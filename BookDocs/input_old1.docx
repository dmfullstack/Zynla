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C5" w:rsidRPr="00DE4C3A" w:rsidRDefault="008C05C5" w:rsidP="00036946">
      <w:pPr>
        <w:rPr>
          <w:rFonts w:ascii="Arial" w:hAnsi="Arial" w:cs="Arial"/>
        </w:rPr>
      </w:pPr>
    </w:p>
    <w:p w:rsidR="006D54FB" w:rsidRPr="00DE4C3A" w:rsidRDefault="001D5639" w:rsidP="00161A70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  <w:sectPr w:rsidR="006D54FB" w:rsidRPr="00DE4C3A" w:rsidSect="008C05C5">
          <w:headerReference w:type="default" r:id="rId10"/>
          <w:footerReference w:type="default" r:id="rId11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13C0DA" wp14:editId="71DA5D4F">
                <wp:simplePos x="0" y="0"/>
                <wp:positionH relativeFrom="column">
                  <wp:posOffset>2338705</wp:posOffset>
                </wp:positionH>
                <wp:positionV relativeFrom="paragraph">
                  <wp:posOffset>1998345</wp:posOffset>
                </wp:positionV>
                <wp:extent cx="2728595" cy="63627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012" w:rsidRPr="001D5639" w:rsidRDefault="00592012" w:rsidP="0059201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1D5639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{BOOKTITLE}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184.15pt;margin-top:157.35pt;width:214.85pt;height:50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" filled="f" stroked="f" strokeweight=".5pt">
                <v:textbox>
                  <w:txbxContent>
                    <w:p w:rsidR="00592012" w:rsidRPr="001D5639" w:rsidRDefault="00592012" w:rsidP="005920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1D5639">
                        <w:rPr>
                          <w:rFonts w:ascii="Arial" w:hAnsi="Arial" w:cs="Arial"/>
                          <w:sz w:val="56"/>
                          <w:szCs w:val="56"/>
                        </w:rPr>
                        <w:t>{BOOKTITLE}</w:t>
                      </w:r>
                    </w:p>
                  </w:txbxContent>
                </v:textbox>
              </v:shape>
            </w:pict>
          </mc:Fallback>
        </mc:AlternateContent>
      </w:r>
      <w:r w:rsidR="00E502A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3A920A" wp14:editId="1F016A84">
                <wp:simplePos x="0" y="0"/>
                <wp:positionH relativeFrom="column">
                  <wp:posOffset>4979670</wp:posOffset>
                </wp:positionH>
                <wp:positionV relativeFrom="paragraph">
                  <wp:posOffset>7006590</wp:posOffset>
                </wp:positionV>
                <wp:extent cx="949960" cy="682625"/>
                <wp:effectExtent l="0" t="0" r="254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54676647"/>
                              <w:picture/>
                            </w:sdtPr>
                            <w:sdtEndPr/>
                            <w:sdtContent>
                              <w:p w:rsidR="005D792C" w:rsidRDefault="00E502A4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32BD367" wp14:editId="6359DA00">
                                      <wp:extent cx="789605" cy="702749"/>
                                      <wp:effectExtent l="0" t="0" r="0" b="2540"/>
                                      <wp:docPr id="18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9605" cy="7027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27" type="#_x0000_t202" style="position:absolute;margin-left:392.1pt;margin-top:551.7pt;width:74.8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" filled="f" stroked="f">
                <v:textbox inset="0,0,0,0">
                  <w:txbxContent>
                    <w:sdt>
                      <w:sdtPr>
                        <w:id w:val="954676647"/>
                        <w:picture/>
                      </w:sdtPr>
                      <w:sdtEndPr/>
                      <w:sdtContent>
                        <w:p w:rsidR="005D792C" w:rsidRDefault="00E502A4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17D884B8" wp14:editId="68684E19">
                                <wp:extent cx="789605" cy="702749"/>
                                <wp:effectExtent l="0" t="0" r="0" b="2540"/>
                                <wp:docPr id="18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9605" cy="70274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601E7A" wp14:editId="467DDD9A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1725831246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8C05C5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28" type="#_x0000_t202" style="position:absolute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1725831246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8C05C5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2" behindDoc="1" locked="0" layoutInCell="1" allowOverlap="1" wp14:anchorId="65AB2806" wp14:editId="722B482A">
                <wp:simplePos x="0" y="0"/>
                <wp:positionH relativeFrom="margin">
                  <wp:posOffset>339725</wp:posOffset>
                </wp:positionH>
                <wp:positionV relativeFrom="margin">
                  <wp:posOffset>6985</wp:posOffset>
                </wp:positionV>
                <wp:extent cx="6784340" cy="9036685"/>
                <wp:effectExtent l="0" t="0" r="0" b="0"/>
                <wp:wrapNone/>
                <wp:docPr id="17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4340" cy="9036685"/>
                        </a:xfrm>
                        <a:custGeom>
                          <a:avLst/>
                          <a:gdLst>
                            <a:gd name="T0" fmla="*/ 642 w 10088"/>
                            <a:gd name="T1" fmla="*/ 639 h 14473"/>
                            <a:gd name="T2" fmla="*/ 1044 w 10088"/>
                            <a:gd name="T3" fmla="*/ 87 h 14473"/>
                            <a:gd name="T4" fmla="*/ 1062 w 10088"/>
                            <a:gd name="T5" fmla="*/ 66 h 14473"/>
                            <a:gd name="T6" fmla="*/ 1082 w 10088"/>
                            <a:gd name="T7" fmla="*/ 48 h 14473"/>
                            <a:gd name="T8" fmla="*/ 1105 w 10088"/>
                            <a:gd name="T9" fmla="*/ 32 h 14473"/>
                            <a:gd name="T10" fmla="*/ 1130 w 10088"/>
                            <a:gd name="T11" fmla="*/ 19 h 14473"/>
                            <a:gd name="T12" fmla="*/ 1156 w 10088"/>
                            <a:gd name="T13" fmla="*/ 10 h 14473"/>
                            <a:gd name="T14" fmla="*/ 1183 w 10088"/>
                            <a:gd name="T15" fmla="*/ 3 h 14473"/>
                            <a:gd name="T16" fmla="*/ 1211 w 10088"/>
                            <a:gd name="T17" fmla="*/ 0 h 14473"/>
                            <a:gd name="T18" fmla="*/ 3700 w 10088"/>
                            <a:gd name="T19" fmla="*/ 0 h 14473"/>
                            <a:gd name="T20" fmla="*/ 3733 w 10088"/>
                            <a:gd name="T21" fmla="*/ 2 h 14473"/>
                            <a:gd name="T22" fmla="*/ 3762 w 10088"/>
                            <a:gd name="T23" fmla="*/ 6 h 14473"/>
                            <a:gd name="T24" fmla="*/ 3789 w 10088"/>
                            <a:gd name="T25" fmla="*/ 16 h 14473"/>
                            <a:gd name="T26" fmla="*/ 3814 w 10088"/>
                            <a:gd name="T27" fmla="*/ 29 h 14473"/>
                            <a:gd name="T28" fmla="*/ 3838 w 10088"/>
                            <a:gd name="T29" fmla="*/ 48 h 14473"/>
                            <a:gd name="T30" fmla="*/ 3861 w 10088"/>
                            <a:gd name="T31" fmla="*/ 71 h 14473"/>
                            <a:gd name="T32" fmla="*/ 3883 w 10088"/>
                            <a:gd name="T33" fmla="*/ 99 h 14473"/>
                            <a:gd name="T34" fmla="*/ 3906 w 10088"/>
                            <a:gd name="T35" fmla="*/ 133 h 14473"/>
                            <a:gd name="T36" fmla="*/ 10070 w 10088"/>
                            <a:gd name="T37" fmla="*/ 633 h 14473"/>
                            <a:gd name="T38" fmla="*/ 10077 w 10088"/>
                            <a:gd name="T39" fmla="*/ 635 h 14473"/>
                            <a:gd name="T40" fmla="*/ 10083 w 10088"/>
                            <a:gd name="T41" fmla="*/ 636 h 14473"/>
                            <a:gd name="T42" fmla="*/ 10086 w 10088"/>
                            <a:gd name="T43" fmla="*/ 641 h 14473"/>
                            <a:gd name="T44" fmla="*/ 10088 w 10088"/>
                            <a:gd name="T45" fmla="*/ 650 h 14473"/>
                            <a:gd name="T46" fmla="*/ 0 w 10088"/>
                            <a:gd name="T47" fmla="*/ 14473 h 14473"/>
                            <a:gd name="T48" fmla="*/ 2 w 10088"/>
                            <a:gd name="T49" fmla="*/ 691 h 14473"/>
                            <a:gd name="T50" fmla="*/ 5 w 10088"/>
                            <a:gd name="T51" fmla="*/ 676 h 14473"/>
                            <a:gd name="T52" fmla="*/ 8 w 10088"/>
                            <a:gd name="T53" fmla="*/ 664 h 14473"/>
                            <a:gd name="T54" fmla="*/ 14 w 10088"/>
                            <a:gd name="T55" fmla="*/ 655 h 14473"/>
                            <a:gd name="T56" fmla="*/ 23 w 10088"/>
                            <a:gd name="T57" fmla="*/ 647 h 14473"/>
                            <a:gd name="T58" fmla="*/ 33 w 10088"/>
                            <a:gd name="T59" fmla="*/ 643 h 14473"/>
                            <a:gd name="T60" fmla="*/ 46 w 10088"/>
                            <a:gd name="T61" fmla="*/ 640 h 14473"/>
                            <a:gd name="T62" fmla="*/ 61 w 10088"/>
                            <a:gd name="T63" fmla="*/ 639 h 144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0088" h="14473">
                              <a:moveTo>
                                <a:pt x="68" y="639"/>
                              </a:moveTo>
                              <a:lnTo>
                                <a:pt x="642" y="639"/>
                              </a:lnTo>
                              <a:lnTo>
                                <a:pt x="1036" y="99"/>
                              </a:lnTo>
                              <a:lnTo>
                                <a:pt x="1044" y="87"/>
                              </a:lnTo>
                              <a:lnTo>
                                <a:pt x="1052" y="76"/>
                              </a:lnTo>
                              <a:lnTo>
                                <a:pt x="1062" y="66"/>
                              </a:lnTo>
                              <a:lnTo>
                                <a:pt x="1072" y="56"/>
                              </a:lnTo>
                              <a:lnTo>
                                <a:pt x="1082" y="48"/>
                              </a:lnTo>
                              <a:lnTo>
                                <a:pt x="1093" y="39"/>
                              </a:lnTo>
                              <a:lnTo>
                                <a:pt x="1105" y="32"/>
                              </a:lnTo>
                              <a:lnTo>
                                <a:pt x="1117" y="26"/>
                              </a:lnTo>
                              <a:lnTo>
                                <a:pt x="1130" y="19"/>
                              </a:lnTo>
                              <a:lnTo>
                                <a:pt x="1143" y="14"/>
                              </a:lnTo>
                              <a:lnTo>
                                <a:pt x="1156" y="10"/>
                              </a:lnTo>
                              <a:lnTo>
                                <a:pt x="1170" y="6"/>
                              </a:lnTo>
                              <a:lnTo>
                                <a:pt x="1183" y="3"/>
                              </a:lnTo>
                              <a:lnTo>
                                <a:pt x="1197" y="2"/>
                              </a:lnTo>
                              <a:lnTo>
                                <a:pt x="1211" y="0"/>
                              </a:lnTo>
                              <a:lnTo>
                                <a:pt x="1224" y="0"/>
                              </a:lnTo>
                              <a:lnTo>
                                <a:pt x="3700" y="0"/>
                              </a:lnTo>
                              <a:lnTo>
                                <a:pt x="3717" y="1"/>
                              </a:lnTo>
                              <a:lnTo>
                                <a:pt x="3733" y="2"/>
                              </a:lnTo>
                              <a:lnTo>
                                <a:pt x="3748" y="4"/>
                              </a:lnTo>
                              <a:lnTo>
                                <a:pt x="3762" y="6"/>
                              </a:lnTo>
                              <a:lnTo>
                                <a:pt x="3776" y="11"/>
                              </a:lnTo>
                              <a:lnTo>
                                <a:pt x="3789" y="16"/>
                              </a:lnTo>
                              <a:lnTo>
                                <a:pt x="3802" y="23"/>
                              </a:lnTo>
                              <a:lnTo>
                                <a:pt x="3814" y="29"/>
                              </a:lnTo>
                              <a:lnTo>
                                <a:pt x="3826" y="38"/>
                              </a:lnTo>
                              <a:lnTo>
                                <a:pt x="3838" y="48"/>
                              </a:lnTo>
                              <a:lnTo>
                                <a:pt x="3850" y="59"/>
                              </a:lnTo>
                              <a:lnTo>
                                <a:pt x="3861" y="71"/>
                              </a:lnTo>
                              <a:lnTo>
                                <a:pt x="3871" y="84"/>
                              </a:lnTo>
                              <a:lnTo>
                                <a:pt x="3883" y="99"/>
                              </a:lnTo>
                              <a:lnTo>
                                <a:pt x="3894" y="115"/>
                              </a:lnTo>
                              <a:lnTo>
                                <a:pt x="3906" y="133"/>
                              </a:lnTo>
                              <a:lnTo>
                                <a:pt x="4289" y="633"/>
                              </a:lnTo>
                              <a:lnTo>
                                <a:pt x="10070" y="633"/>
                              </a:lnTo>
                              <a:lnTo>
                                <a:pt x="10074" y="635"/>
                              </a:lnTo>
                              <a:lnTo>
                                <a:pt x="10077" y="635"/>
                              </a:lnTo>
                              <a:lnTo>
                                <a:pt x="10079" y="635"/>
                              </a:lnTo>
                              <a:lnTo>
                                <a:pt x="10083" y="636"/>
                              </a:lnTo>
                              <a:lnTo>
                                <a:pt x="10085" y="639"/>
                              </a:lnTo>
                              <a:lnTo>
                                <a:pt x="10086" y="641"/>
                              </a:lnTo>
                              <a:lnTo>
                                <a:pt x="10088" y="645"/>
                              </a:lnTo>
                              <a:lnTo>
                                <a:pt x="10088" y="650"/>
                              </a:lnTo>
                              <a:lnTo>
                                <a:pt x="10080" y="14473"/>
                              </a:lnTo>
                              <a:lnTo>
                                <a:pt x="0" y="14473"/>
                              </a:lnTo>
                              <a:lnTo>
                                <a:pt x="2" y="699"/>
                              </a:lnTo>
                              <a:lnTo>
                                <a:pt x="2" y="691"/>
                              </a:lnTo>
                              <a:lnTo>
                                <a:pt x="3" y="683"/>
                              </a:lnTo>
                              <a:lnTo>
                                <a:pt x="5" y="676"/>
                              </a:lnTo>
                              <a:lnTo>
                                <a:pt x="6" y="670"/>
                              </a:lnTo>
                              <a:lnTo>
                                <a:pt x="8" y="664"/>
                              </a:lnTo>
                              <a:lnTo>
                                <a:pt x="11" y="659"/>
                              </a:lnTo>
                              <a:lnTo>
                                <a:pt x="14" y="655"/>
                              </a:lnTo>
                              <a:lnTo>
                                <a:pt x="19" y="650"/>
                              </a:lnTo>
                              <a:lnTo>
                                <a:pt x="23" y="647"/>
                              </a:lnTo>
                              <a:lnTo>
                                <a:pt x="28" y="644"/>
                              </a:lnTo>
                              <a:lnTo>
                                <a:pt x="33" y="643"/>
                              </a:lnTo>
                              <a:lnTo>
                                <a:pt x="39" y="641"/>
                              </a:lnTo>
                              <a:lnTo>
                                <a:pt x="46" y="640"/>
                              </a:lnTo>
                              <a:lnTo>
                                <a:pt x="53" y="639"/>
                              </a:lnTo>
                              <a:lnTo>
                                <a:pt x="61" y="639"/>
                              </a:lnTo>
                              <a:lnTo>
                                <a:pt x="68" y="639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6.75pt;margin-top:.55pt;width:534.2pt;height:711.55pt;z-index:-2516643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0088,14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" path="m68,639r574,l1036,99r8,-12l1052,76r10,-10l1072,56r10,-8l1093,39r12,-7l1117,26r13,-7l1143,14r13,-4l1170,6r13,-3l1197,2,1211,r13,l3700,r17,1l3733,2r15,2l3762,6r14,5l3789,16r13,7l3814,29r12,9l3838,48r12,11l3861,71r10,13l3883,99r11,16l3906,133r383,500l10070,633r4,2l10077,635r2,l10083,636r2,3l10086,641r2,4l10088,650r-8,13823l,14473,2,699r,-8l3,683r2,-7l6,670r2,-6l11,659r3,-4l19,650r4,-3l28,644r5,-1l39,641r7,-1l53,639r8,l68,639xe" fillcolor="#c6d9f1 [671]" stroked="f">
                <v:fill color2="#8db3e2 [1311]" rotate="t" focus="100%" type="gradient"/>
                <v:path arrowok="t" o:connecttype="custom" o:connectlocs="431755,398980;702107,54321;714212,41209;727662,29970;743130,19980;759943,11863;777428,6244;795586,1873;814417,0;2488309,0;2510502,1249;2530005,3746;2548163,9990;2564975,18107;2581116,29970;2596584,44331;2611379,61814;2626847,83043;6772235,395234;6776942,396483;6780977,397107;6782995,400229;6784340,405848;0,9036685;1345,431448;3363,422082;5380,414590;9415,408970;15468,403975;22193,401478;30936,399605;41023,398980" o:connectangles="0,0,0,0,0,0,0,0,0,0,0,0,0,0,0,0,0,0,0,0,0,0,0,0,0,0,0,0,0,0,0,0"/>
                <w10:wrap anchorx="margin" anchory="margin"/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7C793C" wp14:editId="1F439D95">
                <wp:simplePos x="0" y="0"/>
                <wp:positionH relativeFrom="margin">
                  <wp:align>center</wp:align>
                </wp:positionH>
                <wp:positionV relativeFrom="paragraph">
                  <wp:posOffset>1114425</wp:posOffset>
                </wp:positionV>
                <wp:extent cx="3467100" cy="1624330"/>
                <wp:effectExtent l="0" t="0" r="0" b="13970"/>
                <wp:wrapNone/>
                <wp:docPr id="66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62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5C5" w:rsidRPr="001D5639" w:rsidRDefault="008C05C5" w:rsidP="008C05C5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</w:t>
                            </w:r>
                            <w:r w:rsidR="000C2760">
                              <w:t xml:space="preserve">  </w:t>
                            </w:r>
                            <w:r w:rsidR="000C2760" w:rsidRPr="001D5639">
                              <w:rPr>
                                <w:rFonts w:ascii="Arial" w:hAnsi="Arial" w:cs="Arial"/>
                              </w:rPr>
                              <w:t>{DOMAINNAME}</w:t>
                            </w:r>
                          </w:p>
                          <w:p w:rsidR="008C05C5" w:rsidRPr="001D5639" w:rsidRDefault="008C05C5" w:rsidP="008C05C5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1D5639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</w:p>
                          <w:p w:rsidR="005D792C" w:rsidRPr="00036946" w:rsidRDefault="005D792C" w:rsidP="008C05C5">
                            <w:pPr>
                              <w:pStyle w:val="Title"/>
                              <w:ind w:firstLine="72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29" type="#_x0000_t202" style="position:absolute;margin-left:0;margin-top:87.75pt;width:273pt;height:127.9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" filled="f" stroked="f">
                <v:textbox inset="0,0,0,0">
                  <w:txbxContent>
                    <w:p w:rsidR="008C05C5" w:rsidRPr="001D5639" w:rsidRDefault="008C05C5" w:rsidP="008C05C5">
                      <w:pPr>
                        <w:pStyle w:val="Title"/>
                        <w:jc w:val="left"/>
                        <w:rPr>
                          <w:rFonts w:ascii="Arial" w:hAnsi="Arial" w:cs="Arial"/>
                        </w:rPr>
                      </w:pPr>
                      <w:r>
                        <w:t xml:space="preserve"> </w:t>
                      </w:r>
                      <w:r w:rsidR="000C2760">
                        <w:t xml:space="preserve">  </w:t>
                      </w:r>
                      <w:r w:rsidR="000C2760" w:rsidRPr="001D5639">
                        <w:rPr>
                          <w:rFonts w:ascii="Arial" w:hAnsi="Arial" w:cs="Arial"/>
                        </w:rPr>
                        <w:t>{DOMAINNAME}</w:t>
                      </w:r>
                    </w:p>
                    <w:p w:rsidR="008C05C5" w:rsidRPr="001D5639" w:rsidRDefault="008C05C5" w:rsidP="008C05C5">
                      <w:pPr>
                        <w:pStyle w:val="Title"/>
                        <w:jc w:val="left"/>
                        <w:rPr>
                          <w:rFonts w:ascii="Arial" w:hAnsi="Arial" w:cs="Arial"/>
                        </w:rPr>
                      </w:pPr>
                      <w:r w:rsidRPr="001D5639">
                        <w:rPr>
                          <w:rFonts w:ascii="Arial" w:hAnsi="Arial" w:cs="Arial"/>
                        </w:rPr>
                        <w:t xml:space="preserve">     </w:t>
                      </w:r>
                    </w:p>
                    <w:p w:rsidR="005D792C" w:rsidRPr="00036946" w:rsidRDefault="005D792C" w:rsidP="008C05C5">
                      <w:pPr>
                        <w:pStyle w:val="Title"/>
                        <w:ind w:firstLine="72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00012C1C" wp14:editId="4805D805">
                <wp:simplePos x="0" y="0"/>
                <wp:positionH relativeFrom="margin">
                  <wp:posOffset>100330</wp:posOffset>
                </wp:positionH>
                <wp:positionV relativeFrom="margin">
                  <wp:posOffset>-298450</wp:posOffset>
                </wp:positionV>
                <wp:extent cx="7110730" cy="9389745"/>
                <wp:effectExtent l="5080" t="6350" r="8890" b="5080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0730" cy="93897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82001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gamma/>
                                <a:shade val="90588"/>
                                <a:invGamma/>
                                <a:alpha val="69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9pt;margin-top:-23.5pt;width:559.9pt;height:739.35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" fillcolor="#dbe5f1 [660]" stroked="f">
                <v:fill opacity="53740f" color2="#dbe5f1 [660]" o:opacity2="45219f" rotate="t" focus="100%" type="gradient"/>
                <w10:wrap anchorx="margin" anchory="margin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4141" behindDoc="0" locked="0" layoutInCell="1" allowOverlap="1" wp14:anchorId="233D0F99" wp14:editId="788C2D15">
                <wp:simplePos x="0" y="0"/>
                <wp:positionH relativeFrom="column">
                  <wp:posOffset>612775</wp:posOffset>
                </wp:positionH>
                <wp:positionV relativeFrom="paragraph">
                  <wp:posOffset>207645</wp:posOffset>
                </wp:positionV>
                <wp:extent cx="5716270" cy="5488305"/>
                <wp:effectExtent l="3175" t="7620" r="5080" b="0"/>
                <wp:wrapNone/>
                <wp:docPr id="165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5716270" cy="5488305"/>
                          <a:chOff x="952" y="5840"/>
                          <a:chExt cx="6651" cy="6415"/>
                        </a:xfrm>
                      </wpg:grpSpPr>
                      <wps:wsp>
                        <wps:cNvPr id="166" name="Rectangle 181"/>
                        <wps:cNvSpPr>
                          <a:spLocks noChangeArrowheads="1"/>
                        </wps:cNvSpPr>
                        <wps:spPr bwMode="auto">
                          <a:xfrm flipH="1">
                            <a:off x="1540" y="6646"/>
                            <a:ext cx="72" cy="41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032" y="4738"/>
                            <a:ext cx="72" cy="42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83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468" y="5326"/>
                            <a:ext cx="72" cy="619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84"/>
                        <wps:cNvSpPr>
                          <a:spLocks noChangeArrowheads="1"/>
                        </wps:cNvSpPr>
                        <wps:spPr bwMode="auto">
                          <a:xfrm flipH="1">
                            <a:off x="3185" y="6498"/>
                            <a:ext cx="72" cy="57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85"/>
                        <wps:cNvSpPr>
                          <a:spLocks noChangeArrowheads="1"/>
                        </wps:cNvSpPr>
                        <wps:spPr bwMode="auto">
                          <a:xfrm flipV="1">
                            <a:off x="4815" y="5840"/>
                            <a:ext cx="72" cy="44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86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254" y="8311"/>
                            <a:ext cx="72" cy="33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48.25pt;margin-top:16.35pt;width:450.1pt;height:432.15pt;flip:x;z-index:251654141" coordorigin="952,5840" coordsize="6651,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">
                <v:rect id="Rectangle 181" o:spid="_x0000_s1027" style="position:absolute;left:1540;top:6646;width:72;height:41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I2cIA&#10;AADcAAAADwAAAGRycy9kb3ducmV2LnhtbERPTYvCMBC9L/gfwgh7W1M9FLcaRRRBRNmtil6HZmyL&#10;zaQ0Ubv+erMgeJvH+5zxtDWVuFHjSssK+r0IBHFmdcm5gsN++TUE4TyyxsoyKfgjB9NJ52OMibZ3&#10;Tum287kIIewSVFB4XydSuqwgg65na+LAnW1j0AfY5FI3eA/hppKDKIqlwZJDQ4E1zQvKLrurUZDy&#10;d3p8LDbr7eln8JtTtHkcz0OlPrvtbATCU+vf4pd7pcP8OIb/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sjZwgAAANwAAAAPAAAAAAAAAAAAAAAAAJgCAABkcnMvZG93&#10;bnJldi54bWxQSwUGAAAAAAQABAD1AAAAhwMAAAAA&#10;" fillcolor="#548dd4 [1951]" stroked="f">
                  <v:fill opacity="7967f"/>
                </v:rect>
                <v:rect id="Rectangle 182" o:spid="_x0000_s1028" style="position:absolute;left:3032;top:4738;width:72;height:42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BAsMA&#10;AADcAAAADwAAAGRycy9kb3ducmV2LnhtbERPTWvCQBC9F/oflin0Vjf2kGqajaRCoSCiRluvQ3aa&#10;BLOzIbs16b93BcHbPN7npIvRtOJMvWssK5hOIhDEpdUNVwoO+8+XGQjnkTW2lknBPzlYZI8PKSba&#10;Dryjc+ErEULYJaig9r5LpHRlTQbdxHbEgfu1vUEfYF9J3eMQwk0rX6MolgYbDg01drSsqTwVf0ZB&#10;9/2xjnbDCnO3oePPcZ7reLlV6vlpzN9BeBr9XXxzf+kwP36D6zPhAp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SBAsMAAADcAAAADwAAAAAAAAAAAAAAAACYAgAAZHJzL2Rv&#10;d25yZXYueG1sUEsFBgAAAAAEAAQA9QAAAIgDAAAAAA==&#10;" fillcolor="#548dd4 [1951]" stroked="f">
                  <v:fill opacity="7967f"/>
                </v:rect>
                <v:rect id="Rectangle 183" o:spid="_x0000_s1029" style="position:absolute;left:4468;top:5326;width:72;height:6198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VcMUA&#10;AADcAAAADwAAAGRycy9kb3ducmV2LnhtbESPQWvCQBCF7wX/wzKCt7rRQ7Cpq6SCIBSp2lavQ3ZM&#10;QrOzIbs16b93DkJvM7w3732zXA+uUTfqQu3ZwGyagCIuvK25NPD1uX1egAoR2WLjmQz8UYD1avS0&#10;xMz6no90O8VSSQiHDA1UMbaZ1qGoyGGY+pZYtKvvHEZZu1LbDnsJd42eJ0mqHdYsDRW2tKmo+Dn9&#10;OgPt99s+OfbvmIcPupwvL7lNNwdjJuMhfwUVaYj/5sf1zgp+KrT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xVwxQAAANwAAAAPAAAAAAAAAAAAAAAAAJgCAABkcnMv&#10;ZG93bnJldi54bWxQSwUGAAAAAAQABAD1AAAAigMAAAAA&#10;" fillcolor="#548dd4 [1951]" stroked="f">
                  <v:fill opacity="7967f"/>
                </v:rect>
                <v:rect id="Rectangle 184" o:spid="_x0000_s1030" style="position:absolute;left:3185;top:6498;width:72;height:57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cq8QA&#10;AADcAAAADwAAAGRycy9kb3ducmV2LnhtbERPTWvCQBC9F/wPywi9NZt6kBhdRVoKUiJtVPQ6ZMck&#10;mJ0N2TVGf323UOhtHu9zFqvBNKKnztWWFbxGMQjiwuqaSwWH/cdLAsJ5ZI2NZVJwJwer5ehpgam2&#10;N86p3/lShBB2KSqovG9TKV1RkUEX2ZY4cGfbGfQBdqXUHd5CuGnkJI6n0mDNoaHClt4qKi67q1GQ&#10;8yw/Pt6zz+3pa/JdUpw9judEqefxsJ6D8DT4f/Gfe6PD/OkMfp8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ZXKvEAAAA3AAAAA8AAAAAAAAAAAAAAAAAmAIAAGRycy9k&#10;b3ducmV2LnhtbFBLBQYAAAAABAAEAPUAAACJAwAAAAA=&#10;" fillcolor="#548dd4 [1951]" stroked="f">
                  <v:fill opacity="7967f"/>
                </v:rect>
                <v:rect id="Rectangle 185" o:spid="_x0000_s1031" style="position:absolute;left:4815;top:5840;width:72;height:441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j68YA&#10;AADcAAAADwAAAGRycy9kb3ducmV2LnhtbESPQWvCQBCF7wX/wzJCb3WjB2ujq4ilIMVio6LXITsm&#10;wexsyG419dc7h0JvM7w3730zW3SuVldqQ+XZwHCQgCLOva24MHDYf7xMQIWIbLH2TAZ+KcBi3nua&#10;YWr9jTO67mKhJIRDigbKGJtU65CX5DAMfEMs2tm3DqOsbaFtizcJd7UeJclYO6xYGkpsaFVSftn9&#10;OAMZv2XH+/vm8+u0HX0XlGzux/PEmOd+t5yCitTFf/Pf9doK/qvgyz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pj68YAAADcAAAADwAAAAAAAAAAAAAAAACYAgAAZHJz&#10;L2Rvd25yZXYueG1sUEsFBgAAAAAEAAQA9QAAAIsDAAAAAA==&#10;" fillcolor="#548dd4 [1951]" stroked="f">
                  <v:fill opacity="7967f"/>
                </v:rect>
                <v:rect id="Rectangle 186" o:spid="_x0000_s1032" style="position:absolute;left:4254;top:8311;width:72;height:330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gqMMMA&#10;AADcAAAADwAAAGRycy9kb3ducmV2LnhtbERPTWvCQBC9F/wPywi91Y09pDZmlVQoFEqpWjXXITsm&#10;wexsyG6T9N93BcHbPN7npOvRNKKnztWWFcxnEQjiwuqaSwWHn/enBQjnkTU2lknBHzlYryYPKSba&#10;Dryjfu9LEULYJaig8r5NpHRFRQbdzLbEgTvbzqAPsCul7nAI4aaRz1EUS4M1h4YKW9pUVFz2v0ZB&#10;e3z7inbDJ2bum/JT/prpeLNV6nE6ZksQnkZ/F9/cHzrMf5nD9ZlwgV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gqMMMAAADcAAAADwAAAAAAAAAAAAAAAACYAgAAZHJzL2Rv&#10;d25yZXYueG1sUEsFBgAAAAAEAAQA9QAAAIgDAAAAAA==&#10;" fillcolor="#548dd4 [1951]" stroked="f">
                  <v:fill opacity="7967f"/>
                </v:rect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4AA69ED" wp14:editId="08AE8723">
                <wp:simplePos x="0" y="0"/>
                <wp:positionH relativeFrom="column">
                  <wp:posOffset>474980</wp:posOffset>
                </wp:positionH>
                <wp:positionV relativeFrom="paragraph">
                  <wp:posOffset>6703695</wp:posOffset>
                </wp:positionV>
                <wp:extent cx="2216785" cy="1743075"/>
                <wp:effectExtent l="8255" t="7620" r="13335" b="1905"/>
                <wp:wrapNone/>
                <wp:docPr id="99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785" cy="1743075"/>
                          <a:chOff x="7473" y="11649"/>
                          <a:chExt cx="3691" cy="2951"/>
                        </a:xfrm>
                      </wpg:grpSpPr>
                      <wpg:grpSp>
                        <wpg:cNvPr id="100" name="Group 155"/>
                        <wpg:cNvGrpSpPr>
                          <a:grpSpLocks/>
                        </wpg:cNvGrpSpPr>
                        <wpg:grpSpPr bwMode="auto">
                          <a:xfrm>
                            <a:off x="7473" y="13544"/>
                            <a:ext cx="3691" cy="1056"/>
                            <a:chOff x="7473" y="13544"/>
                            <a:chExt cx="3691" cy="1056"/>
                          </a:xfrm>
                        </wpg:grpSpPr>
                        <wps:wsp>
                          <wps:cNvPr id="101" name="Freeform 145"/>
                          <wps:cNvSpPr>
                            <a:spLocks/>
                          </wps:cNvSpPr>
                          <wps:spPr bwMode="auto">
                            <a:xfrm>
                              <a:off x="9347" y="13544"/>
                              <a:ext cx="947" cy="1056"/>
                            </a:xfrm>
                            <a:custGeom>
                              <a:avLst/>
                              <a:gdLst>
                                <a:gd name="T0" fmla="*/ 947 w 947"/>
                                <a:gd name="T1" fmla="*/ 870 h 1056"/>
                                <a:gd name="T2" fmla="*/ 391 w 947"/>
                                <a:gd name="T3" fmla="*/ 1056 h 1056"/>
                                <a:gd name="T4" fmla="*/ 0 w 947"/>
                                <a:gd name="T5" fmla="*/ 166 h 1056"/>
                                <a:gd name="T6" fmla="*/ 564 w 947"/>
                                <a:gd name="T7" fmla="*/ 0 h 1056"/>
                                <a:gd name="T8" fmla="*/ 947 w 947"/>
                                <a:gd name="T9" fmla="*/ 870 h 10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7" h="1056">
                                  <a:moveTo>
                                    <a:pt x="947" y="870"/>
                                  </a:moveTo>
                                  <a:lnTo>
                                    <a:pt x="391" y="105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564" y="0"/>
                                  </a:lnTo>
                                  <a:lnTo>
                                    <a:pt x="947" y="87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96969">
                                    <a:alpha val="57001"/>
                                  </a:srgbClr>
                                </a:gs>
                                <a:gs pos="10000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14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473" y="13544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1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27" y="13546"/>
                              <a:ext cx="584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14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773" y="13546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1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581" y="13544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6" y="13781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8303" y="13781"/>
                              <a:ext cx="240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3861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9" y="13785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6" y="13788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91"/>
                        <wpg:cNvGrpSpPr>
                          <a:grpSpLocks/>
                        </wpg:cNvGrpSpPr>
                        <wpg:grpSpPr bwMode="auto">
                          <a:xfrm>
                            <a:off x="7473" y="11649"/>
                            <a:ext cx="3691" cy="1927"/>
                            <a:chOff x="3" y="4"/>
                            <a:chExt cx="9360" cy="5199"/>
                          </a:xfrm>
                        </wpg:grpSpPr>
                        <wpg:grpSp>
                          <wpg:cNvPr id="11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" y="4"/>
                              <a:ext cx="9360" cy="5199"/>
                              <a:chOff x="3" y="4"/>
                              <a:chExt cx="9360" cy="5199"/>
                            </a:xfrm>
                          </wpg:grpSpPr>
                          <wpg:grpSp>
                            <wpg:cNvPr id="113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4"/>
                                <a:ext cx="9360" cy="5199"/>
                                <a:chOff x="3" y="4"/>
                                <a:chExt cx="9360" cy="5199"/>
                              </a:xfrm>
                            </wpg:grpSpPr>
                            <wps:wsp>
                              <wps:cNvPr id="11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0" y="192"/>
                                  <a:ext cx="1481" cy="50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9" y="213"/>
                                  <a:ext cx="1480" cy="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86" y="4"/>
                                  <a:ext cx="3085" cy="5199"/>
                                </a:xfrm>
                                <a:custGeom>
                                  <a:avLst/>
                                  <a:gdLst>
                                    <a:gd name="T0" fmla="*/ 6170 w 6170"/>
                                    <a:gd name="T1" fmla="*/ 1001 h 10400"/>
                                    <a:gd name="T2" fmla="*/ 3384 w 6170"/>
                                    <a:gd name="T3" fmla="*/ 0 h 10400"/>
                                    <a:gd name="T4" fmla="*/ 0 w 6170"/>
                                    <a:gd name="T5" fmla="*/ 9399 h 10400"/>
                                    <a:gd name="T6" fmla="*/ 2786 w 6170"/>
                                    <a:gd name="T7" fmla="*/ 10400 h 10400"/>
                                    <a:gd name="T8" fmla="*/ 6170 w 6170"/>
                                    <a:gd name="T9" fmla="*/ 1001 h 10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170" h="10400">
                                      <a:moveTo>
                                        <a:pt x="6170" y="1001"/>
                                      </a:moveTo>
                                      <a:lnTo>
                                        <a:pt x="3384" y="0"/>
                                      </a:lnTo>
                                      <a:lnTo>
                                        <a:pt x="0" y="9399"/>
                                      </a:lnTo>
                                      <a:lnTo>
                                        <a:pt x="2786" y="10400"/>
                                      </a:lnTo>
                                      <a:lnTo>
                                        <a:pt x="6170" y="10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" y="189"/>
                                  <a:ext cx="1480" cy="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">
                                  <a:solidFill>
                                    <a:srgbClr val="1F1A17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3" y="213"/>
                                  <a:ext cx="1480" cy="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9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9" y="213"/>
                                <a:ext cx="1480" cy="4976"/>
                              </a:xfrm>
                              <a:prstGeom prst="rect">
                                <a:avLst/>
                              </a:pr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399" y="120"/>
                                <a:ext cx="2351" cy="3598"/>
                              </a:xfrm>
                              <a:custGeom>
                                <a:avLst/>
                                <a:gdLst>
                                  <a:gd name="T0" fmla="*/ 4702 w 4702"/>
                                  <a:gd name="T1" fmla="*/ 870 h 7196"/>
                                  <a:gd name="T2" fmla="*/ 2277 w 4702"/>
                                  <a:gd name="T3" fmla="*/ 0 h 7196"/>
                                  <a:gd name="T4" fmla="*/ 0 w 4702"/>
                                  <a:gd name="T5" fmla="*/ 6325 h 7196"/>
                                  <a:gd name="T6" fmla="*/ 2425 w 4702"/>
                                  <a:gd name="T7" fmla="*/ 7196 h 7196"/>
                                  <a:gd name="T8" fmla="*/ 4702 w 4702"/>
                                  <a:gd name="T9" fmla="*/ 870 h 7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02" h="7196">
                                    <a:moveTo>
                                      <a:pt x="4702" y="870"/>
                                    </a:moveTo>
                                    <a:lnTo>
                                      <a:pt x="2277" y="0"/>
                                    </a:lnTo>
                                    <a:lnTo>
                                      <a:pt x="0" y="6325"/>
                                    </a:lnTo>
                                    <a:lnTo>
                                      <a:pt x="2425" y="7196"/>
                                    </a:lnTo>
                                    <a:lnTo>
                                      <a:pt x="4702" y="87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189"/>
                                <a:ext cx="1480" cy="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83" y="213"/>
                                <a:ext cx="1480" cy="4976"/>
                              </a:xfrm>
                              <a:prstGeom prst="rect">
                                <a:avLst/>
                              </a:pr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99" y="120"/>
                              <a:ext cx="9168" cy="4360"/>
                              <a:chOff x="99" y="120"/>
                              <a:chExt cx="9168" cy="4360"/>
                            </a:xfrm>
                          </wpg:grpSpPr>
                          <wps:wsp>
                            <wps:cNvPr id="124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6" y="281"/>
                                <a:ext cx="1289" cy="3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868"/>
                                <a:ext cx="1116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129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Rectangl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172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215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2587"/>
                                <a:ext cx="1116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3017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2107" y="3881"/>
                                <a:ext cx="586" cy="587"/>
                              </a:xfrm>
                              <a:custGeom>
                                <a:avLst/>
                                <a:gdLst>
                                  <a:gd name="T0" fmla="*/ 645 w 1172"/>
                                  <a:gd name="T1" fmla="*/ 3 h 1173"/>
                                  <a:gd name="T2" fmla="*/ 731 w 1172"/>
                                  <a:gd name="T3" fmla="*/ 19 h 1173"/>
                                  <a:gd name="T4" fmla="*/ 813 w 1172"/>
                                  <a:gd name="T5" fmla="*/ 45 h 1173"/>
                                  <a:gd name="T6" fmla="*/ 889 w 1172"/>
                                  <a:gd name="T7" fmla="*/ 85 h 1173"/>
                                  <a:gd name="T8" fmla="*/ 959 w 1172"/>
                                  <a:gd name="T9" fmla="*/ 133 h 1173"/>
                                  <a:gd name="T10" fmla="*/ 1019 w 1172"/>
                                  <a:gd name="T11" fmla="*/ 192 h 1173"/>
                                  <a:gd name="T12" fmla="*/ 1071 w 1172"/>
                                  <a:gd name="T13" fmla="*/ 258 h 1173"/>
                                  <a:gd name="T14" fmla="*/ 1113 w 1172"/>
                                  <a:gd name="T15" fmla="*/ 332 h 1173"/>
                                  <a:gd name="T16" fmla="*/ 1145 w 1172"/>
                                  <a:gd name="T17" fmla="*/ 411 h 1173"/>
                                  <a:gd name="T18" fmla="*/ 1165 w 1172"/>
                                  <a:gd name="T19" fmla="*/ 497 h 1173"/>
                                  <a:gd name="T20" fmla="*/ 1172 w 1172"/>
                                  <a:gd name="T21" fmla="*/ 586 h 1173"/>
                                  <a:gd name="T22" fmla="*/ 1165 w 1172"/>
                                  <a:gd name="T23" fmla="*/ 676 h 1173"/>
                                  <a:gd name="T24" fmla="*/ 1145 w 1172"/>
                                  <a:gd name="T25" fmla="*/ 761 h 1173"/>
                                  <a:gd name="T26" fmla="*/ 1113 w 1172"/>
                                  <a:gd name="T27" fmla="*/ 841 h 1173"/>
                                  <a:gd name="T28" fmla="*/ 1071 w 1172"/>
                                  <a:gd name="T29" fmla="*/ 914 h 1173"/>
                                  <a:gd name="T30" fmla="*/ 1019 w 1172"/>
                                  <a:gd name="T31" fmla="*/ 981 h 1173"/>
                                  <a:gd name="T32" fmla="*/ 959 w 1172"/>
                                  <a:gd name="T33" fmla="*/ 1038 h 1173"/>
                                  <a:gd name="T34" fmla="*/ 889 w 1172"/>
                                  <a:gd name="T35" fmla="*/ 1087 h 1173"/>
                                  <a:gd name="T36" fmla="*/ 813 w 1172"/>
                                  <a:gd name="T37" fmla="*/ 1127 h 1173"/>
                                  <a:gd name="T38" fmla="*/ 731 w 1172"/>
                                  <a:gd name="T39" fmla="*/ 1154 h 1173"/>
                                  <a:gd name="T40" fmla="*/ 645 w 1172"/>
                                  <a:gd name="T41" fmla="*/ 1169 h 1173"/>
                                  <a:gd name="T42" fmla="*/ 556 w 1172"/>
                                  <a:gd name="T43" fmla="*/ 1172 h 1173"/>
                                  <a:gd name="T44" fmla="*/ 467 w 1172"/>
                                  <a:gd name="T45" fmla="*/ 1161 h 1173"/>
                                  <a:gd name="T46" fmla="*/ 384 w 1172"/>
                                  <a:gd name="T47" fmla="*/ 1138 h 1173"/>
                                  <a:gd name="T48" fmla="*/ 306 w 1172"/>
                                  <a:gd name="T49" fmla="*/ 1101 h 1173"/>
                                  <a:gd name="T50" fmla="*/ 235 w 1172"/>
                                  <a:gd name="T51" fmla="*/ 1056 h 1173"/>
                                  <a:gd name="T52" fmla="*/ 171 w 1172"/>
                                  <a:gd name="T53" fmla="*/ 1001 h 1173"/>
                                  <a:gd name="T54" fmla="*/ 116 w 1172"/>
                                  <a:gd name="T55" fmla="*/ 937 h 1173"/>
                                  <a:gd name="T56" fmla="*/ 70 w 1172"/>
                                  <a:gd name="T57" fmla="*/ 865 h 1173"/>
                                  <a:gd name="T58" fmla="*/ 35 w 1172"/>
                                  <a:gd name="T59" fmla="*/ 788 h 1173"/>
                                  <a:gd name="T60" fmla="*/ 11 w 1172"/>
                                  <a:gd name="T61" fmla="*/ 705 h 1173"/>
                                  <a:gd name="T62" fmla="*/ 1 w 1172"/>
                                  <a:gd name="T63" fmla="*/ 616 h 1173"/>
                                  <a:gd name="T64" fmla="*/ 2 w 1172"/>
                                  <a:gd name="T65" fmla="*/ 526 h 1173"/>
                                  <a:gd name="T66" fmla="*/ 18 w 1172"/>
                                  <a:gd name="T67" fmla="*/ 440 h 1173"/>
                                  <a:gd name="T68" fmla="*/ 45 w 1172"/>
                                  <a:gd name="T69" fmla="*/ 358 h 1173"/>
                                  <a:gd name="T70" fmla="*/ 84 w 1172"/>
                                  <a:gd name="T71" fmla="*/ 282 h 1173"/>
                                  <a:gd name="T72" fmla="*/ 133 w 1172"/>
                                  <a:gd name="T73" fmla="*/ 213 h 1173"/>
                                  <a:gd name="T74" fmla="*/ 192 w 1172"/>
                                  <a:gd name="T75" fmla="*/ 152 h 1173"/>
                                  <a:gd name="T76" fmla="*/ 257 w 1172"/>
                                  <a:gd name="T77" fmla="*/ 100 h 1173"/>
                                  <a:gd name="T78" fmla="*/ 331 w 1172"/>
                                  <a:gd name="T79" fmla="*/ 57 h 1173"/>
                                  <a:gd name="T80" fmla="*/ 411 w 1172"/>
                                  <a:gd name="T81" fmla="*/ 27 h 1173"/>
                                  <a:gd name="T82" fmla="*/ 496 w 1172"/>
                                  <a:gd name="T83" fmla="*/ 7 h 1173"/>
                                  <a:gd name="T84" fmla="*/ 585 w 1172"/>
                                  <a:gd name="T85" fmla="*/ 0 h 11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3">
                                    <a:moveTo>
                                      <a:pt x="585" y="0"/>
                                    </a:moveTo>
                                    <a:lnTo>
                                      <a:pt x="616" y="1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74" y="7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731" y="19"/>
                                    </a:lnTo>
                                    <a:lnTo>
                                      <a:pt x="760" y="27"/>
                                    </a:lnTo>
                                    <a:lnTo>
                                      <a:pt x="786" y="35"/>
                                    </a:lnTo>
                                    <a:lnTo>
                                      <a:pt x="813" y="45"/>
                                    </a:lnTo>
                                    <a:lnTo>
                                      <a:pt x="839" y="57"/>
                                    </a:lnTo>
                                    <a:lnTo>
                                      <a:pt x="865" y="70"/>
                                    </a:lnTo>
                                    <a:lnTo>
                                      <a:pt x="889" y="85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59" y="133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1000" y="172"/>
                                    </a:lnTo>
                                    <a:lnTo>
                                      <a:pt x="1019" y="192"/>
                                    </a:lnTo>
                                    <a:lnTo>
                                      <a:pt x="1037" y="213"/>
                                    </a:lnTo>
                                    <a:lnTo>
                                      <a:pt x="1055" y="235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86" y="28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25" y="358"/>
                                    </a:lnTo>
                                    <a:lnTo>
                                      <a:pt x="1135" y="385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53" y="440"/>
                                    </a:lnTo>
                                    <a:lnTo>
                                      <a:pt x="1159" y="468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70" y="557"/>
                                    </a:lnTo>
                                    <a:lnTo>
                                      <a:pt x="1172" y="586"/>
                                    </a:lnTo>
                                    <a:lnTo>
                                      <a:pt x="1170" y="616"/>
                                    </a:lnTo>
                                    <a:lnTo>
                                      <a:pt x="1168" y="647"/>
                                    </a:lnTo>
                                    <a:lnTo>
                                      <a:pt x="1165" y="676"/>
                                    </a:lnTo>
                                    <a:lnTo>
                                      <a:pt x="1159" y="705"/>
                                    </a:lnTo>
                                    <a:lnTo>
                                      <a:pt x="1153" y="733"/>
                                    </a:lnTo>
                                    <a:lnTo>
                                      <a:pt x="1145" y="761"/>
                                    </a:lnTo>
                                    <a:lnTo>
                                      <a:pt x="1135" y="788"/>
                                    </a:lnTo>
                                    <a:lnTo>
                                      <a:pt x="1125" y="815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00" y="865"/>
                                    </a:lnTo>
                                    <a:lnTo>
                                      <a:pt x="1086" y="890"/>
                                    </a:lnTo>
                                    <a:lnTo>
                                      <a:pt x="1071" y="914"/>
                                    </a:lnTo>
                                    <a:lnTo>
                                      <a:pt x="1055" y="937"/>
                                    </a:lnTo>
                                    <a:lnTo>
                                      <a:pt x="1037" y="959"/>
                                    </a:lnTo>
                                    <a:lnTo>
                                      <a:pt x="1019" y="981"/>
                                    </a:lnTo>
                                    <a:lnTo>
                                      <a:pt x="1000" y="1001"/>
                                    </a:lnTo>
                                    <a:lnTo>
                                      <a:pt x="980" y="1021"/>
                                    </a:lnTo>
                                    <a:lnTo>
                                      <a:pt x="959" y="1038"/>
                                    </a:lnTo>
                                    <a:lnTo>
                                      <a:pt x="936" y="1056"/>
                                    </a:lnTo>
                                    <a:lnTo>
                                      <a:pt x="913" y="1072"/>
                                    </a:lnTo>
                                    <a:lnTo>
                                      <a:pt x="889" y="1087"/>
                                    </a:lnTo>
                                    <a:lnTo>
                                      <a:pt x="865" y="1101"/>
                                    </a:lnTo>
                                    <a:lnTo>
                                      <a:pt x="839" y="1114"/>
                                    </a:lnTo>
                                    <a:lnTo>
                                      <a:pt x="813" y="1127"/>
                                    </a:lnTo>
                                    <a:lnTo>
                                      <a:pt x="786" y="1138"/>
                                    </a:lnTo>
                                    <a:lnTo>
                                      <a:pt x="760" y="1146"/>
                                    </a:lnTo>
                                    <a:lnTo>
                                      <a:pt x="731" y="1154"/>
                                    </a:lnTo>
                                    <a:lnTo>
                                      <a:pt x="703" y="1161"/>
                                    </a:lnTo>
                                    <a:lnTo>
                                      <a:pt x="674" y="1166"/>
                                    </a:lnTo>
                                    <a:lnTo>
                                      <a:pt x="645" y="1169"/>
                                    </a:lnTo>
                                    <a:lnTo>
                                      <a:pt x="616" y="1172"/>
                                    </a:lnTo>
                                    <a:lnTo>
                                      <a:pt x="585" y="1173"/>
                                    </a:lnTo>
                                    <a:lnTo>
                                      <a:pt x="556" y="1172"/>
                                    </a:lnTo>
                                    <a:lnTo>
                                      <a:pt x="525" y="1169"/>
                                    </a:lnTo>
                                    <a:lnTo>
                                      <a:pt x="496" y="1166"/>
                                    </a:lnTo>
                                    <a:lnTo>
                                      <a:pt x="467" y="1161"/>
                                    </a:lnTo>
                                    <a:lnTo>
                                      <a:pt x="439" y="1154"/>
                                    </a:lnTo>
                                    <a:lnTo>
                                      <a:pt x="411" y="1146"/>
                                    </a:lnTo>
                                    <a:lnTo>
                                      <a:pt x="384" y="1138"/>
                                    </a:lnTo>
                                    <a:lnTo>
                                      <a:pt x="357" y="1127"/>
                                    </a:lnTo>
                                    <a:lnTo>
                                      <a:pt x="331" y="1114"/>
                                    </a:lnTo>
                                    <a:lnTo>
                                      <a:pt x="306" y="1101"/>
                                    </a:lnTo>
                                    <a:lnTo>
                                      <a:pt x="282" y="1087"/>
                                    </a:lnTo>
                                    <a:lnTo>
                                      <a:pt x="257" y="1072"/>
                                    </a:lnTo>
                                    <a:lnTo>
                                      <a:pt x="235" y="1056"/>
                                    </a:lnTo>
                                    <a:lnTo>
                                      <a:pt x="213" y="1038"/>
                                    </a:lnTo>
                                    <a:lnTo>
                                      <a:pt x="192" y="1021"/>
                                    </a:lnTo>
                                    <a:lnTo>
                                      <a:pt x="171" y="1001"/>
                                    </a:lnTo>
                                    <a:lnTo>
                                      <a:pt x="152" y="981"/>
                                    </a:lnTo>
                                    <a:lnTo>
                                      <a:pt x="133" y="959"/>
                                    </a:lnTo>
                                    <a:lnTo>
                                      <a:pt x="116" y="937"/>
                                    </a:lnTo>
                                    <a:lnTo>
                                      <a:pt x="99" y="914"/>
                                    </a:lnTo>
                                    <a:lnTo>
                                      <a:pt x="84" y="890"/>
                                    </a:lnTo>
                                    <a:lnTo>
                                      <a:pt x="70" y="865"/>
                                    </a:lnTo>
                                    <a:lnTo>
                                      <a:pt x="57" y="841"/>
                                    </a:lnTo>
                                    <a:lnTo>
                                      <a:pt x="45" y="815"/>
                                    </a:lnTo>
                                    <a:lnTo>
                                      <a:pt x="35" y="788"/>
                                    </a:lnTo>
                                    <a:lnTo>
                                      <a:pt x="25" y="761"/>
                                    </a:lnTo>
                                    <a:lnTo>
                                      <a:pt x="18" y="733"/>
                                    </a:lnTo>
                                    <a:lnTo>
                                      <a:pt x="11" y="705"/>
                                    </a:lnTo>
                                    <a:lnTo>
                                      <a:pt x="7" y="676"/>
                                    </a:lnTo>
                                    <a:lnTo>
                                      <a:pt x="2" y="647"/>
                                    </a:lnTo>
                                    <a:lnTo>
                                      <a:pt x="1" y="61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1" y="557"/>
                                    </a:lnTo>
                                    <a:lnTo>
                                      <a:pt x="2" y="526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11" y="468"/>
                                    </a:lnTo>
                                    <a:lnTo>
                                      <a:pt x="18" y="440"/>
                                    </a:lnTo>
                                    <a:lnTo>
                                      <a:pt x="25" y="411"/>
                                    </a:lnTo>
                                    <a:lnTo>
                                      <a:pt x="35" y="385"/>
                                    </a:lnTo>
                                    <a:lnTo>
                                      <a:pt x="45" y="358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84" y="282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133" y="213"/>
                                    </a:lnTo>
                                    <a:lnTo>
                                      <a:pt x="152" y="192"/>
                                    </a:lnTo>
                                    <a:lnTo>
                                      <a:pt x="171" y="172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213" y="133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57" y="100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306" y="70"/>
                                    </a:lnTo>
                                    <a:lnTo>
                                      <a:pt x="331" y="57"/>
                                    </a:lnTo>
                                    <a:lnTo>
                                      <a:pt x="357" y="45"/>
                                    </a:lnTo>
                                    <a:lnTo>
                                      <a:pt x="384" y="35"/>
                                    </a:lnTo>
                                    <a:lnTo>
                                      <a:pt x="411" y="27"/>
                                    </a:lnTo>
                                    <a:lnTo>
                                      <a:pt x="439" y="19"/>
                                    </a:lnTo>
                                    <a:lnTo>
                                      <a:pt x="467" y="12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556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Rectangle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5" y="302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Rectangle 1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888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1317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1745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217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260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Rectangl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303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3746" y="3894"/>
                                <a:ext cx="586" cy="586"/>
                              </a:xfrm>
                              <a:custGeom>
                                <a:avLst/>
                                <a:gdLst>
                                  <a:gd name="T0" fmla="*/ 525 w 1172"/>
                                  <a:gd name="T1" fmla="*/ 3 h 1170"/>
                                  <a:gd name="T2" fmla="*/ 439 w 1172"/>
                                  <a:gd name="T3" fmla="*/ 18 h 1170"/>
                                  <a:gd name="T4" fmla="*/ 357 w 1172"/>
                                  <a:gd name="T5" fmla="*/ 46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2 w 1172"/>
                                  <a:gd name="T11" fmla="*/ 191 h 1170"/>
                                  <a:gd name="T12" fmla="*/ 99 w 1172"/>
                                  <a:gd name="T13" fmla="*/ 258 h 1170"/>
                                  <a:gd name="T14" fmla="*/ 57 w 1172"/>
                                  <a:gd name="T15" fmla="*/ 332 h 1170"/>
                                  <a:gd name="T16" fmla="*/ 25 w 1172"/>
                                  <a:gd name="T17" fmla="*/ 411 h 1170"/>
                                  <a:gd name="T18" fmla="*/ 7 w 1172"/>
                                  <a:gd name="T19" fmla="*/ 497 h 1170"/>
                                  <a:gd name="T20" fmla="*/ 0 w 1172"/>
                                  <a:gd name="T21" fmla="*/ 585 h 1170"/>
                                  <a:gd name="T22" fmla="*/ 7 w 1172"/>
                                  <a:gd name="T23" fmla="*/ 674 h 1170"/>
                                  <a:gd name="T24" fmla="*/ 25 w 1172"/>
                                  <a:gd name="T25" fmla="*/ 760 h 1170"/>
                                  <a:gd name="T26" fmla="*/ 57 w 1172"/>
                                  <a:gd name="T27" fmla="*/ 839 h 1170"/>
                                  <a:gd name="T28" fmla="*/ 99 w 1172"/>
                                  <a:gd name="T29" fmla="*/ 913 h 1170"/>
                                  <a:gd name="T30" fmla="*/ 152 w 1172"/>
                                  <a:gd name="T31" fmla="*/ 978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7 w 1172"/>
                                  <a:gd name="T37" fmla="*/ 1125 h 1170"/>
                                  <a:gd name="T38" fmla="*/ 439 w 1172"/>
                                  <a:gd name="T39" fmla="*/ 1151 h 1170"/>
                                  <a:gd name="T40" fmla="*/ 525 w 1172"/>
                                  <a:gd name="T41" fmla="*/ 1168 h 1170"/>
                                  <a:gd name="T42" fmla="*/ 615 w 1172"/>
                                  <a:gd name="T43" fmla="*/ 1170 h 1170"/>
                                  <a:gd name="T44" fmla="*/ 703 w 1172"/>
                                  <a:gd name="T45" fmla="*/ 1159 h 1170"/>
                                  <a:gd name="T46" fmla="*/ 786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6 w 1172"/>
                                  <a:gd name="T51" fmla="*/ 1054 h 1170"/>
                                  <a:gd name="T52" fmla="*/ 999 w 1172"/>
                                  <a:gd name="T53" fmla="*/ 999 h 1170"/>
                                  <a:gd name="T54" fmla="*/ 1054 w 1172"/>
                                  <a:gd name="T55" fmla="*/ 935 h 1170"/>
                                  <a:gd name="T56" fmla="*/ 1100 w 1172"/>
                                  <a:gd name="T57" fmla="*/ 864 h 1170"/>
                                  <a:gd name="T58" fmla="*/ 1135 w 1172"/>
                                  <a:gd name="T59" fmla="*/ 787 h 1170"/>
                                  <a:gd name="T60" fmla="*/ 1159 w 1172"/>
                                  <a:gd name="T61" fmla="*/ 704 h 1170"/>
                                  <a:gd name="T62" fmla="*/ 1170 w 1172"/>
                                  <a:gd name="T63" fmla="*/ 616 h 1170"/>
                                  <a:gd name="T64" fmla="*/ 1168 w 1172"/>
                                  <a:gd name="T65" fmla="*/ 526 h 1170"/>
                                  <a:gd name="T66" fmla="*/ 1153 w 1172"/>
                                  <a:gd name="T67" fmla="*/ 439 h 1170"/>
                                  <a:gd name="T68" fmla="*/ 1125 w 1172"/>
                                  <a:gd name="T69" fmla="*/ 357 h 1170"/>
                                  <a:gd name="T70" fmla="*/ 1086 w 1172"/>
                                  <a:gd name="T71" fmla="*/ 281 h 1170"/>
                                  <a:gd name="T72" fmla="*/ 1037 w 1172"/>
                                  <a:gd name="T73" fmla="*/ 212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39 w 1172"/>
                                  <a:gd name="T79" fmla="*/ 58 h 1170"/>
                                  <a:gd name="T80" fmla="*/ 759 w 1172"/>
                                  <a:gd name="T81" fmla="*/ 26 h 1170"/>
                                  <a:gd name="T82" fmla="*/ 674 w 1172"/>
                                  <a:gd name="T83" fmla="*/ 7 h 1170"/>
                                  <a:gd name="T84" fmla="*/ 585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5" y="0"/>
                                    </a:moveTo>
                                    <a:lnTo>
                                      <a:pt x="555" y="1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467" y="12"/>
                                    </a:lnTo>
                                    <a:lnTo>
                                      <a:pt x="439" y="18"/>
                                    </a:lnTo>
                                    <a:lnTo>
                                      <a:pt x="411" y="26"/>
                                    </a:lnTo>
                                    <a:lnTo>
                                      <a:pt x="384" y="36"/>
                                    </a:lnTo>
                                    <a:lnTo>
                                      <a:pt x="357" y="46"/>
                                    </a:lnTo>
                                    <a:lnTo>
                                      <a:pt x="331" y="58"/>
                                    </a:lnTo>
                                    <a:lnTo>
                                      <a:pt x="306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7" y="100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1" y="171"/>
                                    </a:lnTo>
                                    <a:lnTo>
                                      <a:pt x="152" y="191"/>
                                    </a:lnTo>
                                    <a:lnTo>
                                      <a:pt x="133" y="212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84" y="281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45" y="357"/>
                                    </a:lnTo>
                                    <a:lnTo>
                                      <a:pt x="35" y="384"/>
                                    </a:lnTo>
                                    <a:lnTo>
                                      <a:pt x="25" y="411"/>
                                    </a:lnTo>
                                    <a:lnTo>
                                      <a:pt x="18" y="439"/>
                                    </a:lnTo>
                                    <a:lnTo>
                                      <a:pt x="11" y="467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2" y="526"/>
                                    </a:lnTo>
                                    <a:lnTo>
                                      <a:pt x="0" y="555"/>
                                    </a:lnTo>
                                    <a:lnTo>
                                      <a:pt x="0" y="585"/>
                                    </a:lnTo>
                                    <a:lnTo>
                                      <a:pt x="0" y="616"/>
                                    </a:lnTo>
                                    <a:lnTo>
                                      <a:pt x="2" y="645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4"/>
                                    </a:lnTo>
                                    <a:lnTo>
                                      <a:pt x="18" y="732"/>
                                    </a:lnTo>
                                    <a:lnTo>
                                      <a:pt x="25" y="760"/>
                                    </a:lnTo>
                                    <a:lnTo>
                                      <a:pt x="35" y="787"/>
                                    </a:lnTo>
                                    <a:lnTo>
                                      <a:pt x="45" y="814"/>
                                    </a:lnTo>
                                    <a:lnTo>
                                      <a:pt x="57" y="839"/>
                                    </a:lnTo>
                                    <a:lnTo>
                                      <a:pt x="70" y="864"/>
                                    </a:lnTo>
                                    <a:lnTo>
                                      <a:pt x="84" y="888"/>
                                    </a:lnTo>
                                    <a:lnTo>
                                      <a:pt x="99" y="913"/>
                                    </a:lnTo>
                                    <a:lnTo>
                                      <a:pt x="116" y="935"/>
                                    </a:lnTo>
                                    <a:lnTo>
                                      <a:pt x="133" y="957"/>
                                    </a:lnTo>
                                    <a:lnTo>
                                      <a:pt x="152" y="978"/>
                                    </a:lnTo>
                                    <a:lnTo>
                                      <a:pt x="171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5" y="1054"/>
                                    </a:lnTo>
                                    <a:lnTo>
                                      <a:pt x="257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6" y="1100"/>
                                    </a:lnTo>
                                    <a:lnTo>
                                      <a:pt x="331" y="1113"/>
                                    </a:lnTo>
                                    <a:lnTo>
                                      <a:pt x="357" y="1125"/>
                                    </a:lnTo>
                                    <a:lnTo>
                                      <a:pt x="384" y="1135"/>
                                    </a:lnTo>
                                    <a:lnTo>
                                      <a:pt x="411" y="1144"/>
                                    </a:lnTo>
                                    <a:lnTo>
                                      <a:pt x="439" y="1151"/>
                                    </a:lnTo>
                                    <a:lnTo>
                                      <a:pt x="467" y="1159"/>
                                    </a:lnTo>
                                    <a:lnTo>
                                      <a:pt x="496" y="1163"/>
                                    </a:lnTo>
                                    <a:lnTo>
                                      <a:pt x="525" y="1168"/>
                                    </a:lnTo>
                                    <a:lnTo>
                                      <a:pt x="555" y="1170"/>
                                    </a:lnTo>
                                    <a:lnTo>
                                      <a:pt x="585" y="1170"/>
                                    </a:lnTo>
                                    <a:lnTo>
                                      <a:pt x="615" y="1170"/>
                                    </a:lnTo>
                                    <a:lnTo>
                                      <a:pt x="645" y="1168"/>
                                    </a:lnTo>
                                    <a:lnTo>
                                      <a:pt x="674" y="1163"/>
                                    </a:lnTo>
                                    <a:lnTo>
                                      <a:pt x="703" y="1159"/>
                                    </a:lnTo>
                                    <a:lnTo>
                                      <a:pt x="731" y="1151"/>
                                    </a:lnTo>
                                    <a:lnTo>
                                      <a:pt x="759" y="1144"/>
                                    </a:lnTo>
                                    <a:lnTo>
                                      <a:pt x="786" y="1135"/>
                                    </a:lnTo>
                                    <a:lnTo>
                                      <a:pt x="813" y="1125"/>
                                    </a:lnTo>
                                    <a:lnTo>
                                      <a:pt x="839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89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6" y="1054"/>
                                    </a:lnTo>
                                    <a:lnTo>
                                      <a:pt x="957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999" y="999"/>
                                    </a:lnTo>
                                    <a:lnTo>
                                      <a:pt x="1019" y="978"/>
                                    </a:lnTo>
                                    <a:lnTo>
                                      <a:pt x="1037" y="957"/>
                                    </a:lnTo>
                                    <a:lnTo>
                                      <a:pt x="1054" y="935"/>
                                    </a:lnTo>
                                    <a:lnTo>
                                      <a:pt x="1071" y="913"/>
                                    </a:lnTo>
                                    <a:lnTo>
                                      <a:pt x="1086" y="888"/>
                                    </a:lnTo>
                                    <a:lnTo>
                                      <a:pt x="1100" y="864"/>
                                    </a:lnTo>
                                    <a:lnTo>
                                      <a:pt x="1113" y="839"/>
                                    </a:lnTo>
                                    <a:lnTo>
                                      <a:pt x="1125" y="814"/>
                                    </a:lnTo>
                                    <a:lnTo>
                                      <a:pt x="1135" y="787"/>
                                    </a:lnTo>
                                    <a:lnTo>
                                      <a:pt x="1145" y="760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59" y="704"/>
                                    </a:lnTo>
                                    <a:lnTo>
                                      <a:pt x="1165" y="674"/>
                                    </a:lnTo>
                                    <a:lnTo>
                                      <a:pt x="1168" y="645"/>
                                    </a:lnTo>
                                    <a:lnTo>
                                      <a:pt x="1170" y="616"/>
                                    </a:lnTo>
                                    <a:lnTo>
                                      <a:pt x="1172" y="585"/>
                                    </a:lnTo>
                                    <a:lnTo>
                                      <a:pt x="1170" y="555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59" y="467"/>
                                    </a:lnTo>
                                    <a:lnTo>
                                      <a:pt x="1153" y="439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5" y="384"/>
                                    </a:lnTo>
                                    <a:lnTo>
                                      <a:pt x="1125" y="357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086" y="281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54" y="235"/>
                                    </a:lnTo>
                                    <a:lnTo>
                                      <a:pt x="1037" y="212"/>
                                    </a:lnTo>
                                    <a:lnTo>
                                      <a:pt x="1019" y="191"/>
                                    </a:lnTo>
                                    <a:lnTo>
                                      <a:pt x="999" y="171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7" y="134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89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3" y="46"/>
                                    </a:lnTo>
                                    <a:lnTo>
                                      <a:pt x="786" y="36"/>
                                    </a:lnTo>
                                    <a:lnTo>
                                      <a:pt x="759" y="26"/>
                                    </a:lnTo>
                                    <a:lnTo>
                                      <a:pt x="731" y="18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674" y="7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15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5399" y="120"/>
                                <a:ext cx="2351" cy="3598"/>
                              </a:xfrm>
                              <a:custGeom>
                                <a:avLst/>
                                <a:gdLst>
                                  <a:gd name="T0" fmla="*/ 4702 w 4702"/>
                                  <a:gd name="T1" fmla="*/ 870 h 7196"/>
                                  <a:gd name="T2" fmla="*/ 2277 w 4702"/>
                                  <a:gd name="T3" fmla="*/ 0 h 7196"/>
                                  <a:gd name="T4" fmla="*/ 0 w 4702"/>
                                  <a:gd name="T5" fmla="*/ 6325 h 7196"/>
                                  <a:gd name="T6" fmla="*/ 2425 w 4702"/>
                                  <a:gd name="T7" fmla="*/ 7196 h 7196"/>
                                  <a:gd name="T8" fmla="*/ 4702 w 4702"/>
                                  <a:gd name="T9" fmla="*/ 870 h 7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02" h="7196">
                                    <a:moveTo>
                                      <a:pt x="4702" y="870"/>
                                    </a:moveTo>
                                    <a:lnTo>
                                      <a:pt x="2277" y="0"/>
                                    </a:lnTo>
                                    <a:lnTo>
                                      <a:pt x="0" y="6325"/>
                                    </a:lnTo>
                                    <a:lnTo>
                                      <a:pt x="2425" y="7196"/>
                                    </a:lnTo>
                                    <a:lnTo>
                                      <a:pt x="4702" y="8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6406" y="701"/>
                                <a:ext cx="1065" cy="420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1"/>
                                  <a:gd name="T2" fmla="*/ 30 w 2130"/>
                                  <a:gd name="T3" fmla="*/ 0 h 841"/>
                                  <a:gd name="T4" fmla="*/ 0 w 2130"/>
                                  <a:gd name="T5" fmla="*/ 87 h 841"/>
                                  <a:gd name="T6" fmla="*/ 2099 w 2130"/>
                                  <a:gd name="T7" fmla="*/ 841 h 841"/>
                                  <a:gd name="T8" fmla="*/ 2130 w 2130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1">
                                    <a:moveTo>
                                      <a:pt x="2130" y="754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6260" y="1104"/>
                                <a:ext cx="1066" cy="420"/>
                              </a:xfrm>
                              <a:custGeom>
                                <a:avLst/>
                                <a:gdLst>
                                  <a:gd name="T0" fmla="*/ 2132 w 2132"/>
                                  <a:gd name="T1" fmla="*/ 754 h 841"/>
                                  <a:gd name="T2" fmla="*/ 32 w 2132"/>
                                  <a:gd name="T3" fmla="*/ 0 h 841"/>
                                  <a:gd name="T4" fmla="*/ 0 w 2132"/>
                                  <a:gd name="T5" fmla="*/ 86 h 841"/>
                                  <a:gd name="T6" fmla="*/ 2100 w 2132"/>
                                  <a:gd name="T7" fmla="*/ 841 h 841"/>
                                  <a:gd name="T8" fmla="*/ 2132 w 2132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2" h="841">
                                    <a:moveTo>
                                      <a:pt x="2132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100" y="841"/>
                                    </a:lnTo>
                                    <a:lnTo>
                                      <a:pt x="2132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6115" y="1507"/>
                                <a:ext cx="1065" cy="421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1"/>
                                  <a:gd name="T2" fmla="*/ 31 w 2130"/>
                                  <a:gd name="T3" fmla="*/ 0 h 841"/>
                                  <a:gd name="T4" fmla="*/ 0 w 2130"/>
                                  <a:gd name="T5" fmla="*/ 86 h 841"/>
                                  <a:gd name="T6" fmla="*/ 2100 w 2130"/>
                                  <a:gd name="T7" fmla="*/ 841 h 841"/>
                                  <a:gd name="T8" fmla="*/ 2130 w 2130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1">
                                    <a:moveTo>
                                      <a:pt x="2130" y="754"/>
                                    </a:moveTo>
                                    <a:lnTo>
                                      <a:pt x="31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100" y="841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5970" y="1911"/>
                                <a:ext cx="1065" cy="420"/>
                              </a:xfrm>
                              <a:custGeom>
                                <a:avLst/>
                                <a:gdLst>
                                  <a:gd name="T0" fmla="*/ 2131 w 2131"/>
                                  <a:gd name="T1" fmla="*/ 754 h 841"/>
                                  <a:gd name="T2" fmla="*/ 32 w 2131"/>
                                  <a:gd name="T3" fmla="*/ 0 h 841"/>
                                  <a:gd name="T4" fmla="*/ 0 w 2131"/>
                                  <a:gd name="T5" fmla="*/ 86 h 841"/>
                                  <a:gd name="T6" fmla="*/ 2099 w 2131"/>
                                  <a:gd name="T7" fmla="*/ 841 h 841"/>
                                  <a:gd name="T8" fmla="*/ 2131 w 2131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1" h="841">
                                    <a:moveTo>
                                      <a:pt x="2131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1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5824" y="2314"/>
                                <a:ext cx="1066" cy="421"/>
                              </a:xfrm>
                              <a:custGeom>
                                <a:avLst/>
                                <a:gdLst>
                                  <a:gd name="T0" fmla="*/ 2131 w 2131"/>
                                  <a:gd name="T1" fmla="*/ 754 h 841"/>
                                  <a:gd name="T2" fmla="*/ 32 w 2131"/>
                                  <a:gd name="T3" fmla="*/ 0 h 841"/>
                                  <a:gd name="T4" fmla="*/ 0 w 2131"/>
                                  <a:gd name="T5" fmla="*/ 86 h 841"/>
                                  <a:gd name="T6" fmla="*/ 2099 w 2131"/>
                                  <a:gd name="T7" fmla="*/ 841 h 841"/>
                                  <a:gd name="T8" fmla="*/ 2131 w 2131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1" h="841">
                                    <a:moveTo>
                                      <a:pt x="2131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1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5679" y="2718"/>
                                <a:ext cx="1066" cy="420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0"/>
                                  <a:gd name="T2" fmla="*/ 30 w 2130"/>
                                  <a:gd name="T3" fmla="*/ 0 h 840"/>
                                  <a:gd name="T4" fmla="*/ 0 w 2130"/>
                                  <a:gd name="T5" fmla="*/ 86 h 840"/>
                                  <a:gd name="T6" fmla="*/ 2099 w 2130"/>
                                  <a:gd name="T7" fmla="*/ 840 h 840"/>
                                  <a:gd name="T8" fmla="*/ 2130 w 2130"/>
                                  <a:gd name="T9" fmla="*/ 754 h 8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0">
                                    <a:moveTo>
                                      <a:pt x="2130" y="754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0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5535" y="3701"/>
                                <a:ext cx="586" cy="585"/>
                              </a:xfrm>
                              <a:custGeom>
                                <a:avLst/>
                                <a:gdLst>
                                  <a:gd name="T0" fmla="*/ 727 w 1172"/>
                                  <a:gd name="T1" fmla="*/ 18 h 1171"/>
                                  <a:gd name="T2" fmla="*/ 640 w 1172"/>
                                  <a:gd name="T3" fmla="*/ 3 h 1171"/>
                                  <a:gd name="T4" fmla="*/ 553 w 1172"/>
                                  <a:gd name="T5" fmla="*/ 2 h 1171"/>
                                  <a:gd name="T6" fmla="*/ 469 w 1172"/>
                                  <a:gd name="T7" fmla="*/ 12 h 1171"/>
                                  <a:gd name="T8" fmla="*/ 388 w 1172"/>
                                  <a:gd name="T9" fmla="*/ 36 h 1171"/>
                                  <a:gd name="T10" fmla="*/ 311 w 1172"/>
                                  <a:gd name="T11" fmla="*/ 69 h 1171"/>
                                  <a:gd name="T12" fmla="*/ 240 w 1172"/>
                                  <a:gd name="T13" fmla="*/ 114 h 1171"/>
                                  <a:gd name="T14" fmla="*/ 174 w 1172"/>
                                  <a:gd name="T15" fmla="*/ 169 h 1171"/>
                                  <a:gd name="T16" fmla="*/ 118 w 1172"/>
                                  <a:gd name="T17" fmla="*/ 233 h 1171"/>
                                  <a:gd name="T18" fmla="*/ 71 w 1172"/>
                                  <a:gd name="T19" fmla="*/ 307 h 1171"/>
                                  <a:gd name="T20" fmla="*/ 35 w 1172"/>
                                  <a:gd name="T21" fmla="*/ 388 h 1171"/>
                                  <a:gd name="T22" fmla="*/ 10 w 1172"/>
                                  <a:gd name="T23" fmla="*/ 474 h 1171"/>
                                  <a:gd name="T24" fmla="*/ 0 w 1172"/>
                                  <a:gd name="T25" fmla="*/ 561 h 1171"/>
                                  <a:gd name="T26" fmla="*/ 3 w 1172"/>
                                  <a:gd name="T27" fmla="*/ 646 h 1171"/>
                                  <a:gd name="T28" fmla="*/ 17 w 1172"/>
                                  <a:gd name="T29" fmla="*/ 730 h 1171"/>
                                  <a:gd name="T30" fmla="*/ 44 w 1172"/>
                                  <a:gd name="T31" fmla="*/ 810 h 1171"/>
                                  <a:gd name="T32" fmla="*/ 82 w 1172"/>
                                  <a:gd name="T33" fmla="*/ 885 h 1171"/>
                                  <a:gd name="T34" fmla="*/ 130 w 1172"/>
                                  <a:gd name="T35" fmla="*/ 955 h 1171"/>
                                  <a:gd name="T36" fmla="*/ 188 w 1172"/>
                                  <a:gd name="T37" fmla="*/ 1017 h 1171"/>
                                  <a:gd name="T38" fmla="*/ 256 w 1172"/>
                                  <a:gd name="T39" fmla="*/ 1069 h 1171"/>
                                  <a:gd name="T40" fmla="*/ 332 w 1172"/>
                                  <a:gd name="T41" fmla="*/ 1114 h 1171"/>
                                  <a:gd name="T42" fmla="*/ 416 w 1172"/>
                                  <a:gd name="T43" fmla="*/ 1147 h 1171"/>
                                  <a:gd name="T44" fmla="*/ 502 w 1172"/>
                                  <a:gd name="T45" fmla="*/ 1165 h 1171"/>
                                  <a:gd name="T46" fmla="*/ 588 w 1172"/>
                                  <a:gd name="T47" fmla="*/ 1171 h 1171"/>
                                  <a:gd name="T48" fmla="*/ 674 w 1172"/>
                                  <a:gd name="T49" fmla="*/ 1164 h 1171"/>
                                  <a:gd name="T50" fmla="*/ 756 w 1172"/>
                                  <a:gd name="T51" fmla="*/ 1145 h 1171"/>
                                  <a:gd name="T52" fmla="*/ 836 w 1172"/>
                                  <a:gd name="T53" fmla="*/ 1115 h 1171"/>
                                  <a:gd name="T54" fmla="*/ 908 w 1172"/>
                                  <a:gd name="T55" fmla="*/ 1074 h 1171"/>
                                  <a:gd name="T56" fmla="*/ 976 w 1172"/>
                                  <a:gd name="T57" fmla="*/ 1023 h 1171"/>
                                  <a:gd name="T58" fmla="*/ 1036 w 1172"/>
                                  <a:gd name="T59" fmla="*/ 962 h 1171"/>
                                  <a:gd name="T60" fmla="*/ 1086 w 1172"/>
                                  <a:gd name="T61" fmla="*/ 890 h 1171"/>
                                  <a:gd name="T62" fmla="*/ 1126 w 1172"/>
                                  <a:gd name="T63" fmla="*/ 812 h 1171"/>
                                  <a:gd name="T64" fmla="*/ 1154 w 1172"/>
                                  <a:gd name="T65" fmla="*/ 727 h 1171"/>
                                  <a:gd name="T66" fmla="*/ 1169 w 1172"/>
                                  <a:gd name="T67" fmla="*/ 640 h 1171"/>
                                  <a:gd name="T68" fmla="*/ 1170 w 1172"/>
                                  <a:gd name="T69" fmla="*/ 554 h 1171"/>
                                  <a:gd name="T70" fmla="*/ 1160 w 1172"/>
                                  <a:gd name="T71" fmla="*/ 469 h 1171"/>
                                  <a:gd name="T72" fmla="*/ 1138 w 1172"/>
                                  <a:gd name="T73" fmla="*/ 389 h 1171"/>
                                  <a:gd name="T74" fmla="*/ 1102 w 1172"/>
                                  <a:gd name="T75" fmla="*/ 312 h 1171"/>
                                  <a:gd name="T76" fmla="*/ 1058 w 1172"/>
                                  <a:gd name="T77" fmla="*/ 240 h 1171"/>
                                  <a:gd name="T78" fmla="*/ 1003 w 1172"/>
                                  <a:gd name="T79" fmla="*/ 176 h 1171"/>
                                  <a:gd name="T80" fmla="*/ 939 w 1172"/>
                                  <a:gd name="T81" fmla="*/ 119 h 1171"/>
                                  <a:gd name="T82" fmla="*/ 866 w 1172"/>
                                  <a:gd name="T83" fmla="*/ 72 h 1171"/>
                                  <a:gd name="T84" fmla="*/ 784 w 1172"/>
                                  <a:gd name="T85" fmla="*/ 36 h 11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1">
                                    <a:moveTo>
                                      <a:pt x="784" y="36"/>
                                    </a:moveTo>
                                    <a:lnTo>
                                      <a:pt x="755" y="26"/>
                                    </a:lnTo>
                                    <a:lnTo>
                                      <a:pt x="727" y="18"/>
                                    </a:lnTo>
                                    <a:lnTo>
                                      <a:pt x="697" y="11"/>
                                    </a:lnTo>
                                    <a:lnTo>
                                      <a:pt x="668" y="6"/>
                                    </a:lnTo>
                                    <a:lnTo>
                                      <a:pt x="640" y="3"/>
                                    </a:lnTo>
                                    <a:lnTo>
                                      <a:pt x="611" y="2"/>
                                    </a:lnTo>
                                    <a:lnTo>
                                      <a:pt x="583" y="0"/>
                                    </a:lnTo>
                                    <a:lnTo>
                                      <a:pt x="553" y="2"/>
                                    </a:lnTo>
                                    <a:lnTo>
                                      <a:pt x="525" y="4"/>
                                    </a:lnTo>
                                    <a:lnTo>
                                      <a:pt x="497" y="7"/>
                                    </a:lnTo>
                                    <a:lnTo>
                                      <a:pt x="469" y="12"/>
                                    </a:lnTo>
                                    <a:lnTo>
                                      <a:pt x="442" y="19"/>
                                    </a:lnTo>
                                    <a:lnTo>
                                      <a:pt x="414" y="26"/>
                                    </a:lnTo>
                                    <a:lnTo>
                                      <a:pt x="388" y="36"/>
                                    </a:lnTo>
                                    <a:lnTo>
                                      <a:pt x="361" y="45"/>
                                    </a:lnTo>
                                    <a:lnTo>
                                      <a:pt x="336" y="57"/>
                                    </a:lnTo>
                                    <a:lnTo>
                                      <a:pt x="311" y="69"/>
                                    </a:lnTo>
                                    <a:lnTo>
                                      <a:pt x="286" y="84"/>
                                    </a:lnTo>
                                    <a:lnTo>
                                      <a:pt x="262" y="98"/>
                                    </a:lnTo>
                                    <a:lnTo>
                                      <a:pt x="240" y="114"/>
                                    </a:lnTo>
                                    <a:lnTo>
                                      <a:pt x="217" y="131"/>
                                    </a:lnTo>
                                    <a:lnTo>
                                      <a:pt x="195" y="149"/>
                                    </a:lnTo>
                                    <a:lnTo>
                                      <a:pt x="174" y="169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35" y="211"/>
                                    </a:lnTo>
                                    <a:lnTo>
                                      <a:pt x="118" y="233"/>
                                    </a:lnTo>
                                    <a:lnTo>
                                      <a:pt x="101" y="257"/>
                                    </a:lnTo>
                                    <a:lnTo>
                                      <a:pt x="85" y="281"/>
                                    </a:lnTo>
                                    <a:lnTo>
                                      <a:pt x="71" y="307"/>
                                    </a:lnTo>
                                    <a:lnTo>
                                      <a:pt x="57" y="333"/>
                                    </a:lnTo>
                                    <a:lnTo>
                                      <a:pt x="45" y="360"/>
                                    </a:lnTo>
                                    <a:lnTo>
                                      <a:pt x="35" y="388"/>
                                    </a:lnTo>
                                    <a:lnTo>
                                      <a:pt x="25" y="417"/>
                                    </a:lnTo>
                                    <a:lnTo>
                                      <a:pt x="17" y="445"/>
                                    </a:lnTo>
                                    <a:lnTo>
                                      <a:pt x="10" y="474"/>
                                    </a:lnTo>
                                    <a:lnTo>
                                      <a:pt x="5" y="503"/>
                                    </a:lnTo>
                                    <a:lnTo>
                                      <a:pt x="2" y="531"/>
                                    </a:lnTo>
                                    <a:lnTo>
                                      <a:pt x="0" y="561"/>
                                    </a:lnTo>
                                    <a:lnTo>
                                      <a:pt x="0" y="590"/>
                                    </a:lnTo>
                                    <a:lnTo>
                                      <a:pt x="1" y="618"/>
                                    </a:lnTo>
                                    <a:lnTo>
                                      <a:pt x="3" y="646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2"/>
                                    </a:lnTo>
                                    <a:lnTo>
                                      <a:pt x="17" y="730"/>
                                    </a:lnTo>
                                    <a:lnTo>
                                      <a:pt x="25" y="757"/>
                                    </a:lnTo>
                                    <a:lnTo>
                                      <a:pt x="34" y="784"/>
                                    </a:lnTo>
                                    <a:lnTo>
                                      <a:pt x="44" y="810"/>
                                    </a:lnTo>
                                    <a:lnTo>
                                      <a:pt x="56" y="835"/>
                                    </a:lnTo>
                                    <a:lnTo>
                                      <a:pt x="69" y="860"/>
                                    </a:lnTo>
                                    <a:lnTo>
                                      <a:pt x="82" y="885"/>
                                    </a:lnTo>
                                    <a:lnTo>
                                      <a:pt x="97" y="909"/>
                                    </a:lnTo>
                                    <a:lnTo>
                                      <a:pt x="113" y="931"/>
                                    </a:lnTo>
                                    <a:lnTo>
                                      <a:pt x="130" y="955"/>
                                    </a:lnTo>
                                    <a:lnTo>
                                      <a:pt x="148" y="976"/>
                                    </a:lnTo>
                                    <a:lnTo>
                                      <a:pt x="168" y="997"/>
                                    </a:lnTo>
                                    <a:lnTo>
                                      <a:pt x="188" y="1017"/>
                                    </a:lnTo>
                                    <a:lnTo>
                                      <a:pt x="210" y="1035"/>
                                    </a:lnTo>
                                    <a:lnTo>
                                      <a:pt x="233" y="1053"/>
                                    </a:lnTo>
                                    <a:lnTo>
                                      <a:pt x="256" y="1069"/>
                                    </a:lnTo>
                                    <a:lnTo>
                                      <a:pt x="281" y="1086"/>
                                    </a:lnTo>
                                    <a:lnTo>
                                      <a:pt x="305" y="1100"/>
                                    </a:lnTo>
                                    <a:lnTo>
                                      <a:pt x="332" y="1114"/>
                                    </a:lnTo>
                                    <a:lnTo>
                                      <a:pt x="359" y="1125"/>
                                    </a:lnTo>
                                    <a:lnTo>
                                      <a:pt x="387" y="1137"/>
                                    </a:lnTo>
                                    <a:lnTo>
                                      <a:pt x="416" y="1147"/>
                                    </a:lnTo>
                                    <a:lnTo>
                                      <a:pt x="444" y="1154"/>
                                    </a:lnTo>
                                    <a:lnTo>
                                      <a:pt x="474" y="1161"/>
                                    </a:lnTo>
                                    <a:lnTo>
                                      <a:pt x="502" y="1165"/>
                                    </a:lnTo>
                                    <a:lnTo>
                                      <a:pt x="531" y="1169"/>
                                    </a:lnTo>
                                    <a:lnTo>
                                      <a:pt x="560" y="1171"/>
                                    </a:lnTo>
                                    <a:lnTo>
                                      <a:pt x="588" y="1171"/>
                                    </a:lnTo>
                                    <a:lnTo>
                                      <a:pt x="618" y="1170"/>
                                    </a:lnTo>
                                    <a:lnTo>
                                      <a:pt x="646" y="1169"/>
                                    </a:lnTo>
                                    <a:lnTo>
                                      <a:pt x="674" y="1164"/>
                                    </a:lnTo>
                                    <a:lnTo>
                                      <a:pt x="702" y="1159"/>
                                    </a:lnTo>
                                    <a:lnTo>
                                      <a:pt x="729" y="1154"/>
                                    </a:lnTo>
                                    <a:lnTo>
                                      <a:pt x="756" y="1145"/>
                                    </a:lnTo>
                                    <a:lnTo>
                                      <a:pt x="783" y="1137"/>
                                    </a:lnTo>
                                    <a:lnTo>
                                      <a:pt x="810" y="1127"/>
                                    </a:lnTo>
                                    <a:lnTo>
                                      <a:pt x="836" y="1115"/>
                                    </a:lnTo>
                                    <a:lnTo>
                                      <a:pt x="860" y="1103"/>
                                    </a:lnTo>
                                    <a:lnTo>
                                      <a:pt x="885" y="1089"/>
                                    </a:lnTo>
                                    <a:lnTo>
                                      <a:pt x="908" y="1074"/>
                                    </a:lnTo>
                                    <a:lnTo>
                                      <a:pt x="932" y="1058"/>
                                    </a:lnTo>
                                    <a:lnTo>
                                      <a:pt x="954" y="1041"/>
                                    </a:lnTo>
                                    <a:lnTo>
                                      <a:pt x="976" y="1023"/>
                                    </a:lnTo>
                                    <a:lnTo>
                                      <a:pt x="996" y="1003"/>
                                    </a:lnTo>
                                    <a:lnTo>
                                      <a:pt x="1016" y="983"/>
                                    </a:lnTo>
                                    <a:lnTo>
                                      <a:pt x="1036" y="962"/>
                                    </a:lnTo>
                                    <a:lnTo>
                                      <a:pt x="1053" y="938"/>
                                    </a:lnTo>
                                    <a:lnTo>
                                      <a:pt x="1070" y="915"/>
                                    </a:lnTo>
                                    <a:lnTo>
                                      <a:pt x="1086" y="890"/>
                                    </a:lnTo>
                                    <a:lnTo>
                                      <a:pt x="1100" y="866"/>
                                    </a:lnTo>
                                    <a:lnTo>
                                      <a:pt x="1114" y="839"/>
                                    </a:lnTo>
                                    <a:lnTo>
                                      <a:pt x="1126" y="812"/>
                                    </a:lnTo>
                                    <a:lnTo>
                                      <a:pt x="1136" y="784"/>
                                    </a:lnTo>
                                    <a:lnTo>
                                      <a:pt x="1146" y="756"/>
                                    </a:lnTo>
                                    <a:lnTo>
                                      <a:pt x="1154" y="727"/>
                                    </a:lnTo>
                                    <a:lnTo>
                                      <a:pt x="1161" y="697"/>
                                    </a:lnTo>
                                    <a:lnTo>
                                      <a:pt x="1166" y="669"/>
                                    </a:lnTo>
                                    <a:lnTo>
                                      <a:pt x="1169" y="640"/>
                                    </a:lnTo>
                                    <a:lnTo>
                                      <a:pt x="1172" y="611"/>
                                    </a:lnTo>
                                    <a:lnTo>
                                      <a:pt x="1172" y="583"/>
                                    </a:lnTo>
                                    <a:lnTo>
                                      <a:pt x="1170" y="554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8"/>
                                    </a:lnTo>
                                    <a:lnTo>
                                      <a:pt x="1160" y="469"/>
                                    </a:lnTo>
                                    <a:lnTo>
                                      <a:pt x="1154" y="443"/>
                                    </a:lnTo>
                                    <a:lnTo>
                                      <a:pt x="1146" y="416"/>
                                    </a:lnTo>
                                    <a:lnTo>
                                      <a:pt x="1138" y="389"/>
                                    </a:lnTo>
                                    <a:lnTo>
                                      <a:pt x="1127" y="362"/>
                                    </a:lnTo>
                                    <a:lnTo>
                                      <a:pt x="1115" y="336"/>
                                    </a:lnTo>
                                    <a:lnTo>
                                      <a:pt x="1102" y="312"/>
                                    </a:lnTo>
                                    <a:lnTo>
                                      <a:pt x="1090" y="287"/>
                                    </a:lnTo>
                                    <a:lnTo>
                                      <a:pt x="1074" y="264"/>
                                    </a:lnTo>
                                    <a:lnTo>
                                      <a:pt x="1058" y="240"/>
                                    </a:lnTo>
                                    <a:lnTo>
                                      <a:pt x="1040" y="218"/>
                                    </a:lnTo>
                                    <a:lnTo>
                                      <a:pt x="1023" y="196"/>
                                    </a:lnTo>
                                    <a:lnTo>
                                      <a:pt x="1003" y="176"/>
                                    </a:lnTo>
                                    <a:lnTo>
                                      <a:pt x="983" y="156"/>
                                    </a:lnTo>
                                    <a:lnTo>
                                      <a:pt x="961" y="137"/>
                                    </a:lnTo>
                                    <a:lnTo>
                                      <a:pt x="939" y="119"/>
                                    </a:lnTo>
                                    <a:lnTo>
                                      <a:pt x="915" y="102"/>
                                    </a:lnTo>
                                    <a:lnTo>
                                      <a:pt x="891" y="86"/>
                                    </a:lnTo>
                                    <a:lnTo>
                                      <a:pt x="866" y="72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2" y="46"/>
                                    </a:lnTo>
                                    <a:lnTo>
                                      <a:pt x="784" y="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" y="279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86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Rectangl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129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Rectangle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172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Rectangle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2151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Rectangle 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2580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3008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35"/>
                            <wps:cNvSpPr>
                              <a:spLocks/>
                            </wps:cNvSpPr>
                            <wps:spPr bwMode="auto">
                              <a:xfrm>
                                <a:off x="450" y="3871"/>
                                <a:ext cx="586" cy="585"/>
                              </a:xfrm>
                              <a:custGeom>
                                <a:avLst/>
                                <a:gdLst>
                                  <a:gd name="T0" fmla="*/ 526 w 1172"/>
                                  <a:gd name="T1" fmla="*/ 3 h 1170"/>
                                  <a:gd name="T2" fmla="*/ 441 w 1172"/>
                                  <a:gd name="T3" fmla="*/ 19 h 1170"/>
                                  <a:gd name="T4" fmla="*/ 359 w 1172"/>
                                  <a:gd name="T5" fmla="*/ 47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3 w 1172"/>
                                  <a:gd name="T11" fmla="*/ 192 h 1170"/>
                                  <a:gd name="T12" fmla="*/ 101 w 1172"/>
                                  <a:gd name="T13" fmla="*/ 258 h 1170"/>
                                  <a:gd name="T14" fmla="*/ 59 w 1172"/>
                                  <a:gd name="T15" fmla="*/ 332 h 1170"/>
                                  <a:gd name="T16" fmla="*/ 27 w 1172"/>
                                  <a:gd name="T17" fmla="*/ 411 h 1170"/>
                                  <a:gd name="T18" fmla="*/ 7 w 1172"/>
                                  <a:gd name="T19" fmla="*/ 496 h 1170"/>
                                  <a:gd name="T20" fmla="*/ 0 w 1172"/>
                                  <a:gd name="T21" fmla="*/ 586 h 1170"/>
                                  <a:gd name="T22" fmla="*/ 7 w 1172"/>
                                  <a:gd name="T23" fmla="*/ 675 h 1170"/>
                                  <a:gd name="T24" fmla="*/ 27 w 1172"/>
                                  <a:gd name="T25" fmla="*/ 759 h 1170"/>
                                  <a:gd name="T26" fmla="*/ 59 w 1172"/>
                                  <a:gd name="T27" fmla="*/ 839 h 1170"/>
                                  <a:gd name="T28" fmla="*/ 101 w 1172"/>
                                  <a:gd name="T29" fmla="*/ 912 h 1170"/>
                                  <a:gd name="T30" fmla="*/ 153 w 1172"/>
                                  <a:gd name="T31" fmla="*/ 979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9 w 1172"/>
                                  <a:gd name="T37" fmla="*/ 1125 h 1170"/>
                                  <a:gd name="T38" fmla="*/ 441 w 1172"/>
                                  <a:gd name="T39" fmla="*/ 1152 h 1170"/>
                                  <a:gd name="T40" fmla="*/ 526 w 1172"/>
                                  <a:gd name="T41" fmla="*/ 1167 h 1170"/>
                                  <a:gd name="T42" fmla="*/ 616 w 1172"/>
                                  <a:gd name="T43" fmla="*/ 1169 h 1170"/>
                                  <a:gd name="T44" fmla="*/ 704 w 1172"/>
                                  <a:gd name="T45" fmla="*/ 1159 h 1170"/>
                                  <a:gd name="T46" fmla="*/ 788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7 w 1172"/>
                                  <a:gd name="T51" fmla="*/ 1055 h 1170"/>
                                  <a:gd name="T52" fmla="*/ 1000 w 1172"/>
                                  <a:gd name="T53" fmla="*/ 999 h 1170"/>
                                  <a:gd name="T54" fmla="*/ 1056 w 1172"/>
                                  <a:gd name="T55" fmla="*/ 935 h 1170"/>
                                  <a:gd name="T56" fmla="*/ 1102 w 1172"/>
                                  <a:gd name="T57" fmla="*/ 864 h 1170"/>
                                  <a:gd name="T58" fmla="*/ 1137 w 1172"/>
                                  <a:gd name="T59" fmla="*/ 787 h 1170"/>
                                  <a:gd name="T60" fmla="*/ 1161 w 1172"/>
                                  <a:gd name="T61" fmla="*/ 703 h 1170"/>
                                  <a:gd name="T62" fmla="*/ 1171 w 1172"/>
                                  <a:gd name="T63" fmla="*/ 615 h 1170"/>
                                  <a:gd name="T64" fmla="*/ 1169 w 1172"/>
                                  <a:gd name="T65" fmla="*/ 525 h 1170"/>
                                  <a:gd name="T66" fmla="*/ 1153 w 1172"/>
                                  <a:gd name="T67" fmla="*/ 440 h 1170"/>
                                  <a:gd name="T68" fmla="*/ 1127 w 1172"/>
                                  <a:gd name="T69" fmla="*/ 358 h 1170"/>
                                  <a:gd name="T70" fmla="*/ 1088 w 1172"/>
                                  <a:gd name="T71" fmla="*/ 282 h 1170"/>
                                  <a:gd name="T72" fmla="*/ 1039 w 1172"/>
                                  <a:gd name="T73" fmla="*/ 213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41 w 1172"/>
                                  <a:gd name="T79" fmla="*/ 58 h 1170"/>
                                  <a:gd name="T80" fmla="*/ 760 w 1172"/>
                                  <a:gd name="T81" fmla="*/ 27 h 1170"/>
                                  <a:gd name="T82" fmla="*/ 676 w 1172"/>
                                  <a:gd name="T83" fmla="*/ 7 h 1170"/>
                                  <a:gd name="T84" fmla="*/ 587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7" y="0"/>
                                    </a:moveTo>
                                    <a:lnTo>
                                      <a:pt x="556" y="1"/>
                                    </a:lnTo>
                                    <a:lnTo>
                                      <a:pt x="526" y="3"/>
                                    </a:lnTo>
                                    <a:lnTo>
                                      <a:pt x="497" y="7"/>
                                    </a:lnTo>
                                    <a:lnTo>
                                      <a:pt x="469" y="11"/>
                                    </a:lnTo>
                                    <a:lnTo>
                                      <a:pt x="441" y="19"/>
                                    </a:lnTo>
                                    <a:lnTo>
                                      <a:pt x="412" y="27"/>
                                    </a:lnTo>
                                    <a:lnTo>
                                      <a:pt x="385" y="36"/>
                                    </a:lnTo>
                                    <a:lnTo>
                                      <a:pt x="359" y="47"/>
                                    </a:lnTo>
                                    <a:lnTo>
                                      <a:pt x="333" y="58"/>
                                    </a:lnTo>
                                    <a:lnTo>
                                      <a:pt x="307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9" y="100"/>
                                    </a:lnTo>
                                    <a:lnTo>
                                      <a:pt x="236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2" y="172"/>
                                    </a:lnTo>
                                    <a:lnTo>
                                      <a:pt x="153" y="192"/>
                                    </a:lnTo>
                                    <a:lnTo>
                                      <a:pt x="134" y="213"/>
                                    </a:lnTo>
                                    <a:lnTo>
                                      <a:pt x="117" y="235"/>
                                    </a:lnTo>
                                    <a:lnTo>
                                      <a:pt x="101" y="258"/>
                                    </a:lnTo>
                                    <a:lnTo>
                                      <a:pt x="86" y="282"/>
                                    </a:lnTo>
                                    <a:lnTo>
                                      <a:pt x="72" y="306"/>
                                    </a:lnTo>
                                    <a:lnTo>
                                      <a:pt x="59" y="332"/>
                                    </a:lnTo>
                                    <a:lnTo>
                                      <a:pt x="47" y="358"/>
                                    </a:lnTo>
                                    <a:lnTo>
                                      <a:pt x="37" y="385"/>
                                    </a:lnTo>
                                    <a:lnTo>
                                      <a:pt x="27" y="411"/>
                                    </a:lnTo>
                                    <a:lnTo>
                                      <a:pt x="19" y="440"/>
                                    </a:lnTo>
                                    <a:lnTo>
                                      <a:pt x="12" y="468"/>
                                    </a:lnTo>
                                    <a:lnTo>
                                      <a:pt x="7" y="496"/>
                                    </a:lnTo>
                                    <a:lnTo>
                                      <a:pt x="4" y="525"/>
                                    </a:lnTo>
                                    <a:lnTo>
                                      <a:pt x="1" y="555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1" y="615"/>
                                    </a:lnTo>
                                    <a:lnTo>
                                      <a:pt x="4" y="645"/>
                                    </a:lnTo>
                                    <a:lnTo>
                                      <a:pt x="7" y="675"/>
                                    </a:lnTo>
                                    <a:lnTo>
                                      <a:pt x="12" y="703"/>
                                    </a:lnTo>
                                    <a:lnTo>
                                      <a:pt x="19" y="732"/>
                                    </a:lnTo>
                                    <a:lnTo>
                                      <a:pt x="27" y="759"/>
                                    </a:lnTo>
                                    <a:lnTo>
                                      <a:pt x="37" y="787"/>
                                    </a:lnTo>
                                    <a:lnTo>
                                      <a:pt x="47" y="813"/>
                                    </a:lnTo>
                                    <a:lnTo>
                                      <a:pt x="59" y="839"/>
                                    </a:lnTo>
                                    <a:lnTo>
                                      <a:pt x="72" y="864"/>
                                    </a:lnTo>
                                    <a:lnTo>
                                      <a:pt x="86" y="889"/>
                                    </a:lnTo>
                                    <a:lnTo>
                                      <a:pt x="101" y="912"/>
                                    </a:lnTo>
                                    <a:lnTo>
                                      <a:pt x="117" y="935"/>
                                    </a:lnTo>
                                    <a:lnTo>
                                      <a:pt x="134" y="958"/>
                                    </a:lnTo>
                                    <a:lnTo>
                                      <a:pt x="153" y="979"/>
                                    </a:lnTo>
                                    <a:lnTo>
                                      <a:pt x="172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6" y="1055"/>
                                    </a:lnTo>
                                    <a:lnTo>
                                      <a:pt x="259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7" y="1100"/>
                                    </a:lnTo>
                                    <a:lnTo>
                                      <a:pt x="333" y="1113"/>
                                    </a:lnTo>
                                    <a:lnTo>
                                      <a:pt x="359" y="1125"/>
                                    </a:lnTo>
                                    <a:lnTo>
                                      <a:pt x="385" y="1135"/>
                                    </a:lnTo>
                                    <a:lnTo>
                                      <a:pt x="412" y="1145"/>
                                    </a:lnTo>
                                    <a:lnTo>
                                      <a:pt x="441" y="1152"/>
                                    </a:lnTo>
                                    <a:lnTo>
                                      <a:pt x="469" y="1159"/>
                                    </a:lnTo>
                                    <a:lnTo>
                                      <a:pt x="497" y="1163"/>
                                    </a:lnTo>
                                    <a:lnTo>
                                      <a:pt x="526" y="1167"/>
                                    </a:lnTo>
                                    <a:lnTo>
                                      <a:pt x="556" y="1169"/>
                                    </a:lnTo>
                                    <a:lnTo>
                                      <a:pt x="587" y="1170"/>
                                    </a:lnTo>
                                    <a:lnTo>
                                      <a:pt x="616" y="1169"/>
                                    </a:lnTo>
                                    <a:lnTo>
                                      <a:pt x="647" y="1167"/>
                                    </a:lnTo>
                                    <a:lnTo>
                                      <a:pt x="676" y="1163"/>
                                    </a:lnTo>
                                    <a:lnTo>
                                      <a:pt x="704" y="1159"/>
                                    </a:lnTo>
                                    <a:lnTo>
                                      <a:pt x="733" y="1152"/>
                                    </a:lnTo>
                                    <a:lnTo>
                                      <a:pt x="760" y="1145"/>
                                    </a:lnTo>
                                    <a:lnTo>
                                      <a:pt x="788" y="1135"/>
                                    </a:lnTo>
                                    <a:lnTo>
                                      <a:pt x="814" y="1125"/>
                                    </a:lnTo>
                                    <a:lnTo>
                                      <a:pt x="841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90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7" y="1055"/>
                                    </a:lnTo>
                                    <a:lnTo>
                                      <a:pt x="959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1000" y="999"/>
                                    </a:lnTo>
                                    <a:lnTo>
                                      <a:pt x="1020" y="979"/>
                                    </a:lnTo>
                                    <a:lnTo>
                                      <a:pt x="1039" y="958"/>
                                    </a:lnTo>
                                    <a:lnTo>
                                      <a:pt x="1056" y="935"/>
                                    </a:lnTo>
                                    <a:lnTo>
                                      <a:pt x="1073" y="912"/>
                                    </a:lnTo>
                                    <a:lnTo>
                                      <a:pt x="1088" y="889"/>
                                    </a:lnTo>
                                    <a:lnTo>
                                      <a:pt x="1102" y="864"/>
                                    </a:lnTo>
                                    <a:lnTo>
                                      <a:pt x="1115" y="839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37" y="787"/>
                                    </a:lnTo>
                                    <a:lnTo>
                                      <a:pt x="1145" y="759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61" y="703"/>
                                    </a:lnTo>
                                    <a:lnTo>
                                      <a:pt x="1165" y="675"/>
                                    </a:lnTo>
                                    <a:lnTo>
                                      <a:pt x="1169" y="645"/>
                                    </a:lnTo>
                                    <a:lnTo>
                                      <a:pt x="1171" y="615"/>
                                    </a:lnTo>
                                    <a:lnTo>
                                      <a:pt x="1172" y="586"/>
                                    </a:lnTo>
                                    <a:lnTo>
                                      <a:pt x="1171" y="555"/>
                                    </a:lnTo>
                                    <a:lnTo>
                                      <a:pt x="1169" y="525"/>
                                    </a:lnTo>
                                    <a:lnTo>
                                      <a:pt x="1165" y="496"/>
                                    </a:lnTo>
                                    <a:lnTo>
                                      <a:pt x="1161" y="468"/>
                                    </a:lnTo>
                                    <a:lnTo>
                                      <a:pt x="1153" y="440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7" y="385"/>
                                    </a:lnTo>
                                    <a:lnTo>
                                      <a:pt x="1127" y="358"/>
                                    </a:lnTo>
                                    <a:lnTo>
                                      <a:pt x="1115" y="332"/>
                                    </a:lnTo>
                                    <a:lnTo>
                                      <a:pt x="1102" y="306"/>
                                    </a:lnTo>
                                    <a:lnTo>
                                      <a:pt x="1088" y="282"/>
                                    </a:lnTo>
                                    <a:lnTo>
                                      <a:pt x="1073" y="258"/>
                                    </a:lnTo>
                                    <a:lnTo>
                                      <a:pt x="1056" y="235"/>
                                    </a:lnTo>
                                    <a:lnTo>
                                      <a:pt x="1039" y="213"/>
                                    </a:lnTo>
                                    <a:lnTo>
                                      <a:pt x="1020" y="192"/>
                                    </a:lnTo>
                                    <a:lnTo>
                                      <a:pt x="1000" y="172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9" y="134"/>
                                    </a:lnTo>
                                    <a:lnTo>
                                      <a:pt x="937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90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41" y="58"/>
                                    </a:lnTo>
                                    <a:lnTo>
                                      <a:pt x="814" y="47"/>
                                    </a:lnTo>
                                    <a:lnTo>
                                      <a:pt x="788" y="36"/>
                                    </a:lnTo>
                                    <a:lnTo>
                                      <a:pt x="760" y="27"/>
                                    </a:lnTo>
                                    <a:lnTo>
                                      <a:pt x="733" y="19"/>
                                    </a:lnTo>
                                    <a:lnTo>
                                      <a:pt x="704" y="11"/>
                                    </a:lnTo>
                                    <a:lnTo>
                                      <a:pt x="676" y="7"/>
                                    </a:lnTo>
                                    <a:lnTo>
                                      <a:pt x="647" y="3"/>
                                    </a:lnTo>
                                    <a:lnTo>
                                      <a:pt x="616" y="1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79" y="302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Rectangle 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888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1317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Rectangl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1745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217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Rectangle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260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Rectangle 1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303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8330" y="3894"/>
                                <a:ext cx="586" cy="586"/>
                              </a:xfrm>
                              <a:custGeom>
                                <a:avLst/>
                                <a:gdLst>
                                  <a:gd name="T0" fmla="*/ 525 w 1172"/>
                                  <a:gd name="T1" fmla="*/ 3 h 1170"/>
                                  <a:gd name="T2" fmla="*/ 439 w 1172"/>
                                  <a:gd name="T3" fmla="*/ 18 h 1170"/>
                                  <a:gd name="T4" fmla="*/ 358 w 1172"/>
                                  <a:gd name="T5" fmla="*/ 46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2 w 1172"/>
                                  <a:gd name="T11" fmla="*/ 191 h 1170"/>
                                  <a:gd name="T12" fmla="*/ 99 w 1172"/>
                                  <a:gd name="T13" fmla="*/ 258 h 1170"/>
                                  <a:gd name="T14" fmla="*/ 57 w 1172"/>
                                  <a:gd name="T15" fmla="*/ 332 h 1170"/>
                                  <a:gd name="T16" fmla="*/ 26 w 1172"/>
                                  <a:gd name="T17" fmla="*/ 411 h 1170"/>
                                  <a:gd name="T18" fmla="*/ 7 w 1172"/>
                                  <a:gd name="T19" fmla="*/ 497 h 1170"/>
                                  <a:gd name="T20" fmla="*/ 0 w 1172"/>
                                  <a:gd name="T21" fmla="*/ 585 h 1170"/>
                                  <a:gd name="T22" fmla="*/ 7 w 1172"/>
                                  <a:gd name="T23" fmla="*/ 674 h 1170"/>
                                  <a:gd name="T24" fmla="*/ 26 w 1172"/>
                                  <a:gd name="T25" fmla="*/ 760 h 1170"/>
                                  <a:gd name="T26" fmla="*/ 57 w 1172"/>
                                  <a:gd name="T27" fmla="*/ 839 h 1170"/>
                                  <a:gd name="T28" fmla="*/ 99 w 1172"/>
                                  <a:gd name="T29" fmla="*/ 913 h 1170"/>
                                  <a:gd name="T30" fmla="*/ 152 w 1172"/>
                                  <a:gd name="T31" fmla="*/ 978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8 w 1172"/>
                                  <a:gd name="T37" fmla="*/ 1125 h 1170"/>
                                  <a:gd name="T38" fmla="*/ 439 w 1172"/>
                                  <a:gd name="T39" fmla="*/ 1151 h 1170"/>
                                  <a:gd name="T40" fmla="*/ 525 w 1172"/>
                                  <a:gd name="T41" fmla="*/ 1168 h 1170"/>
                                  <a:gd name="T42" fmla="*/ 616 w 1172"/>
                                  <a:gd name="T43" fmla="*/ 1170 h 1170"/>
                                  <a:gd name="T44" fmla="*/ 703 w 1172"/>
                                  <a:gd name="T45" fmla="*/ 1159 h 1170"/>
                                  <a:gd name="T46" fmla="*/ 787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6 w 1172"/>
                                  <a:gd name="T51" fmla="*/ 1054 h 1170"/>
                                  <a:gd name="T52" fmla="*/ 1000 w 1172"/>
                                  <a:gd name="T53" fmla="*/ 999 h 1170"/>
                                  <a:gd name="T54" fmla="*/ 1055 w 1172"/>
                                  <a:gd name="T55" fmla="*/ 935 h 1170"/>
                                  <a:gd name="T56" fmla="*/ 1100 w 1172"/>
                                  <a:gd name="T57" fmla="*/ 864 h 1170"/>
                                  <a:gd name="T58" fmla="*/ 1135 w 1172"/>
                                  <a:gd name="T59" fmla="*/ 787 h 1170"/>
                                  <a:gd name="T60" fmla="*/ 1160 w 1172"/>
                                  <a:gd name="T61" fmla="*/ 704 h 1170"/>
                                  <a:gd name="T62" fmla="*/ 1171 w 1172"/>
                                  <a:gd name="T63" fmla="*/ 616 h 1170"/>
                                  <a:gd name="T64" fmla="*/ 1168 w 1172"/>
                                  <a:gd name="T65" fmla="*/ 526 h 1170"/>
                                  <a:gd name="T66" fmla="*/ 1153 w 1172"/>
                                  <a:gd name="T67" fmla="*/ 439 h 1170"/>
                                  <a:gd name="T68" fmla="*/ 1125 w 1172"/>
                                  <a:gd name="T69" fmla="*/ 357 h 1170"/>
                                  <a:gd name="T70" fmla="*/ 1086 w 1172"/>
                                  <a:gd name="T71" fmla="*/ 281 h 1170"/>
                                  <a:gd name="T72" fmla="*/ 1037 w 1172"/>
                                  <a:gd name="T73" fmla="*/ 212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39 w 1172"/>
                                  <a:gd name="T79" fmla="*/ 58 h 1170"/>
                                  <a:gd name="T80" fmla="*/ 760 w 1172"/>
                                  <a:gd name="T81" fmla="*/ 26 h 1170"/>
                                  <a:gd name="T82" fmla="*/ 675 w 1172"/>
                                  <a:gd name="T83" fmla="*/ 7 h 1170"/>
                                  <a:gd name="T84" fmla="*/ 585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5" y="0"/>
                                    </a:moveTo>
                                    <a:lnTo>
                                      <a:pt x="556" y="1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468" y="12"/>
                                    </a:lnTo>
                                    <a:lnTo>
                                      <a:pt x="439" y="18"/>
                                    </a:lnTo>
                                    <a:lnTo>
                                      <a:pt x="412" y="26"/>
                                    </a:lnTo>
                                    <a:lnTo>
                                      <a:pt x="384" y="36"/>
                                    </a:lnTo>
                                    <a:lnTo>
                                      <a:pt x="358" y="46"/>
                                    </a:lnTo>
                                    <a:lnTo>
                                      <a:pt x="331" y="58"/>
                                    </a:lnTo>
                                    <a:lnTo>
                                      <a:pt x="307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9" y="100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2" y="171"/>
                                    </a:lnTo>
                                    <a:lnTo>
                                      <a:pt x="152" y="191"/>
                                    </a:lnTo>
                                    <a:lnTo>
                                      <a:pt x="133" y="212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84" y="281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45" y="357"/>
                                    </a:lnTo>
                                    <a:lnTo>
                                      <a:pt x="35" y="384"/>
                                    </a:lnTo>
                                    <a:lnTo>
                                      <a:pt x="26" y="411"/>
                                    </a:lnTo>
                                    <a:lnTo>
                                      <a:pt x="19" y="439"/>
                                    </a:lnTo>
                                    <a:lnTo>
                                      <a:pt x="11" y="467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3" y="526"/>
                                    </a:lnTo>
                                    <a:lnTo>
                                      <a:pt x="1" y="555"/>
                                    </a:lnTo>
                                    <a:lnTo>
                                      <a:pt x="0" y="585"/>
                                    </a:lnTo>
                                    <a:lnTo>
                                      <a:pt x="1" y="616"/>
                                    </a:lnTo>
                                    <a:lnTo>
                                      <a:pt x="3" y="645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4"/>
                                    </a:lnTo>
                                    <a:lnTo>
                                      <a:pt x="19" y="732"/>
                                    </a:lnTo>
                                    <a:lnTo>
                                      <a:pt x="26" y="760"/>
                                    </a:lnTo>
                                    <a:lnTo>
                                      <a:pt x="35" y="787"/>
                                    </a:lnTo>
                                    <a:lnTo>
                                      <a:pt x="45" y="814"/>
                                    </a:lnTo>
                                    <a:lnTo>
                                      <a:pt x="57" y="839"/>
                                    </a:lnTo>
                                    <a:lnTo>
                                      <a:pt x="70" y="864"/>
                                    </a:lnTo>
                                    <a:lnTo>
                                      <a:pt x="84" y="888"/>
                                    </a:lnTo>
                                    <a:lnTo>
                                      <a:pt x="99" y="913"/>
                                    </a:lnTo>
                                    <a:lnTo>
                                      <a:pt x="116" y="935"/>
                                    </a:lnTo>
                                    <a:lnTo>
                                      <a:pt x="133" y="957"/>
                                    </a:lnTo>
                                    <a:lnTo>
                                      <a:pt x="152" y="978"/>
                                    </a:lnTo>
                                    <a:lnTo>
                                      <a:pt x="172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5" y="1054"/>
                                    </a:lnTo>
                                    <a:lnTo>
                                      <a:pt x="259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7" y="1100"/>
                                    </a:lnTo>
                                    <a:lnTo>
                                      <a:pt x="331" y="1113"/>
                                    </a:lnTo>
                                    <a:lnTo>
                                      <a:pt x="358" y="1125"/>
                                    </a:lnTo>
                                    <a:lnTo>
                                      <a:pt x="384" y="1135"/>
                                    </a:lnTo>
                                    <a:lnTo>
                                      <a:pt x="412" y="1144"/>
                                    </a:lnTo>
                                    <a:lnTo>
                                      <a:pt x="439" y="1151"/>
                                    </a:lnTo>
                                    <a:lnTo>
                                      <a:pt x="468" y="1159"/>
                                    </a:lnTo>
                                    <a:lnTo>
                                      <a:pt x="496" y="1163"/>
                                    </a:lnTo>
                                    <a:lnTo>
                                      <a:pt x="525" y="1168"/>
                                    </a:lnTo>
                                    <a:lnTo>
                                      <a:pt x="556" y="1170"/>
                                    </a:lnTo>
                                    <a:lnTo>
                                      <a:pt x="585" y="1170"/>
                                    </a:lnTo>
                                    <a:lnTo>
                                      <a:pt x="616" y="1170"/>
                                    </a:lnTo>
                                    <a:lnTo>
                                      <a:pt x="645" y="1168"/>
                                    </a:lnTo>
                                    <a:lnTo>
                                      <a:pt x="675" y="1163"/>
                                    </a:lnTo>
                                    <a:lnTo>
                                      <a:pt x="703" y="1159"/>
                                    </a:lnTo>
                                    <a:lnTo>
                                      <a:pt x="731" y="1151"/>
                                    </a:lnTo>
                                    <a:lnTo>
                                      <a:pt x="760" y="1144"/>
                                    </a:lnTo>
                                    <a:lnTo>
                                      <a:pt x="787" y="1135"/>
                                    </a:lnTo>
                                    <a:lnTo>
                                      <a:pt x="813" y="1125"/>
                                    </a:lnTo>
                                    <a:lnTo>
                                      <a:pt x="839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90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6" y="1054"/>
                                    </a:lnTo>
                                    <a:lnTo>
                                      <a:pt x="959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1000" y="999"/>
                                    </a:lnTo>
                                    <a:lnTo>
                                      <a:pt x="1019" y="978"/>
                                    </a:lnTo>
                                    <a:lnTo>
                                      <a:pt x="1037" y="957"/>
                                    </a:lnTo>
                                    <a:lnTo>
                                      <a:pt x="1055" y="935"/>
                                    </a:lnTo>
                                    <a:lnTo>
                                      <a:pt x="1071" y="913"/>
                                    </a:lnTo>
                                    <a:lnTo>
                                      <a:pt x="1086" y="888"/>
                                    </a:lnTo>
                                    <a:lnTo>
                                      <a:pt x="1100" y="864"/>
                                    </a:lnTo>
                                    <a:lnTo>
                                      <a:pt x="1113" y="839"/>
                                    </a:lnTo>
                                    <a:lnTo>
                                      <a:pt x="1125" y="814"/>
                                    </a:lnTo>
                                    <a:lnTo>
                                      <a:pt x="1135" y="787"/>
                                    </a:lnTo>
                                    <a:lnTo>
                                      <a:pt x="1145" y="760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60" y="704"/>
                                    </a:lnTo>
                                    <a:lnTo>
                                      <a:pt x="1165" y="674"/>
                                    </a:lnTo>
                                    <a:lnTo>
                                      <a:pt x="1168" y="645"/>
                                    </a:lnTo>
                                    <a:lnTo>
                                      <a:pt x="1171" y="616"/>
                                    </a:lnTo>
                                    <a:lnTo>
                                      <a:pt x="1172" y="585"/>
                                    </a:lnTo>
                                    <a:lnTo>
                                      <a:pt x="1171" y="555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60" y="467"/>
                                    </a:lnTo>
                                    <a:lnTo>
                                      <a:pt x="1153" y="439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5" y="384"/>
                                    </a:lnTo>
                                    <a:lnTo>
                                      <a:pt x="1125" y="357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086" y="281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55" y="235"/>
                                    </a:lnTo>
                                    <a:lnTo>
                                      <a:pt x="1037" y="212"/>
                                    </a:lnTo>
                                    <a:lnTo>
                                      <a:pt x="1019" y="191"/>
                                    </a:lnTo>
                                    <a:lnTo>
                                      <a:pt x="1000" y="171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9" y="134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90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3" y="46"/>
                                    </a:lnTo>
                                    <a:lnTo>
                                      <a:pt x="787" y="36"/>
                                    </a:lnTo>
                                    <a:lnTo>
                                      <a:pt x="760" y="26"/>
                                    </a:lnTo>
                                    <a:lnTo>
                                      <a:pt x="731" y="18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675" y="7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16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37.4pt;margin-top:527.85pt;width:174.55pt;height:137.25pt;z-index:251737088" coordorigin="7473,11649" coordsize="3691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">
                <v:group id="Group 155" o:spid="_x0000_s1027" style="position:absolute;left:7473;top:13544;width:3691;height:1056" coordorigin="7473,13544" coordsize="3691,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145" o:spid="_x0000_s1028" style="position:absolute;left:9347;top:13544;width:947;height:1056;visibility:visible;mso-wrap-style:square;v-text-anchor:top" coordsize="947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EPcEA&#10;AADcAAAADwAAAGRycy9kb3ducmV2LnhtbERPS4vCMBC+C/6HMAteZJt2EVm6RlkEwcWLr0OPs83Y&#10;FptJSaLWf28Ewdt8fM+ZLXrTiis531hWkCUpCOLS6oYrBcfD6vMbhA/IGlvLpOBOHhbz4WCGubY3&#10;3tF1HyoRQ9jnqKAOocul9GVNBn1iO+LInawzGCJ0ldQObzHctPIrTafSYMOxocaOljWV5/3FKPib&#10;7LaFy4r12G4q7f5DkfWdVWr00f/+gAjUh7f45V7rOD/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pRD3BAAAA3AAAAA8AAAAAAAAAAAAAAAAAmAIAAGRycy9kb3du&#10;cmV2LnhtbFBLBQYAAAAABAAEAPUAAACGAwAAAAA=&#10;" path="m947,870l391,1056,,166,564,,947,870xe" fillcolor="#696969" stroked="f">
                    <v:fill opacity="37356f" o:opacity2="0" rotate="t" focus="100%" type="gradient"/>
                    <v:path arrowok="t" o:connecttype="custom" o:connectlocs="947,870;391,1056;0,166;564,0;947,870" o:connectangles="0,0,0,0,0"/>
                  </v:shape>
                  <v:rect id="Rectangle 146" o:spid="_x0000_s1029" style="position:absolute;left:7473;top:13544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9ycMA&#10;AADcAAAADwAAAGRycy9kb3ducmV2LnhtbERPTWvCQBC9C/6HZYTedKOIDamrSECRUipNc+hxyI5J&#10;MDsbs6um/vquUPA2j/c5y3VvGnGlztWWFUwnEQjiwuqaSwX593Ycg3AeWWNjmRT8koP1ajhYYqLt&#10;jb/omvlShBB2CSqovG8TKV1RkUE3sS1x4I62M+gD7EqpO7yFcNPIWRQtpMGaQ0OFLaUVFafsYhT8&#10;2E99tvM43WWv83eTHj8O9zxW6mXUb95AeOr9U/zv3uswP5rB45lw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m9ycMAAADcAAAADwAAAAAAAAAAAAAAAACYAgAAZHJzL2Rv&#10;d25yZXYueG1sUEsFBgAAAAAEAAQA9QAAAIgDAAAAAA==&#10;" stroked="f">
                    <v:fill opacity="0" color2="#696969" o:opacity2="37356f" rotate="t" focus="100%" type="gradient"/>
                  </v:rect>
                  <v:rect id="Rectangle 147" o:spid="_x0000_s1030" style="position:absolute;left:8127;top:13546;width:584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YUsMA&#10;AADcAAAADwAAAGRycy9kb3ducmV2LnhtbERPTWvCQBC9F/wPyxR6002t1BBdRQKKiFRMPfQ4ZMck&#10;mJ2N2VWjv75bEHqbx/uc6bwztbhS6yrLCt4HEQji3OqKCwWH72U/BuE8ssbaMim4k4P5rPcyxUTb&#10;G+/pmvlChBB2CSoovW8SKV1ekkE3sA1x4I62NegDbAupW7yFcFPLYRR9SoMVh4YSG0pLyk/ZxSj4&#10;sV/6bEdxusrGo41Jj9vd4xAr9fbaLSYgPHX+X/x0r3WYH33A3zPh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UYUsMAAADcAAAADwAAAAAAAAAAAAAAAACYAgAAZHJzL2Rv&#10;d25yZXYueG1sUEsFBgAAAAAEAAQA9QAAAIgDAAAAAA==&#10;" stroked="f">
                    <v:fill opacity="0" color2="#696969" o:opacity2="37356f" rotate="t" focus="100%" type="gradient"/>
                  </v:rect>
                  <v:rect id="Rectangle 148" o:spid="_x0000_s1031" style="position:absolute;left:8773;top:13546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AJsQA&#10;AADcAAAADwAAAGRycy9kb3ducmV2LnhtbERPTWvCQBC9C/0PyxR6001L0BDdhBJoKaUoph56HLJj&#10;EszOptmtpv56VxC8zeN9ziofTSeONLjWsoLnWQSCuLK65VrB7vttmoBwHlljZ5kU/JODPHuYrDDV&#10;9sRbOpa+FiGEXYoKGu/7VEpXNWTQzWxPHLi9HQz6AIda6gFPIdx08iWK5tJgy6GhwZ6KhqpD+WcU&#10;/Ni1/rVxUryXi/jTFPuvzXmXKPX0OL4uQXga/V18c3/oMD+K4fp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8gCbEAAAA3AAAAA8AAAAAAAAAAAAAAAAAmAIAAGRycy9k&#10;b3ducmV2LnhtbFBLBQYAAAAABAAEAPUAAACJAwAAAAA=&#10;" stroked="f">
                    <v:fill opacity="0" color2="#696969" o:opacity2="37356f" rotate="t" focus="100%" type="gradient"/>
                  </v:rect>
                  <v:rect id="Rectangle 149" o:spid="_x0000_s1032" style="position:absolute;left:10581;top:13544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lvcQA&#10;AADcAAAADwAAAGRycy9kb3ducmV2LnhtbERPS2vCQBC+F/wPyxS81U2LrSFmFQkoIlIx9dDjkJ08&#10;MDubZldN/fXdQqG3+fieky4H04or9a6xrOB5EoEgLqxuuFJw+lg/xSCcR9bYWiYF3+RguRg9pJho&#10;e+MjXXNfiRDCLkEFtfddIqUrajLoJrYjDlxpe4M+wL6SusdbCDetfImiN2mw4dBQY0dZTcU5vxgF&#10;n/Zdf9lpnG3y2XRnsnJ/uJ9ipcaPw2oOwtPg/8V/7q0O86NX+H0mXC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wJb3EAAAA3AAAAA8AAAAAAAAAAAAAAAAAmAIAAGRycy9k&#10;b3ducmV2LnhtbFBLBQYAAAAABAAEAPUAAACJAwAAAAA=&#10;" stroked="f">
                    <v:fill opacity="0" color2="#696969" o:opacity2="37356f" rotate="t" focus="100%" type="gradient"/>
                  </v:rect>
                  <v:oval id="Oval 150" o:spid="_x0000_s1033" style="position:absolute;left:7646;top:13781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4xhL8A&#10;AADcAAAADwAAAGRycy9kb3ducmV2LnhtbERPzYrCMBC+L/gOYQRva+IeRKtRRBC6CILaBxibsS02&#10;k9JErT69EQRv8/H9znzZ2VrcqPWVYw2joQJBnDtTcaEhO25+JyB8QDZYOyYND/KwXPR+5pgYd+c9&#10;3Q6hEDGEfYIayhCaREqfl2TRD11DHLmzay2GCNtCmhbvMdzW8k+psbRYcWwosaF1SfnlcLUaLP67&#10;ND016yJTp822U5Pp7plrPeh3qxmIQF34ij/u1MT5agzvZ+IF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PjGEvwAAANwAAAAPAAAAAAAAAAAAAAAAAJgCAABkcnMvZG93bnJl&#10;di54bWxQSwUGAAAAAAQABAD1AAAAhAMAAAAA&#10;" fillcolor="white [3212]" stroked="f">
                    <v:fill opacity="40606f"/>
                  </v:oval>
                  <v:oval id="Oval 151" o:spid="_x0000_s1034" style="position:absolute;left:8303;top:13781;width:240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UH8IA&#10;AADcAAAADwAAAGRycy9kb3ducmV2LnhtbERPzWrCQBC+F/oOywje6q492Ji6ighCpFBo9AHG7DQJ&#10;ZmdDdk2iT98VhN7m4/ud1Wa0jeip87VjDfOZAkFcOFNzqeF03L8lIHxANtg4Jg038rBZv76sMDVu&#10;4B/q81CKGMI+RQ1VCG0qpS8qsuhnriWO3K/rLIYIu1KaDocYbhv5rtRCWqw5NlTY0q6i4pJfrQaL&#10;B5dl53ZXntR5/zWqZPl9L7SeTsbtJ4hAY/gXP92ZifPVBz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pQfwgAAANwAAAAPAAAAAAAAAAAAAAAAAJgCAABkcnMvZG93&#10;bnJldi54bWxQSwUGAAAAAAQABAD1AAAAhwMAAAAA&#10;" fillcolor="white [3212]" stroked="f">
                    <v:fill opacity="40606f"/>
                  </v:oval>
                  <v:oval id="Oval 152" o:spid="_x0000_s1035" style="position:absolute;left:9675;top:13861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0AbcMA&#10;AADcAAAADwAAAGRycy9kb3ducmV2LnhtbESPQYvCMBCF74L/IcyCN03Wg7jVKCIIlQVhXX/A2Ixt&#10;sZmUJmrXX+8chL3N8N68981y3ftG3amLdWALnxMDirgIrubSwul3N56DignZYROYLPxRhPVqOFhi&#10;5sKDf+h+TKWSEI4ZWqhSajOtY1GRxzgJLbFol9B5TLJ2pXYdPiTcN3pqzEx7rFkaKmxpW1FxPd68&#10;BY/7kOfndluezHn33Zv51+FZWDv66DcLUIn69G9+X+dO8I3QyjMygV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0AbcMAAADcAAAADwAAAAAAAAAAAAAAAACYAgAAZHJzL2Rv&#10;d25yZXYueG1sUEsFBgAAAAAEAAQA9QAAAIgDAAAAAA==&#10;" fillcolor="white [3212]" stroked="f">
                    <v:fill opacity="40606f"/>
                  </v:oval>
                  <v:oval id="Oval 153" o:spid="_x0000_s1036" style="position:absolute;left:8949;top:13785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l9r8A&#10;AADcAAAADwAAAGRycy9kb3ducmV2LnhtbERPzYrCMBC+L/gOYQRva6IH0WoUEYSKsKD2AcZmbIvN&#10;pDRRq09vFgRv8/H9zmLV2VrcqfWVYw2joQJBnDtTcaEhO21/pyB8QDZYOyYNT/KwWvZ+FpgY9+AD&#10;3Y+hEDGEfYIayhCaREqfl2TRD11DHLmLay2GCNtCmhYfMdzWcqzURFqsODaU2NCmpPx6vFkNFncu&#10;Tc/NpsjUebvv1HT298q1HvS79RxEoC58xR93auJ8NYP/Z+IF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oaX2vwAAANwAAAAPAAAAAAAAAAAAAAAAAJgCAABkcnMvZG93bnJl&#10;di54bWxQSwUGAAAAAAQABAD1AAAAhAMAAAAA&#10;" fillcolor="white [3212]" stroked="f">
                    <v:fill opacity="40606f"/>
                  </v:oval>
                  <v:oval id="Oval 154" o:spid="_x0000_s1037" style="position:absolute;left:10756;top:13788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atsMA&#10;AADcAAAADwAAAGRycy9kb3ducmV2LnhtbESPQYvCMBCF7wv+hzCCtzVxD+JWo4ggdBEWdP0BYzO2&#10;xWZSmqjVX+8cFrzN8N68981i1ftG3aiLdWALk7EBRVwEV3Np4fi3/ZyBignZYROYLDwowmo5+Fhg&#10;5sKd93Q7pFJJCMcMLVQptZnWsajIYxyHlli0c+g8Jlm7UrsO7xLuG/1lzFR7rFkaKmxpU1FxOVy9&#10;BY8/Ic9P7aY8mtN215vZ9++zsHY07NdzUIn69Db/X+dO8CeCL8/IBHr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KatsMAAADcAAAADwAAAAAAAAAAAAAAAACYAgAAZHJzL2Rv&#10;d25yZXYueG1sUEsFBgAAAAAEAAQA9QAAAIgDAAAAAA==&#10;" fillcolor="white [3212]" stroked="f">
                    <v:fill opacity="40606f"/>
                  </v:oval>
                </v:group>
                <v:group id="Group 91" o:spid="_x0000_s1038" style="position:absolute;left:7473;top:11649;width:3691;height:1927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group id="Group 92" o:spid="_x0000_s1039" style="position:absolute;left:3;top:4;width:9360;height:5199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group id="Group 93" o:spid="_x0000_s1040" style="position:absolute;left:3;top:4;width:9360;height:5199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rect id="Rectangle 94" o:spid="_x0000_s1041" style="position:absolute;left:1660;top:192;width:1481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6gMAA&#10;AADcAAAADwAAAGRycy9kb3ducmV2LnhtbERPTYvCMBC9L/gfwgje1rQiItUooohFENFdwePQjG2x&#10;mZQmav33RhC8zeN9znTemkrcqXGlZQVxPwJBnFldcq7g/2/9OwbhPLLGyjIpeJKD+azzM8VE2wcf&#10;6H70uQgh7BJUUHhfJ1K6rCCDrm9r4sBdbGPQB9jkUjf4COGmkoMoGkmDJYeGAmtaFpRdjzejoBqt&#10;OV615+Vuf9oYvKZptD1bpXrddjEB4an1X/HHneowPx7C+5lwgZ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K6gMAAAADcAAAADwAAAAAAAAAAAAAAAACYAgAAZHJzL2Rvd25y&#10;ZXYueG1sUEsFBgAAAAAEAAQA9QAAAIUDAAAAAA==&#10;" fillcolor="#1c1a10 [334]" stroked="f"/>
                      <v:rect id="Rectangle 95" o:spid="_x0000_s1042" style="position:absolute;left:3299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4fG8AA&#10;AADcAAAADwAAAGRycy9kb3ducmV2LnhtbERPTYvCMBC9L/gfwgje1rSCItUooohFENFdwePQjG2x&#10;mZQmav33RhC8zeN9znTemkrcqXGlZQVxPwJBnFldcq7g/2/9OwbhPLLGyjIpeJKD+azzM8VE2wcf&#10;6H70uQgh7BJUUHhfJ1K6rCCDrm9r4sBdbGPQB9jkUjf4COGmkoMoGkmDJYeGAmtaFpRdjzejoBqt&#10;OV615+Vuf9oYvKZptD1bpXrddjEB4an1X/HHneowPx7C+5lwgZ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4fG8AAAADcAAAADwAAAAAAAAAAAAAAAACYAgAAZHJzL2Rvd25y&#10;ZXYueG1sUEsFBgAAAAAEAAQA9QAAAIUDAAAAAA==&#10;" fillcolor="#1c1a10 [334]" stroked="f"/>
                      <v:shape id="Freeform 96" o:spid="_x0000_s1043" style="position:absolute;left:4786;top:4;width:3085;height:5199;visibility:visible;mso-wrap-style:square;v-text-anchor:top" coordsize="6170,1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qssAA&#10;AADcAAAADwAAAGRycy9kb3ducmV2LnhtbERPTYvCMBC9L/gfwgheljV1cUWqUYqr4HWtsNehGdtg&#10;MylJtPXfG2Fhb/N4n7PeDrYVd/LBOFYwm2YgiCunDdcKzuXhYwkiRGSNrWNS8KAA283obY25dj3/&#10;0P0Ua5FCOOSooImxy6UMVUMWw9R1xIm7OG8xJuhrqT32Kdy28jPLFtKi4dTQYEe7hqrr6WYVFO/d&#10;d1/i13wXfk1R+vNjv18apSbjoViBiDTEf/Gf+6jT/NkCXs+k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EqssAAAADcAAAADwAAAAAAAAAAAAAAAACYAgAAZHJzL2Rvd25y&#10;ZXYueG1sUEsFBgAAAAAEAAQA9QAAAIUDAAAAAA==&#10;" path="m6170,1001l3384,,,9399r2786,1001l6170,1001xe" fillcolor="#1c1a10 [334]" stroked="f">
                        <v:path arrowok="t" o:connecttype="custom" o:connectlocs="3085,500;1692,0;0,4699;1393,5199;3085,500" o:connectangles="0,0,0,0,0"/>
                      </v:shape>
                      <v:rect id="Rectangle 97" o:spid="_x0000_s1044" style="position:absolute;left:3;top:189;width:1480;height:5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8DS8IA&#10;AADcAAAADwAAAGRycy9kb3ducmV2LnhtbERPS2sCMRC+F/wPYQQvRbN6aHU1ihYsgZ58gNdhM+4u&#10;biZLku6u/74pFHqbj+85m91gG9GRD7VjBfNZBoK4cKbmUsH1cpwuQYSIbLBxTAqeFGC3Hb1sMDeu&#10;5xN151iKFMIhRwVVjG0uZSgqshhmriVO3N15izFBX0rjsU/htpGLLHuTFmtODRW29FFR8Th/WwV+&#10;f6tf9SF+avpqV6ded/qSdUpNxsN+DSLSEP/Ff25t0vz5O/w+k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7wNLwgAAANwAAAAPAAAAAAAAAAAAAAAAAJgCAABkcnMvZG93&#10;bnJldi54bWxQSwUGAAAAAAQABAD1AAAAhwMAAAAA&#10;" filled="f" strokecolor="#1f1a17" strokeweight="17e-5mm"/>
                      <v:rect id="Rectangle 98" o:spid="_x0000_s1045" style="position:absolute;left:7883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+whcQA&#10;AADcAAAADwAAAGRycy9kb3ducmV2LnhtbESPT4vCQAzF78J+hyELe9NpPYhURxEX2bKwiP/AY+jE&#10;ttjJlM6o3W9vDoK3hPfy3i/zZe8adacu1J4NpKMEFHHhbc2lgeNhM5yCChHZYuOZDPxTgOXiYzDH&#10;zPoH7+i+j6WSEA4ZGqhibDOtQ1GRwzDyLbFoF985jLJ2pbYdPiTcNXqcJBPtsGZpqLCldUXFdX9z&#10;BprJhtPv/rz+255+HF7zPPk9e2O+PvvVDFSkPr7Nr+vcCn4qtPKMTK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PsIXEAAAA3AAAAA8AAAAAAAAAAAAAAAAAmAIAAGRycy9k&#10;b3ducmV2LnhtbFBLBQYAAAAABAAEAPUAAACJAwAAAAA=&#10;" fillcolor="#1c1a10 [334]" stroked="f"/>
                    </v:group>
                    <v:rect id="Rectangle 99" o:spid="_x0000_s1046" style="position:absolute;left:3299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wyosEA&#10;AADcAAAADwAAAGRycy9kb3ducmV2LnhtbERPS4vCMBC+L/gfwgheFk31sKzVKLqgBPbkA7wOzdgW&#10;m0lJsm3992ZhYW/z8T1nvR1sIzryoXasYD7LQBAXztRcKrheDtNPECEiG2wck4InBdhuRm9rzI3r&#10;+UTdOZYihXDIUUEVY5tLGYqKLIaZa4kTd3feYkzQl9J47FO4beQiyz6kxZpTQ4UtfVVUPM4/VoHf&#10;3ep3vY9HTd/t8tTrTl+yTqnJeNitQEQa4r/4z61Nmj9fwu8z6QK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8MqLBAAAA3AAAAA8AAAAAAAAAAAAAAAAAmAIAAGRycy9kb3du&#10;cmV2LnhtbFBLBQYAAAAABAAEAPUAAACGAwAAAAA=&#10;" filled="f" strokecolor="#1f1a17" strokeweight="17e-5mm"/>
                    <v:shape id="Freeform 100" o:spid="_x0000_s1047" style="position:absolute;left:5399;top:120;width:2351;height:3598;visibility:visible;mso-wrap-style:square;v-text-anchor:top" coordsize="4702,7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NXcMA&#10;AADcAAAADwAAAGRycy9kb3ducmV2LnhtbESPzYrCQBCE7wu+w9DC3taJHsISHcUVBGVV8OcBmkzn&#10;h830hMwY49vbhwVv3VR11deL1eAa1VMXas8GppMEFHHubc2lgdt1+/UNKkRki41nMvCkAKvl6GOB&#10;mfUPPlN/iaWSEA4ZGqhibDOtQ16RwzDxLbFohe8cRlm7UtsOHxLuGj1LklQ7rFkaKmxpU1H+d7k7&#10;A/74U6S0Lp6/x33aH/YnCv58N+ZzPKznoCIN8W3+v95ZwZ8JvjwjE+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rNXcMAAADcAAAADwAAAAAAAAAAAAAAAACYAgAAZHJzL2Rv&#10;d25yZXYueG1sUEsFBgAAAAAEAAQA9QAAAIgDAAAAAA==&#10;" path="m4702,870l2277,,,6325r2425,871l4702,870xe" filled="f" strokecolor="#1f1a17" strokeweight="17e-5mm">
                      <v:path arrowok="t" o:connecttype="custom" o:connectlocs="2351,435;1139,0;0,3163;1213,3598;2351,435" o:connectangles="0,0,0,0,0"/>
                    </v:shape>
                    <v:rect id="Rectangle 101" o:spid="_x0000_s1048" style="position:absolute;left:3;top:189;width:1480;height:5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TpcAA&#10;AADcAAAADwAAAGRycy9kb3ducmV2LnhtbERPy6rCMBDdX/AfwgjurmldyKU2iihiEeTiC1wOzdgW&#10;m0lpota/N4Lgbg7nOemsM7W4U+sqywriYQSCOLe64kLB8bD6/QPhPLLG2jIpeJKD2bT3k2Ki7YN3&#10;dN/7QoQQdgkqKL1vEildXpJBN7QNceAutjXoA2wLqVt8hHBTy1EUjaXBikNDiQ0tSsqv+5tRUI9X&#10;HC+782L7f1obvGZZtDlbpQb9bj4B4anzX/HHnekwfxTD+5lwgZ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nTpcAAAADcAAAADwAAAAAAAAAAAAAAAACYAgAAZHJzL2Rvd25y&#10;ZXYueG1sUEsFBgAAAAAEAAQA9QAAAIUDAAAAAA==&#10;" fillcolor="#1c1a10 [334]" stroked="f"/>
                    <v:rect id="Rectangle 102" o:spid="_x0000_s1049" style="position:absolute;left:7883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qbsEA&#10;AADcAAAADwAAAGRycy9kb3ducmV2LnhtbERPS2vCQBC+F/wPyxS8lLoxh1Kjq6igLPTkA3odsmMS&#10;mp0Nu2sS/71bKPQ2H99zVpvRtqInHxrHCuazDARx6UzDlYLr5fD+CSJEZIOtY1LwoACb9eRlhYVx&#10;A5+oP8dKpBAOBSqoY+wKKUNZk8Uwcx1x4m7OW4wJ+koaj0MKt63Ms+xDWmw4NdTY0b6m8ud8twr8&#10;9rt507t41PTVLU6D7vUl65Wavo7bJYhIY/wX/7m1SfPzHH6fSR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0am7BAAAA3AAAAA8AAAAAAAAAAAAAAAAAmAIAAGRycy9kb3du&#10;cmV2LnhtbFBLBQYAAAAABAAEAPUAAACGAwAAAAA=&#10;" filled="f" strokecolor="#1f1a17" strokeweight="17e-5mm"/>
                  </v:group>
                  <v:group id="Group 103" o:spid="_x0000_s1050" style="position:absolute;left:99;top:120;width:9168;height:4360" coordorigin="99,120" coordsize="9168,4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rect id="Rectangle 104" o:spid="_x0000_s1051" style="position:absolute;left:1756;top:281;width:1289;height:3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6U8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nyz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b6U8MAAADcAAAADwAAAAAAAAAAAAAAAACYAgAAZHJzL2Rv&#10;d25yZXYueG1sUEsFBgAAAAAEAAQA9QAAAIgDAAAAAA==&#10;" stroked="f"/>
                    <v:rect id="Rectangle 105" o:spid="_x0000_s1052" style="position:absolute;left:1842;top:868;width:111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wIMIA&#10;AADcAAAADwAAAGRycy9kb3ducmV2LnhtbERP3WrCMBS+F/YO4Qy8kZkqW5nVKEMURBBR+wCH5tgU&#10;m5OuiVrffhEG3p2P7/fMFp2txY1aXzlWMBomIIgLpysuFeSn9cc3CB+QNdaOScGDPCzmb70ZZtrd&#10;+UC3YyhFDGGfoQITQpNJ6QtDFv3QNcSRO7vWYoiwLaVu8R7DbS3HSZJKixXHBoMNLQ0Vl+PVKpjk&#10;uzzduE4Wn9vB+rAyv/v9LlWq/979TEEE6sJL/O/e6Dh//AX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3AgwgAAANwAAAAPAAAAAAAAAAAAAAAAAJgCAABkcnMvZG93&#10;bnJldi54bWxQSwUGAAAAAAQABAD1AAAAhwMAAAAA&#10;" fillcolor="#b2b2b2" stroked="f"/>
                    <v:rect id="Rectangle 106" o:spid="_x0000_s1053" style="position:absolute;left:1842;top:129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uV8IA&#10;AADcAAAADwAAAGRycy9kb3ducmV2LnhtbERP24rCMBB9F/Yfwiz4IpoqUtxqlEUURBDR7QcMzWxT&#10;tpl0m6j1740g+DaHc53FqrO1uFLrK8cKxqMEBHHhdMWlgvxnO5yB8AFZY+2YFNzJw2r50Vtgpt2N&#10;T3Q9h1LEEPYZKjAhNJmUvjBk0Y9cQxy5X9daDBG2pdQt3mK4reUkSVJpseLYYLChtaHi73yxCr7y&#10;Q57uXCeL6X6wPW3M//F4SJXqf3bfcxCBuvAWv9w7HedPUn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e5XwgAAANwAAAAPAAAAAAAAAAAAAAAAAJgCAABkcnMvZG93&#10;bnJldi54bWxQSwUGAAAAAAQABAD1AAAAhwMAAAAA&#10;" fillcolor="#b2b2b2" stroked="f"/>
                    <v:rect id="Rectangle 107" o:spid="_x0000_s1054" style="position:absolute;left:1842;top:172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LzMMA&#10;AADcAAAADwAAAGRycy9kb3ducmV2LnhtbERP3WrCMBS+H/gO4Qi7GZpORqe1UYZMkIGI2gc4NMem&#10;2JzUJtbu7ZfBYHfn4/s9+Xqwjeip87VjBa/TBARx6XTNlYLivJ3MQfiArLFxTAq+ycN6NXrKMdPu&#10;wUfqT6ESMYR9hgpMCG0mpS8NWfRT1xJH7uI6iyHCrpK6w0cMt42cJUkqLdYcGwy2tDFUXk93q2BR&#10;7It05wZZvn29bI+f5nY47FOlnsfDxxJEoCH8i//cOx3nz97h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VLzMMAAADcAAAADwAAAAAAAAAAAAAAAACYAgAAZHJzL2Rv&#10;d25yZXYueG1sUEsFBgAAAAAEAAQA9QAAAIgDAAAAAA==&#10;" fillcolor="#b2b2b2" stroked="f"/>
                    <v:rect id="Rectangle 108" o:spid="_x0000_s1055" style="position:absolute;left:1842;top:215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fvsUA&#10;AADcAAAADwAAAGRycy9kb3ducmV2LnhtbESP0WrCQBBF3wv9h2WEvhTdVCTU6CqlVBBBRJsPGLJj&#10;NpidTbNbTf++8yD4NsO9c++Z5XrwrbpSH5vABt4mGSjiKtiGawPl92b8DiomZIttYDLwRxHWq+en&#10;JRY23PhI11OqlYRwLNCAS6krtI6VI49xEjpi0c6h95hk7Wtte7xJuG/1NMty7bFhaXDY0aej6nL6&#10;9Qbm5b7Mt2HQ1Wz3ujl+uZ/DYZ8b8zIaPhagEg3pYb5fb63gT4VWnpEJ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t++xQAAANwAAAAPAAAAAAAAAAAAAAAAAJgCAABkcnMv&#10;ZG93bnJldi54bWxQSwUGAAAAAAQABAD1AAAAigMAAAAA&#10;" fillcolor="#b2b2b2" stroked="f"/>
                    <v:rect id="Rectangle 109" o:spid="_x0000_s1056" style="position:absolute;left:1842;top:2587;width:111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6JcIA&#10;AADcAAAADwAAAGRycy9kb3ducmV2LnhtbERP24rCMBB9F/Yfwiz4ImuqSNGuURZZQQQRtR8wNGNT&#10;bCbdJqv1740g+DaHc535srO1uFLrK8cKRsMEBHHhdMWlgvy0/pqC8AFZY+2YFNzJw3Lx0Ztjpt2N&#10;D3Q9hlLEEPYZKjAhNJmUvjBk0Q9dQxy5s2sthgjbUuoWbzHc1nKcJKm0WHFsMNjQylBxOf5bBbN8&#10;l6cb18lish2sD7/mb7/fpUr1P7ufbxCBuvAWv9wbHeePZ/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nolwgAAANwAAAAPAAAAAAAAAAAAAAAAAJgCAABkcnMvZG93&#10;bnJldi54bWxQSwUGAAAAAAQABAD1AAAAhwMAAAAA&#10;" fillcolor="#b2b2b2" stroked="f"/>
                    <v:rect id="Rectangle 110" o:spid="_x0000_s1057" style="position:absolute;left:1842;top:3017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FZcYA&#10;AADcAAAADwAAAGRycy9kb3ducmV2LnhtbESP0WrCQBBF3wv+wzKFvhTdWEuo0VWkVJCCiDYfMGTH&#10;bGh2Nma3mv6981Do2wz3zr1nluvBt+pKfWwCG5hOMlDEVbAN1wbKr+34DVRMyBbbwGTglyKsV6OH&#10;JRY23PhI11OqlYRwLNCAS6krtI6VI49xEjpi0c6h95hk7Wtte7xJuG/1S5bl2mPD0uCwo3dH1ffp&#10;xxuYl/sy34VBV6+fz9vjh7scDvvcmKfHYbMAlWhI/+a/650V/Jngyz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VFZcYAAADcAAAADwAAAAAAAAAAAAAAAACYAgAAZHJz&#10;L2Rvd25yZXYueG1sUEsFBgAAAAAEAAQA9QAAAIsDAAAAAA==&#10;" fillcolor="#b2b2b2" stroked="f"/>
                    <v:shape id="Freeform 111" o:spid="_x0000_s1058" style="position:absolute;left:2107;top:3881;width:586;height:587;visibility:visible;mso-wrap-style:square;v-text-anchor:top" coordsize="117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VuMQA&#10;AADcAAAADwAAAGRycy9kb3ducmV2LnhtbERPTWvCQBC9F/wPywi9FN1Ei4ToKmIptJdCo5LrkJ0m&#10;qdnZkF1N0l/fLRS8zeN9zmY3mEbcqHO1ZQXxPAJBXFhdc6ngdHydJSCcR9bYWCYFIznYbScPG0y1&#10;7fmTbpkvRQhhl6KCyvs2ldIVFRl0c9sSB+7LdgZ9gF0pdYd9CDeNXETRShqsOTRU2NKhouKSXY2C&#10;J+fGa+zz/Dn7+X4/Jx/LxeWFlXqcDvs1CE+Dv4v/3W86zF/G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w1bjEAAAA3AAAAA8AAAAAAAAAAAAAAAAAmAIAAGRycy9k&#10;b3ducmV2LnhtbFBLBQYAAAAABAAEAPUAAACJAwAAAAA=&#10;" path="m585,r31,1l645,3r29,4l703,12r28,7l760,27r26,8l813,45r26,12l865,70r24,15l913,100r23,17l959,133r21,19l1000,172r19,20l1037,213r18,22l1071,258r15,24l1100,306r13,26l1125,358r10,27l1145,411r8,29l1159,468r6,29l1168,526r2,31l1172,586r-2,30l1168,647r-3,29l1159,705r-6,28l1145,761r-10,27l1125,815r-12,26l1100,865r-14,25l1071,914r-16,23l1037,959r-18,22l1000,1001r-20,20l959,1038r-23,18l913,1072r-24,15l865,1101r-26,13l813,1127r-27,11l760,1146r-29,8l703,1161r-29,5l645,1169r-29,3l585,1173r-29,-1l525,1169r-29,-3l467,1161r-28,-7l411,1146r-27,-8l357,1127r-26,-13l306,1101r-24,-14l257,1072r-22,-16l213,1038r-21,-17l171,1001,152,981,133,959,116,937,99,914,84,890,70,865,57,841,45,815,35,788,25,761,18,733,11,705,7,676,2,647,1,616,,586,1,557,2,526,7,497r4,-29l18,440r7,-29l35,385,45,358,57,332,70,306,84,282,99,258r17,-23l133,213r19,-21l171,172r21,-20l213,133r22,-16l257,100,282,85,306,70,331,57,357,45,384,35r27,-8l439,19r28,-7l496,7,525,3,556,1,585,xe" stroked="f">
                      <v:path arrowok="t" o:connecttype="custom" o:connectlocs="323,2;366,10;407,23;445,43;480,67;510,96;536,129;557,166;573,206;583,249;586,293;583,338;573,381;557,421;536,457;510,491;480,519;445,544;407,564;366,577;323,585;278,586;234,581;192,569;153,551;118,528;86,501;58,469;35,433;18,394;6,353;1,308;1,263;9,220;23,179;42,141;67,107;96,76;129,50;166,29;206,14;248,4;293,0" o:connectangles="0,0,0,0,0,0,0,0,0,0,0,0,0,0,0,0,0,0,0,0,0,0,0,0,0,0,0,0,0,0,0,0,0,0,0,0,0,0,0,0,0,0,0"/>
                    </v:shape>
                    <v:rect id="Rectangle 112" o:spid="_x0000_s1059" style="position:absolute;left:3395;top:302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RYc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Jw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RYcMAAADcAAAADwAAAAAAAAAAAAAAAACYAgAAZHJzL2Rv&#10;d25yZXYueG1sUEsFBgAAAAAEAAQA9QAAAIgDAAAAAA==&#10;" stroked="f"/>
                    <v:rect id="Rectangle 113" o:spid="_x0000_s1060" style="position:absolute;left:3481;top:888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bEsMA&#10;AADcAAAADwAAAGRycy9kb3ducmV2LnhtbERP3WrCMBS+H/gO4Qi7GZpujqLVKDIURJCi6wMcmmNT&#10;bE5qE7V7+0UY7O58fL9nseptI+7U+dqxgvdxAoK4dLrmSkHxvR1NQfiArLFxTAp+yMNqOXhZYKbd&#10;g490P4VKxBD2GSowIbSZlL40ZNGPXUscubPrLIYIu0rqDh8x3DbyI0lSabHm2GCwpS9D5eV0swpm&#10;xaFId66X5ef+bXvcmGueH1KlXof9eg4iUB/+xX/unY7zJ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fbEsMAAADcAAAADwAAAAAAAAAAAAAAAACYAgAAZHJzL2Rv&#10;d25yZXYueG1sUEsFBgAAAAAEAAQA9QAAAIgDAAAAAA==&#10;" fillcolor="#b2b2b2" stroked="f"/>
                    <v:rect id="Rectangle 114" o:spid="_x0000_s1061" style="position:absolute;left:3481;top:1317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DZsMA&#10;AADcAAAADwAAAGRycy9kb3ducmV2LnhtbERP3WrCMBS+H/gO4Qi7GZpuk6LVKDIUZCBF7QMcmmNT&#10;bE5qE7V7+2Uw8O58fL9nseptI+7U+dqxgvdxAoK4dLrmSkFx2o6mIHxA1tg4JgU/5GG1HLwsMNPu&#10;wQe6H0MlYgj7DBWYENpMSl8asujHriWO3Nl1FkOEXSV1h48Ybhv5kSSptFhzbDDY0peh8nK8WQWz&#10;Yl+kO9fLcvL9tj1szDXP96lSr8N+PQcRqA9P8b97p+P8zwn8PR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5DZsMAAADcAAAADwAAAAAAAAAAAAAAAACYAgAAZHJzL2Rv&#10;d25yZXYueG1sUEsFBgAAAAAEAAQA9QAAAIgDAAAAAA==&#10;" fillcolor="#b2b2b2" stroked="f"/>
                    <v:rect id="Rectangle 115" o:spid="_x0000_s1062" style="position:absolute;left:3481;top:1745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m/cQA&#10;AADcAAAADwAAAGRycy9kb3ducmV2LnhtbERP3WrCMBS+F/YO4QjeyEzntrJ1TWXIBBFEdH2AQ3PW&#10;FJuTrola394Ig92dj+/35IvBtuJMvW8cK3iaJSCIK6cbrhWU36vHNxA+IGtsHZOCK3lYFA+jHDPt&#10;Lryn8yHUIoawz1CBCaHLpPSVIYt+5jriyP243mKIsK+l7vESw20r50mSSosNxwaDHS0NVcfDySp4&#10;L7dlunaDrF4209X+y/zudttUqcl4+PwAEWgI/+I/91rH+c+vcH8mXi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5v3EAAAA3AAAAA8AAAAAAAAAAAAAAAAAmAIAAGRycy9k&#10;b3ducmV2LnhtbFBLBQYAAAAABAAEAPUAAACJAwAAAAA=&#10;" fillcolor="#b2b2b2" stroked="f"/>
                    <v:rect id="Rectangle 116" o:spid="_x0000_s1063" style="position:absolute;left:3481;top:217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4isMA&#10;AADcAAAADwAAAGRycy9kb3ducmV2LnhtbERP3WrCMBS+H/gO4Qx2M2Y6J8V1pmWIggykqH2AQ3PW&#10;lDUntYnavf0yELw7H9/vWRaj7cSFBt86VvA6TUAQ10633CiojpuXBQgfkDV2jknBL3ko8snDEjPt&#10;rrynyyE0Ioawz1CBCaHPpPS1IYt+6nriyH27wWKIcGikHvAaw20nZ0mSSostxwaDPa0M1T+Hs1Xw&#10;Xu2qdOtGWc+/njf7tTmV5S5V6ulx/PwAEWgMd/HNvdVx/lsK/8/E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B4isMAAADcAAAADwAAAAAAAAAAAAAAAACYAgAAZHJzL2Rv&#10;d25yZXYueG1sUEsFBgAAAAAEAAQA9QAAAIgDAAAAAA==&#10;" fillcolor="#b2b2b2" stroked="f"/>
                    <v:rect id="Rectangle 117" o:spid="_x0000_s1064" style="position:absolute;left:3481;top:260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dEcMA&#10;AADcAAAADwAAAGRycy9kb3ducmV2LnhtbERP3WrCMBS+H/gO4Qi7GZpuStVqlDEmiCCi9gEOzbEp&#10;Niddk2l9eyMMdnc+vt+zWHW2FldqfeVYwfswAUFcOF1xqSA/rQdTED4ga6wdk4I7eVgtey8LzLS7&#10;8YGux1CKGMI+QwUmhCaT0heGLPqha4gjd3atxRBhW0rd4i2G21p+JEkqLVYcGww29GWouBx/rYJZ&#10;vsvTjetkMd6+rQ/f5me/36VKvfa7zzmIQF34F/+5NzrOH03g+U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zdEcMAAADcAAAADwAAAAAAAAAAAAAAAACYAgAAZHJzL2Rv&#10;d25yZXYueG1sUEsFBgAAAAAEAAQA9QAAAIgDAAAAAA==&#10;" fillcolor="#b2b2b2" stroked="f"/>
                    <v:rect id="Rectangle 118" o:spid="_x0000_s1065" style="position:absolute;left:3481;top:303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JY8YA&#10;AADcAAAADwAAAGRycy9kb3ducmV2LnhtbESP0WrCQBBF3wv+wzKFvhTdWEuo0VWkVJCCiDYfMGTH&#10;bGh2Nma3mv6981Do2wz3zr1nluvBt+pKfWwCG5hOMlDEVbAN1wbKr+34DVRMyBbbwGTglyKsV6OH&#10;JRY23PhI11OqlYRwLNCAS6krtI6VI49xEjpi0c6h95hk7Wtte7xJuG/1S5bl2mPD0uCwo3dH1ffp&#10;xxuYl/sy34VBV6+fz9vjh7scDvvcmKfHYbMAlWhI/+a/650V/JnQyj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NJY8YAAADcAAAADwAAAAAAAAAAAAAAAACYAgAAZHJz&#10;L2Rvd25yZXYueG1sUEsFBgAAAAAEAAQA9QAAAIsDAAAAAA==&#10;" fillcolor="#b2b2b2" stroked="f"/>
                    <v:shape id="Freeform 119" o:spid="_x0000_s1066" style="position:absolute;left:3746;top:3894;width:586;height:586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oa8MA&#10;AADcAAAADwAAAGRycy9kb3ducmV2LnhtbERPS2sCMRC+F/ofwhS8iGZVkHY1SisKPVjEB3odNtPN&#10;0s1kSaK7/femIPQ2H99z5svO1uJGPlSOFYyGGQjiwumKSwWn42bwCiJEZI21Y1LwSwGWi+enOeba&#10;tbyn2yGWIoVwyFGBibHJpQyFIYth6BrixH07bzEm6EupPbYp3NZynGVTabHi1GCwoZWh4udwtQp2&#10;9bE8tx/+8jWptlnXn65NcV4r1Xvp3mcgInXxX/xwf+o0f/IGf8+k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Coa8MAAADcAAAADwAAAAAAAAAAAAAAAACYAgAAZHJzL2Rv&#10;d25yZXYueG1sUEsFBgAAAAAEAAQA9QAAAIgDAAAAAA==&#10;" path="m585,l555,1,525,3,496,7r-29,5l439,18r-28,8l384,36,357,46,331,58,306,71,282,85r-25,15l235,117r-22,17l192,152r-21,19l152,191r-19,21l116,235,99,258,84,281,70,306,57,332,45,357,35,384,25,411r-7,28l11,467,7,497,2,526,,555r,30l,616r2,29l7,674r4,30l18,732r7,28l35,787r10,27l57,839r13,25l84,888r15,25l116,935r17,22l152,978r19,21l192,1018r21,19l235,1054r22,17l282,1086r24,14l331,1113r26,12l384,1135r27,9l439,1151r28,8l496,1163r29,5l555,1170r30,l615,1170r30,-2l674,1163r29,-4l731,1151r28,-7l786,1135r27,-10l839,1113r26,-13l889,1086r24,-15l936,1054r21,-17l980,1018r19,-19l1019,978r18,-21l1054,935r17,-22l1086,888r14,-24l1113,839r12,-25l1135,787r10,-27l1153,732r6,-28l1165,674r3,-29l1170,616r2,-31l1170,555r-2,-29l1165,497r-6,-30l1153,439r-8,-28l1135,384r-10,-27l1113,332r-13,-26l1086,281r-15,-23l1054,235r-17,-23l1019,191,999,171,980,152,957,134,936,117,913,100,889,85,865,71,839,58,813,46,786,36,759,26,731,18,703,12,674,7,645,3,615,1,585,xe" stroked="f">
                      <v:path arrowok="t" o:connecttype="custom" o:connectlocs="263,2;220,9;179,23;141,43;107,67;76,96;50,129;29,166;13,206;4,249;0,293;4,338;13,381;29,420;50,457;76,490;107,519;141,544;179,563;220,576;263,585;308,586;352,580;393,568;433,551;468,528;500,500;527,468;550,433;568,394;580,353;585,309;584,263;577,220;563,179;543,141;519,106;490,76;457,50;420,29;380,13;337,4;293,0" o:connectangles="0,0,0,0,0,0,0,0,0,0,0,0,0,0,0,0,0,0,0,0,0,0,0,0,0,0,0,0,0,0,0,0,0,0,0,0,0,0,0,0,0,0,0"/>
                    </v:shape>
                    <v:shape id="Freeform 120" o:spid="_x0000_s1067" style="position:absolute;left:5399;top:120;width:2351;height:3598;visibility:visible;mso-wrap-style:square;v-text-anchor:top" coordsize="4702,7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psYA&#10;AADcAAAADwAAAGRycy9kb3ducmV2LnhtbESPT0sDMRDF74LfIYzgzWYrUtq1aSlKoQoW+ke8jpvp&#10;7tbNJCRpu377zkHwNsN7895vpvPedepMMbWeDQwHBSjiytuWawP73fJhDCplZIudZzLwSwnms9ub&#10;KZbWX3hD522ulYRwKtFAk3MotU5VQw7TwAdi0Q4+OsyyxlrbiBcJd51+LIqRdtiyNDQY6KWh6md7&#10;cgYmH++f3brox6N4fEvfXym402sw5v6uXzyDytTnf/Pf9coK/pPgyzMygZ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psYAAADcAAAADwAAAAAAAAAAAAAAAACYAgAAZHJz&#10;L2Rvd25yZXYueG1sUEsFBgAAAAAEAAQA9QAAAIsDAAAAAA==&#10;" path="m4702,870l2277,,,6325r2425,871l4702,870xe" stroked="f">
                      <v:path arrowok="t" o:connecttype="custom" o:connectlocs="2351,435;1139,0;0,3163;1213,3598;2351,435" o:connectangles="0,0,0,0,0"/>
                    </v:shape>
                    <v:shape id="Freeform 121" o:spid="_x0000_s1068" style="position:absolute;left:6406;top:701;width:1065;height:420;visibility:visible;mso-wrap-style:square;v-text-anchor:top" coordsize="2130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68k8IA&#10;AADcAAAADwAAAGRycy9kb3ducmV2LnhtbERPTWvCQBC9C/0PyxS8mU2KFE1dpRRqBCnU2NDrkJ0m&#10;wexsyG5i/PfdQsHbPN7nbHaTacVIvWssK0iiGARxaXXDlYKv8/tiBcJ5ZI2tZVJwIwe77cNsg6m2&#10;Vz7RmPtKhBB2KSqove9SKV1Zk0EX2Y44cD+2N+gD7Cupe7yGcNPKpzh+lgYbDg01dvRWU3nJB6NA&#10;Zgntv7Pic/iw68vox4LoWCg1f5xeX0B4mvxd/O8+6DB/mcDfM+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ryTwgAAANwAAAAPAAAAAAAAAAAAAAAAAJgCAABkcnMvZG93&#10;bnJldi54bWxQSwUGAAAAAAQABAD1AAAAhwMAAAAA&#10;" path="m2130,754l30,,,87,2099,841r31,-87xe" fillcolor="#b2b2b2" stroked="f">
                      <v:path arrowok="t" o:connecttype="custom" o:connectlocs="1065,377;15,0;0,43;1050,420;1065,377" o:connectangles="0,0,0,0,0"/>
                    </v:shape>
                    <v:shape id="Freeform 122" o:spid="_x0000_s1069" style="position:absolute;left:6260;top:1104;width:1066;height:420;visibility:visible;mso-wrap-style:square;v-text-anchor:top" coordsize="2132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Y1sIA&#10;AADcAAAADwAAAGRycy9kb3ducmV2LnhtbERPTWsCMRC9F/wPYQrealaxVbZGEUHQQw9ri/Q4bKab&#10;xc1kSaLG/vpGEHqbx/ucxSrZTlzIh9axgvGoAEFcO91yo+Drc/syBxEissbOMSm4UYDVcvC0wFK7&#10;K1d0OcRG5BAOJSowMfallKE2ZDGMXE+cuR/nLcYMfSO1x2sOt52cFMWbtNhybjDY08ZQfTqcrYL5&#10;3o+r0+x3W3y8fpt0O1bJWqPU8Dmt30FESvFf/HDvdJ4/ncD9mXy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ljWwgAAANwAAAAPAAAAAAAAAAAAAAAAAJgCAABkcnMvZG93&#10;bnJldi54bWxQSwUGAAAAAAQABAD1AAAAhwMAAAAA&#10;" path="m2132,754l32,,,86,2100,841r32,-87xe" fillcolor="#b2b2b2" stroked="f">
                      <v:path arrowok="t" o:connecttype="custom" o:connectlocs="1066,377;16,0;0,43;1050,420;1066,377" o:connectangles="0,0,0,0,0"/>
                    </v:shape>
                    <v:shape id="Freeform 123" o:spid="_x0000_s1070" style="position:absolute;left:6115;top:1507;width:1065;height:421;visibility:visible;mso-wrap-style:square;v-text-anchor:top" coordsize="2130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Hf8EA&#10;AADcAAAADwAAAGRycy9kb3ducmV2LnhtbERP24rCMBB9X/Afwgj7pqmuLFqNIsKugix4K74OzdgW&#10;m0lpYq1/bwRh3+ZwrjNbtKYUDdWusKxg0I9AEKdWF5wpOB1/emMQziNrLC2Tggc5WMw7HzOMtb3z&#10;npqDz0QIYRejgtz7KpbSpTkZdH1bEQfuYmuDPsA6k7rGewg3pRxG0bc0WHBoyLGiVU7p9XAzCuR6&#10;QL/ndbK7/dnJtfFNQrRNlPrstsspCE+t/xe/3Rsd5o++4PVMu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Ah3/BAAAA3AAAAA8AAAAAAAAAAAAAAAAAmAIAAGRycy9kb3du&#10;cmV2LnhtbFBLBQYAAAAABAAEAPUAAACGAwAAAAA=&#10;" path="m2130,754l31,,,86,2100,841r30,-87xe" fillcolor="#b2b2b2" stroked="f">
                      <v:path arrowok="t" o:connecttype="custom" o:connectlocs="1065,377;16,0;0,43;1050,421;1065,377" o:connectangles="0,0,0,0,0"/>
                    </v:shape>
                    <v:shape id="Freeform 124" o:spid="_x0000_s1071" style="position:absolute;left:5970;top:1911;width:1065;height:420;visibility:visible;mso-wrap-style:square;v-text-anchor:top" coordsize="213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1gdMEA&#10;AADcAAAADwAAAGRycy9kb3ducmV2LnhtbERPS4vCMBC+C/6HMII3TSuibtdUVFzwpPjY+9DMtsVm&#10;UprY1n+/ERb2Nh/fc9ab3lSipcaVlhXE0wgEcWZ1ybmC++1rsgLhPLLGyjIpeJGDTTocrDHRtuML&#10;tVefixDCLkEFhfd1IqXLCjLoprYmDtyPbQz6AJtc6ga7EG4qOYuihTRYcmgosKZ9Qdnj+jQKlp3e&#10;Lc6teR2+46zdfpxOq9I+lRqP+u0nCE+9/xf/uY86zJ/P4f1MuE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dYHTBAAAA3AAAAA8AAAAAAAAAAAAAAAAAmAIAAGRycy9kb3du&#10;cmV2LnhtbFBLBQYAAAAABAAEAPUAAACGAwAAAAA=&#10;" path="m2131,754l32,,,86,2099,841r32,-87xe" fillcolor="#b2b2b2" stroked="f">
                      <v:path arrowok="t" o:connecttype="custom" o:connectlocs="1065,377;16,0;0,43;1049,420;1065,377" o:connectangles="0,0,0,0,0"/>
                    </v:shape>
                    <v:shape id="Freeform 125" o:spid="_x0000_s1072" style="position:absolute;left:5824;top:2314;width:1066;height:421;visibility:visible;mso-wrap-style:square;v-text-anchor:top" coordsize="213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F78EA&#10;AADcAAAADwAAAGRycy9kb3ducmV2LnhtbERPS4vCMBC+C/sfwgh709RlfXWNorILnhSr3odmti02&#10;k9LEtv57Iwje5uN7zmLVmVI0VLvCsoLRMAJBnFpdcKbgfPobzEA4j6yxtEwK7uRgtfzoLTDWtuUj&#10;NYnPRAhhF6OC3PsqltKlORl0Q1sRB+7f1gZ9gHUmdY1tCDel/IqiiTRYcGjIsaJtTuk1uRkF01Zv&#10;JofG3H8vo7RZz/f7WWFvSn32u/UPCE+df4tf7p0O87/H8HwmX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Rxe/BAAAA3AAAAA8AAAAAAAAAAAAAAAAAmAIAAGRycy9kb3du&#10;cmV2LnhtbFBLBQYAAAAABAAEAPUAAACGAwAAAAA=&#10;" path="m2131,754l32,,,86,2099,841r32,-87xe" fillcolor="#b2b2b2" stroked="f">
                      <v:path arrowok="t" o:connecttype="custom" o:connectlocs="1066,377;16,0;0,43;1050,421;1066,377" o:connectangles="0,0,0,0,0"/>
                    </v:shape>
                    <v:shape id="Freeform 126" o:spid="_x0000_s1073" style="position:absolute;left:5679;top:2718;width:1066;height:420;visibility:visible;mso-wrap-style:square;v-text-anchor:top" coordsize="2130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qhsMA&#10;AADcAAAADwAAAGRycy9kb3ducmV2LnhtbERPzWoCMRC+F/oOYQq9lJq1WFu2RtFSwUsP/jzAsJlu&#10;QjeTNYm7q09vCgVv8/H9zmwxuEZ0FKL1rGA8KkAQV15brhUc9uvndxAxIWtsPJOCM0VYzO/vZlhq&#10;3/OWul2qRQ7hWKICk1JbShkrQw7jyLfEmfvxwWHKMNRSB+xzuGvkS1FMpUPLucFgS5+Gqt/dySnY&#10;rt5iGPxrZ78v/epLmqf+aEmpx4dh+QEi0ZBu4n/3Ruf5kyn8PZMv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2qhsMAAADcAAAADwAAAAAAAAAAAAAAAACYAgAAZHJzL2Rv&#10;d25yZXYueG1sUEsFBgAAAAAEAAQA9QAAAIgDAAAAAA==&#10;" path="m2130,754l30,,,86,2099,840r31,-86xe" fillcolor="#b2b2b2" stroked="f">
                      <v:path arrowok="t" o:connecttype="custom" o:connectlocs="1066,377;15,0;0,43;1050,420;1066,377" o:connectangles="0,0,0,0,0"/>
                    </v:shape>
                    <v:shape id="Freeform 127" o:spid="_x0000_s1074" style="position:absolute;left:5535;top:3701;width:586;height:585;visibility:visible;mso-wrap-style:square;v-text-anchor:top" coordsize="1172,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/osMA&#10;AADcAAAADwAAAGRycy9kb3ducmV2LnhtbERPTWsCMRC9F/wPYYReSs1apMrWKCIIXoRq6326mW7W&#10;3UyWJK5rf70RhN7m8T5nvuxtIzryoXKsYDzKQBAXTldcKvj+2rzOQISIrLFxTAquFGC5GDzNMdfu&#10;wnvqDrEUKYRDjgpMjG0uZSgMWQwj1xIn7td5izFBX0rt8ZLCbSPfsuxdWqw4NRhsaW2oqA9nq6D+&#10;m/nJy65bmfGx/vnsT9vNuXZKPQ/71QeISH38Fz/cW53mT6ZwfyZd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8/osMAAADcAAAADwAAAAAAAAAAAAAAAACYAgAAZHJzL2Rv&#10;d25yZXYueG1sUEsFBgAAAAAEAAQA9QAAAIgDAAAAAA==&#10;" path="m784,36l755,26,727,18,697,11,668,6,640,3,611,2,583,,553,2,525,4,497,7r-28,5l442,19r-28,7l388,36r-27,9l336,57,311,69,286,84,262,98r-22,16l217,131r-22,18l174,169r-19,20l135,211r-17,22l101,257,85,281,71,307,57,333,45,360,35,388,25,417r-8,28l10,474,5,503,2,531,,561r,29l1,618r2,28l7,674r4,28l17,730r8,27l34,784r10,26l56,835r13,25l82,885r15,24l113,931r17,24l148,976r20,21l188,1017r22,18l233,1053r23,16l281,1086r24,14l332,1114r27,11l387,1137r29,10l444,1154r30,7l502,1165r29,4l560,1171r28,l618,1170r28,-1l674,1164r28,-5l729,1154r27,-9l783,1137r27,-10l836,1115r24,-12l885,1089r23,-15l932,1058r22,-17l976,1023r20,-20l1016,983r20,-21l1053,938r17,-23l1086,890r14,-24l1114,839r12,-27l1136,784r10,-28l1154,727r7,-30l1166,669r3,-29l1172,611r,-28l1170,554r-2,-28l1165,498r-5,-29l1154,443r-8,-27l1138,389r-11,-27l1115,336r-13,-24l1090,287r-16,-23l1058,240r-18,-22l1023,196r-20,-20l983,156,961,137,939,119,915,102,891,86,866,72,839,58,812,46,784,36xe" stroked="f">
                      <v:path arrowok="t" o:connecttype="custom" o:connectlocs="364,9;320,1;277,1;235,6;194,18;156,34;120,57;87,84;59,116;36,153;18,194;5,237;0,280;2,323;9,365;22,405;41,442;65,477;94,508;128,534;166,557;208,573;251,582;294,585;337,582;378,572;418,557;454,537;488,511;518,481;543,445;563,406;577,363;585,320;585,277;580,234;569,194;551,156;529,120;502,88;470,59;433,36;392,18" o:connectangles="0,0,0,0,0,0,0,0,0,0,0,0,0,0,0,0,0,0,0,0,0,0,0,0,0,0,0,0,0,0,0,0,0,0,0,0,0,0,0,0,0,0,0"/>
                    </v:shape>
                    <v:rect id="Rectangle 128" o:spid="_x0000_s1075" style="position:absolute;left:99;top:279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V9s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6GV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BX2xQAAANwAAAAPAAAAAAAAAAAAAAAAAJgCAABkcnMv&#10;ZG93bnJldi54bWxQSwUGAAAAAAQABAD1AAAAigMAAAAA&#10;" stroked="f"/>
                    <v:rect id="Rectangle 129" o:spid="_x0000_s1076" style="position:absolute;left:186;top:86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mfhcMA&#10;AADcAAAADwAAAGRycy9kb3ducmV2LnhtbERP3WrCMBS+F/YO4Qx2IzbdkGJrUxljggxE1D7AoTk2&#10;xeakazLt3n4ZDHZ3Pr7fU24m24sbjb5zrOA5SUEQN0533Cqoz9vFCoQPyBp7x6TgmzxsqodZiYV2&#10;dz7S7RRaEUPYF6jAhDAUUvrGkEWfuIE4chc3WgwRjq3UI95juO3lS5pm0mLHscHgQG+GmuvpyyrI&#10;632d7dwkm+XHfHt8N5+Hwz5T6ulxel2DCDSFf/Gfe6fj/GUOv8/EC2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mfhcMAAADcAAAADwAAAAAAAAAAAAAAAACYAgAAZHJzL2Rv&#10;d25yZXYueG1sUEsFBgAAAAAEAAQA9QAAAIgDAAAAAA==&#10;" fillcolor="#b2b2b2" stroked="f"/>
                    <v:rect id="Rectangle 130" o:spid="_x0000_s1077" style="position:absolute;left:186;top:129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gxcYA&#10;AADcAAAADwAAAGRycy9kb3ducmV2LnhtbESP0WrCQBBF3wv+wzKFvhTdWGyo0VWkVJCCiDYfMGTH&#10;bGh2Nma3mv6981Do2wz3zr1nluvBt+pKfWwCG5hOMlDEVbAN1wbKr+34DVRMyBbbwGTglyKsV6OH&#10;JRY23PhI11OqlYRwLNCAS6krtI6VI49xEjpi0c6h95hk7Wtte7xJuG/1S5bl2mPD0uCwo3dH1ffp&#10;xxuYl/sy34VBV7PP5+3xw10Oh31uzNPjsFmASjSkf/Pf9c4K/qvgyz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qgxcYAAADcAAAADwAAAAAAAAAAAAAAAACYAgAAZHJz&#10;L2Rvd25yZXYueG1sUEsFBgAAAAAEAAQA9QAAAIsDAAAAAA==&#10;" fillcolor="#b2b2b2" stroked="f"/>
                    <v:rect id="Rectangle 131" o:spid="_x0000_s1078" style="position:absolute;left:186;top:172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FXsMA&#10;AADcAAAADwAAAGRycy9kb3ducmV2LnhtbERP3WrCMBS+F/YO4Qy8kZkqs2xdUxlDQQQpuj7AoTlr&#10;ypqTrsm0vv0iCLs7H9/vydej7cSZBt86VrCYJyCIa6dbbhRUn9unFxA+IGvsHJOCK3lYFw+THDPt&#10;Lnyk8yk0Ioawz1CBCaHPpPS1IYt+7nriyH25wWKIcGikHvASw20nl0mSSostxwaDPX0Yqr9Pv1bB&#10;a3Wo0p0bZf28n22PG/NTlodUqenj+P4GItAY/sV3907H+asF3J6JF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YFXsMAAADcAAAADwAAAAAAAAAAAAAAAACYAgAAZHJzL2Rv&#10;d25yZXYueG1sUEsFBgAAAAAEAAQA9QAAAIgDAAAAAA==&#10;" fillcolor="#b2b2b2" stroked="f"/>
                    <v:rect id="Rectangle 132" o:spid="_x0000_s1079" style="position:absolute;left:186;top:2151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bKcIA&#10;AADcAAAADwAAAGRycy9kb3ducmV2LnhtbERP3WrCMBS+F/YO4Qy8kZkqW5nVKEMURBBR+wCH5tgU&#10;m5OuiVrffhEG3p2P7/fMFp2txY1aXzlWMBomIIgLpysuFeSn9cc3CB+QNdaOScGDPCzmb70ZZtrd&#10;+UC3YyhFDGGfoQITQpNJ6QtDFv3QNcSRO7vWYoiwLaVu8R7DbS3HSZJKixXHBoMNLQ0Vl+PVKpjk&#10;uzzduE4Wn9vB+rAyv/v9LlWq/979TEEE6sJL/O/e6Dj/awz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JspwgAAANwAAAAPAAAAAAAAAAAAAAAAAJgCAABkcnMvZG93&#10;bnJldi54bWxQSwUGAAAAAAQABAD1AAAAhwMAAAAA&#10;" fillcolor="#b2b2b2" stroked="f"/>
                    <v:rect id="Rectangle 133" o:spid="_x0000_s1080" style="position:absolute;left:186;top:2580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g+ssQA&#10;AADcAAAADwAAAGRycy9kb3ducmV2LnhtbERP3WrCMBS+F/YO4QjeyEzntrJ1TWXIBBFEdH2AQ3PW&#10;FJuTrola394Ig92dj+/35IvBtuJMvW8cK3iaJSCIK6cbrhWU36vHNxA+IGtsHZOCK3lYFA+jHDPt&#10;Lryn8yHUIoawz1CBCaHLpPSVIYt+5jriyP243mKIsK+l7vESw20r50mSSosNxwaDHS0NVcfDySp4&#10;L7dlunaDrF4209X+y/zudttUqcl4+PwAEWgI/+I/91rH+a/PcH8mXi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PrLEAAAA3AAAAA8AAAAAAAAAAAAAAAAAmAIAAGRycy9k&#10;b3ducmV2LnhtbFBLBQYAAAAABAAEAPUAAACJAwAAAAA=&#10;" fillcolor="#b2b2b2" stroked="f"/>
                    <v:rect id="Rectangle 134" o:spid="_x0000_s1081" style="position:absolute;left:186;top:3008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mxsMA&#10;AADcAAAADwAAAGRycy9kb3ducmV2LnhtbERP3WrCMBS+H/gO4Qi7GZpuuKLVKDIURJCi6wMcmmNT&#10;bE5qE7V7+0UY7O58fL9nseptI+7U+dqxgvdxAoK4dLrmSkHxvR1NQfiArLFxTAp+yMNqOXhZYKbd&#10;g490P4VKxBD2GSowIbSZlL40ZNGPXUscubPrLIYIu0rqDh8x3DbyI0lSabHm2GCwpS9D5eV0swpm&#10;xaFId66X5WT/tj1uzDXPD6lSr8N+PQcRqA//4j/3Tsf5n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GmxsMAAADcAAAADwAAAAAAAAAAAAAAAACYAgAAZHJzL2Rv&#10;d25yZXYueG1sUEsFBgAAAAAEAAQA9QAAAIgDAAAAAA==&#10;" fillcolor="#b2b2b2" stroked="f"/>
                    <v:shape id="Freeform 135" o:spid="_x0000_s1082" style="position:absolute;left:450;top:3871;width:586;height:585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HzsQA&#10;AADcAAAADwAAAGRycy9kb3ducmV2LnhtbERPTWsCMRC9C/0PYQpepGa1uJStUapY6KEiarHXYTPd&#10;LN1MliS623/fCIK3ebzPmS9724gL+VA7VjAZZyCIS6drrhR8Hd+fXkCEiKyxcUwK/ijAcvEwmGOh&#10;Xcd7uhxiJVIIhwIVmBjbQspQGrIYxq4lTtyP8xZjgr6S2mOXwm0jp1mWS4s1pwaDLa0Nlb+Hs1Ww&#10;a47VqVv57+1z/Zn1o3xjytNGqeFj//YKIlIf7+Kb+0On+bMZXJ9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R87EAAAA3AAAAA8AAAAAAAAAAAAAAAAAmAIAAGRycy9k&#10;b3ducmV2LnhtbFBLBQYAAAAABAAEAPUAAACJAwAAAAA=&#10;" path="m587,l556,1,526,3,497,7r-28,4l441,19r-29,8l385,36,359,47,333,58,307,71,282,85r-23,15l236,117r-23,17l192,152r-20,20l153,192r-19,21l117,235r-16,23l86,282,72,306,59,332,47,358,37,385,27,411r-8,29l12,468,7,496,4,525,1,555,,586r1,29l4,645r3,30l12,703r7,29l27,759r10,28l47,813r12,26l72,864r14,25l101,912r16,23l134,958r19,21l172,999r20,19l213,1037r23,18l259,1071r23,15l307,1100r26,13l359,1125r26,10l412,1145r29,7l469,1159r28,4l526,1167r30,2l587,1170r29,-1l647,1167r29,-4l704,1159r29,-7l760,1145r28,-10l814,1125r27,-12l865,1100r25,-14l913,1071r24,-16l959,1037r21,-19l1000,999r20,-20l1039,958r17,-23l1073,912r15,-23l1102,864r13,-25l1127,813r10,-26l1145,759r8,-27l1161,703r4,-28l1169,645r2,-30l1172,586r-1,-31l1169,525r-4,-29l1161,468r-8,-28l1145,411r-8,-26l1127,358r-12,-26l1102,306r-14,-24l1073,258r-17,-23l1039,213r-19,-21l1000,172,980,152,959,134,937,117,913,100,890,85,865,71,841,58,814,47,788,36,760,27,733,19,704,11,676,7,647,3,616,1,587,xe" stroked="f">
                      <v:path arrowok="t" o:connecttype="custom" o:connectlocs="263,2;221,10;180,24;141,43;107,67;77,96;51,129;30,166;14,206;4,248;0,293;4,338;14,380;30,420;51,456;77,490;107,519;141,543;180,563;221,576;263,584;308,585;352,580;394,568;433,550;469,528;500,500;528,468;551,432;569,394;581,352;586,308;585,263;577,220;564,179;544,141;520,107;490,76;457,50;421,29;380,14;338,4;294,0" o:connectangles="0,0,0,0,0,0,0,0,0,0,0,0,0,0,0,0,0,0,0,0,0,0,0,0,0,0,0,0,0,0,0,0,0,0,0,0,0,0,0,0,0,0,0"/>
                    </v:shape>
                    <v:rect id="Rectangle 136" o:spid="_x0000_s1083" style="position:absolute;left:7979;top:302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ywsMA&#10;AADc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1L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6ywsMAAADcAAAADwAAAAAAAAAAAAAAAACYAgAAZHJzL2Rv&#10;d25yZXYueG1sUEsFBgAAAAAEAAQA9QAAAIgDAAAAAA==&#10;" stroked="f"/>
                    <v:rect id="Rectangle 137" o:spid="_x0000_s1084" style="position:absolute;left:8065;top:888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4scMA&#10;AADcAAAADwAAAGRycy9kb3ducmV2LnhtbERP3WrCMBS+H/gO4Qi7GZpuaNVqlDEmiCCi9gEOzbEp&#10;Niddk2l9eyMMdnc+vt+zWHW2FldqfeVYwfswAUFcOF1xqSA/rQdTED4ga6wdk4I7eVgtey8LzLS7&#10;8YGux1CKGMI+QwUmhCaT0heGLPqha4gjd3atxRBhW0rd4i2G21p+JEkqLVYcGww29GWouBx/rYJZ&#10;vsvTjetkMdq+rQ/f5me/36VKvfa7zzmIQF34F/+5NzrOH0/g+U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M4scMAAADcAAAADwAAAAAAAAAAAAAAAACYAgAAZHJzL2Rv&#10;d25yZXYueG1sUEsFBgAAAAAEAAQA9QAAAIgDAAAAAA==&#10;" fillcolor="#b2b2b2" stroked="f"/>
                    <v:rect id="Rectangle 138" o:spid="_x0000_s1085" style="position:absolute;left:8065;top:1317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sw8YA&#10;AADcAAAADwAAAGRycy9kb3ducmV2LnhtbESP0WrCQBBF3wv+wzKFvhTdWGyo0VWkVJCCiDYfMGTH&#10;bGh2Nma3mv6981Do2wz3zr1nluvBt+pKfWwCG5hOMlDEVbAN1wbKr+34DVRMyBbbwGTglyKsV6OH&#10;JRY23PhI11OqlYRwLNCAS6krtI6VI49xEjpi0c6h95hk7Wtte7xJuG/1S5bl2mPD0uCwo3dH1ffp&#10;xxuYl/sy34VBV7PP5+3xw10Oh31uzNPjsFmASjSkf/Pf9c4K/qvQyj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ysw8YAAADcAAAADwAAAAAAAAAAAAAAAACYAgAAZHJz&#10;L2Rvd25yZXYueG1sUEsFBgAAAAAEAAQA9QAAAIsDAAAAAA==&#10;" fillcolor="#b2b2b2" stroked="f"/>
                    <v:rect id="Rectangle 139" o:spid="_x0000_s1086" style="position:absolute;left:8065;top:1745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JWMMA&#10;AADcAAAADwAAAGRycy9kb3ducmV2LnhtbERP3WrCMBS+F3yHcITdyEwds8zOKCITRJCi6wMcmrOm&#10;2JzUJmr39osg7O58fL9nseptI27U+dqxgukkAUFcOl1zpaD43r5+gPABWWPjmBT8kofVcjhYYKbd&#10;nY90O4VKxBD2GSowIbSZlL40ZNFPXEscuR/XWQwRdpXUHd5juG3kW5Kk0mLNscFgSxtD5fl0tQrm&#10;xaFId66X5ft+vD1+mUueH1KlXkb9+hNEoD78i5/unY7zZ3N4PB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AJWMMAAADcAAAADwAAAAAAAAAAAAAAAACYAgAAZHJzL2Rv&#10;d25yZXYueG1sUEsFBgAAAAAEAAQA9QAAAIgDAAAAAA==&#10;" fillcolor="#b2b2b2" stroked="f"/>
                    <v:rect id="Rectangle 140" o:spid="_x0000_s1087" style="position:absolute;left:8065;top:217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qeMUA&#10;AADcAAAADwAAAGRycy9kb3ducmV2LnhtbESP0WrCQBBF3wv9h2UKvhTdVCTY6CqlKIggos0HDNlp&#10;NjQ7m2ZXTf++8yD4NsO9c++Z5XrwrbpSH5vABt4mGSjiKtiGawPl13Y8BxUTssU2MBn4owjr1fPT&#10;Egsbbnyi6znVSkI4FmjApdQVWsfKkcc4CR2xaN+h95hk7Wtte7xJuG/1NMty7bFhaXDY0aej6ud8&#10;8Qbey0OZ78Kgq9n+dXvauN/j8ZAbM3oZPhagEg3pYb5f76zg54Iv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1mp4xQAAANwAAAAPAAAAAAAAAAAAAAAAAJgCAABkcnMv&#10;ZG93bnJldi54bWxQSwUGAAAAAAQABAD1AAAAigMAAAAA&#10;" fillcolor="#b2b2b2" stroked="f"/>
                    <v:rect id="Rectangle 141" o:spid="_x0000_s1088" style="position:absolute;left:8065;top:260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P48IA&#10;AADcAAAADwAAAGRycy9kb3ducmV2LnhtbERP24rCMBB9F/yHMMK+yJoqUrRrFFlWEEFE7QcMzdgU&#10;m0ltonb/3ggL+zaHc53FqrO1eFDrK8cKxqMEBHHhdMWlgvy8+ZyB8AFZY+2YFPySh9Wy31tgpt2T&#10;j/Q4hVLEEPYZKjAhNJmUvjBk0Y9cQxy5i2sthgjbUuoWnzHc1nKSJKm0WHFsMNjQt6HierpbBfN8&#10;n6db18liuhtujj/mdjjsU6U+Bt36C0SgLvyL/9xbHeenY3g/Ey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s/jwgAAANwAAAAPAAAAAAAAAAAAAAAAAJgCAABkcnMvZG93&#10;bnJldi54bWxQSwUGAAAAAAQABAD1AAAAhwMAAAAA&#10;" fillcolor="#b2b2b2" stroked="f"/>
                    <v:rect id="Rectangle 142" o:spid="_x0000_s1089" style="position:absolute;left:8065;top:303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RlMIA&#10;AADcAAAADwAAAGRycy9kb3ducmV2LnhtbERP24rCMBB9F/Yfwiz4IpoqUtxqlEUURBDR7QcMzWxT&#10;tpl0m6j1740g+DaHc53FqrO1uFLrK8cKxqMEBHHhdMWlgvxnO5yB8AFZY+2YFNzJw2r50Vtgpt2N&#10;T3Q9h1LEEPYZKjAhNJmUvjBk0Y9cQxy5X9daDBG2pdQt3mK4reUkSVJpseLYYLChtaHi73yxCr7y&#10;Q57uXCeL6X6wPW3M//F4SJXqf3bfcxCBuvAWv9w7HeenE3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FGUwgAAANwAAAAPAAAAAAAAAAAAAAAAAJgCAABkcnMvZG93&#10;bnJldi54bWxQSwUGAAAAAAQABAD1AAAAhwMAAAAA&#10;" fillcolor="#b2b2b2" stroked="f"/>
                    <v:shape id="Freeform 143" o:spid="_x0000_s1090" style="position:absolute;left:8330;top:3894;width:586;height:586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wnMMA&#10;AADcAAAADwAAAGRycy9kb3ducmV2LnhtbERPS2sCMRC+F/wPYYReimatsMhqFFss9NBSfKDXYTNu&#10;FjeTJYnu9t83gtDbfHzPWax624gb+VA7VjAZZyCIS6drrhQc9h+jGYgQkTU2jknBLwVYLQdPCyy0&#10;63hLt12sRArhUKACE2NbSBlKQxbD2LXEiTs7bzEm6CupPXYp3DbyNctyabHm1GCwpXdD5WV3tQp+&#10;mn117N786Xtaf2X9S74x5XGj1POwX89BROrjv/jh/tRpfj6F+zPp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uwnMMAAADcAAAADwAAAAAAAAAAAAAAAACYAgAAZHJzL2Rv&#10;d25yZXYueG1sUEsFBgAAAAAEAAQA9QAAAIgDAAAAAA==&#10;" path="m585,l556,1,525,3,496,7r-28,5l439,18r-27,8l384,36,358,46,331,58,307,71,282,85r-23,15l235,117r-22,17l192,152r-20,19l152,191r-19,21l116,235,99,258,84,281,70,306,57,332,45,357,35,384r-9,27l19,439r-8,28l7,497,3,526,1,555,,585r1,31l3,645r4,29l11,704r8,28l26,760r9,27l45,814r12,25l70,864r14,24l99,913r17,22l133,957r19,21l172,999r20,19l213,1037r22,17l259,1071r23,15l307,1100r24,13l358,1125r26,10l412,1144r27,7l468,1159r28,4l525,1168r31,2l585,1170r31,l645,1168r30,-5l703,1159r28,-8l760,1144r27,-9l813,1125r26,-12l865,1100r25,-14l913,1071r23,-17l959,1037r21,-19l1000,999r19,-21l1037,957r18,-22l1071,913r15,-25l1100,864r13,-25l1125,814r10,-27l1145,760r8,-28l1160,704r5,-30l1168,645r3,-29l1172,585r-1,-30l1168,526r-3,-29l1160,467r-7,-28l1145,411r-10,-27l1125,357r-12,-25l1100,306r-14,-25l1071,258r-16,-23l1037,212r-18,-21l1000,171,980,152,959,134,936,117,913,100,890,85,865,71,839,58,813,46,787,36,760,26,731,18,703,12,675,7,645,3,616,1,585,xe" stroked="f">
                      <v:path arrowok="t" o:connecttype="custom" o:connectlocs="263,2;220,9;179,23;141,43;107,67;76,96;50,129;29,166;13,206;4,249;0,293;4,338;13,381;29,420;50,457;76,490;107,519;141,544;179,563;220,576;263,585;308,586;352,580;394,568;433,551;468,528;500,500;528,468;550,433;568,394;580,353;586,309;584,263;577,220;563,179;543,141;519,106;490,76;457,50;420,29;380,13;338,4;293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82FB9E" wp14:editId="7DFBB52F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62D5A5" wp14:editId="36AAE14D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920FF4" wp14:editId="027ADA56">
                <wp:simplePos x="0" y="0"/>
                <wp:positionH relativeFrom="column">
                  <wp:posOffset>786765</wp:posOffset>
                </wp:positionH>
                <wp:positionV relativeFrom="paragraph">
                  <wp:posOffset>3954145</wp:posOffset>
                </wp:positionV>
                <wp:extent cx="838835" cy="771525"/>
                <wp:effectExtent l="5715" t="1270" r="3175" b="8255"/>
                <wp:wrapNone/>
                <wp:docPr id="90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835" cy="771525"/>
                          <a:chOff x="0" y="0"/>
                          <a:chExt cx="6022" cy="5592"/>
                        </a:xfrm>
                      </wpg:grpSpPr>
                      <wps:wsp>
                        <wps:cNvPr id="91" name="Freeform 157"/>
                        <wps:cNvSpPr>
                          <a:spLocks noEditPoints="1"/>
                        </wps:cNvSpPr>
                        <wps:spPr bwMode="auto">
                          <a:xfrm>
                            <a:off x="1237" y="0"/>
                            <a:ext cx="4785" cy="5592"/>
                          </a:xfrm>
                          <a:custGeom>
                            <a:avLst/>
                            <a:gdLst>
                              <a:gd name="T0" fmla="*/ 2735 w 14355"/>
                              <a:gd name="T1" fmla="*/ 709 h 16776"/>
                              <a:gd name="T2" fmla="*/ 2333 w 14355"/>
                              <a:gd name="T3" fmla="*/ 779 h 16776"/>
                              <a:gd name="T4" fmla="*/ 1957 w 14355"/>
                              <a:gd name="T5" fmla="*/ 953 h 16776"/>
                              <a:gd name="T6" fmla="*/ 1615 w 14355"/>
                              <a:gd name="T7" fmla="*/ 1219 h 16776"/>
                              <a:gd name="T8" fmla="*/ 1333 w 14355"/>
                              <a:gd name="T9" fmla="*/ 1544 h 16776"/>
                              <a:gd name="T10" fmla="*/ 1118 w 14355"/>
                              <a:gd name="T11" fmla="*/ 1629 h 16776"/>
                              <a:gd name="T12" fmla="*/ 861 w 14355"/>
                              <a:gd name="T13" fmla="*/ 1466 h 16776"/>
                              <a:gd name="T14" fmla="*/ 570 w 14355"/>
                              <a:gd name="T15" fmla="*/ 1424 h 16776"/>
                              <a:gd name="T16" fmla="*/ 787 w 14355"/>
                              <a:gd name="T17" fmla="*/ 1096 h 16776"/>
                              <a:gd name="T18" fmla="*/ 1203 w 14355"/>
                              <a:gd name="T19" fmla="*/ 641 h 16776"/>
                              <a:gd name="T20" fmla="*/ 1682 w 14355"/>
                              <a:gd name="T21" fmla="*/ 295 h 16776"/>
                              <a:gd name="T22" fmla="*/ 2214 w 14355"/>
                              <a:gd name="T23" fmla="*/ 78 h 16776"/>
                              <a:gd name="T24" fmla="*/ 2787 w 14355"/>
                              <a:gd name="T25" fmla="*/ 1 h 16776"/>
                              <a:gd name="T26" fmla="*/ 9254 w 14355"/>
                              <a:gd name="T27" fmla="*/ 93 h 16776"/>
                              <a:gd name="T28" fmla="*/ 14309 w 14355"/>
                              <a:gd name="T29" fmla="*/ 4674 h 16776"/>
                              <a:gd name="T30" fmla="*/ 14353 w 14355"/>
                              <a:gd name="T31" fmla="*/ 4813 h 16776"/>
                              <a:gd name="T32" fmla="*/ 14350 w 14355"/>
                              <a:gd name="T33" fmla="*/ 13357 h 16776"/>
                              <a:gd name="T34" fmla="*/ 14269 w 14355"/>
                              <a:gd name="T35" fmla="*/ 14056 h 16776"/>
                              <a:gd name="T36" fmla="*/ 14089 w 14355"/>
                              <a:gd name="T37" fmla="*/ 14707 h 16776"/>
                              <a:gd name="T38" fmla="*/ 13821 w 14355"/>
                              <a:gd name="T39" fmla="*/ 15292 h 16776"/>
                              <a:gd name="T40" fmla="*/ 13471 w 14355"/>
                              <a:gd name="T41" fmla="*/ 15804 h 16776"/>
                              <a:gd name="T42" fmla="*/ 13038 w 14355"/>
                              <a:gd name="T43" fmla="*/ 16233 h 16776"/>
                              <a:gd name="T44" fmla="*/ 12545 w 14355"/>
                              <a:gd name="T45" fmla="*/ 16547 h 16776"/>
                              <a:gd name="T46" fmla="*/ 12002 w 14355"/>
                              <a:gd name="T47" fmla="*/ 16732 h 16776"/>
                              <a:gd name="T48" fmla="*/ 11567 w 14355"/>
                              <a:gd name="T49" fmla="*/ 16776 h 16776"/>
                              <a:gd name="T50" fmla="*/ 2425 w 14355"/>
                              <a:gd name="T51" fmla="*/ 16744 h 16776"/>
                              <a:gd name="T52" fmla="*/ 1876 w 14355"/>
                              <a:gd name="T53" fmla="*/ 16578 h 16776"/>
                              <a:gd name="T54" fmla="*/ 1376 w 14355"/>
                              <a:gd name="T55" fmla="*/ 16279 h 16776"/>
                              <a:gd name="T56" fmla="*/ 934 w 14355"/>
                              <a:gd name="T57" fmla="*/ 15863 h 16776"/>
                              <a:gd name="T58" fmla="*/ 574 w 14355"/>
                              <a:gd name="T59" fmla="*/ 15360 h 16776"/>
                              <a:gd name="T60" fmla="*/ 295 w 14355"/>
                              <a:gd name="T61" fmla="*/ 14784 h 16776"/>
                              <a:gd name="T62" fmla="*/ 104 w 14355"/>
                              <a:gd name="T63" fmla="*/ 14141 h 16776"/>
                              <a:gd name="T64" fmla="*/ 9 w 14355"/>
                              <a:gd name="T65" fmla="*/ 13447 h 16776"/>
                              <a:gd name="T66" fmla="*/ 42 w 14355"/>
                              <a:gd name="T67" fmla="*/ 7700 h 16776"/>
                              <a:gd name="T68" fmla="*/ 216 w 14355"/>
                              <a:gd name="T69" fmla="*/ 7759 h 16776"/>
                              <a:gd name="T70" fmla="*/ 399 w 14355"/>
                              <a:gd name="T71" fmla="*/ 7771 h 16776"/>
                              <a:gd name="T72" fmla="*/ 580 w 14355"/>
                              <a:gd name="T73" fmla="*/ 7737 h 16776"/>
                              <a:gd name="T74" fmla="*/ 707 w 14355"/>
                              <a:gd name="T75" fmla="*/ 13177 h 16776"/>
                              <a:gd name="T76" fmla="*/ 740 w 14355"/>
                              <a:gd name="T77" fmla="*/ 13697 h 16776"/>
                              <a:gd name="T78" fmla="*/ 859 w 14355"/>
                              <a:gd name="T79" fmla="*/ 14256 h 16776"/>
                              <a:gd name="T80" fmla="*/ 1053 w 14355"/>
                              <a:gd name="T81" fmla="*/ 14762 h 16776"/>
                              <a:gd name="T82" fmla="*/ 1314 w 14355"/>
                              <a:gd name="T83" fmla="*/ 15206 h 16776"/>
                              <a:gd name="T84" fmla="*/ 1615 w 14355"/>
                              <a:gd name="T85" fmla="*/ 15557 h 16776"/>
                              <a:gd name="T86" fmla="*/ 1957 w 14355"/>
                              <a:gd name="T87" fmla="*/ 15823 h 16776"/>
                              <a:gd name="T88" fmla="*/ 2334 w 14355"/>
                              <a:gd name="T89" fmla="*/ 15997 h 16776"/>
                              <a:gd name="T90" fmla="*/ 2735 w 14355"/>
                              <a:gd name="T91" fmla="*/ 16067 h 16776"/>
                              <a:gd name="T92" fmla="*/ 11671 w 14355"/>
                              <a:gd name="T93" fmla="*/ 16065 h 16776"/>
                              <a:gd name="T94" fmla="*/ 12071 w 14355"/>
                              <a:gd name="T95" fmla="*/ 15981 h 16776"/>
                              <a:gd name="T96" fmla="*/ 12442 w 14355"/>
                              <a:gd name="T97" fmla="*/ 15795 h 16776"/>
                              <a:gd name="T98" fmla="*/ 12780 w 14355"/>
                              <a:gd name="T99" fmla="*/ 15517 h 16776"/>
                              <a:gd name="T100" fmla="*/ 13077 w 14355"/>
                              <a:gd name="T101" fmla="*/ 15155 h 16776"/>
                              <a:gd name="T102" fmla="*/ 13330 w 14355"/>
                              <a:gd name="T103" fmla="*/ 14702 h 16776"/>
                              <a:gd name="T104" fmla="*/ 13516 w 14355"/>
                              <a:gd name="T105" fmla="*/ 14188 h 16776"/>
                              <a:gd name="T106" fmla="*/ 13624 w 14355"/>
                              <a:gd name="T107" fmla="*/ 13625 h 16776"/>
                              <a:gd name="T108" fmla="*/ 13648 w 14355"/>
                              <a:gd name="T109" fmla="*/ 13174 h 16776"/>
                              <a:gd name="T110" fmla="*/ 3 w 14355"/>
                              <a:gd name="T111" fmla="*/ 3538 h 16776"/>
                              <a:gd name="T112" fmla="*/ 34 w 14355"/>
                              <a:gd name="T113" fmla="*/ 3050 h 16776"/>
                              <a:gd name="T114" fmla="*/ 114 w 14355"/>
                              <a:gd name="T115" fmla="*/ 2652 h 16776"/>
                              <a:gd name="T116" fmla="*/ 706 w 14355"/>
                              <a:gd name="T117" fmla="*/ 3556 h 16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4355" h="16776">
                                <a:moveTo>
                                  <a:pt x="2788" y="1"/>
                                </a:moveTo>
                                <a:lnTo>
                                  <a:pt x="7781" y="1"/>
                                </a:lnTo>
                                <a:lnTo>
                                  <a:pt x="7781" y="707"/>
                                </a:lnTo>
                                <a:lnTo>
                                  <a:pt x="2788" y="707"/>
                                </a:lnTo>
                                <a:lnTo>
                                  <a:pt x="2788" y="709"/>
                                </a:lnTo>
                                <a:lnTo>
                                  <a:pt x="2787" y="709"/>
                                </a:lnTo>
                                <a:lnTo>
                                  <a:pt x="2787" y="707"/>
                                </a:lnTo>
                                <a:lnTo>
                                  <a:pt x="2735" y="709"/>
                                </a:lnTo>
                                <a:lnTo>
                                  <a:pt x="2684" y="711"/>
                                </a:lnTo>
                                <a:lnTo>
                                  <a:pt x="2632" y="715"/>
                                </a:lnTo>
                                <a:lnTo>
                                  <a:pt x="2582" y="722"/>
                                </a:lnTo>
                                <a:lnTo>
                                  <a:pt x="2532" y="730"/>
                                </a:lnTo>
                                <a:lnTo>
                                  <a:pt x="2481" y="739"/>
                                </a:lnTo>
                                <a:lnTo>
                                  <a:pt x="2431" y="750"/>
                                </a:lnTo>
                                <a:lnTo>
                                  <a:pt x="2383" y="764"/>
                                </a:lnTo>
                                <a:lnTo>
                                  <a:pt x="2333" y="779"/>
                                </a:lnTo>
                                <a:lnTo>
                                  <a:pt x="2285" y="795"/>
                                </a:lnTo>
                                <a:lnTo>
                                  <a:pt x="2237" y="813"/>
                                </a:lnTo>
                                <a:lnTo>
                                  <a:pt x="2189" y="832"/>
                                </a:lnTo>
                                <a:lnTo>
                                  <a:pt x="2142" y="853"/>
                                </a:lnTo>
                                <a:lnTo>
                                  <a:pt x="2095" y="876"/>
                                </a:lnTo>
                                <a:lnTo>
                                  <a:pt x="2049" y="900"/>
                                </a:lnTo>
                                <a:lnTo>
                                  <a:pt x="2002" y="926"/>
                                </a:lnTo>
                                <a:lnTo>
                                  <a:pt x="1957" y="953"/>
                                </a:lnTo>
                                <a:lnTo>
                                  <a:pt x="1913" y="981"/>
                                </a:lnTo>
                                <a:lnTo>
                                  <a:pt x="1868" y="1011"/>
                                </a:lnTo>
                                <a:lnTo>
                                  <a:pt x="1825" y="1042"/>
                                </a:lnTo>
                                <a:lnTo>
                                  <a:pt x="1782" y="1075"/>
                                </a:lnTo>
                                <a:lnTo>
                                  <a:pt x="1739" y="1109"/>
                                </a:lnTo>
                                <a:lnTo>
                                  <a:pt x="1698" y="1144"/>
                                </a:lnTo>
                                <a:lnTo>
                                  <a:pt x="1656" y="1182"/>
                                </a:lnTo>
                                <a:lnTo>
                                  <a:pt x="1615" y="1219"/>
                                </a:lnTo>
                                <a:lnTo>
                                  <a:pt x="1576" y="1259"/>
                                </a:lnTo>
                                <a:lnTo>
                                  <a:pt x="1536" y="1299"/>
                                </a:lnTo>
                                <a:lnTo>
                                  <a:pt x="1498" y="1341"/>
                                </a:lnTo>
                                <a:lnTo>
                                  <a:pt x="1460" y="1384"/>
                                </a:lnTo>
                                <a:lnTo>
                                  <a:pt x="1423" y="1428"/>
                                </a:lnTo>
                                <a:lnTo>
                                  <a:pt x="1386" y="1474"/>
                                </a:lnTo>
                                <a:lnTo>
                                  <a:pt x="1351" y="1520"/>
                                </a:lnTo>
                                <a:lnTo>
                                  <a:pt x="1333" y="1544"/>
                                </a:lnTo>
                                <a:lnTo>
                                  <a:pt x="1315" y="1569"/>
                                </a:lnTo>
                                <a:lnTo>
                                  <a:pt x="1298" y="1594"/>
                                </a:lnTo>
                                <a:lnTo>
                                  <a:pt x="1280" y="1619"/>
                                </a:lnTo>
                                <a:lnTo>
                                  <a:pt x="1263" y="1644"/>
                                </a:lnTo>
                                <a:lnTo>
                                  <a:pt x="1246" y="1670"/>
                                </a:lnTo>
                                <a:lnTo>
                                  <a:pt x="1229" y="1696"/>
                                </a:lnTo>
                                <a:lnTo>
                                  <a:pt x="1213" y="1722"/>
                                </a:lnTo>
                                <a:lnTo>
                                  <a:pt x="1118" y="1629"/>
                                </a:lnTo>
                                <a:lnTo>
                                  <a:pt x="1089" y="1602"/>
                                </a:lnTo>
                                <a:lnTo>
                                  <a:pt x="1058" y="1577"/>
                                </a:lnTo>
                                <a:lnTo>
                                  <a:pt x="1028" y="1553"/>
                                </a:lnTo>
                                <a:lnTo>
                                  <a:pt x="996" y="1531"/>
                                </a:lnTo>
                                <a:lnTo>
                                  <a:pt x="964" y="1512"/>
                                </a:lnTo>
                                <a:lnTo>
                                  <a:pt x="930" y="1495"/>
                                </a:lnTo>
                                <a:lnTo>
                                  <a:pt x="896" y="1479"/>
                                </a:lnTo>
                                <a:lnTo>
                                  <a:pt x="861" y="1466"/>
                                </a:lnTo>
                                <a:lnTo>
                                  <a:pt x="826" y="1453"/>
                                </a:lnTo>
                                <a:lnTo>
                                  <a:pt x="790" y="1444"/>
                                </a:lnTo>
                                <a:lnTo>
                                  <a:pt x="754" y="1436"/>
                                </a:lnTo>
                                <a:lnTo>
                                  <a:pt x="716" y="1430"/>
                                </a:lnTo>
                                <a:lnTo>
                                  <a:pt x="680" y="1425"/>
                                </a:lnTo>
                                <a:lnTo>
                                  <a:pt x="643" y="1423"/>
                                </a:lnTo>
                                <a:lnTo>
                                  <a:pt x="607" y="1423"/>
                                </a:lnTo>
                                <a:lnTo>
                                  <a:pt x="570" y="1424"/>
                                </a:lnTo>
                                <a:lnTo>
                                  <a:pt x="595" y="1381"/>
                                </a:lnTo>
                                <a:lnTo>
                                  <a:pt x="621" y="1339"/>
                                </a:lnTo>
                                <a:lnTo>
                                  <a:pt x="647" y="1297"/>
                                </a:lnTo>
                                <a:lnTo>
                                  <a:pt x="675" y="1255"/>
                                </a:lnTo>
                                <a:lnTo>
                                  <a:pt x="703" y="1215"/>
                                </a:lnTo>
                                <a:lnTo>
                                  <a:pt x="730" y="1175"/>
                                </a:lnTo>
                                <a:lnTo>
                                  <a:pt x="758" y="1135"/>
                                </a:lnTo>
                                <a:lnTo>
                                  <a:pt x="787" y="1096"/>
                                </a:lnTo>
                                <a:lnTo>
                                  <a:pt x="836" y="1033"/>
                                </a:lnTo>
                                <a:lnTo>
                                  <a:pt x="885" y="972"/>
                                </a:lnTo>
                                <a:lnTo>
                                  <a:pt x="935" y="913"/>
                                </a:lnTo>
                                <a:lnTo>
                                  <a:pt x="986" y="856"/>
                                </a:lnTo>
                                <a:lnTo>
                                  <a:pt x="1039" y="799"/>
                                </a:lnTo>
                                <a:lnTo>
                                  <a:pt x="1092" y="745"/>
                                </a:lnTo>
                                <a:lnTo>
                                  <a:pt x="1148" y="692"/>
                                </a:lnTo>
                                <a:lnTo>
                                  <a:pt x="1203" y="641"/>
                                </a:lnTo>
                                <a:lnTo>
                                  <a:pt x="1259" y="591"/>
                                </a:lnTo>
                                <a:lnTo>
                                  <a:pt x="1317" y="543"/>
                                </a:lnTo>
                                <a:lnTo>
                                  <a:pt x="1376" y="497"/>
                                </a:lnTo>
                                <a:lnTo>
                                  <a:pt x="1436" y="453"/>
                                </a:lnTo>
                                <a:lnTo>
                                  <a:pt x="1495" y="411"/>
                                </a:lnTo>
                                <a:lnTo>
                                  <a:pt x="1556" y="371"/>
                                </a:lnTo>
                                <a:lnTo>
                                  <a:pt x="1618" y="333"/>
                                </a:lnTo>
                                <a:lnTo>
                                  <a:pt x="1682" y="295"/>
                                </a:lnTo>
                                <a:lnTo>
                                  <a:pt x="1746" y="261"/>
                                </a:lnTo>
                                <a:lnTo>
                                  <a:pt x="1810" y="229"/>
                                </a:lnTo>
                                <a:lnTo>
                                  <a:pt x="1876" y="198"/>
                                </a:lnTo>
                                <a:lnTo>
                                  <a:pt x="1943" y="170"/>
                                </a:lnTo>
                                <a:lnTo>
                                  <a:pt x="2009" y="144"/>
                                </a:lnTo>
                                <a:lnTo>
                                  <a:pt x="2077" y="120"/>
                                </a:lnTo>
                                <a:lnTo>
                                  <a:pt x="2145" y="97"/>
                                </a:lnTo>
                                <a:lnTo>
                                  <a:pt x="2214" y="78"/>
                                </a:lnTo>
                                <a:lnTo>
                                  <a:pt x="2284" y="60"/>
                                </a:lnTo>
                                <a:lnTo>
                                  <a:pt x="2354" y="45"/>
                                </a:lnTo>
                                <a:lnTo>
                                  <a:pt x="2425" y="32"/>
                                </a:lnTo>
                                <a:lnTo>
                                  <a:pt x="2496" y="20"/>
                                </a:lnTo>
                                <a:lnTo>
                                  <a:pt x="2568" y="12"/>
                                </a:lnTo>
                                <a:lnTo>
                                  <a:pt x="2640" y="7"/>
                                </a:lnTo>
                                <a:lnTo>
                                  <a:pt x="2714" y="2"/>
                                </a:lnTo>
                                <a:lnTo>
                                  <a:pt x="2787" y="1"/>
                                </a:lnTo>
                                <a:lnTo>
                                  <a:pt x="2787" y="0"/>
                                </a:lnTo>
                                <a:lnTo>
                                  <a:pt x="2788" y="0"/>
                                </a:lnTo>
                                <a:lnTo>
                                  <a:pt x="2788" y="1"/>
                                </a:lnTo>
                                <a:close/>
                                <a:moveTo>
                                  <a:pt x="9210" y="58"/>
                                </a:moveTo>
                                <a:lnTo>
                                  <a:pt x="9221" y="66"/>
                                </a:lnTo>
                                <a:lnTo>
                                  <a:pt x="9232" y="75"/>
                                </a:lnTo>
                                <a:lnTo>
                                  <a:pt x="9243" y="83"/>
                                </a:lnTo>
                                <a:lnTo>
                                  <a:pt x="9254" y="93"/>
                                </a:lnTo>
                                <a:lnTo>
                                  <a:pt x="9255" y="92"/>
                                </a:lnTo>
                                <a:lnTo>
                                  <a:pt x="14238" y="4585"/>
                                </a:lnTo>
                                <a:lnTo>
                                  <a:pt x="14251" y="4599"/>
                                </a:lnTo>
                                <a:lnTo>
                                  <a:pt x="14265" y="4613"/>
                                </a:lnTo>
                                <a:lnTo>
                                  <a:pt x="14277" y="4627"/>
                                </a:lnTo>
                                <a:lnTo>
                                  <a:pt x="14288" y="4643"/>
                                </a:lnTo>
                                <a:lnTo>
                                  <a:pt x="14299" y="4658"/>
                                </a:lnTo>
                                <a:lnTo>
                                  <a:pt x="14309" y="4674"/>
                                </a:lnTo>
                                <a:lnTo>
                                  <a:pt x="14317" y="4691"/>
                                </a:lnTo>
                                <a:lnTo>
                                  <a:pt x="14325" y="4708"/>
                                </a:lnTo>
                                <a:lnTo>
                                  <a:pt x="14331" y="4725"/>
                                </a:lnTo>
                                <a:lnTo>
                                  <a:pt x="14338" y="4742"/>
                                </a:lnTo>
                                <a:lnTo>
                                  <a:pt x="14343" y="4759"/>
                                </a:lnTo>
                                <a:lnTo>
                                  <a:pt x="14347" y="4777"/>
                                </a:lnTo>
                                <a:lnTo>
                                  <a:pt x="14350" y="4795"/>
                                </a:lnTo>
                                <a:lnTo>
                                  <a:pt x="14353" y="4813"/>
                                </a:lnTo>
                                <a:lnTo>
                                  <a:pt x="14354" y="4831"/>
                                </a:lnTo>
                                <a:lnTo>
                                  <a:pt x="14354" y="4849"/>
                                </a:lnTo>
                                <a:lnTo>
                                  <a:pt x="14355" y="4849"/>
                                </a:lnTo>
                                <a:lnTo>
                                  <a:pt x="14355" y="13174"/>
                                </a:lnTo>
                                <a:lnTo>
                                  <a:pt x="14355" y="13175"/>
                                </a:lnTo>
                                <a:lnTo>
                                  <a:pt x="14354" y="13175"/>
                                </a:lnTo>
                                <a:lnTo>
                                  <a:pt x="14353" y="13266"/>
                                </a:lnTo>
                                <a:lnTo>
                                  <a:pt x="14350" y="13357"/>
                                </a:lnTo>
                                <a:lnTo>
                                  <a:pt x="14346" y="13446"/>
                                </a:lnTo>
                                <a:lnTo>
                                  <a:pt x="14339" y="13535"/>
                                </a:lnTo>
                                <a:lnTo>
                                  <a:pt x="14332" y="13624"/>
                                </a:lnTo>
                                <a:lnTo>
                                  <a:pt x="14322" y="13712"/>
                                </a:lnTo>
                                <a:lnTo>
                                  <a:pt x="14311" y="13799"/>
                                </a:lnTo>
                                <a:lnTo>
                                  <a:pt x="14299" y="13885"/>
                                </a:lnTo>
                                <a:lnTo>
                                  <a:pt x="14285" y="13971"/>
                                </a:lnTo>
                                <a:lnTo>
                                  <a:pt x="14269" y="14056"/>
                                </a:lnTo>
                                <a:lnTo>
                                  <a:pt x="14251" y="14141"/>
                                </a:lnTo>
                                <a:lnTo>
                                  <a:pt x="14233" y="14225"/>
                                </a:lnTo>
                                <a:lnTo>
                                  <a:pt x="14213" y="14307"/>
                                </a:lnTo>
                                <a:lnTo>
                                  <a:pt x="14190" y="14389"/>
                                </a:lnTo>
                                <a:lnTo>
                                  <a:pt x="14168" y="14469"/>
                                </a:lnTo>
                                <a:lnTo>
                                  <a:pt x="14143" y="14550"/>
                                </a:lnTo>
                                <a:lnTo>
                                  <a:pt x="14117" y="14629"/>
                                </a:lnTo>
                                <a:lnTo>
                                  <a:pt x="14089" y="14707"/>
                                </a:lnTo>
                                <a:lnTo>
                                  <a:pt x="14059" y="14784"/>
                                </a:lnTo>
                                <a:lnTo>
                                  <a:pt x="14030" y="14860"/>
                                </a:lnTo>
                                <a:lnTo>
                                  <a:pt x="13998" y="14934"/>
                                </a:lnTo>
                                <a:lnTo>
                                  <a:pt x="13964" y="15008"/>
                                </a:lnTo>
                                <a:lnTo>
                                  <a:pt x="13930" y="15082"/>
                                </a:lnTo>
                                <a:lnTo>
                                  <a:pt x="13895" y="15153"/>
                                </a:lnTo>
                                <a:lnTo>
                                  <a:pt x="13858" y="15223"/>
                                </a:lnTo>
                                <a:lnTo>
                                  <a:pt x="13821" y="15292"/>
                                </a:lnTo>
                                <a:lnTo>
                                  <a:pt x="13781" y="15360"/>
                                </a:lnTo>
                                <a:lnTo>
                                  <a:pt x="13741" y="15427"/>
                                </a:lnTo>
                                <a:lnTo>
                                  <a:pt x="13699" y="15492"/>
                                </a:lnTo>
                                <a:lnTo>
                                  <a:pt x="13657" y="15556"/>
                                </a:lnTo>
                                <a:lnTo>
                                  <a:pt x="13613" y="15619"/>
                                </a:lnTo>
                                <a:lnTo>
                                  <a:pt x="13568" y="15680"/>
                                </a:lnTo>
                                <a:lnTo>
                                  <a:pt x="13519" y="15743"/>
                                </a:lnTo>
                                <a:lnTo>
                                  <a:pt x="13471" y="15804"/>
                                </a:lnTo>
                                <a:lnTo>
                                  <a:pt x="13420" y="15863"/>
                                </a:lnTo>
                                <a:lnTo>
                                  <a:pt x="13369" y="15920"/>
                                </a:lnTo>
                                <a:lnTo>
                                  <a:pt x="13316" y="15977"/>
                                </a:lnTo>
                                <a:lnTo>
                                  <a:pt x="13263" y="16031"/>
                                </a:lnTo>
                                <a:lnTo>
                                  <a:pt x="13208" y="16084"/>
                                </a:lnTo>
                                <a:lnTo>
                                  <a:pt x="13152" y="16135"/>
                                </a:lnTo>
                                <a:lnTo>
                                  <a:pt x="13096" y="16185"/>
                                </a:lnTo>
                                <a:lnTo>
                                  <a:pt x="13038" y="16233"/>
                                </a:lnTo>
                                <a:lnTo>
                                  <a:pt x="12980" y="16279"/>
                                </a:lnTo>
                                <a:lnTo>
                                  <a:pt x="12920" y="16323"/>
                                </a:lnTo>
                                <a:lnTo>
                                  <a:pt x="12860" y="16365"/>
                                </a:lnTo>
                                <a:lnTo>
                                  <a:pt x="12798" y="16406"/>
                                </a:lnTo>
                                <a:lnTo>
                                  <a:pt x="12736" y="16444"/>
                                </a:lnTo>
                                <a:lnTo>
                                  <a:pt x="12674" y="16481"/>
                                </a:lnTo>
                                <a:lnTo>
                                  <a:pt x="12609" y="16515"/>
                                </a:lnTo>
                                <a:lnTo>
                                  <a:pt x="12545" y="16547"/>
                                </a:lnTo>
                                <a:lnTo>
                                  <a:pt x="12480" y="16578"/>
                                </a:lnTo>
                                <a:lnTo>
                                  <a:pt x="12413" y="16606"/>
                                </a:lnTo>
                                <a:lnTo>
                                  <a:pt x="12346" y="16632"/>
                                </a:lnTo>
                                <a:lnTo>
                                  <a:pt x="12279" y="16656"/>
                                </a:lnTo>
                                <a:lnTo>
                                  <a:pt x="12211" y="16679"/>
                                </a:lnTo>
                                <a:lnTo>
                                  <a:pt x="12142" y="16698"/>
                                </a:lnTo>
                                <a:lnTo>
                                  <a:pt x="12072" y="16716"/>
                                </a:lnTo>
                                <a:lnTo>
                                  <a:pt x="12002" y="16732"/>
                                </a:lnTo>
                                <a:lnTo>
                                  <a:pt x="11931" y="16744"/>
                                </a:lnTo>
                                <a:lnTo>
                                  <a:pt x="11860" y="16756"/>
                                </a:lnTo>
                                <a:lnTo>
                                  <a:pt x="11787" y="16764"/>
                                </a:lnTo>
                                <a:lnTo>
                                  <a:pt x="11715" y="16769"/>
                                </a:lnTo>
                                <a:lnTo>
                                  <a:pt x="11642" y="16774"/>
                                </a:lnTo>
                                <a:lnTo>
                                  <a:pt x="11568" y="16775"/>
                                </a:lnTo>
                                <a:lnTo>
                                  <a:pt x="11568" y="16776"/>
                                </a:lnTo>
                                <a:lnTo>
                                  <a:pt x="11567" y="16776"/>
                                </a:lnTo>
                                <a:lnTo>
                                  <a:pt x="2788" y="16776"/>
                                </a:lnTo>
                                <a:lnTo>
                                  <a:pt x="2787" y="16776"/>
                                </a:lnTo>
                                <a:lnTo>
                                  <a:pt x="2787" y="16775"/>
                                </a:lnTo>
                                <a:lnTo>
                                  <a:pt x="2714" y="16774"/>
                                </a:lnTo>
                                <a:lnTo>
                                  <a:pt x="2640" y="16769"/>
                                </a:lnTo>
                                <a:lnTo>
                                  <a:pt x="2568" y="16764"/>
                                </a:lnTo>
                                <a:lnTo>
                                  <a:pt x="2496" y="16756"/>
                                </a:lnTo>
                                <a:lnTo>
                                  <a:pt x="2425" y="16744"/>
                                </a:lnTo>
                                <a:lnTo>
                                  <a:pt x="2354" y="16732"/>
                                </a:lnTo>
                                <a:lnTo>
                                  <a:pt x="2284" y="16716"/>
                                </a:lnTo>
                                <a:lnTo>
                                  <a:pt x="2215" y="16698"/>
                                </a:lnTo>
                                <a:lnTo>
                                  <a:pt x="2145" y="16679"/>
                                </a:lnTo>
                                <a:lnTo>
                                  <a:pt x="2077" y="16657"/>
                                </a:lnTo>
                                <a:lnTo>
                                  <a:pt x="2009" y="16632"/>
                                </a:lnTo>
                                <a:lnTo>
                                  <a:pt x="1943" y="16606"/>
                                </a:lnTo>
                                <a:lnTo>
                                  <a:pt x="1876" y="16578"/>
                                </a:lnTo>
                                <a:lnTo>
                                  <a:pt x="1810" y="16547"/>
                                </a:lnTo>
                                <a:lnTo>
                                  <a:pt x="1746" y="16515"/>
                                </a:lnTo>
                                <a:lnTo>
                                  <a:pt x="1682" y="16481"/>
                                </a:lnTo>
                                <a:lnTo>
                                  <a:pt x="1620" y="16444"/>
                                </a:lnTo>
                                <a:lnTo>
                                  <a:pt x="1556" y="16406"/>
                                </a:lnTo>
                                <a:lnTo>
                                  <a:pt x="1495" y="16365"/>
                                </a:lnTo>
                                <a:lnTo>
                                  <a:pt x="1436" y="16323"/>
                                </a:lnTo>
                                <a:lnTo>
                                  <a:pt x="1376" y="16279"/>
                                </a:lnTo>
                                <a:lnTo>
                                  <a:pt x="1317" y="16233"/>
                                </a:lnTo>
                                <a:lnTo>
                                  <a:pt x="1259" y="16185"/>
                                </a:lnTo>
                                <a:lnTo>
                                  <a:pt x="1203" y="16135"/>
                                </a:lnTo>
                                <a:lnTo>
                                  <a:pt x="1146" y="16084"/>
                                </a:lnTo>
                                <a:lnTo>
                                  <a:pt x="1092" y="16031"/>
                                </a:lnTo>
                                <a:lnTo>
                                  <a:pt x="1039" y="15977"/>
                                </a:lnTo>
                                <a:lnTo>
                                  <a:pt x="986" y="15920"/>
                                </a:lnTo>
                                <a:lnTo>
                                  <a:pt x="934" y="15863"/>
                                </a:lnTo>
                                <a:lnTo>
                                  <a:pt x="885" y="15804"/>
                                </a:lnTo>
                                <a:lnTo>
                                  <a:pt x="835" y="15743"/>
                                </a:lnTo>
                                <a:lnTo>
                                  <a:pt x="787" y="15679"/>
                                </a:lnTo>
                                <a:lnTo>
                                  <a:pt x="742" y="15618"/>
                                </a:lnTo>
                                <a:lnTo>
                                  <a:pt x="698" y="15556"/>
                                </a:lnTo>
                                <a:lnTo>
                                  <a:pt x="655" y="15491"/>
                                </a:lnTo>
                                <a:lnTo>
                                  <a:pt x="615" y="15427"/>
                                </a:lnTo>
                                <a:lnTo>
                                  <a:pt x="574" y="15360"/>
                                </a:lnTo>
                                <a:lnTo>
                                  <a:pt x="535" y="15292"/>
                                </a:lnTo>
                                <a:lnTo>
                                  <a:pt x="497" y="15223"/>
                                </a:lnTo>
                                <a:lnTo>
                                  <a:pt x="460" y="15153"/>
                                </a:lnTo>
                                <a:lnTo>
                                  <a:pt x="425" y="15082"/>
                                </a:lnTo>
                                <a:lnTo>
                                  <a:pt x="390" y="15008"/>
                                </a:lnTo>
                                <a:lnTo>
                                  <a:pt x="357" y="14934"/>
                                </a:lnTo>
                                <a:lnTo>
                                  <a:pt x="326" y="14860"/>
                                </a:lnTo>
                                <a:lnTo>
                                  <a:pt x="295" y="14784"/>
                                </a:lnTo>
                                <a:lnTo>
                                  <a:pt x="267" y="14707"/>
                                </a:lnTo>
                                <a:lnTo>
                                  <a:pt x="239" y="14629"/>
                                </a:lnTo>
                                <a:lnTo>
                                  <a:pt x="213" y="14550"/>
                                </a:lnTo>
                                <a:lnTo>
                                  <a:pt x="188" y="14470"/>
                                </a:lnTo>
                                <a:lnTo>
                                  <a:pt x="165" y="14389"/>
                                </a:lnTo>
                                <a:lnTo>
                                  <a:pt x="143" y="14307"/>
                                </a:lnTo>
                                <a:lnTo>
                                  <a:pt x="122" y="14225"/>
                                </a:lnTo>
                                <a:lnTo>
                                  <a:pt x="104" y="14141"/>
                                </a:lnTo>
                                <a:lnTo>
                                  <a:pt x="86" y="14057"/>
                                </a:lnTo>
                                <a:lnTo>
                                  <a:pt x="70" y="13972"/>
                                </a:lnTo>
                                <a:lnTo>
                                  <a:pt x="57" y="13886"/>
                                </a:lnTo>
                                <a:lnTo>
                                  <a:pt x="43" y="13800"/>
                                </a:lnTo>
                                <a:lnTo>
                                  <a:pt x="33" y="13713"/>
                                </a:lnTo>
                                <a:lnTo>
                                  <a:pt x="23" y="13625"/>
                                </a:lnTo>
                                <a:lnTo>
                                  <a:pt x="16" y="13536"/>
                                </a:lnTo>
                                <a:lnTo>
                                  <a:pt x="9" y="13447"/>
                                </a:lnTo>
                                <a:lnTo>
                                  <a:pt x="5" y="13358"/>
                                </a:lnTo>
                                <a:lnTo>
                                  <a:pt x="3" y="13267"/>
                                </a:lnTo>
                                <a:lnTo>
                                  <a:pt x="2" y="13177"/>
                                </a:lnTo>
                                <a:lnTo>
                                  <a:pt x="0" y="13177"/>
                                </a:lnTo>
                                <a:lnTo>
                                  <a:pt x="0" y="13174"/>
                                </a:lnTo>
                                <a:lnTo>
                                  <a:pt x="0" y="7679"/>
                                </a:lnTo>
                                <a:lnTo>
                                  <a:pt x="21" y="7690"/>
                                </a:lnTo>
                                <a:lnTo>
                                  <a:pt x="42" y="7700"/>
                                </a:lnTo>
                                <a:lnTo>
                                  <a:pt x="63" y="7711"/>
                                </a:lnTo>
                                <a:lnTo>
                                  <a:pt x="84" y="7720"/>
                                </a:lnTo>
                                <a:lnTo>
                                  <a:pt x="105" y="7728"/>
                                </a:lnTo>
                                <a:lnTo>
                                  <a:pt x="128" y="7735"/>
                                </a:lnTo>
                                <a:lnTo>
                                  <a:pt x="149" y="7742"/>
                                </a:lnTo>
                                <a:lnTo>
                                  <a:pt x="172" y="7749"/>
                                </a:lnTo>
                                <a:lnTo>
                                  <a:pt x="195" y="7755"/>
                                </a:lnTo>
                                <a:lnTo>
                                  <a:pt x="216" y="7759"/>
                                </a:lnTo>
                                <a:lnTo>
                                  <a:pt x="239" y="7763"/>
                                </a:lnTo>
                                <a:lnTo>
                                  <a:pt x="262" y="7766"/>
                                </a:lnTo>
                                <a:lnTo>
                                  <a:pt x="285" y="7769"/>
                                </a:lnTo>
                                <a:lnTo>
                                  <a:pt x="308" y="7771"/>
                                </a:lnTo>
                                <a:lnTo>
                                  <a:pt x="330" y="7772"/>
                                </a:lnTo>
                                <a:lnTo>
                                  <a:pt x="353" y="7773"/>
                                </a:lnTo>
                                <a:lnTo>
                                  <a:pt x="376" y="7772"/>
                                </a:lnTo>
                                <a:lnTo>
                                  <a:pt x="399" y="7771"/>
                                </a:lnTo>
                                <a:lnTo>
                                  <a:pt x="422" y="7769"/>
                                </a:lnTo>
                                <a:lnTo>
                                  <a:pt x="444" y="7767"/>
                                </a:lnTo>
                                <a:lnTo>
                                  <a:pt x="468" y="7764"/>
                                </a:lnTo>
                                <a:lnTo>
                                  <a:pt x="490" y="7759"/>
                                </a:lnTo>
                                <a:lnTo>
                                  <a:pt x="513" y="7755"/>
                                </a:lnTo>
                                <a:lnTo>
                                  <a:pt x="535" y="7749"/>
                                </a:lnTo>
                                <a:lnTo>
                                  <a:pt x="557" y="7743"/>
                                </a:lnTo>
                                <a:lnTo>
                                  <a:pt x="580" y="7737"/>
                                </a:lnTo>
                                <a:lnTo>
                                  <a:pt x="601" y="7729"/>
                                </a:lnTo>
                                <a:lnTo>
                                  <a:pt x="623" y="7720"/>
                                </a:lnTo>
                                <a:lnTo>
                                  <a:pt x="644" y="7711"/>
                                </a:lnTo>
                                <a:lnTo>
                                  <a:pt x="665" y="7701"/>
                                </a:lnTo>
                                <a:lnTo>
                                  <a:pt x="687" y="7690"/>
                                </a:lnTo>
                                <a:lnTo>
                                  <a:pt x="707" y="7679"/>
                                </a:lnTo>
                                <a:lnTo>
                                  <a:pt x="707" y="13174"/>
                                </a:lnTo>
                                <a:lnTo>
                                  <a:pt x="707" y="13177"/>
                                </a:lnTo>
                                <a:lnTo>
                                  <a:pt x="706" y="13177"/>
                                </a:lnTo>
                                <a:lnTo>
                                  <a:pt x="706" y="13252"/>
                                </a:lnTo>
                                <a:lnTo>
                                  <a:pt x="708" y="13328"/>
                                </a:lnTo>
                                <a:lnTo>
                                  <a:pt x="713" y="13403"/>
                                </a:lnTo>
                                <a:lnTo>
                                  <a:pt x="717" y="13478"/>
                                </a:lnTo>
                                <a:lnTo>
                                  <a:pt x="724" y="13551"/>
                                </a:lnTo>
                                <a:lnTo>
                                  <a:pt x="731" y="13625"/>
                                </a:lnTo>
                                <a:lnTo>
                                  <a:pt x="740" y="13697"/>
                                </a:lnTo>
                                <a:lnTo>
                                  <a:pt x="751" y="13770"/>
                                </a:lnTo>
                                <a:lnTo>
                                  <a:pt x="763" y="13841"/>
                                </a:lnTo>
                                <a:lnTo>
                                  <a:pt x="775" y="13912"/>
                                </a:lnTo>
                                <a:lnTo>
                                  <a:pt x="790" y="13982"/>
                                </a:lnTo>
                                <a:lnTo>
                                  <a:pt x="806" y="14053"/>
                                </a:lnTo>
                                <a:lnTo>
                                  <a:pt x="822" y="14121"/>
                                </a:lnTo>
                                <a:lnTo>
                                  <a:pt x="839" y="14188"/>
                                </a:lnTo>
                                <a:lnTo>
                                  <a:pt x="859" y="14256"/>
                                </a:lnTo>
                                <a:lnTo>
                                  <a:pt x="879" y="14322"/>
                                </a:lnTo>
                                <a:lnTo>
                                  <a:pt x="900" y="14388"/>
                                </a:lnTo>
                                <a:lnTo>
                                  <a:pt x="923" y="14453"/>
                                </a:lnTo>
                                <a:lnTo>
                                  <a:pt x="947" y="14517"/>
                                </a:lnTo>
                                <a:lnTo>
                                  <a:pt x="971" y="14580"/>
                                </a:lnTo>
                                <a:lnTo>
                                  <a:pt x="997" y="14641"/>
                                </a:lnTo>
                                <a:lnTo>
                                  <a:pt x="1025" y="14702"/>
                                </a:lnTo>
                                <a:lnTo>
                                  <a:pt x="1053" y="14762"/>
                                </a:lnTo>
                                <a:lnTo>
                                  <a:pt x="1082" y="14822"/>
                                </a:lnTo>
                                <a:lnTo>
                                  <a:pt x="1113" y="14880"/>
                                </a:lnTo>
                                <a:lnTo>
                                  <a:pt x="1143" y="14937"/>
                                </a:lnTo>
                                <a:lnTo>
                                  <a:pt x="1176" y="14993"/>
                                </a:lnTo>
                                <a:lnTo>
                                  <a:pt x="1209" y="15048"/>
                                </a:lnTo>
                                <a:lnTo>
                                  <a:pt x="1242" y="15102"/>
                                </a:lnTo>
                                <a:lnTo>
                                  <a:pt x="1277" y="15154"/>
                                </a:lnTo>
                                <a:lnTo>
                                  <a:pt x="1314" y="15206"/>
                                </a:lnTo>
                                <a:lnTo>
                                  <a:pt x="1351" y="15256"/>
                                </a:lnTo>
                                <a:lnTo>
                                  <a:pt x="1386" y="15302"/>
                                </a:lnTo>
                                <a:lnTo>
                                  <a:pt x="1422" y="15348"/>
                                </a:lnTo>
                                <a:lnTo>
                                  <a:pt x="1459" y="15392"/>
                                </a:lnTo>
                                <a:lnTo>
                                  <a:pt x="1498" y="15435"/>
                                </a:lnTo>
                                <a:lnTo>
                                  <a:pt x="1536" y="15477"/>
                                </a:lnTo>
                                <a:lnTo>
                                  <a:pt x="1576" y="15517"/>
                                </a:lnTo>
                                <a:lnTo>
                                  <a:pt x="1615" y="15557"/>
                                </a:lnTo>
                                <a:lnTo>
                                  <a:pt x="1656" y="15594"/>
                                </a:lnTo>
                                <a:lnTo>
                                  <a:pt x="1698" y="15632"/>
                                </a:lnTo>
                                <a:lnTo>
                                  <a:pt x="1739" y="15667"/>
                                </a:lnTo>
                                <a:lnTo>
                                  <a:pt x="1781" y="15701"/>
                                </a:lnTo>
                                <a:lnTo>
                                  <a:pt x="1825" y="15734"/>
                                </a:lnTo>
                                <a:lnTo>
                                  <a:pt x="1868" y="15765"/>
                                </a:lnTo>
                                <a:lnTo>
                                  <a:pt x="1913" y="15795"/>
                                </a:lnTo>
                                <a:lnTo>
                                  <a:pt x="1957" y="15823"/>
                                </a:lnTo>
                                <a:lnTo>
                                  <a:pt x="2002" y="15850"/>
                                </a:lnTo>
                                <a:lnTo>
                                  <a:pt x="2049" y="15876"/>
                                </a:lnTo>
                                <a:lnTo>
                                  <a:pt x="2095" y="15900"/>
                                </a:lnTo>
                                <a:lnTo>
                                  <a:pt x="2142" y="15923"/>
                                </a:lnTo>
                                <a:lnTo>
                                  <a:pt x="2190" y="15944"/>
                                </a:lnTo>
                                <a:lnTo>
                                  <a:pt x="2237" y="15963"/>
                                </a:lnTo>
                                <a:lnTo>
                                  <a:pt x="2285" y="15981"/>
                                </a:lnTo>
                                <a:lnTo>
                                  <a:pt x="2334" y="15997"/>
                                </a:lnTo>
                                <a:lnTo>
                                  <a:pt x="2383" y="16012"/>
                                </a:lnTo>
                                <a:lnTo>
                                  <a:pt x="2433" y="16026"/>
                                </a:lnTo>
                                <a:lnTo>
                                  <a:pt x="2482" y="16037"/>
                                </a:lnTo>
                                <a:lnTo>
                                  <a:pt x="2532" y="16046"/>
                                </a:lnTo>
                                <a:lnTo>
                                  <a:pt x="2583" y="16054"/>
                                </a:lnTo>
                                <a:lnTo>
                                  <a:pt x="2634" y="16061"/>
                                </a:lnTo>
                                <a:lnTo>
                                  <a:pt x="2684" y="16065"/>
                                </a:lnTo>
                                <a:lnTo>
                                  <a:pt x="2735" y="16067"/>
                                </a:lnTo>
                                <a:lnTo>
                                  <a:pt x="2787" y="16069"/>
                                </a:lnTo>
                                <a:lnTo>
                                  <a:pt x="2787" y="16067"/>
                                </a:lnTo>
                                <a:lnTo>
                                  <a:pt x="2788" y="16067"/>
                                </a:lnTo>
                                <a:lnTo>
                                  <a:pt x="11567" y="16067"/>
                                </a:lnTo>
                                <a:lnTo>
                                  <a:pt x="11568" y="16067"/>
                                </a:lnTo>
                                <a:lnTo>
                                  <a:pt x="11568" y="16069"/>
                                </a:lnTo>
                                <a:lnTo>
                                  <a:pt x="11620" y="16067"/>
                                </a:lnTo>
                                <a:lnTo>
                                  <a:pt x="11671" y="16065"/>
                                </a:lnTo>
                                <a:lnTo>
                                  <a:pt x="11722" y="16061"/>
                                </a:lnTo>
                                <a:lnTo>
                                  <a:pt x="11773" y="16054"/>
                                </a:lnTo>
                                <a:lnTo>
                                  <a:pt x="11824" y="16046"/>
                                </a:lnTo>
                                <a:lnTo>
                                  <a:pt x="11873" y="16037"/>
                                </a:lnTo>
                                <a:lnTo>
                                  <a:pt x="11923" y="16026"/>
                                </a:lnTo>
                                <a:lnTo>
                                  <a:pt x="11973" y="16012"/>
                                </a:lnTo>
                                <a:lnTo>
                                  <a:pt x="12022" y="15997"/>
                                </a:lnTo>
                                <a:lnTo>
                                  <a:pt x="12071" y="15981"/>
                                </a:lnTo>
                                <a:lnTo>
                                  <a:pt x="12118" y="15963"/>
                                </a:lnTo>
                                <a:lnTo>
                                  <a:pt x="12167" y="15944"/>
                                </a:lnTo>
                                <a:lnTo>
                                  <a:pt x="12213" y="15923"/>
                                </a:lnTo>
                                <a:lnTo>
                                  <a:pt x="12260" y="15900"/>
                                </a:lnTo>
                                <a:lnTo>
                                  <a:pt x="12307" y="15876"/>
                                </a:lnTo>
                                <a:lnTo>
                                  <a:pt x="12353" y="15850"/>
                                </a:lnTo>
                                <a:lnTo>
                                  <a:pt x="12398" y="15823"/>
                                </a:lnTo>
                                <a:lnTo>
                                  <a:pt x="12442" y="15795"/>
                                </a:lnTo>
                                <a:lnTo>
                                  <a:pt x="12487" y="15765"/>
                                </a:lnTo>
                                <a:lnTo>
                                  <a:pt x="12530" y="15734"/>
                                </a:lnTo>
                                <a:lnTo>
                                  <a:pt x="12573" y="15701"/>
                                </a:lnTo>
                                <a:lnTo>
                                  <a:pt x="12616" y="15667"/>
                                </a:lnTo>
                                <a:lnTo>
                                  <a:pt x="12658" y="15632"/>
                                </a:lnTo>
                                <a:lnTo>
                                  <a:pt x="12700" y="15594"/>
                                </a:lnTo>
                                <a:lnTo>
                                  <a:pt x="12740" y="15557"/>
                                </a:lnTo>
                                <a:lnTo>
                                  <a:pt x="12780" y="15517"/>
                                </a:lnTo>
                                <a:lnTo>
                                  <a:pt x="12819" y="15477"/>
                                </a:lnTo>
                                <a:lnTo>
                                  <a:pt x="12858" y="15435"/>
                                </a:lnTo>
                                <a:lnTo>
                                  <a:pt x="12895" y="15392"/>
                                </a:lnTo>
                                <a:lnTo>
                                  <a:pt x="12932" y="15348"/>
                                </a:lnTo>
                                <a:lnTo>
                                  <a:pt x="12968" y="15303"/>
                                </a:lnTo>
                                <a:lnTo>
                                  <a:pt x="13005" y="15256"/>
                                </a:lnTo>
                                <a:lnTo>
                                  <a:pt x="13042" y="15206"/>
                                </a:lnTo>
                                <a:lnTo>
                                  <a:pt x="13077" y="15155"/>
                                </a:lnTo>
                                <a:lnTo>
                                  <a:pt x="13112" y="15102"/>
                                </a:lnTo>
                                <a:lnTo>
                                  <a:pt x="13147" y="15048"/>
                                </a:lnTo>
                                <a:lnTo>
                                  <a:pt x="13180" y="14993"/>
                                </a:lnTo>
                                <a:lnTo>
                                  <a:pt x="13211" y="14937"/>
                                </a:lnTo>
                                <a:lnTo>
                                  <a:pt x="13243" y="14880"/>
                                </a:lnTo>
                                <a:lnTo>
                                  <a:pt x="13273" y="14822"/>
                                </a:lnTo>
                                <a:lnTo>
                                  <a:pt x="13303" y="14762"/>
                                </a:lnTo>
                                <a:lnTo>
                                  <a:pt x="13330" y="14702"/>
                                </a:lnTo>
                                <a:lnTo>
                                  <a:pt x="13357" y="14641"/>
                                </a:lnTo>
                                <a:lnTo>
                                  <a:pt x="13383" y="14580"/>
                                </a:lnTo>
                                <a:lnTo>
                                  <a:pt x="13408" y="14517"/>
                                </a:lnTo>
                                <a:lnTo>
                                  <a:pt x="13433" y="14452"/>
                                </a:lnTo>
                                <a:lnTo>
                                  <a:pt x="13455" y="14388"/>
                                </a:lnTo>
                                <a:lnTo>
                                  <a:pt x="13477" y="14322"/>
                                </a:lnTo>
                                <a:lnTo>
                                  <a:pt x="13497" y="14256"/>
                                </a:lnTo>
                                <a:lnTo>
                                  <a:pt x="13516" y="14188"/>
                                </a:lnTo>
                                <a:lnTo>
                                  <a:pt x="13533" y="14121"/>
                                </a:lnTo>
                                <a:lnTo>
                                  <a:pt x="13550" y="14051"/>
                                </a:lnTo>
                                <a:lnTo>
                                  <a:pt x="13566" y="13982"/>
                                </a:lnTo>
                                <a:lnTo>
                                  <a:pt x="13580" y="13912"/>
                                </a:lnTo>
                                <a:lnTo>
                                  <a:pt x="13593" y="13841"/>
                                </a:lnTo>
                                <a:lnTo>
                                  <a:pt x="13604" y="13770"/>
                                </a:lnTo>
                                <a:lnTo>
                                  <a:pt x="13615" y="13697"/>
                                </a:lnTo>
                                <a:lnTo>
                                  <a:pt x="13624" y="13625"/>
                                </a:lnTo>
                                <a:lnTo>
                                  <a:pt x="13631" y="13551"/>
                                </a:lnTo>
                                <a:lnTo>
                                  <a:pt x="13638" y="13476"/>
                                </a:lnTo>
                                <a:lnTo>
                                  <a:pt x="13643" y="13402"/>
                                </a:lnTo>
                                <a:lnTo>
                                  <a:pt x="13647" y="13327"/>
                                </a:lnTo>
                                <a:lnTo>
                                  <a:pt x="13648" y="13251"/>
                                </a:lnTo>
                                <a:lnTo>
                                  <a:pt x="13649" y="13175"/>
                                </a:lnTo>
                                <a:lnTo>
                                  <a:pt x="13648" y="13175"/>
                                </a:lnTo>
                                <a:lnTo>
                                  <a:pt x="13648" y="13174"/>
                                </a:lnTo>
                                <a:lnTo>
                                  <a:pt x="13648" y="5005"/>
                                </a:lnTo>
                                <a:lnTo>
                                  <a:pt x="9210" y="1003"/>
                                </a:lnTo>
                                <a:lnTo>
                                  <a:pt x="9210" y="58"/>
                                </a:lnTo>
                                <a:close/>
                                <a:moveTo>
                                  <a:pt x="0" y="6402"/>
                                </a:moveTo>
                                <a:lnTo>
                                  <a:pt x="0" y="3602"/>
                                </a:lnTo>
                                <a:lnTo>
                                  <a:pt x="0" y="3601"/>
                                </a:lnTo>
                                <a:lnTo>
                                  <a:pt x="2" y="3601"/>
                                </a:lnTo>
                                <a:lnTo>
                                  <a:pt x="3" y="3538"/>
                                </a:lnTo>
                                <a:lnTo>
                                  <a:pt x="4" y="3476"/>
                                </a:lnTo>
                                <a:lnTo>
                                  <a:pt x="5" y="3415"/>
                                </a:lnTo>
                                <a:lnTo>
                                  <a:pt x="8" y="3354"/>
                                </a:lnTo>
                                <a:lnTo>
                                  <a:pt x="12" y="3293"/>
                                </a:lnTo>
                                <a:lnTo>
                                  <a:pt x="16" y="3232"/>
                                </a:lnTo>
                                <a:lnTo>
                                  <a:pt x="22" y="3170"/>
                                </a:lnTo>
                                <a:lnTo>
                                  <a:pt x="28" y="3110"/>
                                </a:lnTo>
                                <a:lnTo>
                                  <a:pt x="34" y="3050"/>
                                </a:lnTo>
                                <a:lnTo>
                                  <a:pt x="42" y="2990"/>
                                </a:lnTo>
                                <a:lnTo>
                                  <a:pt x="50" y="2932"/>
                                </a:lnTo>
                                <a:lnTo>
                                  <a:pt x="59" y="2873"/>
                                </a:lnTo>
                                <a:lnTo>
                                  <a:pt x="69" y="2814"/>
                                </a:lnTo>
                                <a:lnTo>
                                  <a:pt x="79" y="2756"/>
                                </a:lnTo>
                                <a:lnTo>
                                  <a:pt x="91" y="2697"/>
                                </a:lnTo>
                                <a:lnTo>
                                  <a:pt x="103" y="2641"/>
                                </a:lnTo>
                                <a:lnTo>
                                  <a:pt x="114" y="2652"/>
                                </a:lnTo>
                                <a:lnTo>
                                  <a:pt x="722" y="3250"/>
                                </a:lnTo>
                                <a:lnTo>
                                  <a:pt x="719" y="3293"/>
                                </a:lnTo>
                                <a:lnTo>
                                  <a:pt x="715" y="3336"/>
                                </a:lnTo>
                                <a:lnTo>
                                  <a:pt x="712" y="3380"/>
                                </a:lnTo>
                                <a:lnTo>
                                  <a:pt x="710" y="3423"/>
                                </a:lnTo>
                                <a:lnTo>
                                  <a:pt x="708" y="3467"/>
                                </a:lnTo>
                                <a:lnTo>
                                  <a:pt x="707" y="3511"/>
                                </a:lnTo>
                                <a:lnTo>
                                  <a:pt x="706" y="3556"/>
                                </a:lnTo>
                                <a:lnTo>
                                  <a:pt x="706" y="3601"/>
                                </a:lnTo>
                                <a:lnTo>
                                  <a:pt x="707" y="3601"/>
                                </a:lnTo>
                                <a:lnTo>
                                  <a:pt x="707" y="3602"/>
                                </a:lnTo>
                                <a:lnTo>
                                  <a:pt x="707" y="5733"/>
                                </a:lnTo>
                                <a:lnTo>
                                  <a:pt x="0" y="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58"/>
                        <wps:cNvSpPr>
                          <a:spLocks/>
                        </wps:cNvSpPr>
                        <wps:spPr bwMode="auto">
                          <a:xfrm>
                            <a:off x="0" y="940"/>
                            <a:ext cx="1596" cy="1600"/>
                          </a:xfrm>
                          <a:custGeom>
                            <a:avLst/>
                            <a:gdLst>
                              <a:gd name="T0" fmla="*/ 4787 w 4787"/>
                              <a:gd name="T1" fmla="*/ 1777 h 4798"/>
                              <a:gd name="T2" fmla="*/ 474 w 4787"/>
                              <a:gd name="T3" fmla="*/ 3582 h 4798"/>
                              <a:gd name="T4" fmla="*/ 393 w 4787"/>
                              <a:gd name="T5" fmla="*/ 3501 h 4798"/>
                              <a:gd name="T6" fmla="*/ 318 w 4787"/>
                              <a:gd name="T7" fmla="*/ 3414 h 4798"/>
                              <a:gd name="T8" fmla="*/ 250 w 4787"/>
                              <a:gd name="T9" fmla="*/ 3321 h 4798"/>
                              <a:gd name="T10" fmla="*/ 189 w 4787"/>
                              <a:gd name="T11" fmla="*/ 3225 h 4798"/>
                              <a:gd name="T12" fmla="*/ 134 w 4787"/>
                              <a:gd name="T13" fmla="*/ 3125 h 4798"/>
                              <a:gd name="T14" fmla="*/ 88 w 4787"/>
                              <a:gd name="T15" fmla="*/ 3022 h 4798"/>
                              <a:gd name="T16" fmla="*/ 52 w 4787"/>
                              <a:gd name="T17" fmla="*/ 2916 h 4798"/>
                              <a:gd name="T18" fmla="*/ 24 w 4787"/>
                              <a:gd name="T19" fmla="*/ 2807 h 4798"/>
                              <a:gd name="T20" fmla="*/ 7 w 4787"/>
                              <a:gd name="T21" fmla="*/ 2697 h 4798"/>
                              <a:gd name="T22" fmla="*/ 0 w 4787"/>
                              <a:gd name="T23" fmla="*/ 2586 h 4798"/>
                              <a:gd name="T24" fmla="*/ 5 w 4787"/>
                              <a:gd name="T25" fmla="*/ 2475 h 4798"/>
                              <a:gd name="T26" fmla="*/ 21 w 4787"/>
                              <a:gd name="T27" fmla="*/ 2363 h 4798"/>
                              <a:gd name="T28" fmla="*/ 51 w 4787"/>
                              <a:gd name="T29" fmla="*/ 2252 h 4798"/>
                              <a:gd name="T30" fmla="*/ 94 w 4787"/>
                              <a:gd name="T31" fmla="*/ 2142 h 4798"/>
                              <a:gd name="T32" fmla="*/ 150 w 4787"/>
                              <a:gd name="T33" fmla="*/ 2033 h 4798"/>
                              <a:gd name="T34" fmla="*/ 221 w 4787"/>
                              <a:gd name="T35" fmla="*/ 1926 h 4798"/>
                              <a:gd name="T36" fmla="*/ 315 w 4787"/>
                              <a:gd name="T37" fmla="*/ 1804 h 4798"/>
                              <a:gd name="T38" fmla="*/ 436 w 4787"/>
                              <a:gd name="T39" fmla="*/ 1653 h 4798"/>
                              <a:gd name="T40" fmla="*/ 583 w 4787"/>
                              <a:gd name="T41" fmla="*/ 1481 h 4798"/>
                              <a:gd name="T42" fmla="*/ 751 w 4787"/>
                              <a:gd name="T43" fmla="*/ 1295 h 4798"/>
                              <a:gd name="T44" fmla="*/ 937 w 4787"/>
                              <a:gd name="T45" fmla="*/ 1098 h 4798"/>
                              <a:gd name="T46" fmla="*/ 1140 w 4787"/>
                              <a:gd name="T47" fmla="*/ 900 h 4798"/>
                              <a:gd name="T48" fmla="*/ 1356 w 4787"/>
                              <a:gd name="T49" fmla="*/ 706 h 4798"/>
                              <a:gd name="T50" fmla="*/ 1582 w 4787"/>
                              <a:gd name="T51" fmla="*/ 523 h 4798"/>
                              <a:gd name="T52" fmla="*/ 1815 w 4787"/>
                              <a:gd name="T53" fmla="*/ 357 h 4798"/>
                              <a:gd name="T54" fmla="*/ 2050 w 4787"/>
                              <a:gd name="T55" fmla="*/ 216 h 4798"/>
                              <a:gd name="T56" fmla="*/ 2288 w 4787"/>
                              <a:gd name="T57" fmla="*/ 104 h 4798"/>
                              <a:gd name="T58" fmla="*/ 2522 w 4787"/>
                              <a:gd name="T59" fmla="*/ 30 h 4798"/>
                              <a:gd name="T60" fmla="*/ 2753 w 4787"/>
                              <a:gd name="T61" fmla="*/ 0 h 4798"/>
                              <a:gd name="T62" fmla="*/ 2974 w 4787"/>
                              <a:gd name="T63" fmla="*/ 19 h 4798"/>
                              <a:gd name="T64" fmla="*/ 3185 w 4787"/>
                              <a:gd name="T65" fmla="*/ 95 h 4798"/>
                              <a:gd name="T66" fmla="*/ 3382 w 4787"/>
                              <a:gd name="T67" fmla="*/ 234 h 4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787" h="4798">
                                <a:moveTo>
                                  <a:pt x="3382" y="234"/>
                                </a:moveTo>
                                <a:lnTo>
                                  <a:pt x="4787" y="1777"/>
                                </a:lnTo>
                                <a:lnTo>
                                  <a:pt x="1749" y="4798"/>
                                </a:lnTo>
                                <a:lnTo>
                                  <a:pt x="474" y="3582"/>
                                </a:lnTo>
                                <a:lnTo>
                                  <a:pt x="434" y="3543"/>
                                </a:lnTo>
                                <a:lnTo>
                                  <a:pt x="393" y="3501"/>
                                </a:lnTo>
                                <a:lnTo>
                                  <a:pt x="356" y="3458"/>
                                </a:lnTo>
                                <a:lnTo>
                                  <a:pt x="318" y="3414"/>
                                </a:lnTo>
                                <a:lnTo>
                                  <a:pt x="283" y="3368"/>
                                </a:lnTo>
                                <a:lnTo>
                                  <a:pt x="250" y="3321"/>
                                </a:lnTo>
                                <a:lnTo>
                                  <a:pt x="218" y="3273"/>
                                </a:lnTo>
                                <a:lnTo>
                                  <a:pt x="189" y="3225"/>
                                </a:lnTo>
                                <a:lnTo>
                                  <a:pt x="160" y="3175"/>
                                </a:lnTo>
                                <a:lnTo>
                                  <a:pt x="134" y="3125"/>
                                </a:lnTo>
                                <a:lnTo>
                                  <a:pt x="111" y="3074"/>
                                </a:lnTo>
                                <a:lnTo>
                                  <a:pt x="88" y="3022"/>
                                </a:lnTo>
                                <a:lnTo>
                                  <a:pt x="69" y="2969"/>
                                </a:lnTo>
                                <a:lnTo>
                                  <a:pt x="52" y="2916"/>
                                </a:lnTo>
                                <a:lnTo>
                                  <a:pt x="36" y="2861"/>
                                </a:lnTo>
                                <a:lnTo>
                                  <a:pt x="24" y="2807"/>
                                </a:lnTo>
                                <a:lnTo>
                                  <a:pt x="14" y="2753"/>
                                </a:lnTo>
                                <a:lnTo>
                                  <a:pt x="7" y="2697"/>
                                </a:lnTo>
                                <a:lnTo>
                                  <a:pt x="2" y="2643"/>
                                </a:lnTo>
                                <a:lnTo>
                                  <a:pt x="0" y="2586"/>
                                </a:lnTo>
                                <a:lnTo>
                                  <a:pt x="1" y="2531"/>
                                </a:lnTo>
                                <a:lnTo>
                                  <a:pt x="5" y="2475"/>
                                </a:lnTo>
                                <a:lnTo>
                                  <a:pt x="11" y="2420"/>
                                </a:lnTo>
                                <a:lnTo>
                                  <a:pt x="21" y="2363"/>
                                </a:lnTo>
                                <a:lnTo>
                                  <a:pt x="35" y="2308"/>
                                </a:lnTo>
                                <a:lnTo>
                                  <a:pt x="51" y="2252"/>
                                </a:lnTo>
                                <a:lnTo>
                                  <a:pt x="70" y="2197"/>
                                </a:lnTo>
                                <a:lnTo>
                                  <a:pt x="94" y="2142"/>
                                </a:lnTo>
                                <a:lnTo>
                                  <a:pt x="120" y="2087"/>
                                </a:lnTo>
                                <a:lnTo>
                                  <a:pt x="150" y="2033"/>
                                </a:lnTo>
                                <a:lnTo>
                                  <a:pt x="184" y="1979"/>
                                </a:lnTo>
                                <a:lnTo>
                                  <a:pt x="221" y="1926"/>
                                </a:lnTo>
                                <a:lnTo>
                                  <a:pt x="264" y="1870"/>
                                </a:lnTo>
                                <a:lnTo>
                                  <a:pt x="315" y="1804"/>
                                </a:lnTo>
                                <a:lnTo>
                                  <a:pt x="371" y="1732"/>
                                </a:lnTo>
                                <a:lnTo>
                                  <a:pt x="436" y="1653"/>
                                </a:lnTo>
                                <a:lnTo>
                                  <a:pt x="506" y="1570"/>
                                </a:lnTo>
                                <a:lnTo>
                                  <a:pt x="583" y="1481"/>
                                </a:lnTo>
                                <a:lnTo>
                                  <a:pt x="664" y="1390"/>
                                </a:lnTo>
                                <a:lnTo>
                                  <a:pt x="751" y="1295"/>
                                </a:lnTo>
                                <a:lnTo>
                                  <a:pt x="841" y="1197"/>
                                </a:lnTo>
                                <a:lnTo>
                                  <a:pt x="937" y="1098"/>
                                </a:lnTo>
                                <a:lnTo>
                                  <a:pt x="1037" y="999"/>
                                </a:lnTo>
                                <a:lnTo>
                                  <a:pt x="1140" y="900"/>
                                </a:lnTo>
                                <a:lnTo>
                                  <a:pt x="1247" y="802"/>
                                </a:lnTo>
                                <a:lnTo>
                                  <a:pt x="1356" y="706"/>
                                </a:lnTo>
                                <a:lnTo>
                                  <a:pt x="1468" y="612"/>
                                </a:lnTo>
                                <a:lnTo>
                                  <a:pt x="1582" y="523"/>
                                </a:lnTo>
                                <a:lnTo>
                                  <a:pt x="1697" y="438"/>
                                </a:lnTo>
                                <a:lnTo>
                                  <a:pt x="1815" y="357"/>
                                </a:lnTo>
                                <a:lnTo>
                                  <a:pt x="1932" y="283"/>
                                </a:lnTo>
                                <a:lnTo>
                                  <a:pt x="2050" y="216"/>
                                </a:lnTo>
                                <a:lnTo>
                                  <a:pt x="2169" y="156"/>
                                </a:lnTo>
                                <a:lnTo>
                                  <a:pt x="2288" y="104"/>
                                </a:lnTo>
                                <a:lnTo>
                                  <a:pt x="2405" y="62"/>
                                </a:lnTo>
                                <a:lnTo>
                                  <a:pt x="2522" y="30"/>
                                </a:lnTo>
                                <a:lnTo>
                                  <a:pt x="2639" y="9"/>
                                </a:lnTo>
                                <a:lnTo>
                                  <a:pt x="2753" y="0"/>
                                </a:lnTo>
                                <a:lnTo>
                                  <a:pt x="2865" y="3"/>
                                </a:lnTo>
                                <a:lnTo>
                                  <a:pt x="2974" y="19"/>
                                </a:lnTo>
                                <a:lnTo>
                                  <a:pt x="3081" y="50"/>
                                </a:lnTo>
                                <a:lnTo>
                                  <a:pt x="3185" y="95"/>
                                </a:lnTo>
                                <a:lnTo>
                                  <a:pt x="3285" y="156"/>
                                </a:lnTo>
                                <a:lnTo>
                                  <a:pt x="3382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59"/>
                        <wps:cNvSpPr>
                          <a:spLocks/>
                        </wps:cNvSpPr>
                        <wps:spPr bwMode="auto">
                          <a:xfrm>
                            <a:off x="1074" y="2178"/>
                            <a:ext cx="2485" cy="2348"/>
                          </a:xfrm>
                          <a:custGeom>
                            <a:avLst/>
                            <a:gdLst>
                              <a:gd name="T0" fmla="*/ 7455 w 7455"/>
                              <a:gd name="T1" fmla="*/ 3677 h 7042"/>
                              <a:gd name="T2" fmla="*/ 7354 w 7455"/>
                              <a:gd name="T3" fmla="*/ 3652 h 7042"/>
                              <a:gd name="T4" fmla="*/ 7239 w 7455"/>
                              <a:gd name="T5" fmla="*/ 3630 h 7042"/>
                              <a:gd name="T6" fmla="*/ 7089 w 7455"/>
                              <a:gd name="T7" fmla="*/ 3607 h 7042"/>
                              <a:gd name="T8" fmla="*/ 6913 w 7455"/>
                              <a:gd name="T9" fmla="*/ 3591 h 7042"/>
                              <a:gd name="T10" fmla="*/ 6718 w 7455"/>
                              <a:gd name="T11" fmla="*/ 3587 h 7042"/>
                              <a:gd name="T12" fmla="*/ 6509 w 7455"/>
                              <a:gd name="T13" fmla="*/ 3600 h 7042"/>
                              <a:gd name="T14" fmla="*/ 6294 w 7455"/>
                              <a:gd name="T15" fmla="*/ 3636 h 7042"/>
                              <a:gd name="T16" fmla="*/ 6082 w 7455"/>
                              <a:gd name="T17" fmla="*/ 3700 h 7042"/>
                              <a:gd name="T18" fmla="*/ 5877 w 7455"/>
                              <a:gd name="T19" fmla="*/ 3798 h 7042"/>
                              <a:gd name="T20" fmla="*/ 5690 w 7455"/>
                              <a:gd name="T21" fmla="*/ 3936 h 7042"/>
                              <a:gd name="T22" fmla="*/ 5524 w 7455"/>
                              <a:gd name="T23" fmla="*/ 4120 h 7042"/>
                              <a:gd name="T24" fmla="*/ 5389 w 7455"/>
                              <a:gd name="T25" fmla="*/ 4354 h 7042"/>
                              <a:gd name="T26" fmla="*/ 5289 w 7455"/>
                              <a:gd name="T27" fmla="*/ 4645 h 7042"/>
                              <a:gd name="T28" fmla="*/ 5235 w 7455"/>
                              <a:gd name="T29" fmla="*/ 4997 h 7042"/>
                              <a:gd name="T30" fmla="*/ 5232 w 7455"/>
                              <a:gd name="T31" fmla="*/ 5417 h 7042"/>
                              <a:gd name="T32" fmla="*/ 5013 w 7455"/>
                              <a:gd name="T33" fmla="*/ 5410 h 7042"/>
                              <a:gd name="T34" fmla="*/ 4821 w 7455"/>
                              <a:gd name="T35" fmla="*/ 5435 h 7042"/>
                              <a:gd name="T36" fmla="*/ 4654 w 7455"/>
                              <a:gd name="T37" fmla="*/ 5488 h 7042"/>
                              <a:gd name="T38" fmla="*/ 4511 w 7455"/>
                              <a:gd name="T39" fmla="*/ 5566 h 7042"/>
                              <a:gd name="T40" fmla="*/ 4390 w 7455"/>
                              <a:gd name="T41" fmla="*/ 5666 h 7042"/>
                              <a:gd name="T42" fmla="*/ 4291 w 7455"/>
                              <a:gd name="T43" fmla="*/ 5781 h 7042"/>
                              <a:gd name="T44" fmla="*/ 4211 w 7455"/>
                              <a:gd name="T45" fmla="*/ 5910 h 7042"/>
                              <a:gd name="T46" fmla="*/ 4149 w 7455"/>
                              <a:gd name="T47" fmla="*/ 6048 h 7042"/>
                              <a:gd name="T48" fmla="*/ 4103 w 7455"/>
                              <a:gd name="T49" fmla="*/ 6192 h 7042"/>
                              <a:gd name="T50" fmla="*/ 4072 w 7455"/>
                              <a:gd name="T51" fmla="*/ 6337 h 7042"/>
                              <a:gd name="T52" fmla="*/ 4055 w 7455"/>
                              <a:gd name="T53" fmla="*/ 6481 h 7042"/>
                              <a:gd name="T54" fmla="*/ 4051 w 7455"/>
                              <a:gd name="T55" fmla="*/ 6617 h 7042"/>
                              <a:gd name="T56" fmla="*/ 4055 w 7455"/>
                              <a:gd name="T57" fmla="*/ 6743 h 7042"/>
                              <a:gd name="T58" fmla="*/ 4070 w 7455"/>
                              <a:gd name="T59" fmla="*/ 6857 h 7042"/>
                              <a:gd name="T60" fmla="*/ 4092 w 7455"/>
                              <a:gd name="T61" fmla="*/ 6952 h 7042"/>
                              <a:gd name="T62" fmla="*/ 4121 w 7455"/>
                              <a:gd name="T63" fmla="*/ 7025 h 7042"/>
                              <a:gd name="T64" fmla="*/ 4100 w 7455"/>
                              <a:gd name="T65" fmla="*/ 7034 h 7042"/>
                              <a:gd name="T66" fmla="*/ 3990 w 7455"/>
                              <a:gd name="T67" fmla="*/ 6949 h 7042"/>
                              <a:gd name="T68" fmla="*/ 3801 w 7455"/>
                              <a:gd name="T69" fmla="*/ 6781 h 7042"/>
                              <a:gd name="T70" fmla="*/ 3546 w 7455"/>
                              <a:gd name="T71" fmla="*/ 6543 h 7042"/>
                              <a:gd name="T72" fmla="*/ 3236 w 7455"/>
                              <a:gd name="T73" fmla="*/ 6250 h 7042"/>
                              <a:gd name="T74" fmla="*/ 2889 w 7455"/>
                              <a:gd name="T75" fmla="*/ 5913 h 7042"/>
                              <a:gd name="T76" fmla="*/ 2121 w 7455"/>
                              <a:gd name="T77" fmla="*/ 5162 h 7042"/>
                              <a:gd name="T78" fmla="*/ 1346 w 7455"/>
                              <a:gd name="T79" fmla="*/ 4397 h 7042"/>
                              <a:gd name="T80" fmla="*/ 667 w 7455"/>
                              <a:gd name="T81" fmla="*/ 3720 h 7042"/>
                              <a:gd name="T82" fmla="*/ 183 w 7455"/>
                              <a:gd name="T83" fmla="*/ 3237 h 7042"/>
                              <a:gd name="T84" fmla="*/ 0 w 7455"/>
                              <a:gd name="T85" fmla="*/ 3053 h 7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455" h="7042">
                                <a:moveTo>
                                  <a:pt x="3433" y="0"/>
                                </a:moveTo>
                                <a:lnTo>
                                  <a:pt x="7455" y="3677"/>
                                </a:lnTo>
                                <a:lnTo>
                                  <a:pt x="7429" y="3670"/>
                                </a:lnTo>
                                <a:lnTo>
                                  <a:pt x="7354" y="3652"/>
                                </a:lnTo>
                                <a:lnTo>
                                  <a:pt x="7301" y="3641"/>
                                </a:lnTo>
                                <a:lnTo>
                                  <a:pt x="7239" y="3630"/>
                                </a:lnTo>
                                <a:lnTo>
                                  <a:pt x="7168" y="3618"/>
                                </a:lnTo>
                                <a:lnTo>
                                  <a:pt x="7089" y="3607"/>
                                </a:lnTo>
                                <a:lnTo>
                                  <a:pt x="7004" y="3598"/>
                                </a:lnTo>
                                <a:lnTo>
                                  <a:pt x="6913" y="3591"/>
                                </a:lnTo>
                                <a:lnTo>
                                  <a:pt x="6817" y="3588"/>
                                </a:lnTo>
                                <a:lnTo>
                                  <a:pt x="6718" y="3587"/>
                                </a:lnTo>
                                <a:lnTo>
                                  <a:pt x="6614" y="3591"/>
                                </a:lnTo>
                                <a:lnTo>
                                  <a:pt x="6509" y="3600"/>
                                </a:lnTo>
                                <a:lnTo>
                                  <a:pt x="6401" y="3615"/>
                                </a:lnTo>
                                <a:lnTo>
                                  <a:pt x="6294" y="3636"/>
                                </a:lnTo>
                                <a:lnTo>
                                  <a:pt x="6188" y="3665"/>
                                </a:lnTo>
                                <a:lnTo>
                                  <a:pt x="6082" y="3700"/>
                                </a:lnTo>
                                <a:lnTo>
                                  <a:pt x="5978" y="3745"/>
                                </a:lnTo>
                                <a:lnTo>
                                  <a:pt x="5877" y="3798"/>
                                </a:lnTo>
                                <a:lnTo>
                                  <a:pt x="5782" y="3863"/>
                                </a:lnTo>
                                <a:lnTo>
                                  <a:pt x="5690" y="3936"/>
                                </a:lnTo>
                                <a:lnTo>
                                  <a:pt x="5603" y="4022"/>
                                </a:lnTo>
                                <a:lnTo>
                                  <a:pt x="5524" y="4120"/>
                                </a:lnTo>
                                <a:lnTo>
                                  <a:pt x="5452" y="4231"/>
                                </a:lnTo>
                                <a:lnTo>
                                  <a:pt x="5389" y="4354"/>
                                </a:lnTo>
                                <a:lnTo>
                                  <a:pt x="5334" y="4492"/>
                                </a:lnTo>
                                <a:lnTo>
                                  <a:pt x="5289" y="4645"/>
                                </a:lnTo>
                                <a:lnTo>
                                  <a:pt x="5256" y="4812"/>
                                </a:lnTo>
                                <a:lnTo>
                                  <a:pt x="5235" y="4997"/>
                                </a:lnTo>
                                <a:lnTo>
                                  <a:pt x="5227" y="5198"/>
                                </a:lnTo>
                                <a:lnTo>
                                  <a:pt x="5232" y="5417"/>
                                </a:lnTo>
                                <a:lnTo>
                                  <a:pt x="5119" y="5409"/>
                                </a:lnTo>
                                <a:lnTo>
                                  <a:pt x="5013" y="5410"/>
                                </a:lnTo>
                                <a:lnTo>
                                  <a:pt x="4913" y="5418"/>
                                </a:lnTo>
                                <a:lnTo>
                                  <a:pt x="4821" y="5435"/>
                                </a:lnTo>
                                <a:lnTo>
                                  <a:pt x="4734" y="5459"/>
                                </a:lnTo>
                                <a:lnTo>
                                  <a:pt x="4654" y="5488"/>
                                </a:lnTo>
                                <a:lnTo>
                                  <a:pt x="4579" y="5524"/>
                                </a:lnTo>
                                <a:lnTo>
                                  <a:pt x="4511" y="5566"/>
                                </a:lnTo>
                                <a:lnTo>
                                  <a:pt x="4448" y="5614"/>
                                </a:lnTo>
                                <a:lnTo>
                                  <a:pt x="4390" y="5666"/>
                                </a:lnTo>
                                <a:lnTo>
                                  <a:pt x="4338" y="5721"/>
                                </a:lnTo>
                                <a:lnTo>
                                  <a:pt x="4291" y="5781"/>
                                </a:lnTo>
                                <a:lnTo>
                                  <a:pt x="4248" y="5845"/>
                                </a:lnTo>
                                <a:lnTo>
                                  <a:pt x="4211" y="5910"/>
                                </a:lnTo>
                                <a:lnTo>
                                  <a:pt x="4178" y="5978"/>
                                </a:lnTo>
                                <a:lnTo>
                                  <a:pt x="4149" y="6048"/>
                                </a:lnTo>
                                <a:lnTo>
                                  <a:pt x="4124" y="6120"/>
                                </a:lnTo>
                                <a:lnTo>
                                  <a:pt x="4103" y="6192"/>
                                </a:lnTo>
                                <a:lnTo>
                                  <a:pt x="4086" y="6265"/>
                                </a:lnTo>
                                <a:lnTo>
                                  <a:pt x="4072" y="6337"/>
                                </a:lnTo>
                                <a:lnTo>
                                  <a:pt x="4062" y="6409"/>
                                </a:lnTo>
                                <a:lnTo>
                                  <a:pt x="4055" y="6481"/>
                                </a:lnTo>
                                <a:lnTo>
                                  <a:pt x="4052" y="6550"/>
                                </a:lnTo>
                                <a:lnTo>
                                  <a:pt x="4051" y="6617"/>
                                </a:lnTo>
                                <a:lnTo>
                                  <a:pt x="4052" y="6682"/>
                                </a:lnTo>
                                <a:lnTo>
                                  <a:pt x="4055" y="6743"/>
                                </a:lnTo>
                                <a:lnTo>
                                  <a:pt x="4062" y="6802"/>
                                </a:lnTo>
                                <a:lnTo>
                                  <a:pt x="4070" y="6857"/>
                                </a:lnTo>
                                <a:lnTo>
                                  <a:pt x="4080" y="6906"/>
                                </a:lnTo>
                                <a:lnTo>
                                  <a:pt x="4092" y="6952"/>
                                </a:lnTo>
                                <a:lnTo>
                                  <a:pt x="4106" y="6991"/>
                                </a:lnTo>
                                <a:lnTo>
                                  <a:pt x="4121" y="7025"/>
                                </a:lnTo>
                                <a:lnTo>
                                  <a:pt x="4123" y="7042"/>
                                </a:lnTo>
                                <a:lnTo>
                                  <a:pt x="4100" y="7034"/>
                                </a:lnTo>
                                <a:lnTo>
                                  <a:pt x="4056" y="7003"/>
                                </a:lnTo>
                                <a:lnTo>
                                  <a:pt x="3990" y="6949"/>
                                </a:lnTo>
                                <a:lnTo>
                                  <a:pt x="3904" y="6875"/>
                                </a:lnTo>
                                <a:lnTo>
                                  <a:pt x="3801" y="6781"/>
                                </a:lnTo>
                                <a:lnTo>
                                  <a:pt x="3680" y="6670"/>
                                </a:lnTo>
                                <a:lnTo>
                                  <a:pt x="3546" y="6543"/>
                                </a:lnTo>
                                <a:lnTo>
                                  <a:pt x="3397" y="6403"/>
                                </a:lnTo>
                                <a:lnTo>
                                  <a:pt x="3236" y="6250"/>
                                </a:lnTo>
                                <a:lnTo>
                                  <a:pt x="3067" y="6086"/>
                                </a:lnTo>
                                <a:lnTo>
                                  <a:pt x="2889" y="5913"/>
                                </a:lnTo>
                                <a:lnTo>
                                  <a:pt x="2513" y="5546"/>
                                </a:lnTo>
                                <a:lnTo>
                                  <a:pt x="2121" y="5162"/>
                                </a:lnTo>
                                <a:lnTo>
                                  <a:pt x="1729" y="4775"/>
                                </a:lnTo>
                                <a:lnTo>
                                  <a:pt x="1346" y="4397"/>
                                </a:lnTo>
                                <a:lnTo>
                                  <a:pt x="988" y="4040"/>
                                </a:lnTo>
                                <a:lnTo>
                                  <a:pt x="667" y="3720"/>
                                </a:lnTo>
                                <a:lnTo>
                                  <a:pt x="394" y="3447"/>
                                </a:lnTo>
                                <a:lnTo>
                                  <a:pt x="183" y="3237"/>
                                </a:lnTo>
                                <a:lnTo>
                                  <a:pt x="48" y="3101"/>
                                </a:lnTo>
                                <a:lnTo>
                                  <a:pt x="0" y="3053"/>
                                </a:lnTo>
                                <a:lnTo>
                                  <a:pt x="3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60"/>
                        <wps:cNvSpPr>
                          <a:spLocks/>
                        </wps:cNvSpPr>
                        <wps:spPr bwMode="auto">
                          <a:xfrm>
                            <a:off x="3299" y="3871"/>
                            <a:ext cx="324" cy="326"/>
                          </a:xfrm>
                          <a:custGeom>
                            <a:avLst/>
                            <a:gdLst>
                              <a:gd name="T0" fmla="*/ 972 w 972"/>
                              <a:gd name="T1" fmla="*/ 0 h 977"/>
                              <a:gd name="T2" fmla="*/ 972 w 972"/>
                              <a:gd name="T3" fmla="*/ 977 h 977"/>
                              <a:gd name="T4" fmla="*/ 0 w 972"/>
                              <a:gd name="T5" fmla="*/ 977 h 977"/>
                              <a:gd name="T6" fmla="*/ 1 w 972"/>
                              <a:gd name="T7" fmla="*/ 966 h 977"/>
                              <a:gd name="T8" fmla="*/ 5 w 972"/>
                              <a:gd name="T9" fmla="*/ 934 h 977"/>
                              <a:gd name="T10" fmla="*/ 10 w 972"/>
                              <a:gd name="T11" fmla="*/ 912 h 977"/>
                              <a:gd name="T12" fmla="*/ 14 w 972"/>
                              <a:gd name="T13" fmla="*/ 884 h 977"/>
                              <a:gd name="T14" fmla="*/ 21 w 972"/>
                              <a:gd name="T15" fmla="*/ 855 h 977"/>
                              <a:gd name="T16" fmla="*/ 29 w 972"/>
                              <a:gd name="T17" fmla="*/ 821 h 977"/>
                              <a:gd name="T18" fmla="*/ 38 w 972"/>
                              <a:gd name="T19" fmla="*/ 785 h 977"/>
                              <a:gd name="T20" fmla="*/ 49 w 972"/>
                              <a:gd name="T21" fmla="*/ 745 h 977"/>
                              <a:gd name="T22" fmla="*/ 63 w 972"/>
                              <a:gd name="T23" fmla="*/ 704 h 977"/>
                              <a:gd name="T24" fmla="*/ 78 w 972"/>
                              <a:gd name="T25" fmla="*/ 661 h 977"/>
                              <a:gd name="T26" fmla="*/ 95 w 972"/>
                              <a:gd name="T27" fmla="*/ 617 h 977"/>
                              <a:gd name="T28" fmla="*/ 114 w 972"/>
                              <a:gd name="T29" fmla="*/ 572 h 977"/>
                              <a:gd name="T30" fmla="*/ 135 w 972"/>
                              <a:gd name="T31" fmla="*/ 526 h 977"/>
                              <a:gd name="T32" fmla="*/ 159 w 972"/>
                              <a:gd name="T33" fmla="*/ 479 h 977"/>
                              <a:gd name="T34" fmla="*/ 185 w 972"/>
                              <a:gd name="T35" fmla="*/ 433 h 977"/>
                              <a:gd name="T36" fmla="*/ 214 w 972"/>
                              <a:gd name="T37" fmla="*/ 387 h 977"/>
                              <a:gd name="T38" fmla="*/ 246 w 972"/>
                              <a:gd name="T39" fmla="*/ 342 h 977"/>
                              <a:gd name="T40" fmla="*/ 281 w 972"/>
                              <a:gd name="T41" fmla="*/ 299 h 977"/>
                              <a:gd name="T42" fmla="*/ 319 w 972"/>
                              <a:gd name="T43" fmla="*/ 256 h 977"/>
                              <a:gd name="T44" fmla="*/ 360 w 972"/>
                              <a:gd name="T45" fmla="*/ 217 h 977"/>
                              <a:gd name="T46" fmla="*/ 404 w 972"/>
                              <a:gd name="T47" fmla="*/ 178 h 977"/>
                              <a:gd name="T48" fmla="*/ 453 w 972"/>
                              <a:gd name="T49" fmla="*/ 143 h 977"/>
                              <a:gd name="T50" fmla="*/ 503 w 972"/>
                              <a:gd name="T51" fmla="*/ 110 h 977"/>
                              <a:gd name="T52" fmla="*/ 559 w 972"/>
                              <a:gd name="T53" fmla="*/ 82 h 977"/>
                              <a:gd name="T54" fmla="*/ 617 w 972"/>
                              <a:gd name="T55" fmla="*/ 57 h 977"/>
                              <a:gd name="T56" fmla="*/ 680 w 972"/>
                              <a:gd name="T57" fmla="*/ 35 h 977"/>
                              <a:gd name="T58" fmla="*/ 746 w 972"/>
                              <a:gd name="T59" fmla="*/ 20 h 977"/>
                              <a:gd name="T60" fmla="*/ 817 w 972"/>
                              <a:gd name="T61" fmla="*/ 7 h 977"/>
                              <a:gd name="T62" fmla="*/ 893 w 972"/>
                              <a:gd name="T63" fmla="*/ 2 h 977"/>
                              <a:gd name="T64" fmla="*/ 972 w 972"/>
                              <a:gd name="T65" fmla="*/ 0 h 9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72" h="977">
                                <a:moveTo>
                                  <a:pt x="972" y="0"/>
                                </a:moveTo>
                                <a:lnTo>
                                  <a:pt x="972" y="977"/>
                                </a:lnTo>
                                <a:lnTo>
                                  <a:pt x="0" y="977"/>
                                </a:lnTo>
                                <a:lnTo>
                                  <a:pt x="1" y="966"/>
                                </a:lnTo>
                                <a:lnTo>
                                  <a:pt x="5" y="934"/>
                                </a:lnTo>
                                <a:lnTo>
                                  <a:pt x="10" y="912"/>
                                </a:lnTo>
                                <a:lnTo>
                                  <a:pt x="14" y="884"/>
                                </a:lnTo>
                                <a:lnTo>
                                  <a:pt x="21" y="855"/>
                                </a:lnTo>
                                <a:lnTo>
                                  <a:pt x="29" y="821"/>
                                </a:lnTo>
                                <a:lnTo>
                                  <a:pt x="38" y="785"/>
                                </a:lnTo>
                                <a:lnTo>
                                  <a:pt x="49" y="745"/>
                                </a:lnTo>
                                <a:lnTo>
                                  <a:pt x="63" y="704"/>
                                </a:lnTo>
                                <a:lnTo>
                                  <a:pt x="78" y="661"/>
                                </a:lnTo>
                                <a:lnTo>
                                  <a:pt x="95" y="617"/>
                                </a:lnTo>
                                <a:lnTo>
                                  <a:pt x="114" y="572"/>
                                </a:lnTo>
                                <a:lnTo>
                                  <a:pt x="135" y="526"/>
                                </a:lnTo>
                                <a:lnTo>
                                  <a:pt x="159" y="479"/>
                                </a:lnTo>
                                <a:lnTo>
                                  <a:pt x="185" y="433"/>
                                </a:lnTo>
                                <a:lnTo>
                                  <a:pt x="214" y="387"/>
                                </a:lnTo>
                                <a:lnTo>
                                  <a:pt x="246" y="342"/>
                                </a:lnTo>
                                <a:lnTo>
                                  <a:pt x="281" y="299"/>
                                </a:lnTo>
                                <a:lnTo>
                                  <a:pt x="319" y="256"/>
                                </a:lnTo>
                                <a:lnTo>
                                  <a:pt x="360" y="217"/>
                                </a:lnTo>
                                <a:lnTo>
                                  <a:pt x="404" y="178"/>
                                </a:lnTo>
                                <a:lnTo>
                                  <a:pt x="453" y="143"/>
                                </a:lnTo>
                                <a:lnTo>
                                  <a:pt x="503" y="110"/>
                                </a:lnTo>
                                <a:lnTo>
                                  <a:pt x="559" y="82"/>
                                </a:lnTo>
                                <a:lnTo>
                                  <a:pt x="617" y="57"/>
                                </a:lnTo>
                                <a:lnTo>
                                  <a:pt x="680" y="35"/>
                                </a:lnTo>
                                <a:lnTo>
                                  <a:pt x="746" y="20"/>
                                </a:lnTo>
                                <a:lnTo>
                                  <a:pt x="817" y="7"/>
                                </a:lnTo>
                                <a:lnTo>
                                  <a:pt x="893" y="2"/>
                                </a:lnTo>
                                <a:lnTo>
                                  <a:pt x="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61"/>
                        <wps:cNvSpPr>
                          <a:spLocks noEditPoints="1"/>
                        </wps:cNvSpPr>
                        <wps:spPr bwMode="auto">
                          <a:xfrm>
                            <a:off x="1472" y="236"/>
                            <a:ext cx="4315" cy="5120"/>
                          </a:xfrm>
                          <a:custGeom>
                            <a:avLst/>
                            <a:gdLst>
                              <a:gd name="T0" fmla="*/ 1978 w 12943"/>
                              <a:gd name="T1" fmla="*/ 4 h 15362"/>
                              <a:gd name="T2" fmla="*/ 1579 w 12943"/>
                              <a:gd name="T3" fmla="*/ 88 h 15362"/>
                              <a:gd name="T4" fmla="*/ 1207 w 12943"/>
                              <a:gd name="T5" fmla="*/ 274 h 15362"/>
                              <a:gd name="T6" fmla="*/ 870 w 12943"/>
                              <a:gd name="T7" fmla="*/ 552 h 15362"/>
                              <a:gd name="T8" fmla="*/ 609 w 12943"/>
                              <a:gd name="T9" fmla="*/ 862 h 15362"/>
                              <a:gd name="T10" fmla="*/ 2843 w 12943"/>
                              <a:gd name="T11" fmla="*/ 3311 h 15362"/>
                              <a:gd name="T12" fmla="*/ 8193 w 12943"/>
                              <a:gd name="T13" fmla="*/ 8634 h 15362"/>
                              <a:gd name="T14" fmla="*/ 8260 w 12943"/>
                              <a:gd name="T15" fmla="*/ 8904 h 15362"/>
                              <a:gd name="T16" fmla="*/ 8240 w 12943"/>
                              <a:gd name="T17" fmla="*/ 13060 h 15362"/>
                              <a:gd name="T18" fmla="*/ 8121 w 12943"/>
                              <a:gd name="T19" fmla="*/ 13311 h 15362"/>
                              <a:gd name="T20" fmla="*/ 7918 w 12943"/>
                              <a:gd name="T21" fmla="*/ 13496 h 15362"/>
                              <a:gd name="T22" fmla="*/ 7654 w 12943"/>
                              <a:gd name="T23" fmla="*/ 13591 h 15362"/>
                              <a:gd name="T24" fmla="*/ 4333 w 12943"/>
                              <a:gd name="T25" fmla="*/ 13591 h 15362"/>
                              <a:gd name="T26" fmla="*/ 4070 w 12943"/>
                              <a:gd name="T27" fmla="*/ 13496 h 15362"/>
                              <a:gd name="T28" fmla="*/ 3866 w 12943"/>
                              <a:gd name="T29" fmla="*/ 13311 h 15362"/>
                              <a:gd name="T30" fmla="*/ 3747 w 12943"/>
                              <a:gd name="T31" fmla="*/ 13060 h 15362"/>
                              <a:gd name="T32" fmla="*/ 3732 w 12943"/>
                              <a:gd name="T33" fmla="*/ 12771 h 15362"/>
                              <a:gd name="T34" fmla="*/ 3828 w 12943"/>
                              <a:gd name="T35" fmla="*/ 12507 h 15362"/>
                              <a:gd name="T36" fmla="*/ 4012 w 12943"/>
                              <a:gd name="T37" fmla="*/ 12303 h 15362"/>
                              <a:gd name="T38" fmla="*/ 4263 w 12943"/>
                              <a:gd name="T39" fmla="*/ 12183 h 15362"/>
                              <a:gd name="T40" fmla="*/ 2320 w 12943"/>
                              <a:gd name="T41" fmla="*/ 4808 h 15362"/>
                              <a:gd name="T42" fmla="*/ 19 w 12943"/>
                              <a:gd name="T43" fmla="*/ 6962 h 15362"/>
                              <a:gd name="T44" fmla="*/ 6043 w 12943"/>
                              <a:gd name="T45" fmla="*/ 9458 h 15362"/>
                              <a:gd name="T46" fmla="*/ 5313 w 12943"/>
                              <a:gd name="T47" fmla="*/ 9428 h 15362"/>
                              <a:gd name="T48" fmla="*/ 4494 w 12943"/>
                              <a:gd name="T49" fmla="*/ 9764 h 15362"/>
                              <a:gd name="T50" fmla="*/ 4039 w 12943"/>
                              <a:gd name="T51" fmla="*/ 10825 h 15362"/>
                              <a:gd name="T52" fmla="*/ 3458 w 12943"/>
                              <a:gd name="T53" fmla="*/ 11316 h 15362"/>
                              <a:gd name="T54" fmla="*/ 3015 w 12943"/>
                              <a:gd name="T55" fmla="*/ 11738 h 15362"/>
                              <a:gd name="T56" fmla="*/ 2859 w 12943"/>
                              <a:gd name="T57" fmla="*/ 12309 h 15362"/>
                              <a:gd name="T58" fmla="*/ 2896 w 12943"/>
                              <a:gd name="T59" fmla="*/ 12780 h 15362"/>
                              <a:gd name="T60" fmla="*/ 2801 w 12943"/>
                              <a:gd name="T61" fmla="*/ 12783 h 15362"/>
                              <a:gd name="T62" fmla="*/ 1973 w 12943"/>
                              <a:gd name="T63" fmla="*/ 12012 h 15362"/>
                              <a:gd name="T64" fmla="*/ 1 w 12943"/>
                              <a:gd name="T65" fmla="*/ 10076 h 15362"/>
                              <a:gd name="T66" fmla="*/ 18 w 12943"/>
                              <a:gd name="T67" fmla="*/ 12844 h 15362"/>
                              <a:gd name="T68" fmla="*/ 116 w 12943"/>
                              <a:gd name="T69" fmla="*/ 13414 h 15362"/>
                              <a:gd name="T70" fmla="*/ 291 w 12943"/>
                              <a:gd name="T71" fmla="*/ 13934 h 15362"/>
                              <a:gd name="T72" fmla="*/ 536 w 12943"/>
                              <a:gd name="T73" fmla="*/ 14395 h 15362"/>
                              <a:gd name="T74" fmla="*/ 830 w 12943"/>
                              <a:gd name="T75" fmla="*/ 14770 h 15362"/>
                              <a:gd name="T76" fmla="*/ 1162 w 12943"/>
                              <a:gd name="T77" fmla="*/ 15058 h 15362"/>
                              <a:gd name="T78" fmla="*/ 1531 w 12943"/>
                              <a:gd name="T79" fmla="*/ 15256 h 15362"/>
                              <a:gd name="T80" fmla="*/ 1928 w 12943"/>
                              <a:gd name="T81" fmla="*/ 15354 h 15362"/>
                              <a:gd name="T82" fmla="*/ 10914 w 12943"/>
                              <a:gd name="T83" fmla="*/ 15360 h 15362"/>
                              <a:gd name="T84" fmla="*/ 11316 w 12943"/>
                              <a:gd name="T85" fmla="*/ 15290 h 15362"/>
                              <a:gd name="T86" fmla="*/ 11692 w 12943"/>
                              <a:gd name="T87" fmla="*/ 15116 h 15362"/>
                              <a:gd name="T88" fmla="*/ 12034 w 12943"/>
                              <a:gd name="T89" fmla="*/ 14850 h 15362"/>
                              <a:gd name="T90" fmla="*/ 12336 w 12943"/>
                              <a:gd name="T91" fmla="*/ 14499 h 15362"/>
                              <a:gd name="T92" fmla="*/ 12597 w 12943"/>
                              <a:gd name="T93" fmla="*/ 14055 h 15362"/>
                              <a:gd name="T94" fmla="*/ 12791 w 12943"/>
                              <a:gd name="T95" fmla="*/ 13549 h 15362"/>
                              <a:gd name="T96" fmla="*/ 12909 w 12943"/>
                              <a:gd name="T97" fmla="*/ 12990 h 15362"/>
                              <a:gd name="T98" fmla="*/ 12942 w 12943"/>
                              <a:gd name="T99" fmla="*/ 12467 h 15362"/>
                              <a:gd name="T100" fmla="*/ 12003 w 12943"/>
                              <a:gd name="T101" fmla="*/ 4098 h 15362"/>
                              <a:gd name="T102" fmla="*/ 12355 w 12943"/>
                              <a:gd name="T103" fmla="*/ 4585 h 15362"/>
                              <a:gd name="T104" fmla="*/ 12355 w 12943"/>
                              <a:gd name="T105" fmla="*/ 5239 h 15362"/>
                              <a:gd name="T106" fmla="*/ 12003 w 12943"/>
                              <a:gd name="T107" fmla="*/ 5727 h 15362"/>
                              <a:gd name="T108" fmla="*/ 7722 w 12943"/>
                              <a:gd name="T109" fmla="*/ 5786 h 15362"/>
                              <a:gd name="T110" fmla="*/ 7418 w 12943"/>
                              <a:gd name="T111" fmla="*/ 5649 h 15362"/>
                              <a:gd name="T112" fmla="*/ 7208 w 12943"/>
                              <a:gd name="T113" fmla="*/ 5411 h 15362"/>
                              <a:gd name="T114" fmla="*/ 7096 w 12943"/>
                              <a:gd name="T115" fmla="*/ 5112 h 15362"/>
                              <a:gd name="T116" fmla="*/ 5485 w 12943"/>
                              <a:gd name="T117" fmla="*/ 11840 h 15362"/>
                              <a:gd name="T118" fmla="*/ 5558 w 12943"/>
                              <a:gd name="T119" fmla="*/ 11567 h 15362"/>
                              <a:gd name="T120" fmla="*/ 5761 w 12943"/>
                              <a:gd name="T121" fmla="*/ 11205 h 15362"/>
                              <a:gd name="T122" fmla="*/ 6160 w 12943"/>
                              <a:gd name="T123" fmla="*/ 10941 h 15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2943" h="15362">
                                <a:moveTo>
                                  <a:pt x="7075" y="4912"/>
                                </a:moveTo>
                                <a:lnTo>
                                  <a:pt x="7075" y="0"/>
                                </a:lnTo>
                                <a:lnTo>
                                  <a:pt x="2082" y="0"/>
                                </a:lnTo>
                                <a:lnTo>
                                  <a:pt x="2082" y="2"/>
                                </a:lnTo>
                                <a:lnTo>
                                  <a:pt x="2081" y="2"/>
                                </a:lnTo>
                                <a:lnTo>
                                  <a:pt x="2081" y="0"/>
                                </a:lnTo>
                                <a:lnTo>
                                  <a:pt x="2029" y="2"/>
                                </a:lnTo>
                                <a:lnTo>
                                  <a:pt x="1978" y="4"/>
                                </a:lnTo>
                                <a:lnTo>
                                  <a:pt x="1926" y="8"/>
                                </a:lnTo>
                                <a:lnTo>
                                  <a:pt x="1876" y="15"/>
                                </a:lnTo>
                                <a:lnTo>
                                  <a:pt x="1826" y="23"/>
                                </a:lnTo>
                                <a:lnTo>
                                  <a:pt x="1775" y="32"/>
                                </a:lnTo>
                                <a:lnTo>
                                  <a:pt x="1725" y="43"/>
                                </a:lnTo>
                                <a:lnTo>
                                  <a:pt x="1677" y="57"/>
                                </a:lnTo>
                                <a:lnTo>
                                  <a:pt x="1627" y="72"/>
                                </a:lnTo>
                                <a:lnTo>
                                  <a:pt x="1579" y="88"/>
                                </a:lnTo>
                                <a:lnTo>
                                  <a:pt x="1531" y="106"/>
                                </a:lnTo>
                                <a:lnTo>
                                  <a:pt x="1483" y="125"/>
                                </a:lnTo>
                                <a:lnTo>
                                  <a:pt x="1436" y="146"/>
                                </a:lnTo>
                                <a:lnTo>
                                  <a:pt x="1389" y="169"/>
                                </a:lnTo>
                                <a:lnTo>
                                  <a:pt x="1343" y="193"/>
                                </a:lnTo>
                                <a:lnTo>
                                  <a:pt x="1296" y="219"/>
                                </a:lnTo>
                                <a:lnTo>
                                  <a:pt x="1251" y="246"/>
                                </a:lnTo>
                                <a:lnTo>
                                  <a:pt x="1207" y="274"/>
                                </a:lnTo>
                                <a:lnTo>
                                  <a:pt x="1162" y="304"/>
                                </a:lnTo>
                                <a:lnTo>
                                  <a:pt x="1119" y="335"/>
                                </a:lnTo>
                                <a:lnTo>
                                  <a:pt x="1076" y="368"/>
                                </a:lnTo>
                                <a:lnTo>
                                  <a:pt x="1033" y="402"/>
                                </a:lnTo>
                                <a:lnTo>
                                  <a:pt x="992" y="437"/>
                                </a:lnTo>
                                <a:lnTo>
                                  <a:pt x="950" y="475"/>
                                </a:lnTo>
                                <a:lnTo>
                                  <a:pt x="909" y="512"/>
                                </a:lnTo>
                                <a:lnTo>
                                  <a:pt x="870" y="552"/>
                                </a:lnTo>
                                <a:lnTo>
                                  <a:pt x="830" y="592"/>
                                </a:lnTo>
                                <a:lnTo>
                                  <a:pt x="792" y="634"/>
                                </a:lnTo>
                                <a:lnTo>
                                  <a:pt x="754" y="677"/>
                                </a:lnTo>
                                <a:lnTo>
                                  <a:pt x="717" y="721"/>
                                </a:lnTo>
                                <a:lnTo>
                                  <a:pt x="680" y="767"/>
                                </a:lnTo>
                                <a:lnTo>
                                  <a:pt x="645" y="813"/>
                                </a:lnTo>
                                <a:lnTo>
                                  <a:pt x="627" y="837"/>
                                </a:lnTo>
                                <a:lnTo>
                                  <a:pt x="609" y="862"/>
                                </a:lnTo>
                                <a:lnTo>
                                  <a:pt x="592" y="887"/>
                                </a:lnTo>
                                <a:lnTo>
                                  <a:pt x="574" y="912"/>
                                </a:lnTo>
                                <a:lnTo>
                                  <a:pt x="557" y="937"/>
                                </a:lnTo>
                                <a:lnTo>
                                  <a:pt x="540" y="963"/>
                                </a:lnTo>
                                <a:lnTo>
                                  <a:pt x="523" y="989"/>
                                </a:lnTo>
                                <a:lnTo>
                                  <a:pt x="507" y="1015"/>
                                </a:lnTo>
                                <a:lnTo>
                                  <a:pt x="2818" y="3286"/>
                                </a:lnTo>
                                <a:lnTo>
                                  <a:pt x="2843" y="3311"/>
                                </a:lnTo>
                                <a:lnTo>
                                  <a:pt x="8047" y="8427"/>
                                </a:lnTo>
                                <a:lnTo>
                                  <a:pt x="8072" y="8454"/>
                                </a:lnTo>
                                <a:lnTo>
                                  <a:pt x="8097" y="8482"/>
                                </a:lnTo>
                                <a:lnTo>
                                  <a:pt x="8120" y="8510"/>
                                </a:lnTo>
                                <a:lnTo>
                                  <a:pt x="8140" y="8540"/>
                                </a:lnTo>
                                <a:lnTo>
                                  <a:pt x="8159" y="8570"/>
                                </a:lnTo>
                                <a:lnTo>
                                  <a:pt x="8177" y="8602"/>
                                </a:lnTo>
                                <a:lnTo>
                                  <a:pt x="8193" y="8634"/>
                                </a:lnTo>
                                <a:lnTo>
                                  <a:pt x="8208" y="8666"/>
                                </a:lnTo>
                                <a:lnTo>
                                  <a:pt x="8220" y="8699"/>
                                </a:lnTo>
                                <a:lnTo>
                                  <a:pt x="8230" y="8732"/>
                                </a:lnTo>
                                <a:lnTo>
                                  <a:pt x="8239" y="8766"/>
                                </a:lnTo>
                                <a:lnTo>
                                  <a:pt x="8247" y="8800"/>
                                </a:lnTo>
                                <a:lnTo>
                                  <a:pt x="8253" y="8835"/>
                                </a:lnTo>
                                <a:lnTo>
                                  <a:pt x="8257" y="8869"/>
                                </a:lnTo>
                                <a:lnTo>
                                  <a:pt x="8260" y="8904"/>
                                </a:lnTo>
                                <a:lnTo>
                                  <a:pt x="8261" y="8939"/>
                                </a:lnTo>
                                <a:lnTo>
                                  <a:pt x="8263" y="8939"/>
                                </a:lnTo>
                                <a:lnTo>
                                  <a:pt x="8263" y="12880"/>
                                </a:lnTo>
                                <a:lnTo>
                                  <a:pt x="8262" y="12918"/>
                                </a:lnTo>
                                <a:lnTo>
                                  <a:pt x="8260" y="12954"/>
                                </a:lnTo>
                                <a:lnTo>
                                  <a:pt x="8255" y="12990"/>
                                </a:lnTo>
                                <a:lnTo>
                                  <a:pt x="8248" y="13025"/>
                                </a:lnTo>
                                <a:lnTo>
                                  <a:pt x="8240" y="13060"/>
                                </a:lnTo>
                                <a:lnTo>
                                  <a:pt x="8230" y="13094"/>
                                </a:lnTo>
                                <a:lnTo>
                                  <a:pt x="8219" y="13127"/>
                                </a:lnTo>
                                <a:lnTo>
                                  <a:pt x="8207" y="13160"/>
                                </a:lnTo>
                                <a:lnTo>
                                  <a:pt x="8192" y="13193"/>
                                </a:lnTo>
                                <a:lnTo>
                                  <a:pt x="8176" y="13223"/>
                                </a:lnTo>
                                <a:lnTo>
                                  <a:pt x="8159" y="13254"/>
                                </a:lnTo>
                                <a:lnTo>
                                  <a:pt x="8140" y="13282"/>
                                </a:lnTo>
                                <a:lnTo>
                                  <a:pt x="8121" y="13311"/>
                                </a:lnTo>
                                <a:lnTo>
                                  <a:pt x="8099" y="13338"/>
                                </a:lnTo>
                                <a:lnTo>
                                  <a:pt x="8077" y="13364"/>
                                </a:lnTo>
                                <a:lnTo>
                                  <a:pt x="8053" y="13389"/>
                                </a:lnTo>
                                <a:lnTo>
                                  <a:pt x="8028" y="13414"/>
                                </a:lnTo>
                                <a:lnTo>
                                  <a:pt x="8001" y="13436"/>
                                </a:lnTo>
                                <a:lnTo>
                                  <a:pt x="7974" y="13457"/>
                                </a:lnTo>
                                <a:lnTo>
                                  <a:pt x="7947" y="13477"/>
                                </a:lnTo>
                                <a:lnTo>
                                  <a:pt x="7918" y="13496"/>
                                </a:lnTo>
                                <a:lnTo>
                                  <a:pt x="7887" y="13513"/>
                                </a:lnTo>
                                <a:lnTo>
                                  <a:pt x="7857" y="13529"/>
                                </a:lnTo>
                                <a:lnTo>
                                  <a:pt x="7825" y="13544"/>
                                </a:lnTo>
                                <a:lnTo>
                                  <a:pt x="7792" y="13556"/>
                                </a:lnTo>
                                <a:lnTo>
                                  <a:pt x="7758" y="13567"/>
                                </a:lnTo>
                                <a:lnTo>
                                  <a:pt x="7724" y="13578"/>
                                </a:lnTo>
                                <a:lnTo>
                                  <a:pt x="7689" y="13586"/>
                                </a:lnTo>
                                <a:lnTo>
                                  <a:pt x="7654" y="13591"/>
                                </a:lnTo>
                                <a:lnTo>
                                  <a:pt x="7618" y="13596"/>
                                </a:lnTo>
                                <a:lnTo>
                                  <a:pt x="7582" y="13599"/>
                                </a:lnTo>
                                <a:lnTo>
                                  <a:pt x="7545" y="13600"/>
                                </a:lnTo>
                                <a:lnTo>
                                  <a:pt x="7527" y="13600"/>
                                </a:lnTo>
                                <a:lnTo>
                                  <a:pt x="4442" y="13600"/>
                                </a:lnTo>
                                <a:lnTo>
                                  <a:pt x="4405" y="13599"/>
                                </a:lnTo>
                                <a:lnTo>
                                  <a:pt x="4369" y="13596"/>
                                </a:lnTo>
                                <a:lnTo>
                                  <a:pt x="4333" y="13591"/>
                                </a:lnTo>
                                <a:lnTo>
                                  <a:pt x="4298" y="13586"/>
                                </a:lnTo>
                                <a:lnTo>
                                  <a:pt x="4263" y="13578"/>
                                </a:lnTo>
                                <a:lnTo>
                                  <a:pt x="4229" y="13567"/>
                                </a:lnTo>
                                <a:lnTo>
                                  <a:pt x="4195" y="13556"/>
                                </a:lnTo>
                                <a:lnTo>
                                  <a:pt x="4162" y="13544"/>
                                </a:lnTo>
                                <a:lnTo>
                                  <a:pt x="4130" y="13529"/>
                                </a:lnTo>
                                <a:lnTo>
                                  <a:pt x="4100" y="13513"/>
                                </a:lnTo>
                                <a:lnTo>
                                  <a:pt x="4070" y="13496"/>
                                </a:lnTo>
                                <a:lnTo>
                                  <a:pt x="4040" y="13477"/>
                                </a:lnTo>
                                <a:lnTo>
                                  <a:pt x="4012" y="13457"/>
                                </a:lnTo>
                                <a:lnTo>
                                  <a:pt x="3985" y="13436"/>
                                </a:lnTo>
                                <a:lnTo>
                                  <a:pt x="3959" y="13414"/>
                                </a:lnTo>
                                <a:lnTo>
                                  <a:pt x="3934" y="13389"/>
                                </a:lnTo>
                                <a:lnTo>
                                  <a:pt x="3910" y="13364"/>
                                </a:lnTo>
                                <a:lnTo>
                                  <a:pt x="3888" y="13338"/>
                                </a:lnTo>
                                <a:lnTo>
                                  <a:pt x="3866" y="13311"/>
                                </a:lnTo>
                                <a:lnTo>
                                  <a:pt x="3846" y="13282"/>
                                </a:lnTo>
                                <a:lnTo>
                                  <a:pt x="3828" y="13254"/>
                                </a:lnTo>
                                <a:lnTo>
                                  <a:pt x="3811" y="13223"/>
                                </a:lnTo>
                                <a:lnTo>
                                  <a:pt x="3795" y="13193"/>
                                </a:lnTo>
                                <a:lnTo>
                                  <a:pt x="3780" y="13160"/>
                                </a:lnTo>
                                <a:lnTo>
                                  <a:pt x="3767" y="13127"/>
                                </a:lnTo>
                                <a:lnTo>
                                  <a:pt x="3756" y="13094"/>
                                </a:lnTo>
                                <a:lnTo>
                                  <a:pt x="3747" y="13060"/>
                                </a:lnTo>
                                <a:lnTo>
                                  <a:pt x="3739" y="13025"/>
                                </a:lnTo>
                                <a:lnTo>
                                  <a:pt x="3732" y="12990"/>
                                </a:lnTo>
                                <a:lnTo>
                                  <a:pt x="3727" y="12954"/>
                                </a:lnTo>
                                <a:lnTo>
                                  <a:pt x="3725" y="12918"/>
                                </a:lnTo>
                                <a:lnTo>
                                  <a:pt x="3724" y="12880"/>
                                </a:lnTo>
                                <a:lnTo>
                                  <a:pt x="3725" y="12843"/>
                                </a:lnTo>
                                <a:lnTo>
                                  <a:pt x="3727" y="12807"/>
                                </a:lnTo>
                                <a:lnTo>
                                  <a:pt x="3732" y="12771"/>
                                </a:lnTo>
                                <a:lnTo>
                                  <a:pt x="3739" y="12736"/>
                                </a:lnTo>
                                <a:lnTo>
                                  <a:pt x="3747" y="12700"/>
                                </a:lnTo>
                                <a:lnTo>
                                  <a:pt x="3756" y="12666"/>
                                </a:lnTo>
                                <a:lnTo>
                                  <a:pt x="3767" y="12633"/>
                                </a:lnTo>
                                <a:lnTo>
                                  <a:pt x="3780" y="12600"/>
                                </a:lnTo>
                                <a:lnTo>
                                  <a:pt x="3795" y="12568"/>
                                </a:lnTo>
                                <a:lnTo>
                                  <a:pt x="3811" y="12537"/>
                                </a:lnTo>
                                <a:lnTo>
                                  <a:pt x="3828" y="12507"/>
                                </a:lnTo>
                                <a:lnTo>
                                  <a:pt x="3846" y="12477"/>
                                </a:lnTo>
                                <a:lnTo>
                                  <a:pt x="3866" y="12449"/>
                                </a:lnTo>
                                <a:lnTo>
                                  <a:pt x="3888" y="12422"/>
                                </a:lnTo>
                                <a:lnTo>
                                  <a:pt x="3910" y="12396"/>
                                </a:lnTo>
                                <a:lnTo>
                                  <a:pt x="3934" y="12371"/>
                                </a:lnTo>
                                <a:lnTo>
                                  <a:pt x="3959" y="12347"/>
                                </a:lnTo>
                                <a:lnTo>
                                  <a:pt x="3985" y="12325"/>
                                </a:lnTo>
                                <a:lnTo>
                                  <a:pt x="4012" y="12303"/>
                                </a:lnTo>
                                <a:lnTo>
                                  <a:pt x="4040" y="12284"/>
                                </a:lnTo>
                                <a:lnTo>
                                  <a:pt x="4070" y="12265"/>
                                </a:lnTo>
                                <a:lnTo>
                                  <a:pt x="4100" y="12248"/>
                                </a:lnTo>
                                <a:lnTo>
                                  <a:pt x="4130" y="12232"/>
                                </a:lnTo>
                                <a:lnTo>
                                  <a:pt x="4162" y="12217"/>
                                </a:lnTo>
                                <a:lnTo>
                                  <a:pt x="4195" y="12205"/>
                                </a:lnTo>
                                <a:lnTo>
                                  <a:pt x="4229" y="12193"/>
                                </a:lnTo>
                                <a:lnTo>
                                  <a:pt x="4263" y="12183"/>
                                </a:lnTo>
                                <a:lnTo>
                                  <a:pt x="4298" y="12175"/>
                                </a:lnTo>
                                <a:lnTo>
                                  <a:pt x="4333" y="12168"/>
                                </a:lnTo>
                                <a:lnTo>
                                  <a:pt x="4369" y="12164"/>
                                </a:lnTo>
                                <a:lnTo>
                                  <a:pt x="4405" y="12162"/>
                                </a:lnTo>
                                <a:lnTo>
                                  <a:pt x="4442" y="12161"/>
                                </a:lnTo>
                                <a:lnTo>
                                  <a:pt x="6827" y="12161"/>
                                </a:lnTo>
                                <a:lnTo>
                                  <a:pt x="6827" y="9238"/>
                                </a:lnTo>
                                <a:lnTo>
                                  <a:pt x="2320" y="4808"/>
                                </a:lnTo>
                                <a:lnTo>
                                  <a:pt x="139" y="6870"/>
                                </a:lnTo>
                                <a:lnTo>
                                  <a:pt x="122" y="6885"/>
                                </a:lnTo>
                                <a:lnTo>
                                  <a:pt x="106" y="6899"/>
                                </a:lnTo>
                                <a:lnTo>
                                  <a:pt x="89" y="6913"/>
                                </a:lnTo>
                                <a:lnTo>
                                  <a:pt x="72" y="6927"/>
                                </a:lnTo>
                                <a:lnTo>
                                  <a:pt x="55" y="6938"/>
                                </a:lnTo>
                                <a:lnTo>
                                  <a:pt x="37" y="6950"/>
                                </a:lnTo>
                                <a:lnTo>
                                  <a:pt x="19" y="6962"/>
                                </a:lnTo>
                                <a:lnTo>
                                  <a:pt x="1" y="6972"/>
                                </a:lnTo>
                                <a:lnTo>
                                  <a:pt x="1" y="7816"/>
                                </a:lnTo>
                                <a:lnTo>
                                  <a:pt x="2237" y="5828"/>
                                </a:lnTo>
                                <a:lnTo>
                                  <a:pt x="6259" y="9505"/>
                                </a:lnTo>
                                <a:lnTo>
                                  <a:pt x="6233" y="9498"/>
                                </a:lnTo>
                                <a:lnTo>
                                  <a:pt x="6158" y="9480"/>
                                </a:lnTo>
                                <a:lnTo>
                                  <a:pt x="6105" y="9469"/>
                                </a:lnTo>
                                <a:lnTo>
                                  <a:pt x="6043" y="9458"/>
                                </a:lnTo>
                                <a:lnTo>
                                  <a:pt x="5972" y="9446"/>
                                </a:lnTo>
                                <a:lnTo>
                                  <a:pt x="5893" y="9435"/>
                                </a:lnTo>
                                <a:lnTo>
                                  <a:pt x="5808" y="9426"/>
                                </a:lnTo>
                                <a:lnTo>
                                  <a:pt x="5717" y="9419"/>
                                </a:lnTo>
                                <a:lnTo>
                                  <a:pt x="5621" y="9416"/>
                                </a:lnTo>
                                <a:lnTo>
                                  <a:pt x="5522" y="9415"/>
                                </a:lnTo>
                                <a:lnTo>
                                  <a:pt x="5418" y="9419"/>
                                </a:lnTo>
                                <a:lnTo>
                                  <a:pt x="5313" y="9428"/>
                                </a:lnTo>
                                <a:lnTo>
                                  <a:pt x="5205" y="9443"/>
                                </a:lnTo>
                                <a:lnTo>
                                  <a:pt x="5098" y="9464"/>
                                </a:lnTo>
                                <a:lnTo>
                                  <a:pt x="4992" y="9493"/>
                                </a:lnTo>
                                <a:lnTo>
                                  <a:pt x="4886" y="9528"/>
                                </a:lnTo>
                                <a:lnTo>
                                  <a:pt x="4782" y="9573"/>
                                </a:lnTo>
                                <a:lnTo>
                                  <a:pt x="4681" y="9626"/>
                                </a:lnTo>
                                <a:lnTo>
                                  <a:pt x="4586" y="9691"/>
                                </a:lnTo>
                                <a:lnTo>
                                  <a:pt x="4494" y="9764"/>
                                </a:lnTo>
                                <a:lnTo>
                                  <a:pt x="4407" y="9850"/>
                                </a:lnTo>
                                <a:lnTo>
                                  <a:pt x="4328" y="9948"/>
                                </a:lnTo>
                                <a:lnTo>
                                  <a:pt x="4256" y="10059"/>
                                </a:lnTo>
                                <a:lnTo>
                                  <a:pt x="4193" y="10182"/>
                                </a:lnTo>
                                <a:lnTo>
                                  <a:pt x="4138" y="10320"/>
                                </a:lnTo>
                                <a:lnTo>
                                  <a:pt x="4093" y="10473"/>
                                </a:lnTo>
                                <a:lnTo>
                                  <a:pt x="4060" y="10640"/>
                                </a:lnTo>
                                <a:lnTo>
                                  <a:pt x="4039" y="10825"/>
                                </a:lnTo>
                                <a:lnTo>
                                  <a:pt x="4031" y="11026"/>
                                </a:lnTo>
                                <a:lnTo>
                                  <a:pt x="4036" y="11245"/>
                                </a:lnTo>
                                <a:lnTo>
                                  <a:pt x="3923" y="11237"/>
                                </a:lnTo>
                                <a:lnTo>
                                  <a:pt x="3817" y="11238"/>
                                </a:lnTo>
                                <a:lnTo>
                                  <a:pt x="3717" y="11246"/>
                                </a:lnTo>
                                <a:lnTo>
                                  <a:pt x="3625" y="11263"/>
                                </a:lnTo>
                                <a:lnTo>
                                  <a:pt x="3538" y="11287"/>
                                </a:lnTo>
                                <a:lnTo>
                                  <a:pt x="3458" y="11316"/>
                                </a:lnTo>
                                <a:lnTo>
                                  <a:pt x="3383" y="11352"/>
                                </a:lnTo>
                                <a:lnTo>
                                  <a:pt x="3315" y="11394"/>
                                </a:lnTo>
                                <a:lnTo>
                                  <a:pt x="3252" y="11442"/>
                                </a:lnTo>
                                <a:lnTo>
                                  <a:pt x="3194" y="11494"/>
                                </a:lnTo>
                                <a:lnTo>
                                  <a:pt x="3142" y="11549"/>
                                </a:lnTo>
                                <a:lnTo>
                                  <a:pt x="3095" y="11609"/>
                                </a:lnTo>
                                <a:lnTo>
                                  <a:pt x="3052" y="11673"/>
                                </a:lnTo>
                                <a:lnTo>
                                  <a:pt x="3015" y="11738"/>
                                </a:lnTo>
                                <a:lnTo>
                                  <a:pt x="2982" y="11806"/>
                                </a:lnTo>
                                <a:lnTo>
                                  <a:pt x="2953" y="11876"/>
                                </a:lnTo>
                                <a:lnTo>
                                  <a:pt x="2928" y="11948"/>
                                </a:lnTo>
                                <a:lnTo>
                                  <a:pt x="2907" y="12020"/>
                                </a:lnTo>
                                <a:lnTo>
                                  <a:pt x="2890" y="12093"/>
                                </a:lnTo>
                                <a:lnTo>
                                  <a:pt x="2876" y="12165"/>
                                </a:lnTo>
                                <a:lnTo>
                                  <a:pt x="2866" y="12237"/>
                                </a:lnTo>
                                <a:lnTo>
                                  <a:pt x="2859" y="12309"/>
                                </a:lnTo>
                                <a:lnTo>
                                  <a:pt x="2856" y="12378"/>
                                </a:lnTo>
                                <a:lnTo>
                                  <a:pt x="2855" y="12445"/>
                                </a:lnTo>
                                <a:lnTo>
                                  <a:pt x="2856" y="12510"/>
                                </a:lnTo>
                                <a:lnTo>
                                  <a:pt x="2859" y="12571"/>
                                </a:lnTo>
                                <a:lnTo>
                                  <a:pt x="2866" y="12630"/>
                                </a:lnTo>
                                <a:lnTo>
                                  <a:pt x="2874" y="12685"/>
                                </a:lnTo>
                                <a:lnTo>
                                  <a:pt x="2884" y="12734"/>
                                </a:lnTo>
                                <a:lnTo>
                                  <a:pt x="2896" y="12780"/>
                                </a:lnTo>
                                <a:lnTo>
                                  <a:pt x="2910" y="12819"/>
                                </a:lnTo>
                                <a:lnTo>
                                  <a:pt x="2925" y="12853"/>
                                </a:lnTo>
                                <a:lnTo>
                                  <a:pt x="2929" y="12868"/>
                                </a:lnTo>
                                <a:lnTo>
                                  <a:pt x="2922" y="12871"/>
                                </a:lnTo>
                                <a:lnTo>
                                  <a:pt x="2907" y="12863"/>
                                </a:lnTo>
                                <a:lnTo>
                                  <a:pt x="2881" y="12846"/>
                                </a:lnTo>
                                <a:lnTo>
                                  <a:pt x="2846" y="12819"/>
                                </a:lnTo>
                                <a:lnTo>
                                  <a:pt x="2801" y="12783"/>
                                </a:lnTo>
                                <a:lnTo>
                                  <a:pt x="2748" y="12738"/>
                                </a:lnTo>
                                <a:lnTo>
                                  <a:pt x="2689" y="12685"/>
                                </a:lnTo>
                                <a:lnTo>
                                  <a:pt x="2621" y="12623"/>
                                </a:lnTo>
                                <a:lnTo>
                                  <a:pt x="2546" y="12554"/>
                                </a:lnTo>
                                <a:lnTo>
                                  <a:pt x="2464" y="12479"/>
                                </a:lnTo>
                                <a:lnTo>
                                  <a:pt x="2377" y="12397"/>
                                </a:lnTo>
                                <a:lnTo>
                                  <a:pt x="2185" y="12215"/>
                                </a:lnTo>
                                <a:lnTo>
                                  <a:pt x="1973" y="12012"/>
                                </a:lnTo>
                                <a:lnTo>
                                  <a:pt x="1746" y="11793"/>
                                </a:lnTo>
                                <a:lnTo>
                                  <a:pt x="1505" y="11558"/>
                                </a:lnTo>
                                <a:lnTo>
                                  <a:pt x="1257" y="11315"/>
                                </a:lnTo>
                                <a:lnTo>
                                  <a:pt x="1002" y="11066"/>
                                </a:lnTo>
                                <a:lnTo>
                                  <a:pt x="745" y="10814"/>
                                </a:lnTo>
                                <a:lnTo>
                                  <a:pt x="491" y="10562"/>
                                </a:lnTo>
                                <a:lnTo>
                                  <a:pt x="242" y="10316"/>
                                </a:lnTo>
                                <a:lnTo>
                                  <a:pt x="1" y="10076"/>
                                </a:lnTo>
                                <a:lnTo>
                                  <a:pt x="1" y="12467"/>
                                </a:lnTo>
                                <a:lnTo>
                                  <a:pt x="1" y="12470"/>
                                </a:lnTo>
                                <a:lnTo>
                                  <a:pt x="0" y="12470"/>
                                </a:lnTo>
                                <a:lnTo>
                                  <a:pt x="0" y="12545"/>
                                </a:lnTo>
                                <a:lnTo>
                                  <a:pt x="2" y="12621"/>
                                </a:lnTo>
                                <a:lnTo>
                                  <a:pt x="7" y="12696"/>
                                </a:lnTo>
                                <a:lnTo>
                                  <a:pt x="11" y="12771"/>
                                </a:lnTo>
                                <a:lnTo>
                                  <a:pt x="18" y="12844"/>
                                </a:lnTo>
                                <a:lnTo>
                                  <a:pt x="25" y="12918"/>
                                </a:lnTo>
                                <a:lnTo>
                                  <a:pt x="34" y="12990"/>
                                </a:lnTo>
                                <a:lnTo>
                                  <a:pt x="45" y="13063"/>
                                </a:lnTo>
                                <a:lnTo>
                                  <a:pt x="57" y="13134"/>
                                </a:lnTo>
                                <a:lnTo>
                                  <a:pt x="69" y="13205"/>
                                </a:lnTo>
                                <a:lnTo>
                                  <a:pt x="84" y="13275"/>
                                </a:lnTo>
                                <a:lnTo>
                                  <a:pt x="100" y="13346"/>
                                </a:lnTo>
                                <a:lnTo>
                                  <a:pt x="116" y="13414"/>
                                </a:lnTo>
                                <a:lnTo>
                                  <a:pt x="133" y="13481"/>
                                </a:lnTo>
                                <a:lnTo>
                                  <a:pt x="153" y="13549"/>
                                </a:lnTo>
                                <a:lnTo>
                                  <a:pt x="173" y="13615"/>
                                </a:lnTo>
                                <a:lnTo>
                                  <a:pt x="194" y="13681"/>
                                </a:lnTo>
                                <a:lnTo>
                                  <a:pt x="217" y="13746"/>
                                </a:lnTo>
                                <a:lnTo>
                                  <a:pt x="241" y="13810"/>
                                </a:lnTo>
                                <a:lnTo>
                                  <a:pt x="265" y="13873"/>
                                </a:lnTo>
                                <a:lnTo>
                                  <a:pt x="291" y="13934"/>
                                </a:lnTo>
                                <a:lnTo>
                                  <a:pt x="319" y="13995"/>
                                </a:lnTo>
                                <a:lnTo>
                                  <a:pt x="347" y="14055"/>
                                </a:lnTo>
                                <a:lnTo>
                                  <a:pt x="376" y="14115"/>
                                </a:lnTo>
                                <a:lnTo>
                                  <a:pt x="407" y="14173"/>
                                </a:lnTo>
                                <a:lnTo>
                                  <a:pt x="437" y="14230"/>
                                </a:lnTo>
                                <a:lnTo>
                                  <a:pt x="470" y="14286"/>
                                </a:lnTo>
                                <a:lnTo>
                                  <a:pt x="503" y="14341"/>
                                </a:lnTo>
                                <a:lnTo>
                                  <a:pt x="536" y="14395"/>
                                </a:lnTo>
                                <a:lnTo>
                                  <a:pt x="571" y="14447"/>
                                </a:lnTo>
                                <a:lnTo>
                                  <a:pt x="608" y="14499"/>
                                </a:lnTo>
                                <a:lnTo>
                                  <a:pt x="645" y="14549"/>
                                </a:lnTo>
                                <a:lnTo>
                                  <a:pt x="680" y="14595"/>
                                </a:lnTo>
                                <a:lnTo>
                                  <a:pt x="716" y="14641"/>
                                </a:lnTo>
                                <a:lnTo>
                                  <a:pt x="753" y="14685"/>
                                </a:lnTo>
                                <a:lnTo>
                                  <a:pt x="792" y="14728"/>
                                </a:lnTo>
                                <a:lnTo>
                                  <a:pt x="830" y="14770"/>
                                </a:lnTo>
                                <a:lnTo>
                                  <a:pt x="870" y="14810"/>
                                </a:lnTo>
                                <a:lnTo>
                                  <a:pt x="909" y="14850"/>
                                </a:lnTo>
                                <a:lnTo>
                                  <a:pt x="950" y="14887"/>
                                </a:lnTo>
                                <a:lnTo>
                                  <a:pt x="992" y="14925"/>
                                </a:lnTo>
                                <a:lnTo>
                                  <a:pt x="1033" y="14960"/>
                                </a:lnTo>
                                <a:lnTo>
                                  <a:pt x="1075" y="14994"/>
                                </a:lnTo>
                                <a:lnTo>
                                  <a:pt x="1119" y="15027"/>
                                </a:lnTo>
                                <a:lnTo>
                                  <a:pt x="1162" y="15058"/>
                                </a:lnTo>
                                <a:lnTo>
                                  <a:pt x="1207" y="15088"/>
                                </a:lnTo>
                                <a:lnTo>
                                  <a:pt x="1251" y="15116"/>
                                </a:lnTo>
                                <a:lnTo>
                                  <a:pt x="1296" y="15143"/>
                                </a:lnTo>
                                <a:lnTo>
                                  <a:pt x="1343" y="15169"/>
                                </a:lnTo>
                                <a:lnTo>
                                  <a:pt x="1389" y="15193"/>
                                </a:lnTo>
                                <a:lnTo>
                                  <a:pt x="1436" y="15216"/>
                                </a:lnTo>
                                <a:lnTo>
                                  <a:pt x="1484" y="15237"/>
                                </a:lnTo>
                                <a:lnTo>
                                  <a:pt x="1531" y="15256"/>
                                </a:lnTo>
                                <a:lnTo>
                                  <a:pt x="1579" y="15274"/>
                                </a:lnTo>
                                <a:lnTo>
                                  <a:pt x="1628" y="15290"/>
                                </a:lnTo>
                                <a:lnTo>
                                  <a:pt x="1677" y="15305"/>
                                </a:lnTo>
                                <a:lnTo>
                                  <a:pt x="1727" y="15319"/>
                                </a:lnTo>
                                <a:lnTo>
                                  <a:pt x="1776" y="15330"/>
                                </a:lnTo>
                                <a:lnTo>
                                  <a:pt x="1826" y="15339"/>
                                </a:lnTo>
                                <a:lnTo>
                                  <a:pt x="1877" y="15347"/>
                                </a:lnTo>
                                <a:lnTo>
                                  <a:pt x="1928" y="15354"/>
                                </a:lnTo>
                                <a:lnTo>
                                  <a:pt x="1978" y="15358"/>
                                </a:lnTo>
                                <a:lnTo>
                                  <a:pt x="2029" y="15360"/>
                                </a:lnTo>
                                <a:lnTo>
                                  <a:pt x="2081" y="15362"/>
                                </a:lnTo>
                                <a:lnTo>
                                  <a:pt x="2082" y="15360"/>
                                </a:lnTo>
                                <a:lnTo>
                                  <a:pt x="10861" y="15360"/>
                                </a:lnTo>
                                <a:lnTo>
                                  <a:pt x="10862" y="15360"/>
                                </a:lnTo>
                                <a:lnTo>
                                  <a:pt x="10862" y="15362"/>
                                </a:lnTo>
                                <a:lnTo>
                                  <a:pt x="10914" y="15360"/>
                                </a:lnTo>
                                <a:lnTo>
                                  <a:pt x="10965" y="15358"/>
                                </a:lnTo>
                                <a:lnTo>
                                  <a:pt x="11016" y="15354"/>
                                </a:lnTo>
                                <a:lnTo>
                                  <a:pt x="11067" y="15347"/>
                                </a:lnTo>
                                <a:lnTo>
                                  <a:pt x="11118" y="15339"/>
                                </a:lnTo>
                                <a:lnTo>
                                  <a:pt x="11167" y="15330"/>
                                </a:lnTo>
                                <a:lnTo>
                                  <a:pt x="11217" y="15319"/>
                                </a:lnTo>
                                <a:lnTo>
                                  <a:pt x="11267" y="15305"/>
                                </a:lnTo>
                                <a:lnTo>
                                  <a:pt x="11316" y="15290"/>
                                </a:lnTo>
                                <a:lnTo>
                                  <a:pt x="11365" y="15274"/>
                                </a:lnTo>
                                <a:lnTo>
                                  <a:pt x="11412" y="15256"/>
                                </a:lnTo>
                                <a:lnTo>
                                  <a:pt x="11461" y="15237"/>
                                </a:lnTo>
                                <a:lnTo>
                                  <a:pt x="11507" y="15216"/>
                                </a:lnTo>
                                <a:lnTo>
                                  <a:pt x="11554" y="15193"/>
                                </a:lnTo>
                                <a:lnTo>
                                  <a:pt x="11601" y="15169"/>
                                </a:lnTo>
                                <a:lnTo>
                                  <a:pt x="11647" y="15143"/>
                                </a:lnTo>
                                <a:lnTo>
                                  <a:pt x="11692" y="15116"/>
                                </a:lnTo>
                                <a:lnTo>
                                  <a:pt x="11736" y="15088"/>
                                </a:lnTo>
                                <a:lnTo>
                                  <a:pt x="11781" y="15058"/>
                                </a:lnTo>
                                <a:lnTo>
                                  <a:pt x="11824" y="15027"/>
                                </a:lnTo>
                                <a:lnTo>
                                  <a:pt x="11867" y="14994"/>
                                </a:lnTo>
                                <a:lnTo>
                                  <a:pt x="11910" y="14960"/>
                                </a:lnTo>
                                <a:lnTo>
                                  <a:pt x="11952" y="14925"/>
                                </a:lnTo>
                                <a:lnTo>
                                  <a:pt x="11994" y="14887"/>
                                </a:lnTo>
                                <a:lnTo>
                                  <a:pt x="12034" y="14850"/>
                                </a:lnTo>
                                <a:lnTo>
                                  <a:pt x="12074" y="14810"/>
                                </a:lnTo>
                                <a:lnTo>
                                  <a:pt x="12113" y="14770"/>
                                </a:lnTo>
                                <a:lnTo>
                                  <a:pt x="12152" y="14728"/>
                                </a:lnTo>
                                <a:lnTo>
                                  <a:pt x="12189" y="14685"/>
                                </a:lnTo>
                                <a:lnTo>
                                  <a:pt x="12226" y="14641"/>
                                </a:lnTo>
                                <a:lnTo>
                                  <a:pt x="12262" y="14596"/>
                                </a:lnTo>
                                <a:lnTo>
                                  <a:pt x="12299" y="14549"/>
                                </a:lnTo>
                                <a:lnTo>
                                  <a:pt x="12336" y="14499"/>
                                </a:lnTo>
                                <a:lnTo>
                                  <a:pt x="12371" y="14448"/>
                                </a:lnTo>
                                <a:lnTo>
                                  <a:pt x="12406" y="14395"/>
                                </a:lnTo>
                                <a:lnTo>
                                  <a:pt x="12441" y="14341"/>
                                </a:lnTo>
                                <a:lnTo>
                                  <a:pt x="12474" y="14286"/>
                                </a:lnTo>
                                <a:lnTo>
                                  <a:pt x="12505" y="14230"/>
                                </a:lnTo>
                                <a:lnTo>
                                  <a:pt x="12537" y="14173"/>
                                </a:lnTo>
                                <a:lnTo>
                                  <a:pt x="12567" y="14115"/>
                                </a:lnTo>
                                <a:lnTo>
                                  <a:pt x="12597" y="14055"/>
                                </a:lnTo>
                                <a:lnTo>
                                  <a:pt x="12624" y="13995"/>
                                </a:lnTo>
                                <a:lnTo>
                                  <a:pt x="12651" y="13934"/>
                                </a:lnTo>
                                <a:lnTo>
                                  <a:pt x="12677" y="13873"/>
                                </a:lnTo>
                                <a:lnTo>
                                  <a:pt x="12702" y="13810"/>
                                </a:lnTo>
                                <a:lnTo>
                                  <a:pt x="12727" y="13745"/>
                                </a:lnTo>
                                <a:lnTo>
                                  <a:pt x="12749" y="13681"/>
                                </a:lnTo>
                                <a:lnTo>
                                  <a:pt x="12771" y="13615"/>
                                </a:lnTo>
                                <a:lnTo>
                                  <a:pt x="12791" y="13549"/>
                                </a:lnTo>
                                <a:lnTo>
                                  <a:pt x="12810" y="13481"/>
                                </a:lnTo>
                                <a:lnTo>
                                  <a:pt x="12827" y="13414"/>
                                </a:lnTo>
                                <a:lnTo>
                                  <a:pt x="12844" y="13344"/>
                                </a:lnTo>
                                <a:lnTo>
                                  <a:pt x="12860" y="13275"/>
                                </a:lnTo>
                                <a:lnTo>
                                  <a:pt x="12874" y="13205"/>
                                </a:lnTo>
                                <a:lnTo>
                                  <a:pt x="12887" y="13134"/>
                                </a:lnTo>
                                <a:lnTo>
                                  <a:pt x="12898" y="13063"/>
                                </a:lnTo>
                                <a:lnTo>
                                  <a:pt x="12909" y="12990"/>
                                </a:lnTo>
                                <a:lnTo>
                                  <a:pt x="12918" y="12918"/>
                                </a:lnTo>
                                <a:lnTo>
                                  <a:pt x="12925" y="12844"/>
                                </a:lnTo>
                                <a:lnTo>
                                  <a:pt x="12932" y="12769"/>
                                </a:lnTo>
                                <a:lnTo>
                                  <a:pt x="12937" y="12695"/>
                                </a:lnTo>
                                <a:lnTo>
                                  <a:pt x="12941" y="12620"/>
                                </a:lnTo>
                                <a:lnTo>
                                  <a:pt x="12942" y="12544"/>
                                </a:lnTo>
                                <a:lnTo>
                                  <a:pt x="12943" y="12468"/>
                                </a:lnTo>
                                <a:lnTo>
                                  <a:pt x="12942" y="12467"/>
                                </a:lnTo>
                                <a:lnTo>
                                  <a:pt x="12942" y="4298"/>
                                </a:lnTo>
                                <a:lnTo>
                                  <a:pt x="8504" y="296"/>
                                </a:lnTo>
                                <a:lnTo>
                                  <a:pt x="8504" y="4021"/>
                                </a:lnTo>
                                <a:lnTo>
                                  <a:pt x="11696" y="4021"/>
                                </a:lnTo>
                                <a:lnTo>
                                  <a:pt x="11780" y="4027"/>
                                </a:lnTo>
                                <a:lnTo>
                                  <a:pt x="11860" y="4041"/>
                                </a:lnTo>
                                <a:lnTo>
                                  <a:pt x="11935" y="4065"/>
                                </a:lnTo>
                                <a:lnTo>
                                  <a:pt x="12003" y="4098"/>
                                </a:lnTo>
                                <a:lnTo>
                                  <a:pt x="12066" y="4139"/>
                                </a:lnTo>
                                <a:lnTo>
                                  <a:pt x="12125" y="4186"/>
                                </a:lnTo>
                                <a:lnTo>
                                  <a:pt x="12177" y="4239"/>
                                </a:lnTo>
                                <a:lnTo>
                                  <a:pt x="12223" y="4299"/>
                                </a:lnTo>
                                <a:lnTo>
                                  <a:pt x="12265" y="4365"/>
                                </a:lnTo>
                                <a:lnTo>
                                  <a:pt x="12301" y="4434"/>
                                </a:lnTo>
                                <a:lnTo>
                                  <a:pt x="12330" y="4508"/>
                                </a:lnTo>
                                <a:lnTo>
                                  <a:pt x="12355" y="4585"/>
                                </a:lnTo>
                                <a:lnTo>
                                  <a:pt x="12374" y="4665"/>
                                </a:lnTo>
                                <a:lnTo>
                                  <a:pt x="12388" y="4745"/>
                                </a:lnTo>
                                <a:lnTo>
                                  <a:pt x="12397" y="4829"/>
                                </a:lnTo>
                                <a:lnTo>
                                  <a:pt x="12399" y="4912"/>
                                </a:lnTo>
                                <a:lnTo>
                                  <a:pt x="12397" y="4996"/>
                                </a:lnTo>
                                <a:lnTo>
                                  <a:pt x="12388" y="5078"/>
                                </a:lnTo>
                                <a:lnTo>
                                  <a:pt x="12374" y="5160"/>
                                </a:lnTo>
                                <a:lnTo>
                                  <a:pt x="12355" y="5239"/>
                                </a:lnTo>
                                <a:lnTo>
                                  <a:pt x="12330" y="5316"/>
                                </a:lnTo>
                                <a:lnTo>
                                  <a:pt x="12300" y="5389"/>
                                </a:lnTo>
                                <a:lnTo>
                                  <a:pt x="12265" y="5460"/>
                                </a:lnTo>
                                <a:lnTo>
                                  <a:pt x="12223" y="5524"/>
                                </a:lnTo>
                                <a:lnTo>
                                  <a:pt x="12177" y="5584"/>
                                </a:lnTo>
                                <a:lnTo>
                                  <a:pt x="12124" y="5638"/>
                                </a:lnTo>
                                <a:lnTo>
                                  <a:pt x="12066" y="5686"/>
                                </a:lnTo>
                                <a:lnTo>
                                  <a:pt x="12003" y="5727"/>
                                </a:lnTo>
                                <a:lnTo>
                                  <a:pt x="11934" y="5758"/>
                                </a:lnTo>
                                <a:lnTo>
                                  <a:pt x="11860" y="5782"/>
                                </a:lnTo>
                                <a:lnTo>
                                  <a:pt x="11780" y="5798"/>
                                </a:lnTo>
                                <a:lnTo>
                                  <a:pt x="11696" y="5803"/>
                                </a:lnTo>
                                <a:lnTo>
                                  <a:pt x="7860" y="5803"/>
                                </a:lnTo>
                                <a:lnTo>
                                  <a:pt x="7813" y="5799"/>
                                </a:lnTo>
                                <a:lnTo>
                                  <a:pt x="7766" y="5794"/>
                                </a:lnTo>
                                <a:lnTo>
                                  <a:pt x="7722" y="5786"/>
                                </a:lnTo>
                                <a:lnTo>
                                  <a:pt x="7679" y="5775"/>
                                </a:lnTo>
                                <a:lnTo>
                                  <a:pt x="7638" y="5763"/>
                                </a:lnTo>
                                <a:lnTo>
                                  <a:pt x="7598" y="5748"/>
                                </a:lnTo>
                                <a:lnTo>
                                  <a:pt x="7558" y="5732"/>
                                </a:lnTo>
                                <a:lnTo>
                                  <a:pt x="7521" y="5713"/>
                                </a:lnTo>
                                <a:lnTo>
                                  <a:pt x="7486" y="5694"/>
                                </a:lnTo>
                                <a:lnTo>
                                  <a:pt x="7451" y="5672"/>
                                </a:lnTo>
                                <a:lnTo>
                                  <a:pt x="7418" y="5649"/>
                                </a:lnTo>
                                <a:lnTo>
                                  <a:pt x="7387" y="5624"/>
                                </a:lnTo>
                                <a:lnTo>
                                  <a:pt x="7358" y="5597"/>
                                </a:lnTo>
                                <a:lnTo>
                                  <a:pt x="7328" y="5569"/>
                                </a:lnTo>
                                <a:lnTo>
                                  <a:pt x="7301" y="5540"/>
                                </a:lnTo>
                                <a:lnTo>
                                  <a:pt x="7276" y="5509"/>
                                </a:lnTo>
                                <a:lnTo>
                                  <a:pt x="7253" y="5478"/>
                                </a:lnTo>
                                <a:lnTo>
                                  <a:pt x="7230" y="5445"/>
                                </a:lnTo>
                                <a:lnTo>
                                  <a:pt x="7208" y="5411"/>
                                </a:lnTo>
                                <a:lnTo>
                                  <a:pt x="7189" y="5376"/>
                                </a:lnTo>
                                <a:lnTo>
                                  <a:pt x="7171" y="5341"/>
                                </a:lnTo>
                                <a:lnTo>
                                  <a:pt x="7154" y="5305"/>
                                </a:lnTo>
                                <a:lnTo>
                                  <a:pt x="7140" y="5267"/>
                                </a:lnTo>
                                <a:lnTo>
                                  <a:pt x="7126" y="5229"/>
                                </a:lnTo>
                                <a:lnTo>
                                  <a:pt x="7114" y="5190"/>
                                </a:lnTo>
                                <a:lnTo>
                                  <a:pt x="7103" y="5152"/>
                                </a:lnTo>
                                <a:lnTo>
                                  <a:pt x="7096" y="5112"/>
                                </a:lnTo>
                                <a:lnTo>
                                  <a:pt x="7088" y="5073"/>
                                </a:lnTo>
                                <a:lnTo>
                                  <a:pt x="7082" y="5033"/>
                                </a:lnTo>
                                <a:lnTo>
                                  <a:pt x="7079" y="4992"/>
                                </a:lnTo>
                                <a:lnTo>
                                  <a:pt x="7076" y="4953"/>
                                </a:lnTo>
                                <a:lnTo>
                                  <a:pt x="7075" y="4912"/>
                                </a:lnTo>
                                <a:close/>
                                <a:moveTo>
                                  <a:pt x="5480" y="11883"/>
                                </a:moveTo>
                                <a:lnTo>
                                  <a:pt x="5481" y="11872"/>
                                </a:lnTo>
                                <a:lnTo>
                                  <a:pt x="5485" y="11840"/>
                                </a:lnTo>
                                <a:lnTo>
                                  <a:pt x="5490" y="11818"/>
                                </a:lnTo>
                                <a:lnTo>
                                  <a:pt x="5494" y="11790"/>
                                </a:lnTo>
                                <a:lnTo>
                                  <a:pt x="5501" y="11761"/>
                                </a:lnTo>
                                <a:lnTo>
                                  <a:pt x="5509" y="11727"/>
                                </a:lnTo>
                                <a:lnTo>
                                  <a:pt x="5518" y="11691"/>
                                </a:lnTo>
                                <a:lnTo>
                                  <a:pt x="5529" y="11651"/>
                                </a:lnTo>
                                <a:lnTo>
                                  <a:pt x="5543" y="11610"/>
                                </a:lnTo>
                                <a:lnTo>
                                  <a:pt x="5558" y="11567"/>
                                </a:lnTo>
                                <a:lnTo>
                                  <a:pt x="5575" y="11523"/>
                                </a:lnTo>
                                <a:lnTo>
                                  <a:pt x="5594" y="11478"/>
                                </a:lnTo>
                                <a:lnTo>
                                  <a:pt x="5615" y="11432"/>
                                </a:lnTo>
                                <a:lnTo>
                                  <a:pt x="5639" y="11385"/>
                                </a:lnTo>
                                <a:lnTo>
                                  <a:pt x="5665" y="11339"/>
                                </a:lnTo>
                                <a:lnTo>
                                  <a:pt x="5694" y="11293"/>
                                </a:lnTo>
                                <a:lnTo>
                                  <a:pt x="5726" y="11248"/>
                                </a:lnTo>
                                <a:lnTo>
                                  <a:pt x="5761" y="11205"/>
                                </a:lnTo>
                                <a:lnTo>
                                  <a:pt x="5799" y="11162"/>
                                </a:lnTo>
                                <a:lnTo>
                                  <a:pt x="5840" y="11123"/>
                                </a:lnTo>
                                <a:lnTo>
                                  <a:pt x="5884" y="11084"/>
                                </a:lnTo>
                                <a:lnTo>
                                  <a:pt x="5933" y="11049"/>
                                </a:lnTo>
                                <a:lnTo>
                                  <a:pt x="5983" y="11016"/>
                                </a:lnTo>
                                <a:lnTo>
                                  <a:pt x="6039" y="10988"/>
                                </a:lnTo>
                                <a:lnTo>
                                  <a:pt x="6097" y="10963"/>
                                </a:lnTo>
                                <a:lnTo>
                                  <a:pt x="6160" y="10941"/>
                                </a:lnTo>
                                <a:lnTo>
                                  <a:pt x="6226" y="10926"/>
                                </a:lnTo>
                                <a:lnTo>
                                  <a:pt x="6297" y="10913"/>
                                </a:lnTo>
                                <a:lnTo>
                                  <a:pt x="6373" y="10908"/>
                                </a:lnTo>
                                <a:lnTo>
                                  <a:pt x="6452" y="10906"/>
                                </a:lnTo>
                                <a:lnTo>
                                  <a:pt x="6452" y="11883"/>
                                </a:lnTo>
                                <a:lnTo>
                                  <a:pt x="5480" y="11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62"/>
                        <wps:cNvSpPr>
                          <a:spLocks/>
                        </wps:cNvSpPr>
                        <wps:spPr bwMode="auto">
                          <a:xfrm>
                            <a:off x="1472" y="1083"/>
                            <a:ext cx="432" cy="828"/>
                          </a:xfrm>
                          <a:custGeom>
                            <a:avLst/>
                            <a:gdLst>
                              <a:gd name="T0" fmla="*/ 1 w 1296"/>
                              <a:gd name="T1" fmla="*/ 2483 h 2483"/>
                              <a:gd name="T2" fmla="*/ 1296 w 1296"/>
                              <a:gd name="T3" fmla="*/ 1258 h 2483"/>
                              <a:gd name="T4" fmla="*/ 16 w 1296"/>
                              <a:gd name="T5" fmla="*/ 0 h 2483"/>
                              <a:gd name="T6" fmla="*/ 13 w 1296"/>
                              <a:gd name="T7" fmla="*/ 43 h 2483"/>
                              <a:gd name="T8" fmla="*/ 9 w 1296"/>
                              <a:gd name="T9" fmla="*/ 86 h 2483"/>
                              <a:gd name="T10" fmla="*/ 6 w 1296"/>
                              <a:gd name="T11" fmla="*/ 130 h 2483"/>
                              <a:gd name="T12" fmla="*/ 4 w 1296"/>
                              <a:gd name="T13" fmla="*/ 173 h 2483"/>
                              <a:gd name="T14" fmla="*/ 2 w 1296"/>
                              <a:gd name="T15" fmla="*/ 217 h 2483"/>
                              <a:gd name="T16" fmla="*/ 1 w 1296"/>
                              <a:gd name="T17" fmla="*/ 261 h 2483"/>
                              <a:gd name="T18" fmla="*/ 0 w 1296"/>
                              <a:gd name="T19" fmla="*/ 306 h 2483"/>
                              <a:gd name="T20" fmla="*/ 0 w 1296"/>
                              <a:gd name="T21" fmla="*/ 351 h 2483"/>
                              <a:gd name="T22" fmla="*/ 1 w 1296"/>
                              <a:gd name="T23" fmla="*/ 352 h 2483"/>
                              <a:gd name="T24" fmla="*/ 1 w 1296"/>
                              <a:gd name="T25" fmla="*/ 944 h 2483"/>
                              <a:gd name="T26" fmla="*/ 370 w 1296"/>
                              <a:gd name="T27" fmla="*/ 1348 h 2483"/>
                              <a:gd name="T28" fmla="*/ 1 w 1296"/>
                              <a:gd name="T29" fmla="*/ 1715 h 2483"/>
                              <a:gd name="T30" fmla="*/ 1 w 1296"/>
                              <a:gd name="T31" fmla="*/ 2483 h 2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6" h="2483">
                                <a:moveTo>
                                  <a:pt x="1" y="2483"/>
                                </a:moveTo>
                                <a:lnTo>
                                  <a:pt x="1296" y="1258"/>
                                </a:lnTo>
                                <a:lnTo>
                                  <a:pt x="16" y="0"/>
                                </a:lnTo>
                                <a:lnTo>
                                  <a:pt x="13" y="43"/>
                                </a:lnTo>
                                <a:lnTo>
                                  <a:pt x="9" y="86"/>
                                </a:lnTo>
                                <a:lnTo>
                                  <a:pt x="6" y="130"/>
                                </a:lnTo>
                                <a:lnTo>
                                  <a:pt x="4" y="173"/>
                                </a:lnTo>
                                <a:lnTo>
                                  <a:pt x="2" y="217"/>
                                </a:lnTo>
                                <a:lnTo>
                                  <a:pt x="1" y="261"/>
                                </a:lnTo>
                                <a:lnTo>
                                  <a:pt x="0" y="306"/>
                                </a:lnTo>
                                <a:lnTo>
                                  <a:pt x="0" y="351"/>
                                </a:lnTo>
                                <a:lnTo>
                                  <a:pt x="1" y="352"/>
                                </a:lnTo>
                                <a:lnTo>
                                  <a:pt x="1" y="944"/>
                                </a:lnTo>
                                <a:lnTo>
                                  <a:pt x="370" y="1348"/>
                                </a:lnTo>
                                <a:lnTo>
                                  <a:pt x="1" y="1715"/>
                                </a:lnTo>
                                <a:lnTo>
                                  <a:pt x="1" y="2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26" style="position:absolute;margin-left:61.95pt;margin-top:311.35pt;width:66.05pt;height:60.75pt;z-index:251715584" coordsize="602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">
                <v:shape id="Freeform 157" o:spid="_x0000_s1027" style="position:absolute;left:1237;width:4785;height:5592;visibility:visible;mso-wrap-style:square;v-text-anchor:top" coordsize="14355,16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yILsQA&#10;AADbAAAADwAAAGRycy9kb3ducmV2LnhtbESPQWvCQBSE74L/YXmCt7pJkVrTrCIFMaUXa4vnR/Y1&#10;Ccm+jburxv76bqHgcZiZb5h8PZhOXMj5xrKCdJaAIC6tbrhS8PW5fXgG4QOyxs4yKbiRh/VqPMox&#10;0/bKH3Q5hEpECPsMFdQh9JmUvqzJoJ/Znjh639YZDFG6SmqH1wg3nXxMkidpsOG4UGNPrzWV7eFs&#10;FMyb09vP7tjtXYntIr1RcX4vrFLTybB5ARFoCPfwf7vQCpY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MiC7EAAAA2wAAAA8AAAAAAAAAAAAAAAAAmAIAAGRycy9k&#10;b3ducmV2LnhtbFBLBQYAAAAABAAEAPUAAACJAwAAAAA=&#10;" path="m2788,1r4993,l7781,707r-4993,l2788,709r-1,l2787,707r-52,2l2684,711r-52,4l2582,722r-50,8l2481,739r-50,11l2383,764r-50,15l2285,795r-48,18l2189,832r-47,21l2095,876r-46,24l2002,926r-45,27l1913,981r-45,30l1825,1042r-43,33l1739,1109r-41,35l1656,1182r-41,37l1576,1259r-40,40l1498,1341r-38,43l1423,1428r-37,46l1351,1520r-18,24l1315,1569r-17,25l1280,1619r-17,25l1246,1670r-17,26l1213,1722r-95,-93l1089,1602r-31,-25l1028,1553r-32,-22l964,1512r-34,-17l896,1479r-35,-13l826,1453r-36,-9l754,1436r-38,-6l680,1425r-37,-2l607,1423r-37,1l595,1381r26,-42l647,1297r28,-42l703,1215r27,-40l758,1135r29,-39l836,1033r49,-61l935,913r51,-57l1039,799r53,-54l1148,692r55,-51l1259,591r58,-48l1376,497r60,-44l1495,411r61,-40l1618,333r64,-38l1746,261r64,-32l1876,198r67,-28l2009,144r68,-24l2145,97r69,-19l2284,60r70,-15l2425,32r71,-12l2568,12r72,-5l2714,2r73,-1l2787,r1,l2788,1xm9210,58r11,8l9232,75r11,8l9254,93r1,-1l14238,4585r13,14l14265,4613r12,14l14288,4643r11,15l14309,4674r8,17l14325,4708r6,17l14338,4742r5,17l14347,4777r3,18l14353,4813r1,18l14354,4849r1,l14355,13174r,1l14354,13175r-1,91l14350,13357r-4,89l14339,13535r-7,89l14322,13712r-11,87l14299,13885r-14,86l14269,14056r-18,85l14233,14225r-20,82l14190,14389r-22,80l14143,14550r-26,79l14089,14707r-30,77l14030,14860r-32,74l13964,15008r-34,74l13895,15153r-37,70l13821,15292r-40,68l13741,15427r-42,65l13657,15556r-44,63l13568,15680r-49,63l13471,15804r-51,59l13369,15920r-53,57l13263,16031r-55,53l13152,16135r-56,50l13038,16233r-58,46l12920,16323r-60,42l12798,16406r-62,38l12674,16481r-65,34l12545,16547r-65,31l12413,16606r-67,26l12279,16656r-68,23l12142,16698r-70,18l12002,16732r-71,12l11860,16756r-73,8l11715,16769r-73,5l11568,16775r,1l11567,16776r-8779,l2787,16776r,-1l2714,16774r-74,-5l2568,16764r-72,-8l2425,16744r-71,-12l2284,16716r-69,-18l2145,16679r-68,-22l2009,16632r-66,-26l1876,16578r-66,-31l1746,16515r-64,-34l1620,16444r-64,-38l1495,16365r-59,-42l1376,16279r-59,-46l1259,16185r-56,-50l1146,16084r-54,-53l1039,15977r-53,-57l934,15863r-49,-59l835,15743r-48,-64l742,15618r-44,-62l655,15491r-40,-64l574,15360r-39,-68l497,15223r-37,-70l425,15082r-35,-74l357,14934r-31,-74l295,14784r-28,-77l239,14629r-26,-79l188,14470r-23,-81l143,14307r-21,-82l104,14141r-18,-84l70,13972r-13,-86l43,13800r-10,-87l23,13625r-7,-89l9,13447r-4,-89l3,13267r-1,-90l,13177r,-3l,7679r21,11l42,7700r21,11l84,7720r21,8l128,7735r21,7l172,7749r23,6l216,7759r23,4l262,7766r23,3l308,7771r22,1l353,7773r23,-1l399,7771r23,-2l444,7767r24,-3l490,7759r23,-4l535,7749r22,-6l580,7737r21,-8l623,7720r21,-9l665,7701r22,-11l707,7679r,5495l707,13177r-1,l706,13252r2,76l713,13403r4,75l724,13551r7,74l740,13697r11,73l763,13841r12,71l790,13982r16,71l822,14121r17,67l859,14256r20,66l900,14388r23,65l947,14517r24,63l997,14641r28,61l1053,14762r29,60l1113,14880r30,57l1176,14993r33,55l1242,15102r35,52l1314,15206r37,50l1386,15302r36,46l1459,15392r39,43l1536,15477r40,40l1615,15557r41,37l1698,15632r41,35l1781,15701r44,33l1868,15765r45,30l1957,15823r45,27l2049,15876r46,24l2142,15923r48,21l2237,15963r48,18l2334,15997r49,15l2433,16026r49,11l2532,16046r51,8l2634,16061r50,4l2735,16067r52,2l2787,16067r1,l11567,16067r1,l11568,16069r52,-2l11671,16065r51,-4l11773,16054r51,-8l11873,16037r50,-11l11973,16012r49,-15l12071,15981r47,-18l12167,15944r46,-21l12260,15900r47,-24l12353,15850r45,-27l12442,15795r45,-30l12530,15734r43,-33l12616,15667r42,-35l12700,15594r40,-37l12780,15517r39,-40l12858,15435r37,-43l12932,15348r36,-45l13005,15256r37,-50l13077,15155r35,-53l13147,15048r33,-55l13211,14937r32,-57l13273,14822r30,-60l13330,14702r27,-61l13383,14580r25,-63l13433,14452r22,-64l13477,14322r20,-66l13516,14188r17,-67l13550,14051r16,-69l13580,13912r13,-71l13604,13770r11,-73l13624,13625r7,-74l13638,13476r5,-74l13647,13327r1,-76l13649,13175r-1,l13648,13174r,-8169l9210,1003r,-945xm,6402l,3602r,-1l2,3601r1,-63l4,3476r1,-61l8,3354r4,-61l16,3232r6,-62l28,3110r6,-60l42,2990r8,-58l59,2873r10,-59l79,2756r12,-59l103,2641r11,11l722,3250r-3,43l715,3336r-3,44l710,3423r-2,44l707,3511r-1,45l706,3601r1,l707,3602r,2131l,6402xe" fillcolor="#d8d8d8 [2732]" stroked="f">
                  <v:path arrowok="t" o:connecttype="custom" o:connectlocs="912,236;778,260;652,318;538,406;444,515;373,543;287,489;190,475;262,365;401,214;561,98;738,26;929,0;3085,31;4770,1558;4784,1604;4783,4452;4756,4685;4696,4902;4607,5097;4490,5268;4346,5411;4182,5516;4001,5577;3856,5592;808,5581;625,5526;459,5426;311,5288;191,5120;98,4928;35,4714;3,4482;14,2567;72,2586;133,2590;193,2579;236,4392;247,4566;286,4752;351,4921;438,5069;538,5186;652,5274;778,5332;912,5356;3890,5355;4024,5327;4147,5265;4260,5172;4359,5052;4443,4901;4505,4729;4541,4542;4549,4391;1,1179;11,1017;38,884;235,1185" o:connectangles="0,0,0,0,0,0,0,0,0,0,0,0,0,0,0,0,0,0,0,0,0,0,0,0,0,0,0,0,0,0,0,0,0,0,0,0,0,0,0,0,0,0,0,0,0,0,0,0,0,0,0,0,0,0,0,0,0,0,0"/>
                  <o:lock v:ext="edit" verticies="t"/>
                </v:shape>
                <v:shape id="Freeform 158" o:spid="_x0000_s1028" style="position:absolute;top:940;width:1596;height:1600;visibility:visible;mso-wrap-style:square;v-text-anchor:top" coordsize="4787,4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TmcYA&#10;AADbAAAADwAAAGRycy9kb3ducmV2LnhtbESP3WrCQBSE7wXfYTlCb6Ru/KnUmFVEEETohbYPcJo9&#10;TWKyZ+PuVqNP3y0UejnMzDdMtu5MI67kfGVZwXiUgCDOra64UPDxvnt+BeEDssbGMim4k4f1qt/L&#10;MNX2xke6nkIhIoR9igrKENpUSp+XZNCPbEscvS/rDIYoXSG1w1uEm0ZOkmQuDVYcF0psaVtSXp++&#10;jYJ6Plu8bN4Ow/Pnfepmj7Gly9Qq9TToNksQgbrwH/5r77WCxQR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2TmcYAAADbAAAADwAAAAAAAAAAAAAAAACYAgAAZHJz&#10;L2Rvd25yZXYueG1sUEsFBgAAAAAEAAQA9QAAAIsDAAAAAA==&#10;" path="m3382,234l4787,1777,1749,4798,474,3582r-40,-39l393,3501r-37,-43l318,3414r-35,-46l250,3321r-32,-48l189,3225r-29,-50l134,3125r-23,-51l88,3022,69,2969,52,2916,36,2861,24,2807,14,2753,7,2697,2,2643,,2586r1,-55l5,2475r6,-55l21,2363r14,-55l51,2252r19,-55l94,2142r26,-55l150,2033r34,-54l221,1926r43,-56l315,1804r56,-72l436,1653r70,-83l583,1481r81,-91l751,1295r90,-98l937,1098r100,-99l1140,900r107,-98l1356,706r112,-94l1582,523r115,-85l1815,357r117,-74l2050,216r119,-60l2288,104,2405,62,2522,30,2639,9,2753,r112,3l2974,19r107,31l3185,95r100,61l3382,234xe" fillcolor="#0f243e [1615]" stroked="f">
                  <v:path arrowok="t" o:connecttype="custom" o:connectlocs="1596,593;158,1194;131,1167;106,1138;83,1107;63,1075;45,1042;29,1008;17,972;8,936;2,899;0,862;2,825;7,788;17,751;31,714;50,678;74,642;105,602;145,551;194,494;250,432;312,366;380,300;452,235;527,174;605,119;683,72;763,35;841,10;918,0;992,6;1062,32;1128,78" o:connectangles="0,0,0,0,0,0,0,0,0,0,0,0,0,0,0,0,0,0,0,0,0,0,0,0,0,0,0,0,0,0,0,0,0,0"/>
                </v:shape>
                <v:shape id="Freeform 159" o:spid="_x0000_s1029" style="position:absolute;left:1074;top:2178;width:2485;height:2348;visibility:visible;mso-wrap-style:square;v-text-anchor:top" coordsize="7455,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ZQ8EA&#10;AADbAAAADwAAAGRycy9kb3ducmV2LnhtbESPzYrCMBSF94LvEK7gTlMVRKtpEWeUmZVY3bi7NNe2&#10;2NyUJmp9+4kw4PJwfj7OOu1MLR7Uusqygsk4AkGcW11xoeB82o0WIJxH1lhbJgUvcpAm/d4aY22f&#10;fKRH5gsRRtjFqKD0vomldHlJBt3YNsTBu9rWoA+yLaRu8RnGTS2nUTSXBisOhBIb2paU37K7UXDf&#10;F4sA7bKTPcyyy+8kctOvb6WGg26zAuGp85/wf/tHK1jO4P0l/AC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u2UPBAAAA2wAAAA8AAAAAAAAAAAAAAAAAmAIAAGRycy9kb3du&#10;cmV2LnhtbFBLBQYAAAAABAAEAPUAAACGAwAAAAA=&#10;" path="m3433,l7455,3677r-26,-7l7354,3652r-53,-11l7239,3630r-71,-12l7089,3607r-85,-9l6913,3591r-96,-3l6718,3587r-104,4l6509,3600r-108,15l6294,3636r-106,29l6082,3700r-104,45l5877,3798r-95,65l5690,3936r-87,86l5524,4120r-72,111l5389,4354r-55,138l5289,4645r-33,167l5235,4997r-8,201l5232,5417r-113,-8l5013,5410r-100,8l4821,5435r-87,24l4654,5488r-75,36l4511,5566r-63,48l4390,5666r-52,55l4291,5781r-43,64l4211,5910r-33,68l4149,6048r-25,72l4103,6192r-17,73l4072,6337r-10,72l4055,6481r-3,69l4051,6617r1,65l4055,6743r7,59l4070,6857r10,49l4092,6952r14,39l4121,7025r2,17l4100,7034r-44,-31l3990,6949r-86,-74l3801,6781,3680,6670,3546,6543,3397,6403,3236,6250,3067,6086,2889,5913,2513,5546,2121,5162,1729,4775,1346,4397,988,4040,667,3720,394,3447,183,3237,48,3101,,3053,3433,xe" fillcolor="#0f243e [1615]" stroked="f">
                  <v:path arrowok="t" o:connecttype="custom" o:connectlocs="2485,1226;2451,1218;2413,1210;2363,1203;2304,1197;2239,1196;2170,1200;2098,1212;2027,1234;1959,1266;1897,1312;1841,1374;1796,1452;1763,1549;1745,1666;1744,1806;1671,1804;1607,1812;1551,1830;1504,1856;1463,1889;1430,1928;1404,1971;1383,2017;1368,2065;1357,2113;1352,2161;1350,2206;1352,2248;1357,2286;1364,2318;1374,2342;1367,2345;1330,2317;1267,2261;1182,2182;1079,2084;963,1972;707,1721;449,1466;222,1240;61,1079;0,1018" o:connectangles="0,0,0,0,0,0,0,0,0,0,0,0,0,0,0,0,0,0,0,0,0,0,0,0,0,0,0,0,0,0,0,0,0,0,0,0,0,0,0,0,0,0,0"/>
                </v:shape>
                <v:shape id="Freeform 160" o:spid="_x0000_s1030" style="position:absolute;left:3299;top:3871;width:324;height:326;visibility:visible;mso-wrap-style:square;v-text-anchor:top" coordsize="972,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688UA&#10;AADbAAAADwAAAGRycy9kb3ducmV2LnhtbESPQWvCQBSE74L/YXmFXqRurFaa6CoilArioZoeentk&#10;n0lo9m2S3cb037uC4HGYmW+Y5bo3leiodaVlBZNxBII4s7rkXEF6+nh5B+E8ssbKMin4Jwfr1XCw&#10;xETbC39Rd/S5CBB2CSoovK8TKV1WkEE3tjVx8M62NeiDbHOpW7wEuKnkaxTNpcGSw0KBNW0Lyn6P&#10;f0aB/YlsMy3j0f47nb71VOPhc9Yo9fzUbxYgPPX+Eb63d1pBPIPbl/A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brzxQAAANsAAAAPAAAAAAAAAAAAAAAAAJgCAABkcnMv&#10;ZG93bnJldi54bWxQSwUGAAAAAAQABAD1AAAAigMAAAAA&#10;" path="m972,r,977l,977,1,966,5,934r5,-22l14,884r7,-29l29,821r9,-36l49,745,63,704,78,661,95,617r19,-45l135,526r24,-47l185,433r29,-46l246,342r35,-43l319,256r41,-39l404,178r49,-35l503,110,559,82,617,57,680,35,746,20,817,7,893,2,972,xe" fillcolor="#0f243e [1615]" stroked="f">
                  <v:path arrowok="t" o:connecttype="custom" o:connectlocs="324,0;324,326;0,326;0,322;2,312;3,304;5,295;7,285;10,274;13,262;16,249;21,235;26,221;32,206;38,191;45,176;53,160;62,144;71,129;82,114;94,100;106,85;120,72;135,59;151,48;168,37;186,27;206,19;227,12;249,7;272,2;298,1;324,0" o:connectangles="0,0,0,0,0,0,0,0,0,0,0,0,0,0,0,0,0,0,0,0,0,0,0,0,0,0,0,0,0,0,0,0,0"/>
                </v:shape>
                <v:shape id="Freeform 161" o:spid="_x0000_s1031" style="position:absolute;left:1472;top:236;width:4315;height:5120;visibility:visible;mso-wrap-style:square;v-text-anchor:top" coordsize="12943,15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YQcQA&#10;AADbAAAADwAAAGRycy9kb3ducmV2LnhtbESPQU/CQBSE7yb+h80z8SZbiRooLMRISLwgoXDh9ug+&#10;22L3bd19Qv33rgkJx8nMfJOZznvXqhOF2Hg28DjIQBGX3jZcGdhtlw8jUFGQLbaeycAvRZjPbm+m&#10;mFt/5g2dCqlUgnDM0UAt0uVax7Imh3HgO+LkffrgUJIMlbYBzwnuWj3MshftsOG0UGNHbzWVX8WP&#10;M/Cx+j6uh2tciaNQHI7ytN8svDH3d/3rBJRQL9fwpf1uDYyf4f9L+g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CGEHEAAAA2wAAAA8AAAAAAAAAAAAAAAAAmAIAAGRycy9k&#10;b3ducmV2LnhtbFBLBQYAAAAABAAEAPUAAACJAwAAAAA=&#10;" path="m7075,4912l7075,,2082,r,2l2081,2r,-2l2029,2r-51,2l1926,8r-50,7l1826,23r-51,9l1725,43r-48,14l1627,72r-48,16l1531,106r-48,19l1436,146r-47,23l1343,193r-47,26l1251,246r-44,28l1162,304r-43,31l1076,368r-43,34l992,437r-42,38l909,512r-39,40l830,592r-38,42l754,677r-37,44l680,767r-35,46l627,837r-18,25l592,887r-18,25l557,937r-17,26l523,989r-16,26l2818,3286r25,25l8047,8427r25,27l8097,8482r23,28l8140,8540r19,30l8177,8602r16,32l8208,8666r12,33l8230,8732r9,34l8247,8800r6,35l8257,8869r3,35l8261,8939r2,l8263,12880r-1,38l8260,12954r-5,36l8248,13025r-8,35l8230,13094r-11,33l8207,13160r-15,33l8176,13223r-17,31l8140,13282r-19,29l8099,13338r-22,26l8053,13389r-25,25l8001,13436r-27,21l7947,13477r-29,19l7887,13513r-30,16l7825,13544r-33,12l7758,13567r-34,11l7689,13586r-35,5l7618,13596r-36,3l7545,13600r-18,l4442,13600r-37,-1l4369,13596r-36,-5l4298,13586r-35,-8l4229,13567r-34,-11l4162,13544r-32,-15l4100,13513r-30,-17l4040,13477r-28,-20l3985,13436r-26,-22l3934,13389r-24,-25l3888,13338r-22,-27l3846,13282r-18,-28l3811,13223r-16,-30l3780,13160r-13,-33l3756,13094r-9,-34l3739,13025r-7,-35l3727,12954r-2,-36l3724,12880r1,-37l3727,12807r5,-36l3739,12736r8,-36l3756,12666r11,-33l3780,12600r15,-32l3811,12537r17,-30l3846,12477r20,-28l3888,12422r22,-26l3934,12371r25,-24l3985,12325r27,-22l4040,12284r30,-19l4100,12248r30,-16l4162,12217r33,-12l4229,12193r34,-10l4298,12175r35,-7l4369,12164r36,-2l4442,12161r2385,l6827,9238,2320,4808,139,6870r-17,15l106,6899r-17,14l72,6927r-17,11l37,6950r-18,12l1,6972r,844l2237,5828,6259,9505r-26,-7l6158,9480r-53,-11l6043,9458r-71,-12l5893,9435r-85,-9l5717,9419r-96,-3l5522,9415r-104,4l5313,9428r-108,15l5098,9464r-106,29l4886,9528r-104,45l4681,9626r-95,65l4494,9764r-87,86l4328,9948r-72,111l4193,10182r-55,138l4093,10473r-33,167l4039,10825r-8,201l4036,11245r-113,-8l3817,11238r-100,8l3625,11263r-87,24l3458,11316r-75,36l3315,11394r-63,48l3194,11494r-52,55l3095,11609r-43,64l3015,11738r-33,68l2953,11876r-25,72l2907,12020r-17,73l2876,12165r-10,72l2859,12309r-3,69l2855,12445r1,65l2859,12571r7,59l2874,12685r10,49l2896,12780r14,39l2925,12853r4,15l2922,12871r-15,-8l2881,12846r-35,-27l2801,12783r-53,-45l2689,12685r-68,-62l2546,12554r-82,-75l2377,12397r-192,-182l1973,12012r-227,-219l1505,11558r-248,-243l1002,11066,745,10814,491,10562,242,10316,1,10076r,2391l1,12470r-1,l,12545r2,76l7,12696r4,75l18,12844r7,74l34,12990r11,73l57,13134r12,71l84,13275r16,71l116,13414r17,67l153,13549r20,66l194,13681r23,65l241,13810r24,63l291,13934r28,61l347,14055r29,60l407,14173r30,57l470,14286r33,55l536,14395r35,52l608,14499r37,50l680,14595r36,46l753,14685r39,43l830,14770r40,40l909,14850r41,37l992,14925r41,35l1075,14994r44,33l1162,15058r45,30l1251,15116r45,27l1343,15169r46,24l1436,15216r48,21l1531,15256r48,18l1628,15290r49,15l1727,15319r49,11l1826,15339r51,8l1928,15354r50,4l2029,15360r52,2l2082,15360r8779,l10862,15360r,2l10914,15360r51,-2l11016,15354r51,-7l11118,15339r49,-9l11217,15319r50,-14l11316,15290r49,-16l11412,15256r49,-19l11507,15216r47,-23l11601,15169r46,-26l11692,15116r44,-28l11781,15058r43,-31l11867,14994r43,-34l11952,14925r42,-38l12034,14850r40,-40l12113,14770r39,-42l12189,14685r37,-44l12262,14596r37,-47l12336,14499r35,-51l12406,14395r35,-54l12474,14286r31,-56l12537,14173r30,-58l12597,14055r27,-60l12651,13934r26,-61l12702,13810r25,-65l12749,13681r22,-66l12791,13549r19,-68l12827,13414r17,-70l12860,13275r14,-70l12887,13134r11,-71l12909,12990r9,-72l12925,12844r7,-75l12937,12695r4,-75l12942,12544r1,-76l12942,12467r,-8169l8504,296r,3725l11696,4021r84,6l11860,4041r75,24l12003,4098r63,41l12125,4186r52,53l12223,4299r42,66l12301,4434r29,74l12355,4585r19,80l12388,4745r9,84l12399,4912r-2,84l12388,5078r-14,82l12355,5239r-25,77l12300,5389r-35,71l12223,5524r-46,60l12124,5638r-58,48l12003,5727r-69,31l11860,5782r-80,16l11696,5803r-3836,l7813,5799r-47,-5l7722,5786r-43,-11l7638,5763r-40,-15l7558,5732r-37,-19l7486,5694r-35,-22l7418,5649r-31,-25l7358,5597r-30,-28l7301,5540r-25,-31l7253,5478r-23,-33l7208,5411r-19,-35l7171,5341r-17,-36l7140,5267r-14,-38l7114,5190r-11,-38l7096,5112r-8,-39l7082,5033r-3,-41l7076,4953r-1,-41xm5480,11883r1,-11l5485,11840r5,-22l5494,11790r7,-29l5509,11727r9,-36l5529,11651r14,-41l5558,11567r17,-44l5594,11478r21,-46l5639,11385r26,-46l5694,11293r32,-45l5761,11205r38,-43l5840,11123r44,-39l5933,11049r50,-33l6039,10988r58,-25l6160,10941r66,-15l6297,10913r76,-5l6452,10906r,977l5480,11883xe" fillcolor="#548dd4 [1951]" stroked="f">
                  <v:path arrowok="t" o:connecttype="custom" o:connectlocs="659,1;526,29;402,91;290,184;203,287;948,1104;2731,2878;2754,2968;2747,4353;2707,4436;2640,4498;2552,4530;1445,4530;1357,4498;1289,4436;1249,4353;1244,4256;1276,4168;1338,4100;1421,4060;773,1602;6,2320;2015,3152;1771,3142;1498,3254;1347,3608;1153,3772;1005,3912;953,4102;965,4259;934,4260;658,4003;0,3358;6,4281;39,4471;97,4644;179,4798;277,4923;387,5019;510,5085;643,5117;3639,5119;3773,5096;3898,5038;4012,4949;4113,4832;4200,4684;4264,4516;4304,4329;4315,4155;4002,1366;4119,1528;4119,1746;4002,1909;2574,1928;2473,1883;2403,1803;2366,1704;1829,3946;1853,3855;1921,3735;2054,3647" o:connectangles="0,0,0,0,0,0,0,0,0,0,0,0,0,0,0,0,0,0,0,0,0,0,0,0,0,0,0,0,0,0,0,0,0,0,0,0,0,0,0,0,0,0,0,0,0,0,0,0,0,0,0,0,0,0,0,0,0,0,0,0,0,0"/>
                  <o:lock v:ext="edit" verticies="t"/>
                </v:shape>
                <v:shape id="Freeform 162" o:spid="_x0000_s1032" style="position:absolute;left:1472;top:1083;width:432;height:828;visibility:visible;mso-wrap-style:square;v-text-anchor:top" coordsize="1296,2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3fMMA&#10;AADbAAAADwAAAGRycy9kb3ducmV2LnhtbESPS2vCQBSF90L/w3CF7nRiC6KpE5FCwIUt1Mf+NnPz&#10;0MydITNN4r/vFAouD+fxcTbb0bSip843lhUs5gkI4sLqhisF51M+W4HwAVlja5kU3MnDNnuabDDV&#10;duAv6o+hEnGEfYoK6hBcKqUvajLo59YRR6+0ncEQZVdJ3eEQx00rX5JkKQ02HAk1Onqvqbgdf0yE&#10;vF6Kw/C5P+dXt7t/lC7vvw+5Us/TcfcGItAYHuH/9l4rWC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H3fMMAAADbAAAADwAAAAAAAAAAAAAAAACYAgAAZHJzL2Rv&#10;d25yZXYueG1sUEsFBgAAAAAEAAQA9QAAAIgDAAAAAA==&#10;" path="m1,2483l1296,1258,16,,13,43,9,86,6,130,4,173,2,217,1,261,,306r,45l1,352r,592l370,1348,1,1715r,768xe" fillcolor="#548dd4 [1951]" stroked="f">
                  <v:path arrowok="t" o:connecttype="custom" o:connectlocs="0,828;432,420;5,0;4,14;3,29;2,43;1,58;1,72;0,87;0,102;0,117;0,117;0,315;123,450;0,572;0,828" o:connectangles="0,0,0,0,0,0,0,0,0,0,0,0,0,0,0,0"/>
                </v:shape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6CECA" wp14:editId="0C07E20C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77957E" wp14:editId="77AEBFE9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605563E" wp14:editId="15CA4119">
                <wp:simplePos x="0" y="0"/>
                <wp:positionH relativeFrom="column">
                  <wp:posOffset>1818005</wp:posOffset>
                </wp:positionH>
                <wp:positionV relativeFrom="paragraph">
                  <wp:posOffset>5744210</wp:posOffset>
                </wp:positionV>
                <wp:extent cx="914400" cy="591185"/>
                <wp:effectExtent l="8255" t="635" r="1270" b="8255"/>
                <wp:wrapNone/>
                <wp:docPr id="77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591185"/>
                          <a:chOff x="3965" y="2325"/>
                          <a:chExt cx="4050" cy="2620"/>
                        </a:xfrm>
                      </wpg:grpSpPr>
                      <wpg:grpSp>
                        <wpg:cNvPr id="78" name="Group 195"/>
                        <wpg:cNvGrpSpPr>
                          <a:grpSpLocks/>
                        </wpg:cNvGrpSpPr>
                        <wpg:grpSpPr bwMode="auto">
                          <a:xfrm>
                            <a:off x="4050" y="2400"/>
                            <a:ext cx="3965" cy="2545"/>
                            <a:chOff x="85" y="75"/>
                            <a:chExt cx="3965" cy="2545"/>
                          </a:xfrm>
                        </wpg:grpSpPr>
                        <wps:wsp>
                          <wps:cNvPr id="79" name="Freeform 196"/>
                          <wps:cNvSpPr>
                            <a:spLocks/>
                          </wps:cNvSpPr>
                          <wps:spPr bwMode="auto">
                            <a:xfrm>
                              <a:off x="651" y="307"/>
                              <a:ext cx="1990" cy="2265"/>
                            </a:xfrm>
                            <a:custGeom>
                              <a:avLst/>
                              <a:gdLst>
                                <a:gd name="T0" fmla="*/ 2846 w 7959"/>
                                <a:gd name="T1" fmla="*/ 8947 h 9058"/>
                                <a:gd name="T2" fmla="*/ 2854 w 7959"/>
                                <a:gd name="T3" fmla="*/ 8996 h 9058"/>
                                <a:gd name="T4" fmla="*/ 2829 w 7959"/>
                                <a:gd name="T5" fmla="*/ 9041 h 9058"/>
                                <a:gd name="T6" fmla="*/ 2784 w 7959"/>
                                <a:gd name="T7" fmla="*/ 9058 h 9058"/>
                                <a:gd name="T8" fmla="*/ 2665 w 7959"/>
                                <a:gd name="T9" fmla="*/ 9010 h 9058"/>
                                <a:gd name="T10" fmla="*/ 2107 w 7959"/>
                                <a:gd name="T11" fmla="*/ 8678 h 9058"/>
                                <a:gd name="T12" fmla="*/ 1598 w 7959"/>
                                <a:gd name="T13" fmla="*/ 8275 h 9058"/>
                                <a:gd name="T14" fmla="*/ 1043 w 7959"/>
                                <a:gd name="T15" fmla="*/ 7685 h 9058"/>
                                <a:gd name="T16" fmla="*/ 578 w 7959"/>
                                <a:gd name="T17" fmla="*/ 6985 h 9058"/>
                                <a:gd name="T18" fmla="*/ 239 w 7959"/>
                                <a:gd name="T19" fmla="*/ 6210 h 9058"/>
                                <a:gd name="T20" fmla="*/ 43 w 7959"/>
                                <a:gd name="T21" fmla="*/ 5373 h 9058"/>
                                <a:gd name="T22" fmla="*/ 0 w 7959"/>
                                <a:gd name="T23" fmla="*/ 4747 h 9058"/>
                                <a:gd name="T24" fmla="*/ 75 w 7959"/>
                                <a:gd name="T25" fmla="*/ 3907 h 9058"/>
                                <a:gd name="T26" fmla="*/ 289 w 7959"/>
                                <a:gd name="T27" fmla="*/ 3114 h 9058"/>
                                <a:gd name="T28" fmla="*/ 630 w 7959"/>
                                <a:gd name="T29" fmla="*/ 2384 h 9058"/>
                                <a:gd name="T30" fmla="*/ 1086 w 7959"/>
                                <a:gd name="T31" fmla="*/ 1727 h 9058"/>
                                <a:gd name="T32" fmla="*/ 1642 w 7959"/>
                                <a:gd name="T33" fmla="*/ 1157 h 9058"/>
                                <a:gd name="T34" fmla="*/ 2287 w 7959"/>
                                <a:gd name="T35" fmla="*/ 687 h 9058"/>
                                <a:gd name="T36" fmla="*/ 3008 w 7959"/>
                                <a:gd name="T37" fmla="*/ 328 h 9058"/>
                                <a:gd name="T38" fmla="*/ 3793 w 7959"/>
                                <a:gd name="T39" fmla="*/ 96 h 9058"/>
                                <a:gd name="T40" fmla="*/ 4627 w 7959"/>
                                <a:gd name="T41" fmla="*/ 2 h 9058"/>
                                <a:gd name="T42" fmla="*/ 4859 w 7959"/>
                                <a:gd name="T43" fmla="*/ 1 h 9058"/>
                                <a:gd name="T44" fmla="*/ 5237 w 7959"/>
                                <a:gd name="T45" fmla="*/ 24 h 9058"/>
                                <a:gd name="T46" fmla="*/ 5617 w 7959"/>
                                <a:gd name="T47" fmla="*/ 74 h 9058"/>
                                <a:gd name="T48" fmla="*/ 5991 w 7959"/>
                                <a:gd name="T49" fmla="*/ 152 h 9058"/>
                                <a:gd name="T50" fmla="*/ 6360 w 7959"/>
                                <a:gd name="T51" fmla="*/ 256 h 9058"/>
                                <a:gd name="T52" fmla="*/ 6628 w 7959"/>
                                <a:gd name="T53" fmla="*/ 349 h 9058"/>
                                <a:gd name="T54" fmla="*/ 7056 w 7959"/>
                                <a:gd name="T55" fmla="*/ 533 h 9058"/>
                                <a:gd name="T56" fmla="*/ 7591 w 7959"/>
                                <a:gd name="T57" fmla="*/ 836 h 9058"/>
                                <a:gd name="T58" fmla="*/ 7943 w 7959"/>
                                <a:gd name="T59" fmla="*/ 1099 h 9058"/>
                                <a:gd name="T60" fmla="*/ 7959 w 7959"/>
                                <a:gd name="T61" fmla="*/ 1146 h 9058"/>
                                <a:gd name="T62" fmla="*/ 7943 w 7959"/>
                                <a:gd name="T63" fmla="*/ 1193 h 9058"/>
                                <a:gd name="T64" fmla="*/ 7900 w 7959"/>
                                <a:gd name="T65" fmla="*/ 1219 h 9058"/>
                                <a:gd name="T66" fmla="*/ 7850 w 7959"/>
                                <a:gd name="T67" fmla="*/ 1212 h 9058"/>
                                <a:gd name="T68" fmla="*/ 7508 w 7959"/>
                                <a:gd name="T69" fmla="*/ 960 h 9058"/>
                                <a:gd name="T70" fmla="*/ 6990 w 7959"/>
                                <a:gd name="T71" fmla="*/ 666 h 9058"/>
                                <a:gd name="T72" fmla="*/ 6576 w 7959"/>
                                <a:gd name="T73" fmla="*/ 489 h 9058"/>
                                <a:gd name="T74" fmla="*/ 6314 w 7959"/>
                                <a:gd name="T75" fmla="*/ 397 h 9058"/>
                                <a:gd name="T76" fmla="*/ 5956 w 7959"/>
                                <a:gd name="T77" fmla="*/ 297 h 9058"/>
                                <a:gd name="T78" fmla="*/ 5591 w 7959"/>
                                <a:gd name="T79" fmla="*/ 221 h 9058"/>
                                <a:gd name="T80" fmla="*/ 5223 w 7959"/>
                                <a:gd name="T81" fmla="*/ 172 h 9058"/>
                                <a:gd name="T82" fmla="*/ 4855 w 7959"/>
                                <a:gd name="T83" fmla="*/ 150 h 9058"/>
                                <a:gd name="T84" fmla="*/ 4631 w 7959"/>
                                <a:gd name="T85" fmla="*/ 150 h 9058"/>
                                <a:gd name="T86" fmla="*/ 3823 w 7959"/>
                                <a:gd name="T87" fmla="*/ 242 h 9058"/>
                                <a:gd name="T88" fmla="*/ 3064 w 7959"/>
                                <a:gd name="T89" fmla="*/ 468 h 9058"/>
                                <a:gd name="T90" fmla="*/ 2365 w 7959"/>
                                <a:gd name="T91" fmla="*/ 814 h 9058"/>
                                <a:gd name="T92" fmla="*/ 1740 w 7959"/>
                                <a:gd name="T93" fmla="*/ 1271 h 9058"/>
                                <a:gd name="T94" fmla="*/ 1201 w 7959"/>
                                <a:gd name="T95" fmla="*/ 1822 h 9058"/>
                                <a:gd name="T96" fmla="*/ 760 w 7959"/>
                                <a:gd name="T97" fmla="*/ 2459 h 9058"/>
                                <a:gd name="T98" fmla="*/ 429 w 7959"/>
                                <a:gd name="T99" fmla="*/ 3166 h 9058"/>
                                <a:gd name="T100" fmla="*/ 222 w 7959"/>
                                <a:gd name="T101" fmla="*/ 3933 h 9058"/>
                                <a:gd name="T102" fmla="*/ 150 w 7959"/>
                                <a:gd name="T103" fmla="*/ 4747 h 9058"/>
                                <a:gd name="T104" fmla="*/ 192 w 7959"/>
                                <a:gd name="T105" fmla="*/ 5354 h 9058"/>
                                <a:gd name="T106" fmla="*/ 381 w 7959"/>
                                <a:gd name="T107" fmla="*/ 6163 h 9058"/>
                                <a:gd name="T108" fmla="*/ 710 w 7959"/>
                                <a:gd name="T109" fmla="*/ 6915 h 9058"/>
                                <a:gd name="T110" fmla="*/ 1160 w 7959"/>
                                <a:gd name="T111" fmla="*/ 7593 h 9058"/>
                                <a:gd name="T112" fmla="*/ 1698 w 7959"/>
                                <a:gd name="T113" fmla="*/ 8165 h 9058"/>
                                <a:gd name="T114" fmla="*/ 2192 w 7959"/>
                                <a:gd name="T115" fmla="*/ 8556 h 9058"/>
                                <a:gd name="T116" fmla="*/ 2733 w 7959"/>
                                <a:gd name="T117" fmla="*/ 8877 h 90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7959" h="9058">
                                  <a:moveTo>
                                    <a:pt x="2814" y="8917"/>
                                  </a:moveTo>
                                  <a:lnTo>
                                    <a:pt x="2821" y="8921"/>
                                  </a:lnTo>
                                  <a:lnTo>
                                    <a:pt x="2827" y="8925"/>
                                  </a:lnTo>
                                  <a:lnTo>
                                    <a:pt x="2832" y="8930"/>
                                  </a:lnTo>
                                  <a:lnTo>
                                    <a:pt x="2837" y="8935"/>
                                  </a:lnTo>
                                  <a:lnTo>
                                    <a:pt x="2842" y="8941"/>
                                  </a:lnTo>
                                  <a:lnTo>
                                    <a:pt x="2846" y="8947"/>
                                  </a:lnTo>
                                  <a:lnTo>
                                    <a:pt x="2849" y="8953"/>
                                  </a:lnTo>
                                  <a:lnTo>
                                    <a:pt x="2851" y="8960"/>
                                  </a:lnTo>
                                  <a:lnTo>
                                    <a:pt x="2853" y="8967"/>
                                  </a:lnTo>
                                  <a:lnTo>
                                    <a:pt x="2854" y="8974"/>
                                  </a:lnTo>
                                  <a:lnTo>
                                    <a:pt x="2855" y="8981"/>
                                  </a:lnTo>
                                  <a:lnTo>
                                    <a:pt x="2855" y="8988"/>
                                  </a:lnTo>
                                  <a:lnTo>
                                    <a:pt x="2854" y="8996"/>
                                  </a:lnTo>
                                  <a:lnTo>
                                    <a:pt x="2853" y="9003"/>
                                  </a:lnTo>
                                  <a:lnTo>
                                    <a:pt x="2850" y="9010"/>
                                  </a:lnTo>
                                  <a:lnTo>
                                    <a:pt x="2847" y="9017"/>
                                  </a:lnTo>
                                  <a:lnTo>
                                    <a:pt x="2844" y="9023"/>
                                  </a:lnTo>
                                  <a:lnTo>
                                    <a:pt x="2839" y="9029"/>
                                  </a:lnTo>
                                  <a:lnTo>
                                    <a:pt x="2835" y="9035"/>
                                  </a:lnTo>
                                  <a:lnTo>
                                    <a:pt x="2829" y="9041"/>
                                  </a:lnTo>
                                  <a:lnTo>
                                    <a:pt x="2824" y="9045"/>
                                  </a:lnTo>
                                  <a:lnTo>
                                    <a:pt x="2818" y="9049"/>
                                  </a:lnTo>
                                  <a:lnTo>
                                    <a:pt x="2812" y="9052"/>
                                  </a:lnTo>
                                  <a:lnTo>
                                    <a:pt x="2805" y="9054"/>
                                  </a:lnTo>
                                  <a:lnTo>
                                    <a:pt x="2798" y="9056"/>
                                  </a:lnTo>
                                  <a:lnTo>
                                    <a:pt x="2791" y="9058"/>
                                  </a:lnTo>
                                  <a:lnTo>
                                    <a:pt x="2784" y="9058"/>
                                  </a:lnTo>
                                  <a:lnTo>
                                    <a:pt x="2776" y="9058"/>
                                  </a:lnTo>
                                  <a:lnTo>
                                    <a:pt x="2769" y="9058"/>
                                  </a:lnTo>
                                  <a:lnTo>
                                    <a:pt x="2762" y="9056"/>
                                  </a:lnTo>
                                  <a:lnTo>
                                    <a:pt x="2755" y="9054"/>
                                  </a:lnTo>
                                  <a:lnTo>
                                    <a:pt x="2748" y="9051"/>
                                  </a:lnTo>
                                  <a:lnTo>
                                    <a:pt x="2665" y="9010"/>
                                  </a:lnTo>
                                  <a:lnTo>
                                    <a:pt x="2583" y="8967"/>
                                  </a:lnTo>
                                  <a:lnTo>
                                    <a:pt x="2501" y="8923"/>
                                  </a:lnTo>
                                  <a:lnTo>
                                    <a:pt x="2421" y="8877"/>
                                  </a:lnTo>
                                  <a:lnTo>
                                    <a:pt x="2341" y="8830"/>
                                  </a:lnTo>
                                  <a:lnTo>
                                    <a:pt x="2262" y="8780"/>
                                  </a:lnTo>
                                  <a:lnTo>
                                    <a:pt x="2184" y="8730"/>
                                  </a:lnTo>
                                  <a:lnTo>
                                    <a:pt x="2107" y="8678"/>
                                  </a:lnTo>
                                  <a:lnTo>
                                    <a:pt x="2031" y="8625"/>
                                  </a:lnTo>
                                  <a:lnTo>
                                    <a:pt x="1956" y="8570"/>
                                  </a:lnTo>
                                  <a:lnTo>
                                    <a:pt x="1882" y="8514"/>
                                  </a:lnTo>
                                  <a:lnTo>
                                    <a:pt x="1810" y="8457"/>
                                  </a:lnTo>
                                  <a:lnTo>
                                    <a:pt x="1738" y="8398"/>
                                  </a:lnTo>
                                  <a:lnTo>
                                    <a:pt x="1668" y="8337"/>
                                  </a:lnTo>
                                  <a:lnTo>
                                    <a:pt x="1598" y="8275"/>
                                  </a:lnTo>
                                  <a:lnTo>
                                    <a:pt x="1530" y="8213"/>
                                  </a:lnTo>
                                  <a:lnTo>
                                    <a:pt x="1443" y="8130"/>
                                  </a:lnTo>
                                  <a:lnTo>
                                    <a:pt x="1359" y="8045"/>
                                  </a:lnTo>
                                  <a:lnTo>
                                    <a:pt x="1277" y="7958"/>
                                  </a:lnTo>
                                  <a:lnTo>
                                    <a:pt x="1197" y="7869"/>
                                  </a:lnTo>
                                  <a:lnTo>
                                    <a:pt x="1119" y="7779"/>
                                  </a:lnTo>
                                  <a:lnTo>
                                    <a:pt x="1043" y="7685"/>
                                  </a:lnTo>
                                  <a:lnTo>
                                    <a:pt x="969" y="7590"/>
                                  </a:lnTo>
                                  <a:lnTo>
                                    <a:pt x="898" y="7494"/>
                                  </a:lnTo>
                                  <a:lnTo>
                                    <a:pt x="829" y="7396"/>
                                  </a:lnTo>
                                  <a:lnTo>
                                    <a:pt x="763" y="7296"/>
                                  </a:lnTo>
                                  <a:lnTo>
                                    <a:pt x="699" y="7194"/>
                                  </a:lnTo>
                                  <a:lnTo>
                                    <a:pt x="637" y="7090"/>
                                  </a:lnTo>
                                  <a:lnTo>
                                    <a:pt x="578" y="6985"/>
                                  </a:lnTo>
                                  <a:lnTo>
                                    <a:pt x="522" y="6879"/>
                                  </a:lnTo>
                                  <a:lnTo>
                                    <a:pt x="468" y="6771"/>
                                  </a:lnTo>
                                  <a:lnTo>
                                    <a:pt x="416" y="6661"/>
                                  </a:lnTo>
                                  <a:lnTo>
                                    <a:pt x="368" y="6551"/>
                                  </a:lnTo>
                                  <a:lnTo>
                                    <a:pt x="322" y="6439"/>
                                  </a:lnTo>
                                  <a:lnTo>
                                    <a:pt x="279" y="6324"/>
                                  </a:lnTo>
                                  <a:lnTo>
                                    <a:pt x="239" y="6210"/>
                                  </a:lnTo>
                                  <a:lnTo>
                                    <a:pt x="202" y="6094"/>
                                  </a:lnTo>
                                  <a:lnTo>
                                    <a:pt x="167" y="5976"/>
                                  </a:lnTo>
                                  <a:lnTo>
                                    <a:pt x="137" y="5858"/>
                                  </a:lnTo>
                                  <a:lnTo>
                                    <a:pt x="109" y="5738"/>
                                  </a:lnTo>
                                  <a:lnTo>
                                    <a:pt x="83" y="5618"/>
                                  </a:lnTo>
                                  <a:lnTo>
                                    <a:pt x="62" y="5496"/>
                                  </a:lnTo>
                                  <a:lnTo>
                                    <a:pt x="43" y="5373"/>
                                  </a:lnTo>
                                  <a:lnTo>
                                    <a:pt x="28" y="5250"/>
                                  </a:lnTo>
                                  <a:lnTo>
                                    <a:pt x="15" y="5125"/>
                                  </a:lnTo>
                                  <a:lnTo>
                                    <a:pt x="7" y="5000"/>
                                  </a:lnTo>
                                  <a:lnTo>
                                    <a:pt x="2" y="4874"/>
                                  </a:lnTo>
                                  <a:lnTo>
                                    <a:pt x="0" y="4747"/>
                                  </a:lnTo>
                                  <a:lnTo>
                                    <a:pt x="2" y="4624"/>
                                  </a:lnTo>
                                  <a:lnTo>
                                    <a:pt x="6" y="4503"/>
                                  </a:lnTo>
                                  <a:lnTo>
                                    <a:pt x="14" y="4381"/>
                                  </a:lnTo>
                                  <a:lnTo>
                                    <a:pt x="25" y="4262"/>
                                  </a:lnTo>
                                  <a:lnTo>
                                    <a:pt x="39" y="4143"/>
                                  </a:lnTo>
                                  <a:lnTo>
                                    <a:pt x="55" y="4024"/>
                                  </a:lnTo>
                                  <a:lnTo>
                                    <a:pt x="75" y="3907"/>
                                  </a:lnTo>
                                  <a:lnTo>
                                    <a:pt x="97" y="3790"/>
                                  </a:lnTo>
                                  <a:lnTo>
                                    <a:pt x="122" y="3675"/>
                                  </a:lnTo>
                                  <a:lnTo>
                                    <a:pt x="150" y="3561"/>
                                  </a:lnTo>
                                  <a:lnTo>
                                    <a:pt x="180" y="3447"/>
                                  </a:lnTo>
                                  <a:lnTo>
                                    <a:pt x="214" y="3335"/>
                                  </a:lnTo>
                                  <a:lnTo>
                                    <a:pt x="250" y="3225"/>
                                  </a:lnTo>
                                  <a:lnTo>
                                    <a:pt x="289" y="3114"/>
                                  </a:lnTo>
                                  <a:lnTo>
                                    <a:pt x="330" y="3006"/>
                                  </a:lnTo>
                                  <a:lnTo>
                                    <a:pt x="374" y="2899"/>
                                  </a:lnTo>
                                  <a:lnTo>
                                    <a:pt x="420" y="2794"/>
                                  </a:lnTo>
                                  <a:lnTo>
                                    <a:pt x="469" y="2688"/>
                                  </a:lnTo>
                                  <a:lnTo>
                                    <a:pt x="521" y="2585"/>
                                  </a:lnTo>
                                  <a:lnTo>
                                    <a:pt x="574" y="2484"/>
                                  </a:lnTo>
                                  <a:lnTo>
                                    <a:pt x="630" y="2384"/>
                                  </a:lnTo>
                                  <a:lnTo>
                                    <a:pt x="689" y="2286"/>
                                  </a:lnTo>
                                  <a:lnTo>
                                    <a:pt x="748" y="2188"/>
                                  </a:lnTo>
                                  <a:lnTo>
                                    <a:pt x="812" y="2092"/>
                                  </a:lnTo>
                                  <a:lnTo>
                                    <a:pt x="877" y="1998"/>
                                  </a:lnTo>
                                  <a:lnTo>
                                    <a:pt x="944" y="1906"/>
                                  </a:lnTo>
                                  <a:lnTo>
                                    <a:pt x="1014" y="1816"/>
                                  </a:lnTo>
                                  <a:lnTo>
                                    <a:pt x="1086" y="1727"/>
                                  </a:lnTo>
                                  <a:lnTo>
                                    <a:pt x="1158" y="1640"/>
                                  </a:lnTo>
                                  <a:lnTo>
                                    <a:pt x="1234" y="1555"/>
                                  </a:lnTo>
                                  <a:lnTo>
                                    <a:pt x="1312" y="1471"/>
                                  </a:lnTo>
                                  <a:lnTo>
                                    <a:pt x="1391" y="1390"/>
                                  </a:lnTo>
                                  <a:lnTo>
                                    <a:pt x="1473" y="1310"/>
                                  </a:lnTo>
                                  <a:lnTo>
                                    <a:pt x="1556" y="1233"/>
                                  </a:lnTo>
                                  <a:lnTo>
                                    <a:pt x="1642" y="1157"/>
                                  </a:lnTo>
                                  <a:lnTo>
                                    <a:pt x="1730" y="1083"/>
                                  </a:lnTo>
                                  <a:lnTo>
                                    <a:pt x="1818" y="1013"/>
                                  </a:lnTo>
                                  <a:lnTo>
                                    <a:pt x="1909" y="943"/>
                                  </a:lnTo>
                                  <a:lnTo>
                                    <a:pt x="2001" y="876"/>
                                  </a:lnTo>
                                  <a:lnTo>
                                    <a:pt x="2095" y="810"/>
                                  </a:lnTo>
                                  <a:lnTo>
                                    <a:pt x="2190" y="747"/>
                                  </a:lnTo>
                                  <a:lnTo>
                                    <a:pt x="2287" y="687"/>
                                  </a:lnTo>
                                  <a:lnTo>
                                    <a:pt x="2386" y="629"/>
                                  </a:lnTo>
                                  <a:lnTo>
                                    <a:pt x="2486" y="572"/>
                                  </a:lnTo>
                                  <a:lnTo>
                                    <a:pt x="2588" y="519"/>
                                  </a:lnTo>
                                  <a:lnTo>
                                    <a:pt x="2691" y="468"/>
                                  </a:lnTo>
                                  <a:lnTo>
                                    <a:pt x="2796" y="418"/>
                                  </a:lnTo>
                                  <a:lnTo>
                                    <a:pt x="2902" y="373"/>
                                  </a:lnTo>
                                  <a:lnTo>
                                    <a:pt x="3008" y="328"/>
                                  </a:lnTo>
                                  <a:lnTo>
                                    <a:pt x="3118" y="288"/>
                                  </a:lnTo>
                                  <a:lnTo>
                                    <a:pt x="3227" y="249"/>
                                  </a:lnTo>
                                  <a:lnTo>
                                    <a:pt x="3338" y="213"/>
                                  </a:lnTo>
                                  <a:lnTo>
                                    <a:pt x="3450" y="180"/>
                                  </a:lnTo>
                                  <a:lnTo>
                                    <a:pt x="3563" y="149"/>
                                  </a:lnTo>
                                  <a:lnTo>
                                    <a:pt x="3678" y="121"/>
                                  </a:lnTo>
                                  <a:lnTo>
                                    <a:pt x="3793" y="96"/>
                                  </a:lnTo>
                                  <a:lnTo>
                                    <a:pt x="3909" y="73"/>
                                  </a:lnTo>
                                  <a:lnTo>
                                    <a:pt x="4027" y="54"/>
                                  </a:lnTo>
                                  <a:lnTo>
                                    <a:pt x="4145" y="38"/>
                                  </a:lnTo>
                                  <a:lnTo>
                                    <a:pt x="4265" y="24"/>
                                  </a:lnTo>
                                  <a:lnTo>
                                    <a:pt x="4385" y="14"/>
                                  </a:lnTo>
                                  <a:lnTo>
                                    <a:pt x="4506" y="6"/>
                                  </a:lnTo>
                                  <a:lnTo>
                                    <a:pt x="4627" y="2"/>
                                  </a:lnTo>
                                  <a:lnTo>
                                    <a:pt x="4751" y="0"/>
                                  </a:lnTo>
                                  <a:lnTo>
                                    <a:pt x="4804" y="0"/>
                                  </a:lnTo>
                                  <a:lnTo>
                                    <a:pt x="4859" y="1"/>
                                  </a:lnTo>
                                  <a:lnTo>
                                    <a:pt x="4913" y="3"/>
                                  </a:lnTo>
                                  <a:lnTo>
                                    <a:pt x="4966" y="5"/>
                                  </a:lnTo>
                                  <a:lnTo>
                                    <a:pt x="5021" y="7"/>
                                  </a:lnTo>
                                  <a:lnTo>
                                    <a:pt x="5075" y="11"/>
                                  </a:lnTo>
                                  <a:lnTo>
                                    <a:pt x="5128" y="14"/>
                                  </a:lnTo>
                                  <a:lnTo>
                                    <a:pt x="5183" y="19"/>
                                  </a:lnTo>
                                  <a:lnTo>
                                    <a:pt x="5237" y="24"/>
                                  </a:lnTo>
                                  <a:lnTo>
                                    <a:pt x="5291" y="29"/>
                                  </a:lnTo>
                                  <a:lnTo>
                                    <a:pt x="5345" y="35"/>
                                  </a:lnTo>
                                  <a:lnTo>
                                    <a:pt x="5400" y="42"/>
                                  </a:lnTo>
                                  <a:lnTo>
                                    <a:pt x="5453" y="49"/>
                                  </a:lnTo>
                                  <a:lnTo>
                                    <a:pt x="5508" y="57"/>
                                  </a:lnTo>
                                  <a:lnTo>
                                    <a:pt x="5562" y="65"/>
                                  </a:lnTo>
                                  <a:lnTo>
                                    <a:pt x="5617" y="74"/>
                                  </a:lnTo>
                                  <a:lnTo>
                                    <a:pt x="5670" y="84"/>
                                  </a:lnTo>
                                  <a:lnTo>
                                    <a:pt x="5724" y="94"/>
                                  </a:lnTo>
                                  <a:lnTo>
                                    <a:pt x="5777" y="105"/>
                                  </a:lnTo>
                                  <a:lnTo>
                                    <a:pt x="5831" y="115"/>
                                  </a:lnTo>
                                  <a:lnTo>
                                    <a:pt x="5885" y="127"/>
                                  </a:lnTo>
                                  <a:lnTo>
                                    <a:pt x="5938" y="139"/>
                                  </a:lnTo>
                                  <a:lnTo>
                                    <a:pt x="5991" y="152"/>
                                  </a:lnTo>
                                  <a:lnTo>
                                    <a:pt x="6045" y="165"/>
                                  </a:lnTo>
                                  <a:lnTo>
                                    <a:pt x="6097" y="179"/>
                                  </a:lnTo>
                                  <a:lnTo>
                                    <a:pt x="6150" y="193"/>
                                  </a:lnTo>
                                  <a:lnTo>
                                    <a:pt x="6203" y="208"/>
                                  </a:lnTo>
                                  <a:lnTo>
                                    <a:pt x="6255" y="223"/>
                                  </a:lnTo>
                                  <a:lnTo>
                                    <a:pt x="6307" y="238"/>
                                  </a:lnTo>
                                  <a:lnTo>
                                    <a:pt x="6360" y="256"/>
                                  </a:lnTo>
                                  <a:lnTo>
                                    <a:pt x="6411" y="272"/>
                                  </a:lnTo>
                                  <a:lnTo>
                                    <a:pt x="6463" y="289"/>
                                  </a:lnTo>
                                  <a:lnTo>
                                    <a:pt x="6496" y="301"/>
                                  </a:lnTo>
                                  <a:lnTo>
                                    <a:pt x="6529" y="312"/>
                                  </a:lnTo>
                                  <a:lnTo>
                                    <a:pt x="6562" y="324"/>
                                  </a:lnTo>
                                  <a:lnTo>
                                    <a:pt x="6596" y="337"/>
                                  </a:lnTo>
                                  <a:lnTo>
                                    <a:pt x="6628" y="349"/>
                                  </a:lnTo>
                                  <a:lnTo>
                                    <a:pt x="6661" y="362"/>
                                  </a:lnTo>
                                  <a:lnTo>
                                    <a:pt x="6695" y="374"/>
                                  </a:lnTo>
                                  <a:lnTo>
                                    <a:pt x="6727" y="387"/>
                                  </a:lnTo>
                                  <a:lnTo>
                                    <a:pt x="6811" y="422"/>
                                  </a:lnTo>
                                  <a:lnTo>
                                    <a:pt x="6893" y="457"/>
                                  </a:lnTo>
                                  <a:lnTo>
                                    <a:pt x="6975" y="494"/>
                                  </a:lnTo>
                                  <a:lnTo>
                                    <a:pt x="7056" y="533"/>
                                  </a:lnTo>
                                  <a:lnTo>
                                    <a:pt x="7136" y="572"/>
                                  </a:lnTo>
                                  <a:lnTo>
                                    <a:pt x="7214" y="613"/>
                                  </a:lnTo>
                                  <a:lnTo>
                                    <a:pt x="7292" y="655"/>
                                  </a:lnTo>
                                  <a:lnTo>
                                    <a:pt x="7369" y="699"/>
                                  </a:lnTo>
                                  <a:lnTo>
                                    <a:pt x="7444" y="743"/>
                                  </a:lnTo>
                                  <a:lnTo>
                                    <a:pt x="7518" y="789"/>
                                  </a:lnTo>
                                  <a:lnTo>
                                    <a:pt x="7591" y="836"/>
                                  </a:lnTo>
                                  <a:lnTo>
                                    <a:pt x="7662" y="884"/>
                                  </a:lnTo>
                                  <a:lnTo>
                                    <a:pt x="7732" y="934"/>
                                  </a:lnTo>
                                  <a:lnTo>
                                    <a:pt x="7800" y="984"/>
                                  </a:lnTo>
                                  <a:lnTo>
                                    <a:pt x="7867" y="1036"/>
                                  </a:lnTo>
                                  <a:lnTo>
                                    <a:pt x="7933" y="1088"/>
                                  </a:lnTo>
                                  <a:lnTo>
                                    <a:pt x="7938" y="1093"/>
                                  </a:lnTo>
                                  <a:lnTo>
                                    <a:pt x="7943" y="1099"/>
                                  </a:lnTo>
                                  <a:lnTo>
                                    <a:pt x="7947" y="1105"/>
                                  </a:lnTo>
                                  <a:lnTo>
                                    <a:pt x="7951" y="1111"/>
                                  </a:lnTo>
                                  <a:lnTo>
                                    <a:pt x="7954" y="1118"/>
                                  </a:lnTo>
                                  <a:lnTo>
                                    <a:pt x="7956" y="1125"/>
                                  </a:lnTo>
                                  <a:lnTo>
                                    <a:pt x="7958" y="1132"/>
                                  </a:lnTo>
                                  <a:lnTo>
                                    <a:pt x="7959" y="1139"/>
                                  </a:lnTo>
                                  <a:lnTo>
                                    <a:pt x="7959" y="1146"/>
                                  </a:lnTo>
                                  <a:lnTo>
                                    <a:pt x="7959" y="1153"/>
                                  </a:lnTo>
                                  <a:lnTo>
                                    <a:pt x="7958" y="1160"/>
                                  </a:lnTo>
                                  <a:lnTo>
                                    <a:pt x="7956" y="1167"/>
                                  </a:lnTo>
                                  <a:lnTo>
                                    <a:pt x="7954" y="1174"/>
                                  </a:lnTo>
                                  <a:lnTo>
                                    <a:pt x="7951" y="1181"/>
                                  </a:lnTo>
                                  <a:lnTo>
                                    <a:pt x="7947" y="1187"/>
                                  </a:lnTo>
                                  <a:lnTo>
                                    <a:pt x="7943" y="1193"/>
                                  </a:lnTo>
                                  <a:lnTo>
                                    <a:pt x="7938" y="1199"/>
                                  </a:lnTo>
                                  <a:lnTo>
                                    <a:pt x="7932" y="1204"/>
                                  </a:lnTo>
                                  <a:lnTo>
                                    <a:pt x="7926" y="1208"/>
                                  </a:lnTo>
                                  <a:lnTo>
                                    <a:pt x="7920" y="1212"/>
                                  </a:lnTo>
                                  <a:lnTo>
                                    <a:pt x="7913" y="1215"/>
                                  </a:lnTo>
                                  <a:lnTo>
                                    <a:pt x="7907" y="1217"/>
                                  </a:lnTo>
                                  <a:lnTo>
                                    <a:pt x="7900" y="1219"/>
                                  </a:lnTo>
                                  <a:lnTo>
                                    <a:pt x="7893" y="1220"/>
                                  </a:lnTo>
                                  <a:lnTo>
                                    <a:pt x="7886" y="1220"/>
                                  </a:lnTo>
                                  <a:lnTo>
                                    <a:pt x="7878" y="1220"/>
                                  </a:lnTo>
                                  <a:lnTo>
                                    <a:pt x="7871" y="1219"/>
                                  </a:lnTo>
                                  <a:lnTo>
                                    <a:pt x="7864" y="1217"/>
                                  </a:lnTo>
                                  <a:lnTo>
                                    <a:pt x="7857" y="1215"/>
                                  </a:lnTo>
                                  <a:lnTo>
                                    <a:pt x="7850" y="1212"/>
                                  </a:lnTo>
                                  <a:lnTo>
                                    <a:pt x="7844" y="1208"/>
                                  </a:lnTo>
                                  <a:lnTo>
                                    <a:pt x="7838" y="1204"/>
                                  </a:lnTo>
                                  <a:lnTo>
                                    <a:pt x="7775" y="1152"/>
                                  </a:lnTo>
                                  <a:lnTo>
                                    <a:pt x="7710" y="1103"/>
                                  </a:lnTo>
                                  <a:lnTo>
                                    <a:pt x="7645" y="1054"/>
                                  </a:lnTo>
                                  <a:lnTo>
                                    <a:pt x="7577" y="1006"/>
                                  </a:lnTo>
                                  <a:lnTo>
                                    <a:pt x="7508" y="960"/>
                                  </a:lnTo>
                                  <a:lnTo>
                                    <a:pt x="7437" y="914"/>
                                  </a:lnTo>
                                  <a:lnTo>
                                    <a:pt x="7366" y="871"/>
                                  </a:lnTo>
                                  <a:lnTo>
                                    <a:pt x="7293" y="827"/>
                                  </a:lnTo>
                                  <a:lnTo>
                                    <a:pt x="7219" y="786"/>
                                  </a:lnTo>
                                  <a:lnTo>
                                    <a:pt x="7144" y="744"/>
                                  </a:lnTo>
                                  <a:lnTo>
                                    <a:pt x="7067" y="705"/>
                                  </a:lnTo>
                                  <a:lnTo>
                                    <a:pt x="6990" y="666"/>
                                  </a:lnTo>
                                  <a:lnTo>
                                    <a:pt x="6913" y="630"/>
                                  </a:lnTo>
                                  <a:lnTo>
                                    <a:pt x="6833" y="594"/>
                                  </a:lnTo>
                                  <a:lnTo>
                                    <a:pt x="6753" y="559"/>
                                  </a:lnTo>
                                  <a:lnTo>
                                    <a:pt x="6672" y="526"/>
                                  </a:lnTo>
                                  <a:lnTo>
                                    <a:pt x="6640" y="514"/>
                                  </a:lnTo>
                                  <a:lnTo>
                                    <a:pt x="6609" y="501"/>
                                  </a:lnTo>
                                  <a:lnTo>
                                    <a:pt x="6576" y="489"/>
                                  </a:lnTo>
                                  <a:lnTo>
                                    <a:pt x="6545" y="477"/>
                                  </a:lnTo>
                                  <a:lnTo>
                                    <a:pt x="6513" y="465"/>
                                  </a:lnTo>
                                  <a:lnTo>
                                    <a:pt x="6480" y="454"/>
                                  </a:lnTo>
                                  <a:lnTo>
                                    <a:pt x="6448" y="442"/>
                                  </a:lnTo>
                                  <a:lnTo>
                                    <a:pt x="6414" y="431"/>
                                  </a:lnTo>
                                  <a:lnTo>
                                    <a:pt x="6365" y="414"/>
                                  </a:lnTo>
                                  <a:lnTo>
                                    <a:pt x="6314" y="397"/>
                                  </a:lnTo>
                                  <a:lnTo>
                                    <a:pt x="6263" y="382"/>
                                  </a:lnTo>
                                  <a:lnTo>
                                    <a:pt x="6213" y="366"/>
                                  </a:lnTo>
                                  <a:lnTo>
                                    <a:pt x="6161" y="352"/>
                                  </a:lnTo>
                                  <a:lnTo>
                                    <a:pt x="6111" y="338"/>
                                  </a:lnTo>
                                  <a:lnTo>
                                    <a:pt x="6059" y="323"/>
                                  </a:lnTo>
                                  <a:lnTo>
                                    <a:pt x="6007" y="310"/>
                                  </a:lnTo>
                                  <a:lnTo>
                                    <a:pt x="5956" y="297"/>
                                  </a:lnTo>
                                  <a:lnTo>
                                    <a:pt x="5904" y="285"/>
                                  </a:lnTo>
                                  <a:lnTo>
                                    <a:pt x="5852" y="273"/>
                                  </a:lnTo>
                                  <a:lnTo>
                                    <a:pt x="5800" y="262"/>
                                  </a:lnTo>
                                  <a:lnTo>
                                    <a:pt x="5748" y="251"/>
                                  </a:lnTo>
                                  <a:lnTo>
                                    <a:pt x="5695" y="240"/>
                                  </a:lnTo>
                                  <a:lnTo>
                                    <a:pt x="5644" y="230"/>
                                  </a:lnTo>
                                  <a:lnTo>
                                    <a:pt x="5591" y="221"/>
                                  </a:lnTo>
                                  <a:lnTo>
                                    <a:pt x="5539" y="213"/>
                                  </a:lnTo>
                                  <a:lnTo>
                                    <a:pt x="5486" y="205"/>
                                  </a:lnTo>
                                  <a:lnTo>
                                    <a:pt x="5433" y="197"/>
                                  </a:lnTo>
                                  <a:lnTo>
                                    <a:pt x="5381" y="190"/>
                                  </a:lnTo>
                                  <a:lnTo>
                                    <a:pt x="5328" y="184"/>
                                  </a:lnTo>
                                  <a:lnTo>
                                    <a:pt x="5275" y="178"/>
                                  </a:lnTo>
                                  <a:lnTo>
                                    <a:pt x="5223" y="172"/>
                                  </a:lnTo>
                                  <a:lnTo>
                                    <a:pt x="5170" y="168"/>
                                  </a:lnTo>
                                  <a:lnTo>
                                    <a:pt x="5117" y="162"/>
                                  </a:lnTo>
                                  <a:lnTo>
                                    <a:pt x="5066" y="159"/>
                                  </a:lnTo>
                                  <a:lnTo>
                                    <a:pt x="5013" y="156"/>
                                  </a:lnTo>
                                  <a:lnTo>
                                    <a:pt x="4960" y="153"/>
                                  </a:lnTo>
                                  <a:lnTo>
                                    <a:pt x="4908" y="151"/>
                                  </a:lnTo>
                                  <a:lnTo>
                                    <a:pt x="4855" y="150"/>
                                  </a:lnTo>
                                  <a:lnTo>
                                    <a:pt x="4803" y="149"/>
                                  </a:lnTo>
                                  <a:lnTo>
                                    <a:pt x="4751" y="148"/>
                                  </a:lnTo>
                                  <a:lnTo>
                                    <a:pt x="4751" y="149"/>
                                  </a:lnTo>
                                  <a:lnTo>
                                    <a:pt x="4751" y="148"/>
                                  </a:lnTo>
                                  <a:lnTo>
                                    <a:pt x="4631" y="150"/>
                                  </a:lnTo>
                                  <a:lnTo>
                                    <a:pt x="4514" y="154"/>
                                  </a:lnTo>
                                  <a:lnTo>
                                    <a:pt x="4396" y="162"/>
                                  </a:lnTo>
                                  <a:lnTo>
                                    <a:pt x="4280" y="173"/>
                                  </a:lnTo>
                                  <a:lnTo>
                                    <a:pt x="4165" y="186"/>
                                  </a:lnTo>
                                  <a:lnTo>
                                    <a:pt x="4050" y="202"/>
                                  </a:lnTo>
                                  <a:lnTo>
                                    <a:pt x="3936" y="220"/>
                                  </a:lnTo>
                                  <a:lnTo>
                                    <a:pt x="3823" y="242"/>
                                  </a:lnTo>
                                  <a:lnTo>
                                    <a:pt x="3712" y="267"/>
                                  </a:lnTo>
                                  <a:lnTo>
                                    <a:pt x="3601" y="294"/>
                                  </a:lnTo>
                                  <a:lnTo>
                                    <a:pt x="3491" y="323"/>
                                  </a:lnTo>
                                  <a:lnTo>
                                    <a:pt x="3383" y="356"/>
                                  </a:lnTo>
                                  <a:lnTo>
                                    <a:pt x="3276" y="390"/>
                                  </a:lnTo>
                                  <a:lnTo>
                                    <a:pt x="3169" y="428"/>
                                  </a:lnTo>
                                  <a:lnTo>
                                    <a:pt x="3064" y="468"/>
                                  </a:lnTo>
                                  <a:lnTo>
                                    <a:pt x="2960" y="511"/>
                                  </a:lnTo>
                                  <a:lnTo>
                                    <a:pt x="2857" y="555"/>
                                  </a:lnTo>
                                  <a:lnTo>
                                    <a:pt x="2756" y="603"/>
                                  </a:lnTo>
                                  <a:lnTo>
                                    <a:pt x="2656" y="652"/>
                                  </a:lnTo>
                                  <a:lnTo>
                                    <a:pt x="2558" y="704"/>
                                  </a:lnTo>
                                  <a:lnTo>
                                    <a:pt x="2461" y="759"/>
                                  </a:lnTo>
                                  <a:lnTo>
                                    <a:pt x="2365" y="814"/>
                                  </a:lnTo>
                                  <a:lnTo>
                                    <a:pt x="2271" y="873"/>
                                  </a:lnTo>
                                  <a:lnTo>
                                    <a:pt x="2179" y="935"/>
                                  </a:lnTo>
                                  <a:lnTo>
                                    <a:pt x="2088" y="997"/>
                                  </a:lnTo>
                                  <a:lnTo>
                                    <a:pt x="1998" y="1062"/>
                                  </a:lnTo>
                                  <a:lnTo>
                                    <a:pt x="1911" y="1130"/>
                                  </a:lnTo>
                                  <a:lnTo>
                                    <a:pt x="1825" y="1199"/>
                                  </a:lnTo>
                                  <a:lnTo>
                                    <a:pt x="1740" y="1271"/>
                                  </a:lnTo>
                                  <a:lnTo>
                                    <a:pt x="1658" y="1343"/>
                                  </a:lnTo>
                                  <a:lnTo>
                                    <a:pt x="1577" y="1418"/>
                                  </a:lnTo>
                                  <a:lnTo>
                                    <a:pt x="1498" y="1496"/>
                                  </a:lnTo>
                                  <a:lnTo>
                                    <a:pt x="1421" y="1575"/>
                                  </a:lnTo>
                                  <a:lnTo>
                                    <a:pt x="1346" y="1655"/>
                                  </a:lnTo>
                                  <a:lnTo>
                                    <a:pt x="1272" y="1738"/>
                                  </a:lnTo>
                                  <a:lnTo>
                                    <a:pt x="1201" y="1822"/>
                                  </a:lnTo>
                                  <a:lnTo>
                                    <a:pt x="1131" y="1908"/>
                                  </a:lnTo>
                                  <a:lnTo>
                                    <a:pt x="1064" y="1996"/>
                                  </a:lnTo>
                                  <a:lnTo>
                                    <a:pt x="998" y="2085"/>
                                  </a:lnTo>
                                  <a:lnTo>
                                    <a:pt x="936" y="2176"/>
                                  </a:lnTo>
                                  <a:lnTo>
                                    <a:pt x="875" y="2269"/>
                                  </a:lnTo>
                                  <a:lnTo>
                                    <a:pt x="816" y="2364"/>
                                  </a:lnTo>
                                  <a:lnTo>
                                    <a:pt x="760" y="2459"/>
                                  </a:lnTo>
                                  <a:lnTo>
                                    <a:pt x="705" y="2556"/>
                                  </a:lnTo>
                                  <a:lnTo>
                                    <a:pt x="653" y="2654"/>
                                  </a:lnTo>
                                  <a:lnTo>
                                    <a:pt x="604" y="2754"/>
                                  </a:lnTo>
                                  <a:lnTo>
                                    <a:pt x="556" y="2855"/>
                                  </a:lnTo>
                                  <a:lnTo>
                                    <a:pt x="511" y="2958"/>
                                  </a:lnTo>
                                  <a:lnTo>
                                    <a:pt x="469" y="3062"/>
                                  </a:lnTo>
                                  <a:lnTo>
                                    <a:pt x="429" y="3166"/>
                                  </a:lnTo>
                                  <a:lnTo>
                                    <a:pt x="392" y="3272"/>
                                  </a:lnTo>
                                  <a:lnTo>
                                    <a:pt x="357" y="3380"/>
                                  </a:lnTo>
                                  <a:lnTo>
                                    <a:pt x="324" y="3489"/>
                                  </a:lnTo>
                                  <a:lnTo>
                                    <a:pt x="295" y="3598"/>
                                  </a:lnTo>
                                  <a:lnTo>
                                    <a:pt x="267" y="3708"/>
                                  </a:lnTo>
                                  <a:lnTo>
                                    <a:pt x="243" y="3821"/>
                                  </a:lnTo>
                                  <a:lnTo>
                                    <a:pt x="222" y="3933"/>
                                  </a:lnTo>
                                  <a:lnTo>
                                    <a:pt x="203" y="4046"/>
                                  </a:lnTo>
                                  <a:lnTo>
                                    <a:pt x="186" y="4162"/>
                                  </a:lnTo>
                                  <a:lnTo>
                                    <a:pt x="173" y="4277"/>
                                  </a:lnTo>
                                  <a:lnTo>
                                    <a:pt x="163" y="4394"/>
                                  </a:lnTo>
                                  <a:lnTo>
                                    <a:pt x="156" y="4510"/>
                                  </a:lnTo>
                                  <a:lnTo>
                                    <a:pt x="151" y="4628"/>
                                  </a:lnTo>
                                  <a:lnTo>
                                    <a:pt x="150" y="4747"/>
                                  </a:lnTo>
                                  <a:lnTo>
                                    <a:pt x="152" y="4870"/>
                                  </a:lnTo>
                                  <a:lnTo>
                                    <a:pt x="157" y="4992"/>
                                  </a:lnTo>
                                  <a:lnTo>
                                    <a:pt x="165" y="5113"/>
                                  </a:lnTo>
                                  <a:lnTo>
                                    <a:pt x="176" y="5233"/>
                                  </a:lnTo>
                                  <a:lnTo>
                                    <a:pt x="192" y="5354"/>
                                  </a:lnTo>
                                  <a:lnTo>
                                    <a:pt x="210" y="5472"/>
                                  </a:lnTo>
                                  <a:lnTo>
                                    <a:pt x="231" y="5590"/>
                                  </a:lnTo>
                                  <a:lnTo>
                                    <a:pt x="255" y="5707"/>
                                  </a:lnTo>
                                  <a:lnTo>
                                    <a:pt x="282" y="5822"/>
                                  </a:lnTo>
                                  <a:lnTo>
                                    <a:pt x="312" y="5938"/>
                                  </a:lnTo>
                                  <a:lnTo>
                                    <a:pt x="345" y="6051"/>
                                  </a:lnTo>
                                  <a:lnTo>
                                    <a:pt x="381" y="6163"/>
                                  </a:lnTo>
                                  <a:lnTo>
                                    <a:pt x="420" y="6275"/>
                                  </a:lnTo>
                                  <a:lnTo>
                                    <a:pt x="462" y="6385"/>
                                  </a:lnTo>
                                  <a:lnTo>
                                    <a:pt x="506" y="6493"/>
                                  </a:lnTo>
                                  <a:lnTo>
                                    <a:pt x="553" y="6602"/>
                                  </a:lnTo>
                                  <a:lnTo>
                                    <a:pt x="603" y="6707"/>
                                  </a:lnTo>
                                  <a:lnTo>
                                    <a:pt x="655" y="6812"/>
                                  </a:lnTo>
                                  <a:lnTo>
                                    <a:pt x="710" y="6915"/>
                                  </a:lnTo>
                                  <a:lnTo>
                                    <a:pt x="768" y="7017"/>
                                  </a:lnTo>
                                  <a:lnTo>
                                    <a:pt x="826" y="7117"/>
                                  </a:lnTo>
                                  <a:lnTo>
                                    <a:pt x="889" y="7216"/>
                                  </a:lnTo>
                                  <a:lnTo>
                                    <a:pt x="954" y="7312"/>
                                  </a:lnTo>
                                  <a:lnTo>
                                    <a:pt x="1021" y="7407"/>
                                  </a:lnTo>
                                  <a:lnTo>
                                    <a:pt x="1090" y="7501"/>
                                  </a:lnTo>
                                  <a:lnTo>
                                    <a:pt x="1160" y="7593"/>
                                  </a:lnTo>
                                  <a:lnTo>
                                    <a:pt x="1234" y="7682"/>
                                  </a:lnTo>
                                  <a:lnTo>
                                    <a:pt x="1309" y="7770"/>
                                  </a:lnTo>
                                  <a:lnTo>
                                    <a:pt x="1387" y="7858"/>
                                  </a:lnTo>
                                  <a:lnTo>
                                    <a:pt x="1467" y="7942"/>
                                  </a:lnTo>
                                  <a:lnTo>
                                    <a:pt x="1548" y="8023"/>
                                  </a:lnTo>
                                  <a:lnTo>
                                    <a:pt x="1632" y="8104"/>
                                  </a:lnTo>
                                  <a:lnTo>
                                    <a:pt x="1698" y="8165"/>
                                  </a:lnTo>
                                  <a:lnTo>
                                    <a:pt x="1766" y="8225"/>
                                  </a:lnTo>
                                  <a:lnTo>
                                    <a:pt x="1834" y="8284"/>
                                  </a:lnTo>
                                  <a:lnTo>
                                    <a:pt x="1904" y="8340"/>
                                  </a:lnTo>
                                  <a:lnTo>
                                    <a:pt x="1975" y="8396"/>
                                  </a:lnTo>
                                  <a:lnTo>
                                    <a:pt x="2046" y="8451"/>
                                  </a:lnTo>
                                  <a:lnTo>
                                    <a:pt x="2118" y="8504"/>
                                  </a:lnTo>
                                  <a:lnTo>
                                    <a:pt x="2192" y="8556"/>
                                  </a:lnTo>
                                  <a:lnTo>
                                    <a:pt x="2266" y="8605"/>
                                  </a:lnTo>
                                  <a:lnTo>
                                    <a:pt x="2342" y="8655"/>
                                  </a:lnTo>
                                  <a:lnTo>
                                    <a:pt x="2418" y="8701"/>
                                  </a:lnTo>
                                  <a:lnTo>
                                    <a:pt x="2496" y="8748"/>
                                  </a:lnTo>
                                  <a:lnTo>
                                    <a:pt x="2574" y="8793"/>
                                  </a:lnTo>
                                  <a:lnTo>
                                    <a:pt x="2653" y="8835"/>
                                  </a:lnTo>
                                  <a:lnTo>
                                    <a:pt x="2733" y="8877"/>
                                  </a:lnTo>
                                  <a:lnTo>
                                    <a:pt x="2813" y="8916"/>
                                  </a:lnTo>
                                  <a:lnTo>
                                    <a:pt x="2814" y="89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197"/>
                          <wps:cNvSpPr>
                            <a:spLocks noEditPoints="1"/>
                          </wps:cNvSpPr>
                          <wps:spPr bwMode="auto">
                            <a:xfrm>
                              <a:off x="1677" y="1250"/>
                              <a:ext cx="2373" cy="1370"/>
                            </a:xfrm>
                            <a:custGeom>
                              <a:avLst/>
                              <a:gdLst>
                                <a:gd name="T0" fmla="*/ 9085 w 9491"/>
                                <a:gd name="T1" fmla="*/ 337 h 5481"/>
                                <a:gd name="T2" fmla="*/ 8988 w 9491"/>
                                <a:gd name="T3" fmla="*/ 577 h 5481"/>
                                <a:gd name="T4" fmla="*/ 8924 w 9491"/>
                                <a:gd name="T5" fmla="*/ 1445 h 5481"/>
                                <a:gd name="T6" fmla="*/ 8863 w 9491"/>
                                <a:gd name="T7" fmla="*/ 2517 h 5481"/>
                                <a:gd name="T8" fmla="*/ 8661 w 9491"/>
                                <a:gd name="T9" fmla="*/ 3104 h 5481"/>
                                <a:gd name="T10" fmla="*/ 8444 w 9491"/>
                                <a:gd name="T11" fmla="*/ 3221 h 5481"/>
                                <a:gd name="T12" fmla="*/ 8336 w 9491"/>
                                <a:gd name="T13" fmla="*/ 3098 h 5481"/>
                                <a:gd name="T14" fmla="*/ 8355 w 9491"/>
                                <a:gd name="T15" fmla="*/ 2896 h 5481"/>
                                <a:gd name="T16" fmla="*/ 8322 w 9491"/>
                                <a:gd name="T17" fmla="*/ 2614 h 5481"/>
                                <a:gd name="T18" fmla="*/ 8185 w 9491"/>
                                <a:gd name="T19" fmla="*/ 2327 h 5481"/>
                                <a:gd name="T20" fmla="*/ 7958 w 9491"/>
                                <a:gd name="T21" fmla="*/ 2094 h 5481"/>
                                <a:gd name="T22" fmla="*/ 7659 w 9491"/>
                                <a:gd name="T23" fmla="*/ 1932 h 5481"/>
                                <a:gd name="T24" fmla="*/ 7310 w 9491"/>
                                <a:gd name="T25" fmla="*/ 1863 h 5481"/>
                                <a:gd name="T26" fmla="*/ 6917 w 9491"/>
                                <a:gd name="T27" fmla="*/ 1909 h 5481"/>
                                <a:gd name="T28" fmla="*/ 6552 w 9491"/>
                                <a:gd name="T29" fmla="*/ 2090 h 5481"/>
                                <a:gd name="T30" fmla="*/ 6376 w 9491"/>
                                <a:gd name="T31" fmla="*/ 2092 h 5481"/>
                                <a:gd name="T32" fmla="*/ 6202 w 9491"/>
                                <a:gd name="T33" fmla="*/ 1912 h 5481"/>
                                <a:gd name="T34" fmla="*/ 5859 w 9491"/>
                                <a:gd name="T35" fmla="*/ 1651 h 5481"/>
                                <a:gd name="T36" fmla="*/ 5377 w 9491"/>
                                <a:gd name="T37" fmla="*/ 1437 h 5481"/>
                                <a:gd name="T38" fmla="*/ 4832 w 9491"/>
                                <a:gd name="T39" fmla="*/ 1347 h 5481"/>
                                <a:gd name="T40" fmla="*/ 4288 w 9491"/>
                                <a:gd name="T41" fmla="*/ 1393 h 5481"/>
                                <a:gd name="T42" fmla="*/ 3694 w 9491"/>
                                <a:gd name="T43" fmla="*/ 1613 h 5481"/>
                                <a:gd name="T44" fmla="*/ 3215 w 9491"/>
                                <a:gd name="T45" fmla="*/ 1985 h 5481"/>
                                <a:gd name="T46" fmla="*/ 2883 w 9491"/>
                                <a:gd name="T47" fmla="*/ 2471 h 5481"/>
                                <a:gd name="T48" fmla="*/ 2732 w 9491"/>
                                <a:gd name="T49" fmla="*/ 3043 h 5481"/>
                                <a:gd name="T50" fmla="*/ 2734 w 9491"/>
                                <a:gd name="T51" fmla="*/ 3346 h 5481"/>
                                <a:gd name="T52" fmla="*/ 2730 w 9491"/>
                                <a:gd name="T53" fmla="*/ 3555 h 5481"/>
                                <a:gd name="T54" fmla="*/ 2571 w 9491"/>
                                <a:gd name="T55" fmla="*/ 3626 h 5481"/>
                                <a:gd name="T56" fmla="*/ 2344 w 9491"/>
                                <a:gd name="T57" fmla="*/ 3516 h 5481"/>
                                <a:gd name="T58" fmla="*/ 1941 w 9491"/>
                                <a:gd name="T59" fmla="*/ 3418 h 5481"/>
                                <a:gd name="T60" fmla="*/ 1227 w 9491"/>
                                <a:gd name="T61" fmla="*/ 3695 h 5481"/>
                                <a:gd name="T62" fmla="*/ 9490 w 9491"/>
                                <a:gd name="T63" fmla="*/ 5333 h 5481"/>
                                <a:gd name="T64" fmla="*/ 9385 w 9491"/>
                                <a:gd name="T65" fmla="*/ 5475 h 5481"/>
                                <a:gd name="T66" fmla="*/ 1009 w 9491"/>
                                <a:gd name="T67" fmla="*/ 5368 h 5481"/>
                                <a:gd name="T68" fmla="*/ 138 w 9491"/>
                                <a:gd name="T69" fmla="*/ 3930 h 5481"/>
                                <a:gd name="T70" fmla="*/ 16 w 9491"/>
                                <a:gd name="T71" fmla="*/ 3848 h 5481"/>
                                <a:gd name="T72" fmla="*/ 42 w 9491"/>
                                <a:gd name="T73" fmla="*/ 3677 h 5481"/>
                                <a:gd name="T74" fmla="*/ 1832 w 9491"/>
                                <a:gd name="T75" fmla="*/ 3114 h 5481"/>
                                <a:gd name="T76" fmla="*/ 2286 w 9491"/>
                                <a:gd name="T77" fmla="*/ 3179 h 5481"/>
                                <a:gd name="T78" fmla="*/ 2428 w 9491"/>
                                <a:gd name="T79" fmla="*/ 3128 h 5481"/>
                                <a:gd name="T80" fmla="*/ 2569 w 9491"/>
                                <a:gd name="T81" fmla="*/ 2446 h 5481"/>
                                <a:gd name="T82" fmla="*/ 2925 w 9491"/>
                                <a:gd name="T83" fmla="*/ 1860 h 5481"/>
                                <a:gd name="T84" fmla="*/ 3452 w 9491"/>
                                <a:gd name="T85" fmla="*/ 1409 h 5481"/>
                                <a:gd name="T86" fmla="*/ 4113 w 9491"/>
                                <a:gd name="T87" fmla="*/ 1127 h 5481"/>
                                <a:gd name="T88" fmla="*/ 4745 w 9491"/>
                                <a:gd name="T89" fmla="*/ 1046 h 5481"/>
                                <a:gd name="T90" fmla="*/ 5373 w 9491"/>
                                <a:gd name="T91" fmla="*/ 1125 h 5481"/>
                                <a:gd name="T92" fmla="*/ 5935 w 9491"/>
                                <a:gd name="T93" fmla="*/ 1349 h 5481"/>
                                <a:gd name="T94" fmla="*/ 6357 w 9491"/>
                                <a:gd name="T95" fmla="*/ 1649 h 5481"/>
                                <a:gd name="T96" fmla="*/ 6707 w 9491"/>
                                <a:gd name="T97" fmla="*/ 1665 h 5481"/>
                                <a:gd name="T98" fmla="*/ 7038 w 9491"/>
                                <a:gd name="T99" fmla="*/ 1579 h 5481"/>
                                <a:gd name="T100" fmla="*/ 7324 w 9491"/>
                                <a:gd name="T101" fmla="*/ 1566 h 5481"/>
                                <a:gd name="T102" fmla="*/ 7764 w 9491"/>
                                <a:gd name="T103" fmla="*/ 1653 h 5481"/>
                                <a:gd name="T104" fmla="*/ 8140 w 9491"/>
                                <a:gd name="T105" fmla="*/ 1857 h 5481"/>
                                <a:gd name="T106" fmla="*/ 8458 w 9491"/>
                                <a:gd name="T107" fmla="*/ 2198 h 5481"/>
                                <a:gd name="T108" fmla="*/ 8604 w 9491"/>
                                <a:gd name="T109" fmla="*/ 2114 h 5481"/>
                                <a:gd name="T110" fmla="*/ 8631 w 9491"/>
                                <a:gd name="T111" fmla="*/ 1240 h 5481"/>
                                <a:gd name="T112" fmla="*/ 8705 w 9491"/>
                                <a:gd name="T113" fmla="*/ 478 h 5481"/>
                                <a:gd name="T114" fmla="*/ 8854 w 9491"/>
                                <a:gd name="T115" fmla="*/ 139 h 5481"/>
                                <a:gd name="T116" fmla="*/ 9070 w 9491"/>
                                <a:gd name="T117" fmla="*/ 4 h 5481"/>
                                <a:gd name="T118" fmla="*/ 9375 w 9491"/>
                                <a:gd name="T119" fmla="*/ 67 h 5481"/>
                                <a:gd name="T120" fmla="*/ 9485 w 9491"/>
                                <a:gd name="T121" fmla="*/ 174 h 54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9491" h="5481">
                                  <a:moveTo>
                                    <a:pt x="9191" y="5181"/>
                                  </a:moveTo>
                                  <a:lnTo>
                                    <a:pt x="9191" y="318"/>
                                  </a:lnTo>
                                  <a:lnTo>
                                    <a:pt x="9179" y="315"/>
                                  </a:lnTo>
                                  <a:lnTo>
                                    <a:pt x="9167" y="314"/>
                                  </a:lnTo>
                                  <a:lnTo>
                                    <a:pt x="9156" y="313"/>
                                  </a:lnTo>
                                  <a:lnTo>
                                    <a:pt x="9146" y="313"/>
                                  </a:lnTo>
                                  <a:lnTo>
                                    <a:pt x="9136" y="314"/>
                                  </a:lnTo>
                                  <a:lnTo>
                                    <a:pt x="9125" y="316"/>
                                  </a:lnTo>
                                  <a:lnTo>
                                    <a:pt x="9116" y="319"/>
                                  </a:lnTo>
                                  <a:lnTo>
                                    <a:pt x="9108" y="322"/>
                                  </a:lnTo>
                                  <a:lnTo>
                                    <a:pt x="9100" y="327"/>
                                  </a:lnTo>
                                  <a:lnTo>
                                    <a:pt x="9092" y="332"/>
                                  </a:lnTo>
                                  <a:lnTo>
                                    <a:pt x="9085" y="337"/>
                                  </a:lnTo>
                                  <a:lnTo>
                                    <a:pt x="9078" y="344"/>
                                  </a:lnTo>
                                  <a:lnTo>
                                    <a:pt x="9071" y="351"/>
                                  </a:lnTo>
                                  <a:lnTo>
                                    <a:pt x="9065" y="359"/>
                                  </a:lnTo>
                                  <a:lnTo>
                                    <a:pt x="9059" y="367"/>
                                  </a:lnTo>
                                  <a:lnTo>
                                    <a:pt x="9054" y="378"/>
                                  </a:lnTo>
                                  <a:lnTo>
                                    <a:pt x="9043" y="397"/>
                                  </a:lnTo>
                                  <a:lnTo>
                                    <a:pt x="9034" y="419"/>
                                  </a:lnTo>
                                  <a:lnTo>
                                    <a:pt x="9025" y="441"/>
                                  </a:lnTo>
                                  <a:lnTo>
                                    <a:pt x="9017" y="466"/>
                                  </a:lnTo>
                                  <a:lnTo>
                                    <a:pt x="9009" y="492"/>
                                  </a:lnTo>
                                  <a:lnTo>
                                    <a:pt x="9001" y="519"/>
                                  </a:lnTo>
                                  <a:lnTo>
                                    <a:pt x="8995" y="548"/>
                                  </a:lnTo>
                                  <a:lnTo>
                                    <a:pt x="8988" y="577"/>
                                  </a:lnTo>
                                  <a:lnTo>
                                    <a:pt x="8982" y="607"/>
                                  </a:lnTo>
                                  <a:lnTo>
                                    <a:pt x="8977" y="640"/>
                                  </a:lnTo>
                                  <a:lnTo>
                                    <a:pt x="8971" y="672"/>
                                  </a:lnTo>
                                  <a:lnTo>
                                    <a:pt x="8967" y="707"/>
                                  </a:lnTo>
                                  <a:lnTo>
                                    <a:pt x="8957" y="777"/>
                                  </a:lnTo>
                                  <a:lnTo>
                                    <a:pt x="8950" y="851"/>
                                  </a:lnTo>
                                  <a:lnTo>
                                    <a:pt x="8944" y="929"/>
                                  </a:lnTo>
                                  <a:lnTo>
                                    <a:pt x="8939" y="1010"/>
                                  </a:lnTo>
                                  <a:lnTo>
                                    <a:pt x="8935" y="1093"/>
                                  </a:lnTo>
                                  <a:lnTo>
                                    <a:pt x="8932" y="1179"/>
                                  </a:lnTo>
                                  <a:lnTo>
                                    <a:pt x="8929" y="1266"/>
                                  </a:lnTo>
                                  <a:lnTo>
                                    <a:pt x="8926" y="1355"/>
                                  </a:lnTo>
                                  <a:lnTo>
                                    <a:pt x="8924" y="1445"/>
                                  </a:lnTo>
                                  <a:lnTo>
                                    <a:pt x="8922" y="1535"/>
                                  </a:lnTo>
                                  <a:lnTo>
                                    <a:pt x="8920" y="1663"/>
                                  </a:lnTo>
                                  <a:lnTo>
                                    <a:pt x="8916" y="1790"/>
                                  </a:lnTo>
                                  <a:lnTo>
                                    <a:pt x="8912" y="1917"/>
                                  </a:lnTo>
                                  <a:lnTo>
                                    <a:pt x="8907" y="2042"/>
                                  </a:lnTo>
                                  <a:lnTo>
                                    <a:pt x="8904" y="2105"/>
                                  </a:lnTo>
                                  <a:lnTo>
                                    <a:pt x="8900" y="2166"/>
                                  </a:lnTo>
                                  <a:lnTo>
                                    <a:pt x="8895" y="2226"/>
                                  </a:lnTo>
                                  <a:lnTo>
                                    <a:pt x="8891" y="2287"/>
                                  </a:lnTo>
                                  <a:lnTo>
                                    <a:pt x="8885" y="2346"/>
                                  </a:lnTo>
                                  <a:lnTo>
                                    <a:pt x="8878" y="2404"/>
                                  </a:lnTo>
                                  <a:lnTo>
                                    <a:pt x="8871" y="2461"/>
                                  </a:lnTo>
                                  <a:lnTo>
                                    <a:pt x="8863" y="2517"/>
                                  </a:lnTo>
                                  <a:lnTo>
                                    <a:pt x="8854" y="2572"/>
                                  </a:lnTo>
                                  <a:lnTo>
                                    <a:pt x="8844" y="2625"/>
                                  </a:lnTo>
                                  <a:lnTo>
                                    <a:pt x="8834" y="2678"/>
                                  </a:lnTo>
                                  <a:lnTo>
                                    <a:pt x="8822" y="2728"/>
                                  </a:lnTo>
                                  <a:lnTo>
                                    <a:pt x="8810" y="2777"/>
                                  </a:lnTo>
                                  <a:lnTo>
                                    <a:pt x="8795" y="2825"/>
                                  </a:lnTo>
                                  <a:lnTo>
                                    <a:pt x="8780" y="2871"/>
                                  </a:lnTo>
                                  <a:lnTo>
                                    <a:pt x="8764" y="2915"/>
                                  </a:lnTo>
                                  <a:lnTo>
                                    <a:pt x="8746" y="2957"/>
                                  </a:lnTo>
                                  <a:lnTo>
                                    <a:pt x="8727" y="2997"/>
                                  </a:lnTo>
                                  <a:lnTo>
                                    <a:pt x="8706" y="3035"/>
                                  </a:lnTo>
                                  <a:lnTo>
                                    <a:pt x="8684" y="3070"/>
                                  </a:lnTo>
                                  <a:lnTo>
                                    <a:pt x="8661" y="3104"/>
                                  </a:lnTo>
                                  <a:lnTo>
                                    <a:pt x="8635" y="3135"/>
                                  </a:lnTo>
                                  <a:lnTo>
                                    <a:pt x="8609" y="3165"/>
                                  </a:lnTo>
                                  <a:lnTo>
                                    <a:pt x="8581" y="3191"/>
                                  </a:lnTo>
                                  <a:lnTo>
                                    <a:pt x="8569" y="3200"/>
                                  </a:lnTo>
                                  <a:lnTo>
                                    <a:pt x="8555" y="3208"/>
                                  </a:lnTo>
                                  <a:lnTo>
                                    <a:pt x="8542" y="3214"/>
                                  </a:lnTo>
                                  <a:lnTo>
                                    <a:pt x="8529" y="3219"/>
                                  </a:lnTo>
                                  <a:lnTo>
                                    <a:pt x="8515" y="3223"/>
                                  </a:lnTo>
                                  <a:lnTo>
                                    <a:pt x="8501" y="3225"/>
                                  </a:lnTo>
                                  <a:lnTo>
                                    <a:pt x="8487" y="3226"/>
                                  </a:lnTo>
                                  <a:lnTo>
                                    <a:pt x="8471" y="3226"/>
                                  </a:lnTo>
                                  <a:lnTo>
                                    <a:pt x="8457" y="3224"/>
                                  </a:lnTo>
                                  <a:lnTo>
                                    <a:pt x="8444" y="3221"/>
                                  </a:lnTo>
                                  <a:lnTo>
                                    <a:pt x="8430" y="3217"/>
                                  </a:lnTo>
                                  <a:lnTo>
                                    <a:pt x="8417" y="3211"/>
                                  </a:lnTo>
                                  <a:lnTo>
                                    <a:pt x="8404" y="3204"/>
                                  </a:lnTo>
                                  <a:lnTo>
                                    <a:pt x="8391" y="3195"/>
                                  </a:lnTo>
                                  <a:lnTo>
                                    <a:pt x="8380" y="3186"/>
                                  </a:lnTo>
                                  <a:lnTo>
                                    <a:pt x="8370" y="3175"/>
                                  </a:lnTo>
                                  <a:lnTo>
                                    <a:pt x="8364" y="3168"/>
                                  </a:lnTo>
                                  <a:lnTo>
                                    <a:pt x="8359" y="3161"/>
                                  </a:lnTo>
                                  <a:lnTo>
                                    <a:pt x="8355" y="3153"/>
                                  </a:lnTo>
                                  <a:lnTo>
                                    <a:pt x="8351" y="3145"/>
                                  </a:lnTo>
                                  <a:lnTo>
                                    <a:pt x="8344" y="3130"/>
                                  </a:lnTo>
                                  <a:lnTo>
                                    <a:pt x="8339" y="3114"/>
                                  </a:lnTo>
                                  <a:lnTo>
                                    <a:pt x="8336" y="3098"/>
                                  </a:lnTo>
                                  <a:lnTo>
                                    <a:pt x="8334" y="3081"/>
                                  </a:lnTo>
                                  <a:lnTo>
                                    <a:pt x="8335" y="3064"/>
                                  </a:lnTo>
                                  <a:lnTo>
                                    <a:pt x="8337" y="3048"/>
                                  </a:lnTo>
                                  <a:lnTo>
                                    <a:pt x="8337" y="3047"/>
                                  </a:lnTo>
                                  <a:lnTo>
                                    <a:pt x="8338" y="3042"/>
                                  </a:lnTo>
                                  <a:lnTo>
                                    <a:pt x="8339" y="3038"/>
                                  </a:lnTo>
                                  <a:lnTo>
                                    <a:pt x="8342" y="3021"/>
                                  </a:lnTo>
                                  <a:lnTo>
                                    <a:pt x="8344" y="3007"/>
                                  </a:lnTo>
                                  <a:lnTo>
                                    <a:pt x="8346" y="2996"/>
                                  </a:lnTo>
                                  <a:lnTo>
                                    <a:pt x="8350" y="2963"/>
                                  </a:lnTo>
                                  <a:lnTo>
                                    <a:pt x="8353" y="2930"/>
                                  </a:lnTo>
                                  <a:lnTo>
                                    <a:pt x="8355" y="2896"/>
                                  </a:lnTo>
                                  <a:lnTo>
                                    <a:pt x="8356" y="2862"/>
                                  </a:lnTo>
                                  <a:lnTo>
                                    <a:pt x="8356" y="2837"/>
                                  </a:lnTo>
                                  <a:lnTo>
                                    <a:pt x="8355" y="2811"/>
                                  </a:lnTo>
                                  <a:lnTo>
                                    <a:pt x="8353" y="2786"/>
                                  </a:lnTo>
                                  <a:lnTo>
                                    <a:pt x="8351" y="2761"/>
                                  </a:lnTo>
                                  <a:lnTo>
                                    <a:pt x="8348" y="2736"/>
                                  </a:lnTo>
                                  <a:lnTo>
                                    <a:pt x="8344" y="2711"/>
                                  </a:lnTo>
                                  <a:lnTo>
                                    <a:pt x="8339" y="2687"/>
                                  </a:lnTo>
                                  <a:lnTo>
                                    <a:pt x="8334" y="2663"/>
                                  </a:lnTo>
                                  <a:lnTo>
                                    <a:pt x="8329" y="2638"/>
                                  </a:lnTo>
                                  <a:lnTo>
                                    <a:pt x="8322" y="2614"/>
                                  </a:lnTo>
                                  <a:lnTo>
                                    <a:pt x="8314" y="2591"/>
                                  </a:lnTo>
                                  <a:lnTo>
                                    <a:pt x="8307" y="2568"/>
                                  </a:lnTo>
                                  <a:lnTo>
                                    <a:pt x="8299" y="2544"/>
                                  </a:lnTo>
                                  <a:lnTo>
                                    <a:pt x="8290" y="2521"/>
                                  </a:lnTo>
                                  <a:lnTo>
                                    <a:pt x="8281" y="2499"/>
                                  </a:lnTo>
                                  <a:lnTo>
                                    <a:pt x="8271" y="2476"/>
                                  </a:lnTo>
                                  <a:lnTo>
                                    <a:pt x="8260" y="2454"/>
                                  </a:lnTo>
                                  <a:lnTo>
                                    <a:pt x="8249" y="2432"/>
                                  </a:lnTo>
                                  <a:lnTo>
                                    <a:pt x="8237" y="2411"/>
                                  </a:lnTo>
                                  <a:lnTo>
                                    <a:pt x="8224" y="2389"/>
                                  </a:lnTo>
                                  <a:lnTo>
                                    <a:pt x="8212" y="2368"/>
                                  </a:lnTo>
                                  <a:lnTo>
                                    <a:pt x="8198" y="2347"/>
                                  </a:lnTo>
                                  <a:lnTo>
                                    <a:pt x="8185" y="2327"/>
                                  </a:lnTo>
                                  <a:lnTo>
                                    <a:pt x="8170" y="2307"/>
                                  </a:lnTo>
                                  <a:lnTo>
                                    <a:pt x="8156" y="2287"/>
                                  </a:lnTo>
                                  <a:lnTo>
                                    <a:pt x="8139" y="2268"/>
                                  </a:lnTo>
                                  <a:lnTo>
                                    <a:pt x="8124" y="2249"/>
                                  </a:lnTo>
                                  <a:lnTo>
                                    <a:pt x="8107" y="2231"/>
                                  </a:lnTo>
                                  <a:lnTo>
                                    <a:pt x="8091" y="2212"/>
                                  </a:lnTo>
                                  <a:lnTo>
                                    <a:pt x="8074" y="2194"/>
                                  </a:lnTo>
                                  <a:lnTo>
                                    <a:pt x="8055" y="2177"/>
                                  </a:lnTo>
                                  <a:lnTo>
                                    <a:pt x="8037" y="2160"/>
                                  </a:lnTo>
                                  <a:lnTo>
                                    <a:pt x="8018" y="2142"/>
                                  </a:lnTo>
                                  <a:lnTo>
                                    <a:pt x="7999" y="2125"/>
                                  </a:lnTo>
                                  <a:lnTo>
                                    <a:pt x="7978" y="2109"/>
                                  </a:lnTo>
                                  <a:lnTo>
                                    <a:pt x="7958" y="2094"/>
                                  </a:lnTo>
                                  <a:lnTo>
                                    <a:pt x="7938" y="2079"/>
                                  </a:lnTo>
                                  <a:lnTo>
                                    <a:pt x="7917" y="2064"/>
                                  </a:lnTo>
                                  <a:lnTo>
                                    <a:pt x="7895" y="2049"/>
                                  </a:lnTo>
                                  <a:lnTo>
                                    <a:pt x="7873" y="2035"/>
                                  </a:lnTo>
                                  <a:lnTo>
                                    <a:pt x="7851" y="2022"/>
                                  </a:lnTo>
                                  <a:lnTo>
                                    <a:pt x="7828" y="2009"/>
                                  </a:lnTo>
                                  <a:lnTo>
                                    <a:pt x="7805" y="1997"/>
                                  </a:lnTo>
                                  <a:lnTo>
                                    <a:pt x="7782" y="1985"/>
                                  </a:lnTo>
                                  <a:lnTo>
                                    <a:pt x="7758" y="1973"/>
                                  </a:lnTo>
                                  <a:lnTo>
                                    <a:pt x="7733" y="1962"/>
                                  </a:lnTo>
                                  <a:lnTo>
                                    <a:pt x="7709" y="1951"/>
                                  </a:lnTo>
                                  <a:lnTo>
                                    <a:pt x="7685" y="1942"/>
                                  </a:lnTo>
                                  <a:lnTo>
                                    <a:pt x="7659" y="1932"/>
                                  </a:lnTo>
                                  <a:lnTo>
                                    <a:pt x="7634" y="1924"/>
                                  </a:lnTo>
                                  <a:lnTo>
                                    <a:pt x="7609" y="1916"/>
                                  </a:lnTo>
                                  <a:lnTo>
                                    <a:pt x="7582" y="1908"/>
                                  </a:lnTo>
                                  <a:lnTo>
                                    <a:pt x="7556" y="1901"/>
                                  </a:lnTo>
                                  <a:lnTo>
                                    <a:pt x="7530" y="1894"/>
                                  </a:lnTo>
                                  <a:lnTo>
                                    <a:pt x="7503" y="1888"/>
                                  </a:lnTo>
                                  <a:lnTo>
                                    <a:pt x="7476" y="1882"/>
                                  </a:lnTo>
                                  <a:lnTo>
                                    <a:pt x="7449" y="1877"/>
                                  </a:lnTo>
                                  <a:lnTo>
                                    <a:pt x="7421" y="1873"/>
                                  </a:lnTo>
                                  <a:lnTo>
                                    <a:pt x="7394" y="1870"/>
                                  </a:lnTo>
                                  <a:lnTo>
                                    <a:pt x="7366" y="1867"/>
                                  </a:lnTo>
                                  <a:lnTo>
                                    <a:pt x="7337" y="1865"/>
                                  </a:lnTo>
                                  <a:lnTo>
                                    <a:pt x="7310" y="1863"/>
                                  </a:lnTo>
                                  <a:lnTo>
                                    <a:pt x="7281" y="1862"/>
                                  </a:lnTo>
                                  <a:lnTo>
                                    <a:pt x="7252" y="1862"/>
                                  </a:lnTo>
                                  <a:lnTo>
                                    <a:pt x="7251" y="1862"/>
                                  </a:lnTo>
                                  <a:lnTo>
                                    <a:pt x="7202" y="1863"/>
                                  </a:lnTo>
                                  <a:lnTo>
                                    <a:pt x="7153" y="1866"/>
                                  </a:lnTo>
                                  <a:lnTo>
                                    <a:pt x="7105" y="1871"/>
                                  </a:lnTo>
                                  <a:lnTo>
                                    <a:pt x="7056" y="1877"/>
                                  </a:lnTo>
                                  <a:lnTo>
                                    <a:pt x="7009" y="1886"/>
                                  </a:lnTo>
                                  <a:lnTo>
                                    <a:pt x="6963" y="1897"/>
                                  </a:lnTo>
                                  <a:lnTo>
                                    <a:pt x="6917" y="1909"/>
                                  </a:lnTo>
                                  <a:lnTo>
                                    <a:pt x="6873" y="1923"/>
                                  </a:lnTo>
                                  <a:lnTo>
                                    <a:pt x="6861" y="1927"/>
                                  </a:lnTo>
                                  <a:lnTo>
                                    <a:pt x="6847" y="1932"/>
                                  </a:lnTo>
                                  <a:lnTo>
                                    <a:pt x="6832" y="1937"/>
                                  </a:lnTo>
                                  <a:lnTo>
                                    <a:pt x="6816" y="1943"/>
                                  </a:lnTo>
                                  <a:lnTo>
                                    <a:pt x="6781" y="1958"/>
                                  </a:lnTo>
                                  <a:lnTo>
                                    <a:pt x="6745" y="1973"/>
                                  </a:lnTo>
                                  <a:lnTo>
                                    <a:pt x="6712" y="1991"/>
                                  </a:lnTo>
                                  <a:lnTo>
                                    <a:pt x="6678" y="2008"/>
                                  </a:lnTo>
                                  <a:lnTo>
                                    <a:pt x="6645" y="2027"/>
                                  </a:lnTo>
                                  <a:lnTo>
                                    <a:pt x="6613" y="2047"/>
                                  </a:lnTo>
                                  <a:lnTo>
                                    <a:pt x="6582" y="2068"/>
                                  </a:lnTo>
                                  <a:lnTo>
                                    <a:pt x="6552" y="2090"/>
                                  </a:lnTo>
                                  <a:lnTo>
                                    <a:pt x="6540" y="2098"/>
                                  </a:lnTo>
                                  <a:lnTo>
                                    <a:pt x="6526" y="2105"/>
                                  </a:lnTo>
                                  <a:lnTo>
                                    <a:pt x="6512" y="2111"/>
                                  </a:lnTo>
                                  <a:lnTo>
                                    <a:pt x="6498" y="2115"/>
                                  </a:lnTo>
                                  <a:lnTo>
                                    <a:pt x="6484" y="2118"/>
                                  </a:lnTo>
                                  <a:lnTo>
                                    <a:pt x="6470" y="2119"/>
                                  </a:lnTo>
                                  <a:lnTo>
                                    <a:pt x="6456" y="2119"/>
                                  </a:lnTo>
                                  <a:lnTo>
                                    <a:pt x="6441" y="2118"/>
                                  </a:lnTo>
                                  <a:lnTo>
                                    <a:pt x="6427" y="2115"/>
                                  </a:lnTo>
                                  <a:lnTo>
                                    <a:pt x="6414" y="2111"/>
                                  </a:lnTo>
                                  <a:lnTo>
                                    <a:pt x="6401" y="2106"/>
                                  </a:lnTo>
                                  <a:lnTo>
                                    <a:pt x="6388" y="2100"/>
                                  </a:lnTo>
                                  <a:lnTo>
                                    <a:pt x="6376" y="2092"/>
                                  </a:lnTo>
                                  <a:lnTo>
                                    <a:pt x="6363" y="2083"/>
                                  </a:lnTo>
                                  <a:lnTo>
                                    <a:pt x="6353" y="2073"/>
                                  </a:lnTo>
                                  <a:lnTo>
                                    <a:pt x="6343" y="2061"/>
                                  </a:lnTo>
                                  <a:lnTo>
                                    <a:pt x="6342" y="2060"/>
                                  </a:lnTo>
                                  <a:lnTo>
                                    <a:pt x="6341" y="2059"/>
                                  </a:lnTo>
                                  <a:lnTo>
                                    <a:pt x="6340" y="2056"/>
                                  </a:lnTo>
                                  <a:lnTo>
                                    <a:pt x="6322" y="2035"/>
                                  </a:lnTo>
                                  <a:lnTo>
                                    <a:pt x="6304" y="2015"/>
                                  </a:lnTo>
                                  <a:lnTo>
                                    <a:pt x="6284" y="1994"/>
                                  </a:lnTo>
                                  <a:lnTo>
                                    <a:pt x="6264" y="1973"/>
                                  </a:lnTo>
                                  <a:lnTo>
                                    <a:pt x="6244" y="1953"/>
                                  </a:lnTo>
                                  <a:lnTo>
                                    <a:pt x="6224" y="1932"/>
                                  </a:lnTo>
                                  <a:lnTo>
                                    <a:pt x="6202" y="1912"/>
                                  </a:lnTo>
                                  <a:lnTo>
                                    <a:pt x="6181" y="1893"/>
                                  </a:lnTo>
                                  <a:lnTo>
                                    <a:pt x="6159" y="1872"/>
                                  </a:lnTo>
                                  <a:lnTo>
                                    <a:pt x="6137" y="1852"/>
                                  </a:lnTo>
                                  <a:lnTo>
                                    <a:pt x="6113" y="1833"/>
                                  </a:lnTo>
                                  <a:lnTo>
                                    <a:pt x="6090" y="1814"/>
                                  </a:lnTo>
                                  <a:lnTo>
                                    <a:pt x="6066" y="1794"/>
                                  </a:lnTo>
                                  <a:lnTo>
                                    <a:pt x="6041" y="1775"/>
                                  </a:lnTo>
                                  <a:lnTo>
                                    <a:pt x="6017" y="1757"/>
                                  </a:lnTo>
                                  <a:lnTo>
                                    <a:pt x="5992" y="1739"/>
                                  </a:lnTo>
                                  <a:lnTo>
                                    <a:pt x="5959" y="1715"/>
                                  </a:lnTo>
                                  <a:lnTo>
                                    <a:pt x="5927" y="1693"/>
                                  </a:lnTo>
                                  <a:lnTo>
                                    <a:pt x="5893" y="1672"/>
                                  </a:lnTo>
                                  <a:lnTo>
                                    <a:pt x="5859" y="1651"/>
                                  </a:lnTo>
                                  <a:lnTo>
                                    <a:pt x="5825" y="1630"/>
                                  </a:lnTo>
                                  <a:lnTo>
                                    <a:pt x="5789" y="1611"/>
                                  </a:lnTo>
                                  <a:lnTo>
                                    <a:pt x="5754" y="1592"/>
                                  </a:lnTo>
                                  <a:lnTo>
                                    <a:pt x="5718" y="1573"/>
                                  </a:lnTo>
                                  <a:lnTo>
                                    <a:pt x="5682" y="1556"/>
                                  </a:lnTo>
                                  <a:lnTo>
                                    <a:pt x="5646" y="1538"/>
                                  </a:lnTo>
                                  <a:lnTo>
                                    <a:pt x="5608" y="1522"/>
                                  </a:lnTo>
                                  <a:lnTo>
                                    <a:pt x="5571" y="1506"/>
                                  </a:lnTo>
                                  <a:lnTo>
                                    <a:pt x="5533" y="1491"/>
                                  </a:lnTo>
                                  <a:lnTo>
                                    <a:pt x="5495" y="1477"/>
                                  </a:lnTo>
                                  <a:lnTo>
                                    <a:pt x="5455" y="1462"/>
                                  </a:lnTo>
                                  <a:lnTo>
                                    <a:pt x="5417" y="1449"/>
                                  </a:lnTo>
                                  <a:lnTo>
                                    <a:pt x="5377" y="1437"/>
                                  </a:lnTo>
                                  <a:lnTo>
                                    <a:pt x="5337" y="1426"/>
                                  </a:lnTo>
                                  <a:lnTo>
                                    <a:pt x="5296" y="1415"/>
                                  </a:lnTo>
                                  <a:lnTo>
                                    <a:pt x="5256" y="1405"/>
                                  </a:lnTo>
                                  <a:lnTo>
                                    <a:pt x="5215" y="1396"/>
                                  </a:lnTo>
                                  <a:lnTo>
                                    <a:pt x="5174" y="1388"/>
                                  </a:lnTo>
                                  <a:lnTo>
                                    <a:pt x="5132" y="1379"/>
                                  </a:lnTo>
                                  <a:lnTo>
                                    <a:pt x="5091" y="1372"/>
                                  </a:lnTo>
                                  <a:lnTo>
                                    <a:pt x="5048" y="1366"/>
                                  </a:lnTo>
                                  <a:lnTo>
                                    <a:pt x="5006" y="1360"/>
                                  </a:lnTo>
                                  <a:lnTo>
                                    <a:pt x="4963" y="1356"/>
                                  </a:lnTo>
                                  <a:lnTo>
                                    <a:pt x="4920" y="1352"/>
                                  </a:lnTo>
                                  <a:lnTo>
                                    <a:pt x="4876" y="1349"/>
                                  </a:lnTo>
                                  <a:lnTo>
                                    <a:pt x="4832" y="1347"/>
                                  </a:lnTo>
                                  <a:lnTo>
                                    <a:pt x="4789" y="1346"/>
                                  </a:lnTo>
                                  <a:lnTo>
                                    <a:pt x="4745" y="1345"/>
                                  </a:lnTo>
                                  <a:lnTo>
                                    <a:pt x="4693" y="1346"/>
                                  </a:lnTo>
                                  <a:lnTo>
                                    <a:pt x="4641" y="1347"/>
                                  </a:lnTo>
                                  <a:lnTo>
                                    <a:pt x="4589" y="1350"/>
                                  </a:lnTo>
                                  <a:lnTo>
                                    <a:pt x="4538" y="1354"/>
                                  </a:lnTo>
                                  <a:lnTo>
                                    <a:pt x="4487" y="1360"/>
                                  </a:lnTo>
                                  <a:lnTo>
                                    <a:pt x="4437" y="1366"/>
                                  </a:lnTo>
                                  <a:lnTo>
                                    <a:pt x="4386" y="1374"/>
                                  </a:lnTo>
                                  <a:lnTo>
                                    <a:pt x="4336" y="1383"/>
                                  </a:lnTo>
                                  <a:lnTo>
                                    <a:pt x="4288" y="1393"/>
                                  </a:lnTo>
                                  <a:lnTo>
                                    <a:pt x="4238" y="1404"/>
                                  </a:lnTo>
                                  <a:lnTo>
                                    <a:pt x="4191" y="1415"/>
                                  </a:lnTo>
                                  <a:lnTo>
                                    <a:pt x="4143" y="1428"/>
                                  </a:lnTo>
                                  <a:lnTo>
                                    <a:pt x="4095" y="1442"/>
                                  </a:lnTo>
                                  <a:lnTo>
                                    <a:pt x="4049" y="1457"/>
                                  </a:lnTo>
                                  <a:lnTo>
                                    <a:pt x="4002" y="1474"/>
                                  </a:lnTo>
                                  <a:lnTo>
                                    <a:pt x="3957" y="1491"/>
                                  </a:lnTo>
                                  <a:lnTo>
                                    <a:pt x="3911" y="1509"/>
                                  </a:lnTo>
                                  <a:lnTo>
                                    <a:pt x="3867" y="1528"/>
                                  </a:lnTo>
                                  <a:lnTo>
                                    <a:pt x="3823" y="1547"/>
                                  </a:lnTo>
                                  <a:lnTo>
                                    <a:pt x="3779" y="1569"/>
                                  </a:lnTo>
                                  <a:lnTo>
                                    <a:pt x="3737" y="1591"/>
                                  </a:lnTo>
                                  <a:lnTo>
                                    <a:pt x="3694" y="1613"/>
                                  </a:lnTo>
                                  <a:lnTo>
                                    <a:pt x="3653" y="1638"/>
                                  </a:lnTo>
                                  <a:lnTo>
                                    <a:pt x="3612" y="1662"/>
                                  </a:lnTo>
                                  <a:lnTo>
                                    <a:pt x="3572" y="1687"/>
                                  </a:lnTo>
                                  <a:lnTo>
                                    <a:pt x="3533" y="1713"/>
                                  </a:lnTo>
                                  <a:lnTo>
                                    <a:pt x="3495" y="1741"/>
                                  </a:lnTo>
                                  <a:lnTo>
                                    <a:pt x="3457" y="1768"/>
                                  </a:lnTo>
                                  <a:lnTo>
                                    <a:pt x="3419" y="1797"/>
                                  </a:lnTo>
                                  <a:lnTo>
                                    <a:pt x="3384" y="1827"/>
                                  </a:lnTo>
                                  <a:lnTo>
                                    <a:pt x="3348" y="1857"/>
                                  </a:lnTo>
                                  <a:lnTo>
                                    <a:pt x="3313" y="1888"/>
                                  </a:lnTo>
                                  <a:lnTo>
                                    <a:pt x="3279" y="1920"/>
                                  </a:lnTo>
                                  <a:lnTo>
                                    <a:pt x="3247" y="1952"/>
                                  </a:lnTo>
                                  <a:lnTo>
                                    <a:pt x="3215" y="1985"/>
                                  </a:lnTo>
                                  <a:lnTo>
                                    <a:pt x="3183" y="2019"/>
                                  </a:lnTo>
                                  <a:lnTo>
                                    <a:pt x="3154" y="2053"/>
                                  </a:lnTo>
                                  <a:lnTo>
                                    <a:pt x="3124" y="2088"/>
                                  </a:lnTo>
                                  <a:lnTo>
                                    <a:pt x="3096" y="2123"/>
                                  </a:lnTo>
                                  <a:lnTo>
                                    <a:pt x="3069" y="2160"/>
                                  </a:lnTo>
                                  <a:lnTo>
                                    <a:pt x="3041" y="2197"/>
                                  </a:lnTo>
                                  <a:lnTo>
                                    <a:pt x="3016" y="2235"/>
                                  </a:lnTo>
                                  <a:lnTo>
                                    <a:pt x="2992" y="2273"/>
                                  </a:lnTo>
                                  <a:lnTo>
                                    <a:pt x="2967" y="2311"/>
                                  </a:lnTo>
                                  <a:lnTo>
                                    <a:pt x="2945" y="2351"/>
                                  </a:lnTo>
                                  <a:lnTo>
                                    <a:pt x="2924" y="2390"/>
                                  </a:lnTo>
                                  <a:lnTo>
                                    <a:pt x="2903" y="2431"/>
                                  </a:lnTo>
                                  <a:lnTo>
                                    <a:pt x="2883" y="2471"/>
                                  </a:lnTo>
                                  <a:lnTo>
                                    <a:pt x="2865" y="2513"/>
                                  </a:lnTo>
                                  <a:lnTo>
                                    <a:pt x="2847" y="2554"/>
                                  </a:lnTo>
                                  <a:lnTo>
                                    <a:pt x="2831" y="2597"/>
                                  </a:lnTo>
                                  <a:lnTo>
                                    <a:pt x="2816" y="2639"/>
                                  </a:lnTo>
                                  <a:lnTo>
                                    <a:pt x="2801" y="2683"/>
                                  </a:lnTo>
                                  <a:lnTo>
                                    <a:pt x="2789" y="2726"/>
                                  </a:lnTo>
                                  <a:lnTo>
                                    <a:pt x="2777" y="2771"/>
                                  </a:lnTo>
                                  <a:lnTo>
                                    <a:pt x="2767" y="2815"/>
                                  </a:lnTo>
                                  <a:lnTo>
                                    <a:pt x="2757" y="2860"/>
                                  </a:lnTo>
                                  <a:lnTo>
                                    <a:pt x="2749" y="2906"/>
                                  </a:lnTo>
                                  <a:lnTo>
                                    <a:pt x="2742" y="2951"/>
                                  </a:lnTo>
                                  <a:lnTo>
                                    <a:pt x="2737" y="2997"/>
                                  </a:lnTo>
                                  <a:lnTo>
                                    <a:pt x="2732" y="3043"/>
                                  </a:lnTo>
                                  <a:lnTo>
                                    <a:pt x="2729" y="3090"/>
                                  </a:lnTo>
                                  <a:lnTo>
                                    <a:pt x="2726" y="3137"/>
                                  </a:lnTo>
                                  <a:lnTo>
                                    <a:pt x="2725" y="3184"/>
                                  </a:lnTo>
                                  <a:lnTo>
                                    <a:pt x="2726" y="3184"/>
                                  </a:lnTo>
                                  <a:lnTo>
                                    <a:pt x="2726" y="3186"/>
                                  </a:lnTo>
                                  <a:lnTo>
                                    <a:pt x="2725" y="3186"/>
                                  </a:lnTo>
                                  <a:lnTo>
                                    <a:pt x="2726" y="3218"/>
                                  </a:lnTo>
                                  <a:lnTo>
                                    <a:pt x="2728" y="3251"/>
                                  </a:lnTo>
                                  <a:lnTo>
                                    <a:pt x="2730" y="3286"/>
                                  </a:lnTo>
                                  <a:lnTo>
                                    <a:pt x="2732" y="3321"/>
                                  </a:lnTo>
                                  <a:lnTo>
                                    <a:pt x="2734" y="3346"/>
                                  </a:lnTo>
                                  <a:lnTo>
                                    <a:pt x="2735" y="3351"/>
                                  </a:lnTo>
                                  <a:lnTo>
                                    <a:pt x="2735" y="3356"/>
                                  </a:lnTo>
                                  <a:lnTo>
                                    <a:pt x="2738" y="3380"/>
                                  </a:lnTo>
                                  <a:lnTo>
                                    <a:pt x="2741" y="3405"/>
                                  </a:lnTo>
                                  <a:lnTo>
                                    <a:pt x="2744" y="3431"/>
                                  </a:lnTo>
                                  <a:lnTo>
                                    <a:pt x="2748" y="3456"/>
                                  </a:lnTo>
                                  <a:lnTo>
                                    <a:pt x="2750" y="3471"/>
                                  </a:lnTo>
                                  <a:lnTo>
                                    <a:pt x="2750" y="3486"/>
                                  </a:lnTo>
                                  <a:lnTo>
                                    <a:pt x="2749" y="3501"/>
                                  </a:lnTo>
                                  <a:lnTo>
                                    <a:pt x="2746" y="3515"/>
                                  </a:lnTo>
                                  <a:lnTo>
                                    <a:pt x="2742" y="3529"/>
                                  </a:lnTo>
                                  <a:lnTo>
                                    <a:pt x="2736" y="3542"/>
                                  </a:lnTo>
                                  <a:lnTo>
                                    <a:pt x="2730" y="3555"/>
                                  </a:lnTo>
                                  <a:lnTo>
                                    <a:pt x="2721" y="3567"/>
                                  </a:lnTo>
                                  <a:lnTo>
                                    <a:pt x="2712" y="3578"/>
                                  </a:lnTo>
                                  <a:lnTo>
                                    <a:pt x="2703" y="3589"/>
                                  </a:lnTo>
                                  <a:lnTo>
                                    <a:pt x="2692" y="3598"/>
                                  </a:lnTo>
                                  <a:lnTo>
                                    <a:pt x="2680" y="3607"/>
                                  </a:lnTo>
                                  <a:lnTo>
                                    <a:pt x="2667" y="3614"/>
                                  </a:lnTo>
                                  <a:lnTo>
                                    <a:pt x="2654" y="3619"/>
                                  </a:lnTo>
                                  <a:lnTo>
                                    <a:pt x="2639" y="3624"/>
                                  </a:lnTo>
                                  <a:lnTo>
                                    <a:pt x="2624" y="3627"/>
                                  </a:lnTo>
                                  <a:lnTo>
                                    <a:pt x="2611" y="3629"/>
                                  </a:lnTo>
                                  <a:lnTo>
                                    <a:pt x="2597" y="3629"/>
                                  </a:lnTo>
                                  <a:lnTo>
                                    <a:pt x="2584" y="3628"/>
                                  </a:lnTo>
                                  <a:lnTo>
                                    <a:pt x="2571" y="3626"/>
                                  </a:lnTo>
                                  <a:lnTo>
                                    <a:pt x="2558" y="3623"/>
                                  </a:lnTo>
                                  <a:lnTo>
                                    <a:pt x="2546" y="3619"/>
                                  </a:lnTo>
                                  <a:lnTo>
                                    <a:pt x="2534" y="3614"/>
                                  </a:lnTo>
                                  <a:lnTo>
                                    <a:pt x="2523" y="3608"/>
                                  </a:lnTo>
                                  <a:lnTo>
                                    <a:pt x="2499" y="3594"/>
                                  </a:lnTo>
                                  <a:lnTo>
                                    <a:pt x="2476" y="3581"/>
                                  </a:lnTo>
                                  <a:lnTo>
                                    <a:pt x="2454" y="3568"/>
                                  </a:lnTo>
                                  <a:lnTo>
                                    <a:pt x="2435" y="3558"/>
                                  </a:lnTo>
                                  <a:lnTo>
                                    <a:pt x="2413" y="3547"/>
                                  </a:lnTo>
                                  <a:lnTo>
                                    <a:pt x="2389" y="3536"/>
                                  </a:lnTo>
                                  <a:lnTo>
                                    <a:pt x="2367" y="3526"/>
                                  </a:lnTo>
                                  <a:lnTo>
                                    <a:pt x="2344" y="3516"/>
                                  </a:lnTo>
                                  <a:lnTo>
                                    <a:pt x="2314" y="3504"/>
                                  </a:lnTo>
                                  <a:lnTo>
                                    <a:pt x="2284" y="3492"/>
                                  </a:lnTo>
                                  <a:lnTo>
                                    <a:pt x="2255" y="3482"/>
                                  </a:lnTo>
                                  <a:lnTo>
                                    <a:pt x="2224" y="3472"/>
                                  </a:lnTo>
                                  <a:lnTo>
                                    <a:pt x="2194" y="3463"/>
                                  </a:lnTo>
                                  <a:lnTo>
                                    <a:pt x="2163" y="3455"/>
                                  </a:lnTo>
                                  <a:lnTo>
                                    <a:pt x="2132" y="3447"/>
                                  </a:lnTo>
                                  <a:lnTo>
                                    <a:pt x="2101" y="3440"/>
                                  </a:lnTo>
                                  <a:lnTo>
                                    <a:pt x="2069" y="3434"/>
                                  </a:lnTo>
                                  <a:lnTo>
                                    <a:pt x="2037" y="3429"/>
                                  </a:lnTo>
                                  <a:lnTo>
                                    <a:pt x="2006" y="3424"/>
                                  </a:lnTo>
                                  <a:lnTo>
                                    <a:pt x="1973" y="3421"/>
                                  </a:lnTo>
                                  <a:lnTo>
                                    <a:pt x="1941" y="3418"/>
                                  </a:lnTo>
                                  <a:lnTo>
                                    <a:pt x="1908" y="3416"/>
                                  </a:lnTo>
                                  <a:lnTo>
                                    <a:pt x="1876" y="3415"/>
                                  </a:lnTo>
                                  <a:lnTo>
                                    <a:pt x="1843" y="3414"/>
                                  </a:lnTo>
                                  <a:lnTo>
                                    <a:pt x="1131" y="3633"/>
                                  </a:lnTo>
                                  <a:lnTo>
                                    <a:pt x="1144" y="3636"/>
                                  </a:lnTo>
                                  <a:lnTo>
                                    <a:pt x="1156" y="3640"/>
                                  </a:lnTo>
                                  <a:lnTo>
                                    <a:pt x="1168" y="3645"/>
                                  </a:lnTo>
                                  <a:lnTo>
                                    <a:pt x="1179" y="3651"/>
                                  </a:lnTo>
                                  <a:lnTo>
                                    <a:pt x="1191" y="3658"/>
                                  </a:lnTo>
                                  <a:lnTo>
                                    <a:pt x="1201" y="3667"/>
                                  </a:lnTo>
                                  <a:lnTo>
                                    <a:pt x="1210" y="3675"/>
                                  </a:lnTo>
                                  <a:lnTo>
                                    <a:pt x="1219" y="3685"/>
                                  </a:lnTo>
                                  <a:lnTo>
                                    <a:pt x="1227" y="3695"/>
                                  </a:lnTo>
                                  <a:lnTo>
                                    <a:pt x="1234" y="3705"/>
                                  </a:lnTo>
                                  <a:lnTo>
                                    <a:pt x="1239" y="3717"/>
                                  </a:lnTo>
                                  <a:lnTo>
                                    <a:pt x="1244" y="3728"/>
                                  </a:lnTo>
                                  <a:lnTo>
                                    <a:pt x="1248" y="3741"/>
                                  </a:lnTo>
                                  <a:lnTo>
                                    <a:pt x="1251" y="3754"/>
                                  </a:lnTo>
                                  <a:lnTo>
                                    <a:pt x="1253" y="3768"/>
                                  </a:lnTo>
                                  <a:lnTo>
                                    <a:pt x="1254" y="3781"/>
                                  </a:lnTo>
                                  <a:lnTo>
                                    <a:pt x="1254" y="5105"/>
                                  </a:lnTo>
                                  <a:lnTo>
                                    <a:pt x="9191" y="5181"/>
                                  </a:lnTo>
                                  <a:close/>
                                  <a:moveTo>
                                    <a:pt x="9491" y="218"/>
                                  </a:moveTo>
                                  <a:lnTo>
                                    <a:pt x="9491" y="5332"/>
                                  </a:lnTo>
                                  <a:lnTo>
                                    <a:pt x="9490" y="5332"/>
                                  </a:lnTo>
                                  <a:lnTo>
                                    <a:pt x="9490" y="5333"/>
                                  </a:lnTo>
                                  <a:lnTo>
                                    <a:pt x="9490" y="5348"/>
                                  </a:lnTo>
                                  <a:lnTo>
                                    <a:pt x="9487" y="5363"/>
                                  </a:lnTo>
                                  <a:lnTo>
                                    <a:pt x="9483" y="5378"/>
                                  </a:lnTo>
                                  <a:lnTo>
                                    <a:pt x="9478" y="5391"/>
                                  </a:lnTo>
                                  <a:lnTo>
                                    <a:pt x="9472" y="5404"/>
                                  </a:lnTo>
                                  <a:lnTo>
                                    <a:pt x="9465" y="5416"/>
                                  </a:lnTo>
                                  <a:lnTo>
                                    <a:pt x="9456" y="5427"/>
                                  </a:lnTo>
                                  <a:lnTo>
                                    <a:pt x="9445" y="5438"/>
                                  </a:lnTo>
                                  <a:lnTo>
                                    <a:pt x="9435" y="5448"/>
                                  </a:lnTo>
                                  <a:lnTo>
                                    <a:pt x="9423" y="5457"/>
                                  </a:lnTo>
                                  <a:lnTo>
                                    <a:pt x="9411" y="5464"/>
                                  </a:lnTo>
                                  <a:lnTo>
                                    <a:pt x="9398" y="5470"/>
                                  </a:lnTo>
                                  <a:lnTo>
                                    <a:pt x="9385" y="5475"/>
                                  </a:lnTo>
                                  <a:lnTo>
                                    <a:pt x="9371" y="5478"/>
                                  </a:lnTo>
                                  <a:lnTo>
                                    <a:pt x="9355" y="5480"/>
                                  </a:lnTo>
                                  <a:lnTo>
                                    <a:pt x="9340" y="5481"/>
                                  </a:lnTo>
                                  <a:lnTo>
                                    <a:pt x="1117" y="5402"/>
                                  </a:lnTo>
                                  <a:lnTo>
                                    <a:pt x="1111" y="5402"/>
                                  </a:lnTo>
                                  <a:lnTo>
                                    <a:pt x="1104" y="5402"/>
                                  </a:lnTo>
                                  <a:lnTo>
                                    <a:pt x="1089" y="5401"/>
                                  </a:lnTo>
                                  <a:lnTo>
                                    <a:pt x="1074" y="5399"/>
                                  </a:lnTo>
                                  <a:lnTo>
                                    <a:pt x="1060" y="5395"/>
                                  </a:lnTo>
                                  <a:lnTo>
                                    <a:pt x="1046" y="5390"/>
                                  </a:lnTo>
                                  <a:lnTo>
                                    <a:pt x="1033" y="5384"/>
                                  </a:lnTo>
                                  <a:lnTo>
                                    <a:pt x="1020" y="5377"/>
                                  </a:lnTo>
                                  <a:lnTo>
                                    <a:pt x="1009" y="5368"/>
                                  </a:lnTo>
                                  <a:lnTo>
                                    <a:pt x="998" y="5359"/>
                                  </a:lnTo>
                                  <a:lnTo>
                                    <a:pt x="989" y="5347"/>
                                  </a:lnTo>
                                  <a:lnTo>
                                    <a:pt x="980" y="5336"/>
                                  </a:lnTo>
                                  <a:lnTo>
                                    <a:pt x="973" y="5324"/>
                                  </a:lnTo>
                                  <a:lnTo>
                                    <a:pt x="966" y="5311"/>
                                  </a:lnTo>
                                  <a:lnTo>
                                    <a:pt x="961" y="5297"/>
                                  </a:lnTo>
                                  <a:lnTo>
                                    <a:pt x="958" y="5283"/>
                                  </a:lnTo>
                                  <a:lnTo>
                                    <a:pt x="956" y="5267"/>
                                  </a:lnTo>
                                  <a:lnTo>
                                    <a:pt x="955" y="5252"/>
                                  </a:lnTo>
                                  <a:lnTo>
                                    <a:pt x="955" y="3931"/>
                                  </a:lnTo>
                                  <a:lnTo>
                                    <a:pt x="150" y="3931"/>
                                  </a:lnTo>
                                  <a:lnTo>
                                    <a:pt x="138" y="3930"/>
                                  </a:lnTo>
                                  <a:lnTo>
                                    <a:pt x="125" y="3929"/>
                                  </a:lnTo>
                                  <a:lnTo>
                                    <a:pt x="114" y="3926"/>
                                  </a:lnTo>
                                  <a:lnTo>
                                    <a:pt x="103" y="3923"/>
                                  </a:lnTo>
                                  <a:lnTo>
                                    <a:pt x="92" y="3919"/>
                                  </a:lnTo>
                                  <a:lnTo>
                                    <a:pt x="81" y="3913"/>
                                  </a:lnTo>
                                  <a:lnTo>
                                    <a:pt x="71" y="3908"/>
                                  </a:lnTo>
                                  <a:lnTo>
                                    <a:pt x="62" y="3901"/>
                                  </a:lnTo>
                                  <a:lnTo>
                                    <a:pt x="52" y="3894"/>
                                  </a:lnTo>
                                  <a:lnTo>
                                    <a:pt x="43" y="3886"/>
                                  </a:lnTo>
                                  <a:lnTo>
                                    <a:pt x="35" y="3878"/>
                                  </a:lnTo>
                                  <a:lnTo>
                                    <a:pt x="28" y="3868"/>
                                  </a:lnTo>
                                  <a:lnTo>
                                    <a:pt x="21" y="3859"/>
                                  </a:lnTo>
                                  <a:lnTo>
                                    <a:pt x="16" y="3848"/>
                                  </a:lnTo>
                                  <a:lnTo>
                                    <a:pt x="11" y="3837"/>
                                  </a:lnTo>
                                  <a:lnTo>
                                    <a:pt x="7" y="3824"/>
                                  </a:lnTo>
                                  <a:lnTo>
                                    <a:pt x="3" y="3810"/>
                                  </a:lnTo>
                                  <a:lnTo>
                                    <a:pt x="1" y="3795"/>
                                  </a:lnTo>
                                  <a:lnTo>
                                    <a:pt x="0" y="3780"/>
                                  </a:lnTo>
                                  <a:lnTo>
                                    <a:pt x="1" y="3766"/>
                                  </a:lnTo>
                                  <a:lnTo>
                                    <a:pt x="3" y="3752"/>
                                  </a:lnTo>
                                  <a:lnTo>
                                    <a:pt x="6" y="3737"/>
                                  </a:lnTo>
                                  <a:lnTo>
                                    <a:pt x="11" y="3724"/>
                                  </a:lnTo>
                                  <a:lnTo>
                                    <a:pt x="17" y="3711"/>
                                  </a:lnTo>
                                  <a:lnTo>
                                    <a:pt x="24" y="3699"/>
                                  </a:lnTo>
                                  <a:lnTo>
                                    <a:pt x="33" y="3687"/>
                                  </a:lnTo>
                                  <a:lnTo>
                                    <a:pt x="42" y="3677"/>
                                  </a:lnTo>
                                  <a:lnTo>
                                    <a:pt x="53" y="3667"/>
                                  </a:lnTo>
                                  <a:lnTo>
                                    <a:pt x="65" y="3657"/>
                                  </a:lnTo>
                                  <a:lnTo>
                                    <a:pt x="78" y="3650"/>
                                  </a:lnTo>
                                  <a:lnTo>
                                    <a:pt x="91" y="3643"/>
                                  </a:lnTo>
                                  <a:lnTo>
                                    <a:pt x="105" y="3638"/>
                                  </a:lnTo>
                                  <a:lnTo>
                                    <a:pt x="1777" y="3121"/>
                                  </a:lnTo>
                                  <a:lnTo>
                                    <a:pt x="1787" y="3119"/>
                                  </a:lnTo>
                                  <a:lnTo>
                                    <a:pt x="1797" y="3117"/>
                                  </a:lnTo>
                                  <a:lnTo>
                                    <a:pt x="1807" y="3116"/>
                                  </a:lnTo>
                                  <a:lnTo>
                                    <a:pt x="1818" y="3115"/>
                                  </a:lnTo>
                                  <a:lnTo>
                                    <a:pt x="1825" y="3115"/>
                                  </a:lnTo>
                                  <a:lnTo>
                                    <a:pt x="1832" y="3114"/>
                                  </a:lnTo>
                                  <a:lnTo>
                                    <a:pt x="1841" y="3114"/>
                                  </a:lnTo>
                                  <a:lnTo>
                                    <a:pt x="1879" y="3115"/>
                                  </a:lnTo>
                                  <a:lnTo>
                                    <a:pt x="1916" y="3116"/>
                                  </a:lnTo>
                                  <a:lnTo>
                                    <a:pt x="1955" y="3118"/>
                                  </a:lnTo>
                                  <a:lnTo>
                                    <a:pt x="1992" y="3121"/>
                                  </a:lnTo>
                                  <a:lnTo>
                                    <a:pt x="2030" y="3126"/>
                                  </a:lnTo>
                                  <a:lnTo>
                                    <a:pt x="2067" y="3130"/>
                                  </a:lnTo>
                                  <a:lnTo>
                                    <a:pt x="2105" y="3136"/>
                                  </a:lnTo>
                                  <a:lnTo>
                                    <a:pt x="2141" y="3143"/>
                                  </a:lnTo>
                                  <a:lnTo>
                                    <a:pt x="2178" y="3151"/>
                                  </a:lnTo>
                                  <a:lnTo>
                                    <a:pt x="2214" y="3160"/>
                                  </a:lnTo>
                                  <a:lnTo>
                                    <a:pt x="2251" y="3169"/>
                                  </a:lnTo>
                                  <a:lnTo>
                                    <a:pt x="2286" y="3179"/>
                                  </a:lnTo>
                                  <a:lnTo>
                                    <a:pt x="2323" y="3190"/>
                                  </a:lnTo>
                                  <a:lnTo>
                                    <a:pt x="2358" y="3202"/>
                                  </a:lnTo>
                                  <a:lnTo>
                                    <a:pt x="2392" y="3214"/>
                                  </a:lnTo>
                                  <a:lnTo>
                                    <a:pt x="2428" y="3228"/>
                                  </a:lnTo>
                                  <a:lnTo>
                                    <a:pt x="2428" y="3217"/>
                                  </a:lnTo>
                                  <a:lnTo>
                                    <a:pt x="2428" y="3207"/>
                                  </a:lnTo>
                                  <a:lnTo>
                                    <a:pt x="2428" y="3197"/>
                                  </a:lnTo>
                                  <a:lnTo>
                                    <a:pt x="2428" y="3186"/>
                                  </a:lnTo>
                                  <a:lnTo>
                                    <a:pt x="2427" y="3186"/>
                                  </a:lnTo>
                                  <a:lnTo>
                                    <a:pt x="2427" y="3184"/>
                                  </a:lnTo>
                                  <a:lnTo>
                                    <a:pt x="2428" y="3184"/>
                                  </a:lnTo>
                                  <a:lnTo>
                                    <a:pt x="2428" y="3128"/>
                                  </a:lnTo>
                                  <a:lnTo>
                                    <a:pt x="2431" y="3074"/>
                                  </a:lnTo>
                                  <a:lnTo>
                                    <a:pt x="2434" y="3019"/>
                                  </a:lnTo>
                                  <a:lnTo>
                                    <a:pt x="2439" y="2964"/>
                                  </a:lnTo>
                                  <a:lnTo>
                                    <a:pt x="2446" y="2911"/>
                                  </a:lnTo>
                                  <a:lnTo>
                                    <a:pt x="2454" y="2857"/>
                                  </a:lnTo>
                                  <a:lnTo>
                                    <a:pt x="2464" y="2804"/>
                                  </a:lnTo>
                                  <a:lnTo>
                                    <a:pt x="2474" y="2752"/>
                                  </a:lnTo>
                                  <a:lnTo>
                                    <a:pt x="2488" y="2699"/>
                                  </a:lnTo>
                                  <a:lnTo>
                                    <a:pt x="2501" y="2647"/>
                                  </a:lnTo>
                                  <a:lnTo>
                                    <a:pt x="2516" y="2597"/>
                                  </a:lnTo>
                                  <a:lnTo>
                                    <a:pt x="2532" y="2546"/>
                                  </a:lnTo>
                                  <a:lnTo>
                                    <a:pt x="2550" y="2496"/>
                                  </a:lnTo>
                                  <a:lnTo>
                                    <a:pt x="2569" y="2446"/>
                                  </a:lnTo>
                                  <a:lnTo>
                                    <a:pt x="2589" y="2398"/>
                                  </a:lnTo>
                                  <a:lnTo>
                                    <a:pt x="2611" y="2349"/>
                                  </a:lnTo>
                                  <a:lnTo>
                                    <a:pt x="2633" y="2301"/>
                                  </a:lnTo>
                                  <a:lnTo>
                                    <a:pt x="2658" y="2254"/>
                                  </a:lnTo>
                                  <a:lnTo>
                                    <a:pt x="2683" y="2207"/>
                                  </a:lnTo>
                                  <a:lnTo>
                                    <a:pt x="2709" y="2162"/>
                                  </a:lnTo>
                                  <a:lnTo>
                                    <a:pt x="2737" y="2116"/>
                                  </a:lnTo>
                                  <a:lnTo>
                                    <a:pt x="2765" y="2072"/>
                                  </a:lnTo>
                                  <a:lnTo>
                                    <a:pt x="2794" y="2028"/>
                                  </a:lnTo>
                                  <a:lnTo>
                                    <a:pt x="2826" y="1985"/>
                                  </a:lnTo>
                                  <a:lnTo>
                                    <a:pt x="2858" y="1943"/>
                                  </a:lnTo>
                                  <a:lnTo>
                                    <a:pt x="2891" y="1902"/>
                                  </a:lnTo>
                                  <a:lnTo>
                                    <a:pt x="2925" y="1860"/>
                                  </a:lnTo>
                                  <a:lnTo>
                                    <a:pt x="2960" y="1821"/>
                                  </a:lnTo>
                                  <a:lnTo>
                                    <a:pt x="2996" y="1781"/>
                                  </a:lnTo>
                                  <a:lnTo>
                                    <a:pt x="3033" y="1743"/>
                                  </a:lnTo>
                                  <a:lnTo>
                                    <a:pt x="3072" y="1705"/>
                                  </a:lnTo>
                                  <a:lnTo>
                                    <a:pt x="3110" y="1668"/>
                                  </a:lnTo>
                                  <a:lnTo>
                                    <a:pt x="3151" y="1632"/>
                                  </a:lnTo>
                                  <a:lnTo>
                                    <a:pt x="3191" y="1598"/>
                                  </a:lnTo>
                                  <a:lnTo>
                                    <a:pt x="3233" y="1565"/>
                                  </a:lnTo>
                                  <a:lnTo>
                                    <a:pt x="3275" y="1531"/>
                                  </a:lnTo>
                                  <a:lnTo>
                                    <a:pt x="3318" y="1500"/>
                                  </a:lnTo>
                                  <a:lnTo>
                                    <a:pt x="3362" y="1469"/>
                                  </a:lnTo>
                                  <a:lnTo>
                                    <a:pt x="3407" y="1438"/>
                                  </a:lnTo>
                                  <a:lnTo>
                                    <a:pt x="3452" y="1409"/>
                                  </a:lnTo>
                                  <a:lnTo>
                                    <a:pt x="3499" y="1381"/>
                                  </a:lnTo>
                                  <a:lnTo>
                                    <a:pt x="3547" y="1354"/>
                                  </a:lnTo>
                                  <a:lnTo>
                                    <a:pt x="3595" y="1328"/>
                                  </a:lnTo>
                                  <a:lnTo>
                                    <a:pt x="3644" y="1303"/>
                                  </a:lnTo>
                                  <a:lnTo>
                                    <a:pt x="3693" y="1279"/>
                                  </a:lnTo>
                                  <a:lnTo>
                                    <a:pt x="3743" y="1256"/>
                                  </a:lnTo>
                                  <a:lnTo>
                                    <a:pt x="3794" y="1234"/>
                                  </a:lnTo>
                                  <a:lnTo>
                                    <a:pt x="3845" y="1214"/>
                                  </a:lnTo>
                                  <a:lnTo>
                                    <a:pt x="3898" y="1194"/>
                                  </a:lnTo>
                                  <a:lnTo>
                                    <a:pt x="3951" y="1175"/>
                                  </a:lnTo>
                                  <a:lnTo>
                                    <a:pt x="4004" y="1158"/>
                                  </a:lnTo>
                                  <a:lnTo>
                                    <a:pt x="4058" y="1142"/>
                                  </a:lnTo>
                                  <a:lnTo>
                                    <a:pt x="4113" y="1127"/>
                                  </a:lnTo>
                                  <a:lnTo>
                                    <a:pt x="4167" y="1113"/>
                                  </a:lnTo>
                                  <a:lnTo>
                                    <a:pt x="4223" y="1101"/>
                                  </a:lnTo>
                                  <a:lnTo>
                                    <a:pt x="4280" y="1090"/>
                                  </a:lnTo>
                                  <a:lnTo>
                                    <a:pt x="4336" y="1080"/>
                                  </a:lnTo>
                                  <a:lnTo>
                                    <a:pt x="4393" y="1071"/>
                                  </a:lnTo>
                                  <a:lnTo>
                                    <a:pt x="4451" y="1064"/>
                                  </a:lnTo>
                                  <a:lnTo>
                                    <a:pt x="4508" y="1058"/>
                                  </a:lnTo>
                                  <a:lnTo>
                                    <a:pt x="4567" y="1053"/>
                                  </a:lnTo>
                                  <a:lnTo>
                                    <a:pt x="4626" y="1050"/>
                                  </a:lnTo>
                                  <a:lnTo>
                                    <a:pt x="4686" y="1048"/>
                                  </a:lnTo>
                                  <a:lnTo>
                                    <a:pt x="4745" y="1047"/>
                                  </a:lnTo>
                                  <a:lnTo>
                                    <a:pt x="4745" y="1046"/>
                                  </a:lnTo>
                                  <a:lnTo>
                                    <a:pt x="4795" y="1047"/>
                                  </a:lnTo>
                                  <a:lnTo>
                                    <a:pt x="4845" y="1048"/>
                                  </a:lnTo>
                                  <a:lnTo>
                                    <a:pt x="4894" y="1051"/>
                                  </a:lnTo>
                                  <a:lnTo>
                                    <a:pt x="4944" y="1054"/>
                                  </a:lnTo>
                                  <a:lnTo>
                                    <a:pt x="4992" y="1058"/>
                                  </a:lnTo>
                                  <a:lnTo>
                                    <a:pt x="5041" y="1064"/>
                                  </a:lnTo>
                                  <a:lnTo>
                                    <a:pt x="5090" y="1070"/>
                                  </a:lnTo>
                                  <a:lnTo>
                                    <a:pt x="5138" y="1077"/>
                                  </a:lnTo>
                                  <a:lnTo>
                                    <a:pt x="5186" y="1085"/>
                                  </a:lnTo>
                                  <a:lnTo>
                                    <a:pt x="5233" y="1093"/>
                                  </a:lnTo>
                                  <a:lnTo>
                                    <a:pt x="5280" y="1103"/>
                                  </a:lnTo>
                                  <a:lnTo>
                                    <a:pt x="5327" y="1114"/>
                                  </a:lnTo>
                                  <a:lnTo>
                                    <a:pt x="5373" y="1125"/>
                                  </a:lnTo>
                                  <a:lnTo>
                                    <a:pt x="5419" y="1138"/>
                                  </a:lnTo>
                                  <a:lnTo>
                                    <a:pt x="5464" y="1151"/>
                                  </a:lnTo>
                                  <a:lnTo>
                                    <a:pt x="5510" y="1165"/>
                                  </a:lnTo>
                                  <a:lnTo>
                                    <a:pt x="5554" y="1180"/>
                                  </a:lnTo>
                                  <a:lnTo>
                                    <a:pt x="5598" y="1195"/>
                                  </a:lnTo>
                                  <a:lnTo>
                                    <a:pt x="5642" y="1212"/>
                                  </a:lnTo>
                                  <a:lnTo>
                                    <a:pt x="5685" y="1230"/>
                                  </a:lnTo>
                                  <a:lnTo>
                                    <a:pt x="5729" y="1248"/>
                                  </a:lnTo>
                                  <a:lnTo>
                                    <a:pt x="5771" y="1266"/>
                                  </a:lnTo>
                                  <a:lnTo>
                                    <a:pt x="5813" y="1286"/>
                                  </a:lnTo>
                                  <a:lnTo>
                                    <a:pt x="5854" y="1307"/>
                                  </a:lnTo>
                                  <a:lnTo>
                                    <a:pt x="5895" y="1327"/>
                                  </a:lnTo>
                                  <a:lnTo>
                                    <a:pt x="5935" y="1349"/>
                                  </a:lnTo>
                                  <a:lnTo>
                                    <a:pt x="5976" y="1371"/>
                                  </a:lnTo>
                                  <a:lnTo>
                                    <a:pt x="6014" y="1395"/>
                                  </a:lnTo>
                                  <a:lnTo>
                                    <a:pt x="6054" y="1419"/>
                                  </a:lnTo>
                                  <a:lnTo>
                                    <a:pt x="6092" y="1443"/>
                                  </a:lnTo>
                                  <a:lnTo>
                                    <a:pt x="6130" y="1469"/>
                                  </a:lnTo>
                                  <a:lnTo>
                                    <a:pt x="6166" y="1495"/>
                                  </a:lnTo>
                                  <a:lnTo>
                                    <a:pt x="6194" y="1515"/>
                                  </a:lnTo>
                                  <a:lnTo>
                                    <a:pt x="6223" y="1536"/>
                                  </a:lnTo>
                                  <a:lnTo>
                                    <a:pt x="6250" y="1558"/>
                                  </a:lnTo>
                                  <a:lnTo>
                                    <a:pt x="6277" y="1580"/>
                                  </a:lnTo>
                                  <a:lnTo>
                                    <a:pt x="6305" y="1602"/>
                                  </a:lnTo>
                                  <a:lnTo>
                                    <a:pt x="6331" y="1625"/>
                                  </a:lnTo>
                                  <a:lnTo>
                                    <a:pt x="6357" y="1649"/>
                                  </a:lnTo>
                                  <a:lnTo>
                                    <a:pt x="6384" y="1672"/>
                                  </a:lnTo>
                                  <a:lnTo>
                                    <a:pt x="6410" y="1697"/>
                                  </a:lnTo>
                                  <a:lnTo>
                                    <a:pt x="6435" y="1722"/>
                                  </a:lnTo>
                                  <a:lnTo>
                                    <a:pt x="6462" y="1748"/>
                                  </a:lnTo>
                                  <a:lnTo>
                                    <a:pt x="6487" y="1773"/>
                                  </a:lnTo>
                                  <a:lnTo>
                                    <a:pt x="6512" y="1758"/>
                                  </a:lnTo>
                                  <a:lnTo>
                                    <a:pt x="6540" y="1743"/>
                                  </a:lnTo>
                                  <a:lnTo>
                                    <a:pt x="6566" y="1729"/>
                                  </a:lnTo>
                                  <a:lnTo>
                                    <a:pt x="6593" y="1715"/>
                                  </a:lnTo>
                                  <a:lnTo>
                                    <a:pt x="6622" y="1701"/>
                                  </a:lnTo>
                                  <a:lnTo>
                                    <a:pt x="6650" y="1689"/>
                                  </a:lnTo>
                                  <a:lnTo>
                                    <a:pt x="6678" y="1677"/>
                                  </a:lnTo>
                                  <a:lnTo>
                                    <a:pt x="6707" y="1665"/>
                                  </a:lnTo>
                                  <a:lnTo>
                                    <a:pt x="6722" y="1660"/>
                                  </a:lnTo>
                                  <a:lnTo>
                                    <a:pt x="6739" y="1653"/>
                                  </a:lnTo>
                                  <a:lnTo>
                                    <a:pt x="6758" y="1647"/>
                                  </a:lnTo>
                                  <a:lnTo>
                                    <a:pt x="6779" y="1640"/>
                                  </a:lnTo>
                                  <a:lnTo>
                                    <a:pt x="6807" y="1630"/>
                                  </a:lnTo>
                                  <a:lnTo>
                                    <a:pt x="6834" y="1622"/>
                                  </a:lnTo>
                                  <a:lnTo>
                                    <a:pt x="6863" y="1614"/>
                                  </a:lnTo>
                                  <a:lnTo>
                                    <a:pt x="6892" y="1607"/>
                                  </a:lnTo>
                                  <a:lnTo>
                                    <a:pt x="6920" y="1600"/>
                                  </a:lnTo>
                                  <a:lnTo>
                                    <a:pt x="6950" y="1594"/>
                                  </a:lnTo>
                                  <a:lnTo>
                                    <a:pt x="6979" y="1588"/>
                                  </a:lnTo>
                                  <a:lnTo>
                                    <a:pt x="7008" y="1583"/>
                                  </a:lnTo>
                                  <a:lnTo>
                                    <a:pt x="7038" y="1579"/>
                                  </a:lnTo>
                                  <a:lnTo>
                                    <a:pt x="7068" y="1575"/>
                                  </a:lnTo>
                                  <a:lnTo>
                                    <a:pt x="7098" y="1572"/>
                                  </a:lnTo>
                                  <a:lnTo>
                                    <a:pt x="7129" y="1569"/>
                                  </a:lnTo>
                                  <a:lnTo>
                                    <a:pt x="7159" y="1567"/>
                                  </a:lnTo>
                                  <a:lnTo>
                                    <a:pt x="7190" y="1565"/>
                                  </a:lnTo>
                                  <a:lnTo>
                                    <a:pt x="7221" y="1564"/>
                                  </a:lnTo>
                                  <a:lnTo>
                                    <a:pt x="7251" y="1564"/>
                                  </a:lnTo>
                                  <a:lnTo>
                                    <a:pt x="7251" y="1563"/>
                                  </a:lnTo>
                                  <a:lnTo>
                                    <a:pt x="7252" y="1563"/>
                                  </a:lnTo>
                                  <a:lnTo>
                                    <a:pt x="7252" y="1564"/>
                                  </a:lnTo>
                                  <a:lnTo>
                                    <a:pt x="7289" y="1564"/>
                                  </a:lnTo>
                                  <a:lnTo>
                                    <a:pt x="7324" y="1566"/>
                                  </a:lnTo>
                                  <a:lnTo>
                                    <a:pt x="7360" y="1568"/>
                                  </a:lnTo>
                                  <a:lnTo>
                                    <a:pt x="7395" y="1571"/>
                                  </a:lnTo>
                                  <a:lnTo>
                                    <a:pt x="7430" y="1574"/>
                                  </a:lnTo>
                                  <a:lnTo>
                                    <a:pt x="7465" y="1579"/>
                                  </a:lnTo>
                                  <a:lnTo>
                                    <a:pt x="7499" y="1584"/>
                                  </a:lnTo>
                                  <a:lnTo>
                                    <a:pt x="7534" y="1590"/>
                                  </a:lnTo>
                                  <a:lnTo>
                                    <a:pt x="7567" y="1597"/>
                                  </a:lnTo>
                                  <a:lnTo>
                                    <a:pt x="7601" y="1604"/>
                                  </a:lnTo>
                                  <a:lnTo>
                                    <a:pt x="7634" y="1612"/>
                                  </a:lnTo>
                                  <a:lnTo>
                                    <a:pt x="7667" y="1621"/>
                                  </a:lnTo>
                                  <a:lnTo>
                                    <a:pt x="7700" y="1631"/>
                                  </a:lnTo>
                                  <a:lnTo>
                                    <a:pt x="7732" y="1642"/>
                                  </a:lnTo>
                                  <a:lnTo>
                                    <a:pt x="7764" y="1653"/>
                                  </a:lnTo>
                                  <a:lnTo>
                                    <a:pt x="7795" y="1665"/>
                                  </a:lnTo>
                                  <a:lnTo>
                                    <a:pt x="7826" y="1677"/>
                                  </a:lnTo>
                                  <a:lnTo>
                                    <a:pt x="7857" y="1690"/>
                                  </a:lnTo>
                                  <a:lnTo>
                                    <a:pt x="7887" y="1704"/>
                                  </a:lnTo>
                                  <a:lnTo>
                                    <a:pt x="7918" y="1718"/>
                                  </a:lnTo>
                                  <a:lnTo>
                                    <a:pt x="7947" y="1734"/>
                                  </a:lnTo>
                                  <a:lnTo>
                                    <a:pt x="7976" y="1750"/>
                                  </a:lnTo>
                                  <a:lnTo>
                                    <a:pt x="8005" y="1766"/>
                                  </a:lnTo>
                                  <a:lnTo>
                                    <a:pt x="8033" y="1783"/>
                                  </a:lnTo>
                                  <a:lnTo>
                                    <a:pt x="8060" y="1800"/>
                                  </a:lnTo>
                                  <a:lnTo>
                                    <a:pt x="8088" y="1819"/>
                                  </a:lnTo>
                                  <a:lnTo>
                                    <a:pt x="8114" y="1837"/>
                                  </a:lnTo>
                                  <a:lnTo>
                                    <a:pt x="8140" y="1857"/>
                                  </a:lnTo>
                                  <a:lnTo>
                                    <a:pt x="8166" y="1876"/>
                                  </a:lnTo>
                                  <a:lnTo>
                                    <a:pt x="8191" y="1897"/>
                                  </a:lnTo>
                                  <a:lnTo>
                                    <a:pt x="8215" y="1918"/>
                                  </a:lnTo>
                                  <a:lnTo>
                                    <a:pt x="8240" y="1939"/>
                                  </a:lnTo>
                                  <a:lnTo>
                                    <a:pt x="8267" y="1965"/>
                                  </a:lnTo>
                                  <a:lnTo>
                                    <a:pt x="8294" y="1993"/>
                                  </a:lnTo>
                                  <a:lnTo>
                                    <a:pt x="8320" y="2020"/>
                                  </a:lnTo>
                                  <a:lnTo>
                                    <a:pt x="8345" y="2048"/>
                                  </a:lnTo>
                                  <a:lnTo>
                                    <a:pt x="8369" y="2077"/>
                                  </a:lnTo>
                                  <a:lnTo>
                                    <a:pt x="8393" y="2106"/>
                                  </a:lnTo>
                                  <a:lnTo>
                                    <a:pt x="8416" y="2136"/>
                                  </a:lnTo>
                                  <a:lnTo>
                                    <a:pt x="8437" y="2167"/>
                                  </a:lnTo>
                                  <a:lnTo>
                                    <a:pt x="8458" y="2198"/>
                                  </a:lnTo>
                                  <a:lnTo>
                                    <a:pt x="8477" y="2231"/>
                                  </a:lnTo>
                                  <a:lnTo>
                                    <a:pt x="8497" y="2263"/>
                                  </a:lnTo>
                                  <a:lnTo>
                                    <a:pt x="8515" y="2295"/>
                                  </a:lnTo>
                                  <a:lnTo>
                                    <a:pt x="8531" y="2329"/>
                                  </a:lnTo>
                                  <a:lnTo>
                                    <a:pt x="8547" y="2363"/>
                                  </a:lnTo>
                                  <a:lnTo>
                                    <a:pt x="8563" y="2398"/>
                                  </a:lnTo>
                                  <a:lnTo>
                                    <a:pt x="8577" y="2432"/>
                                  </a:lnTo>
                                  <a:lnTo>
                                    <a:pt x="8583" y="2382"/>
                                  </a:lnTo>
                                  <a:lnTo>
                                    <a:pt x="8588" y="2331"/>
                                  </a:lnTo>
                                  <a:lnTo>
                                    <a:pt x="8593" y="2278"/>
                                  </a:lnTo>
                                  <a:lnTo>
                                    <a:pt x="8597" y="2224"/>
                                  </a:lnTo>
                                  <a:lnTo>
                                    <a:pt x="8601" y="2170"/>
                                  </a:lnTo>
                                  <a:lnTo>
                                    <a:pt x="8604" y="2114"/>
                                  </a:lnTo>
                                  <a:lnTo>
                                    <a:pt x="8607" y="2057"/>
                                  </a:lnTo>
                                  <a:lnTo>
                                    <a:pt x="8610" y="2001"/>
                                  </a:lnTo>
                                  <a:lnTo>
                                    <a:pt x="8613" y="1943"/>
                                  </a:lnTo>
                                  <a:lnTo>
                                    <a:pt x="8615" y="1884"/>
                                  </a:lnTo>
                                  <a:lnTo>
                                    <a:pt x="8617" y="1826"/>
                                  </a:lnTo>
                                  <a:lnTo>
                                    <a:pt x="8618" y="1767"/>
                                  </a:lnTo>
                                  <a:lnTo>
                                    <a:pt x="8620" y="1707"/>
                                  </a:lnTo>
                                  <a:lnTo>
                                    <a:pt x="8621" y="1649"/>
                                  </a:lnTo>
                                  <a:lnTo>
                                    <a:pt x="8622" y="1589"/>
                                  </a:lnTo>
                                  <a:lnTo>
                                    <a:pt x="8624" y="1530"/>
                                  </a:lnTo>
                                  <a:lnTo>
                                    <a:pt x="8626" y="1432"/>
                                  </a:lnTo>
                                  <a:lnTo>
                                    <a:pt x="8628" y="1335"/>
                                  </a:lnTo>
                                  <a:lnTo>
                                    <a:pt x="8631" y="1240"/>
                                  </a:lnTo>
                                  <a:lnTo>
                                    <a:pt x="8634" y="1145"/>
                                  </a:lnTo>
                                  <a:lnTo>
                                    <a:pt x="8638" y="1052"/>
                                  </a:lnTo>
                                  <a:lnTo>
                                    <a:pt x="8644" y="962"/>
                                  </a:lnTo>
                                  <a:lnTo>
                                    <a:pt x="8650" y="872"/>
                                  </a:lnTo>
                                  <a:lnTo>
                                    <a:pt x="8658" y="787"/>
                                  </a:lnTo>
                                  <a:lnTo>
                                    <a:pt x="8662" y="745"/>
                                  </a:lnTo>
                                  <a:lnTo>
                                    <a:pt x="8667" y="704"/>
                                  </a:lnTo>
                                  <a:lnTo>
                                    <a:pt x="8672" y="664"/>
                                  </a:lnTo>
                                  <a:lnTo>
                                    <a:pt x="8677" y="625"/>
                                  </a:lnTo>
                                  <a:lnTo>
                                    <a:pt x="8683" y="587"/>
                                  </a:lnTo>
                                  <a:lnTo>
                                    <a:pt x="8690" y="550"/>
                                  </a:lnTo>
                                  <a:lnTo>
                                    <a:pt x="8697" y="513"/>
                                  </a:lnTo>
                                  <a:lnTo>
                                    <a:pt x="8705" y="478"/>
                                  </a:lnTo>
                                  <a:lnTo>
                                    <a:pt x="8713" y="443"/>
                                  </a:lnTo>
                                  <a:lnTo>
                                    <a:pt x="8723" y="410"/>
                                  </a:lnTo>
                                  <a:lnTo>
                                    <a:pt x="8732" y="378"/>
                                  </a:lnTo>
                                  <a:lnTo>
                                    <a:pt x="8743" y="346"/>
                                  </a:lnTo>
                                  <a:lnTo>
                                    <a:pt x="8753" y="317"/>
                                  </a:lnTo>
                                  <a:lnTo>
                                    <a:pt x="8765" y="289"/>
                                  </a:lnTo>
                                  <a:lnTo>
                                    <a:pt x="8777" y="261"/>
                                  </a:lnTo>
                                  <a:lnTo>
                                    <a:pt x="8790" y="236"/>
                                  </a:lnTo>
                                  <a:lnTo>
                                    <a:pt x="8803" y="215"/>
                                  </a:lnTo>
                                  <a:lnTo>
                                    <a:pt x="8815" y="194"/>
                                  </a:lnTo>
                                  <a:lnTo>
                                    <a:pt x="8827" y="175"/>
                                  </a:lnTo>
                                  <a:lnTo>
                                    <a:pt x="8840" y="156"/>
                                  </a:lnTo>
                                  <a:lnTo>
                                    <a:pt x="8854" y="139"/>
                                  </a:lnTo>
                                  <a:lnTo>
                                    <a:pt x="8867" y="123"/>
                                  </a:lnTo>
                                  <a:lnTo>
                                    <a:pt x="8881" y="106"/>
                                  </a:lnTo>
                                  <a:lnTo>
                                    <a:pt x="8897" y="92"/>
                                  </a:lnTo>
                                  <a:lnTo>
                                    <a:pt x="8912" y="79"/>
                                  </a:lnTo>
                                  <a:lnTo>
                                    <a:pt x="8927" y="66"/>
                                  </a:lnTo>
                                  <a:lnTo>
                                    <a:pt x="8943" y="55"/>
                                  </a:lnTo>
                                  <a:lnTo>
                                    <a:pt x="8960" y="45"/>
                                  </a:lnTo>
                                  <a:lnTo>
                                    <a:pt x="8978" y="35"/>
                                  </a:lnTo>
                                  <a:lnTo>
                                    <a:pt x="8995" y="26"/>
                                  </a:lnTo>
                                  <a:lnTo>
                                    <a:pt x="9013" y="19"/>
                                  </a:lnTo>
                                  <a:lnTo>
                                    <a:pt x="9031" y="13"/>
                                  </a:lnTo>
                                  <a:lnTo>
                                    <a:pt x="9051" y="8"/>
                                  </a:lnTo>
                                  <a:lnTo>
                                    <a:pt x="9070" y="4"/>
                                  </a:lnTo>
                                  <a:lnTo>
                                    <a:pt x="9090" y="2"/>
                                  </a:lnTo>
                                  <a:lnTo>
                                    <a:pt x="9110" y="0"/>
                                  </a:lnTo>
                                  <a:lnTo>
                                    <a:pt x="9132" y="0"/>
                                  </a:lnTo>
                                  <a:lnTo>
                                    <a:pt x="9154" y="1"/>
                                  </a:lnTo>
                                  <a:lnTo>
                                    <a:pt x="9176" y="3"/>
                                  </a:lnTo>
                                  <a:lnTo>
                                    <a:pt x="9198" y="7"/>
                                  </a:lnTo>
                                  <a:lnTo>
                                    <a:pt x="9222" y="11"/>
                                  </a:lnTo>
                                  <a:lnTo>
                                    <a:pt x="9246" y="17"/>
                                  </a:lnTo>
                                  <a:lnTo>
                                    <a:pt x="9270" y="24"/>
                                  </a:lnTo>
                                  <a:lnTo>
                                    <a:pt x="9296" y="34"/>
                                  </a:lnTo>
                                  <a:lnTo>
                                    <a:pt x="9321" y="44"/>
                                  </a:lnTo>
                                  <a:lnTo>
                                    <a:pt x="9347" y="55"/>
                                  </a:lnTo>
                                  <a:lnTo>
                                    <a:pt x="9375" y="67"/>
                                  </a:lnTo>
                                  <a:lnTo>
                                    <a:pt x="9402" y="81"/>
                                  </a:lnTo>
                                  <a:lnTo>
                                    <a:pt x="9412" y="86"/>
                                  </a:lnTo>
                                  <a:lnTo>
                                    <a:pt x="9421" y="91"/>
                                  </a:lnTo>
                                  <a:lnTo>
                                    <a:pt x="9430" y="97"/>
                                  </a:lnTo>
                                  <a:lnTo>
                                    <a:pt x="9438" y="103"/>
                                  </a:lnTo>
                                  <a:lnTo>
                                    <a:pt x="9445" y="110"/>
                                  </a:lnTo>
                                  <a:lnTo>
                                    <a:pt x="9454" y="119"/>
                                  </a:lnTo>
                                  <a:lnTo>
                                    <a:pt x="9460" y="127"/>
                                  </a:lnTo>
                                  <a:lnTo>
                                    <a:pt x="9467" y="135"/>
                                  </a:lnTo>
                                  <a:lnTo>
                                    <a:pt x="9472" y="144"/>
                                  </a:lnTo>
                                  <a:lnTo>
                                    <a:pt x="9477" y="154"/>
                                  </a:lnTo>
                                  <a:lnTo>
                                    <a:pt x="9481" y="164"/>
                                  </a:lnTo>
                                  <a:lnTo>
                                    <a:pt x="9485" y="174"/>
                                  </a:lnTo>
                                  <a:lnTo>
                                    <a:pt x="9487" y="184"/>
                                  </a:lnTo>
                                  <a:lnTo>
                                    <a:pt x="9489" y="195"/>
                                  </a:lnTo>
                                  <a:lnTo>
                                    <a:pt x="9491" y="207"/>
                                  </a:lnTo>
                                  <a:lnTo>
                                    <a:pt x="9491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198"/>
                          <wps:cNvSpPr>
                            <a:spLocks/>
                          </wps:cNvSpPr>
                          <wps:spPr bwMode="auto">
                            <a:xfrm>
                              <a:off x="3419" y="723"/>
                              <a:ext cx="249" cy="866"/>
                            </a:xfrm>
                            <a:custGeom>
                              <a:avLst/>
                              <a:gdLst>
                                <a:gd name="T0" fmla="*/ 0 w 998"/>
                                <a:gd name="T1" fmla="*/ 0 h 3466"/>
                                <a:gd name="T2" fmla="*/ 998 w 998"/>
                                <a:gd name="T3" fmla="*/ 0 h 3466"/>
                                <a:gd name="T4" fmla="*/ 998 w 998"/>
                                <a:gd name="T5" fmla="*/ 3466 h 3466"/>
                                <a:gd name="T6" fmla="*/ 991 w 998"/>
                                <a:gd name="T7" fmla="*/ 3295 h 3466"/>
                                <a:gd name="T8" fmla="*/ 985 w 998"/>
                                <a:gd name="T9" fmla="*/ 3126 h 3466"/>
                                <a:gd name="T10" fmla="*/ 981 w 998"/>
                                <a:gd name="T11" fmla="*/ 2959 h 3466"/>
                                <a:gd name="T12" fmla="*/ 977 w 998"/>
                                <a:gd name="T13" fmla="*/ 2794 h 3466"/>
                                <a:gd name="T14" fmla="*/ 969 w 998"/>
                                <a:gd name="T15" fmla="*/ 2473 h 3466"/>
                                <a:gd name="T16" fmla="*/ 961 w 998"/>
                                <a:gd name="T17" fmla="*/ 2165 h 3466"/>
                                <a:gd name="T18" fmla="*/ 956 w 998"/>
                                <a:gd name="T19" fmla="*/ 2016 h 3466"/>
                                <a:gd name="T20" fmla="*/ 950 w 998"/>
                                <a:gd name="T21" fmla="*/ 1870 h 3466"/>
                                <a:gd name="T22" fmla="*/ 942 w 998"/>
                                <a:gd name="T23" fmla="*/ 1729 h 3466"/>
                                <a:gd name="T24" fmla="*/ 933 w 998"/>
                                <a:gd name="T25" fmla="*/ 1591 h 3466"/>
                                <a:gd name="T26" fmla="*/ 923 w 998"/>
                                <a:gd name="T27" fmla="*/ 1457 h 3466"/>
                                <a:gd name="T28" fmla="*/ 910 w 998"/>
                                <a:gd name="T29" fmla="*/ 1328 h 3466"/>
                                <a:gd name="T30" fmla="*/ 895 w 998"/>
                                <a:gd name="T31" fmla="*/ 1203 h 3466"/>
                                <a:gd name="T32" fmla="*/ 877 w 998"/>
                                <a:gd name="T33" fmla="*/ 1084 h 3466"/>
                                <a:gd name="T34" fmla="*/ 855 w 998"/>
                                <a:gd name="T35" fmla="*/ 970 h 3466"/>
                                <a:gd name="T36" fmla="*/ 832 w 998"/>
                                <a:gd name="T37" fmla="*/ 860 h 3466"/>
                                <a:gd name="T38" fmla="*/ 804 w 998"/>
                                <a:gd name="T39" fmla="*/ 757 h 3466"/>
                                <a:gd name="T40" fmla="*/ 772 w 998"/>
                                <a:gd name="T41" fmla="*/ 659 h 3466"/>
                                <a:gd name="T42" fmla="*/ 737 w 998"/>
                                <a:gd name="T43" fmla="*/ 567 h 3466"/>
                                <a:gd name="T44" fmla="*/ 697 w 998"/>
                                <a:gd name="T45" fmla="*/ 481 h 3466"/>
                                <a:gd name="T46" fmla="*/ 653 w 998"/>
                                <a:gd name="T47" fmla="*/ 401 h 3466"/>
                                <a:gd name="T48" fmla="*/ 603 w 998"/>
                                <a:gd name="T49" fmla="*/ 327 h 3466"/>
                                <a:gd name="T50" fmla="*/ 550 w 998"/>
                                <a:gd name="T51" fmla="*/ 261 h 3466"/>
                                <a:gd name="T52" fmla="*/ 489 w 998"/>
                                <a:gd name="T53" fmla="*/ 202 h 3466"/>
                                <a:gd name="T54" fmla="*/ 424 w 998"/>
                                <a:gd name="T55" fmla="*/ 149 h 3466"/>
                                <a:gd name="T56" fmla="*/ 352 w 998"/>
                                <a:gd name="T57" fmla="*/ 103 h 3466"/>
                                <a:gd name="T58" fmla="*/ 274 w 998"/>
                                <a:gd name="T59" fmla="*/ 66 h 3466"/>
                                <a:gd name="T60" fmla="*/ 190 w 998"/>
                                <a:gd name="T61" fmla="*/ 37 h 3466"/>
                                <a:gd name="T62" fmla="*/ 99 w 998"/>
                                <a:gd name="T63" fmla="*/ 14 h 3466"/>
                                <a:gd name="T64" fmla="*/ 0 w 998"/>
                                <a:gd name="T65" fmla="*/ 0 h 34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998" h="3466">
                                  <a:moveTo>
                                    <a:pt x="0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998" y="3466"/>
                                  </a:lnTo>
                                  <a:lnTo>
                                    <a:pt x="991" y="3295"/>
                                  </a:lnTo>
                                  <a:lnTo>
                                    <a:pt x="985" y="3126"/>
                                  </a:lnTo>
                                  <a:lnTo>
                                    <a:pt x="981" y="2959"/>
                                  </a:lnTo>
                                  <a:lnTo>
                                    <a:pt x="977" y="2794"/>
                                  </a:lnTo>
                                  <a:lnTo>
                                    <a:pt x="969" y="2473"/>
                                  </a:lnTo>
                                  <a:lnTo>
                                    <a:pt x="961" y="2165"/>
                                  </a:lnTo>
                                  <a:lnTo>
                                    <a:pt x="956" y="2016"/>
                                  </a:lnTo>
                                  <a:lnTo>
                                    <a:pt x="950" y="1870"/>
                                  </a:lnTo>
                                  <a:lnTo>
                                    <a:pt x="942" y="1729"/>
                                  </a:lnTo>
                                  <a:lnTo>
                                    <a:pt x="933" y="1591"/>
                                  </a:lnTo>
                                  <a:lnTo>
                                    <a:pt x="923" y="1457"/>
                                  </a:lnTo>
                                  <a:lnTo>
                                    <a:pt x="910" y="1328"/>
                                  </a:lnTo>
                                  <a:lnTo>
                                    <a:pt x="895" y="1203"/>
                                  </a:lnTo>
                                  <a:lnTo>
                                    <a:pt x="877" y="1084"/>
                                  </a:lnTo>
                                  <a:lnTo>
                                    <a:pt x="855" y="970"/>
                                  </a:lnTo>
                                  <a:lnTo>
                                    <a:pt x="832" y="860"/>
                                  </a:lnTo>
                                  <a:lnTo>
                                    <a:pt x="804" y="757"/>
                                  </a:lnTo>
                                  <a:lnTo>
                                    <a:pt x="772" y="659"/>
                                  </a:lnTo>
                                  <a:lnTo>
                                    <a:pt x="737" y="567"/>
                                  </a:lnTo>
                                  <a:lnTo>
                                    <a:pt x="697" y="481"/>
                                  </a:lnTo>
                                  <a:lnTo>
                                    <a:pt x="653" y="401"/>
                                  </a:lnTo>
                                  <a:lnTo>
                                    <a:pt x="603" y="327"/>
                                  </a:lnTo>
                                  <a:lnTo>
                                    <a:pt x="550" y="261"/>
                                  </a:lnTo>
                                  <a:lnTo>
                                    <a:pt x="489" y="202"/>
                                  </a:lnTo>
                                  <a:lnTo>
                                    <a:pt x="424" y="149"/>
                                  </a:lnTo>
                                  <a:lnTo>
                                    <a:pt x="352" y="103"/>
                                  </a:lnTo>
                                  <a:lnTo>
                                    <a:pt x="274" y="66"/>
                                  </a:lnTo>
                                  <a:lnTo>
                                    <a:pt x="190" y="37"/>
                                  </a:lnTo>
                                  <a:lnTo>
                                    <a:pt x="99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199"/>
                          <wps:cNvSpPr>
                            <a:spLocks/>
                          </wps:cNvSpPr>
                          <wps:spPr bwMode="auto">
                            <a:xfrm>
                              <a:off x="2920" y="723"/>
                              <a:ext cx="249" cy="866"/>
                            </a:xfrm>
                            <a:custGeom>
                              <a:avLst/>
                              <a:gdLst>
                                <a:gd name="T0" fmla="*/ 0 w 998"/>
                                <a:gd name="T1" fmla="*/ 0 h 3466"/>
                                <a:gd name="T2" fmla="*/ 998 w 998"/>
                                <a:gd name="T3" fmla="*/ 0 h 3466"/>
                                <a:gd name="T4" fmla="*/ 998 w 998"/>
                                <a:gd name="T5" fmla="*/ 3466 h 3466"/>
                                <a:gd name="T6" fmla="*/ 990 w 998"/>
                                <a:gd name="T7" fmla="*/ 3295 h 3466"/>
                                <a:gd name="T8" fmla="*/ 985 w 998"/>
                                <a:gd name="T9" fmla="*/ 3126 h 3466"/>
                                <a:gd name="T10" fmla="*/ 980 w 998"/>
                                <a:gd name="T11" fmla="*/ 2959 h 3466"/>
                                <a:gd name="T12" fmla="*/ 976 w 998"/>
                                <a:gd name="T13" fmla="*/ 2794 h 3466"/>
                                <a:gd name="T14" fmla="*/ 969 w 998"/>
                                <a:gd name="T15" fmla="*/ 2473 h 3466"/>
                                <a:gd name="T16" fmla="*/ 961 w 998"/>
                                <a:gd name="T17" fmla="*/ 2165 h 3466"/>
                                <a:gd name="T18" fmla="*/ 956 w 998"/>
                                <a:gd name="T19" fmla="*/ 2016 h 3466"/>
                                <a:gd name="T20" fmla="*/ 950 w 998"/>
                                <a:gd name="T21" fmla="*/ 1870 h 3466"/>
                                <a:gd name="T22" fmla="*/ 943 w 998"/>
                                <a:gd name="T23" fmla="*/ 1729 h 3466"/>
                                <a:gd name="T24" fmla="*/ 934 w 998"/>
                                <a:gd name="T25" fmla="*/ 1591 h 3466"/>
                                <a:gd name="T26" fmla="*/ 923 w 998"/>
                                <a:gd name="T27" fmla="*/ 1457 h 3466"/>
                                <a:gd name="T28" fmla="*/ 909 w 998"/>
                                <a:gd name="T29" fmla="*/ 1328 h 3466"/>
                                <a:gd name="T30" fmla="*/ 894 w 998"/>
                                <a:gd name="T31" fmla="*/ 1203 h 3466"/>
                                <a:gd name="T32" fmla="*/ 877 w 998"/>
                                <a:gd name="T33" fmla="*/ 1084 h 3466"/>
                                <a:gd name="T34" fmla="*/ 856 w 998"/>
                                <a:gd name="T35" fmla="*/ 970 h 3466"/>
                                <a:gd name="T36" fmla="*/ 831 w 998"/>
                                <a:gd name="T37" fmla="*/ 860 h 3466"/>
                                <a:gd name="T38" fmla="*/ 804 w 998"/>
                                <a:gd name="T39" fmla="*/ 757 h 3466"/>
                                <a:gd name="T40" fmla="*/ 773 w 998"/>
                                <a:gd name="T41" fmla="*/ 659 h 3466"/>
                                <a:gd name="T42" fmla="*/ 737 w 998"/>
                                <a:gd name="T43" fmla="*/ 567 h 3466"/>
                                <a:gd name="T44" fmla="*/ 697 w 998"/>
                                <a:gd name="T45" fmla="*/ 481 h 3466"/>
                                <a:gd name="T46" fmla="*/ 653 w 998"/>
                                <a:gd name="T47" fmla="*/ 401 h 3466"/>
                                <a:gd name="T48" fmla="*/ 604 w 998"/>
                                <a:gd name="T49" fmla="*/ 327 h 3466"/>
                                <a:gd name="T50" fmla="*/ 549 w 998"/>
                                <a:gd name="T51" fmla="*/ 261 h 3466"/>
                                <a:gd name="T52" fmla="*/ 489 w 998"/>
                                <a:gd name="T53" fmla="*/ 202 h 3466"/>
                                <a:gd name="T54" fmla="*/ 423 w 998"/>
                                <a:gd name="T55" fmla="*/ 149 h 3466"/>
                                <a:gd name="T56" fmla="*/ 352 w 998"/>
                                <a:gd name="T57" fmla="*/ 103 h 3466"/>
                                <a:gd name="T58" fmla="*/ 275 w 998"/>
                                <a:gd name="T59" fmla="*/ 66 h 3466"/>
                                <a:gd name="T60" fmla="*/ 190 w 998"/>
                                <a:gd name="T61" fmla="*/ 37 h 3466"/>
                                <a:gd name="T62" fmla="*/ 98 w 998"/>
                                <a:gd name="T63" fmla="*/ 14 h 3466"/>
                                <a:gd name="T64" fmla="*/ 0 w 998"/>
                                <a:gd name="T65" fmla="*/ 0 h 34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998" h="3466">
                                  <a:moveTo>
                                    <a:pt x="0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998" y="3466"/>
                                  </a:lnTo>
                                  <a:lnTo>
                                    <a:pt x="990" y="3295"/>
                                  </a:lnTo>
                                  <a:lnTo>
                                    <a:pt x="985" y="3126"/>
                                  </a:lnTo>
                                  <a:lnTo>
                                    <a:pt x="980" y="2959"/>
                                  </a:lnTo>
                                  <a:lnTo>
                                    <a:pt x="976" y="2794"/>
                                  </a:lnTo>
                                  <a:lnTo>
                                    <a:pt x="969" y="2473"/>
                                  </a:lnTo>
                                  <a:lnTo>
                                    <a:pt x="961" y="2165"/>
                                  </a:lnTo>
                                  <a:lnTo>
                                    <a:pt x="956" y="2016"/>
                                  </a:lnTo>
                                  <a:lnTo>
                                    <a:pt x="950" y="1870"/>
                                  </a:lnTo>
                                  <a:lnTo>
                                    <a:pt x="943" y="1729"/>
                                  </a:lnTo>
                                  <a:lnTo>
                                    <a:pt x="934" y="1591"/>
                                  </a:lnTo>
                                  <a:lnTo>
                                    <a:pt x="923" y="1457"/>
                                  </a:lnTo>
                                  <a:lnTo>
                                    <a:pt x="909" y="1328"/>
                                  </a:lnTo>
                                  <a:lnTo>
                                    <a:pt x="894" y="1203"/>
                                  </a:lnTo>
                                  <a:lnTo>
                                    <a:pt x="877" y="1084"/>
                                  </a:lnTo>
                                  <a:lnTo>
                                    <a:pt x="856" y="970"/>
                                  </a:lnTo>
                                  <a:lnTo>
                                    <a:pt x="831" y="860"/>
                                  </a:lnTo>
                                  <a:lnTo>
                                    <a:pt x="804" y="757"/>
                                  </a:lnTo>
                                  <a:lnTo>
                                    <a:pt x="773" y="659"/>
                                  </a:lnTo>
                                  <a:lnTo>
                                    <a:pt x="737" y="567"/>
                                  </a:lnTo>
                                  <a:lnTo>
                                    <a:pt x="697" y="481"/>
                                  </a:lnTo>
                                  <a:lnTo>
                                    <a:pt x="653" y="401"/>
                                  </a:lnTo>
                                  <a:lnTo>
                                    <a:pt x="604" y="327"/>
                                  </a:lnTo>
                                  <a:lnTo>
                                    <a:pt x="549" y="261"/>
                                  </a:lnTo>
                                  <a:lnTo>
                                    <a:pt x="489" y="202"/>
                                  </a:lnTo>
                                  <a:lnTo>
                                    <a:pt x="423" y="149"/>
                                  </a:lnTo>
                                  <a:lnTo>
                                    <a:pt x="352" y="103"/>
                                  </a:lnTo>
                                  <a:lnTo>
                                    <a:pt x="275" y="66"/>
                                  </a:lnTo>
                                  <a:lnTo>
                                    <a:pt x="190" y="37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200"/>
                          <wps:cNvSpPr>
                            <a:spLocks/>
                          </wps:cNvSpPr>
                          <wps:spPr bwMode="auto">
                            <a:xfrm>
                              <a:off x="1450" y="2025"/>
                              <a:ext cx="175" cy="499"/>
                            </a:xfrm>
                            <a:custGeom>
                              <a:avLst/>
                              <a:gdLst>
                                <a:gd name="T0" fmla="*/ 0 w 699"/>
                                <a:gd name="T1" fmla="*/ 1993 h 1993"/>
                                <a:gd name="T2" fmla="*/ 0 w 699"/>
                                <a:gd name="T3" fmla="*/ 0 h 1993"/>
                                <a:gd name="T4" fmla="*/ 699 w 699"/>
                                <a:gd name="T5" fmla="*/ 0 h 1993"/>
                                <a:gd name="T6" fmla="*/ 665 w 699"/>
                                <a:gd name="T7" fmla="*/ 14 h 1993"/>
                                <a:gd name="T8" fmla="*/ 630 w 699"/>
                                <a:gd name="T9" fmla="*/ 25 h 1993"/>
                                <a:gd name="T10" fmla="*/ 597 w 699"/>
                                <a:gd name="T11" fmla="*/ 34 h 1993"/>
                                <a:gd name="T12" fmla="*/ 564 w 699"/>
                                <a:gd name="T13" fmla="*/ 42 h 1993"/>
                                <a:gd name="T14" fmla="*/ 499 w 699"/>
                                <a:gd name="T15" fmla="*/ 58 h 1993"/>
                                <a:gd name="T16" fmla="*/ 436 w 699"/>
                                <a:gd name="T17" fmla="*/ 74 h 1993"/>
                                <a:gd name="T18" fmla="*/ 407 w 699"/>
                                <a:gd name="T19" fmla="*/ 84 h 1993"/>
                                <a:gd name="T20" fmla="*/ 377 w 699"/>
                                <a:gd name="T21" fmla="*/ 96 h 1993"/>
                                <a:gd name="T22" fmla="*/ 348 w 699"/>
                                <a:gd name="T23" fmla="*/ 110 h 1993"/>
                                <a:gd name="T24" fmla="*/ 321 w 699"/>
                                <a:gd name="T25" fmla="*/ 128 h 1993"/>
                                <a:gd name="T26" fmla="*/ 293 w 699"/>
                                <a:gd name="T27" fmla="*/ 150 h 1993"/>
                                <a:gd name="T28" fmla="*/ 268 w 699"/>
                                <a:gd name="T29" fmla="*/ 176 h 1993"/>
                                <a:gd name="T30" fmla="*/ 243 w 699"/>
                                <a:gd name="T31" fmla="*/ 206 h 1993"/>
                                <a:gd name="T32" fmla="*/ 218 w 699"/>
                                <a:gd name="T33" fmla="*/ 242 h 1993"/>
                                <a:gd name="T34" fmla="*/ 195 w 699"/>
                                <a:gd name="T35" fmla="*/ 284 h 1993"/>
                                <a:gd name="T36" fmla="*/ 173 w 699"/>
                                <a:gd name="T37" fmla="*/ 332 h 1993"/>
                                <a:gd name="T38" fmla="*/ 152 w 699"/>
                                <a:gd name="T39" fmla="*/ 387 h 1993"/>
                                <a:gd name="T40" fmla="*/ 132 w 699"/>
                                <a:gd name="T41" fmla="*/ 450 h 1993"/>
                                <a:gd name="T42" fmla="*/ 114 w 699"/>
                                <a:gd name="T43" fmla="*/ 521 h 1993"/>
                                <a:gd name="T44" fmla="*/ 97 w 699"/>
                                <a:gd name="T45" fmla="*/ 601 h 1993"/>
                                <a:gd name="T46" fmla="*/ 81 w 699"/>
                                <a:gd name="T47" fmla="*/ 689 h 1993"/>
                                <a:gd name="T48" fmla="*/ 65 w 699"/>
                                <a:gd name="T49" fmla="*/ 788 h 1993"/>
                                <a:gd name="T50" fmla="*/ 52 w 699"/>
                                <a:gd name="T51" fmla="*/ 896 h 1993"/>
                                <a:gd name="T52" fmla="*/ 40 w 699"/>
                                <a:gd name="T53" fmla="*/ 1016 h 1993"/>
                                <a:gd name="T54" fmla="*/ 29 w 699"/>
                                <a:gd name="T55" fmla="*/ 1147 h 1993"/>
                                <a:gd name="T56" fmla="*/ 20 w 699"/>
                                <a:gd name="T57" fmla="*/ 1290 h 1993"/>
                                <a:gd name="T58" fmla="*/ 13 w 699"/>
                                <a:gd name="T59" fmla="*/ 1446 h 1993"/>
                                <a:gd name="T60" fmla="*/ 7 w 699"/>
                                <a:gd name="T61" fmla="*/ 1615 h 1993"/>
                                <a:gd name="T62" fmla="*/ 2 w 699"/>
                                <a:gd name="T63" fmla="*/ 1797 h 1993"/>
                                <a:gd name="T64" fmla="*/ 0 w 699"/>
                                <a:gd name="T65" fmla="*/ 1993 h 1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99" h="1993">
                                  <a:moveTo>
                                    <a:pt x="0" y="199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65" y="14"/>
                                  </a:lnTo>
                                  <a:lnTo>
                                    <a:pt x="630" y="25"/>
                                  </a:lnTo>
                                  <a:lnTo>
                                    <a:pt x="597" y="34"/>
                                  </a:lnTo>
                                  <a:lnTo>
                                    <a:pt x="564" y="42"/>
                                  </a:lnTo>
                                  <a:lnTo>
                                    <a:pt x="499" y="58"/>
                                  </a:lnTo>
                                  <a:lnTo>
                                    <a:pt x="436" y="74"/>
                                  </a:lnTo>
                                  <a:lnTo>
                                    <a:pt x="407" y="84"/>
                                  </a:lnTo>
                                  <a:lnTo>
                                    <a:pt x="377" y="96"/>
                                  </a:lnTo>
                                  <a:lnTo>
                                    <a:pt x="348" y="110"/>
                                  </a:lnTo>
                                  <a:lnTo>
                                    <a:pt x="321" y="128"/>
                                  </a:lnTo>
                                  <a:lnTo>
                                    <a:pt x="293" y="150"/>
                                  </a:lnTo>
                                  <a:lnTo>
                                    <a:pt x="268" y="176"/>
                                  </a:lnTo>
                                  <a:lnTo>
                                    <a:pt x="243" y="206"/>
                                  </a:lnTo>
                                  <a:lnTo>
                                    <a:pt x="218" y="242"/>
                                  </a:lnTo>
                                  <a:lnTo>
                                    <a:pt x="195" y="284"/>
                                  </a:lnTo>
                                  <a:lnTo>
                                    <a:pt x="173" y="332"/>
                                  </a:lnTo>
                                  <a:lnTo>
                                    <a:pt x="152" y="387"/>
                                  </a:lnTo>
                                  <a:lnTo>
                                    <a:pt x="132" y="450"/>
                                  </a:lnTo>
                                  <a:lnTo>
                                    <a:pt x="114" y="521"/>
                                  </a:lnTo>
                                  <a:lnTo>
                                    <a:pt x="97" y="601"/>
                                  </a:lnTo>
                                  <a:lnTo>
                                    <a:pt x="81" y="689"/>
                                  </a:lnTo>
                                  <a:lnTo>
                                    <a:pt x="65" y="788"/>
                                  </a:lnTo>
                                  <a:lnTo>
                                    <a:pt x="52" y="896"/>
                                  </a:lnTo>
                                  <a:lnTo>
                                    <a:pt x="40" y="1016"/>
                                  </a:lnTo>
                                  <a:lnTo>
                                    <a:pt x="29" y="1147"/>
                                  </a:lnTo>
                                  <a:lnTo>
                                    <a:pt x="20" y="1290"/>
                                  </a:lnTo>
                                  <a:lnTo>
                                    <a:pt x="13" y="1446"/>
                                  </a:lnTo>
                                  <a:lnTo>
                                    <a:pt x="7" y="1615"/>
                                  </a:lnTo>
                                  <a:lnTo>
                                    <a:pt x="2" y="1797"/>
                                  </a:lnTo>
                                  <a:lnTo>
                                    <a:pt x="0" y="1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201"/>
                          <wps:cNvSpPr>
                            <a:spLocks/>
                          </wps:cNvSpPr>
                          <wps:spPr bwMode="auto">
                            <a:xfrm>
                              <a:off x="689" y="344"/>
                              <a:ext cx="1884" cy="2169"/>
                            </a:xfrm>
                            <a:custGeom>
                              <a:avLst/>
                              <a:gdLst>
                                <a:gd name="T0" fmla="*/ 914 w 7537"/>
                                <a:gd name="T1" fmla="*/ 1848 h 8676"/>
                                <a:gd name="T2" fmla="*/ 503 w 7537"/>
                                <a:gd name="T3" fmla="*/ 2506 h 8676"/>
                                <a:gd name="T4" fmla="*/ 207 w 7537"/>
                                <a:gd name="T5" fmla="*/ 3232 h 8676"/>
                                <a:gd name="T6" fmla="*/ 36 w 7537"/>
                                <a:gd name="T7" fmla="*/ 4014 h 8676"/>
                                <a:gd name="T8" fmla="*/ 2 w 7537"/>
                                <a:gd name="T9" fmla="*/ 4722 h 8676"/>
                                <a:gd name="T10" fmla="*/ 105 w 7537"/>
                                <a:gd name="T11" fmla="*/ 5559 h 8676"/>
                                <a:gd name="T12" fmla="*/ 356 w 7537"/>
                                <a:gd name="T13" fmla="*/ 6345 h 8676"/>
                                <a:gd name="T14" fmla="*/ 739 w 7537"/>
                                <a:gd name="T15" fmla="*/ 7068 h 8676"/>
                                <a:gd name="T16" fmla="*/ 1237 w 7537"/>
                                <a:gd name="T17" fmla="*/ 7710 h 8676"/>
                                <a:gd name="T18" fmla="*/ 1754 w 7537"/>
                                <a:gd name="T19" fmla="*/ 8192 h 8676"/>
                                <a:gd name="T20" fmla="*/ 2203 w 7537"/>
                                <a:gd name="T21" fmla="*/ 8514 h 8676"/>
                                <a:gd name="T22" fmla="*/ 1835 w 7537"/>
                                <a:gd name="T23" fmla="*/ 6280 h 8676"/>
                                <a:gd name="T24" fmla="*/ 1739 w 7537"/>
                                <a:gd name="T25" fmla="*/ 6246 h 8676"/>
                                <a:gd name="T26" fmla="*/ 1688 w 7537"/>
                                <a:gd name="T27" fmla="*/ 6160 h 8676"/>
                                <a:gd name="T28" fmla="*/ 1698 w 7537"/>
                                <a:gd name="T29" fmla="*/ 6070 h 8676"/>
                                <a:gd name="T30" fmla="*/ 2051 w 7537"/>
                                <a:gd name="T31" fmla="*/ 5622 h 8676"/>
                                <a:gd name="T32" fmla="*/ 2768 w 7537"/>
                                <a:gd name="T33" fmla="*/ 5166 h 8676"/>
                                <a:gd name="T34" fmla="*/ 3588 w 7537"/>
                                <a:gd name="T35" fmla="*/ 4982 h 8676"/>
                                <a:gd name="T36" fmla="*/ 4437 w 7537"/>
                                <a:gd name="T37" fmla="*/ 4973 h 8676"/>
                                <a:gd name="T38" fmla="*/ 5447 w 7537"/>
                                <a:gd name="T39" fmla="*/ 5067 h 8676"/>
                                <a:gd name="T40" fmla="*/ 6016 w 7537"/>
                                <a:gd name="T41" fmla="*/ 5109 h 8676"/>
                                <a:gd name="T42" fmla="*/ 6240 w 7537"/>
                                <a:gd name="T43" fmla="*/ 5095 h 8676"/>
                                <a:gd name="T44" fmla="*/ 6391 w 7537"/>
                                <a:gd name="T45" fmla="*/ 5042 h 8676"/>
                                <a:gd name="T46" fmla="*/ 6417 w 7537"/>
                                <a:gd name="T47" fmla="*/ 4422 h 8676"/>
                                <a:gd name="T48" fmla="*/ 6392 w 7537"/>
                                <a:gd name="T49" fmla="*/ 4118 h 8676"/>
                                <a:gd name="T50" fmla="*/ 6332 w 7537"/>
                                <a:gd name="T51" fmla="*/ 3856 h 8676"/>
                                <a:gd name="T52" fmla="*/ 6228 w 7537"/>
                                <a:gd name="T53" fmla="*/ 3639 h 8676"/>
                                <a:gd name="T54" fmla="*/ 6066 w 7537"/>
                                <a:gd name="T55" fmla="*/ 3468 h 8676"/>
                                <a:gd name="T56" fmla="*/ 5833 w 7537"/>
                                <a:gd name="T57" fmla="*/ 3339 h 8676"/>
                                <a:gd name="T58" fmla="*/ 5517 w 7537"/>
                                <a:gd name="T59" fmla="*/ 3255 h 8676"/>
                                <a:gd name="T60" fmla="*/ 5108 w 7537"/>
                                <a:gd name="T61" fmla="*/ 3218 h 8676"/>
                                <a:gd name="T62" fmla="*/ 4843 w 7537"/>
                                <a:gd name="T63" fmla="*/ 3206 h 8676"/>
                                <a:gd name="T64" fmla="*/ 4769 w 7537"/>
                                <a:gd name="T65" fmla="*/ 3141 h 8676"/>
                                <a:gd name="T66" fmla="*/ 4750 w 7537"/>
                                <a:gd name="T67" fmla="*/ 3068 h 8676"/>
                                <a:gd name="T68" fmla="*/ 4775 w 7537"/>
                                <a:gd name="T69" fmla="*/ 2507 h 8676"/>
                                <a:gd name="T70" fmla="*/ 4855 w 7537"/>
                                <a:gd name="T71" fmla="*/ 2447 h 8676"/>
                                <a:gd name="T72" fmla="*/ 6531 w 7537"/>
                                <a:gd name="T73" fmla="*/ 1826 h 8676"/>
                                <a:gd name="T74" fmla="*/ 6435 w 7537"/>
                                <a:gd name="T75" fmla="*/ 1791 h 8676"/>
                                <a:gd name="T76" fmla="*/ 6384 w 7537"/>
                                <a:gd name="T77" fmla="*/ 1706 h 8676"/>
                                <a:gd name="T78" fmla="*/ 6390 w 7537"/>
                                <a:gd name="T79" fmla="*/ 1624 h 8676"/>
                                <a:gd name="T80" fmla="*/ 6430 w 7537"/>
                                <a:gd name="T81" fmla="*/ 1565 h 8676"/>
                                <a:gd name="T82" fmla="*/ 7423 w 7537"/>
                                <a:gd name="T83" fmla="*/ 855 h 8676"/>
                                <a:gd name="T84" fmla="*/ 6991 w 7537"/>
                                <a:gd name="T85" fmla="*/ 595 h 8676"/>
                                <a:gd name="T86" fmla="*/ 6522 w 7537"/>
                                <a:gd name="T87" fmla="*/ 378 h 8676"/>
                                <a:gd name="T88" fmla="*/ 6298 w 7537"/>
                                <a:gd name="T89" fmla="*/ 294 h 8676"/>
                                <a:gd name="T90" fmla="*/ 5961 w 7537"/>
                                <a:gd name="T91" fmla="*/ 190 h 8676"/>
                                <a:gd name="T92" fmla="*/ 5598 w 7537"/>
                                <a:gd name="T93" fmla="*/ 103 h 8676"/>
                                <a:gd name="T94" fmla="*/ 5231 w 7537"/>
                                <a:gd name="T95" fmla="*/ 42 h 8676"/>
                                <a:gd name="T96" fmla="*/ 4863 w 7537"/>
                                <a:gd name="T97" fmla="*/ 8 h 8676"/>
                                <a:gd name="T98" fmla="*/ 4601 w 7537"/>
                                <a:gd name="T99" fmla="*/ 1 h 8676"/>
                                <a:gd name="T100" fmla="*/ 4015 w 7537"/>
                                <a:gd name="T101" fmla="*/ 38 h 8676"/>
                                <a:gd name="T102" fmla="*/ 3233 w 7537"/>
                                <a:gd name="T103" fmla="*/ 208 h 8676"/>
                                <a:gd name="T104" fmla="*/ 2506 w 7537"/>
                                <a:gd name="T105" fmla="*/ 504 h 8676"/>
                                <a:gd name="T106" fmla="*/ 1848 w 7537"/>
                                <a:gd name="T107" fmla="*/ 914 h 86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7537" h="8676">
                                  <a:moveTo>
                                    <a:pt x="1348" y="1348"/>
                                  </a:moveTo>
                                  <a:lnTo>
                                    <a:pt x="1271" y="1427"/>
                                  </a:lnTo>
                                  <a:lnTo>
                                    <a:pt x="1196" y="1507"/>
                                  </a:lnTo>
                                  <a:lnTo>
                                    <a:pt x="1122" y="1590"/>
                                  </a:lnTo>
                                  <a:lnTo>
                                    <a:pt x="1051" y="1674"/>
                                  </a:lnTo>
                                  <a:lnTo>
                                    <a:pt x="981" y="1760"/>
                                  </a:lnTo>
                                  <a:lnTo>
                                    <a:pt x="914" y="1848"/>
                                  </a:lnTo>
                                  <a:lnTo>
                                    <a:pt x="848" y="1937"/>
                                  </a:lnTo>
                                  <a:lnTo>
                                    <a:pt x="786" y="2028"/>
                                  </a:lnTo>
                                  <a:lnTo>
                                    <a:pt x="725" y="2121"/>
                                  </a:lnTo>
                                  <a:lnTo>
                                    <a:pt x="666" y="2216"/>
                                  </a:lnTo>
                                  <a:lnTo>
                                    <a:pt x="610" y="2311"/>
                                  </a:lnTo>
                                  <a:lnTo>
                                    <a:pt x="555" y="2408"/>
                                  </a:lnTo>
                                  <a:lnTo>
                                    <a:pt x="503" y="2506"/>
                                  </a:lnTo>
                                  <a:lnTo>
                                    <a:pt x="454" y="2606"/>
                                  </a:lnTo>
                                  <a:lnTo>
                                    <a:pt x="406" y="2707"/>
                                  </a:lnTo>
                                  <a:lnTo>
                                    <a:pt x="361" y="2810"/>
                                  </a:lnTo>
                                  <a:lnTo>
                                    <a:pt x="319" y="2914"/>
                                  </a:lnTo>
                                  <a:lnTo>
                                    <a:pt x="279" y="3018"/>
                                  </a:lnTo>
                                  <a:lnTo>
                                    <a:pt x="242" y="3124"/>
                                  </a:lnTo>
                                  <a:lnTo>
                                    <a:pt x="207" y="3232"/>
                                  </a:lnTo>
                                  <a:lnTo>
                                    <a:pt x="174" y="3341"/>
                                  </a:lnTo>
                                  <a:lnTo>
                                    <a:pt x="145" y="3450"/>
                                  </a:lnTo>
                                  <a:lnTo>
                                    <a:pt x="117" y="3560"/>
                                  </a:lnTo>
                                  <a:lnTo>
                                    <a:pt x="93" y="3673"/>
                                  </a:lnTo>
                                  <a:lnTo>
                                    <a:pt x="72" y="3785"/>
                                  </a:lnTo>
                                  <a:lnTo>
                                    <a:pt x="53" y="3898"/>
                                  </a:lnTo>
                                  <a:lnTo>
                                    <a:pt x="36" y="4014"/>
                                  </a:lnTo>
                                  <a:lnTo>
                                    <a:pt x="23" y="4129"/>
                                  </a:lnTo>
                                  <a:lnTo>
                                    <a:pt x="13" y="4246"/>
                                  </a:lnTo>
                                  <a:lnTo>
                                    <a:pt x="6" y="4362"/>
                                  </a:lnTo>
                                  <a:lnTo>
                                    <a:pt x="1" y="4480"/>
                                  </a:lnTo>
                                  <a:lnTo>
                                    <a:pt x="0" y="4599"/>
                                  </a:lnTo>
                                  <a:lnTo>
                                    <a:pt x="2" y="4722"/>
                                  </a:lnTo>
                                  <a:lnTo>
                                    <a:pt x="7" y="4844"/>
                                  </a:lnTo>
                                  <a:lnTo>
                                    <a:pt x="15" y="4965"/>
                                  </a:lnTo>
                                  <a:lnTo>
                                    <a:pt x="26" y="5085"/>
                                  </a:lnTo>
                                  <a:lnTo>
                                    <a:pt x="42" y="5206"/>
                                  </a:lnTo>
                                  <a:lnTo>
                                    <a:pt x="60" y="5324"/>
                                  </a:lnTo>
                                  <a:lnTo>
                                    <a:pt x="81" y="5442"/>
                                  </a:lnTo>
                                  <a:lnTo>
                                    <a:pt x="105" y="5559"/>
                                  </a:lnTo>
                                  <a:lnTo>
                                    <a:pt x="132" y="5674"/>
                                  </a:lnTo>
                                  <a:lnTo>
                                    <a:pt x="162" y="5790"/>
                                  </a:lnTo>
                                  <a:lnTo>
                                    <a:pt x="195" y="5903"/>
                                  </a:lnTo>
                                  <a:lnTo>
                                    <a:pt x="231" y="6015"/>
                                  </a:lnTo>
                                  <a:lnTo>
                                    <a:pt x="270" y="6127"/>
                                  </a:lnTo>
                                  <a:lnTo>
                                    <a:pt x="312" y="6237"/>
                                  </a:lnTo>
                                  <a:lnTo>
                                    <a:pt x="356" y="6345"/>
                                  </a:lnTo>
                                  <a:lnTo>
                                    <a:pt x="403" y="6454"/>
                                  </a:lnTo>
                                  <a:lnTo>
                                    <a:pt x="453" y="6559"/>
                                  </a:lnTo>
                                  <a:lnTo>
                                    <a:pt x="505" y="6664"/>
                                  </a:lnTo>
                                  <a:lnTo>
                                    <a:pt x="560" y="6767"/>
                                  </a:lnTo>
                                  <a:lnTo>
                                    <a:pt x="618" y="6869"/>
                                  </a:lnTo>
                                  <a:lnTo>
                                    <a:pt x="676" y="6969"/>
                                  </a:lnTo>
                                  <a:lnTo>
                                    <a:pt x="739" y="7068"/>
                                  </a:lnTo>
                                  <a:lnTo>
                                    <a:pt x="804" y="7164"/>
                                  </a:lnTo>
                                  <a:lnTo>
                                    <a:pt x="871" y="7259"/>
                                  </a:lnTo>
                                  <a:lnTo>
                                    <a:pt x="940" y="7353"/>
                                  </a:lnTo>
                                  <a:lnTo>
                                    <a:pt x="1010" y="7445"/>
                                  </a:lnTo>
                                  <a:lnTo>
                                    <a:pt x="1084" y="7534"/>
                                  </a:lnTo>
                                  <a:lnTo>
                                    <a:pt x="1159" y="7622"/>
                                  </a:lnTo>
                                  <a:lnTo>
                                    <a:pt x="1237" y="7710"/>
                                  </a:lnTo>
                                  <a:lnTo>
                                    <a:pt x="1317" y="7794"/>
                                  </a:lnTo>
                                  <a:lnTo>
                                    <a:pt x="1398" y="7875"/>
                                  </a:lnTo>
                                  <a:lnTo>
                                    <a:pt x="1482" y="7956"/>
                                  </a:lnTo>
                                  <a:lnTo>
                                    <a:pt x="1548" y="8017"/>
                                  </a:lnTo>
                                  <a:lnTo>
                                    <a:pt x="1616" y="8077"/>
                                  </a:lnTo>
                                  <a:lnTo>
                                    <a:pt x="1684" y="8136"/>
                                  </a:lnTo>
                                  <a:lnTo>
                                    <a:pt x="1754" y="8192"/>
                                  </a:lnTo>
                                  <a:lnTo>
                                    <a:pt x="1825" y="8248"/>
                                  </a:lnTo>
                                  <a:lnTo>
                                    <a:pt x="1896" y="8303"/>
                                  </a:lnTo>
                                  <a:lnTo>
                                    <a:pt x="1968" y="8356"/>
                                  </a:lnTo>
                                  <a:lnTo>
                                    <a:pt x="2042" y="8408"/>
                                  </a:lnTo>
                                  <a:lnTo>
                                    <a:pt x="2095" y="8443"/>
                                  </a:lnTo>
                                  <a:lnTo>
                                    <a:pt x="2149" y="8479"/>
                                  </a:lnTo>
                                  <a:lnTo>
                                    <a:pt x="2203" y="8514"/>
                                  </a:lnTo>
                                  <a:lnTo>
                                    <a:pt x="2258" y="8547"/>
                                  </a:lnTo>
                                  <a:lnTo>
                                    <a:pt x="2313" y="8581"/>
                                  </a:lnTo>
                                  <a:lnTo>
                                    <a:pt x="2368" y="8613"/>
                                  </a:lnTo>
                                  <a:lnTo>
                                    <a:pt x="2425" y="8645"/>
                                  </a:lnTo>
                                  <a:lnTo>
                                    <a:pt x="2482" y="8676"/>
                                  </a:lnTo>
                                  <a:lnTo>
                                    <a:pt x="2482" y="6280"/>
                                  </a:lnTo>
                                  <a:lnTo>
                                    <a:pt x="1835" y="6280"/>
                                  </a:lnTo>
                                  <a:lnTo>
                                    <a:pt x="1819" y="6280"/>
                                  </a:lnTo>
                                  <a:lnTo>
                                    <a:pt x="1805" y="6277"/>
                                  </a:lnTo>
                                  <a:lnTo>
                                    <a:pt x="1790" y="6274"/>
                                  </a:lnTo>
                                  <a:lnTo>
                                    <a:pt x="1777" y="6268"/>
                                  </a:lnTo>
                                  <a:lnTo>
                                    <a:pt x="1764" y="6261"/>
                                  </a:lnTo>
                                  <a:lnTo>
                                    <a:pt x="1752" y="6254"/>
                                  </a:lnTo>
                                  <a:lnTo>
                                    <a:pt x="1739" y="6246"/>
                                  </a:lnTo>
                                  <a:lnTo>
                                    <a:pt x="1729" y="6236"/>
                                  </a:lnTo>
                                  <a:lnTo>
                                    <a:pt x="1719" y="6225"/>
                                  </a:lnTo>
                                  <a:lnTo>
                                    <a:pt x="1711" y="6214"/>
                                  </a:lnTo>
                                  <a:lnTo>
                                    <a:pt x="1703" y="6202"/>
                                  </a:lnTo>
                                  <a:lnTo>
                                    <a:pt x="1697" y="6189"/>
                                  </a:lnTo>
                                  <a:lnTo>
                                    <a:pt x="1692" y="6174"/>
                                  </a:lnTo>
                                  <a:lnTo>
                                    <a:pt x="1688" y="6160"/>
                                  </a:lnTo>
                                  <a:lnTo>
                                    <a:pt x="1686" y="6145"/>
                                  </a:lnTo>
                                  <a:lnTo>
                                    <a:pt x="1685" y="6130"/>
                                  </a:lnTo>
                                  <a:lnTo>
                                    <a:pt x="1686" y="6118"/>
                                  </a:lnTo>
                                  <a:lnTo>
                                    <a:pt x="1688" y="6106"/>
                                  </a:lnTo>
                                  <a:lnTo>
                                    <a:pt x="1690" y="6093"/>
                                  </a:lnTo>
                                  <a:lnTo>
                                    <a:pt x="1694" y="6081"/>
                                  </a:lnTo>
                                  <a:lnTo>
                                    <a:pt x="1698" y="6070"/>
                                  </a:lnTo>
                                  <a:lnTo>
                                    <a:pt x="1703" y="6059"/>
                                  </a:lnTo>
                                  <a:lnTo>
                                    <a:pt x="1709" y="6049"/>
                                  </a:lnTo>
                                  <a:lnTo>
                                    <a:pt x="1716" y="6039"/>
                                  </a:lnTo>
                                  <a:lnTo>
                                    <a:pt x="1794" y="5922"/>
                                  </a:lnTo>
                                  <a:lnTo>
                                    <a:pt x="1876" y="5814"/>
                                  </a:lnTo>
                                  <a:lnTo>
                                    <a:pt x="1962" y="5714"/>
                                  </a:lnTo>
                                  <a:lnTo>
                                    <a:pt x="2051" y="5622"/>
                                  </a:lnTo>
                                  <a:lnTo>
                                    <a:pt x="2144" y="5537"/>
                                  </a:lnTo>
                                  <a:lnTo>
                                    <a:pt x="2242" y="5459"/>
                                  </a:lnTo>
                                  <a:lnTo>
                                    <a:pt x="2342" y="5387"/>
                                  </a:lnTo>
                                  <a:lnTo>
                                    <a:pt x="2444" y="5323"/>
                                  </a:lnTo>
                                  <a:lnTo>
                                    <a:pt x="2549" y="5265"/>
                                  </a:lnTo>
                                  <a:lnTo>
                                    <a:pt x="2658" y="5213"/>
                                  </a:lnTo>
                                  <a:lnTo>
                                    <a:pt x="2768" y="5166"/>
                                  </a:lnTo>
                                  <a:lnTo>
                                    <a:pt x="2881" y="5126"/>
                                  </a:lnTo>
                                  <a:lnTo>
                                    <a:pt x="2995" y="5091"/>
                                  </a:lnTo>
                                  <a:lnTo>
                                    <a:pt x="3111" y="5060"/>
                                  </a:lnTo>
                                  <a:lnTo>
                                    <a:pt x="3229" y="5034"/>
                                  </a:lnTo>
                                  <a:lnTo>
                                    <a:pt x="3347" y="5013"/>
                                  </a:lnTo>
                                  <a:lnTo>
                                    <a:pt x="3467" y="4995"/>
                                  </a:lnTo>
                                  <a:lnTo>
                                    <a:pt x="3588" y="4982"/>
                                  </a:lnTo>
                                  <a:lnTo>
                                    <a:pt x="3709" y="4972"/>
                                  </a:lnTo>
                                  <a:lnTo>
                                    <a:pt x="3830" y="4966"/>
                                  </a:lnTo>
                                  <a:lnTo>
                                    <a:pt x="3953" y="4962"/>
                                  </a:lnTo>
                                  <a:lnTo>
                                    <a:pt x="4074" y="4961"/>
                                  </a:lnTo>
                                  <a:lnTo>
                                    <a:pt x="4196" y="4963"/>
                                  </a:lnTo>
                                  <a:lnTo>
                                    <a:pt x="4316" y="4967"/>
                                  </a:lnTo>
                                  <a:lnTo>
                                    <a:pt x="4437" y="4973"/>
                                  </a:lnTo>
                                  <a:lnTo>
                                    <a:pt x="4556" y="4980"/>
                                  </a:lnTo>
                                  <a:lnTo>
                                    <a:pt x="4675" y="4989"/>
                                  </a:lnTo>
                                  <a:lnTo>
                                    <a:pt x="4792" y="4999"/>
                                  </a:lnTo>
                                  <a:lnTo>
                                    <a:pt x="5021" y="5023"/>
                                  </a:lnTo>
                                  <a:lnTo>
                                    <a:pt x="5243" y="5046"/>
                                  </a:lnTo>
                                  <a:lnTo>
                                    <a:pt x="5347" y="5057"/>
                                  </a:lnTo>
                                  <a:lnTo>
                                    <a:pt x="5447" y="5067"/>
                                  </a:lnTo>
                                  <a:lnTo>
                                    <a:pt x="5545" y="5077"/>
                                  </a:lnTo>
                                  <a:lnTo>
                                    <a:pt x="5640" y="5086"/>
                                  </a:lnTo>
                                  <a:lnTo>
                                    <a:pt x="5731" y="5095"/>
                                  </a:lnTo>
                                  <a:lnTo>
                                    <a:pt x="5818" y="5101"/>
                                  </a:lnTo>
                                  <a:lnTo>
                                    <a:pt x="5901" y="5106"/>
                                  </a:lnTo>
                                  <a:lnTo>
                                    <a:pt x="5979" y="5108"/>
                                  </a:lnTo>
                                  <a:lnTo>
                                    <a:pt x="6016" y="5109"/>
                                  </a:lnTo>
                                  <a:lnTo>
                                    <a:pt x="6052" y="5109"/>
                                  </a:lnTo>
                                  <a:lnTo>
                                    <a:pt x="6087" y="5108"/>
                                  </a:lnTo>
                                  <a:lnTo>
                                    <a:pt x="6121" y="5107"/>
                                  </a:lnTo>
                                  <a:lnTo>
                                    <a:pt x="6152" y="5105"/>
                                  </a:lnTo>
                                  <a:lnTo>
                                    <a:pt x="6183" y="5102"/>
                                  </a:lnTo>
                                  <a:lnTo>
                                    <a:pt x="6213" y="5099"/>
                                  </a:lnTo>
                                  <a:lnTo>
                                    <a:pt x="6240" y="5095"/>
                                  </a:lnTo>
                                  <a:lnTo>
                                    <a:pt x="6266" y="5090"/>
                                  </a:lnTo>
                                  <a:lnTo>
                                    <a:pt x="6292" y="5083"/>
                                  </a:lnTo>
                                  <a:lnTo>
                                    <a:pt x="6314" y="5077"/>
                                  </a:lnTo>
                                  <a:lnTo>
                                    <a:pt x="6336" y="5069"/>
                                  </a:lnTo>
                                  <a:lnTo>
                                    <a:pt x="6356" y="5061"/>
                                  </a:lnTo>
                                  <a:lnTo>
                                    <a:pt x="6375" y="5052"/>
                                  </a:lnTo>
                                  <a:lnTo>
                                    <a:pt x="6391" y="5042"/>
                                  </a:lnTo>
                                  <a:lnTo>
                                    <a:pt x="6406" y="5031"/>
                                  </a:lnTo>
                                  <a:lnTo>
                                    <a:pt x="6411" y="4922"/>
                                  </a:lnTo>
                                  <a:lnTo>
                                    <a:pt x="6415" y="4815"/>
                                  </a:lnTo>
                                  <a:lnTo>
                                    <a:pt x="6417" y="4713"/>
                                  </a:lnTo>
                                  <a:lnTo>
                                    <a:pt x="6419" y="4613"/>
                                  </a:lnTo>
                                  <a:lnTo>
                                    <a:pt x="6419" y="4516"/>
                                  </a:lnTo>
                                  <a:lnTo>
                                    <a:pt x="6417" y="4422"/>
                                  </a:lnTo>
                                  <a:lnTo>
                                    <a:pt x="6415" y="4376"/>
                                  </a:lnTo>
                                  <a:lnTo>
                                    <a:pt x="6413" y="4331"/>
                                  </a:lnTo>
                                  <a:lnTo>
                                    <a:pt x="6410" y="4286"/>
                                  </a:lnTo>
                                  <a:lnTo>
                                    <a:pt x="6406" y="4244"/>
                                  </a:lnTo>
                                  <a:lnTo>
                                    <a:pt x="6402" y="4201"/>
                                  </a:lnTo>
                                  <a:lnTo>
                                    <a:pt x="6398" y="4158"/>
                                  </a:lnTo>
                                  <a:lnTo>
                                    <a:pt x="6392" y="4118"/>
                                  </a:lnTo>
                                  <a:lnTo>
                                    <a:pt x="6386" y="4078"/>
                                  </a:lnTo>
                                  <a:lnTo>
                                    <a:pt x="6379" y="4039"/>
                                  </a:lnTo>
                                  <a:lnTo>
                                    <a:pt x="6372" y="4001"/>
                                  </a:lnTo>
                                  <a:lnTo>
                                    <a:pt x="6363" y="3963"/>
                                  </a:lnTo>
                                  <a:lnTo>
                                    <a:pt x="6353" y="3927"/>
                                  </a:lnTo>
                                  <a:lnTo>
                                    <a:pt x="6343" y="3891"/>
                                  </a:lnTo>
                                  <a:lnTo>
                                    <a:pt x="6332" y="3856"/>
                                  </a:lnTo>
                                  <a:lnTo>
                                    <a:pt x="6320" y="3823"/>
                                  </a:lnTo>
                                  <a:lnTo>
                                    <a:pt x="6308" y="3790"/>
                                  </a:lnTo>
                                  <a:lnTo>
                                    <a:pt x="6294" y="3758"/>
                                  </a:lnTo>
                                  <a:lnTo>
                                    <a:pt x="6279" y="3726"/>
                                  </a:lnTo>
                                  <a:lnTo>
                                    <a:pt x="6263" y="3697"/>
                                  </a:lnTo>
                                  <a:lnTo>
                                    <a:pt x="6246" y="3668"/>
                                  </a:lnTo>
                                  <a:lnTo>
                                    <a:pt x="6228" y="3639"/>
                                  </a:lnTo>
                                  <a:lnTo>
                                    <a:pt x="6209" y="3613"/>
                                  </a:lnTo>
                                  <a:lnTo>
                                    <a:pt x="6188" y="3587"/>
                                  </a:lnTo>
                                  <a:lnTo>
                                    <a:pt x="6167" y="3561"/>
                                  </a:lnTo>
                                  <a:lnTo>
                                    <a:pt x="6144" y="3536"/>
                                  </a:lnTo>
                                  <a:lnTo>
                                    <a:pt x="6120" y="3513"/>
                                  </a:lnTo>
                                  <a:lnTo>
                                    <a:pt x="6093" y="3490"/>
                                  </a:lnTo>
                                  <a:lnTo>
                                    <a:pt x="6066" y="3468"/>
                                  </a:lnTo>
                                  <a:lnTo>
                                    <a:pt x="6038" y="3447"/>
                                  </a:lnTo>
                                  <a:lnTo>
                                    <a:pt x="6007" y="3427"/>
                                  </a:lnTo>
                                  <a:lnTo>
                                    <a:pt x="5976" y="3408"/>
                                  </a:lnTo>
                                  <a:lnTo>
                                    <a:pt x="5942" y="3388"/>
                                  </a:lnTo>
                                  <a:lnTo>
                                    <a:pt x="5907" y="3371"/>
                                  </a:lnTo>
                                  <a:lnTo>
                                    <a:pt x="5870" y="3355"/>
                                  </a:lnTo>
                                  <a:lnTo>
                                    <a:pt x="5833" y="3339"/>
                                  </a:lnTo>
                                  <a:lnTo>
                                    <a:pt x="5793" y="3325"/>
                                  </a:lnTo>
                                  <a:lnTo>
                                    <a:pt x="5751" y="3310"/>
                                  </a:lnTo>
                                  <a:lnTo>
                                    <a:pt x="5708" y="3297"/>
                                  </a:lnTo>
                                  <a:lnTo>
                                    <a:pt x="5663" y="3285"/>
                                  </a:lnTo>
                                  <a:lnTo>
                                    <a:pt x="5616" y="3274"/>
                                  </a:lnTo>
                                  <a:lnTo>
                                    <a:pt x="5568" y="3264"/>
                                  </a:lnTo>
                                  <a:lnTo>
                                    <a:pt x="5517" y="3255"/>
                                  </a:lnTo>
                                  <a:lnTo>
                                    <a:pt x="5464" y="3247"/>
                                  </a:lnTo>
                                  <a:lnTo>
                                    <a:pt x="5410" y="3240"/>
                                  </a:lnTo>
                                  <a:lnTo>
                                    <a:pt x="5354" y="3234"/>
                                  </a:lnTo>
                                  <a:lnTo>
                                    <a:pt x="5295" y="3227"/>
                                  </a:lnTo>
                                  <a:lnTo>
                                    <a:pt x="5235" y="3223"/>
                                  </a:lnTo>
                                  <a:lnTo>
                                    <a:pt x="5173" y="3220"/>
                                  </a:lnTo>
                                  <a:lnTo>
                                    <a:pt x="5108" y="3218"/>
                                  </a:lnTo>
                                  <a:lnTo>
                                    <a:pt x="5041" y="3216"/>
                                  </a:lnTo>
                                  <a:lnTo>
                                    <a:pt x="4972" y="3216"/>
                                  </a:lnTo>
                                  <a:lnTo>
                                    <a:pt x="4902" y="3217"/>
                                  </a:lnTo>
                                  <a:lnTo>
                                    <a:pt x="4886" y="3216"/>
                                  </a:lnTo>
                                  <a:lnTo>
                                    <a:pt x="4871" y="3214"/>
                                  </a:lnTo>
                                  <a:lnTo>
                                    <a:pt x="4857" y="3211"/>
                                  </a:lnTo>
                                  <a:lnTo>
                                    <a:pt x="4843" y="3206"/>
                                  </a:lnTo>
                                  <a:lnTo>
                                    <a:pt x="4830" y="3200"/>
                                  </a:lnTo>
                                  <a:lnTo>
                                    <a:pt x="4817" y="3193"/>
                                  </a:lnTo>
                                  <a:lnTo>
                                    <a:pt x="4806" y="3185"/>
                                  </a:lnTo>
                                  <a:lnTo>
                                    <a:pt x="4795" y="3175"/>
                                  </a:lnTo>
                                  <a:lnTo>
                                    <a:pt x="4785" y="3165"/>
                                  </a:lnTo>
                                  <a:lnTo>
                                    <a:pt x="4777" y="3154"/>
                                  </a:lnTo>
                                  <a:lnTo>
                                    <a:pt x="4769" y="3141"/>
                                  </a:lnTo>
                                  <a:lnTo>
                                    <a:pt x="4763" y="3128"/>
                                  </a:lnTo>
                                  <a:lnTo>
                                    <a:pt x="4758" y="3114"/>
                                  </a:lnTo>
                                  <a:lnTo>
                                    <a:pt x="4754" y="3100"/>
                                  </a:lnTo>
                                  <a:lnTo>
                                    <a:pt x="4751" y="3086"/>
                                  </a:lnTo>
                                  <a:lnTo>
                                    <a:pt x="4750" y="3071"/>
                                  </a:lnTo>
                                  <a:lnTo>
                                    <a:pt x="4750" y="3068"/>
                                  </a:lnTo>
                                  <a:lnTo>
                                    <a:pt x="4750" y="2591"/>
                                  </a:lnTo>
                                  <a:lnTo>
                                    <a:pt x="4750" y="2576"/>
                                  </a:lnTo>
                                  <a:lnTo>
                                    <a:pt x="4753" y="2561"/>
                                  </a:lnTo>
                                  <a:lnTo>
                                    <a:pt x="4756" y="2546"/>
                                  </a:lnTo>
                                  <a:lnTo>
                                    <a:pt x="4761" y="2532"/>
                                  </a:lnTo>
                                  <a:lnTo>
                                    <a:pt x="4767" y="2519"/>
                                  </a:lnTo>
                                  <a:lnTo>
                                    <a:pt x="4775" y="2507"/>
                                  </a:lnTo>
                                  <a:lnTo>
                                    <a:pt x="4783" y="2496"/>
                                  </a:lnTo>
                                  <a:lnTo>
                                    <a:pt x="4793" y="2485"/>
                                  </a:lnTo>
                                  <a:lnTo>
                                    <a:pt x="4803" y="2476"/>
                                  </a:lnTo>
                                  <a:lnTo>
                                    <a:pt x="4815" y="2466"/>
                                  </a:lnTo>
                                  <a:lnTo>
                                    <a:pt x="4828" y="2459"/>
                                  </a:lnTo>
                                  <a:lnTo>
                                    <a:pt x="4841" y="2452"/>
                                  </a:lnTo>
                                  <a:lnTo>
                                    <a:pt x="4855" y="2447"/>
                                  </a:lnTo>
                                  <a:lnTo>
                                    <a:pt x="4869" y="2444"/>
                                  </a:lnTo>
                                  <a:lnTo>
                                    <a:pt x="4883" y="2441"/>
                                  </a:lnTo>
                                  <a:lnTo>
                                    <a:pt x="4900" y="2441"/>
                                  </a:lnTo>
                                  <a:lnTo>
                                    <a:pt x="4912" y="2441"/>
                                  </a:lnTo>
                                  <a:lnTo>
                                    <a:pt x="7336" y="2441"/>
                                  </a:lnTo>
                                  <a:lnTo>
                                    <a:pt x="7336" y="1826"/>
                                  </a:lnTo>
                                  <a:lnTo>
                                    <a:pt x="6531" y="1826"/>
                                  </a:lnTo>
                                  <a:lnTo>
                                    <a:pt x="6515" y="1825"/>
                                  </a:lnTo>
                                  <a:lnTo>
                                    <a:pt x="6500" y="1823"/>
                                  </a:lnTo>
                                  <a:lnTo>
                                    <a:pt x="6486" y="1819"/>
                                  </a:lnTo>
                                  <a:lnTo>
                                    <a:pt x="6472" y="1814"/>
                                  </a:lnTo>
                                  <a:lnTo>
                                    <a:pt x="6459" y="1808"/>
                                  </a:lnTo>
                                  <a:lnTo>
                                    <a:pt x="6447" y="1801"/>
                                  </a:lnTo>
                                  <a:lnTo>
                                    <a:pt x="6435" y="1791"/>
                                  </a:lnTo>
                                  <a:lnTo>
                                    <a:pt x="6424" y="1781"/>
                                  </a:lnTo>
                                  <a:lnTo>
                                    <a:pt x="6415" y="1771"/>
                                  </a:lnTo>
                                  <a:lnTo>
                                    <a:pt x="6406" y="1760"/>
                                  </a:lnTo>
                                  <a:lnTo>
                                    <a:pt x="6399" y="1747"/>
                                  </a:lnTo>
                                  <a:lnTo>
                                    <a:pt x="6393" y="1734"/>
                                  </a:lnTo>
                                  <a:lnTo>
                                    <a:pt x="6388" y="1721"/>
                                  </a:lnTo>
                                  <a:lnTo>
                                    <a:pt x="6384" y="1706"/>
                                  </a:lnTo>
                                  <a:lnTo>
                                    <a:pt x="6382" y="1691"/>
                                  </a:lnTo>
                                  <a:lnTo>
                                    <a:pt x="6381" y="1676"/>
                                  </a:lnTo>
                                  <a:lnTo>
                                    <a:pt x="6381" y="1665"/>
                                  </a:lnTo>
                                  <a:lnTo>
                                    <a:pt x="6382" y="1654"/>
                                  </a:lnTo>
                                  <a:lnTo>
                                    <a:pt x="6384" y="1644"/>
                                  </a:lnTo>
                                  <a:lnTo>
                                    <a:pt x="6387" y="1634"/>
                                  </a:lnTo>
                                  <a:lnTo>
                                    <a:pt x="6390" y="1624"/>
                                  </a:lnTo>
                                  <a:lnTo>
                                    <a:pt x="6394" y="1614"/>
                                  </a:lnTo>
                                  <a:lnTo>
                                    <a:pt x="6399" y="1605"/>
                                  </a:lnTo>
                                  <a:lnTo>
                                    <a:pt x="6404" y="1596"/>
                                  </a:lnTo>
                                  <a:lnTo>
                                    <a:pt x="6409" y="1588"/>
                                  </a:lnTo>
                                  <a:lnTo>
                                    <a:pt x="6416" y="1580"/>
                                  </a:lnTo>
                                  <a:lnTo>
                                    <a:pt x="6422" y="1572"/>
                                  </a:lnTo>
                                  <a:lnTo>
                                    <a:pt x="6430" y="1565"/>
                                  </a:lnTo>
                                  <a:lnTo>
                                    <a:pt x="6437" y="1559"/>
                                  </a:lnTo>
                                  <a:lnTo>
                                    <a:pt x="6447" y="1553"/>
                                  </a:lnTo>
                                  <a:lnTo>
                                    <a:pt x="6455" y="1547"/>
                                  </a:lnTo>
                                  <a:lnTo>
                                    <a:pt x="6464" y="1542"/>
                                  </a:lnTo>
                                  <a:lnTo>
                                    <a:pt x="7537" y="937"/>
                                  </a:lnTo>
                                  <a:lnTo>
                                    <a:pt x="7480" y="896"/>
                                  </a:lnTo>
                                  <a:lnTo>
                                    <a:pt x="7423" y="855"/>
                                  </a:lnTo>
                                  <a:lnTo>
                                    <a:pt x="7364" y="816"/>
                                  </a:lnTo>
                                  <a:lnTo>
                                    <a:pt x="7304" y="777"/>
                                  </a:lnTo>
                                  <a:lnTo>
                                    <a:pt x="7243" y="739"/>
                                  </a:lnTo>
                                  <a:lnTo>
                                    <a:pt x="7182" y="702"/>
                                  </a:lnTo>
                                  <a:lnTo>
                                    <a:pt x="7119" y="665"/>
                                  </a:lnTo>
                                  <a:lnTo>
                                    <a:pt x="7056" y="630"/>
                                  </a:lnTo>
                                  <a:lnTo>
                                    <a:pt x="6991" y="595"/>
                                  </a:lnTo>
                                  <a:lnTo>
                                    <a:pt x="6927" y="562"/>
                                  </a:lnTo>
                                  <a:lnTo>
                                    <a:pt x="6861" y="529"/>
                                  </a:lnTo>
                                  <a:lnTo>
                                    <a:pt x="6795" y="497"/>
                                  </a:lnTo>
                                  <a:lnTo>
                                    <a:pt x="6727" y="466"/>
                                  </a:lnTo>
                                  <a:lnTo>
                                    <a:pt x="6659" y="435"/>
                                  </a:lnTo>
                                  <a:lnTo>
                                    <a:pt x="6591" y="406"/>
                                  </a:lnTo>
                                  <a:lnTo>
                                    <a:pt x="6522" y="378"/>
                                  </a:lnTo>
                                  <a:lnTo>
                                    <a:pt x="6490" y="366"/>
                                  </a:lnTo>
                                  <a:lnTo>
                                    <a:pt x="6459" y="353"/>
                                  </a:lnTo>
                                  <a:lnTo>
                                    <a:pt x="6426" y="341"/>
                                  </a:lnTo>
                                  <a:lnTo>
                                    <a:pt x="6395" y="329"/>
                                  </a:lnTo>
                                  <a:lnTo>
                                    <a:pt x="6363" y="317"/>
                                  </a:lnTo>
                                  <a:lnTo>
                                    <a:pt x="6330" y="306"/>
                                  </a:lnTo>
                                  <a:lnTo>
                                    <a:pt x="6298" y="294"/>
                                  </a:lnTo>
                                  <a:lnTo>
                                    <a:pt x="6264" y="283"/>
                                  </a:lnTo>
                                  <a:lnTo>
                                    <a:pt x="6215" y="266"/>
                                  </a:lnTo>
                                  <a:lnTo>
                                    <a:pt x="6164" y="249"/>
                                  </a:lnTo>
                                  <a:lnTo>
                                    <a:pt x="6113" y="234"/>
                                  </a:lnTo>
                                  <a:lnTo>
                                    <a:pt x="6063" y="218"/>
                                  </a:lnTo>
                                  <a:lnTo>
                                    <a:pt x="6011" y="204"/>
                                  </a:lnTo>
                                  <a:lnTo>
                                    <a:pt x="5961" y="190"/>
                                  </a:lnTo>
                                  <a:lnTo>
                                    <a:pt x="5909" y="175"/>
                                  </a:lnTo>
                                  <a:lnTo>
                                    <a:pt x="5857" y="162"/>
                                  </a:lnTo>
                                  <a:lnTo>
                                    <a:pt x="5806" y="149"/>
                                  </a:lnTo>
                                  <a:lnTo>
                                    <a:pt x="5754" y="137"/>
                                  </a:lnTo>
                                  <a:lnTo>
                                    <a:pt x="5702" y="125"/>
                                  </a:lnTo>
                                  <a:lnTo>
                                    <a:pt x="5650" y="114"/>
                                  </a:lnTo>
                                  <a:lnTo>
                                    <a:pt x="5598" y="103"/>
                                  </a:lnTo>
                                  <a:lnTo>
                                    <a:pt x="5545" y="92"/>
                                  </a:lnTo>
                                  <a:lnTo>
                                    <a:pt x="5494" y="82"/>
                                  </a:lnTo>
                                  <a:lnTo>
                                    <a:pt x="5441" y="73"/>
                                  </a:lnTo>
                                  <a:lnTo>
                                    <a:pt x="5389" y="65"/>
                                  </a:lnTo>
                                  <a:lnTo>
                                    <a:pt x="5336" y="57"/>
                                  </a:lnTo>
                                  <a:lnTo>
                                    <a:pt x="5283" y="49"/>
                                  </a:lnTo>
                                  <a:lnTo>
                                    <a:pt x="5231" y="42"/>
                                  </a:lnTo>
                                  <a:lnTo>
                                    <a:pt x="5178" y="36"/>
                                  </a:lnTo>
                                  <a:lnTo>
                                    <a:pt x="5125" y="30"/>
                                  </a:lnTo>
                                  <a:lnTo>
                                    <a:pt x="5073" y="24"/>
                                  </a:lnTo>
                                  <a:lnTo>
                                    <a:pt x="5020" y="20"/>
                                  </a:lnTo>
                                  <a:lnTo>
                                    <a:pt x="4967" y="14"/>
                                  </a:lnTo>
                                  <a:lnTo>
                                    <a:pt x="4916" y="11"/>
                                  </a:lnTo>
                                  <a:lnTo>
                                    <a:pt x="4863" y="8"/>
                                  </a:lnTo>
                                  <a:lnTo>
                                    <a:pt x="4810" y="5"/>
                                  </a:lnTo>
                                  <a:lnTo>
                                    <a:pt x="4758" y="3"/>
                                  </a:lnTo>
                                  <a:lnTo>
                                    <a:pt x="4705" y="2"/>
                                  </a:lnTo>
                                  <a:lnTo>
                                    <a:pt x="4653" y="1"/>
                                  </a:lnTo>
                                  <a:lnTo>
                                    <a:pt x="4601" y="0"/>
                                  </a:lnTo>
                                  <a:lnTo>
                                    <a:pt x="4601" y="1"/>
                                  </a:lnTo>
                                  <a:lnTo>
                                    <a:pt x="4601" y="0"/>
                                  </a:lnTo>
                                  <a:lnTo>
                                    <a:pt x="4481" y="2"/>
                                  </a:lnTo>
                                  <a:lnTo>
                                    <a:pt x="4364" y="6"/>
                                  </a:lnTo>
                                  <a:lnTo>
                                    <a:pt x="4246" y="14"/>
                                  </a:lnTo>
                                  <a:lnTo>
                                    <a:pt x="4130" y="25"/>
                                  </a:lnTo>
                                  <a:lnTo>
                                    <a:pt x="4015" y="38"/>
                                  </a:lnTo>
                                  <a:lnTo>
                                    <a:pt x="3900" y="54"/>
                                  </a:lnTo>
                                  <a:lnTo>
                                    <a:pt x="3786" y="72"/>
                                  </a:lnTo>
                                  <a:lnTo>
                                    <a:pt x="3673" y="94"/>
                                  </a:lnTo>
                                  <a:lnTo>
                                    <a:pt x="3562" y="119"/>
                                  </a:lnTo>
                                  <a:lnTo>
                                    <a:pt x="3451" y="146"/>
                                  </a:lnTo>
                                  <a:lnTo>
                                    <a:pt x="3341" y="175"/>
                                  </a:lnTo>
                                  <a:lnTo>
                                    <a:pt x="3233" y="208"/>
                                  </a:lnTo>
                                  <a:lnTo>
                                    <a:pt x="3126" y="242"/>
                                  </a:lnTo>
                                  <a:lnTo>
                                    <a:pt x="3019" y="280"/>
                                  </a:lnTo>
                                  <a:lnTo>
                                    <a:pt x="2914" y="320"/>
                                  </a:lnTo>
                                  <a:lnTo>
                                    <a:pt x="2810" y="363"/>
                                  </a:lnTo>
                                  <a:lnTo>
                                    <a:pt x="2707" y="407"/>
                                  </a:lnTo>
                                  <a:lnTo>
                                    <a:pt x="2606" y="455"/>
                                  </a:lnTo>
                                  <a:lnTo>
                                    <a:pt x="2506" y="504"/>
                                  </a:lnTo>
                                  <a:lnTo>
                                    <a:pt x="2408" y="556"/>
                                  </a:lnTo>
                                  <a:lnTo>
                                    <a:pt x="2311" y="611"/>
                                  </a:lnTo>
                                  <a:lnTo>
                                    <a:pt x="2215" y="666"/>
                                  </a:lnTo>
                                  <a:lnTo>
                                    <a:pt x="2121" y="725"/>
                                  </a:lnTo>
                                  <a:lnTo>
                                    <a:pt x="2029" y="787"/>
                                  </a:lnTo>
                                  <a:lnTo>
                                    <a:pt x="1938" y="849"/>
                                  </a:lnTo>
                                  <a:lnTo>
                                    <a:pt x="1848" y="914"/>
                                  </a:lnTo>
                                  <a:lnTo>
                                    <a:pt x="1761" y="982"/>
                                  </a:lnTo>
                                  <a:lnTo>
                                    <a:pt x="1675" y="1051"/>
                                  </a:lnTo>
                                  <a:lnTo>
                                    <a:pt x="1590" y="1123"/>
                                  </a:lnTo>
                                  <a:lnTo>
                                    <a:pt x="1508" y="1195"/>
                                  </a:lnTo>
                                  <a:lnTo>
                                    <a:pt x="1427" y="1270"/>
                                  </a:lnTo>
                                  <a:lnTo>
                                    <a:pt x="1348" y="13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202"/>
                          <wps:cNvSpPr>
                            <a:spLocks/>
                          </wps:cNvSpPr>
                          <wps:spPr bwMode="auto">
                            <a:xfrm>
                              <a:off x="85" y="75"/>
                              <a:ext cx="3825" cy="2461"/>
                            </a:xfrm>
                            <a:custGeom>
                              <a:avLst/>
                              <a:gdLst>
                                <a:gd name="T0" fmla="*/ 2060 w 15303"/>
                                <a:gd name="T1" fmla="*/ 1991 h 9842"/>
                                <a:gd name="T2" fmla="*/ 1767 w 15303"/>
                                <a:gd name="T3" fmla="*/ 2939 h 9842"/>
                                <a:gd name="T4" fmla="*/ 1437 w 15303"/>
                                <a:gd name="T5" fmla="*/ 4120 h 9842"/>
                                <a:gd name="T6" fmla="*/ 1092 w 15303"/>
                                <a:gd name="T7" fmla="*/ 5427 h 9842"/>
                                <a:gd name="T8" fmla="*/ 756 w 15303"/>
                                <a:gd name="T9" fmla="*/ 6748 h 9842"/>
                                <a:gd name="T10" fmla="*/ 256 w 15303"/>
                                <a:gd name="T11" fmla="*/ 8772 h 9842"/>
                                <a:gd name="T12" fmla="*/ 4751 w 15303"/>
                                <a:gd name="T13" fmla="*/ 9842 h 9842"/>
                                <a:gd name="T14" fmla="*/ 4559 w 15303"/>
                                <a:gd name="T15" fmla="*/ 9729 h 9842"/>
                                <a:gd name="T16" fmla="*/ 4374 w 15303"/>
                                <a:gd name="T17" fmla="*/ 9607 h 9842"/>
                                <a:gd name="T18" fmla="*/ 4077 w 15303"/>
                                <a:gd name="T19" fmla="*/ 9386 h 9842"/>
                                <a:gd name="T20" fmla="*/ 3797 w 15303"/>
                                <a:gd name="T21" fmla="*/ 9142 h 9842"/>
                                <a:gd name="T22" fmla="*/ 3464 w 15303"/>
                                <a:gd name="T23" fmla="*/ 8798 h 9842"/>
                                <a:gd name="T24" fmla="*/ 3165 w 15303"/>
                                <a:gd name="T25" fmla="*/ 8423 h 9842"/>
                                <a:gd name="T26" fmla="*/ 2904 w 15303"/>
                                <a:gd name="T27" fmla="*/ 8019 h 9842"/>
                                <a:gd name="T28" fmla="*/ 2683 w 15303"/>
                                <a:gd name="T29" fmla="*/ 7590 h 9842"/>
                                <a:gd name="T30" fmla="*/ 2506 w 15303"/>
                                <a:gd name="T31" fmla="*/ 7139 h 9842"/>
                                <a:gd name="T32" fmla="*/ 2376 w 15303"/>
                                <a:gd name="T33" fmla="*/ 6667 h 9842"/>
                                <a:gd name="T34" fmla="*/ 2295 w 15303"/>
                                <a:gd name="T35" fmla="*/ 6179 h 9842"/>
                                <a:gd name="T36" fmla="*/ 2267 w 15303"/>
                                <a:gd name="T37" fmla="*/ 5676 h 9842"/>
                                <a:gd name="T38" fmla="*/ 2281 w 15303"/>
                                <a:gd name="T39" fmla="*/ 5310 h 9842"/>
                                <a:gd name="T40" fmla="*/ 2342 w 15303"/>
                                <a:gd name="T41" fmla="*/ 4836 h 9842"/>
                                <a:gd name="T42" fmla="*/ 2447 w 15303"/>
                                <a:gd name="T43" fmla="*/ 4376 h 9842"/>
                                <a:gd name="T44" fmla="*/ 2597 w 15303"/>
                                <a:gd name="T45" fmla="*/ 3935 h 9842"/>
                                <a:gd name="T46" fmla="*/ 2788 w 15303"/>
                                <a:gd name="T47" fmla="*/ 3514 h 9842"/>
                                <a:gd name="T48" fmla="*/ 3015 w 15303"/>
                                <a:gd name="T49" fmla="*/ 3117 h 9842"/>
                                <a:gd name="T50" fmla="*/ 3281 w 15303"/>
                                <a:gd name="T51" fmla="*/ 2745 h 9842"/>
                                <a:gd name="T52" fmla="*/ 3579 w 15303"/>
                                <a:gd name="T53" fmla="*/ 2400 h 9842"/>
                                <a:gd name="T54" fmla="*/ 3909 w 15303"/>
                                <a:gd name="T55" fmla="*/ 2086 h 9842"/>
                                <a:gd name="T56" fmla="*/ 4268 w 15303"/>
                                <a:gd name="T57" fmla="*/ 1805 h 9842"/>
                                <a:gd name="T58" fmla="*/ 4653 w 15303"/>
                                <a:gd name="T59" fmla="*/ 1558 h 9842"/>
                                <a:gd name="T60" fmla="*/ 5063 w 15303"/>
                                <a:gd name="T61" fmla="*/ 1347 h 9842"/>
                                <a:gd name="T62" fmla="*/ 5494 w 15303"/>
                                <a:gd name="T63" fmla="*/ 1178 h 9842"/>
                                <a:gd name="T64" fmla="*/ 5945 w 15303"/>
                                <a:gd name="T65" fmla="*/ 1050 h 9842"/>
                                <a:gd name="T66" fmla="*/ 6412 w 15303"/>
                                <a:gd name="T67" fmla="*/ 967 h 9842"/>
                                <a:gd name="T68" fmla="*/ 6894 w 15303"/>
                                <a:gd name="T69" fmla="*/ 931 h 9842"/>
                                <a:gd name="T70" fmla="*/ 7018 w 15303"/>
                                <a:gd name="T71" fmla="*/ 929 h 9842"/>
                                <a:gd name="T72" fmla="*/ 7180 w 15303"/>
                                <a:gd name="T73" fmla="*/ 932 h 9842"/>
                                <a:gd name="T74" fmla="*/ 7395 w 15303"/>
                                <a:gd name="T75" fmla="*/ 943 h 9842"/>
                                <a:gd name="T76" fmla="*/ 7612 w 15303"/>
                                <a:gd name="T77" fmla="*/ 964 h 9842"/>
                                <a:gd name="T78" fmla="*/ 7829 w 15303"/>
                                <a:gd name="T79" fmla="*/ 994 h 9842"/>
                                <a:gd name="T80" fmla="*/ 8044 w 15303"/>
                                <a:gd name="T81" fmla="*/ 1034 h 9842"/>
                                <a:gd name="T82" fmla="*/ 8258 w 15303"/>
                                <a:gd name="T83" fmla="*/ 1081 h 9842"/>
                                <a:gd name="T84" fmla="*/ 8470 w 15303"/>
                                <a:gd name="T85" fmla="*/ 1137 h 9842"/>
                                <a:gd name="T86" fmla="*/ 8678 w 15303"/>
                                <a:gd name="T87" fmla="*/ 1201 h 9842"/>
                                <a:gd name="T88" fmla="*/ 8829 w 15303"/>
                                <a:gd name="T89" fmla="*/ 1253 h 9842"/>
                                <a:gd name="T90" fmla="*/ 8962 w 15303"/>
                                <a:gd name="T91" fmla="*/ 1303 h 9842"/>
                                <a:gd name="T92" fmla="*/ 9218 w 15303"/>
                                <a:gd name="T93" fmla="*/ 1412 h 9842"/>
                                <a:gd name="T94" fmla="*/ 9507 w 15303"/>
                                <a:gd name="T95" fmla="*/ 1555 h 9842"/>
                                <a:gd name="T96" fmla="*/ 9779 w 15303"/>
                                <a:gd name="T97" fmla="*/ 1714 h 9842"/>
                                <a:gd name="T98" fmla="*/ 10035 w 15303"/>
                                <a:gd name="T99" fmla="*/ 1889 h 9842"/>
                                <a:gd name="T100" fmla="*/ 12355 w 15303"/>
                                <a:gd name="T101" fmla="*/ 664 h 9842"/>
                                <a:gd name="T102" fmla="*/ 12394 w 15303"/>
                                <a:gd name="T103" fmla="*/ 655 h 9842"/>
                                <a:gd name="T104" fmla="*/ 12434 w 15303"/>
                                <a:gd name="T105" fmla="*/ 656 h 9842"/>
                                <a:gd name="T106" fmla="*/ 12471 w 15303"/>
                                <a:gd name="T107" fmla="*/ 668 h 9842"/>
                                <a:gd name="T108" fmla="*/ 14264 w 15303"/>
                                <a:gd name="T109" fmla="*/ 0 h 9842"/>
                                <a:gd name="T110" fmla="*/ 4452 w 15303"/>
                                <a:gd name="T111" fmla="*/ 11 h 9842"/>
                                <a:gd name="T112" fmla="*/ 4226 w 15303"/>
                                <a:gd name="T113" fmla="*/ 45 h 9842"/>
                                <a:gd name="T114" fmla="*/ 3923 w 15303"/>
                                <a:gd name="T115" fmla="*/ 118 h 9842"/>
                                <a:gd name="T116" fmla="*/ 3568 w 15303"/>
                                <a:gd name="T117" fmla="*/ 240 h 9842"/>
                                <a:gd name="T118" fmla="*/ 3194 w 15303"/>
                                <a:gd name="T119" fmla="*/ 427 h 9842"/>
                                <a:gd name="T120" fmla="*/ 2827 w 15303"/>
                                <a:gd name="T121" fmla="*/ 690 h 9842"/>
                                <a:gd name="T122" fmla="*/ 2500 w 15303"/>
                                <a:gd name="T123" fmla="*/ 1043 h 9842"/>
                                <a:gd name="T124" fmla="*/ 2241 w 15303"/>
                                <a:gd name="T125" fmla="*/ 1498 h 98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5303" h="9842">
                                  <a:moveTo>
                                    <a:pt x="2241" y="1498"/>
                                  </a:moveTo>
                                  <a:lnTo>
                                    <a:pt x="2185" y="1639"/>
                                  </a:lnTo>
                                  <a:lnTo>
                                    <a:pt x="2124" y="1803"/>
                                  </a:lnTo>
                                  <a:lnTo>
                                    <a:pt x="2060" y="1991"/>
                                  </a:lnTo>
                                  <a:lnTo>
                                    <a:pt x="1992" y="2201"/>
                                  </a:lnTo>
                                  <a:lnTo>
                                    <a:pt x="1920" y="2429"/>
                                  </a:lnTo>
                                  <a:lnTo>
                                    <a:pt x="1845" y="2676"/>
                                  </a:lnTo>
                                  <a:lnTo>
                                    <a:pt x="1767" y="2939"/>
                                  </a:lnTo>
                                  <a:lnTo>
                                    <a:pt x="1687" y="3217"/>
                                  </a:lnTo>
                                  <a:lnTo>
                                    <a:pt x="1605" y="3508"/>
                                  </a:lnTo>
                                  <a:lnTo>
                                    <a:pt x="1522" y="3810"/>
                                  </a:lnTo>
                                  <a:lnTo>
                                    <a:pt x="1437" y="4120"/>
                                  </a:lnTo>
                                  <a:lnTo>
                                    <a:pt x="1351" y="4440"/>
                                  </a:lnTo>
                                  <a:lnTo>
                                    <a:pt x="1265" y="4765"/>
                                  </a:lnTo>
                                  <a:lnTo>
                                    <a:pt x="1178" y="5094"/>
                                  </a:lnTo>
                                  <a:lnTo>
                                    <a:pt x="1092" y="5427"/>
                                  </a:lnTo>
                                  <a:lnTo>
                                    <a:pt x="1006" y="5760"/>
                                  </a:lnTo>
                                  <a:lnTo>
                                    <a:pt x="921" y="6093"/>
                                  </a:lnTo>
                                  <a:lnTo>
                                    <a:pt x="838" y="6423"/>
                                  </a:lnTo>
                                  <a:lnTo>
                                    <a:pt x="756" y="6748"/>
                                  </a:lnTo>
                                  <a:lnTo>
                                    <a:pt x="676" y="7068"/>
                                  </a:lnTo>
                                  <a:lnTo>
                                    <a:pt x="523" y="7684"/>
                                  </a:lnTo>
                                  <a:lnTo>
                                    <a:pt x="382" y="8257"/>
                                  </a:lnTo>
                                  <a:lnTo>
                                    <a:pt x="256" y="8772"/>
                                  </a:lnTo>
                                  <a:lnTo>
                                    <a:pt x="149" y="9218"/>
                                  </a:lnTo>
                                  <a:lnTo>
                                    <a:pt x="63" y="9578"/>
                                  </a:lnTo>
                                  <a:lnTo>
                                    <a:pt x="0" y="9840"/>
                                  </a:lnTo>
                                  <a:lnTo>
                                    <a:pt x="4751" y="9842"/>
                                  </a:lnTo>
                                  <a:lnTo>
                                    <a:pt x="4702" y="9815"/>
                                  </a:lnTo>
                                  <a:lnTo>
                                    <a:pt x="4655" y="9786"/>
                                  </a:lnTo>
                                  <a:lnTo>
                                    <a:pt x="4607" y="9758"/>
                                  </a:lnTo>
                                  <a:lnTo>
                                    <a:pt x="4559" y="9729"/>
                                  </a:lnTo>
                                  <a:lnTo>
                                    <a:pt x="4513" y="9699"/>
                                  </a:lnTo>
                                  <a:lnTo>
                                    <a:pt x="4466" y="9669"/>
                                  </a:lnTo>
                                  <a:lnTo>
                                    <a:pt x="4420" y="9639"/>
                                  </a:lnTo>
                                  <a:lnTo>
                                    <a:pt x="4374" y="9607"/>
                                  </a:lnTo>
                                  <a:lnTo>
                                    <a:pt x="4298" y="9554"/>
                                  </a:lnTo>
                                  <a:lnTo>
                                    <a:pt x="4223" y="9499"/>
                                  </a:lnTo>
                                  <a:lnTo>
                                    <a:pt x="4149" y="9443"/>
                                  </a:lnTo>
                                  <a:lnTo>
                                    <a:pt x="4077" y="9386"/>
                                  </a:lnTo>
                                  <a:lnTo>
                                    <a:pt x="4005" y="9327"/>
                                  </a:lnTo>
                                  <a:lnTo>
                                    <a:pt x="3935" y="9266"/>
                                  </a:lnTo>
                                  <a:lnTo>
                                    <a:pt x="3865" y="9204"/>
                                  </a:lnTo>
                                  <a:lnTo>
                                    <a:pt x="3797" y="9142"/>
                                  </a:lnTo>
                                  <a:lnTo>
                                    <a:pt x="3710" y="9059"/>
                                  </a:lnTo>
                                  <a:lnTo>
                                    <a:pt x="3626" y="8974"/>
                                  </a:lnTo>
                                  <a:lnTo>
                                    <a:pt x="3544" y="8887"/>
                                  </a:lnTo>
                                  <a:lnTo>
                                    <a:pt x="3464" y="8798"/>
                                  </a:lnTo>
                                  <a:lnTo>
                                    <a:pt x="3386" y="8708"/>
                                  </a:lnTo>
                                  <a:lnTo>
                                    <a:pt x="3310" y="8614"/>
                                  </a:lnTo>
                                  <a:lnTo>
                                    <a:pt x="3236" y="8519"/>
                                  </a:lnTo>
                                  <a:lnTo>
                                    <a:pt x="3165" y="8423"/>
                                  </a:lnTo>
                                  <a:lnTo>
                                    <a:pt x="3096" y="8325"/>
                                  </a:lnTo>
                                  <a:lnTo>
                                    <a:pt x="3030" y="8225"/>
                                  </a:lnTo>
                                  <a:lnTo>
                                    <a:pt x="2966" y="8123"/>
                                  </a:lnTo>
                                  <a:lnTo>
                                    <a:pt x="2904" y="8019"/>
                                  </a:lnTo>
                                  <a:lnTo>
                                    <a:pt x="2845" y="7914"/>
                                  </a:lnTo>
                                  <a:lnTo>
                                    <a:pt x="2789" y="7808"/>
                                  </a:lnTo>
                                  <a:lnTo>
                                    <a:pt x="2735" y="7700"/>
                                  </a:lnTo>
                                  <a:lnTo>
                                    <a:pt x="2683" y="7590"/>
                                  </a:lnTo>
                                  <a:lnTo>
                                    <a:pt x="2635" y="7480"/>
                                  </a:lnTo>
                                  <a:lnTo>
                                    <a:pt x="2589" y="7368"/>
                                  </a:lnTo>
                                  <a:lnTo>
                                    <a:pt x="2546" y="7253"/>
                                  </a:lnTo>
                                  <a:lnTo>
                                    <a:pt x="2506" y="7139"/>
                                  </a:lnTo>
                                  <a:lnTo>
                                    <a:pt x="2469" y="7023"/>
                                  </a:lnTo>
                                  <a:lnTo>
                                    <a:pt x="2434" y="6905"/>
                                  </a:lnTo>
                                  <a:lnTo>
                                    <a:pt x="2404" y="6787"/>
                                  </a:lnTo>
                                  <a:lnTo>
                                    <a:pt x="2376" y="6667"/>
                                  </a:lnTo>
                                  <a:lnTo>
                                    <a:pt x="2350" y="6547"/>
                                  </a:lnTo>
                                  <a:lnTo>
                                    <a:pt x="2329" y="6425"/>
                                  </a:lnTo>
                                  <a:lnTo>
                                    <a:pt x="2310" y="6302"/>
                                  </a:lnTo>
                                  <a:lnTo>
                                    <a:pt x="2295" y="6179"/>
                                  </a:lnTo>
                                  <a:lnTo>
                                    <a:pt x="2282" y="6054"/>
                                  </a:lnTo>
                                  <a:lnTo>
                                    <a:pt x="2274" y="5929"/>
                                  </a:lnTo>
                                  <a:lnTo>
                                    <a:pt x="2269" y="5803"/>
                                  </a:lnTo>
                                  <a:lnTo>
                                    <a:pt x="2267" y="5676"/>
                                  </a:lnTo>
                                  <a:lnTo>
                                    <a:pt x="2269" y="5553"/>
                                  </a:lnTo>
                                  <a:lnTo>
                                    <a:pt x="2273" y="5432"/>
                                  </a:lnTo>
                                  <a:lnTo>
                                    <a:pt x="2281" y="5310"/>
                                  </a:lnTo>
                                  <a:lnTo>
                                    <a:pt x="2292" y="5191"/>
                                  </a:lnTo>
                                  <a:lnTo>
                                    <a:pt x="2306" y="5072"/>
                                  </a:lnTo>
                                  <a:lnTo>
                                    <a:pt x="2322" y="4953"/>
                                  </a:lnTo>
                                  <a:lnTo>
                                    <a:pt x="2342" y="4836"/>
                                  </a:lnTo>
                                  <a:lnTo>
                                    <a:pt x="2364" y="4719"/>
                                  </a:lnTo>
                                  <a:lnTo>
                                    <a:pt x="2389" y="4604"/>
                                  </a:lnTo>
                                  <a:lnTo>
                                    <a:pt x="2417" y="4490"/>
                                  </a:lnTo>
                                  <a:lnTo>
                                    <a:pt x="2447" y="4376"/>
                                  </a:lnTo>
                                  <a:lnTo>
                                    <a:pt x="2481" y="4264"/>
                                  </a:lnTo>
                                  <a:lnTo>
                                    <a:pt x="2517" y="4154"/>
                                  </a:lnTo>
                                  <a:lnTo>
                                    <a:pt x="2556" y="4043"/>
                                  </a:lnTo>
                                  <a:lnTo>
                                    <a:pt x="2597" y="3935"/>
                                  </a:lnTo>
                                  <a:lnTo>
                                    <a:pt x="2641" y="3828"/>
                                  </a:lnTo>
                                  <a:lnTo>
                                    <a:pt x="2687" y="3723"/>
                                  </a:lnTo>
                                  <a:lnTo>
                                    <a:pt x="2736" y="3617"/>
                                  </a:lnTo>
                                  <a:lnTo>
                                    <a:pt x="2788" y="3514"/>
                                  </a:lnTo>
                                  <a:lnTo>
                                    <a:pt x="2841" y="3413"/>
                                  </a:lnTo>
                                  <a:lnTo>
                                    <a:pt x="2897" y="3313"/>
                                  </a:lnTo>
                                  <a:lnTo>
                                    <a:pt x="2956" y="3215"/>
                                  </a:lnTo>
                                  <a:lnTo>
                                    <a:pt x="3015" y="3117"/>
                                  </a:lnTo>
                                  <a:lnTo>
                                    <a:pt x="3079" y="3021"/>
                                  </a:lnTo>
                                  <a:lnTo>
                                    <a:pt x="3144" y="2927"/>
                                  </a:lnTo>
                                  <a:lnTo>
                                    <a:pt x="3211" y="2835"/>
                                  </a:lnTo>
                                  <a:lnTo>
                                    <a:pt x="3281" y="2745"/>
                                  </a:lnTo>
                                  <a:lnTo>
                                    <a:pt x="3353" y="2656"/>
                                  </a:lnTo>
                                  <a:lnTo>
                                    <a:pt x="3425" y="2569"/>
                                  </a:lnTo>
                                  <a:lnTo>
                                    <a:pt x="3501" y="2484"/>
                                  </a:lnTo>
                                  <a:lnTo>
                                    <a:pt x="3579" y="2400"/>
                                  </a:lnTo>
                                  <a:lnTo>
                                    <a:pt x="3658" y="2319"/>
                                  </a:lnTo>
                                  <a:lnTo>
                                    <a:pt x="3740" y="2239"/>
                                  </a:lnTo>
                                  <a:lnTo>
                                    <a:pt x="3823" y="2162"/>
                                  </a:lnTo>
                                  <a:lnTo>
                                    <a:pt x="3909" y="2086"/>
                                  </a:lnTo>
                                  <a:lnTo>
                                    <a:pt x="3997" y="2012"/>
                                  </a:lnTo>
                                  <a:lnTo>
                                    <a:pt x="4085" y="1942"/>
                                  </a:lnTo>
                                  <a:lnTo>
                                    <a:pt x="4176" y="1872"/>
                                  </a:lnTo>
                                  <a:lnTo>
                                    <a:pt x="4268" y="1805"/>
                                  </a:lnTo>
                                  <a:lnTo>
                                    <a:pt x="4362" y="1739"/>
                                  </a:lnTo>
                                  <a:lnTo>
                                    <a:pt x="4457" y="1676"/>
                                  </a:lnTo>
                                  <a:lnTo>
                                    <a:pt x="4554" y="1616"/>
                                  </a:lnTo>
                                  <a:lnTo>
                                    <a:pt x="4653" y="1558"/>
                                  </a:lnTo>
                                  <a:lnTo>
                                    <a:pt x="4753" y="1501"/>
                                  </a:lnTo>
                                  <a:lnTo>
                                    <a:pt x="4855" y="1448"/>
                                  </a:lnTo>
                                  <a:lnTo>
                                    <a:pt x="4958" y="1397"/>
                                  </a:lnTo>
                                  <a:lnTo>
                                    <a:pt x="5063" y="1347"/>
                                  </a:lnTo>
                                  <a:lnTo>
                                    <a:pt x="5169" y="1302"/>
                                  </a:lnTo>
                                  <a:lnTo>
                                    <a:pt x="5275" y="1257"/>
                                  </a:lnTo>
                                  <a:lnTo>
                                    <a:pt x="5385" y="1217"/>
                                  </a:lnTo>
                                  <a:lnTo>
                                    <a:pt x="5494" y="1178"/>
                                  </a:lnTo>
                                  <a:lnTo>
                                    <a:pt x="5605" y="1142"/>
                                  </a:lnTo>
                                  <a:lnTo>
                                    <a:pt x="5717" y="1109"/>
                                  </a:lnTo>
                                  <a:lnTo>
                                    <a:pt x="5830" y="1078"/>
                                  </a:lnTo>
                                  <a:lnTo>
                                    <a:pt x="5945" y="1050"/>
                                  </a:lnTo>
                                  <a:lnTo>
                                    <a:pt x="6060" y="1025"/>
                                  </a:lnTo>
                                  <a:lnTo>
                                    <a:pt x="6176" y="1002"/>
                                  </a:lnTo>
                                  <a:lnTo>
                                    <a:pt x="6294" y="983"/>
                                  </a:lnTo>
                                  <a:lnTo>
                                    <a:pt x="6412" y="967"/>
                                  </a:lnTo>
                                  <a:lnTo>
                                    <a:pt x="6532" y="953"/>
                                  </a:lnTo>
                                  <a:lnTo>
                                    <a:pt x="6652" y="943"/>
                                  </a:lnTo>
                                  <a:lnTo>
                                    <a:pt x="6773" y="935"/>
                                  </a:lnTo>
                                  <a:lnTo>
                                    <a:pt x="6894" y="931"/>
                                  </a:lnTo>
                                  <a:lnTo>
                                    <a:pt x="7018" y="929"/>
                                  </a:lnTo>
                                  <a:lnTo>
                                    <a:pt x="7071" y="929"/>
                                  </a:lnTo>
                                  <a:lnTo>
                                    <a:pt x="7126" y="930"/>
                                  </a:lnTo>
                                  <a:lnTo>
                                    <a:pt x="7180" y="932"/>
                                  </a:lnTo>
                                  <a:lnTo>
                                    <a:pt x="7233" y="934"/>
                                  </a:lnTo>
                                  <a:lnTo>
                                    <a:pt x="7288" y="936"/>
                                  </a:lnTo>
                                  <a:lnTo>
                                    <a:pt x="7342" y="940"/>
                                  </a:lnTo>
                                  <a:lnTo>
                                    <a:pt x="7395" y="943"/>
                                  </a:lnTo>
                                  <a:lnTo>
                                    <a:pt x="7450" y="948"/>
                                  </a:lnTo>
                                  <a:lnTo>
                                    <a:pt x="7504" y="953"/>
                                  </a:lnTo>
                                  <a:lnTo>
                                    <a:pt x="7558" y="958"/>
                                  </a:lnTo>
                                  <a:lnTo>
                                    <a:pt x="7612" y="964"/>
                                  </a:lnTo>
                                  <a:lnTo>
                                    <a:pt x="7667" y="971"/>
                                  </a:lnTo>
                                  <a:lnTo>
                                    <a:pt x="7720" y="978"/>
                                  </a:lnTo>
                                  <a:lnTo>
                                    <a:pt x="7775" y="986"/>
                                  </a:lnTo>
                                  <a:lnTo>
                                    <a:pt x="7829" y="994"/>
                                  </a:lnTo>
                                  <a:lnTo>
                                    <a:pt x="7884" y="1003"/>
                                  </a:lnTo>
                                  <a:lnTo>
                                    <a:pt x="7937" y="1013"/>
                                  </a:lnTo>
                                  <a:lnTo>
                                    <a:pt x="7991" y="1023"/>
                                  </a:lnTo>
                                  <a:lnTo>
                                    <a:pt x="8044" y="1034"/>
                                  </a:lnTo>
                                  <a:lnTo>
                                    <a:pt x="8098" y="1044"/>
                                  </a:lnTo>
                                  <a:lnTo>
                                    <a:pt x="8152" y="1056"/>
                                  </a:lnTo>
                                  <a:lnTo>
                                    <a:pt x="8205" y="1068"/>
                                  </a:lnTo>
                                  <a:lnTo>
                                    <a:pt x="8258" y="1081"/>
                                  </a:lnTo>
                                  <a:lnTo>
                                    <a:pt x="8312" y="1094"/>
                                  </a:lnTo>
                                  <a:lnTo>
                                    <a:pt x="8364" y="1108"/>
                                  </a:lnTo>
                                  <a:lnTo>
                                    <a:pt x="8417" y="1122"/>
                                  </a:lnTo>
                                  <a:lnTo>
                                    <a:pt x="8470" y="1137"/>
                                  </a:lnTo>
                                  <a:lnTo>
                                    <a:pt x="8522" y="1152"/>
                                  </a:lnTo>
                                  <a:lnTo>
                                    <a:pt x="8574" y="1167"/>
                                  </a:lnTo>
                                  <a:lnTo>
                                    <a:pt x="8627" y="1185"/>
                                  </a:lnTo>
                                  <a:lnTo>
                                    <a:pt x="8678" y="1201"/>
                                  </a:lnTo>
                                  <a:lnTo>
                                    <a:pt x="8730" y="1218"/>
                                  </a:lnTo>
                                  <a:lnTo>
                                    <a:pt x="8763" y="1230"/>
                                  </a:lnTo>
                                  <a:lnTo>
                                    <a:pt x="8796" y="1241"/>
                                  </a:lnTo>
                                  <a:lnTo>
                                    <a:pt x="8829" y="1253"/>
                                  </a:lnTo>
                                  <a:lnTo>
                                    <a:pt x="8863" y="1266"/>
                                  </a:lnTo>
                                  <a:lnTo>
                                    <a:pt x="8895" y="1278"/>
                                  </a:lnTo>
                                  <a:lnTo>
                                    <a:pt x="8928" y="1291"/>
                                  </a:lnTo>
                                  <a:lnTo>
                                    <a:pt x="8962" y="1303"/>
                                  </a:lnTo>
                                  <a:lnTo>
                                    <a:pt x="8994" y="1316"/>
                                  </a:lnTo>
                                  <a:lnTo>
                                    <a:pt x="9070" y="1347"/>
                                  </a:lnTo>
                                  <a:lnTo>
                                    <a:pt x="9144" y="1379"/>
                                  </a:lnTo>
                                  <a:lnTo>
                                    <a:pt x="9218" y="1412"/>
                                  </a:lnTo>
                                  <a:lnTo>
                                    <a:pt x="9292" y="1447"/>
                                  </a:lnTo>
                                  <a:lnTo>
                                    <a:pt x="9364" y="1482"/>
                                  </a:lnTo>
                                  <a:lnTo>
                                    <a:pt x="9436" y="1518"/>
                                  </a:lnTo>
                                  <a:lnTo>
                                    <a:pt x="9507" y="1555"/>
                                  </a:lnTo>
                                  <a:lnTo>
                                    <a:pt x="9575" y="1593"/>
                                  </a:lnTo>
                                  <a:lnTo>
                                    <a:pt x="9644" y="1633"/>
                                  </a:lnTo>
                                  <a:lnTo>
                                    <a:pt x="9712" y="1673"/>
                                  </a:lnTo>
                                  <a:lnTo>
                                    <a:pt x="9779" y="1714"/>
                                  </a:lnTo>
                                  <a:lnTo>
                                    <a:pt x="9845" y="1756"/>
                                  </a:lnTo>
                                  <a:lnTo>
                                    <a:pt x="9910" y="1800"/>
                                  </a:lnTo>
                                  <a:lnTo>
                                    <a:pt x="9972" y="1843"/>
                                  </a:lnTo>
                                  <a:lnTo>
                                    <a:pt x="10035" y="1889"/>
                                  </a:lnTo>
                                  <a:lnTo>
                                    <a:pt x="10096" y="1934"/>
                                  </a:lnTo>
                                  <a:lnTo>
                                    <a:pt x="12336" y="674"/>
                                  </a:lnTo>
                                  <a:lnTo>
                                    <a:pt x="12346" y="669"/>
                                  </a:lnTo>
                                  <a:lnTo>
                                    <a:pt x="12355" y="664"/>
                                  </a:lnTo>
                                  <a:lnTo>
                                    <a:pt x="12365" y="661"/>
                                  </a:lnTo>
                                  <a:lnTo>
                                    <a:pt x="12375" y="658"/>
                                  </a:lnTo>
                                  <a:lnTo>
                                    <a:pt x="12384" y="656"/>
                                  </a:lnTo>
                                  <a:lnTo>
                                    <a:pt x="12394" y="655"/>
                                  </a:lnTo>
                                  <a:lnTo>
                                    <a:pt x="12404" y="655"/>
                                  </a:lnTo>
                                  <a:lnTo>
                                    <a:pt x="12414" y="655"/>
                                  </a:lnTo>
                                  <a:lnTo>
                                    <a:pt x="12424" y="655"/>
                                  </a:lnTo>
                                  <a:lnTo>
                                    <a:pt x="12434" y="656"/>
                                  </a:lnTo>
                                  <a:lnTo>
                                    <a:pt x="12444" y="658"/>
                                  </a:lnTo>
                                  <a:lnTo>
                                    <a:pt x="12453" y="661"/>
                                  </a:lnTo>
                                  <a:lnTo>
                                    <a:pt x="12462" y="664"/>
                                  </a:lnTo>
                                  <a:lnTo>
                                    <a:pt x="12471" y="668"/>
                                  </a:lnTo>
                                  <a:lnTo>
                                    <a:pt x="12480" y="673"/>
                                  </a:lnTo>
                                  <a:lnTo>
                                    <a:pt x="12488" y="678"/>
                                  </a:lnTo>
                                  <a:lnTo>
                                    <a:pt x="15303" y="2206"/>
                                  </a:lnTo>
                                  <a:lnTo>
                                    <a:pt x="14264" y="0"/>
                                  </a:lnTo>
                                  <a:lnTo>
                                    <a:pt x="4571" y="0"/>
                                  </a:lnTo>
                                  <a:lnTo>
                                    <a:pt x="4569" y="0"/>
                                  </a:lnTo>
                                  <a:lnTo>
                                    <a:pt x="4525" y="3"/>
                                  </a:lnTo>
                                  <a:lnTo>
                                    <a:pt x="4452" y="11"/>
                                  </a:lnTo>
                                  <a:lnTo>
                                    <a:pt x="4405" y="17"/>
                                  </a:lnTo>
                                  <a:lnTo>
                                    <a:pt x="4351" y="24"/>
                                  </a:lnTo>
                                  <a:lnTo>
                                    <a:pt x="4291" y="34"/>
                                  </a:lnTo>
                                  <a:lnTo>
                                    <a:pt x="4226" y="45"/>
                                  </a:lnTo>
                                  <a:lnTo>
                                    <a:pt x="4156" y="59"/>
                                  </a:lnTo>
                                  <a:lnTo>
                                    <a:pt x="4083" y="76"/>
                                  </a:lnTo>
                                  <a:lnTo>
                                    <a:pt x="4005" y="96"/>
                                  </a:lnTo>
                                  <a:lnTo>
                                    <a:pt x="3923" y="118"/>
                                  </a:lnTo>
                                  <a:lnTo>
                                    <a:pt x="3838" y="143"/>
                                  </a:lnTo>
                                  <a:lnTo>
                                    <a:pt x="3749" y="172"/>
                                  </a:lnTo>
                                  <a:lnTo>
                                    <a:pt x="3659" y="204"/>
                                  </a:lnTo>
                                  <a:lnTo>
                                    <a:pt x="3568" y="240"/>
                                  </a:lnTo>
                                  <a:lnTo>
                                    <a:pt x="3475" y="281"/>
                                  </a:lnTo>
                                  <a:lnTo>
                                    <a:pt x="3381" y="325"/>
                                  </a:lnTo>
                                  <a:lnTo>
                                    <a:pt x="3287" y="374"/>
                                  </a:lnTo>
                                  <a:lnTo>
                                    <a:pt x="3194" y="427"/>
                                  </a:lnTo>
                                  <a:lnTo>
                                    <a:pt x="3099" y="485"/>
                                  </a:lnTo>
                                  <a:lnTo>
                                    <a:pt x="3007" y="548"/>
                                  </a:lnTo>
                                  <a:lnTo>
                                    <a:pt x="2916" y="616"/>
                                  </a:lnTo>
                                  <a:lnTo>
                                    <a:pt x="2827" y="690"/>
                                  </a:lnTo>
                                  <a:lnTo>
                                    <a:pt x="2741" y="770"/>
                                  </a:lnTo>
                                  <a:lnTo>
                                    <a:pt x="2657" y="855"/>
                                  </a:lnTo>
                                  <a:lnTo>
                                    <a:pt x="2577" y="946"/>
                                  </a:lnTo>
                                  <a:lnTo>
                                    <a:pt x="2500" y="1043"/>
                                  </a:lnTo>
                                  <a:lnTo>
                                    <a:pt x="2428" y="1146"/>
                                  </a:lnTo>
                                  <a:lnTo>
                                    <a:pt x="2360" y="1256"/>
                                  </a:lnTo>
                                  <a:lnTo>
                                    <a:pt x="2298" y="1374"/>
                                  </a:lnTo>
                                  <a:lnTo>
                                    <a:pt x="2241" y="1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203"/>
                          <wps:cNvSpPr>
                            <a:spLocks/>
                          </wps:cNvSpPr>
                          <wps:spPr bwMode="auto">
                            <a:xfrm>
                              <a:off x="1960" y="1328"/>
                              <a:ext cx="2015" cy="1217"/>
                            </a:xfrm>
                            <a:custGeom>
                              <a:avLst/>
                              <a:gdLst>
                                <a:gd name="T0" fmla="*/ 8015 w 8060"/>
                                <a:gd name="T1" fmla="*/ 0 h 4868"/>
                                <a:gd name="T2" fmla="*/ 7954 w 8060"/>
                                <a:gd name="T3" fmla="*/ 24 h 4868"/>
                                <a:gd name="T4" fmla="*/ 7903 w 8060"/>
                                <a:gd name="T5" fmla="*/ 106 h 4868"/>
                                <a:gd name="T6" fmla="*/ 7851 w 8060"/>
                                <a:gd name="T7" fmla="*/ 294 h 4868"/>
                                <a:gd name="T8" fmla="*/ 7808 w 8060"/>
                                <a:gd name="T9" fmla="*/ 697 h 4868"/>
                                <a:gd name="T10" fmla="*/ 7789 w 8060"/>
                                <a:gd name="T11" fmla="*/ 1350 h 4868"/>
                                <a:gd name="T12" fmla="*/ 7760 w 8060"/>
                                <a:gd name="T13" fmla="*/ 1974 h 4868"/>
                                <a:gd name="T14" fmla="*/ 7703 w 8060"/>
                                <a:gd name="T15" fmla="*/ 2365 h 4868"/>
                                <a:gd name="T16" fmla="*/ 7596 w 8060"/>
                                <a:gd name="T17" fmla="*/ 2684 h 4868"/>
                                <a:gd name="T18" fmla="*/ 7438 w 8060"/>
                                <a:gd name="T19" fmla="*/ 2887 h 4868"/>
                                <a:gd name="T20" fmla="*/ 7340 w 8060"/>
                                <a:gd name="T21" fmla="*/ 2913 h 4868"/>
                                <a:gd name="T22" fmla="*/ 7249 w 8060"/>
                                <a:gd name="T23" fmla="*/ 2873 h 4868"/>
                                <a:gd name="T24" fmla="*/ 7208 w 8060"/>
                                <a:gd name="T25" fmla="*/ 2801 h 4868"/>
                                <a:gd name="T26" fmla="*/ 7208 w 8060"/>
                                <a:gd name="T27" fmla="*/ 2725 h 4868"/>
                                <a:gd name="T28" fmla="*/ 7225 w 8060"/>
                                <a:gd name="T29" fmla="*/ 2549 h 4868"/>
                                <a:gd name="T30" fmla="*/ 7208 w 8060"/>
                                <a:gd name="T31" fmla="*/ 2374 h 4868"/>
                                <a:gd name="T32" fmla="*/ 7159 w 8060"/>
                                <a:gd name="T33" fmla="*/ 2208 h 4868"/>
                                <a:gd name="T34" fmla="*/ 7081 w 8060"/>
                                <a:gd name="T35" fmla="*/ 2055 h 4868"/>
                                <a:gd name="T36" fmla="*/ 6976 w 8060"/>
                                <a:gd name="T37" fmla="*/ 1918 h 4868"/>
                                <a:gd name="T38" fmla="*/ 6847 w 8060"/>
                                <a:gd name="T39" fmla="*/ 1796 h 4868"/>
                                <a:gd name="T40" fmla="*/ 6697 w 8060"/>
                                <a:gd name="T41" fmla="*/ 1696 h 4868"/>
                                <a:gd name="T42" fmla="*/ 6528 w 8060"/>
                                <a:gd name="T43" fmla="*/ 1619 h 4868"/>
                                <a:gd name="T44" fmla="*/ 6345 w 8060"/>
                                <a:gd name="T45" fmla="*/ 1569 h 4868"/>
                                <a:gd name="T46" fmla="*/ 6150 w 8060"/>
                                <a:gd name="T47" fmla="*/ 1549 h 4868"/>
                                <a:gd name="T48" fmla="*/ 6022 w 8060"/>
                                <a:gd name="T49" fmla="*/ 1553 h 4868"/>
                                <a:gd name="T50" fmla="*/ 5730 w 8060"/>
                                <a:gd name="T51" fmla="*/ 1614 h 4868"/>
                                <a:gd name="T52" fmla="*/ 5547 w 8060"/>
                                <a:gd name="T53" fmla="*/ 1695 h 4868"/>
                                <a:gd name="T54" fmla="*/ 5381 w 8060"/>
                                <a:gd name="T55" fmla="*/ 1798 h 4868"/>
                                <a:gd name="T56" fmla="*/ 5283 w 8060"/>
                                <a:gd name="T57" fmla="*/ 1798 h 4868"/>
                                <a:gd name="T58" fmla="*/ 5211 w 8060"/>
                                <a:gd name="T59" fmla="*/ 1747 h 4868"/>
                                <a:gd name="T60" fmla="*/ 5113 w 8060"/>
                                <a:gd name="T61" fmla="*/ 1640 h 4868"/>
                                <a:gd name="T62" fmla="*/ 4959 w 8060"/>
                                <a:gd name="T63" fmla="*/ 1501 h 4868"/>
                                <a:gd name="T64" fmla="*/ 4762 w 8060"/>
                                <a:gd name="T65" fmla="*/ 1359 h 4868"/>
                                <a:gd name="T66" fmla="*/ 4515 w 8060"/>
                                <a:gd name="T67" fmla="*/ 1225 h 4868"/>
                                <a:gd name="T68" fmla="*/ 4246 w 8060"/>
                                <a:gd name="T69" fmla="*/ 1124 h 4868"/>
                                <a:gd name="T70" fmla="*/ 3960 w 8060"/>
                                <a:gd name="T71" fmla="*/ 1059 h 4868"/>
                                <a:gd name="T72" fmla="*/ 3658 w 8060"/>
                                <a:gd name="T73" fmla="*/ 1033 h 4868"/>
                                <a:gd name="T74" fmla="*/ 3356 w 8060"/>
                                <a:gd name="T75" fmla="*/ 1047 h 4868"/>
                                <a:gd name="T76" fmla="*/ 3012 w 8060"/>
                                <a:gd name="T77" fmla="*/ 1115 h 4868"/>
                                <a:gd name="T78" fmla="*/ 2692 w 8060"/>
                                <a:gd name="T79" fmla="*/ 1234 h 4868"/>
                                <a:gd name="T80" fmla="*/ 2402 w 8060"/>
                                <a:gd name="T81" fmla="*/ 1400 h 4868"/>
                                <a:gd name="T82" fmla="*/ 2148 w 8060"/>
                                <a:gd name="T83" fmla="*/ 1607 h 4868"/>
                                <a:gd name="T84" fmla="*/ 1938 w 8060"/>
                                <a:gd name="T85" fmla="*/ 1847 h 4868"/>
                                <a:gd name="T86" fmla="*/ 1772 w 8060"/>
                                <a:gd name="T87" fmla="*/ 2118 h 4868"/>
                                <a:gd name="T88" fmla="*/ 1658 w 8060"/>
                                <a:gd name="T89" fmla="*/ 2413 h 4868"/>
                                <a:gd name="T90" fmla="*/ 1601 w 8060"/>
                                <a:gd name="T91" fmla="*/ 2730 h 4868"/>
                                <a:gd name="T92" fmla="*/ 1594 w 8060"/>
                                <a:gd name="T93" fmla="*/ 2873 h 4868"/>
                                <a:gd name="T94" fmla="*/ 1607 w 8060"/>
                                <a:gd name="T95" fmla="*/ 3067 h 4868"/>
                                <a:gd name="T96" fmla="*/ 1615 w 8060"/>
                                <a:gd name="T97" fmla="*/ 3202 h 4868"/>
                                <a:gd name="T98" fmla="*/ 1561 w 8060"/>
                                <a:gd name="T99" fmla="*/ 3285 h 4868"/>
                                <a:gd name="T100" fmla="*/ 1466 w 8060"/>
                                <a:gd name="T101" fmla="*/ 3316 h 4868"/>
                                <a:gd name="T102" fmla="*/ 1368 w 8060"/>
                                <a:gd name="T103" fmla="*/ 3281 h 4868"/>
                                <a:gd name="T104" fmla="*/ 1213 w 8060"/>
                                <a:gd name="T105" fmla="*/ 3203 h 4868"/>
                                <a:gd name="T106" fmla="*/ 1001 w 8060"/>
                                <a:gd name="T107" fmla="*/ 3134 h 4868"/>
                                <a:gd name="T108" fmla="*/ 777 w 8060"/>
                                <a:gd name="T109" fmla="*/ 3103 h 4868"/>
                                <a:gd name="T110" fmla="*/ 48 w 8060"/>
                                <a:gd name="T111" fmla="*/ 3338 h 4868"/>
                                <a:gd name="T112" fmla="*/ 108 w 8060"/>
                                <a:gd name="T113" fmla="*/ 3404 h 48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8060" h="4868">
                                  <a:moveTo>
                                    <a:pt x="123" y="4792"/>
                                  </a:moveTo>
                                  <a:lnTo>
                                    <a:pt x="8060" y="4868"/>
                                  </a:lnTo>
                                  <a:lnTo>
                                    <a:pt x="8060" y="5"/>
                                  </a:lnTo>
                                  <a:lnTo>
                                    <a:pt x="8048" y="2"/>
                                  </a:lnTo>
                                  <a:lnTo>
                                    <a:pt x="8036" y="1"/>
                                  </a:lnTo>
                                  <a:lnTo>
                                    <a:pt x="8025" y="0"/>
                                  </a:lnTo>
                                  <a:lnTo>
                                    <a:pt x="8015" y="0"/>
                                  </a:lnTo>
                                  <a:lnTo>
                                    <a:pt x="8005" y="1"/>
                                  </a:lnTo>
                                  <a:lnTo>
                                    <a:pt x="7994" y="3"/>
                                  </a:lnTo>
                                  <a:lnTo>
                                    <a:pt x="7985" y="6"/>
                                  </a:lnTo>
                                  <a:lnTo>
                                    <a:pt x="7977" y="9"/>
                                  </a:lnTo>
                                  <a:lnTo>
                                    <a:pt x="7969" y="14"/>
                                  </a:lnTo>
                                  <a:lnTo>
                                    <a:pt x="7961" y="19"/>
                                  </a:lnTo>
                                  <a:lnTo>
                                    <a:pt x="7954" y="24"/>
                                  </a:lnTo>
                                  <a:lnTo>
                                    <a:pt x="7947" y="31"/>
                                  </a:lnTo>
                                  <a:lnTo>
                                    <a:pt x="7940" y="38"/>
                                  </a:lnTo>
                                  <a:lnTo>
                                    <a:pt x="7934" y="46"/>
                                  </a:lnTo>
                                  <a:lnTo>
                                    <a:pt x="7928" y="54"/>
                                  </a:lnTo>
                                  <a:lnTo>
                                    <a:pt x="7923" y="65"/>
                                  </a:lnTo>
                                  <a:lnTo>
                                    <a:pt x="7912" y="84"/>
                                  </a:lnTo>
                                  <a:lnTo>
                                    <a:pt x="7903" y="106"/>
                                  </a:lnTo>
                                  <a:lnTo>
                                    <a:pt x="7894" y="128"/>
                                  </a:lnTo>
                                  <a:lnTo>
                                    <a:pt x="7886" y="153"/>
                                  </a:lnTo>
                                  <a:lnTo>
                                    <a:pt x="7878" y="179"/>
                                  </a:lnTo>
                                  <a:lnTo>
                                    <a:pt x="7870" y="206"/>
                                  </a:lnTo>
                                  <a:lnTo>
                                    <a:pt x="7864" y="235"/>
                                  </a:lnTo>
                                  <a:lnTo>
                                    <a:pt x="7857" y="264"/>
                                  </a:lnTo>
                                  <a:lnTo>
                                    <a:pt x="7851" y="294"/>
                                  </a:lnTo>
                                  <a:lnTo>
                                    <a:pt x="7846" y="327"/>
                                  </a:lnTo>
                                  <a:lnTo>
                                    <a:pt x="7840" y="359"/>
                                  </a:lnTo>
                                  <a:lnTo>
                                    <a:pt x="7836" y="394"/>
                                  </a:lnTo>
                                  <a:lnTo>
                                    <a:pt x="7826" y="464"/>
                                  </a:lnTo>
                                  <a:lnTo>
                                    <a:pt x="7819" y="538"/>
                                  </a:lnTo>
                                  <a:lnTo>
                                    <a:pt x="7813" y="616"/>
                                  </a:lnTo>
                                  <a:lnTo>
                                    <a:pt x="7808" y="697"/>
                                  </a:lnTo>
                                  <a:lnTo>
                                    <a:pt x="7804" y="780"/>
                                  </a:lnTo>
                                  <a:lnTo>
                                    <a:pt x="7801" y="866"/>
                                  </a:lnTo>
                                  <a:lnTo>
                                    <a:pt x="7798" y="953"/>
                                  </a:lnTo>
                                  <a:lnTo>
                                    <a:pt x="7795" y="1042"/>
                                  </a:lnTo>
                                  <a:lnTo>
                                    <a:pt x="7793" y="1132"/>
                                  </a:lnTo>
                                  <a:lnTo>
                                    <a:pt x="7791" y="1222"/>
                                  </a:lnTo>
                                  <a:lnTo>
                                    <a:pt x="7789" y="1350"/>
                                  </a:lnTo>
                                  <a:lnTo>
                                    <a:pt x="7785" y="1477"/>
                                  </a:lnTo>
                                  <a:lnTo>
                                    <a:pt x="7781" y="1604"/>
                                  </a:lnTo>
                                  <a:lnTo>
                                    <a:pt x="7776" y="1729"/>
                                  </a:lnTo>
                                  <a:lnTo>
                                    <a:pt x="7773" y="1792"/>
                                  </a:lnTo>
                                  <a:lnTo>
                                    <a:pt x="7769" y="1853"/>
                                  </a:lnTo>
                                  <a:lnTo>
                                    <a:pt x="7764" y="1913"/>
                                  </a:lnTo>
                                  <a:lnTo>
                                    <a:pt x="7760" y="1974"/>
                                  </a:lnTo>
                                  <a:lnTo>
                                    <a:pt x="7754" y="2033"/>
                                  </a:lnTo>
                                  <a:lnTo>
                                    <a:pt x="7747" y="2091"/>
                                  </a:lnTo>
                                  <a:lnTo>
                                    <a:pt x="7740" y="2148"/>
                                  </a:lnTo>
                                  <a:lnTo>
                                    <a:pt x="7732" y="2204"/>
                                  </a:lnTo>
                                  <a:lnTo>
                                    <a:pt x="7723" y="2259"/>
                                  </a:lnTo>
                                  <a:lnTo>
                                    <a:pt x="7713" y="2312"/>
                                  </a:lnTo>
                                  <a:lnTo>
                                    <a:pt x="7703" y="2365"/>
                                  </a:lnTo>
                                  <a:lnTo>
                                    <a:pt x="7691" y="2415"/>
                                  </a:lnTo>
                                  <a:lnTo>
                                    <a:pt x="7679" y="2464"/>
                                  </a:lnTo>
                                  <a:lnTo>
                                    <a:pt x="7664" y="2512"/>
                                  </a:lnTo>
                                  <a:lnTo>
                                    <a:pt x="7649" y="2558"/>
                                  </a:lnTo>
                                  <a:lnTo>
                                    <a:pt x="7633" y="2602"/>
                                  </a:lnTo>
                                  <a:lnTo>
                                    <a:pt x="7615" y="2644"/>
                                  </a:lnTo>
                                  <a:lnTo>
                                    <a:pt x="7596" y="2684"/>
                                  </a:lnTo>
                                  <a:lnTo>
                                    <a:pt x="7575" y="2722"/>
                                  </a:lnTo>
                                  <a:lnTo>
                                    <a:pt x="7553" y="2757"/>
                                  </a:lnTo>
                                  <a:lnTo>
                                    <a:pt x="7530" y="2791"/>
                                  </a:lnTo>
                                  <a:lnTo>
                                    <a:pt x="7504" y="2822"/>
                                  </a:lnTo>
                                  <a:lnTo>
                                    <a:pt x="7478" y="2852"/>
                                  </a:lnTo>
                                  <a:lnTo>
                                    <a:pt x="7450" y="2878"/>
                                  </a:lnTo>
                                  <a:lnTo>
                                    <a:pt x="7438" y="2887"/>
                                  </a:lnTo>
                                  <a:lnTo>
                                    <a:pt x="7424" y="2895"/>
                                  </a:lnTo>
                                  <a:lnTo>
                                    <a:pt x="7411" y="2901"/>
                                  </a:lnTo>
                                  <a:lnTo>
                                    <a:pt x="7398" y="2906"/>
                                  </a:lnTo>
                                  <a:lnTo>
                                    <a:pt x="7384" y="2910"/>
                                  </a:lnTo>
                                  <a:lnTo>
                                    <a:pt x="7370" y="2912"/>
                                  </a:lnTo>
                                  <a:lnTo>
                                    <a:pt x="7356" y="2913"/>
                                  </a:lnTo>
                                  <a:lnTo>
                                    <a:pt x="7340" y="2913"/>
                                  </a:lnTo>
                                  <a:lnTo>
                                    <a:pt x="7326" y="2911"/>
                                  </a:lnTo>
                                  <a:lnTo>
                                    <a:pt x="7313" y="2908"/>
                                  </a:lnTo>
                                  <a:lnTo>
                                    <a:pt x="7299" y="2904"/>
                                  </a:lnTo>
                                  <a:lnTo>
                                    <a:pt x="7286" y="2898"/>
                                  </a:lnTo>
                                  <a:lnTo>
                                    <a:pt x="7273" y="2891"/>
                                  </a:lnTo>
                                  <a:lnTo>
                                    <a:pt x="7260" y="2882"/>
                                  </a:lnTo>
                                  <a:lnTo>
                                    <a:pt x="7249" y="2873"/>
                                  </a:lnTo>
                                  <a:lnTo>
                                    <a:pt x="7239" y="2862"/>
                                  </a:lnTo>
                                  <a:lnTo>
                                    <a:pt x="7233" y="2855"/>
                                  </a:lnTo>
                                  <a:lnTo>
                                    <a:pt x="7228" y="2848"/>
                                  </a:lnTo>
                                  <a:lnTo>
                                    <a:pt x="7224" y="2840"/>
                                  </a:lnTo>
                                  <a:lnTo>
                                    <a:pt x="7220" y="2832"/>
                                  </a:lnTo>
                                  <a:lnTo>
                                    <a:pt x="7213" y="2817"/>
                                  </a:lnTo>
                                  <a:lnTo>
                                    <a:pt x="7208" y="2801"/>
                                  </a:lnTo>
                                  <a:lnTo>
                                    <a:pt x="7205" y="2785"/>
                                  </a:lnTo>
                                  <a:lnTo>
                                    <a:pt x="7203" y="2768"/>
                                  </a:lnTo>
                                  <a:lnTo>
                                    <a:pt x="7204" y="2751"/>
                                  </a:lnTo>
                                  <a:lnTo>
                                    <a:pt x="7206" y="2735"/>
                                  </a:lnTo>
                                  <a:lnTo>
                                    <a:pt x="7206" y="2734"/>
                                  </a:lnTo>
                                  <a:lnTo>
                                    <a:pt x="7208" y="2725"/>
                                  </a:lnTo>
                                  <a:lnTo>
                                    <a:pt x="7211" y="2708"/>
                                  </a:lnTo>
                                  <a:lnTo>
                                    <a:pt x="7215" y="2683"/>
                                  </a:lnTo>
                                  <a:lnTo>
                                    <a:pt x="7219" y="2650"/>
                                  </a:lnTo>
                                  <a:lnTo>
                                    <a:pt x="7222" y="2617"/>
                                  </a:lnTo>
                                  <a:lnTo>
                                    <a:pt x="7224" y="2583"/>
                                  </a:lnTo>
                                  <a:lnTo>
                                    <a:pt x="7225" y="2549"/>
                                  </a:lnTo>
                                  <a:lnTo>
                                    <a:pt x="7225" y="2524"/>
                                  </a:lnTo>
                                  <a:lnTo>
                                    <a:pt x="7224" y="2498"/>
                                  </a:lnTo>
                                  <a:lnTo>
                                    <a:pt x="7222" y="2473"/>
                                  </a:lnTo>
                                  <a:lnTo>
                                    <a:pt x="7220" y="2448"/>
                                  </a:lnTo>
                                  <a:lnTo>
                                    <a:pt x="7217" y="2423"/>
                                  </a:lnTo>
                                  <a:lnTo>
                                    <a:pt x="7213" y="2398"/>
                                  </a:lnTo>
                                  <a:lnTo>
                                    <a:pt x="7208" y="2374"/>
                                  </a:lnTo>
                                  <a:lnTo>
                                    <a:pt x="7203" y="2350"/>
                                  </a:lnTo>
                                  <a:lnTo>
                                    <a:pt x="7198" y="2325"/>
                                  </a:lnTo>
                                  <a:lnTo>
                                    <a:pt x="7191" y="2301"/>
                                  </a:lnTo>
                                  <a:lnTo>
                                    <a:pt x="7183" y="2278"/>
                                  </a:lnTo>
                                  <a:lnTo>
                                    <a:pt x="7176" y="2255"/>
                                  </a:lnTo>
                                  <a:lnTo>
                                    <a:pt x="7168" y="2231"/>
                                  </a:lnTo>
                                  <a:lnTo>
                                    <a:pt x="7159" y="2208"/>
                                  </a:lnTo>
                                  <a:lnTo>
                                    <a:pt x="7150" y="2186"/>
                                  </a:lnTo>
                                  <a:lnTo>
                                    <a:pt x="7140" y="2163"/>
                                  </a:lnTo>
                                  <a:lnTo>
                                    <a:pt x="7129" y="2141"/>
                                  </a:lnTo>
                                  <a:lnTo>
                                    <a:pt x="7118" y="2119"/>
                                  </a:lnTo>
                                  <a:lnTo>
                                    <a:pt x="7106" y="2098"/>
                                  </a:lnTo>
                                  <a:lnTo>
                                    <a:pt x="7093" y="2076"/>
                                  </a:lnTo>
                                  <a:lnTo>
                                    <a:pt x="7081" y="2055"/>
                                  </a:lnTo>
                                  <a:lnTo>
                                    <a:pt x="7067" y="2034"/>
                                  </a:lnTo>
                                  <a:lnTo>
                                    <a:pt x="7054" y="2014"/>
                                  </a:lnTo>
                                  <a:lnTo>
                                    <a:pt x="7039" y="1994"/>
                                  </a:lnTo>
                                  <a:lnTo>
                                    <a:pt x="7025" y="1974"/>
                                  </a:lnTo>
                                  <a:lnTo>
                                    <a:pt x="7008" y="1955"/>
                                  </a:lnTo>
                                  <a:lnTo>
                                    <a:pt x="6993" y="1936"/>
                                  </a:lnTo>
                                  <a:lnTo>
                                    <a:pt x="6976" y="1918"/>
                                  </a:lnTo>
                                  <a:lnTo>
                                    <a:pt x="6960" y="1899"/>
                                  </a:lnTo>
                                  <a:lnTo>
                                    <a:pt x="6943" y="1881"/>
                                  </a:lnTo>
                                  <a:lnTo>
                                    <a:pt x="6924" y="1864"/>
                                  </a:lnTo>
                                  <a:lnTo>
                                    <a:pt x="6906" y="1847"/>
                                  </a:lnTo>
                                  <a:lnTo>
                                    <a:pt x="6887" y="1829"/>
                                  </a:lnTo>
                                  <a:lnTo>
                                    <a:pt x="6868" y="1812"/>
                                  </a:lnTo>
                                  <a:lnTo>
                                    <a:pt x="6847" y="1796"/>
                                  </a:lnTo>
                                  <a:lnTo>
                                    <a:pt x="6827" y="1781"/>
                                  </a:lnTo>
                                  <a:lnTo>
                                    <a:pt x="6807" y="1766"/>
                                  </a:lnTo>
                                  <a:lnTo>
                                    <a:pt x="6786" y="1751"/>
                                  </a:lnTo>
                                  <a:lnTo>
                                    <a:pt x="6764" y="1736"/>
                                  </a:lnTo>
                                  <a:lnTo>
                                    <a:pt x="6742" y="1722"/>
                                  </a:lnTo>
                                  <a:lnTo>
                                    <a:pt x="6720" y="1709"/>
                                  </a:lnTo>
                                  <a:lnTo>
                                    <a:pt x="6697" y="1696"/>
                                  </a:lnTo>
                                  <a:lnTo>
                                    <a:pt x="6674" y="1684"/>
                                  </a:lnTo>
                                  <a:lnTo>
                                    <a:pt x="6651" y="1672"/>
                                  </a:lnTo>
                                  <a:lnTo>
                                    <a:pt x="6627" y="1660"/>
                                  </a:lnTo>
                                  <a:lnTo>
                                    <a:pt x="6602" y="1649"/>
                                  </a:lnTo>
                                  <a:lnTo>
                                    <a:pt x="6578" y="1638"/>
                                  </a:lnTo>
                                  <a:lnTo>
                                    <a:pt x="6554" y="1629"/>
                                  </a:lnTo>
                                  <a:lnTo>
                                    <a:pt x="6528" y="1619"/>
                                  </a:lnTo>
                                  <a:lnTo>
                                    <a:pt x="6503" y="1611"/>
                                  </a:lnTo>
                                  <a:lnTo>
                                    <a:pt x="6478" y="1603"/>
                                  </a:lnTo>
                                  <a:lnTo>
                                    <a:pt x="6451" y="1595"/>
                                  </a:lnTo>
                                  <a:lnTo>
                                    <a:pt x="6425" y="1588"/>
                                  </a:lnTo>
                                  <a:lnTo>
                                    <a:pt x="6399" y="1581"/>
                                  </a:lnTo>
                                  <a:lnTo>
                                    <a:pt x="6372" y="1575"/>
                                  </a:lnTo>
                                  <a:lnTo>
                                    <a:pt x="6345" y="1569"/>
                                  </a:lnTo>
                                  <a:lnTo>
                                    <a:pt x="6318" y="1564"/>
                                  </a:lnTo>
                                  <a:lnTo>
                                    <a:pt x="6290" y="1560"/>
                                  </a:lnTo>
                                  <a:lnTo>
                                    <a:pt x="6263" y="1557"/>
                                  </a:lnTo>
                                  <a:lnTo>
                                    <a:pt x="6235" y="1554"/>
                                  </a:lnTo>
                                  <a:lnTo>
                                    <a:pt x="6206" y="1552"/>
                                  </a:lnTo>
                                  <a:lnTo>
                                    <a:pt x="6179" y="1550"/>
                                  </a:lnTo>
                                  <a:lnTo>
                                    <a:pt x="6150" y="1549"/>
                                  </a:lnTo>
                                  <a:lnTo>
                                    <a:pt x="6121" y="1549"/>
                                  </a:lnTo>
                                  <a:lnTo>
                                    <a:pt x="6120" y="1549"/>
                                  </a:lnTo>
                                  <a:lnTo>
                                    <a:pt x="6071" y="1550"/>
                                  </a:lnTo>
                                  <a:lnTo>
                                    <a:pt x="6022" y="1553"/>
                                  </a:lnTo>
                                  <a:lnTo>
                                    <a:pt x="5974" y="1558"/>
                                  </a:lnTo>
                                  <a:lnTo>
                                    <a:pt x="5925" y="1564"/>
                                  </a:lnTo>
                                  <a:lnTo>
                                    <a:pt x="5878" y="1573"/>
                                  </a:lnTo>
                                  <a:lnTo>
                                    <a:pt x="5832" y="1584"/>
                                  </a:lnTo>
                                  <a:lnTo>
                                    <a:pt x="5786" y="1596"/>
                                  </a:lnTo>
                                  <a:lnTo>
                                    <a:pt x="5742" y="1610"/>
                                  </a:lnTo>
                                  <a:lnTo>
                                    <a:pt x="5730" y="1614"/>
                                  </a:lnTo>
                                  <a:lnTo>
                                    <a:pt x="5716" y="1619"/>
                                  </a:lnTo>
                                  <a:lnTo>
                                    <a:pt x="5701" y="1624"/>
                                  </a:lnTo>
                                  <a:lnTo>
                                    <a:pt x="5685" y="1630"/>
                                  </a:lnTo>
                                  <a:lnTo>
                                    <a:pt x="5650" y="1645"/>
                                  </a:lnTo>
                                  <a:lnTo>
                                    <a:pt x="5614" y="1660"/>
                                  </a:lnTo>
                                  <a:lnTo>
                                    <a:pt x="5581" y="1678"/>
                                  </a:lnTo>
                                  <a:lnTo>
                                    <a:pt x="5547" y="1695"/>
                                  </a:lnTo>
                                  <a:lnTo>
                                    <a:pt x="5514" y="1714"/>
                                  </a:lnTo>
                                  <a:lnTo>
                                    <a:pt x="5482" y="1734"/>
                                  </a:lnTo>
                                  <a:lnTo>
                                    <a:pt x="5451" y="1755"/>
                                  </a:lnTo>
                                  <a:lnTo>
                                    <a:pt x="5421" y="1777"/>
                                  </a:lnTo>
                                  <a:lnTo>
                                    <a:pt x="5409" y="1785"/>
                                  </a:lnTo>
                                  <a:lnTo>
                                    <a:pt x="5395" y="1792"/>
                                  </a:lnTo>
                                  <a:lnTo>
                                    <a:pt x="5381" y="1798"/>
                                  </a:lnTo>
                                  <a:lnTo>
                                    <a:pt x="5367" y="1802"/>
                                  </a:lnTo>
                                  <a:lnTo>
                                    <a:pt x="5353" y="1805"/>
                                  </a:lnTo>
                                  <a:lnTo>
                                    <a:pt x="5339" y="1806"/>
                                  </a:lnTo>
                                  <a:lnTo>
                                    <a:pt x="5325" y="1806"/>
                                  </a:lnTo>
                                  <a:lnTo>
                                    <a:pt x="5310" y="1805"/>
                                  </a:lnTo>
                                  <a:lnTo>
                                    <a:pt x="5296" y="1802"/>
                                  </a:lnTo>
                                  <a:lnTo>
                                    <a:pt x="5283" y="1798"/>
                                  </a:lnTo>
                                  <a:lnTo>
                                    <a:pt x="5270" y="1793"/>
                                  </a:lnTo>
                                  <a:lnTo>
                                    <a:pt x="5257" y="1787"/>
                                  </a:lnTo>
                                  <a:lnTo>
                                    <a:pt x="5245" y="1779"/>
                                  </a:lnTo>
                                  <a:lnTo>
                                    <a:pt x="5232" y="1770"/>
                                  </a:lnTo>
                                  <a:lnTo>
                                    <a:pt x="5222" y="1760"/>
                                  </a:lnTo>
                                  <a:lnTo>
                                    <a:pt x="5212" y="1748"/>
                                  </a:lnTo>
                                  <a:lnTo>
                                    <a:pt x="5211" y="1747"/>
                                  </a:lnTo>
                                  <a:lnTo>
                                    <a:pt x="5210" y="1746"/>
                                  </a:lnTo>
                                  <a:lnTo>
                                    <a:pt x="5209" y="1743"/>
                                  </a:lnTo>
                                  <a:lnTo>
                                    <a:pt x="5191" y="1722"/>
                                  </a:lnTo>
                                  <a:lnTo>
                                    <a:pt x="5173" y="1702"/>
                                  </a:lnTo>
                                  <a:lnTo>
                                    <a:pt x="5153" y="1681"/>
                                  </a:lnTo>
                                  <a:lnTo>
                                    <a:pt x="5133" y="1660"/>
                                  </a:lnTo>
                                  <a:lnTo>
                                    <a:pt x="5113" y="1640"/>
                                  </a:lnTo>
                                  <a:lnTo>
                                    <a:pt x="5093" y="1619"/>
                                  </a:lnTo>
                                  <a:lnTo>
                                    <a:pt x="5071" y="1599"/>
                                  </a:lnTo>
                                  <a:lnTo>
                                    <a:pt x="5050" y="1580"/>
                                  </a:lnTo>
                                  <a:lnTo>
                                    <a:pt x="5028" y="1559"/>
                                  </a:lnTo>
                                  <a:lnTo>
                                    <a:pt x="5006" y="1539"/>
                                  </a:lnTo>
                                  <a:lnTo>
                                    <a:pt x="4982" y="1520"/>
                                  </a:lnTo>
                                  <a:lnTo>
                                    <a:pt x="4959" y="1501"/>
                                  </a:lnTo>
                                  <a:lnTo>
                                    <a:pt x="4935" y="1481"/>
                                  </a:lnTo>
                                  <a:lnTo>
                                    <a:pt x="4910" y="1462"/>
                                  </a:lnTo>
                                  <a:lnTo>
                                    <a:pt x="4886" y="1444"/>
                                  </a:lnTo>
                                  <a:lnTo>
                                    <a:pt x="4861" y="1426"/>
                                  </a:lnTo>
                                  <a:lnTo>
                                    <a:pt x="4828" y="1402"/>
                                  </a:lnTo>
                                  <a:lnTo>
                                    <a:pt x="4796" y="1380"/>
                                  </a:lnTo>
                                  <a:lnTo>
                                    <a:pt x="4762" y="1359"/>
                                  </a:lnTo>
                                  <a:lnTo>
                                    <a:pt x="4728" y="1338"/>
                                  </a:lnTo>
                                  <a:lnTo>
                                    <a:pt x="4694" y="1317"/>
                                  </a:lnTo>
                                  <a:lnTo>
                                    <a:pt x="4658" y="1298"/>
                                  </a:lnTo>
                                  <a:lnTo>
                                    <a:pt x="4623" y="1279"/>
                                  </a:lnTo>
                                  <a:lnTo>
                                    <a:pt x="4587" y="1260"/>
                                  </a:lnTo>
                                  <a:lnTo>
                                    <a:pt x="4551" y="1243"/>
                                  </a:lnTo>
                                  <a:lnTo>
                                    <a:pt x="4515" y="1225"/>
                                  </a:lnTo>
                                  <a:lnTo>
                                    <a:pt x="4477" y="1209"/>
                                  </a:lnTo>
                                  <a:lnTo>
                                    <a:pt x="4440" y="1193"/>
                                  </a:lnTo>
                                  <a:lnTo>
                                    <a:pt x="4402" y="1178"/>
                                  </a:lnTo>
                                  <a:lnTo>
                                    <a:pt x="4364" y="1164"/>
                                  </a:lnTo>
                                  <a:lnTo>
                                    <a:pt x="4324" y="1149"/>
                                  </a:lnTo>
                                  <a:lnTo>
                                    <a:pt x="4286" y="1136"/>
                                  </a:lnTo>
                                  <a:lnTo>
                                    <a:pt x="4246" y="1124"/>
                                  </a:lnTo>
                                  <a:lnTo>
                                    <a:pt x="4206" y="1113"/>
                                  </a:lnTo>
                                  <a:lnTo>
                                    <a:pt x="4165" y="1102"/>
                                  </a:lnTo>
                                  <a:lnTo>
                                    <a:pt x="4125" y="1092"/>
                                  </a:lnTo>
                                  <a:lnTo>
                                    <a:pt x="4084" y="1083"/>
                                  </a:lnTo>
                                  <a:lnTo>
                                    <a:pt x="4043" y="1075"/>
                                  </a:lnTo>
                                  <a:lnTo>
                                    <a:pt x="4001" y="1066"/>
                                  </a:lnTo>
                                  <a:lnTo>
                                    <a:pt x="3960" y="1059"/>
                                  </a:lnTo>
                                  <a:lnTo>
                                    <a:pt x="3917" y="1053"/>
                                  </a:lnTo>
                                  <a:lnTo>
                                    <a:pt x="3875" y="1047"/>
                                  </a:lnTo>
                                  <a:lnTo>
                                    <a:pt x="3832" y="1043"/>
                                  </a:lnTo>
                                  <a:lnTo>
                                    <a:pt x="3789" y="1039"/>
                                  </a:lnTo>
                                  <a:lnTo>
                                    <a:pt x="3745" y="1036"/>
                                  </a:lnTo>
                                  <a:lnTo>
                                    <a:pt x="3701" y="1034"/>
                                  </a:lnTo>
                                  <a:lnTo>
                                    <a:pt x="3658" y="1033"/>
                                  </a:lnTo>
                                  <a:lnTo>
                                    <a:pt x="3614" y="1032"/>
                                  </a:lnTo>
                                  <a:lnTo>
                                    <a:pt x="3562" y="1033"/>
                                  </a:lnTo>
                                  <a:lnTo>
                                    <a:pt x="3510" y="1034"/>
                                  </a:lnTo>
                                  <a:lnTo>
                                    <a:pt x="3458" y="1037"/>
                                  </a:lnTo>
                                  <a:lnTo>
                                    <a:pt x="3407" y="1041"/>
                                  </a:lnTo>
                                  <a:lnTo>
                                    <a:pt x="3356" y="1047"/>
                                  </a:lnTo>
                                  <a:lnTo>
                                    <a:pt x="3306" y="1053"/>
                                  </a:lnTo>
                                  <a:lnTo>
                                    <a:pt x="3255" y="1061"/>
                                  </a:lnTo>
                                  <a:lnTo>
                                    <a:pt x="3205" y="1070"/>
                                  </a:lnTo>
                                  <a:lnTo>
                                    <a:pt x="3157" y="1080"/>
                                  </a:lnTo>
                                  <a:lnTo>
                                    <a:pt x="3107" y="1091"/>
                                  </a:lnTo>
                                  <a:lnTo>
                                    <a:pt x="3060" y="1102"/>
                                  </a:lnTo>
                                  <a:lnTo>
                                    <a:pt x="3012" y="1115"/>
                                  </a:lnTo>
                                  <a:lnTo>
                                    <a:pt x="2964" y="1129"/>
                                  </a:lnTo>
                                  <a:lnTo>
                                    <a:pt x="2918" y="1144"/>
                                  </a:lnTo>
                                  <a:lnTo>
                                    <a:pt x="2871" y="1161"/>
                                  </a:lnTo>
                                  <a:lnTo>
                                    <a:pt x="2826" y="1178"/>
                                  </a:lnTo>
                                  <a:lnTo>
                                    <a:pt x="2780" y="1196"/>
                                  </a:lnTo>
                                  <a:lnTo>
                                    <a:pt x="2736" y="1215"/>
                                  </a:lnTo>
                                  <a:lnTo>
                                    <a:pt x="2692" y="1234"/>
                                  </a:lnTo>
                                  <a:lnTo>
                                    <a:pt x="2648" y="1256"/>
                                  </a:lnTo>
                                  <a:lnTo>
                                    <a:pt x="2606" y="1278"/>
                                  </a:lnTo>
                                  <a:lnTo>
                                    <a:pt x="2563" y="1300"/>
                                  </a:lnTo>
                                  <a:lnTo>
                                    <a:pt x="2522" y="1325"/>
                                  </a:lnTo>
                                  <a:lnTo>
                                    <a:pt x="2481" y="1349"/>
                                  </a:lnTo>
                                  <a:lnTo>
                                    <a:pt x="2441" y="1374"/>
                                  </a:lnTo>
                                  <a:lnTo>
                                    <a:pt x="2402" y="1400"/>
                                  </a:lnTo>
                                  <a:lnTo>
                                    <a:pt x="2364" y="1428"/>
                                  </a:lnTo>
                                  <a:lnTo>
                                    <a:pt x="2326" y="1455"/>
                                  </a:lnTo>
                                  <a:lnTo>
                                    <a:pt x="2288" y="1484"/>
                                  </a:lnTo>
                                  <a:lnTo>
                                    <a:pt x="2253" y="1514"/>
                                  </a:lnTo>
                                  <a:lnTo>
                                    <a:pt x="2217" y="1544"/>
                                  </a:lnTo>
                                  <a:lnTo>
                                    <a:pt x="2182" y="1575"/>
                                  </a:lnTo>
                                  <a:lnTo>
                                    <a:pt x="2148" y="1607"/>
                                  </a:lnTo>
                                  <a:lnTo>
                                    <a:pt x="2116" y="1639"/>
                                  </a:lnTo>
                                  <a:lnTo>
                                    <a:pt x="2084" y="1672"/>
                                  </a:lnTo>
                                  <a:lnTo>
                                    <a:pt x="2052" y="1706"/>
                                  </a:lnTo>
                                  <a:lnTo>
                                    <a:pt x="2023" y="1740"/>
                                  </a:lnTo>
                                  <a:lnTo>
                                    <a:pt x="1993" y="1775"/>
                                  </a:lnTo>
                                  <a:lnTo>
                                    <a:pt x="1965" y="1810"/>
                                  </a:lnTo>
                                  <a:lnTo>
                                    <a:pt x="1938" y="1847"/>
                                  </a:lnTo>
                                  <a:lnTo>
                                    <a:pt x="1910" y="1884"/>
                                  </a:lnTo>
                                  <a:lnTo>
                                    <a:pt x="1885" y="1922"/>
                                  </a:lnTo>
                                  <a:lnTo>
                                    <a:pt x="1861" y="1960"/>
                                  </a:lnTo>
                                  <a:lnTo>
                                    <a:pt x="1836" y="1998"/>
                                  </a:lnTo>
                                  <a:lnTo>
                                    <a:pt x="1814" y="2038"/>
                                  </a:lnTo>
                                  <a:lnTo>
                                    <a:pt x="1793" y="2077"/>
                                  </a:lnTo>
                                  <a:lnTo>
                                    <a:pt x="1772" y="2118"/>
                                  </a:lnTo>
                                  <a:lnTo>
                                    <a:pt x="1752" y="2158"/>
                                  </a:lnTo>
                                  <a:lnTo>
                                    <a:pt x="1734" y="2200"/>
                                  </a:lnTo>
                                  <a:lnTo>
                                    <a:pt x="1716" y="2241"/>
                                  </a:lnTo>
                                  <a:lnTo>
                                    <a:pt x="1700" y="2284"/>
                                  </a:lnTo>
                                  <a:lnTo>
                                    <a:pt x="1685" y="2326"/>
                                  </a:lnTo>
                                  <a:lnTo>
                                    <a:pt x="1670" y="2370"/>
                                  </a:lnTo>
                                  <a:lnTo>
                                    <a:pt x="1658" y="2413"/>
                                  </a:lnTo>
                                  <a:lnTo>
                                    <a:pt x="1646" y="2458"/>
                                  </a:lnTo>
                                  <a:lnTo>
                                    <a:pt x="1636" y="2502"/>
                                  </a:lnTo>
                                  <a:lnTo>
                                    <a:pt x="1626" y="2547"/>
                                  </a:lnTo>
                                  <a:lnTo>
                                    <a:pt x="1618" y="2593"/>
                                  </a:lnTo>
                                  <a:lnTo>
                                    <a:pt x="1611" y="2638"/>
                                  </a:lnTo>
                                  <a:lnTo>
                                    <a:pt x="1606" y="2684"/>
                                  </a:lnTo>
                                  <a:lnTo>
                                    <a:pt x="1601" y="2730"/>
                                  </a:lnTo>
                                  <a:lnTo>
                                    <a:pt x="1598" y="2777"/>
                                  </a:lnTo>
                                  <a:lnTo>
                                    <a:pt x="1595" y="2824"/>
                                  </a:lnTo>
                                  <a:lnTo>
                                    <a:pt x="1594" y="2871"/>
                                  </a:lnTo>
                                  <a:lnTo>
                                    <a:pt x="1595" y="2871"/>
                                  </a:lnTo>
                                  <a:lnTo>
                                    <a:pt x="1595" y="2873"/>
                                  </a:lnTo>
                                  <a:lnTo>
                                    <a:pt x="1594" y="2873"/>
                                  </a:lnTo>
                                  <a:lnTo>
                                    <a:pt x="1595" y="2905"/>
                                  </a:lnTo>
                                  <a:lnTo>
                                    <a:pt x="1597" y="2938"/>
                                  </a:lnTo>
                                  <a:lnTo>
                                    <a:pt x="1599" y="2973"/>
                                  </a:lnTo>
                                  <a:lnTo>
                                    <a:pt x="1601" y="3008"/>
                                  </a:lnTo>
                                  <a:lnTo>
                                    <a:pt x="1603" y="3033"/>
                                  </a:lnTo>
                                  <a:lnTo>
                                    <a:pt x="1604" y="3043"/>
                                  </a:lnTo>
                                  <a:lnTo>
                                    <a:pt x="1607" y="3067"/>
                                  </a:lnTo>
                                  <a:lnTo>
                                    <a:pt x="1610" y="3092"/>
                                  </a:lnTo>
                                  <a:lnTo>
                                    <a:pt x="1613" y="3118"/>
                                  </a:lnTo>
                                  <a:lnTo>
                                    <a:pt x="1617" y="3143"/>
                                  </a:lnTo>
                                  <a:lnTo>
                                    <a:pt x="1619" y="3158"/>
                                  </a:lnTo>
                                  <a:lnTo>
                                    <a:pt x="1619" y="3173"/>
                                  </a:lnTo>
                                  <a:lnTo>
                                    <a:pt x="1618" y="3188"/>
                                  </a:lnTo>
                                  <a:lnTo>
                                    <a:pt x="1615" y="3202"/>
                                  </a:lnTo>
                                  <a:lnTo>
                                    <a:pt x="1611" y="3216"/>
                                  </a:lnTo>
                                  <a:lnTo>
                                    <a:pt x="1605" y="3229"/>
                                  </a:lnTo>
                                  <a:lnTo>
                                    <a:pt x="1599" y="3242"/>
                                  </a:lnTo>
                                  <a:lnTo>
                                    <a:pt x="1590" y="3254"/>
                                  </a:lnTo>
                                  <a:lnTo>
                                    <a:pt x="1581" y="3265"/>
                                  </a:lnTo>
                                  <a:lnTo>
                                    <a:pt x="1572" y="3276"/>
                                  </a:lnTo>
                                  <a:lnTo>
                                    <a:pt x="1561" y="3285"/>
                                  </a:lnTo>
                                  <a:lnTo>
                                    <a:pt x="1549" y="3294"/>
                                  </a:lnTo>
                                  <a:lnTo>
                                    <a:pt x="1536" y="3301"/>
                                  </a:lnTo>
                                  <a:lnTo>
                                    <a:pt x="1523" y="3306"/>
                                  </a:lnTo>
                                  <a:lnTo>
                                    <a:pt x="1508" y="3311"/>
                                  </a:lnTo>
                                  <a:lnTo>
                                    <a:pt x="1493" y="3314"/>
                                  </a:lnTo>
                                  <a:lnTo>
                                    <a:pt x="1480" y="3316"/>
                                  </a:lnTo>
                                  <a:lnTo>
                                    <a:pt x="1466" y="3316"/>
                                  </a:lnTo>
                                  <a:lnTo>
                                    <a:pt x="1453" y="3315"/>
                                  </a:lnTo>
                                  <a:lnTo>
                                    <a:pt x="1440" y="3313"/>
                                  </a:lnTo>
                                  <a:lnTo>
                                    <a:pt x="1427" y="3310"/>
                                  </a:lnTo>
                                  <a:lnTo>
                                    <a:pt x="1415" y="3306"/>
                                  </a:lnTo>
                                  <a:lnTo>
                                    <a:pt x="1403" y="3301"/>
                                  </a:lnTo>
                                  <a:lnTo>
                                    <a:pt x="1392" y="3295"/>
                                  </a:lnTo>
                                  <a:lnTo>
                                    <a:pt x="1368" y="3281"/>
                                  </a:lnTo>
                                  <a:lnTo>
                                    <a:pt x="1345" y="3268"/>
                                  </a:lnTo>
                                  <a:lnTo>
                                    <a:pt x="1323" y="3255"/>
                                  </a:lnTo>
                                  <a:lnTo>
                                    <a:pt x="1304" y="3245"/>
                                  </a:lnTo>
                                  <a:lnTo>
                                    <a:pt x="1282" y="3234"/>
                                  </a:lnTo>
                                  <a:lnTo>
                                    <a:pt x="1258" y="3223"/>
                                  </a:lnTo>
                                  <a:lnTo>
                                    <a:pt x="1236" y="3213"/>
                                  </a:lnTo>
                                  <a:lnTo>
                                    <a:pt x="1213" y="3203"/>
                                  </a:lnTo>
                                  <a:lnTo>
                                    <a:pt x="1183" y="3191"/>
                                  </a:lnTo>
                                  <a:lnTo>
                                    <a:pt x="1153" y="3179"/>
                                  </a:lnTo>
                                  <a:lnTo>
                                    <a:pt x="1124" y="3169"/>
                                  </a:lnTo>
                                  <a:lnTo>
                                    <a:pt x="1093" y="3159"/>
                                  </a:lnTo>
                                  <a:lnTo>
                                    <a:pt x="1063" y="3150"/>
                                  </a:lnTo>
                                  <a:lnTo>
                                    <a:pt x="1032" y="3142"/>
                                  </a:lnTo>
                                  <a:lnTo>
                                    <a:pt x="1001" y="3134"/>
                                  </a:lnTo>
                                  <a:lnTo>
                                    <a:pt x="970" y="3127"/>
                                  </a:lnTo>
                                  <a:lnTo>
                                    <a:pt x="938" y="3121"/>
                                  </a:lnTo>
                                  <a:lnTo>
                                    <a:pt x="906" y="3116"/>
                                  </a:lnTo>
                                  <a:lnTo>
                                    <a:pt x="875" y="3111"/>
                                  </a:lnTo>
                                  <a:lnTo>
                                    <a:pt x="842" y="3108"/>
                                  </a:lnTo>
                                  <a:lnTo>
                                    <a:pt x="810" y="3105"/>
                                  </a:lnTo>
                                  <a:lnTo>
                                    <a:pt x="777" y="3103"/>
                                  </a:lnTo>
                                  <a:lnTo>
                                    <a:pt x="745" y="3102"/>
                                  </a:lnTo>
                                  <a:lnTo>
                                    <a:pt x="712" y="3101"/>
                                  </a:lnTo>
                                  <a:lnTo>
                                    <a:pt x="0" y="3320"/>
                                  </a:lnTo>
                                  <a:lnTo>
                                    <a:pt x="13" y="3323"/>
                                  </a:lnTo>
                                  <a:lnTo>
                                    <a:pt x="25" y="3327"/>
                                  </a:lnTo>
                                  <a:lnTo>
                                    <a:pt x="37" y="3332"/>
                                  </a:lnTo>
                                  <a:lnTo>
                                    <a:pt x="48" y="3338"/>
                                  </a:lnTo>
                                  <a:lnTo>
                                    <a:pt x="60" y="3345"/>
                                  </a:lnTo>
                                  <a:lnTo>
                                    <a:pt x="70" y="3354"/>
                                  </a:lnTo>
                                  <a:lnTo>
                                    <a:pt x="79" y="3362"/>
                                  </a:lnTo>
                                  <a:lnTo>
                                    <a:pt x="88" y="3372"/>
                                  </a:lnTo>
                                  <a:lnTo>
                                    <a:pt x="96" y="3382"/>
                                  </a:lnTo>
                                  <a:lnTo>
                                    <a:pt x="103" y="3392"/>
                                  </a:lnTo>
                                  <a:lnTo>
                                    <a:pt x="108" y="3404"/>
                                  </a:lnTo>
                                  <a:lnTo>
                                    <a:pt x="113" y="3415"/>
                                  </a:lnTo>
                                  <a:lnTo>
                                    <a:pt x="117" y="3428"/>
                                  </a:lnTo>
                                  <a:lnTo>
                                    <a:pt x="120" y="3441"/>
                                  </a:lnTo>
                                  <a:lnTo>
                                    <a:pt x="122" y="3455"/>
                                  </a:lnTo>
                                  <a:lnTo>
                                    <a:pt x="123" y="3468"/>
                                  </a:lnTo>
                                  <a:lnTo>
                                    <a:pt x="123" y="47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" name="Freeform 204"/>
                        <wps:cNvSpPr>
                          <a:spLocks noEditPoints="1"/>
                        </wps:cNvSpPr>
                        <wps:spPr bwMode="auto">
                          <a:xfrm>
                            <a:off x="3965" y="2325"/>
                            <a:ext cx="4030" cy="2610"/>
                          </a:xfrm>
                          <a:custGeom>
                            <a:avLst/>
                            <a:gdLst>
                              <a:gd name="T0" fmla="*/ 4494 w 16120"/>
                              <a:gd name="T1" fmla="*/ 7623 h 10441"/>
                              <a:gd name="T2" fmla="*/ 4441 w 16120"/>
                              <a:gd name="T3" fmla="*/ 7495 h 10441"/>
                              <a:gd name="T4" fmla="*/ 4717 w 16120"/>
                              <a:gd name="T5" fmla="*/ 7091 h 10441"/>
                              <a:gd name="T6" fmla="*/ 5750 w 16120"/>
                              <a:gd name="T7" fmla="*/ 6468 h 10441"/>
                              <a:gd name="T8" fmla="*/ 6951 w 16120"/>
                              <a:gd name="T9" fmla="*/ 6340 h 10441"/>
                              <a:gd name="T10" fmla="*/ 8300 w 16120"/>
                              <a:gd name="T11" fmla="*/ 6454 h 10441"/>
                              <a:gd name="T12" fmla="*/ 8907 w 16120"/>
                              <a:gd name="T13" fmla="*/ 6482 h 10441"/>
                              <a:gd name="T14" fmla="*/ 9146 w 16120"/>
                              <a:gd name="T15" fmla="*/ 6419 h 10441"/>
                              <a:gd name="T16" fmla="*/ 9165 w 16120"/>
                              <a:gd name="T17" fmla="*/ 5663 h 10441"/>
                              <a:gd name="T18" fmla="*/ 9098 w 16120"/>
                              <a:gd name="T19" fmla="*/ 5268 h 10441"/>
                              <a:gd name="T20" fmla="*/ 8943 w 16120"/>
                              <a:gd name="T21" fmla="*/ 4964 h 10441"/>
                              <a:gd name="T22" fmla="*/ 8662 w 16120"/>
                              <a:gd name="T23" fmla="*/ 4748 h 10441"/>
                              <a:gd name="T24" fmla="*/ 8219 w 16120"/>
                              <a:gd name="T25" fmla="*/ 4624 h 10441"/>
                              <a:gd name="T26" fmla="*/ 7641 w 16120"/>
                              <a:gd name="T27" fmla="*/ 4593 h 10441"/>
                              <a:gd name="T28" fmla="*/ 7524 w 16120"/>
                              <a:gd name="T29" fmla="*/ 4518 h 10441"/>
                              <a:gd name="T30" fmla="*/ 7508 w 16120"/>
                              <a:gd name="T31" fmla="*/ 3938 h 10441"/>
                              <a:gd name="T32" fmla="*/ 7596 w 16120"/>
                              <a:gd name="T33" fmla="*/ 3829 h 10441"/>
                              <a:gd name="T34" fmla="*/ 9270 w 16120"/>
                              <a:gd name="T35" fmla="*/ 3202 h 10441"/>
                              <a:gd name="T36" fmla="*/ 9154 w 16120"/>
                              <a:gd name="T37" fmla="*/ 3124 h 10441"/>
                              <a:gd name="T38" fmla="*/ 9145 w 16120"/>
                              <a:gd name="T39" fmla="*/ 3001 h 10441"/>
                              <a:gd name="T40" fmla="*/ 9210 w 16120"/>
                              <a:gd name="T41" fmla="*/ 2924 h 10441"/>
                              <a:gd name="T42" fmla="*/ 12752 w 16120"/>
                              <a:gd name="T43" fmla="*/ 955 h 10441"/>
                              <a:gd name="T44" fmla="*/ 14602 w 16120"/>
                              <a:gd name="T45" fmla="*/ 300 h 10441"/>
                              <a:gd name="T46" fmla="*/ 4421 w 16120"/>
                              <a:gd name="T47" fmla="*/ 376 h 10441"/>
                              <a:gd name="T48" fmla="*/ 3532 w 16120"/>
                              <a:gd name="T49" fmla="*/ 727 h 10441"/>
                              <a:gd name="T50" fmla="*/ 2698 w 16120"/>
                              <a:gd name="T51" fmla="*/ 1556 h 10441"/>
                              <a:gd name="T52" fmla="*/ 2025 w 16120"/>
                              <a:gd name="T53" fmla="*/ 3517 h 10441"/>
                              <a:gd name="T54" fmla="*/ 1176 w 16120"/>
                              <a:gd name="T55" fmla="*/ 6723 h 10441"/>
                              <a:gd name="T56" fmla="*/ 5535 w 16120"/>
                              <a:gd name="T57" fmla="*/ 7507 h 10441"/>
                              <a:gd name="T58" fmla="*/ 5492 w 16120"/>
                              <a:gd name="T59" fmla="*/ 10397 h 10441"/>
                              <a:gd name="T60" fmla="*/ 150 w 16120"/>
                              <a:gd name="T61" fmla="*/ 10439 h 10441"/>
                              <a:gd name="T62" fmla="*/ 30 w 16120"/>
                              <a:gd name="T63" fmla="*/ 10380 h 10441"/>
                              <a:gd name="T64" fmla="*/ 23 w 16120"/>
                              <a:gd name="T65" fmla="*/ 10172 h 10441"/>
                              <a:gd name="T66" fmla="*/ 1008 w 16120"/>
                              <a:gd name="T67" fmla="*/ 6166 h 10441"/>
                              <a:gd name="T68" fmla="*/ 1939 w 16120"/>
                              <a:gd name="T69" fmla="*/ 2753 h 10441"/>
                              <a:gd name="T70" fmla="*/ 2678 w 16120"/>
                              <a:gd name="T71" fmla="*/ 1064 h 10441"/>
                              <a:gd name="T72" fmla="*/ 3674 w 16120"/>
                              <a:gd name="T73" fmla="*/ 318 h 10441"/>
                              <a:gd name="T74" fmla="*/ 4580 w 16120"/>
                              <a:gd name="T75" fmla="*/ 40 h 10441"/>
                              <a:gd name="T76" fmla="*/ 14708 w 16120"/>
                              <a:gd name="T77" fmla="*/ 1 h 10441"/>
                              <a:gd name="T78" fmla="*/ 14801 w 16120"/>
                              <a:gd name="T79" fmla="*/ 43 h 10441"/>
                              <a:gd name="T80" fmla="*/ 16119 w 16120"/>
                              <a:gd name="T81" fmla="*/ 2840 h 10441"/>
                              <a:gd name="T82" fmla="*/ 16094 w 16120"/>
                              <a:gd name="T83" fmla="*/ 2939 h 10441"/>
                              <a:gd name="T84" fmla="*/ 15970 w 16120"/>
                              <a:gd name="T85" fmla="*/ 3004 h 10441"/>
                              <a:gd name="T86" fmla="*/ 10271 w 16120"/>
                              <a:gd name="T87" fmla="*/ 2906 h 10441"/>
                              <a:gd name="T88" fmla="*/ 10378 w 16120"/>
                              <a:gd name="T89" fmla="*/ 2994 h 10441"/>
                              <a:gd name="T90" fmla="*/ 10378 w 16120"/>
                              <a:gd name="T91" fmla="*/ 4026 h 10441"/>
                              <a:gd name="T92" fmla="*/ 10271 w 16120"/>
                              <a:gd name="T93" fmla="*/ 4114 h 10441"/>
                              <a:gd name="T94" fmla="*/ 8213 w 16120"/>
                              <a:gd name="T95" fmla="*/ 4322 h 10441"/>
                              <a:gd name="T96" fmla="*/ 8743 w 16120"/>
                              <a:gd name="T97" fmla="*/ 4457 h 10441"/>
                              <a:gd name="T98" fmla="*/ 9105 w 16120"/>
                              <a:gd name="T99" fmla="*/ 4697 h 10441"/>
                              <a:gd name="T100" fmla="*/ 9334 w 16120"/>
                              <a:gd name="T101" fmla="*/ 5041 h 10441"/>
                              <a:gd name="T102" fmla="*/ 9447 w 16120"/>
                              <a:gd name="T103" fmla="*/ 5479 h 10441"/>
                              <a:gd name="T104" fmla="*/ 9473 w 16120"/>
                              <a:gd name="T105" fmla="*/ 6001 h 10441"/>
                              <a:gd name="T106" fmla="*/ 9445 w 16120"/>
                              <a:gd name="T107" fmla="*/ 6526 h 10441"/>
                              <a:gd name="T108" fmla="*/ 9240 w 16120"/>
                              <a:gd name="T109" fmla="*/ 6703 h 10441"/>
                              <a:gd name="T110" fmla="*/ 8828 w 16120"/>
                              <a:gd name="T111" fmla="*/ 6780 h 10441"/>
                              <a:gd name="T112" fmla="*/ 8095 w 16120"/>
                              <a:gd name="T113" fmla="*/ 6734 h 10441"/>
                              <a:gd name="T114" fmla="*/ 6852 w 16120"/>
                              <a:gd name="T115" fmla="*/ 6639 h 10441"/>
                              <a:gd name="T116" fmla="*/ 5824 w 16120"/>
                              <a:gd name="T117" fmla="*/ 6763 h 10441"/>
                              <a:gd name="T118" fmla="*/ 4954 w 16120"/>
                              <a:gd name="T119" fmla="*/ 7277 h 10441"/>
                              <a:gd name="T120" fmla="*/ 5492 w 16120"/>
                              <a:gd name="T121" fmla="*/ 7402 h 10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120" h="10441">
                                <a:moveTo>
                                  <a:pt x="5237" y="10142"/>
                                </a:moveTo>
                                <a:lnTo>
                                  <a:pt x="5237" y="7657"/>
                                </a:lnTo>
                                <a:lnTo>
                                  <a:pt x="4590" y="7657"/>
                                </a:lnTo>
                                <a:lnTo>
                                  <a:pt x="4574" y="7657"/>
                                </a:lnTo>
                                <a:lnTo>
                                  <a:pt x="4560" y="7654"/>
                                </a:lnTo>
                                <a:lnTo>
                                  <a:pt x="4545" y="7651"/>
                                </a:lnTo>
                                <a:lnTo>
                                  <a:pt x="4532" y="7645"/>
                                </a:lnTo>
                                <a:lnTo>
                                  <a:pt x="4519" y="7638"/>
                                </a:lnTo>
                                <a:lnTo>
                                  <a:pt x="4507" y="7631"/>
                                </a:lnTo>
                                <a:lnTo>
                                  <a:pt x="4494" y="7623"/>
                                </a:lnTo>
                                <a:lnTo>
                                  <a:pt x="4484" y="7613"/>
                                </a:lnTo>
                                <a:lnTo>
                                  <a:pt x="4474" y="7602"/>
                                </a:lnTo>
                                <a:lnTo>
                                  <a:pt x="4466" y="7591"/>
                                </a:lnTo>
                                <a:lnTo>
                                  <a:pt x="4458" y="7579"/>
                                </a:lnTo>
                                <a:lnTo>
                                  <a:pt x="4452" y="7566"/>
                                </a:lnTo>
                                <a:lnTo>
                                  <a:pt x="4447" y="7551"/>
                                </a:lnTo>
                                <a:lnTo>
                                  <a:pt x="4443" y="7537"/>
                                </a:lnTo>
                                <a:lnTo>
                                  <a:pt x="4441" y="7522"/>
                                </a:lnTo>
                                <a:lnTo>
                                  <a:pt x="4440" y="7507"/>
                                </a:lnTo>
                                <a:lnTo>
                                  <a:pt x="4441" y="7495"/>
                                </a:lnTo>
                                <a:lnTo>
                                  <a:pt x="4443" y="7483"/>
                                </a:lnTo>
                                <a:lnTo>
                                  <a:pt x="4445" y="7470"/>
                                </a:lnTo>
                                <a:lnTo>
                                  <a:pt x="4449" y="7458"/>
                                </a:lnTo>
                                <a:lnTo>
                                  <a:pt x="4453" y="7447"/>
                                </a:lnTo>
                                <a:lnTo>
                                  <a:pt x="4458" y="7436"/>
                                </a:lnTo>
                                <a:lnTo>
                                  <a:pt x="4464" y="7426"/>
                                </a:lnTo>
                                <a:lnTo>
                                  <a:pt x="4471" y="7416"/>
                                </a:lnTo>
                                <a:lnTo>
                                  <a:pt x="4549" y="7299"/>
                                </a:lnTo>
                                <a:lnTo>
                                  <a:pt x="4631" y="7191"/>
                                </a:lnTo>
                                <a:lnTo>
                                  <a:pt x="4717" y="7091"/>
                                </a:lnTo>
                                <a:lnTo>
                                  <a:pt x="4806" y="6999"/>
                                </a:lnTo>
                                <a:lnTo>
                                  <a:pt x="4899" y="6914"/>
                                </a:lnTo>
                                <a:lnTo>
                                  <a:pt x="4997" y="6836"/>
                                </a:lnTo>
                                <a:lnTo>
                                  <a:pt x="5097" y="6764"/>
                                </a:lnTo>
                                <a:lnTo>
                                  <a:pt x="5199" y="6700"/>
                                </a:lnTo>
                                <a:lnTo>
                                  <a:pt x="5304" y="6642"/>
                                </a:lnTo>
                                <a:lnTo>
                                  <a:pt x="5413" y="6590"/>
                                </a:lnTo>
                                <a:lnTo>
                                  <a:pt x="5523" y="6543"/>
                                </a:lnTo>
                                <a:lnTo>
                                  <a:pt x="5636" y="6503"/>
                                </a:lnTo>
                                <a:lnTo>
                                  <a:pt x="5750" y="6468"/>
                                </a:lnTo>
                                <a:lnTo>
                                  <a:pt x="5866" y="6437"/>
                                </a:lnTo>
                                <a:lnTo>
                                  <a:pt x="5984" y="6411"/>
                                </a:lnTo>
                                <a:lnTo>
                                  <a:pt x="6102" y="6390"/>
                                </a:lnTo>
                                <a:lnTo>
                                  <a:pt x="6222" y="6372"/>
                                </a:lnTo>
                                <a:lnTo>
                                  <a:pt x="6343" y="6359"/>
                                </a:lnTo>
                                <a:lnTo>
                                  <a:pt x="6464" y="6349"/>
                                </a:lnTo>
                                <a:lnTo>
                                  <a:pt x="6585" y="6343"/>
                                </a:lnTo>
                                <a:lnTo>
                                  <a:pt x="6708" y="6339"/>
                                </a:lnTo>
                                <a:lnTo>
                                  <a:pt x="6829" y="6338"/>
                                </a:lnTo>
                                <a:lnTo>
                                  <a:pt x="6951" y="6340"/>
                                </a:lnTo>
                                <a:lnTo>
                                  <a:pt x="7071" y="6344"/>
                                </a:lnTo>
                                <a:lnTo>
                                  <a:pt x="7192" y="6350"/>
                                </a:lnTo>
                                <a:lnTo>
                                  <a:pt x="7311" y="6357"/>
                                </a:lnTo>
                                <a:lnTo>
                                  <a:pt x="7430" y="6366"/>
                                </a:lnTo>
                                <a:lnTo>
                                  <a:pt x="7547" y="6376"/>
                                </a:lnTo>
                                <a:lnTo>
                                  <a:pt x="7776" y="6400"/>
                                </a:lnTo>
                                <a:lnTo>
                                  <a:pt x="7998" y="6423"/>
                                </a:lnTo>
                                <a:lnTo>
                                  <a:pt x="8102" y="6434"/>
                                </a:lnTo>
                                <a:lnTo>
                                  <a:pt x="8202" y="6444"/>
                                </a:lnTo>
                                <a:lnTo>
                                  <a:pt x="8300" y="6454"/>
                                </a:lnTo>
                                <a:lnTo>
                                  <a:pt x="8395" y="6463"/>
                                </a:lnTo>
                                <a:lnTo>
                                  <a:pt x="8486" y="6472"/>
                                </a:lnTo>
                                <a:lnTo>
                                  <a:pt x="8573" y="6478"/>
                                </a:lnTo>
                                <a:lnTo>
                                  <a:pt x="8656" y="6483"/>
                                </a:lnTo>
                                <a:lnTo>
                                  <a:pt x="8734" y="6485"/>
                                </a:lnTo>
                                <a:lnTo>
                                  <a:pt x="8771" y="6486"/>
                                </a:lnTo>
                                <a:lnTo>
                                  <a:pt x="8807" y="6486"/>
                                </a:lnTo>
                                <a:lnTo>
                                  <a:pt x="8842" y="6485"/>
                                </a:lnTo>
                                <a:lnTo>
                                  <a:pt x="8876" y="6484"/>
                                </a:lnTo>
                                <a:lnTo>
                                  <a:pt x="8907" y="6482"/>
                                </a:lnTo>
                                <a:lnTo>
                                  <a:pt x="8938" y="6479"/>
                                </a:lnTo>
                                <a:lnTo>
                                  <a:pt x="8968" y="6476"/>
                                </a:lnTo>
                                <a:lnTo>
                                  <a:pt x="8995" y="6472"/>
                                </a:lnTo>
                                <a:lnTo>
                                  <a:pt x="9021" y="6467"/>
                                </a:lnTo>
                                <a:lnTo>
                                  <a:pt x="9047" y="6460"/>
                                </a:lnTo>
                                <a:lnTo>
                                  <a:pt x="9069" y="6454"/>
                                </a:lnTo>
                                <a:lnTo>
                                  <a:pt x="9091" y="6446"/>
                                </a:lnTo>
                                <a:lnTo>
                                  <a:pt x="9111" y="6438"/>
                                </a:lnTo>
                                <a:lnTo>
                                  <a:pt x="9130" y="6429"/>
                                </a:lnTo>
                                <a:lnTo>
                                  <a:pt x="9146" y="6419"/>
                                </a:lnTo>
                                <a:lnTo>
                                  <a:pt x="9161" y="6408"/>
                                </a:lnTo>
                                <a:lnTo>
                                  <a:pt x="9166" y="6299"/>
                                </a:lnTo>
                                <a:lnTo>
                                  <a:pt x="9170" y="6192"/>
                                </a:lnTo>
                                <a:lnTo>
                                  <a:pt x="9172" y="6090"/>
                                </a:lnTo>
                                <a:lnTo>
                                  <a:pt x="9174" y="5990"/>
                                </a:lnTo>
                                <a:lnTo>
                                  <a:pt x="9174" y="5893"/>
                                </a:lnTo>
                                <a:lnTo>
                                  <a:pt x="9172" y="5799"/>
                                </a:lnTo>
                                <a:lnTo>
                                  <a:pt x="9170" y="5753"/>
                                </a:lnTo>
                                <a:lnTo>
                                  <a:pt x="9168" y="5708"/>
                                </a:lnTo>
                                <a:lnTo>
                                  <a:pt x="9165" y="5663"/>
                                </a:lnTo>
                                <a:lnTo>
                                  <a:pt x="9161" y="5621"/>
                                </a:lnTo>
                                <a:lnTo>
                                  <a:pt x="9157" y="5578"/>
                                </a:lnTo>
                                <a:lnTo>
                                  <a:pt x="9153" y="5535"/>
                                </a:lnTo>
                                <a:lnTo>
                                  <a:pt x="9147" y="5495"/>
                                </a:lnTo>
                                <a:lnTo>
                                  <a:pt x="9141" y="5455"/>
                                </a:lnTo>
                                <a:lnTo>
                                  <a:pt x="9134" y="5416"/>
                                </a:lnTo>
                                <a:lnTo>
                                  <a:pt x="9127" y="5378"/>
                                </a:lnTo>
                                <a:lnTo>
                                  <a:pt x="9118" y="5340"/>
                                </a:lnTo>
                                <a:lnTo>
                                  <a:pt x="9108" y="5304"/>
                                </a:lnTo>
                                <a:lnTo>
                                  <a:pt x="9098" y="5268"/>
                                </a:lnTo>
                                <a:lnTo>
                                  <a:pt x="9087" y="5233"/>
                                </a:lnTo>
                                <a:lnTo>
                                  <a:pt x="9075" y="5200"/>
                                </a:lnTo>
                                <a:lnTo>
                                  <a:pt x="9063" y="5167"/>
                                </a:lnTo>
                                <a:lnTo>
                                  <a:pt x="9049" y="5135"/>
                                </a:lnTo>
                                <a:lnTo>
                                  <a:pt x="9034" y="5103"/>
                                </a:lnTo>
                                <a:lnTo>
                                  <a:pt x="9018" y="5074"/>
                                </a:lnTo>
                                <a:lnTo>
                                  <a:pt x="9001" y="5045"/>
                                </a:lnTo>
                                <a:lnTo>
                                  <a:pt x="8983" y="5016"/>
                                </a:lnTo>
                                <a:lnTo>
                                  <a:pt x="8964" y="4990"/>
                                </a:lnTo>
                                <a:lnTo>
                                  <a:pt x="8943" y="4964"/>
                                </a:lnTo>
                                <a:lnTo>
                                  <a:pt x="8922" y="4938"/>
                                </a:lnTo>
                                <a:lnTo>
                                  <a:pt x="8899" y="4913"/>
                                </a:lnTo>
                                <a:lnTo>
                                  <a:pt x="8875" y="4890"/>
                                </a:lnTo>
                                <a:lnTo>
                                  <a:pt x="8848" y="4867"/>
                                </a:lnTo>
                                <a:lnTo>
                                  <a:pt x="8821" y="4845"/>
                                </a:lnTo>
                                <a:lnTo>
                                  <a:pt x="8793" y="4824"/>
                                </a:lnTo>
                                <a:lnTo>
                                  <a:pt x="8762" y="4804"/>
                                </a:lnTo>
                                <a:lnTo>
                                  <a:pt x="8731" y="4785"/>
                                </a:lnTo>
                                <a:lnTo>
                                  <a:pt x="8697" y="4765"/>
                                </a:lnTo>
                                <a:lnTo>
                                  <a:pt x="8662" y="4748"/>
                                </a:lnTo>
                                <a:lnTo>
                                  <a:pt x="8625" y="4732"/>
                                </a:lnTo>
                                <a:lnTo>
                                  <a:pt x="8588" y="4716"/>
                                </a:lnTo>
                                <a:lnTo>
                                  <a:pt x="8548" y="4702"/>
                                </a:lnTo>
                                <a:lnTo>
                                  <a:pt x="8506" y="4687"/>
                                </a:lnTo>
                                <a:lnTo>
                                  <a:pt x="8463" y="4674"/>
                                </a:lnTo>
                                <a:lnTo>
                                  <a:pt x="8418" y="4662"/>
                                </a:lnTo>
                                <a:lnTo>
                                  <a:pt x="8371" y="4651"/>
                                </a:lnTo>
                                <a:lnTo>
                                  <a:pt x="8323" y="4641"/>
                                </a:lnTo>
                                <a:lnTo>
                                  <a:pt x="8272" y="4632"/>
                                </a:lnTo>
                                <a:lnTo>
                                  <a:pt x="8219" y="4624"/>
                                </a:lnTo>
                                <a:lnTo>
                                  <a:pt x="8165" y="4617"/>
                                </a:lnTo>
                                <a:lnTo>
                                  <a:pt x="8109" y="4611"/>
                                </a:lnTo>
                                <a:lnTo>
                                  <a:pt x="8050" y="4604"/>
                                </a:lnTo>
                                <a:lnTo>
                                  <a:pt x="7990" y="4600"/>
                                </a:lnTo>
                                <a:lnTo>
                                  <a:pt x="7928" y="4597"/>
                                </a:lnTo>
                                <a:lnTo>
                                  <a:pt x="7863" y="4595"/>
                                </a:lnTo>
                                <a:lnTo>
                                  <a:pt x="7796" y="4593"/>
                                </a:lnTo>
                                <a:lnTo>
                                  <a:pt x="7727" y="4593"/>
                                </a:lnTo>
                                <a:lnTo>
                                  <a:pt x="7657" y="4594"/>
                                </a:lnTo>
                                <a:lnTo>
                                  <a:pt x="7641" y="4593"/>
                                </a:lnTo>
                                <a:lnTo>
                                  <a:pt x="7626" y="4591"/>
                                </a:lnTo>
                                <a:lnTo>
                                  <a:pt x="7612" y="4588"/>
                                </a:lnTo>
                                <a:lnTo>
                                  <a:pt x="7598" y="4583"/>
                                </a:lnTo>
                                <a:lnTo>
                                  <a:pt x="7585" y="4577"/>
                                </a:lnTo>
                                <a:lnTo>
                                  <a:pt x="7572" y="4570"/>
                                </a:lnTo>
                                <a:lnTo>
                                  <a:pt x="7561" y="4562"/>
                                </a:lnTo>
                                <a:lnTo>
                                  <a:pt x="7550" y="4552"/>
                                </a:lnTo>
                                <a:lnTo>
                                  <a:pt x="7540" y="4542"/>
                                </a:lnTo>
                                <a:lnTo>
                                  <a:pt x="7532" y="4531"/>
                                </a:lnTo>
                                <a:lnTo>
                                  <a:pt x="7524" y="4518"/>
                                </a:lnTo>
                                <a:lnTo>
                                  <a:pt x="7518" y="4505"/>
                                </a:lnTo>
                                <a:lnTo>
                                  <a:pt x="7513" y="4491"/>
                                </a:lnTo>
                                <a:lnTo>
                                  <a:pt x="7509" y="4477"/>
                                </a:lnTo>
                                <a:lnTo>
                                  <a:pt x="7506" y="4463"/>
                                </a:lnTo>
                                <a:lnTo>
                                  <a:pt x="7505" y="4448"/>
                                </a:lnTo>
                                <a:lnTo>
                                  <a:pt x="7505" y="4445"/>
                                </a:lnTo>
                                <a:lnTo>
                                  <a:pt x="7505" y="3968"/>
                                </a:lnTo>
                                <a:lnTo>
                                  <a:pt x="7505" y="3953"/>
                                </a:lnTo>
                                <a:lnTo>
                                  <a:pt x="7508" y="3938"/>
                                </a:lnTo>
                                <a:lnTo>
                                  <a:pt x="7511" y="3923"/>
                                </a:lnTo>
                                <a:lnTo>
                                  <a:pt x="7516" y="3909"/>
                                </a:lnTo>
                                <a:lnTo>
                                  <a:pt x="7522" y="3896"/>
                                </a:lnTo>
                                <a:lnTo>
                                  <a:pt x="7530" y="3884"/>
                                </a:lnTo>
                                <a:lnTo>
                                  <a:pt x="7538" y="3873"/>
                                </a:lnTo>
                                <a:lnTo>
                                  <a:pt x="7548" y="3862"/>
                                </a:lnTo>
                                <a:lnTo>
                                  <a:pt x="7558" y="3853"/>
                                </a:lnTo>
                                <a:lnTo>
                                  <a:pt x="7570" y="3843"/>
                                </a:lnTo>
                                <a:lnTo>
                                  <a:pt x="7583" y="3836"/>
                                </a:lnTo>
                                <a:lnTo>
                                  <a:pt x="7596" y="3829"/>
                                </a:lnTo>
                                <a:lnTo>
                                  <a:pt x="7610" y="3824"/>
                                </a:lnTo>
                                <a:lnTo>
                                  <a:pt x="7624" y="3821"/>
                                </a:lnTo>
                                <a:lnTo>
                                  <a:pt x="7638" y="3818"/>
                                </a:lnTo>
                                <a:lnTo>
                                  <a:pt x="7655" y="3818"/>
                                </a:lnTo>
                                <a:lnTo>
                                  <a:pt x="7661" y="3818"/>
                                </a:lnTo>
                                <a:lnTo>
                                  <a:pt x="7667" y="3818"/>
                                </a:lnTo>
                                <a:lnTo>
                                  <a:pt x="10091" y="3818"/>
                                </a:lnTo>
                                <a:lnTo>
                                  <a:pt x="10091" y="3203"/>
                                </a:lnTo>
                                <a:lnTo>
                                  <a:pt x="9286" y="3203"/>
                                </a:lnTo>
                                <a:lnTo>
                                  <a:pt x="9270" y="3202"/>
                                </a:lnTo>
                                <a:lnTo>
                                  <a:pt x="9255" y="3200"/>
                                </a:lnTo>
                                <a:lnTo>
                                  <a:pt x="9241" y="3196"/>
                                </a:lnTo>
                                <a:lnTo>
                                  <a:pt x="9227" y="3191"/>
                                </a:lnTo>
                                <a:lnTo>
                                  <a:pt x="9214" y="3185"/>
                                </a:lnTo>
                                <a:lnTo>
                                  <a:pt x="9202" y="3178"/>
                                </a:lnTo>
                                <a:lnTo>
                                  <a:pt x="9190" y="3168"/>
                                </a:lnTo>
                                <a:lnTo>
                                  <a:pt x="9179" y="3158"/>
                                </a:lnTo>
                                <a:lnTo>
                                  <a:pt x="9170" y="3148"/>
                                </a:lnTo>
                                <a:lnTo>
                                  <a:pt x="9161" y="3137"/>
                                </a:lnTo>
                                <a:lnTo>
                                  <a:pt x="9154" y="3124"/>
                                </a:lnTo>
                                <a:lnTo>
                                  <a:pt x="9148" y="3111"/>
                                </a:lnTo>
                                <a:lnTo>
                                  <a:pt x="9143" y="3098"/>
                                </a:lnTo>
                                <a:lnTo>
                                  <a:pt x="9139" y="3083"/>
                                </a:lnTo>
                                <a:lnTo>
                                  <a:pt x="9137" y="3068"/>
                                </a:lnTo>
                                <a:lnTo>
                                  <a:pt x="9136" y="3053"/>
                                </a:lnTo>
                                <a:lnTo>
                                  <a:pt x="9136" y="3042"/>
                                </a:lnTo>
                                <a:lnTo>
                                  <a:pt x="9137" y="3031"/>
                                </a:lnTo>
                                <a:lnTo>
                                  <a:pt x="9139" y="3021"/>
                                </a:lnTo>
                                <a:lnTo>
                                  <a:pt x="9142" y="3011"/>
                                </a:lnTo>
                                <a:lnTo>
                                  <a:pt x="9145" y="3001"/>
                                </a:lnTo>
                                <a:lnTo>
                                  <a:pt x="9149" y="2991"/>
                                </a:lnTo>
                                <a:lnTo>
                                  <a:pt x="9154" y="2982"/>
                                </a:lnTo>
                                <a:lnTo>
                                  <a:pt x="9159" y="2973"/>
                                </a:lnTo>
                                <a:lnTo>
                                  <a:pt x="9164" y="2965"/>
                                </a:lnTo>
                                <a:lnTo>
                                  <a:pt x="9171" y="2957"/>
                                </a:lnTo>
                                <a:lnTo>
                                  <a:pt x="9177" y="2949"/>
                                </a:lnTo>
                                <a:lnTo>
                                  <a:pt x="9185" y="2942"/>
                                </a:lnTo>
                                <a:lnTo>
                                  <a:pt x="9192" y="2936"/>
                                </a:lnTo>
                                <a:lnTo>
                                  <a:pt x="9202" y="2930"/>
                                </a:lnTo>
                                <a:lnTo>
                                  <a:pt x="9210" y="2924"/>
                                </a:lnTo>
                                <a:lnTo>
                                  <a:pt x="9219" y="2919"/>
                                </a:lnTo>
                                <a:lnTo>
                                  <a:pt x="12674" y="974"/>
                                </a:lnTo>
                                <a:lnTo>
                                  <a:pt x="12684" y="969"/>
                                </a:lnTo>
                                <a:lnTo>
                                  <a:pt x="12693" y="964"/>
                                </a:lnTo>
                                <a:lnTo>
                                  <a:pt x="12703" y="961"/>
                                </a:lnTo>
                                <a:lnTo>
                                  <a:pt x="12713" y="958"/>
                                </a:lnTo>
                                <a:lnTo>
                                  <a:pt x="12722" y="956"/>
                                </a:lnTo>
                                <a:lnTo>
                                  <a:pt x="12732" y="955"/>
                                </a:lnTo>
                                <a:lnTo>
                                  <a:pt x="12742" y="955"/>
                                </a:lnTo>
                                <a:lnTo>
                                  <a:pt x="12752" y="955"/>
                                </a:lnTo>
                                <a:lnTo>
                                  <a:pt x="12762" y="955"/>
                                </a:lnTo>
                                <a:lnTo>
                                  <a:pt x="12772" y="956"/>
                                </a:lnTo>
                                <a:lnTo>
                                  <a:pt x="12782" y="958"/>
                                </a:lnTo>
                                <a:lnTo>
                                  <a:pt x="12791" y="961"/>
                                </a:lnTo>
                                <a:lnTo>
                                  <a:pt x="12800" y="964"/>
                                </a:lnTo>
                                <a:lnTo>
                                  <a:pt x="12809" y="968"/>
                                </a:lnTo>
                                <a:lnTo>
                                  <a:pt x="12818" y="973"/>
                                </a:lnTo>
                                <a:lnTo>
                                  <a:pt x="12826" y="978"/>
                                </a:lnTo>
                                <a:lnTo>
                                  <a:pt x="15641" y="2506"/>
                                </a:lnTo>
                                <a:lnTo>
                                  <a:pt x="14602" y="300"/>
                                </a:lnTo>
                                <a:lnTo>
                                  <a:pt x="4909" y="300"/>
                                </a:lnTo>
                                <a:lnTo>
                                  <a:pt x="4907" y="300"/>
                                </a:lnTo>
                                <a:lnTo>
                                  <a:pt x="4863" y="303"/>
                                </a:lnTo>
                                <a:lnTo>
                                  <a:pt x="4790" y="311"/>
                                </a:lnTo>
                                <a:lnTo>
                                  <a:pt x="4743" y="317"/>
                                </a:lnTo>
                                <a:lnTo>
                                  <a:pt x="4689" y="324"/>
                                </a:lnTo>
                                <a:lnTo>
                                  <a:pt x="4629" y="334"/>
                                </a:lnTo>
                                <a:lnTo>
                                  <a:pt x="4564" y="345"/>
                                </a:lnTo>
                                <a:lnTo>
                                  <a:pt x="4494" y="359"/>
                                </a:lnTo>
                                <a:lnTo>
                                  <a:pt x="4421" y="376"/>
                                </a:lnTo>
                                <a:lnTo>
                                  <a:pt x="4343" y="396"/>
                                </a:lnTo>
                                <a:lnTo>
                                  <a:pt x="4261" y="418"/>
                                </a:lnTo>
                                <a:lnTo>
                                  <a:pt x="4176" y="443"/>
                                </a:lnTo>
                                <a:lnTo>
                                  <a:pt x="4087" y="472"/>
                                </a:lnTo>
                                <a:lnTo>
                                  <a:pt x="3997" y="504"/>
                                </a:lnTo>
                                <a:lnTo>
                                  <a:pt x="3906" y="540"/>
                                </a:lnTo>
                                <a:lnTo>
                                  <a:pt x="3813" y="581"/>
                                </a:lnTo>
                                <a:lnTo>
                                  <a:pt x="3719" y="625"/>
                                </a:lnTo>
                                <a:lnTo>
                                  <a:pt x="3625" y="674"/>
                                </a:lnTo>
                                <a:lnTo>
                                  <a:pt x="3532" y="727"/>
                                </a:lnTo>
                                <a:lnTo>
                                  <a:pt x="3437" y="785"/>
                                </a:lnTo>
                                <a:lnTo>
                                  <a:pt x="3345" y="848"/>
                                </a:lnTo>
                                <a:lnTo>
                                  <a:pt x="3254" y="916"/>
                                </a:lnTo>
                                <a:lnTo>
                                  <a:pt x="3165" y="990"/>
                                </a:lnTo>
                                <a:lnTo>
                                  <a:pt x="3079" y="1070"/>
                                </a:lnTo>
                                <a:lnTo>
                                  <a:pt x="2995" y="1155"/>
                                </a:lnTo>
                                <a:lnTo>
                                  <a:pt x="2915" y="1246"/>
                                </a:lnTo>
                                <a:lnTo>
                                  <a:pt x="2838" y="1343"/>
                                </a:lnTo>
                                <a:lnTo>
                                  <a:pt x="2766" y="1446"/>
                                </a:lnTo>
                                <a:lnTo>
                                  <a:pt x="2698" y="1556"/>
                                </a:lnTo>
                                <a:lnTo>
                                  <a:pt x="2636" y="1674"/>
                                </a:lnTo>
                                <a:lnTo>
                                  <a:pt x="2579" y="1798"/>
                                </a:lnTo>
                                <a:lnTo>
                                  <a:pt x="2523" y="1939"/>
                                </a:lnTo>
                                <a:lnTo>
                                  <a:pt x="2462" y="2103"/>
                                </a:lnTo>
                                <a:lnTo>
                                  <a:pt x="2398" y="2291"/>
                                </a:lnTo>
                                <a:lnTo>
                                  <a:pt x="2330" y="2501"/>
                                </a:lnTo>
                                <a:lnTo>
                                  <a:pt x="2258" y="2729"/>
                                </a:lnTo>
                                <a:lnTo>
                                  <a:pt x="2183" y="2976"/>
                                </a:lnTo>
                                <a:lnTo>
                                  <a:pt x="2105" y="3239"/>
                                </a:lnTo>
                                <a:lnTo>
                                  <a:pt x="2025" y="3517"/>
                                </a:lnTo>
                                <a:lnTo>
                                  <a:pt x="1943" y="3808"/>
                                </a:lnTo>
                                <a:lnTo>
                                  <a:pt x="1860" y="4110"/>
                                </a:lnTo>
                                <a:lnTo>
                                  <a:pt x="1775" y="4420"/>
                                </a:lnTo>
                                <a:lnTo>
                                  <a:pt x="1689" y="4740"/>
                                </a:lnTo>
                                <a:lnTo>
                                  <a:pt x="1603" y="5065"/>
                                </a:lnTo>
                                <a:lnTo>
                                  <a:pt x="1516" y="5394"/>
                                </a:lnTo>
                                <a:lnTo>
                                  <a:pt x="1430" y="5727"/>
                                </a:lnTo>
                                <a:lnTo>
                                  <a:pt x="1344" y="6060"/>
                                </a:lnTo>
                                <a:lnTo>
                                  <a:pt x="1259" y="6393"/>
                                </a:lnTo>
                                <a:lnTo>
                                  <a:pt x="1176" y="6723"/>
                                </a:lnTo>
                                <a:lnTo>
                                  <a:pt x="1094" y="7048"/>
                                </a:lnTo>
                                <a:lnTo>
                                  <a:pt x="1014" y="7368"/>
                                </a:lnTo>
                                <a:lnTo>
                                  <a:pt x="861" y="7984"/>
                                </a:lnTo>
                                <a:lnTo>
                                  <a:pt x="720" y="8557"/>
                                </a:lnTo>
                                <a:lnTo>
                                  <a:pt x="594" y="9072"/>
                                </a:lnTo>
                                <a:lnTo>
                                  <a:pt x="487" y="9518"/>
                                </a:lnTo>
                                <a:lnTo>
                                  <a:pt x="401" y="9878"/>
                                </a:lnTo>
                                <a:lnTo>
                                  <a:pt x="338" y="10140"/>
                                </a:lnTo>
                                <a:lnTo>
                                  <a:pt x="5237" y="10142"/>
                                </a:lnTo>
                                <a:close/>
                                <a:moveTo>
                                  <a:pt x="5535" y="7507"/>
                                </a:moveTo>
                                <a:lnTo>
                                  <a:pt x="5535" y="10291"/>
                                </a:lnTo>
                                <a:lnTo>
                                  <a:pt x="5534" y="10306"/>
                                </a:lnTo>
                                <a:lnTo>
                                  <a:pt x="5532" y="10321"/>
                                </a:lnTo>
                                <a:lnTo>
                                  <a:pt x="5528" y="10335"/>
                                </a:lnTo>
                                <a:lnTo>
                                  <a:pt x="5523" y="10349"/>
                                </a:lnTo>
                                <a:lnTo>
                                  <a:pt x="5517" y="10363"/>
                                </a:lnTo>
                                <a:lnTo>
                                  <a:pt x="5510" y="10375"/>
                                </a:lnTo>
                                <a:lnTo>
                                  <a:pt x="5501" y="10386"/>
                                </a:lnTo>
                                <a:lnTo>
                                  <a:pt x="5492" y="10397"/>
                                </a:lnTo>
                                <a:lnTo>
                                  <a:pt x="5481" y="10406"/>
                                </a:lnTo>
                                <a:lnTo>
                                  <a:pt x="5470" y="10415"/>
                                </a:lnTo>
                                <a:lnTo>
                                  <a:pt x="5457" y="10422"/>
                                </a:lnTo>
                                <a:lnTo>
                                  <a:pt x="5444" y="10428"/>
                                </a:lnTo>
                                <a:lnTo>
                                  <a:pt x="5430" y="10433"/>
                                </a:lnTo>
                                <a:lnTo>
                                  <a:pt x="5416" y="10437"/>
                                </a:lnTo>
                                <a:lnTo>
                                  <a:pt x="5402" y="10440"/>
                                </a:lnTo>
                                <a:lnTo>
                                  <a:pt x="5385" y="10441"/>
                                </a:lnTo>
                                <a:lnTo>
                                  <a:pt x="162" y="10439"/>
                                </a:lnTo>
                                <a:lnTo>
                                  <a:pt x="150" y="10439"/>
                                </a:lnTo>
                                <a:lnTo>
                                  <a:pt x="139" y="10439"/>
                                </a:lnTo>
                                <a:lnTo>
                                  <a:pt x="128" y="10436"/>
                                </a:lnTo>
                                <a:lnTo>
                                  <a:pt x="115" y="10434"/>
                                </a:lnTo>
                                <a:lnTo>
                                  <a:pt x="101" y="10430"/>
                                </a:lnTo>
                                <a:lnTo>
                                  <a:pt x="87" y="10424"/>
                                </a:lnTo>
                                <a:lnTo>
                                  <a:pt x="74" y="10418"/>
                                </a:lnTo>
                                <a:lnTo>
                                  <a:pt x="62" y="10410"/>
                                </a:lnTo>
                                <a:lnTo>
                                  <a:pt x="51" y="10401"/>
                                </a:lnTo>
                                <a:lnTo>
                                  <a:pt x="39" y="10391"/>
                                </a:lnTo>
                                <a:lnTo>
                                  <a:pt x="30" y="10380"/>
                                </a:lnTo>
                                <a:lnTo>
                                  <a:pt x="22" y="10368"/>
                                </a:lnTo>
                                <a:lnTo>
                                  <a:pt x="15" y="10356"/>
                                </a:lnTo>
                                <a:lnTo>
                                  <a:pt x="10" y="10342"/>
                                </a:lnTo>
                                <a:lnTo>
                                  <a:pt x="5" y="10328"/>
                                </a:lnTo>
                                <a:lnTo>
                                  <a:pt x="2" y="10314"/>
                                </a:lnTo>
                                <a:lnTo>
                                  <a:pt x="0" y="10300"/>
                                </a:lnTo>
                                <a:lnTo>
                                  <a:pt x="0" y="10285"/>
                                </a:lnTo>
                                <a:lnTo>
                                  <a:pt x="1" y="10271"/>
                                </a:lnTo>
                                <a:lnTo>
                                  <a:pt x="4" y="10255"/>
                                </a:lnTo>
                                <a:lnTo>
                                  <a:pt x="23" y="10172"/>
                                </a:lnTo>
                                <a:lnTo>
                                  <a:pt x="78" y="9944"/>
                                </a:lnTo>
                                <a:lnTo>
                                  <a:pt x="163" y="9587"/>
                                </a:lnTo>
                                <a:lnTo>
                                  <a:pt x="274" y="9122"/>
                                </a:lnTo>
                                <a:lnTo>
                                  <a:pt x="410" y="8565"/>
                                </a:lnTo>
                                <a:lnTo>
                                  <a:pt x="564" y="7936"/>
                                </a:lnTo>
                                <a:lnTo>
                                  <a:pt x="647" y="7600"/>
                                </a:lnTo>
                                <a:lnTo>
                                  <a:pt x="734" y="7253"/>
                                </a:lnTo>
                                <a:lnTo>
                                  <a:pt x="823" y="6897"/>
                                </a:lnTo>
                                <a:lnTo>
                                  <a:pt x="914" y="6533"/>
                                </a:lnTo>
                                <a:lnTo>
                                  <a:pt x="1008" y="6166"/>
                                </a:lnTo>
                                <a:lnTo>
                                  <a:pt x="1103" y="5797"/>
                                </a:lnTo>
                                <a:lnTo>
                                  <a:pt x="1199" y="5427"/>
                                </a:lnTo>
                                <a:lnTo>
                                  <a:pt x="1295" y="5060"/>
                                </a:lnTo>
                                <a:lnTo>
                                  <a:pt x="1391" y="4698"/>
                                </a:lnTo>
                                <a:lnTo>
                                  <a:pt x="1486" y="4342"/>
                                </a:lnTo>
                                <a:lnTo>
                                  <a:pt x="1582" y="3997"/>
                                </a:lnTo>
                                <a:lnTo>
                                  <a:pt x="1674" y="3662"/>
                                </a:lnTo>
                                <a:lnTo>
                                  <a:pt x="1765" y="3343"/>
                                </a:lnTo>
                                <a:lnTo>
                                  <a:pt x="1853" y="3038"/>
                                </a:lnTo>
                                <a:lnTo>
                                  <a:pt x="1939" y="2753"/>
                                </a:lnTo>
                                <a:lnTo>
                                  <a:pt x="2021" y="2488"/>
                                </a:lnTo>
                                <a:lnTo>
                                  <a:pt x="2099" y="2247"/>
                                </a:lnTo>
                                <a:lnTo>
                                  <a:pt x="2172" y="2030"/>
                                </a:lnTo>
                                <a:lnTo>
                                  <a:pt x="2241" y="1842"/>
                                </a:lnTo>
                                <a:lnTo>
                                  <a:pt x="2303" y="1683"/>
                                </a:lnTo>
                                <a:lnTo>
                                  <a:pt x="2367" y="1543"/>
                                </a:lnTo>
                                <a:lnTo>
                                  <a:pt x="2437" y="1412"/>
                                </a:lnTo>
                                <a:lnTo>
                                  <a:pt x="2512" y="1288"/>
                                </a:lnTo>
                                <a:lnTo>
                                  <a:pt x="2593" y="1172"/>
                                </a:lnTo>
                                <a:lnTo>
                                  <a:pt x="2678" y="1064"/>
                                </a:lnTo>
                                <a:lnTo>
                                  <a:pt x="2767" y="961"/>
                                </a:lnTo>
                                <a:lnTo>
                                  <a:pt x="2860" y="865"/>
                                </a:lnTo>
                                <a:lnTo>
                                  <a:pt x="2957" y="777"/>
                                </a:lnTo>
                                <a:lnTo>
                                  <a:pt x="3056" y="694"/>
                                </a:lnTo>
                                <a:lnTo>
                                  <a:pt x="3156" y="617"/>
                                </a:lnTo>
                                <a:lnTo>
                                  <a:pt x="3258" y="547"/>
                                </a:lnTo>
                                <a:lnTo>
                                  <a:pt x="3363" y="482"/>
                                </a:lnTo>
                                <a:lnTo>
                                  <a:pt x="3466" y="422"/>
                                </a:lnTo>
                                <a:lnTo>
                                  <a:pt x="3570" y="367"/>
                                </a:lnTo>
                                <a:lnTo>
                                  <a:pt x="3674" y="318"/>
                                </a:lnTo>
                                <a:lnTo>
                                  <a:pt x="3778" y="273"/>
                                </a:lnTo>
                                <a:lnTo>
                                  <a:pt x="3879" y="232"/>
                                </a:lnTo>
                                <a:lnTo>
                                  <a:pt x="3978" y="196"/>
                                </a:lnTo>
                                <a:lnTo>
                                  <a:pt x="4075" y="164"/>
                                </a:lnTo>
                                <a:lnTo>
                                  <a:pt x="4169" y="135"/>
                                </a:lnTo>
                                <a:lnTo>
                                  <a:pt x="4261" y="110"/>
                                </a:lnTo>
                                <a:lnTo>
                                  <a:pt x="4348" y="88"/>
                                </a:lnTo>
                                <a:lnTo>
                                  <a:pt x="4430" y="69"/>
                                </a:lnTo>
                                <a:lnTo>
                                  <a:pt x="4508" y="54"/>
                                </a:lnTo>
                                <a:lnTo>
                                  <a:pt x="4580" y="40"/>
                                </a:lnTo>
                                <a:lnTo>
                                  <a:pt x="4645" y="29"/>
                                </a:lnTo>
                                <a:lnTo>
                                  <a:pt x="4705" y="20"/>
                                </a:lnTo>
                                <a:lnTo>
                                  <a:pt x="4758" y="14"/>
                                </a:lnTo>
                                <a:lnTo>
                                  <a:pt x="4841" y="5"/>
                                </a:lnTo>
                                <a:lnTo>
                                  <a:pt x="4889" y="1"/>
                                </a:lnTo>
                                <a:lnTo>
                                  <a:pt x="4898" y="0"/>
                                </a:lnTo>
                                <a:lnTo>
                                  <a:pt x="4909" y="0"/>
                                </a:lnTo>
                                <a:lnTo>
                                  <a:pt x="14697" y="0"/>
                                </a:lnTo>
                                <a:lnTo>
                                  <a:pt x="14708" y="1"/>
                                </a:lnTo>
                                <a:lnTo>
                                  <a:pt x="14718" y="2"/>
                                </a:lnTo>
                                <a:lnTo>
                                  <a:pt x="14728" y="4"/>
                                </a:lnTo>
                                <a:lnTo>
                                  <a:pt x="14738" y="6"/>
                                </a:lnTo>
                                <a:lnTo>
                                  <a:pt x="14748" y="9"/>
                                </a:lnTo>
                                <a:lnTo>
                                  <a:pt x="14758" y="13"/>
                                </a:lnTo>
                                <a:lnTo>
                                  <a:pt x="14767" y="18"/>
                                </a:lnTo>
                                <a:lnTo>
                                  <a:pt x="14776" y="23"/>
                                </a:lnTo>
                                <a:lnTo>
                                  <a:pt x="14785" y="28"/>
                                </a:lnTo>
                                <a:lnTo>
                                  <a:pt x="14794" y="35"/>
                                </a:lnTo>
                                <a:lnTo>
                                  <a:pt x="14801" y="43"/>
                                </a:lnTo>
                                <a:lnTo>
                                  <a:pt x="14809" y="50"/>
                                </a:lnTo>
                                <a:lnTo>
                                  <a:pt x="14815" y="58"/>
                                </a:lnTo>
                                <a:lnTo>
                                  <a:pt x="14822" y="67"/>
                                </a:lnTo>
                                <a:lnTo>
                                  <a:pt x="14827" y="76"/>
                                </a:lnTo>
                                <a:lnTo>
                                  <a:pt x="14832" y="86"/>
                                </a:lnTo>
                                <a:lnTo>
                                  <a:pt x="16106" y="2790"/>
                                </a:lnTo>
                                <a:lnTo>
                                  <a:pt x="16112" y="2806"/>
                                </a:lnTo>
                                <a:lnTo>
                                  <a:pt x="16116" y="2823"/>
                                </a:lnTo>
                                <a:lnTo>
                                  <a:pt x="16119" y="2840"/>
                                </a:lnTo>
                                <a:lnTo>
                                  <a:pt x="16120" y="2857"/>
                                </a:lnTo>
                                <a:lnTo>
                                  <a:pt x="16119" y="2866"/>
                                </a:lnTo>
                                <a:lnTo>
                                  <a:pt x="16118" y="2875"/>
                                </a:lnTo>
                                <a:lnTo>
                                  <a:pt x="16117" y="2883"/>
                                </a:lnTo>
                                <a:lnTo>
                                  <a:pt x="16115" y="2892"/>
                                </a:lnTo>
                                <a:lnTo>
                                  <a:pt x="16113" y="2900"/>
                                </a:lnTo>
                                <a:lnTo>
                                  <a:pt x="16110" y="2908"/>
                                </a:lnTo>
                                <a:lnTo>
                                  <a:pt x="16106" y="2918"/>
                                </a:lnTo>
                                <a:lnTo>
                                  <a:pt x="16102" y="2926"/>
                                </a:lnTo>
                                <a:lnTo>
                                  <a:pt x="16094" y="2939"/>
                                </a:lnTo>
                                <a:lnTo>
                                  <a:pt x="16085" y="2951"/>
                                </a:lnTo>
                                <a:lnTo>
                                  <a:pt x="16074" y="2961"/>
                                </a:lnTo>
                                <a:lnTo>
                                  <a:pt x="16063" y="2971"/>
                                </a:lnTo>
                                <a:lnTo>
                                  <a:pt x="16052" y="2979"/>
                                </a:lnTo>
                                <a:lnTo>
                                  <a:pt x="16039" y="2986"/>
                                </a:lnTo>
                                <a:lnTo>
                                  <a:pt x="16026" y="2992"/>
                                </a:lnTo>
                                <a:lnTo>
                                  <a:pt x="16013" y="2997"/>
                                </a:lnTo>
                                <a:lnTo>
                                  <a:pt x="15999" y="3001"/>
                                </a:lnTo>
                                <a:lnTo>
                                  <a:pt x="15984" y="3003"/>
                                </a:lnTo>
                                <a:lnTo>
                                  <a:pt x="15970" y="3004"/>
                                </a:lnTo>
                                <a:lnTo>
                                  <a:pt x="15956" y="3003"/>
                                </a:lnTo>
                                <a:lnTo>
                                  <a:pt x="15942" y="3001"/>
                                </a:lnTo>
                                <a:lnTo>
                                  <a:pt x="15927" y="2996"/>
                                </a:lnTo>
                                <a:lnTo>
                                  <a:pt x="15912" y="2991"/>
                                </a:lnTo>
                                <a:lnTo>
                                  <a:pt x="15899" y="2985"/>
                                </a:lnTo>
                                <a:lnTo>
                                  <a:pt x="12749" y="1275"/>
                                </a:lnTo>
                                <a:lnTo>
                                  <a:pt x="9857" y="2903"/>
                                </a:lnTo>
                                <a:lnTo>
                                  <a:pt x="10240" y="2903"/>
                                </a:lnTo>
                                <a:lnTo>
                                  <a:pt x="10256" y="2904"/>
                                </a:lnTo>
                                <a:lnTo>
                                  <a:pt x="10271" y="2906"/>
                                </a:lnTo>
                                <a:lnTo>
                                  <a:pt x="10285" y="2910"/>
                                </a:lnTo>
                                <a:lnTo>
                                  <a:pt x="10299" y="2914"/>
                                </a:lnTo>
                                <a:lnTo>
                                  <a:pt x="10312" y="2922"/>
                                </a:lnTo>
                                <a:lnTo>
                                  <a:pt x="10324" y="2929"/>
                                </a:lnTo>
                                <a:lnTo>
                                  <a:pt x="10336" y="2938"/>
                                </a:lnTo>
                                <a:lnTo>
                                  <a:pt x="10347" y="2947"/>
                                </a:lnTo>
                                <a:lnTo>
                                  <a:pt x="10356" y="2958"/>
                                </a:lnTo>
                                <a:lnTo>
                                  <a:pt x="10365" y="2969"/>
                                </a:lnTo>
                                <a:lnTo>
                                  <a:pt x="10372" y="2981"/>
                                </a:lnTo>
                                <a:lnTo>
                                  <a:pt x="10378" y="2994"/>
                                </a:lnTo>
                                <a:lnTo>
                                  <a:pt x="10383" y="3009"/>
                                </a:lnTo>
                                <a:lnTo>
                                  <a:pt x="10387" y="3023"/>
                                </a:lnTo>
                                <a:lnTo>
                                  <a:pt x="10389" y="3038"/>
                                </a:lnTo>
                                <a:lnTo>
                                  <a:pt x="10390" y="3053"/>
                                </a:lnTo>
                                <a:lnTo>
                                  <a:pt x="10390" y="3968"/>
                                </a:lnTo>
                                <a:lnTo>
                                  <a:pt x="10389" y="3983"/>
                                </a:lnTo>
                                <a:lnTo>
                                  <a:pt x="10387" y="3997"/>
                                </a:lnTo>
                                <a:lnTo>
                                  <a:pt x="10383" y="4012"/>
                                </a:lnTo>
                                <a:lnTo>
                                  <a:pt x="10378" y="4026"/>
                                </a:lnTo>
                                <a:lnTo>
                                  <a:pt x="10372" y="4039"/>
                                </a:lnTo>
                                <a:lnTo>
                                  <a:pt x="10364" y="4051"/>
                                </a:lnTo>
                                <a:lnTo>
                                  <a:pt x="10356" y="4062"/>
                                </a:lnTo>
                                <a:lnTo>
                                  <a:pt x="10346" y="4073"/>
                                </a:lnTo>
                                <a:lnTo>
                                  <a:pt x="10336" y="4082"/>
                                </a:lnTo>
                                <a:lnTo>
                                  <a:pt x="10324" y="4091"/>
                                </a:lnTo>
                                <a:lnTo>
                                  <a:pt x="10311" y="4098"/>
                                </a:lnTo>
                                <a:lnTo>
                                  <a:pt x="10298" y="4106"/>
                                </a:lnTo>
                                <a:lnTo>
                                  <a:pt x="10285" y="4110"/>
                                </a:lnTo>
                                <a:lnTo>
                                  <a:pt x="10271" y="4114"/>
                                </a:lnTo>
                                <a:lnTo>
                                  <a:pt x="10256" y="4116"/>
                                </a:lnTo>
                                <a:lnTo>
                                  <a:pt x="10240" y="4117"/>
                                </a:lnTo>
                                <a:lnTo>
                                  <a:pt x="7804" y="4117"/>
                                </a:lnTo>
                                <a:lnTo>
                                  <a:pt x="7804" y="4296"/>
                                </a:lnTo>
                                <a:lnTo>
                                  <a:pt x="7877" y="4297"/>
                                </a:lnTo>
                                <a:lnTo>
                                  <a:pt x="7949" y="4300"/>
                                </a:lnTo>
                                <a:lnTo>
                                  <a:pt x="8018" y="4304"/>
                                </a:lnTo>
                                <a:lnTo>
                                  <a:pt x="8085" y="4309"/>
                                </a:lnTo>
                                <a:lnTo>
                                  <a:pt x="8151" y="4315"/>
                                </a:lnTo>
                                <a:lnTo>
                                  <a:pt x="8213" y="4322"/>
                                </a:lnTo>
                                <a:lnTo>
                                  <a:pt x="8275" y="4331"/>
                                </a:lnTo>
                                <a:lnTo>
                                  <a:pt x="8334" y="4340"/>
                                </a:lnTo>
                                <a:lnTo>
                                  <a:pt x="8392" y="4351"/>
                                </a:lnTo>
                                <a:lnTo>
                                  <a:pt x="8447" y="4363"/>
                                </a:lnTo>
                                <a:lnTo>
                                  <a:pt x="8501" y="4376"/>
                                </a:lnTo>
                                <a:lnTo>
                                  <a:pt x="8553" y="4390"/>
                                </a:lnTo>
                                <a:lnTo>
                                  <a:pt x="8603" y="4405"/>
                                </a:lnTo>
                                <a:lnTo>
                                  <a:pt x="8651" y="4421"/>
                                </a:lnTo>
                                <a:lnTo>
                                  <a:pt x="8697" y="4439"/>
                                </a:lnTo>
                                <a:lnTo>
                                  <a:pt x="8743" y="4457"/>
                                </a:lnTo>
                                <a:lnTo>
                                  <a:pt x="8785" y="4476"/>
                                </a:lnTo>
                                <a:lnTo>
                                  <a:pt x="8828" y="4496"/>
                                </a:lnTo>
                                <a:lnTo>
                                  <a:pt x="8867" y="4517"/>
                                </a:lnTo>
                                <a:lnTo>
                                  <a:pt x="8906" y="4540"/>
                                </a:lnTo>
                                <a:lnTo>
                                  <a:pt x="8943" y="4564"/>
                                </a:lnTo>
                                <a:lnTo>
                                  <a:pt x="8979" y="4588"/>
                                </a:lnTo>
                                <a:lnTo>
                                  <a:pt x="9012" y="4614"/>
                                </a:lnTo>
                                <a:lnTo>
                                  <a:pt x="9045" y="4640"/>
                                </a:lnTo>
                                <a:lnTo>
                                  <a:pt x="9076" y="4668"/>
                                </a:lnTo>
                                <a:lnTo>
                                  <a:pt x="9105" y="4697"/>
                                </a:lnTo>
                                <a:lnTo>
                                  <a:pt x="9134" y="4726"/>
                                </a:lnTo>
                                <a:lnTo>
                                  <a:pt x="9161" y="4757"/>
                                </a:lnTo>
                                <a:lnTo>
                                  <a:pt x="9186" y="4789"/>
                                </a:lnTo>
                                <a:lnTo>
                                  <a:pt x="9211" y="4821"/>
                                </a:lnTo>
                                <a:lnTo>
                                  <a:pt x="9234" y="4854"/>
                                </a:lnTo>
                                <a:lnTo>
                                  <a:pt x="9256" y="4889"/>
                                </a:lnTo>
                                <a:lnTo>
                                  <a:pt x="9278" y="4925"/>
                                </a:lnTo>
                                <a:lnTo>
                                  <a:pt x="9298" y="4963"/>
                                </a:lnTo>
                                <a:lnTo>
                                  <a:pt x="9316" y="5001"/>
                                </a:lnTo>
                                <a:lnTo>
                                  <a:pt x="9334" y="5041"/>
                                </a:lnTo>
                                <a:lnTo>
                                  <a:pt x="9350" y="5080"/>
                                </a:lnTo>
                                <a:lnTo>
                                  <a:pt x="9365" y="5122"/>
                                </a:lnTo>
                                <a:lnTo>
                                  <a:pt x="9379" y="5163"/>
                                </a:lnTo>
                                <a:lnTo>
                                  <a:pt x="9392" y="5206"/>
                                </a:lnTo>
                                <a:lnTo>
                                  <a:pt x="9403" y="5249"/>
                                </a:lnTo>
                                <a:lnTo>
                                  <a:pt x="9414" y="5294"/>
                                </a:lnTo>
                                <a:lnTo>
                                  <a:pt x="9423" y="5339"/>
                                </a:lnTo>
                                <a:lnTo>
                                  <a:pt x="9432" y="5385"/>
                                </a:lnTo>
                                <a:lnTo>
                                  <a:pt x="9440" y="5431"/>
                                </a:lnTo>
                                <a:lnTo>
                                  <a:pt x="9447" y="5479"/>
                                </a:lnTo>
                                <a:lnTo>
                                  <a:pt x="9453" y="5527"/>
                                </a:lnTo>
                                <a:lnTo>
                                  <a:pt x="9458" y="5577"/>
                                </a:lnTo>
                                <a:lnTo>
                                  <a:pt x="9462" y="5628"/>
                                </a:lnTo>
                                <a:lnTo>
                                  <a:pt x="9465" y="5678"/>
                                </a:lnTo>
                                <a:lnTo>
                                  <a:pt x="9468" y="5730"/>
                                </a:lnTo>
                                <a:lnTo>
                                  <a:pt x="9470" y="5782"/>
                                </a:lnTo>
                                <a:lnTo>
                                  <a:pt x="9472" y="5836"/>
                                </a:lnTo>
                                <a:lnTo>
                                  <a:pt x="9473" y="5890"/>
                                </a:lnTo>
                                <a:lnTo>
                                  <a:pt x="9473" y="5945"/>
                                </a:lnTo>
                                <a:lnTo>
                                  <a:pt x="9473" y="6001"/>
                                </a:lnTo>
                                <a:lnTo>
                                  <a:pt x="9471" y="6114"/>
                                </a:lnTo>
                                <a:lnTo>
                                  <a:pt x="9468" y="6232"/>
                                </a:lnTo>
                                <a:lnTo>
                                  <a:pt x="9463" y="6352"/>
                                </a:lnTo>
                                <a:lnTo>
                                  <a:pt x="9457" y="6475"/>
                                </a:lnTo>
                                <a:lnTo>
                                  <a:pt x="9456" y="6486"/>
                                </a:lnTo>
                                <a:lnTo>
                                  <a:pt x="9454" y="6496"/>
                                </a:lnTo>
                                <a:lnTo>
                                  <a:pt x="9452" y="6506"/>
                                </a:lnTo>
                                <a:lnTo>
                                  <a:pt x="9449" y="6516"/>
                                </a:lnTo>
                                <a:lnTo>
                                  <a:pt x="9445" y="6526"/>
                                </a:lnTo>
                                <a:lnTo>
                                  <a:pt x="9441" y="6535"/>
                                </a:lnTo>
                                <a:lnTo>
                                  <a:pt x="9434" y="6545"/>
                                </a:lnTo>
                                <a:lnTo>
                                  <a:pt x="9428" y="6555"/>
                                </a:lnTo>
                                <a:lnTo>
                                  <a:pt x="9407" y="6582"/>
                                </a:lnTo>
                                <a:lnTo>
                                  <a:pt x="9384" y="6606"/>
                                </a:lnTo>
                                <a:lnTo>
                                  <a:pt x="9360" y="6629"/>
                                </a:lnTo>
                                <a:lnTo>
                                  <a:pt x="9332" y="6651"/>
                                </a:lnTo>
                                <a:lnTo>
                                  <a:pt x="9304" y="6670"/>
                                </a:lnTo>
                                <a:lnTo>
                                  <a:pt x="9272" y="6688"/>
                                </a:lnTo>
                                <a:lnTo>
                                  <a:pt x="9240" y="6703"/>
                                </a:lnTo>
                                <a:lnTo>
                                  <a:pt x="9207" y="6717"/>
                                </a:lnTo>
                                <a:lnTo>
                                  <a:pt x="9170" y="6731"/>
                                </a:lnTo>
                                <a:lnTo>
                                  <a:pt x="9134" y="6741"/>
                                </a:lnTo>
                                <a:lnTo>
                                  <a:pt x="9094" y="6751"/>
                                </a:lnTo>
                                <a:lnTo>
                                  <a:pt x="9054" y="6759"/>
                                </a:lnTo>
                                <a:lnTo>
                                  <a:pt x="9011" y="6765"/>
                                </a:lnTo>
                                <a:lnTo>
                                  <a:pt x="8968" y="6771"/>
                                </a:lnTo>
                                <a:lnTo>
                                  <a:pt x="8923" y="6775"/>
                                </a:lnTo>
                                <a:lnTo>
                                  <a:pt x="8877" y="6778"/>
                                </a:lnTo>
                                <a:lnTo>
                                  <a:pt x="8828" y="6780"/>
                                </a:lnTo>
                                <a:lnTo>
                                  <a:pt x="8779" y="6781"/>
                                </a:lnTo>
                                <a:lnTo>
                                  <a:pt x="8729" y="6781"/>
                                </a:lnTo>
                                <a:lnTo>
                                  <a:pt x="8677" y="6780"/>
                                </a:lnTo>
                                <a:lnTo>
                                  <a:pt x="8623" y="6778"/>
                                </a:lnTo>
                                <a:lnTo>
                                  <a:pt x="8569" y="6775"/>
                                </a:lnTo>
                                <a:lnTo>
                                  <a:pt x="8513" y="6772"/>
                                </a:lnTo>
                                <a:lnTo>
                                  <a:pt x="8457" y="6768"/>
                                </a:lnTo>
                                <a:lnTo>
                                  <a:pt x="8340" y="6758"/>
                                </a:lnTo>
                                <a:lnTo>
                                  <a:pt x="8219" y="6747"/>
                                </a:lnTo>
                                <a:lnTo>
                                  <a:pt x="8095" y="6734"/>
                                </a:lnTo>
                                <a:lnTo>
                                  <a:pt x="7966" y="6720"/>
                                </a:lnTo>
                                <a:lnTo>
                                  <a:pt x="7775" y="6699"/>
                                </a:lnTo>
                                <a:lnTo>
                                  <a:pt x="7577" y="6680"/>
                                </a:lnTo>
                                <a:lnTo>
                                  <a:pt x="7475" y="6671"/>
                                </a:lnTo>
                                <a:lnTo>
                                  <a:pt x="7373" y="6662"/>
                                </a:lnTo>
                                <a:lnTo>
                                  <a:pt x="7270" y="6655"/>
                                </a:lnTo>
                                <a:lnTo>
                                  <a:pt x="7166" y="6649"/>
                                </a:lnTo>
                                <a:lnTo>
                                  <a:pt x="7062" y="6644"/>
                                </a:lnTo>
                                <a:lnTo>
                                  <a:pt x="6957" y="6641"/>
                                </a:lnTo>
                                <a:lnTo>
                                  <a:pt x="6852" y="6639"/>
                                </a:lnTo>
                                <a:lnTo>
                                  <a:pt x="6747" y="6640"/>
                                </a:lnTo>
                                <a:lnTo>
                                  <a:pt x="6642" y="6642"/>
                                </a:lnTo>
                                <a:lnTo>
                                  <a:pt x="6537" y="6647"/>
                                </a:lnTo>
                                <a:lnTo>
                                  <a:pt x="6432" y="6654"/>
                                </a:lnTo>
                                <a:lnTo>
                                  <a:pt x="6329" y="6664"/>
                                </a:lnTo>
                                <a:lnTo>
                                  <a:pt x="6226" y="6677"/>
                                </a:lnTo>
                                <a:lnTo>
                                  <a:pt x="6124" y="6693"/>
                                </a:lnTo>
                                <a:lnTo>
                                  <a:pt x="6022" y="6713"/>
                                </a:lnTo>
                                <a:lnTo>
                                  <a:pt x="5922" y="6736"/>
                                </a:lnTo>
                                <a:lnTo>
                                  <a:pt x="5824" y="6763"/>
                                </a:lnTo>
                                <a:lnTo>
                                  <a:pt x="5728" y="6793"/>
                                </a:lnTo>
                                <a:lnTo>
                                  <a:pt x="5633" y="6828"/>
                                </a:lnTo>
                                <a:lnTo>
                                  <a:pt x="5539" y="6867"/>
                                </a:lnTo>
                                <a:lnTo>
                                  <a:pt x="5448" y="6911"/>
                                </a:lnTo>
                                <a:lnTo>
                                  <a:pt x="5359" y="6959"/>
                                </a:lnTo>
                                <a:lnTo>
                                  <a:pt x="5272" y="7012"/>
                                </a:lnTo>
                                <a:lnTo>
                                  <a:pt x="5188" y="7070"/>
                                </a:lnTo>
                                <a:lnTo>
                                  <a:pt x="5107" y="7133"/>
                                </a:lnTo>
                                <a:lnTo>
                                  <a:pt x="5029" y="7202"/>
                                </a:lnTo>
                                <a:lnTo>
                                  <a:pt x="4954" y="7277"/>
                                </a:lnTo>
                                <a:lnTo>
                                  <a:pt x="4882" y="7357"/>
                                </a:lnTo>
                                <a:lnTo>
                                  <a:pt x="5385" y="7357"/>
                                </a:lnTo>
                                <a:lnTo>
                                  <a:pt x="5402" y="7358"/>
                                </a:lnTo>
                                <a:lnTo>
                                  <a:pt x="5416" y="7360"/>
                                </a:lnTo>
                                <a:lnTo>
                                  <a:pt x="5430" y="7364"/>
                                </a:lnTo>
                                <a:lnTo>
                                  <a:pt x="5444" y="7369"/>
                                </a:lnTo>
                                <a:lnTo>
                                  <a:pt x="5457" y="7375"/>
                                </a:lnTo>
                                <a:lnTo>
                                  <a:pt x="5470" y="7383"/>
                                </a:lnTo>
                                <a:lnTo>
                                  <a:pt x="5482" y="7391"/>
                                </a:lnTo>
                                <a:lnTo>
                                  <a:pt x="5492" y="7402"/>
                                </a:lnTo>
                                <a:lnTo>
                                  <a:pt x="5502" y="7412"/>
                                </a:lnTo>
                                <a:lnTo>
                                  <a:pt x="5510" y="7424"/>
                                </a:lnTo>
                                <a:lnTo>
                                  <a:pt x="5518" y="7436"/>
                                </a:lnTo>
                                <a:lnTo>
                                  <a:pt x="5524" y="7449"/>
                                </a:lnTo>
                                <a:lnTo>
                                  <a:pt x="5529" y="7462"/>
                                </a:lnTo>
                                <a:lnTo>
                                  <a:pt x="5532" y="7477"/>
                                </a:lnTo>
                                <a:lnTo>
                                  <a:pt x="5535" y="7492"/>
                                </a:lnTo>
                                <a:lnTo>
                                  <a:pt x="5535" y="7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" o:spid="_x0000_s1026" style="position:absolute;margin-left:143.15pt;margin-top:452.3pt;width:1in;height:46.55pt;z-index:251741184" coordorigin="3965,2325" coordsize="4050,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">
                <v:group id="Group 195" o:spid="_x0000_s1027" style="position:absolute;left:4050;top:2400;width:3965;height:2545" coordorigin="85,75" coordsize="3965,2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196" o:spid="_x0000_s1028" style="position:absolute;left:651;top:307;width:1990;height:2265;visibility:visible;mso-wrap-style:square;v-text-anchor:top" coordsize="7959,9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FMy8UA&#10;AADbAAAADwAAAGRycy9kb3ducmV2LnhtbESPT2vCQBTE74LfYXlCb7rpn6RpmlWKUCl4MtWDt0f2&#10;NQlm34bsNonfvlsQPA4z8xsm30ymFQP1rrGs4HEVgSAurW64UnD8/lymIJxH1thaJgVXcrBZz2c5&#10;ZtqOfKCh8JUIEHYZKqi97zIpXVmTQbeyHXHwfmxv0AfZV1L3OAa4aeVTFCXSYMNhocaOtjWVl+LX&#10;KEi2k0sPZXXU58v+5dTEHO/GZ6UeFtPHOwhPk7+Hb+0vreD1Df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UzLxQAAANsAAAAPAAAAAAAAAAAAAAAAAJgCAABkcnMv&#10;ZG93bnJldi54bWxQSwUGAAAAAAQABAD1AAAAigMAAAAA&#10;" path="m2814,8917r7,4l2827,8925r5,5l2837,8935r5,6l2846,8947r3,6l2851,8960r2,7l2854,8974r1,7l2855,8988r-1,8l2853,9003r-3,7l2847,9017r-3,6l2839,9029r-4,6l2829,9041r-5,4l2818,9049r-6,3l2805,9054r-7,2l2791,9058r-7,l2776,9058r-7,l2762,9056r-7,-2l2748,9051r-83,-41l2583,8967r-82,-44l2421,8877r-80,-47l2262,8780r-78,-50l2107,8678r-76,-53l1956,8570r-74,-56l1810,8457r-72,-59l1668,8337r-70,-62l1530,8213r-87,-83l1359,8045r-82,-87l1197,7869r-78,-90l1043,7685r-74,-95l898,7494r-69,-98l763,7296,699,7194,637,7090,578,6985,522,6879,468,6771,416,6661,368,6551,322,6439,279,6324,239,6210,202,6094,167,5976,137,5858,109,5738,83,5618,62,5496,43,5373,28,5250,15,5125,7,5000,2,4874,,4747,2,4624,6,4503r8,-122l25,4262,39,4143,55,4024,75,3907,97,3790r25,-115l150,3561r30,-114l214,3335r36,-110l289,3114r41,-108l374,2899r46,-105l469,2688r52,-103l574,2484r56,-100l689,2286r59,-98l812,2092r65,-94l944,1906r70,-90l1086,1727r72,-87l1234,1555r78,-84l1391,1390r82,-80l1556,1233r86,-76l1730,1083r88,-70l1909,943r92,-67l2095,810r95,-63l2287,687r99,-58l2486,572r102,-53l2691,468r105,-50l2902,373r106,-45l3118,288r109,-39l3338,213r112,-33l3563,149r115,-28l3793,96,3909,73,4027,54,4145,38,4265,24,4385,14,4506,6,4627,2,4751,r53,l4859,1r54,2l4966,5r55,2l5075,11r53,3l5183,19r54,5l5291,29r54,6l5400,42r53,7l5508,57r54,8l5617,74r53,10l5724,94r53,11l5831,115r54,12l5938,139r53,13l6045,165r52,14l6150,193r53,15l6255,223r52,15l6360,256r51,16l6463,289r33,12l6529,312r33,12l6596,337r32,12l6661,362r34,12l6727,387r84,35l6893,457r82,37l7056,533r80,39l7214,613r78,42l7369,699r75,44l7518,789r73,47l7662,884r70,50l7800,984r67,52l7933,1088r5,5l7943,1099r4,6l7951,1111r3,7l7956,1125r2,7l7959,1139r,7l7959,1153r-1,7l7956,1167r-2,7l7951,1181r-4,6l7943,1193r-5,6l7932,1204r-6,4l7920,1212r-7,3l7907,1217r-7,2l7893,1220r-7,l7878,1220r-7,-1l7864,1217r-7,-2l7850,1212r-6,-4l7838,1204r-63,-52l7710,1103r-65,-49l7577,1006r-69,-46l7437,914r-71,-43l7293,827r-74,-41l7144,744r-77,-39l6990,666r-77,-36l6833,594r-80,-35l6672,526r-32,-12l6609,501r-33,-12l6545,477r-32,-12l6480,454r-32,-12l6414,431r-49,-17l6314,397r-51,-15l6213,366r-52,-14l6111,338r-52,-15l6007,310r-51,-13l5904,285r-52,-12l5800,262r-52,-11l5695,240r-51,-10l5591,221r-52,-8l5486,205r-53,-8l5381,190r-53,-6l5275,178r-52,-6l5170,168r-53,-6l5066,159r-53,-3l4960,153r-52,-2l4855,150r-52,-1l4751,148r,1l4751,148r-120,2l4514,154r-118,8l4280,173r-115,13l4050,202r-114,18l3823,242r-111,25l3601,294r-110,29l3383,356r-107,34l3169,428r-105,40l2960,511r-103,44l2756,603r-100,49l2558,704r-97,55l2365,814r-94,59l2179,935r-91,62l1998,1062r-87,68l1825,1199r-85,72l1658,1343r-81,75l1498,1496r-77,79l1346,1655r-74,83l1201,1822r-70,86l1064,1996r-66,89l936,2176r-61,93l816,2364r-56,95l705,2556r-52,98l604,2754r-48,101l511,2958r-42,104l429,3166r-37,106l357,3380r-33,109l295,3598r-28,110l243,3821r-21,112l203,4046r-17,116l173,4277r-10,117l156,4510r-5,118l150,4747r2,123l157,4992r8,121l176,5233r16,121l210,5472r21,118l255,5707r27,115l312,5938r33,113l381,6163r39,112l462,6385r44,108l553,6602r50,105l655,6812r55,103l768,7017r58,100l889,7216r65,96l1021,7407r69,94l1160,7593r74,89l1309,7770r78,88l1467,7942r81,81l1632,8104r66,61l1766,8225r68,59l1904,8340r71,56l2046,8451r72,53l2192,8556r74,49l2342,8655r76,46l2496,8748r78,45l2653,8835r80,42l2813,8916r1,1xe" fillcolor="#f2f2f2 [3052]" stroked="f">
                    <v:path arrowok="t" o:connecttype="custom" o:connectlocs="712,2237;714,2249;707,2261;696,2265;666,2253;527,2170;400,2069;261,1922;145,1747;60,1553;11,1344;0,1187;19,977;72,779;158,596;272,432;411,289;572,172;752,82;948,24;1157,1;1215,0;1309,6;1404,19;1498,38;1590,64;1657,87;1764,133;1898,209;1986,275;1990,287;1986,298;1975,305;1963,303;1877,240;1748,167;1644,122;1579,99;1489,74;1398,55;1306,43;1214,38;1158,38;956,61;766,117;591,204;435,318;300,456;190,615;107,792;56,983;38,1187;48,1339;95,1541;178,1729;290,1899;425,2042;548,2139;683,2220" o:connectangles="0,0,0,0,0,0,0,0,0,0,0,0,0,0,0,0,0,0,0,0,0,0,0,0,0,0,0,0,0,0,0,0,0,0,0,0,0,0,0,0,0,0,0,0,0,0,0,0,0,0,0,0,0,0,0,0,0,0,0"/>
                  </v:shape>
                  <v:shape id="Freeform 197" o:spid="_x0000_s1029" style="position:absolute;left:1677;top:1250;width:2373;height:1370;visibility:visible;mso-wrap-style:square;v-text-anchor:top" coordsize="9491,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8d8IA&#10;AADbAAAADwAAAGRycy9kb3ducmV2LnhtbERPTWvCQBC9F/oflin0UurGghJSV9FI0FOl0fY8ZMck&#10;mJ0N2TXG/Hr3UOjx8b4Xq8E0oqfO1ZYVTCcRCOLC6ppLBadj9h6DcB5ZY2OZFNzJwWr5/LTARNsb&#10;f1Of+1KEEHYJKqi8bxMpXVGRQTexLXHgzrYz6APsSqk7vIVw08iPKJpLgzWHhgpbSisqLvnVKJhl&#10;v+O9fduc7c8u3/Zf6dGdDqNSry/D+hOEp8H/i//ce60gDuvD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rx3wgAAANsAAAAPAAAAAAAAAAAAAAAAAJgCAABkcnMvZG93&#10;bnJldi54bWxQSwUGAAAAAAQABAD1AAAAhwMAAAAA&#10;" path="m9191,5181r,-4863l9179,315r-12,-1l9156,313r-10,l9136,314r-11,2l9116,319r-8,3l9100,327r-8,5l9085,337r-7,7l9071,351r-6,8l9059,367r-5,11l9043,397r-9,22l9025,441r-8,25l9009,492r-8,27l8995,548r-7,29l8982,607r-5,33l8971,672r-4,35l8957,777r-7,74l8944,929r-5,81l8935,1093r-3,86l8929,1266r-3,89l8924,1445r-2,90l8920,1663r-4,127l8912,1917r-5,125l8904,2105r-4,61l8895,2226r-4,61l8885,2346r-7,58l8871,2461r-8,56l8854,2572r-10,53l8834,2678r-12,50l8810,2777r-15,48l8780,2871r-16,44l8746,2957r-19,40l8706,3035r-22,35l8661,3104r-26,31l8609,3165r-28,26l8569,3200r-14,8l8542,3214r-13,5l8515,3223r-14,2l8487,3226r-16,l8457,3224r-13,-3l8430,3217r-13,-6l8404,3204r-13,-9l8380,3186r-10,-11l8364,3168r-5,-7l8355,3153r-4,-8l8344,3130r-5,-16l8336,3098r-2,-17l8335,3064r2,-16l8337,3047r1,-5l8339,3038r3,-17l8344,3007r2,-11l8350,2963r3,-33l8355,2896r1,-34l8356,2837r-1,-26l8353,2786r-2,-25l8348,2736r-4,-25l8339,2687r-5,-24l8329,2638r-7,-24l8314,2591r-7,-23l8299,2544r-9,-23l8281,2499r-10,-23l8260,2454r-11,-22l8237,2411r-13,-22l8212,2368r-14,-21l8185,2327r-15,-20l8156,2287r-17,-19l8124,2249r-17,-18l8091,2212r-17,-18l8055,2177r-18,-17l8018,2142r-19,-17l7978,2109r-20,-15l7938,2079r-21,-15l7895,2049r-22,-14l7851,2022r-23,-13l7805,1997r-23,-12l7758,1973r-25,-11l7709,1951r-24,-9l7659,1932r-25,-8l7609,1916r-27,-8l7556,1901r-26,-7l7503,1888r-27,-6l7449,1877r-28,-4l7394,1870r-28,-3l7337,1865r-27,-2l7281,1862r-29,l7251,1862r-49,1l7153,1866r-48,5l7056,1877r-47,9l6963,1897r-46,12l6873,1923r-12,4l6847,1932r-15,5l6816,1943r-35,15l6745,1973r-33,18l6678,2008r-33,19l6613,2047r-31,21l6552,2090r-12,8l6526,2105r-14,6l6498,2115r-14,3l6470,2119r-14,l6441,2118r-14,-3l6414,2111r-13,-5l6388,2100r-12,-8l6363,2083r-10,-10l6343,2061r-1,-1l6341,2059r-1,-3l6322,2035r-18,-20l6284,1994r-20,-21l6244,1953r-20,-21l6202,1912r-21,-19l6159,1872r-22,-20l6113,1833r-23,-19l6066,1794r-25,-19l6017,1757r-25,-18l5959,1715r-32,-22l5893,1672r-34,-21l5825,1630r-36,-19l5754,1592r-36,-19l5682,1556r-36,-18l5608,1522r-37,-16l5533,1491r-38,-14l5455,1462r-38,-13l5377,1437r-40,-11l5296,1415r-40,-10l5215,1396r-41,-8l5132,1379r-41,-7l5048,1366r-42,-6l4963,1356r-43,-4l4876,1349r-44,-2l4789,1346r-44,-1l4693,1346r-52,1l4589,1350r-51,4l4487,1360r-50,6l4386,1374r-50,9l4288,1393r-50,11l4191,1415r-48,13l4095,1442r-46,15l4002,1474r-45,17l3911,1509r-44,19l3823,1547r-44,22l3737,1591r-43,22l3653,1638r-41,24l3572,1687r-39,26l3495,1741r-38,27l3419,1797r-35,30l3348,1857r-35,31l3279,1920r-32,32l3215,1985r-32,34l3154,2053r-30,35l3096,2123r-27,37l3041,2197r-25,38l2992,2273r-25,38l2945,2351r-21,39l2903,2431r-20,40l2865,2513r-18,41l2831,2597r-15,42l2801,2683r-12,43l2777,2771r-10,44l2757,2860r-8,46l2742,2951r-5,46l2732,3043r-3,47l2726,3137r-1,47l2726,3184r,2l2725,3186r1,32l2728,3251r2,35l2732,3321r2,25l2735,3351r,5l2738,3380r3,25l2744,3431r4,25l2750,3471r,15l2749,3501r-3,14l2742,3529r-6,13l2730,3555r-9,12l2712,3578r-9,11l2692,3598r-12,9l2667,3614r-13,5l2639,3624r-15,3l2611,3629r-14,l2584,3628r-13,-2l2558,3623r-12,-4l2534,3614r-11,-6l2499,3594r-23,-13l2454,3568r-19,-10l2413,3547r-24,-11l2367,3526r-23,-10l2314,3504r-30,-12l2255,3482r-31,-10l2194,3463r-31,-8l2132,3447r-31,-7l2069,3434r-32,-5l2006,3424r-33,-3l1941,3418r-33,-2l1876,3415r-33,-1l1131,3633r13,3l1156,3640r12,5l1179,3651r12,7l1201,3667r9,8l1219,3685r8,10l1234,3705r5,12l1244,3728r4,13l1251,3754r2,14l1254,3781r,1324l9191,5181xm9491,218r,5114l9490,5332r,1l9490,5348r-3,15l9483,5378r-5,13l9472,5404r-7,12l9456,5427r-11,11l9435,5448r-12,9l9411,5464r-13,6l9385,5475r-14,3l9355,5480r-15,1l1117,5402r-6,l1104,5402r-15,-1l1074,5399r-14,-4l1046,5390r-13,-6l1020,5377r-11,-9l998,5359r-9,-12l980,5336r-7,-12l966,5311r-5,-14l958,5283r-2,-16l955,5252r,-1321l150,3931r-12,-1l125,3929r-11,-3l103,3923r-11,-4l81,3913r-10,-5l62,3901r-10,-7l43,3886r-8,-8l28,3868r-7,-9l16,3848r-5,-11l7,3824,3,3810,1,3795,,3780r1,-14l3,3752r3,-15l11,3724r6,-13l24,3699r9,-12l42,3677r11,-10l65,3657r13,-7l91,3643r14,-5l1777,3121r10,-2l1797,3117r10,-1l1818,3115r7,l1832,3114r9,l1879,3115r37,1l1955,3118r37,3l2030,3126r37,4l2105,3136r36,7l2178,3151r36,9l2251,3169r35,10l2323,3190r35,12l2392,3214r36,14l2428,3217r,-10l2428,3197r,-11l2427,3186r,-2l2428,3184r,-56l2431,3074r3,-55l2439,2964r7,-53l2454,2857r10,-53l2474,2752r14,-53l2501,2647r15,-50l2532,2546r18,-50l2569,2446r20,-48l2611,2349r22,-48l2658,2254r25,-47l2709,2162r28,-46l2765,2072r29,-44l2826,1985r32,-42l2891,1902r34,-42l2960,1821r36,-40l3033,1743r39,-38l3110,1668r41,-36l3191,1598r42,-33l3275,1531r43,-31l3362,1469r45,-31l3452,1409r47,-28l3547,1354r48,-26l3644,1303r49,-24l3743,1256r51,-22l3845,1214r53,-20l3951,1175r53,-17l4058,1142r55,-15l4167,1113r56,-12l4280,1090r56,-10l4393,1071r58,-7l4508,1058r59,-5l4626,1050r60,-2l4745,1047r,-1l4795,1047r50,1l4894,1051r50,3l4992,1058r49,6l5090,1070r48,7l5186,1085r47,8l5280,1103r47,11l5373,1125r46,13l5464,1151r46,14l5554,1180r44,15l5642,1212r43,18l5729,1248r42,18l5813,1286r41,21l5895,1327r40,22l5976,1371r38,24l6054,1419r38,24l6130,1469r36,26l6194,1515r29,21l6250,1558r27,22l6305,1602r26,23l6357,1649r27,23l6410,1697r25,25l6462,1748r25,25l6512,1758r28,-15l6566,1729r27,-14l6622,1701r28,-12l6678,1677r29,-12l6722,1660r17,-7l6758,1647r21,-7l6807,1630r27,-8l6863,1614r29,-7l6920,1600r30,-6l6979,1588r29,-5l7038,1579r30,-4l7098,1572r31,-3l7159,1567r31,-2l7221,1564r30,l7251,1563r1,l7252,1564r37,l7324,1566r36,2l7395,1571r35,3l7465,1579r34,5l7534,1590r33,7l7601,1604r33,8l7667,1621r33,10l7732,1642r32,11l7795,1665r31,12l7857,1690r30,14l7918,1718r29,16l7976,1750r29,16l8033,1783r27,17l8088,1819r26,18l8140,1857r26,19l8191,1897r24,21l8240,1939r27,26l8294,1993r26,27l8345,2048r24,29l8393,2106r23,30l8437,2167r21,31l8477,2231r20,32l8515,2295r16,34l8547,2363r16,35l8577,2432r6,-50l8588,2331r5,-53l8597,2224r4,-54l8604,2114r3,-57l8610,2001r3,-58l8615,1884r2,-58l8618,1767r2,-60l8621,1649r1,-60l8624,1530r2,-98l8628,1335r3,-95l8634,1145r4,-93l8644,962r6,-90l8658,787r4,-42l8667,704r5,-40l8677,625r6,-38l8690,550r7,-37l8705,478r8,-35l8723,410r9,-32l8743,346r10,-29l8765,289r12,-28l8790,236r13,-21l8815,194r12,-19l8840,156r14,-17l8867,123r14,-17l8897,92r15,-13l8927,66r16,-11l8960,45r18,-10l8995,26r18,-7l9031,13r20,-5l9070,4r20,-2l9110,r22,l9154,1r22,2l9198,7r24,4l9246,17r24,7l9296,34r25,10l9347,55r28,12l9402,81r10,5l9421,91r9,6l9438,103r7,7l9454,119r6,8l9467,135r5,9l9477,154r4,10l9485,174r2,10l9489,195r2,12l9491,218xe" fillcolor="#17365d [2415]" stroked="f">
                    <v:path arrowok="t" o:connecttype="custom" o:connectlocs="2271,84;2247,144;2231,361;2216,629;2165,776;2111,805;2084,774;2089,724;2081,653;2046,582;1990,523;1915,483;1828,466;1729,477;1638,522;1594,523;1551,478;1465,413;1344,359;1208,337;1072,348;924,403;804,496;721,618;683,761;684,836;683,889;643,906;586,879;485,854;307,924;2373,1333;2346,1369;252,1342;35,982;4,962;11,919;458,778;572,795;607,782;642,611;731,465;863,352;1028,282;1186,261;1343,281;1484,337;1589,412;1677,416;1760,395;1831,391;1941,413;2035,464;2115,549;2151,528;2158,310;2176,119;2214,35;2268,1;2344,17;2371,43" o:connectangles="0,0,0,0,0,0,0,0,0,0,0,0,0,0,0,0,0,0,0,0,0,0,0,0,0,0,0,0,0,0,0,0,0,0,0,0,0,0,0,0,0,0,0,0,0,0,0,0,0,0,0,0,0,0,0,0,0,0,0,0,0"/>
                    <o:lock v:ext="edit" verticies="t"/>
                  </v:shape>
                  <v:shape id="Freeform 198" o:spid="_x0000_s1030" style="position:absolute;left:3419;top:723;width:249;height:866;visibility:visible;mso-wrap-style:square;v-text-anchor:top" coordsize="998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PNcMA&#10;AADbAAAADwAAAGRycy9kb3ducmV2LnhtbESPQYvCMBSE78L+h/AWvGlqBZGuUUQRRRDUXfb8aJ5N&#10;sXmpTdTu/nojCB6HmfmGmcxaW4kbNb50rGDQT0AQ506XXCj4+V71xiB8QNZYOSYFf+RhNv3oTDDT&#10;7s4Huh1DISKEfYYKTAh1JqXPDVn0fVcTR+/kGoshyqaQusF7hNtKpkkykhZLjgsGa1oYys/Hq1XA&#10;82HYrxa/6+R/l16Kkbks0+FWqe5nO/8CEagN7/CrvdEKxg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VPNcMAAADbAAAADwAAAAAAAAAAAAAAAACYAgAAZHJzL2Rv&#10;d25yZXYueG1sUEsFBgAAAAAEAAQA9QAAAIgDAAAAAA==&#10;" path="m,l998,r,3466l991,3295r-6,-169l981,2959r-4,-165l969,2473r-8,-308l956,2016r-6,-146l942,1729r-9,-138l923,1457,910,1328,895,1203,877,1084,855,970,832,860,804,757,772,659,737,567,697,481,653,401,603,327,550,261,489,202,424,149,352,103,274,66,190,37,99,14,,xe" fillcolor="#17365d [2415]" stroked="f">
                    <v:path arrowok="t" o:connecttype="custom" o:connectlocs="0,0;249,0;249,866;247,823;246,781;245,739;244,698;242,618;240,541;239,504;237,467;235,432;233,398;230,364;227,332;223,301;219,271;213,242;208,215;201,189;193,165;184,142;174,120;163,100;150,82;137,65;122,50;106,37;88,26;68,16;47,9;25,3;0,0" o:connectangles="0,0,0,0,0,0,0,0,0,0,0,0,0,0,0,0,0,0,0,0,0,0,0,0,0,0,0,0,0,0,0,0,0"/>
                  </v:shape>
                  <v:shape id="Freeform 199" o:spid="_x0000_s1031" style="position:absolute;left:2920;top:723;width:249;height:866;visibility:visible;mso-wrap-style:square;v-text-anchor:top" coordsize="998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RQsMA&#10;AADbAAAADwAAAGRycy9kb3ducmV2LnhtbESP3YrCMBSE74V9h3AWvNPUCiLVKOIiK4Lgz7LXh+bY&#10;FJuT2kTt7tMbQfBymJlvmOm8tZW4UeNLxwoG/QQEce50yYWCn+OqNwbhA7LGyjEp+CMP89lHZ4qZ&#10;dnfe0+0QChEh7DNUYEKoMyl9bsii77uaOHon11gMUTaF1A3eI9xWMk2SkbRYclwwWNPSUH4+XK0C&#10;XgzDbrX8/U7+t+mlGJnLVzrcKNX9bBcTEIHa8A6/2mutYJzC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fRQsMAAADbAAAADwAAAAAAAAAAAAAAAACYAgAAZHJzL2Rv&#10;d25yZXYueG1sUEsFBgAAAAAEAAQA9QAAAIgDAAAAAA==&#10;" path="m,l998,r,3466l990,3295r-5,-169l980,2959r-4,-165l969,2473r-8,-308l956,2016r-6,-146l943,1729r-9,-138l923,1457,909,1328,894,1203,877,1084,856,970,831,860,804,757,773,659,737,567,697,481,653,401,604,327,549,261,489,202,423,149,352,103,275,66,190,37,98,14,,xe" fillcolor="#17365d [2415]" stroked="f">
                    <v:path arrowok="t" o:connecttype="custom" o:connectlocs="0,0;249,0;249,866;247,823;246,781;245,739;244,698;242,618;240,541;239,504;237,467;235,432;233,398;230,364;227,332;223,301;219,271;214,242;207,215;201,189;193,165;184,142;174,120;163,100;151,82;137,65;122,50;106,37;88,26;69,16;47,9;24,3;0,0" o:connectangles="0,0,0,0,0,0,0,0,0,0,0,0,0,0,0,0,0,0,0,0,0,0,0,0,0,0,0,0,0,0,0,0,0"/>
                  </v:shape>
                  <v:shape id="Freeform 200" o:spid="_x0000_s1032" style="position:absolute;left:1450;top:2025;width:175;height:499;visibility:visible;mso-wrap-style:square;v-text-anchor:top" coordsize="699,1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WkcYA&#10;AADbAAAADwAAAGRycy9kb3ducmV2LnhtbESPQWvCQBSE74X+h+UJ3urGhhaJrlJaAuZQSqOg3p7Z&#10;1ySYfZtktxr/fbcgeBxm5htmsRpMI87Uu9qygukkAkFcWF1zqWC7SZ9mIJxH1thYJgVXcrBaPj4s&#10;MNH2wt90zn0pAoRdggoq79tESldUZNBNbEscvB/bG/RB9qXUPV4C3DTyOYpepcGaw0KFLb1XVJzy&#10;X6PAZKd4t+n2+cfxS6afV/nSHShTajwa3uYgPA3+Hr6111rBLIb/L+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MWkcYAAADbAAAADwAAAAAAAAAAAAAAAACYAgAAZHJz&#10;L2Rvd25yZXYueG1sUEsFBgAAAAAEAAQA9QAAAIsDAAAAAA==&#10;" path="m,1993l,,699,,665,14,630,25r-33,9l564,42,499,58,436,74,407,84,377,96r-29,14l321,128r-28,22l268,176r-25,30l218,242r-23,42l173,332r-21,55l132,450r-18,71l97,601,81,689,65,788,52,896,40,1016,29,1147r-9,143l13,1446,7,1615,2,1797,,1993xe" fillcolor="#17365d [2415]" stroked="f">
                    <v:path arrowok="t" o:connecttype="custom" o:connectlocs="0,499;0,0;175,0;166,4;158,6;149,9;141,11;125,15;109,19;102,21;94,24;87,28;80,32;73,38;67,44;61,52;55,61;49,71;43,83;38,97;33,113;29,130;24,150;20,173;16,197;13,224;10,254;7,287;5,323;3,362;2,404;1,450;0,499" o:connectangles="0,0,0,0,0,0,0,0,0,0,0,0,0,0,0,0,0,0,0,0,0,0,0,0,0,0,0,0,0,0,0,0,0"/>
                  </v:shape>
                  <v:shape id="Freeform 201" o:spid="_x0000_s1033" style="position:absolute;left:689;top:344;width:1884;height:2169;visibility:visible;mso-wrap-style:square;v-text-anchor:top" coordsize="7537,8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rXQMUA&#10;AADbAAAADwAAAGRycy9kb3ducmV2LnhtbESPQWvCQBSE70L/w/IK3nSjSA2pq7SKIEihaun5NftM&#10;QrJvw+5qYn99tyB4HGbmG2ax6k0jruR8ZVnBZJyAIM6trrhQ8HXajlIQPiBrbCyTght5WC2fBgvM&#10;tO34QNdjKESEsM9QQRlCm0np85IM+rFtiaN3ts5giNIVUjvsItw0cpokL9JgxXGhxJbWJeX18WIU&#10;bKuf77X7mM27/ft5l0/q37T+3Cg1fO7fXkEE6sMjfG/vtIJ0B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6tdAxQAAANsAAAAPAAAAAAAAAAAAAAAAAJgCAABkcnMv&#10;ZG93bnJldi54bWxQSwUGAAAAAAQABAD1AAAAigMAAAAA&#10;" path="m1348,1348r-77,79l1196,1507r-74,83l1051,1674r-70,86l914,1848r-66,89l786,2028r-61,93l666,2216r-56,95l555,2408r-52,98l454,2606r-48,101l361,2810r-42,104l279,3018r-37,106l207,3232r-33,109l145,3450r-28,110l93,3673,72,3785,53,3898,36,4014,23,4129,13,4246,6,4362,1,4480,,4599r2,123l7,4844r8,121l26,5085r16,121l60,5324r21,118l105,5559r27,115l162,5790r33,113l231,6015r39,112l312,6237r44,108l403,6454r50,105l505,6664r55,103l618,6869r58,100l739,7068r65,96l871,7259r69,94l1010,7445r74,89l1159,7622r78,88l1317,7794r81,81l1482,7956r66,61l1616,8077r68,59l1754,8192r71,56l1896,8303r72,53l2042,8408r53,35l2149,8479r54,35l2258,8547r55,34l2368,8613r57,32l2482,8676r,-2396l1835,6280r-16,l1805,6277r-15,-3l1777,6268r-13,-7l1752,6254r-13,-8l1729,6236r-10,-11l1711,6214r-8,-12l1697,6189r-5,-15l1688,6160r-2,-15l1685,6130r1,-12l1688,6106r2,-13l1694,6081r4,-11l1703,6059r6,-10l1716,6039r78,-117l1876,5814r86,-100l2051,5622r93,-85l2242,5459r100,-72l2444,5323r105,-58l2658,5213r110,-47l2881,5126r114,-35l3111,5060r118,-26l3347,5013r120,-18l3588,4982r121,-10l3830,4966r123,-4l4074,4961r122,2l4316,4967r121,6l4556,4980r119,9l4792,4999r229,24l5243,5046r104,11l5447,5067r98,10l5640,5086r91,9l5818,5101r83,5l5979,5108r37,1l6052,5109r35,-1l6121,5107r31,-2l6183,5102r30,-3l6240,5095r26,-5l6292,5083r22,-6l6336,5069r20,-8l6375,5052r16,-10l6406,5031r5,-109l6415,4815r2,-102l6419,4613r,-97l6417,4422r-2,-46l6413,4331r-3,-45l6406,4244r-4,-43l6398,4158r-6,-40l6386,4078r-7,-39l6372,4001r-9,-38l6353,3927r-10,-36l6332,3856r-12,-33l6308,3790r-14,-32l6279,3726r-16,-29l6246,3668r-18,-29l6209,3613r-21,-26l6167,3561r-23,-25l6120,3513r-27,-23l6066,3468r-28,-21l6007,3427r-31,-19l5942,3388r-35,-17l5870,3355r-37,-16l5793,3325r-42,-15l5708,3297r-45,-12l5616,3274r-48,-10l5517,3255r-53,-8l5410,3240r-56,-6l5295,3227r-60,-4l5173,3220r-65,-2l5041,3216r-69,l4902,3217r-16,-1l4871,3214r-14,-3l4843,3206r-13,-6l4817,3193r-11,-8l4795,3175r-10,-10l4777,3154r-8,-13l4763,3128r-5,-14l4754,3100r-3,-14l4750,3071r,-3l4750,2591r,-15l4753,2561r3,-15l4761,2532r6,-13l4775,2507r8,-11l4793,2485r10,-9l4815,2466r13,-7l4841,2452r14,-5l4869,2444r14,-3l4900,2441r12,l7336,2441r,-615l6531,1826r-16,-1l6500,1823r-14,-4l6472,1814r-13,-6l6447,1801r-12,-10l6424,1781r-9,-10l6406,1760r-7,-13l6393,1734r-5,-13l6384,1706r-2,-15l6381,1676r,-11l6382,1654r2,-10l6387,1634r3,-10l6394,1614r5,-9l6404,1596r5,-8l6416,1580r6,-8l6430,1565r7,-6l6447,1553r8,-6l6464,1542,7537,937r-57,-41l7423,855r-59,-39l7304,777r-61,-38l7182,702r-63,-37l7056,630r-65,-35l6927,562r-66,-33l6795,497r-68,-31l6659,435r-68,-29l6522,378r-32,-12l6459,353r-33,-12l6395,329r-32,-12l6330,306r-32,-12l6264,283r-49,-17l6164,249r-51,-15l6063,218r-52,-14l5961,190r-52,-15l5857,162r-51,-13l5754,137r-52,-12l5650,114r-52,-11l5545,92,5494,82r-53,-9l5389,65r-53,-8l5283,49r-52,-7l5178,36r-53,-6l5073,24r-53,-4l4967,14r-51,-3l4863,8,4810,5,4758,3,4705,2,4653,1,4601,r,1l4601,,4481,2,4364,6r-118,8l4130,25,4015,38,3900,54,3786,72,3673,94r-111,25l3451,146r-110,29l3233,208r-107,34l3019,280r-105,40l2810,363r-103,44l2606,455r-100,49l2408,556r-97,55l2215,666r-94,59l2029,787r-91,62l1848,914r-87,68l1675,1051r-85,72l1508,1195r-81,75l1348,1348xe" fillcolor="#8db3e2 [1311]" stroked="f">
                    <v:path arrowok="t" o:connecttype="custom" o:connectlocs="228,462;126,627;52,808;9,1004;0,1181;26,1390;89,1586;185,1767;309,1928;438,2048;551,2129;459,1570;435,1562;422,1540;424,1518;513,1406;692,1292;897,1246;1109,1243;1362,1267;1504,1277;1560,1274;1598,1261;1604,1106;1598,1030;1583,964;1557,910;1516,867;1458,835;1379,814;1277,805;1211,802;1192,785;1187,767;1194,627;1214,612;1633,457;1609,448;1596,427;1597,406;1607,391;1856,214;1748,149;1630,95;1574,74;1490,48;1399,26;1308,11;1216,2;1150,0;1004,10;808,52;626,126;462,229" o:connectangles="0,0,0,0,0,0,0,0,0,0,0,0,0,0,0,0,0,0,0,0,0,0,0,0,0,0,0,0,0,0,0,0,0,0,0,0,0,0,0,0,0,0,0,0,0,0,0,0,0,0,0,0,0,0"/>
                  </v:shape>
                  <v:shape id="Freeform 202" o:spid="_x0000_s1034" style="position:absolute;left:85;top:75;width:3825;height:2461;visibility:visible;mso-wrap-style:square;v-text-anchor:top" coordsize="15303,9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TcQA&#10;AADbAAAADwAAAGRycy9kb3ducmV2LnhtbESPQWvCQBSE74X+h+UVvNWNLcaQuoottORq9NLbI/tM&#10;UrNvQ3ZN1v56Vyj0OMzMN8x6G0wnRhpca1nBYp6AIK6sbrlWcDx8PmcgnEfW2FkmBVdysN08Pqwx&#10;13biPY2lr0WEsMtRQeN9n0vpqoYMurntiaN3soNBH+VQSz3gFOGmky9JkkqDLceFBnv6aKg6lxej&#10;YHU5/xbZ1/cuCW16ep0orBY/70rNnsLuDYSn4P/Df+1CK8iWcP8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sQk3EAAAA2wAAAA8AAAAAAAAAAAAAAAAAmAIAAGRycy9k&#10;b3ducmV2LnhtbFBLBQYAAAAABAAEAPUAAACJAwAAAAA=&#10;" path="m2241,1498r-56,141l2124,1803r-64,188l1992,2201r-72,228l1845,2676r-78,263l1687,3217r-82,291l1522,3810r-85,310l1351,4440r-86,325l1178,5094r-86,333l1006,5760r-85,333l838,6423r-82,325l676,7068,523,7684,382,8257,256,8772,149,9218,63,9578,,9840r4751,2l4702,9815r-47,-29l4607,9758r-48,-29l4513,9699r-47,-30l4420,9639r-46,-32l4298,9554r-75,-55l4149,9443r-72,-57l4005,9327r-70,-61l3865,9204r-68,-62l3710,9059r-84,-85l3544,8887r-80,-89l3386,8708r-76,-94l3236,8519r-71,-96l3096,8325r-66,-100l2966,8123r-62,-104l2845,7914r-56,-106l2735,7700r-52,-110l2635,7480r-46,-112l2546,7253r-40,-114l2469,7023r-35,-118l2404,6787r-28,-120l2350,6547r-21,-122l2310,6302r-15,-123l2282,6054r-8,-125l2269,5803r-2,-127l2269,5553r4,-121l2281,5310r11,-119l2306,5072r16,-119l2342,4836r22,-117l2389,4604r28,-114l2447,4376r34,-112l2517,4154r39,-111l2597,3935r44,-107l2687,3723r49,-106l2788,3514r53,-101l2897,3313r59,-98l3015,3117r64,-96l3144,2927r67,-92l3281,2745r72,-89l3425,2569r76,-85l3579,2400r79,-81l3740,2239r83,-77l3909,2086r88,-74l4085,1942r91,-70l4268,1805r94,-66l4457,1676r97,-60l4653,1558r100,-57l4855,1448r103,-51l5063,1347r106,-45l5275,1257r110,-40l5494,1178r111,-36l5717,1109r113,-31l5945,1050r115,-25l6176,1002r118,-19l6412,967r120,-14l6652,943r121,-8l6894,931r124,-2l7071,929r55,1l7180,932r53,2l7288,936r54,4l7395,943r55,5l7504,953r54,5l7612,964r55,7l7720,978r55,8l7829,994r55,9l7937,1013r54,10l8044,1034r54,10l8152,1056r53,12l8258,1081r54,13l8364,1108r53,14l8470,1137r52,15l8574,1167r53,18l8678,1201r52,17l8763,1230r33,11l8829,1253r34,13l8895,1278r33,13l8962,1303r32,13l9070,1347r74,32l9218,1412r74,35l9364,1482r72,36l9507,1555r68,38l9644,1633r68,40l9779,1714r66,42l9910,1800r62,43l10035,1889r61,45l12336,674r10,-5l12355,664r10,-3l12375,658r9,-2l12394,655r10,l12414,655r10,l12434,656r10,2l12453,661r9,3l12471,668r9,5l12488,678r2815,1528l14264,,4571,r-2,l4525,3r-73,8l4405,17r-54,7l4291,34r-65,11l4156,59r-73,17l4005,96r-82,22l3838,143r-89,29l3659,204r-91,36l3475,281r-94,44l3287,374r-93,53l3099,485r-92,63l2916,616r-89,74l2741,770r-84,85l2577,946r-77,97l2428,1146r-68,110l2298,1374r-57,124xe" fillcolor="#548dd4 [1951]" stroked="f">
                    <v:path arrowok="t" o:connecttype="custom" o:connectlocs="515,498;442,735;359,1030;273,1357;189,1687;64,2193;1188,2461;1140,2433;1093,2402;1019,2347;949,2286;866,2200;791,2106;726,2005;671,1898;626,1785;594,1667;574,1545;567,1419;570,1328;585,1209;612,1094;649,984;697,879;754,779;820,686;895,600;977,522;1067,451;1163,390;1266,337;1373,295;1486,263;1603,242;1723,233;1754,232;1795,233;1848,236;1903,241;1957,249;2011,259;2064,270;2117,284;2169,300;2207,313;2240,326;2304,353;2376,389;2444,429;2508,472;3088,166;3098,164;3108,164;3117,167;3565,0;1113,3;1056,11;981,30;892,60;798,107;707,173;625,261;560,375" o:connectangles="0,0,0,0,0,0,0,0,0,0,0,0,0,0,0,0,0,0,0,0,0,0,0,0,0,0,0,0,0,0,0,0,0,0,0,0,0,0,0,0,0,0,0,0,0,0,0,0,0,0,0,0,0,0,0,0,0,0,0,0,0,0,0"/>
                  </v:shape>
                  <v:shape id="Freeform 203" o:spid="_x0000_s1035" style="position:absolute;left:1960;top:1328;width:2015;height:1217;visibility:visible;mso-wrap-style:square;v-text-anchor:top" coordsize="8060,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yG17sA&#10;AADbAAAADwAAAGRycy9kb3ducmV2LnhtbERPSwrCMBDdC94hjOBOU0W0VKOIoLjzu3A5NGNb2kxK&#10;E7Xe3giCy8f7L1atqcSTGldYVjAaRiCIU6sLzhRcL9tBDMJ5ZI2VZVLwJgerZbezwETbF5/oefaZ&#10;CCHsElSQe18nUro0J4NuaGviwN1tY9AH2GRSN/gK4aaS4yiaSoMFh4Yca9rklJbnh1FAx7IMKx63&#10;yegUx7Odv+tqfVCq32vXcxCeWv8X/9x7rSCewvdL+A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d8hte7AAAA2wAAAA8AAAAAAAAAAAAAAAAAmAIAAGRycy9kb3ducmV2Lnht&#10;bFBLBQYAAAAABAAEAPUAAACAAwAAAAA=&#10;" path="m123,4792r7937,76l8060,5,8048,2,8036,1,8025,r-10,l8005,1r-11,2l7985,6r-8,3l7969,14r-8,5l7954,24r-7,7l7940,38r-6,8l7928,54r-5,11l7912,84r-9,22l7894,128r-8,25l7878,179r-8,27l7864,235r-7,29l7851,294r-5,33l7840,359r-4,35l7826,464r-7,74l7813,616r-5,81l7804,780r-3,86l7798,953r-3,89l7793,1132r-2,90l7789,1350r-4,127l7781,1604r-5,125l7773,1792r-4,61l7764,1913r-4,61l7754,2033r-7,58l7740,2148r-8,56l7723,2259r-10,53l7703,2365r-12,50l7679,2464r-15,48l7649,2558r-16,44l7615,2644r-19,40l7575,2722r-22,35l7530,2791r-26,31l7478,2852r-28,26l7438,2887r-14,8l7411,2901r-13,5l7384,2910r-14,2l7356,2913r-16,l7326,2911r-13,-3l7299,2904r-13,-6l7273,2891r-13,-9l7249,2873r-10,-11l7233,2855r-5,-7l7224,2840r-4,-8l7213,2817r-5,-16l7205,2785r-2,-17l7204,2751r2,-16l7206,2734r2,-9l7211,2708r4,-25l7219,2650r3,-33l7224,2583r1,-34l7225,2524r-1,-26l7222,2473r-2,-25l7217,2423r-4,-25l7208,2374r-5,-24l7198,2325r-7,-24l7183,2278r-7,-23l7168,2231r-9,-23l7150,2186r-10,-23l7129,2141r-11,-22l7106,2098r-13,-22l7081,2055r-14,-21l7054,2014r-15,-20l7025,1974r-17,-19l6993,1936r-17,-18l6960,1899r-17,-18l6924,1864r-18,-17l6887,1829r-19,-17l6847,1796r-20,-15l6807,1766r-21,-15l6764,1736r-22,-14l6720,1709r-23,-13l6674,1684r-23,-12l6627,1660r-25,-11l6578,1638r-24,-9l6528,1619r-25,-8l6478,1603r-27,-8l6425,1588r-26,-7l6372,1575r-27,-6l6318,1564r-28,-4l6263,1557r-28,-3l6206,1552r-27,-2l6150,1549r-29,l6120,1549r-49,1l6022,1553r-48,5l5925,1564r-47,9l5832,1584r-46,12l5742,1610r-12,4l5716,1619r-15,5l5685,1630r-35,15l5614,1660r-33,18l5547,1695r-33,19l5482,1734r-31,21l5421,1777r-12,8l5395,1792r-14,6l5367,1802r-14,3l5339,1806r-14,l5310,1805r-14,-3l5283,1798r-13,-5l5257,1787r-12,-8l5232,1770r-10,-10l5212,1748r-1,-1l5210,1746r-1,-3l5191,1722r-18,-20l5153,1681r-20,-21l5113,1640r-20,-21l5071,1599r-21,-19l5028,1559r-22,-20l4982,1520r-23,-19l4935,1481r-25,-19l4886,1444r-25,-18l4828,1402r-32,-22l4762,1359r-34,-21l4694,1317r-36,-19l4623,1279r-36,-19l4551,1243r-36,-18l4477,1209r-37,-16l4402,1178r-38,-14l4324,1149r-38,-13l4246,1124r-40,-11l4165,1102r-40,-10l4084,1083r-41,-8l4001,1066r-41,-7l3917,1053r-42,-6l3832,1043r-43,-4l3745,1036r-44,-2l3658,1033r-44,-1l3562,1033r-52,1l3458,1037r-51,4l3356,1047r-50,6l3255,1061r-50,9l3157,1080r-50,11l3060,1102r-48,13l2964,1129r-46,15l2871,1161r-45,17l2780,1196r-44,19l2692,1234r-44,22l2606,1278r-43,22l2522,1325r-41,24l2441,1374r-39,26l2364,1428r-38,27l2288,1484r-35,30l2217,1544r-35,31l2148,1607r-32,32l2084,1672r-32,34l2023,1740r-30,35l1965,1810r-27,37l1910,1884r-25,38l1861,1960r-25,38l1814,2038r-21,39l1772,2118r-20,40l1734,2200r-18,41l1700,2284r-15,42l1670,2370r-12,43l1646,2458r-10,44l1626,2547r-8,46l1611,2638r-5,46l1601,2730r-3,47l1595,2824r-1,47l1595,2871r,2l1594,2873r1,32l1597,2938r2,35l1601,3008r2,25l1604,3043r3,24l1610,3092r3,26l1617,3143r2,15l1619,3173r-1,15l1615,3202r-4,14l1605,3229r-6,13l1590,3254r-9,11l1572,3276r-11,9l1549,3294r-13,7l1523,3306r-15,5l1493,3314r-13,2l1466,3316r-13,-1l1440,3313r-13,-3l1415,3306r-12,-5l1392,3295r-24,-14l1345,3268r-22,-13l1304,3245r-22,-11l1258,3223r-22,-10l1213,3203r-30,-12l1153,3179r-29,-10l1093,3159r-30,-9l1032,3142r-31,-8l970,3127r-32,-6l906,3116r-31,-5l842,3108r-32,-3l777,3103r-32,-1l712,3101,,3320r13,3l25,3327r12,5l48,3338r12,7l70,3354r9,8l88,3372r8,10l103,3392r5,12l113,3415r4,13l120,3441r2,14l123,3468r,1324xe" fillcolor="#548dd4 [1951]" stroked="f">
                    <v:path arrowok="t" o:connecttype="custom" o:connectlocs="2004,0;1989,6;1976,27;1963,74;1952,174;1947,338;1940,494;1926,591;1899,671;1860,722;1835,728;1812,718;1802,700;1802,681;1806,637;1802,594;1790,552;1770,514;1744,480;1712,449;1674,424;1632,405;1586,392;1538,387;1506,388;1433,404;1387,424;1345,450;1321,450;1303,437;1278,410;1240,375;1191,340;1129,306;1062,281;990,265;915,258;839,262;753,279;673,309;601,350;537,402;485,462;443,530;415,603;400,683;399,718;402,767;404,801;390,821;367,829;342,820;303,801;250,784;194,776;12,835;27,851" o:connectangles="0,0,0,0,0,0,0,0,0,0,0,0,0,0,0,0,0,0,0,0,0,0,0,0,0,0,0,0,0,0,0,0,0,0,0,0,0,0,0,0,0,0,0,0,0,0,0,0,0,0,0,0,0,0,0,0,0"/>
                  </v:shape>
                </v:group>
                <v:shape id="Freeform 204" o:spid="_x0000_s1036" style="position:absolute;left:3965;top:2325;width:4030;height:2610;visibility:visible;mso-wrap-style:square;v-text-anchor:top" coordsize="16120,1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O1cEA&#10;AADbAAAADwAAAGRycy9kb3ducmV2LnhtbESP0YrCMBRE34X9h3AXfJE1VcGVapSyICj4ou4HXJq7&#10;Td3mpiSx1r83guDjMHNmmNWmt43oyIfasYLJOANBXDpdc6Xg97z9WoAIEVlj45gU3CnAZv0xWGGu&#10;3Y2P1J1iJVIJhxwVmBjbXMpQGrIYxq4lTt6f8xZjkr6S2uMtldtGTrNsLi3WnBYMtvRjqPw/Xa2C&#10;hblnxXQ2o313GXnrR9WBikKp4WdfLEFE6uM7/KJ3OnHf8PySf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GTtXBAAAA2wAAAA8AAAAAAAAAAAAAAAAAmAIAAGRycy9kb3du&#10;cmV2LnhtbFBLBQYAAAAABAAEAPUAAACGAwAAAAA=&#10;" path="m5237,10142r,-2485l4590,7657r-16,l4560,7654r-15,-3l4532,7645r-13,-7l4507,7631r-13,-8l4484,7613r-10,-11l4466,7591r-8,-12l4452,7566r-5,-15l4443,7537r-2,-15l4440,7507r1,-12l4443,7483r2,-13l4449,7458r4,-11l4458,7436r6,-10l4471,7416r78,-117l4631,7191r86,-100l4806,6999r93,-85l4997,6836r100,-72l5199,6700r105,-58l5413,6590r110,-47l5636,6503r114,-35l5866,6437r118,-26l6102,6390r120,-18l6343,6359r121,-10l6585,6343r123,-4l6829,6338r122,2l7071,6344r121,6l7311,6357r119,9l7547,6376r229,24l7998,6423r104,11l8202,6444r98,10l8395,6463r91,9l8573,6478r83,5l8734,6485r37,1l8807,6486r35,-1l8876,6484r31,-2l8938,6479r30,-3l8995,6472r26,-5l9047,6460r22,-6l9091,6446r20,-8l9130,6429r16,-10l9161,6408r5,-109l9170,6192r2,-102l9174,5990r,-97l9172,5799r-2,-46l9168,5708r-3,-45l9161,5621r-4,-43l9153,5535r-6,-40l9141,5455r-7,-39l9127,5378r-9,-38l9108,5304r-10,-36l9087,5233r-12,-33l9063,5167r-14,-32l9034,5103r-16,-29l9001,5045r-18,-29l8964,4990r-21,-26l8922,4938r-23,-25l8875,4890r-27,-23l8821,4845r-28,-21l8762,4804r-31,-19l8697,4765r-35,-17l8625,4732r-37,-16l8548,4702r-42,-15l8463,4674r-45,-12l8371,4651r-48,-10l8272,4632r-53,-8l8165,4617r-56,-6l8050,4604r-60,-4l7928,4597r-65,-2l7796,4593r-69,l7657,4594r-16,-1l7626,4591r-14,-3l7598,4583r-13,-6l7572,4570r-11,-8l7550,4552r-10,-10l7532,4531r-8,-13l7518,4505r-5,-14l7509,4477r-3,-14l7505,4448r,-3l7505,3968r,-15l7508,3938r3,-15l7516,3909r6,-13l7530,3884r8,-11l7548,3862r10,-9l7570,3843r13,-7l7596,3829r14,-5l7624,3821r14,-3l7655,3818r6,l7667,3818r2424,l10091,3203r-805,l9270,3202r-15,-2l9241,3196r-14,-5l9214,3185r-12,-7l9190,3168r-11,-10l9170,3148r-9,-11l9154,3124r-6,-13l9143,3098r-4,-15l9137,3068r-1,-15l9136,3042r1,-11l9139,3021r3,-10l9145,3001r4,-10l9154,2982r5,-9l9164,2965r7,-8l9177,2949r8,-7l9192,2936r10,-6l9210,2924r9,-5l12674,974r10,-5l12693,964r10,-3l12713,958r9,-2l12732,955r10,l12752,955r10,l12772,956r10,2l12791,961r9,3l12809,968r9,5l12826,978r2815,1528l14602,300r-9693,l4907,300r-44,3l4790,311r-47,6l4689,324r-60,10l4564,345r-70,14l4421,376r-78,20l4261,418r-85,25l4087,472r-90,32l3906,540r-93,41l3719,625r-94,49l3532,727r-95,58l3345,848r-91,68l3165,990r-86,80l2995,1155r-80,91l2838,1343r-72,103l2698,1556r-62,118l2579,1798r-56,141l2462,2103r-64,188l2330,2501r-72,228l2183,2976r-78,263l2025,3517r-82,291l1860,4110r-85,310l1689,4740r-86,325l1516,5394r-86,333l1344,6060r-85,333l1176,6723r-82,325l1014,7368,861,7984,720,8557,594,9072,487,9518r-86,360l338,10140r4899,2xm5535,7507r,2784l5534,10306r-2,15l5528,10335r-5,14l5517,10363r-7,12l5501,10386r-9,11l5481,10406r-11,9l5457,10422r-13,6l5430,10433r-14,4l5402,10440r-17,1l162,10439r-12,l139,10439r-11,-3l115,10434r-14,-4l87,10424r-13,-6l62,10410r-11,-9l39,10391r-9,-11l22,10368r-7,-12l10,10342r-5,-14l2,10314,,10300r,-15l1,10271r3,-16l23,10172,78,9944r85,-357l274,9122,410,8565,564,7936r83,-336l734,7253r89,-356l914,6533r94,-367l1103,5797r96,-370l1295,5060r96,-362l1486,4342r96,-345l1674,3662r91,-319l1853,3038r86,-285l2021,2488r78,-241l2172,2030r69,-188l2303,1683r64,-140l2437,1412r75,-124l2593,1172r85,-108l2767,961r93,-96l2957,777r99,-83l3156,617r102,-70l3363,482r103,-60l3570,367r104,-49l3778,273r101,-41l3978,196r97,-32l4169,135r92,-25l4348,88r82,-19l4508,54r72,-14l4645,29r60,-9l4758,14r83,-9l4889,1r9,-1l4909,r9788,l14708,1r10,1l14728,4r10,2l14748,9r10,4l14767,18r9,5l14785,28r9,7l14801,43r8,7l14815,58r7,9l14827,76r5,10l16106,2790r6,16l16116,2823r3,17l16120,2857r-1,9l16118,2875r-1,8l16115,2892r-2,8l16110,2908r-4,10l16102,2926r-8,13l16085,2951r-11,10l16063,2971r-11,8l16039,2986r-13,6l16013,2997r-14,4l15984,3003r-14,1l15956,3003r-14,-2l15927,2996r-15,-5l15899,2985,12749,1275,9857,2903r383,l10256,2904r15,2l10285,2910r14,4l10312,2922r12,7l10336,2938r11,9l10356,2958r9,11l10372,2981r6,13l10383,3009r4,14l10389,3038r1,15l10390,3968r-1,15l10387,3997r-4,15l10378,4026r-6,13l10364,4051r-8,11l10346,4073r-10,9l10324,4091r-13,7l10298,4106r-13,4l10271,4114r-15,2l10240,4117r-2436,l7804,4296r73,1l7949,4300r69,4l8085,4309r66,6l8213,4322r62,9l8334,4340r58,11l8447,4363r54,13l8553,4390r50,15l8651,4421r46,18l8743,4457r42,19l8828,4496r39,21l8906,4540r37,24l8979,4588r33,26l9045,4640r31,28l9105,4697r29,29l9161,4757r25,32l9211,4821r23,33l9256,4889r22,36l9298,4963r18,38l9334,5041r16,39l9365,5122r14,41l9392,5206r11,43l9414,5294r9,45l9432,5385r8,46l9447,5479r6,48l9458,5577r4,51l9465,5678r3,52l9470,5782r2,54l9473,5890r,55l9473,6001r-2,113l9468,6232r-5,120l9457,6475r-1,11l9454,6496r-2,10l9449,6516r-4,10l9441,6535r-7,10l9428,6555r-21,27l9384,6606r-24,23l9332,6651r-28,19l9272,6688r-32,15l9207,6717r-37,14l9134,6741r-40,10l9054,6759r-43,6l8968,6771r-45,4l8877,6778r-49,2l8779,6781r-50,l8677,6780r-54,-2l8569,6775r-56,-3l8457,6768r-117,-10l8219,6747r-124,-13l7966,6720r-191,-21l7577,6680r-102,-9l7373,6662r-103,-7l7166,6649r-104,-5l6957,6641r-105,-2l6747,6640r-105,2l6537,6647r-105,7l6329,6664r-103,13l6124,6693r-102,20l5922,6736r-98,27l5728,6793r-95,35l5539,6867r-91,44l5359,6959r-87,53l5188,7070r-81,63l5029,7202r-75,75l4882,7357r503,l5402,7358r14,2l5430,7364r14,5l5457,7375r13,8l5482,7391r10,11l5502,7412r8,12l5518,7436r6,13l5529,7462r3,15l5535,7492r,15xe" fillcolor="#d8d8d8 [2732]" stroked="f">
                  <v:path arrowok="t" o:connecttype="custom" o:connectlocs="1124,1906;1110,1874;1179,1773;1438,1617;1738,1585;2075,1613;2227,1620;2287,1605;2291,1416;2275,1317;2236,1241;2166,1187;2055,1156;1910,1148;1881,1129;1877,984;1899,957;2318,800;2289,781;2286,750;2303,731;3188,239;3651,75;1105,94;883,182;675,389;506,879;294,1681;1384,1877;1373,2599;38,2610;8,2595;6,2543;252,1541;485,688;670,266;919,79;1145,10;3677,0;3700,11;4030,710;4024,735;3993,751;2568,726;2595,748;2595,1006;2568,1028;2053,1080;2186,1114;2276,1174;2334,1260;2362,1370;2368,1500;2361,1631;2310,1676;2207,1695;2024,1683;1713,1660;1456,1691;1239,1819;1373,1850" o:connectangles="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B3014E2" wp14:editId="4E9DC970">
                <wp:simplePos x="0" y="0"/>
                <wp:positionH relativeFrom="column">
                  <wp:posOffset>814070</wp:posOffset>
                </wp:positionH>
                <wp:positionV relativeFrom="paragraph">
                  <wp:posOffset>4899660</wp:posOffset>
                </wp:positionV>
                <wp:extent cx="812165" cy="679450"/>
                <wp:effectExtent l="4445" t="3810" r="2540" b="2540"/>
                <wp:wrapNone/>
                <wp:docPr id="72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165" cy="679450"/>
                          <a:chOff x="4444" y="4817"/>
                          <a:chExt cx="3422" cy="2861"/>
                        </a:xfrm>
                      </wpg:grpSpPr>
                      <wps:wsp>
                        <wps:cNvPr id="73" name="Freeform 190"/>
                        <wps:cNvSpPr>
                          <a:spLocks/>
                        </wps:cNvSpPr>
                        <wps:spPr bwMode="auto">
                          <a:xfrm>
                            <a:off x="4567" y="5076"/>
                            <a:ext cx="3176" cy="2479"/>
                          </a:xfrm>
                          <a:custGeom>
                            <a:avLst/>
                            <a:gdLst>
                              <a:gd name="T0" fmla="*/ 1480 w 15882"/>
                              <a:gd name="T1" fmla="*/ 11182 h 12396"/>
                              <a:gd name="T2" fmla="*/ 1567 w 15882"/>
                              <a:gd name="T3" fmla="*/ 11416 h 12396"/>
                              <a:gd name="T4" fmla="*/ 1697 w 15882"/>
                              <a:gd name="T5" fmla="*/ 11635 h 12396"/>
                              <a:gd name="T6" fmla="*/ 1866 w 15882"/>
                              <a:gd name="T7" fmla="*/ 11834 h 12396"/>
                              <a:gd name="T8" fmla="*/ 2073 w 15882"/>
                              <a:gd name="T9" fmla="*/ 12011 h 12396"/>
                              <a:gd name="T10" fmla="*/ 2315 w 15882"/>
                              <a:gd name="T11" fmla="*/ 12158 h 12396"/>
                              <a:gd name="T12" fmla="*/ 2577 w 15882"/>
                              <a:gd name="T13" fmla="*/ 12269 h 12396"/>
                              <a:gd name="T14" fmla="*/ 2817 w 15882"/>
                              <a:gd name="T15" fmla="*/ 12337 h 12396"/>
                              <a:gd name="T16" fmla="*/ 3081 w 15882"/>
                              <a:gd name="T17" fmla="*/ 12380 h 12396"/>
                              <a:gd name="T18" fmla="*/ 3355 w 15882"/>
                              <a:gd name="T19" fmla="*/ 12396 h 12396"/>
                              <a:gd name="T20" fmla="*/ 13122 w 15882"/>
                              <a:gd name="T21" fmla="*/ 12391 h 12396"/>
                              <a:gd name="T22" fmla="*/ 13460 w 15882"/>
                              <a:gd name="T23" fmla="*/ 12350 h 12396"/>
                              <a:gd name="T24" fmla="*/ 13772 w 15882"/>
                              <a:gd name="T25" fmla="*/ 12268 h 12396"/>
                              <a:gd name="T26" fmla="*/ 14054 w 15882"/>
                              <a:gd name="T27" fmla="*/ 12148 h 12396"/>
                              <a:gd name="T28" fmla="*/ 14302 w 15882"/>
                              <a:gd name="T29" fmla="*/ 11997 h 12396"/>
                              <a:gd name="T30" fmla="*/ 14511 w 15882"/>
                              <a:gd name="T31" fmla="*/ 11815 h 12396"/>
                              <a:gd name="T32" fmla="*/ 14680 w 15882"/>
                              <a:gd name="T33" fmla="*/ 11609 h 12396"/>
                              <a:gd name="T34" fmla="*/ 14777 w 15882"/>
                              <a:gd name="T35" fmla="*/ 11442 h 12396"/>
                              <a:gd name="T36" fmla="*/ 14844 w 15882"/>
                              <a:gd name="T37" fmla="*/ 11271 h 12396"/>
                              <a:gd name="T38" fmla="*/ 14883 w 15882"/>
                              <a:gd name="T39" fmla="*/ 11091 h 12396"/>
                              <a:gd name="T40" fmla="*/ 15881 w 15882"/>
                              <a:gd name="T41" fmla="*/ 1246 h 12396"/>
                              <a:gd name="T42" fmla="*/ 15878 w 15882"/>
                              <a:gd name="T43" fmla="*/ 1160 h 12396"/>
                              <a:gd name="T44" fmla="*/ 15857 w 15882"/>
                              <a:gd name="T45" fmla="*/ 1030 h 12396"/>
                              <a:gd name="T46" fmla="*/ 15812 w 15882"/>
                              <a:gd name="T47" fmla="*/ 904 h 12396"/>
                              <a:gd name="T48" fmla="*/ 15745 w 15882"/>
                              <a:gd name="T49" fmla="*/ 783 h 12396"/>
                              <a:gd name="T50" fmla="*/ 15660 w 15882"/>
                              <a:gd name="T51" fmla="*/ 667 h 12396"/>
                              <a:gd name="T52" fmla="*/ 15556 w 15882"/>
                              <a:gd name="T53" fmla="*/ 558 h 12396"/>
                              <a:gd name="T54" fmla="*/ 15435 w 15882"/>
                              <a:gd name="T55" fmla="*/ 455 h 12396"/>
                              <a:gd name="T56" fmla="*/ 15283 w 15882"/>
                              <a:gd name="T57" fmla="*/ 351 h 12396"/>
                              <a:gd name="T58" fmla="*/ 15117 w 15882"/>
                              <a:gd name="T59" fmla="*/ 258 h 12396"/>
                              <a:gd name="T60" fmla="*/ 14936 w 15882"/>
                              <a:gd name="T61" fmla="*/ 178 h 12396"/>
                              <a:gd name="T62" fmla="*/ 14743 w 15882"/>
                              <a:gd name="T63" fmla="*/ 111 h 12396"/>
                              <a:gd name="T64" fmla="*/ 14541 w 15882"/>
                              <a:gd name="T65" fmla="*/ 60 h 12396"/>
                              <a:gd name="T66" fmla="*/ 14331 w 15882"/>
                              <a:gd name="T67" fmla="*/ 22 h 12396"/>
                              <a:gd name="T68" fmla="*/ 14146 w 15882"/>
                              <a:gd name="T69" fmla="*/ 5 h 12396"/>
                              <a:gd name="T70" fmla="*/ 13969 w 15882"/>
                              <a:gd name="T71" fmla="*/ 0 h 12396"/>
                              <a:gd name="T72" fmla="*/ 1713 w 15882"/>
                              <a:gd name="T73" fmla="*/ 7 h 12396"/>
                              <a:gd name="T74" fmla="*/ 1476 w 15882"/>
                              <a:gd name="T75" fmla="*/ 35 h 12396"/>
                              <a:gd name="T76" fmla="*/ 1277 w 15882"/>
                              <a:gd name="T77" fmla="*/ 75 h 12396"/>
                              <a:gd name="T78" fmla="*/ 1086 w 15882"/>
                              <a:gd name="T79" fmla="*/ 128 h 12396"/>
                              <a:gd name="T80" fmla="*/ 905 w 15882"/>
                              <a:gd name="T81" fmla="*/ 193 h 12396"/>
                              <a:gd name="T82" fmla="*/ 735 w 15882"/>
                              <a:gd name="T83" fmla="*/ 270 h 12396"/>
                              <a:gd name="T84" fmla="*/ 577 w 15882"/>
                              <a:gd name="T85" fmla="*/ 358 h 12396"/>
                              <a:gd name="T86" fmla="*/ 435 w 15882"/>
                              <a:gd name="T87" fmla="*/ 455 h 12396"/>
                              <a:gd name="T88" fmla="*/ 319 w 15882"/>
                              <a:gd name="T89" fmla="*/ 552 h 12396"/>
                              <a:gd name="T90" fmla="*/ 219 w 15882"/>
                              <a:gd name="T91" fmla="*/ 654 h 12396"/>
                              <a:gd name="T92" fmla="*/ 137 w 15882"/>
                              <a:gd name="T93" fmla="*/ 760 h 12396"/>
                              <a:gd name="T94" fmla="*/ 73 w 15882"/>
                              <a:gd name="T95" fmla="*/ 871 h 12396"/>
                              <a:gd name="T96" fmla="*/ 28 w 15882"/>
                              <a:gd name="T97" fmla="*/ 985 h 12396"/>
                              <a:gd name="T98" fmla="*/ 3 w 15882"/>
                              <a:gd name="T99" fmla="*/ 1103 h 12396"/>
                              <a:gd name="T100" fmla="*/ 1 w 15882"/>
                              <a:gd name="T101" fmla="*/ 1223 h 12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882" h="12396">
                                <a:moveTo>
                                  <a:pt x="6" y="1270"/>
                                </a:moveTo>
                                <a:lnTo>
                                  <a:pt x="1450" y="11036"/>
                                </a:lnTo>
                                <a:lnTo>
                                  <a:pt x="1459" y="11085"/>
                                </a:lnTo>
                                <a:lnTo>
                                  <a:pt x="1468" y="11134"/>
                                </a:lnTo>
                                <a:lnTo>
                                  <a:pt x="1480" y="11182"/>
                                </a:lnTo>
                                <a:lnTo>
                                  <a:pt x="1494" y="11230"/>
                                </a:lnTo>
                                <a:lnTo>
                                  <a:pt x="1510" y="11277"/>
                                </a:lnTo>
                                <a:lnTo>
                                  <a:pt x="1527" y="11324"/>
                                </a:lnTo>
                                <a:lnTo>
                                  <a:pt x="1546" y="11370"/>
                                </a:lnTo>
                                <a:lnTo>
                                  <a:pt x="1567" y="11416"/>
                                </a:lnTo>
                                <a:lnTo>
                                  <a:pt x="1589" y="11461"/>
                                </a:lnTo>
                                <a:lnTo>
                                  <a:pt x="1614" y="11506"/>
                                </a:lnTo>
                                <a:lnTo>
                                  <a:pt x="1639" y="11550"/>
                                </a:lnTo>
                                <a:lnTo>
                                  <a:pt x="1667" y="11593"/>
                                </a:lnTo>
                                <a:lnTo>
                                  <a:pt x="1697" y="11635"/>
                                </a:lnTo>
                                <a:lnTo>
                                  <a:pt x="1727" y="11677"/>
                                </a:lnTo>
                                <a:lnTo>
                                  <a:pt x="1760" y="11718"/>
                                </a:lnTo>
                                <a:lnTo>
                                  <a:pt x="1794" y="11757"/>
                                </a:lnTo>
                                <a:lnTo>
                                  <a:pt x="1830" y="11797"/>
                                </a:lnTo>
                                <a:lnTo>
                                  <a:pt x="1866" y="11834"/>
                                </a:lnTo>
                                <a:lnTo>
                                  <a:pt x="1904" y="11872"/>
                                </a:lnTo>
                                <a:lnTo>
                                  <a:pt x="1945" y="11908"/>
                                </a:lnTo>
                                <a:lnTo>
                                  <a:pt x="1986" y="11943"/>
                                </a:lnTo>
                                <a:lnTo>
                                  <a:pt x="2030" y="11977"/>
                                </a:lnTo>
                                <a:lnTo>
                                  <a:pt x="2073" y="12011"/>
                                </a:lnTo>
                                <a:lnTo>
                                  <a:pt x="2119" y="12042"/>
                                </a:lnTo>
                                <a:lnTo>
                                  <a:pt x="2166" y="12073"/>
                                </a:lnTo>
                                <a:lnTo>
                                  <a:pt x="2215" y="12102"/>
                                </a:lnTo>
                                <a:lnTo>
                                  <a:pt x="2265" y="12130"/>
                                </a:lnTo>
                                <a:lnTo>
                                  <a:pt x="2315" y="12158"/>
                                </a:lnTo>
                                <a:lnTo>
                                  <a:pt x="2367" y="12184"/>
                                </a:lnTo>
                                <a:lnTo>
                                  <a:pt x="2421" y="12208"/>
                                </a:lnTo>
                                <a:lnTo>
                                  <a:pt x="2477" y="12231"/>
                                </a:lnTo>
                                <a:lnTo>
                                  <a:pt x="2532" y="12253"/>
                                </a:lnTo>
                                <a:lnTo>
                                  <a:pt x="2577" y="12269"/>
                                </a:lnTo>
                                <a:lnTo>
                                  <a:pt x="2623" y="12284"/>
                                </a:lnTo>
                                <a:lnTo>
                                  <a:pt x="2669" y="12299"/>
                                </a:lnTo>
                                <a:lnTo>
                                  <a:pt x="2717" y="12312"/>
                                </a:lnTo>
                                <a:lnTo>
                                  <a:pt x="2766" y="12325"/>
                                </a:lnTo>
                                <a:lnTo>
                                  <a:pt x="2817" y="12337"/>
                                </a:lnTo>
                                <a:lnTo>
                                  <a:pt x="2867" y="12347"/>
                                </a:lnTo>
                                <a:lnTo>
                                  <a:pt x="2919" y="12357"/>
                                </a:lnTo>
                                <a:lnTo>
                                  <a:pt x="2973" y="12365"/>
                                </a:lnTo>
                                <a:lnTo>
                                  <a:pt x="3026" y="12374"/>
                                </a:lnTo>
                                <a:lnTo>
                                  <a:pt x="3081" y="12380"/>
                                </a:lnTo>
                                <a:lnTo>
                                  <a:pt x="3135" y="12386"/>
                                </a:lnTo>
                                <a:lnTo>
                                  <a:pt x="3190" y="12390"/>
                                </a:lnTo>
                                <a:lnTo>
                                  <a:pt x="3244" y="12393"/>
                                </a:lnTo>
                                <a:lnTo>
                                  <a:pt x="3300" y="12395"/>
                                </a:lnTo>
                                <a:lnTo>
                                  <a:pt x="3355" y="12396"/>
                                </a:lnTo>
                                <a:lnTo>
                                  <a:pt x="3355" y="12394"/>
                                </a:lnTo>
                                <a:lnTo>
                                  <a:pt x="3360" y="12394"/>
                                </a:lnTo>
                                <a:lnTo>
                                  <a:pt x="12980" y="12394"/>
                                </a:lnTo>
                                <a:lnTo>
                                  <a:pt x="13052" y="12394"/>
                                </a:lnTo>
                                <a:lnTo>
                                  <a:pt x="13122" y="12391"/>
                                </a:lnTo>
                                <a:lnTo>
                                  <a:pt x="13192" y="12387"/>
                                </a:lnTo>
                                <a:lnTo>
                                  <a:pt x="13260" y="12380"/>
                                </a:lnTo>
                                <a:lnTo>
                                  <a:pt x="13329" y="12372"/>
                                </a:lnTo>
                                <a:lnTo>
                                  <a:pt x="13395" y="12362"/>
                                </a:lnTo>
                                <a:lnTo>
                                  <a:pt x="13460" y="12350"/>
                                </a:lnTo>
                                <a:lnTo>
                                  <a:pt x="13525" y="12337"/>
                                </a:lnTo>
                                <a:lnTo>
                                  <a:pt x="13588" y="12323"/>
                                </a:lnTo>
                                <a:lnTo>
                                  <a:pt x="13652" y="12306"/>
                                </a:lnTo>
                                <a:lnTo>
                                  <a:pt x="13712" y="12287"/>
                                </a:lnTo>
                                <a:lnTo>
                                  <a:pt x="13772" y="12268"/>
                                </a:lnTo>
                                <a:lnTo>
                                  <a:pt x="13831" y="12247"/>
                                </a:lnTo>
                                <a:lnTo>
                                  <a:pt x="13889" y="12224"/>
                                </a:lnTo>
                                <a:lnTo>
                                  <a:pt x="13946" y="12201"/>
                                </a:lnTo>
                                <a:lnTo>
                                  <a:pt x="14000" y="12175"/>
                                </a:lnTo>
                                <a:lnTo>
                                  <a:pt x="14054" y="12148"/>
                                </a:lnTo>
                                <a:lnTo>
                                  <a:pt x="14106" y="12121"/>
                                </a:lnTo>
                                <a:lnTo>
                                  <a:pt x="14157" y="12092"/>
                                </a:lnTo>
                                <a:lnTo>
                                  <a:pt x="14207" y="12061"/>
                                </a:lnTo>
                                <a:lnTo>
                                  <a:pt x="14255" y="12029"/>
                                </a:lnTo>
                                <a:lnTo>
                                  <a:pt x="14302" y="11997"/>
                                </a:lnTo>
                                <a:lnTo>
                                  <a:pt x="14347" y="11962"/>
                                </a:lnTo>
                                <a:lnTo>
                                  <a:pt x="14390" y="11927"/>
                                </a:lnTo>
                                <a:lnTo>
                                  <a:pt x="14432" y="11891"/>
                                </a:lnTo>
                                <a:lnTo>
                                  <a:pt x="14473" y="11853"/>
                                </a:lnTo>
                                <a:lnTo>
                                  <a:pt x="14511" y="11815"/>
                                </a:lnTo>
                                <a:lnTo>
                                  <a:pt x="14549" y="11775"/>
                                </a:lnTo>
                                <a:lnTo>
                                  <a:pt x="14584" y="11736"/>
                                </a:lnTo>
                                <a:lnTo>
                                  <a:pt x="14617" y="11694"/>
                                </a:lnTo>
                                <a:lnTo>
                                  <a:pt x="14649" y="11651"/>
                                </a:lnTo>
                                <a:lnTo>
                                  <a:pt x="14680" y="11609"/>
                                </a:lnTo>
                                <a:lnTo>
                                  <a:pt x="14702" y="11576"/>
                                </a:lnTo>
                                <a:lnTo>
                                  <a:pt x="14722" y="11542"/>
                                </a:lnTo>
                                <a:lnTo>
                                  <a:pt x="14741" y="11509"/>
                                </a:lnTo>
                                <a:lnTo>
                                  <a:pt x="14759" y="11476"/>
                                </a:lnTo>
                                <a:lnTo>
                                  <a:pt x="14777" y="11442"/>
                                </a:lnTo>
                                <a:lnTo>
                                  <a:pt x="14793" y="11408"/>
                                </a:lnTo>
                                <a:lnTo>
                                  <a:pt x="14808" y="11374"/>
                                </a:lnTo>
                                <a:lnTo>
                                  <a:pt x="14820" y="11340"/>
                                </a:lnTo>
                                <a:lnTo>
                                  <a:pt x="14833" y="11305"/>
                                </a:lnTo>
                                <a:lnTo>
                                  <a:pt x="14844" y="11271"/>
                                </a:lnTo>
                                <a:lnTo>
                                  <a:pt x="14855" y="11235"/>
                                </a:lnTo>
                                <a:lnTo>
                                  <a:pt x="14863" y="11199"/>
                                </a:lnTo>
                                <a:lnTo>
                                  <a:pt x="14872" y="11164"/>
                                </a:lnTo>
                                <a:lnTo>
                                  <a:pt x="14878" y="11127"/>
                                </a:lnTo>
                                <a:lnTo>
                                  <a:pt x="14883" y="11091"/>
                                </a:lnTo>
                                <a:lnTo>
                                  <a:pt x="14888" y="11054"/>
                                </a:lnTo>
                                <a:lnTo>
                                  <a:pt x="14889" y="11050"/>
                                </a:lnTo>
                                <a:lnTo>
                                  <a:pt x="15878" y="1284"/>
                                </a:lnTo>
                                <a:lnTo>
                                  <a:pt x="15879" y="1264"/>
                                </a:lnTo>
                                <a:lnTo>
                                  <a:pt x="15881" y="1246"/>
                                </a:lnTo>
                                <a:lnTo>
                                  <a:pt x="15881" y="1229"/>
                                </a:lnTo>
                                <a:lnTo>
                                  <a:pt x="15882" y="1212"/>
                                </a:lnTo>
                                <a:lnTo>
                                  <a:pt x="15880" y="1212"/>
                                </a:lnTo>
                                <a:lnTo>
                                  <a:pt x="15880" y="1185"/>
                                </a:lnTo>
                                <a:lnTo>
                                  <a:pt x="15878" y="1160"/>
                                </a:lnTo>
                                <a:lnTo>
                                  <a:pt x="15876" y="1133"/>
                                </a:lnTo>
                                <a:lnTo>
                                  <a:pt x="15873" y="1107"/>
                                </a:lnTo>
                                <a:lnTo>
                                  <a:pt x="15868" y="1082"/>
                                </a:lnTo>
                                <a:lnTo>
                                  <a:pt x="15863" y="1056"/>
                                </a:lnTo>
                                <a:lnTo>
                                  <a:pt x="15857" y="1030"/>
                                </a:lnTo>
                                <a:lnTo>
                                  <a:pt x="15849" y="1005"/>
                                </a:lnTo>
                                <a:lnTo>
                                  <a:pt x="15842" y="979"/>
                                </a:lnTo>
                                <a:lnTo>
                                  <a:pt x="15832" y="954"/>
                                </a:lnTo>
                                <a:lnTo>
                                  <a:pt x="15822" y="929"/>
                                </a:lnTo>
                                <a:lnTo>
                                  <a:pt x="15812" y="904"/>
                                </a:lnTo>
                                <a:lnTo>
                                  <a:pt x="15800" y="880"/>
                                </a:lnTo>
                                <a:lnTo>
                                  <a:pt x="15788" y="855"/>
                                </a:lnTo>
                                <a:lnTo>
                                  <a:pt x="15774" y="831"/>
                                </a:lnTo>
                                <a:lnTo>
                                  <a:pt x="15760" y="807"/>
                                </a:lnTo>
                                <a:lnTo>
                                  <a:pt x="15745" y="783"/>
                                </a:lnTo>
                                <a:lnTo>
                                  <a:pt x="15730" y="760"/>
                                </a:lnTo>
                                <a:lnTo>
                                  <a:pt x="15713" y="736"/>
                                </a:lnTo>
                                <a:lnTo>
                                  <a:pt x="15696" y="713"/>
                                </a:lnTo>
                                <a:lnTo>
                                  <a:pt x="15678" y="690"/>
                                </a:lnTo>
                                <a:lnTo>
                                  <a:pt x="15660" y="667"/>
                                </a:lnTo>
                                <a:lnTo>
                                  <a:pt x="15641" y="644"/>
                                </a:lnTo>
                                <a:lnTo>
                                  <a:pt x="15620" y="622"/>
                                </a:lnTo>
                                <a:lnTo>
                                  <a:pt x="15599" y="601"/>
                                </a:lnTo>
                                <a:lnTo>
                                  <a:pt x="15577" y="579"/>
                                </a:lnTo>
                                <a:lnTo>
                                  <a:pt x="15556" y="558"/>
                                </a:lnTo>
                                <a:lnTo>
                                  <a:pt x="15533" y="536"/>
                                </a:lnTo>
                                <a:lnTo>
                                  <a:pt x="15509" y="516"/>
                                </a:lnTo>
                                <a:lnTo>
                                  <a:pt x="15486" y="496"/>
                                </a:lnTo>
                                <a:lnTo>
                                  <a:pt x="15461" y="475"/>
                                </a:lnTo>
                                <a:lnTo>
                                  <a:pt x="15435" y="455"/>
                                </a:lnTo>
                                <a:lnTo>
                                  <a:pt x="15406" y="434"/>
                                </a:lnTo>
                                <a:lnTo>
                                  <a:pt x="15376" y="412"/>
                                </a:lnTo>
                                <a:lnTo>
                                  <a:pt x="15346" y="391"/>
                                </a:lnTo>
                                <a:lnTo>
                                  <a:pt x="15315" y="371"/>
                                </a:lnTo>
                                <a:lnTo>
                                  <a:pt x="15283" y="351"/>
                                </a:lnTo>
                                <a:lnTo>
                                  <a:pt x="15251" y="331"/>
                                </a:lnTo>
                                <a:lnTo>
                                  <a:pt x="15219" y="313"/>
                                </a:lnTo>
                                <a:lnTo>
                                  <a:pt x="15185" y="294"/>
                                </a:lnTo>
                                <a:lnTo>
                                  <a:pt x="15151" y="276"/>
                                </a:lnTo>
                                <a:lnTo>
                                  <a:pt x="15117" y="258"/>
                                </a:lnTo>
                                <a:lnTo>
                                  <a:pt x="15081" y="241"/>
                                </a:lnTo>
                                <a:lnTo>
                                  <a:pt x="15046" y="224"/>
                                </a:lnTo>
                                <a:lnTo>
                                  <a:pt x="15010" y="208"/>
                                </a:lnTo>
                                <a:lnTo>
                                  <a:pt x="14973" y="193"/>
                                </a:lnTo>
                                <a:lnTo>
                                  <a:pt x="14936" y="178"/>
                                </a:lnTo>
                                <a:lnTo>
                                  <a:pt x="14898" y="163"/>
                                </a:lnTo>
                                <a:lnTo>
                                  <a:pt x="14861" y="149"/>
                                </a:lnTo>
                                <a:lnTo>
                                  <a:pt x="14822" y="137"/>
                                </a:lnTo>
                                <a:lnTo>
                                  <a:pt x="14783" y="124"/>
                                </a:lnTo>
                                <a:lnTo>
                                  <a:pt x="14743" y="111"/>
                                </a:lnTo>
                                <a:lnTo>
                                  <a:pt x="14704" y="100"/>
                                </a:lnTo>
                                <a:lnTo>
                                  <a:pt x="14664" y="88"/>
                                </a:lnTo>
                                <a:lnTo>
                                  <a:pt x="14624" y="78"/>
                                </a:lnTo>
                                <a:lnTo>
                                  <a:pt x="14583" y="68"/>
                                </a:lnTo>
                                <a:lnTo>
                                  <a:pt x="14541" y="60"/>
                                </a:lnTo>
                                <a:lnTo>
                                  <a:pt x="14500" y="51"/>
                                </a:lnTo>
                                <a:lnTo>
                                  <a:pt x="14458" y="42"/>
                                </a:lnTo>
                                <a:lnTo>
                                  <a:pt x="14415" y="35"/>
                                </a:lnTo>
                                <a:lnTo>
                                  <a:pt x="14372" y="29"/>
                                </a:lnTo>
                                <a:lnTo>
                                  <a:pt x="14331" y="22"/>
                                </a:lnTo>
                                <a:lnTo>
                                  <a:pt x="14287" y="17"/>
                                </a:lnTo>
                                <a:lnTo>
                                  <a:pt x="14244" y="13"/>
                                </a:lnTo>
                                <a:lnTo>
                                  <a:pt x="14212" y="9"/>
                                </a:lnTo>
                                <a:lnTo>
                                  <a:pt x="14179" y="7"/>
                                </a:lnTo>
                                <a:lnTo>
                                  <a:pt x="14146" y="5"/>
                                </a:lnTo>
                                <a:lnTo>
                                  <a:pt x="14112" y="3"/>
                                </a:lnTo>
                                <a:lnTo>
                                  <a:pt x="14077" y="2"/>
                                </a:lnTo>
                                <a:lnTo>
                                  <a:pt x="14042" y="1"/>
                                </a:lnTo>
                                <a:lnTo>
                                  <a:pt x="14005" y="0"/>
                                </a:lnTo>
                                <a:lnTo>
                                  <a:pt x="13969" y="0"/>
                                </a:lnTo>
                                <a:lnTo>
                                  <a:pt x="1916" y="0"/>
                                </a:lnTo>
                                <a:lnTo>
                                  <a:pt x="1865" y="0"/>
                                </a:lnTo>
                                <a:lnTo>
                                  <a:pt x="1814" y="2"/>
                                </a:lnTo>
                                <a:lnTo>
                                  <a:pt x="1763" y="4"/>
                                </a:lnTo>
                                <a:lnTo>
                                  <a:pt x="1713" y="7"/>
                                </a:lnTo>
                                <a:lnTo>
                                  <a:pt x="1663" y="11"/>
                                </a:lnTo>
                                <a:lnTo>
                                  <a:pt x="1614" y="16"/>
                                </a:lnTo>
                                <a:lnTo>
                                  <a:pt x="1564" y="22"/>
                                </a:lnTo>
                                <a:lnTo>
                                  <a:pt x="1516" y="29"/>
                                </a:lnTo>
                                <a:lnTo>
                                  <a:pt x="1476" y="35"/>
                                </a:lnTo>
                                <a:lnTo>
                                  <a:pt x="1435" y="41"/>
                                </a:lnTo>
                                <a:lnTo>
                                  <a:pt x="1395" y="49"/>
                                </a:lnTo>
                                <a:lnTo>
                                  <a:pt x="1355" y="57"/>
                                </a:lnTo>
                                <a:lnTo>
                                  <a:pt x="1316" y="66"/>
                                </a:lnTo>
                                <a:lnTo>
                                  <a:pt x="1277" y="75"/>
                                </a:lnTo>
                                <a:lnTo>
                                  <a:pt x="1238" y="84"/>
                                </a:lnTo>
                                <a:lnTo>
                                  <a:pt x="1200" y="94"/>
                                </a:lnTo>
                                <a:lnTo>
                                  <a:pt x="1161" y="104"/>
                                </a:lnTo>
                                <a:lnTo>
                                  <a:pt x="1124" y="116"/>
                                </a:lnTo>
                                <a:lnTo>
                                  <a:pt x="1086" y="128"/>
                                </a:lnTo>
                                <a:lnTo>
                                  <a:pt x="1049" y="140"/>
                                </a:lnTo>
                                <a:lnTo>
                                  <a:pt x="1013" y="153"/>
                                </a:lnTo>
                                <a:lnTo>
                                  <a:pt x="976" y="165"/>
                                </a:lnTo>
                                <a:lnTo>
                                  <a:pt x="940" y="179"/>
                                </a:lnTo>
                                <a:lnTo>
                                  <a:pt x="905" y="193"/>
                                </a:lnTo>
                                <a:lnTo>
                                  <a:pt x="870" y="207"/>
                                </a:lnTo>
                                <a:lnTo>
                                  <a:pt x="835" y="222"/>
                                </a:lnTo>
                                <a:lnTo>
                                  <a:pt x="801" y="238"/>
                                </a:lnTo>
                                <a:lnTo>
                                  <a:pt x="768" y="253"/>
                                </a:lnTo>
                                <a:lnTo>
                                  <a:pt x="735" y="270"/>
                                </a:lnTo>
                                <a:lnTo>
                                  <a:pt x="702" y="286"/>
                                </a:lnTo>
                                <a:lnTo>
                                  <a:pt x="670" y="303"/>
                                </a:lnTo>
                                <a:lnTo>
                                  <a:pt x="639" y="321"/>
                                </a:lnTo>
                                <a:lnTo>
                                  <a:pt x="607" y="340"/>
                                </a:lnTo>
                                <a:lnTo>
                                  <a:pt x="577" y="358"/>
                                </a:lnTo>
                                <a:lnTo>
                                  <a:pt x="547" y="377"/>
                                </a:lnTo>
                                <a:lnTo>
                                  <a:pt x="519" y="395"/>
                                </a:lnTo>
                                <a:lnTo>
                                  <a:pt x="490" y="416"/>
                                </a:lnTo>
                                <a:lnTo>
                                  <a:pt x="462" y="435"/>
                                </a:lnTo>
                                <a:lnTo>
                                  <a:pt x="435" y="455"/>
                                </a:lnTo>
                                <a:lnTo>
                                  <a:pt x="408" y="476"/>
                                </a:lnTo>
                                <a:lnTo>
                                  <a:pt x="385" y="495"/>
                                </a:lnTo>
                                <a:lnTo>
                                  <a:pt x="362" y="514"/>
                                </a:lnTo>
                                <a:lnTo>
                                  <a:pt x="340" y="533"/>
                                </a:lnTo>
                                <a:lnTo>
                                  <a:pt x="319" y="552"/>
                                </a:lnTo>
                                <a:lnTo>
                                  <a:pt x="297" y="573"/>
                                </a:lnTo>
                                <a:lnTo>
                                  <a:pt x="277" y="592"/>
                                </a:lnTo>
                                <a:lnTo>
                                  <a:pt x="257" y="612"/>
                                </a:lnTo>
                                <a:lnTo>
                                  <a:pt x="238" y="633"/>
                                </a:lnTo>
                                <a:lnTo>
                                  <a:pt x="219" y="654"/>
                                </a:lnTo>
                                <a:lnTo>
                                  <a:pt x="202" y="674"/>
                                </a:lnTo>
                                <a:lnTo>
                                  <a:pt x="185" y="696"/>
                                </a:lnTo>
                                <a:lnTo>
                                  <a:pt x="168" y="717"/>
                                </a:lnTo>
                                <a:lnTo>
                                  <a:pt x="153" y="738"/>
                                </a:lnTo>
                                <a:lnTo>
                                  <a:pt x="137" y="760"/>
                                </a:lnTo>
                                <a:lnTo>
                                  <a:pt x="123" y="782"/>
                                </a:lnTo>
                                <a:lnTo>
                                  <a:pt x="109" y="804"/>
                                </a:lnTo>
                                <a:lnTo>
                                  <a:pt x="96" y="826"/>
                                </a:lnTo>
                                <a:lnTo>
                                  <a:pt x="84" y="849"/>
                                </a:lnTo>
                                <a:lnTo>
                                  <a:pt x="73" y="871"/>
                                </a:lnTo>
                                <a:lnTo>
                                  <a:pt x="62" y="893"/>
                                </a:lnTo>
                                <a:lnTo>
                                  <a:pt x="52" y="916"/>
                                </a:lnTo>
                                <a:lnTo>
                                  <a:pt x="44" y="939"/>
                                </a:lnTo>
                                <a:lnTo>
                                  <a:pt x="35" y="963"/>
                                </a:lnTo>
                                <a:lnTo>
                                  <a:pt x="28" y="985"/>
                                </a:lnTo>
                                <a:lnTo>
                                  <a:pt x="21" y="1009"/>
                                </a:lnTo>
                                <a:lnTo>
                                  <a:pt x="16" y="1032"/>
                                </a:lnTo>
                                <a:lnTo>
                                  <a:pt x="11" y="1056"/>
                                </a:lnTo>
                                <a:lnTo>
                                  <a:pt x="6" y="1079"/>
                                </a:lnTo>
                                <a:lnTo>
                                  <a:pt x="3" y="1103"/>
                                </a:lnTo>
                                <a:lnTo>
                                  <a:pt x="1" y="1128"/>
                                </a:lnTo>
                                <a:lnTo>
                                  <a:pt x="0" y="1151"/>
                                </a:lnTo>
                                <a:lnTo>
                                  <a:pt x="0" y="1175"/>
                                </a:lnTo>
                                <a:lnTo>
                                  <a:pt x="0" y="1199"/>
                                </a:lnTo>
                                <a:lnTo>
                                  <a:pt x="1" y="1223"/>
                                </a:lnTo>
                                <a:lnTo>
                                  <a:pt x="3" y="1246"/>
                                </a:lnTo>
                                <a:lnTo>
                                  <a:pt x="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91"/>
                        <wps:cNvSpPr>
                          <a:spLocks noEditPoints="1"/>
                        </wps:cNvSpPr>
                        <wps:spPr bwMode="auto">
                          <a:xfrm>
                            <a:off x="4444" y="4953"/>
                            <a:ext cx="3422" cy="2725"/>
                          </a:xfrm>
                          <a:custGeom>
                            <a:avLst/>
                            <a:gdLst>
                              <a:gd name="T0" fmla="*/ 14876 w 17110"/>
                              <a:gd name="T1" fmla="*/ 14 h 13624"/>
                              <a:gd name="T2" fmla="*/ 15342 w 17110"/>
                              <a:gd name="T3" fmla="*/ 89 h 13624"/>
                              <a:gd name="T4" fmla="*/ 15788 w 17110"/>
                              <a:gd name="T5" fmla="*/ 229 h 13624"/>
                              <a:gd name="T6" fmla="*/ 16188 w 17110"/>
                              <a:gd name="T7" fmla="*/ 424 h 13624"/>
                              <a:gd name="T8" fmla="*/ 16537 w 17110"/>
                              <a:gd name="T9" fmla="*/ 677 h 13624"/>
                              <a:gd name="T10" fmla="*/ 16826 w 17110"/>
                              <a:gd name="T11" fmla="*/ 991 h 13624"/>
                              <a:gd name="T12" fmla="*/ 17020 w 17110"/>
                              <a:gd name="T13" fmla="*/ 1347 h 13624"/>
                              <a:gd name="T14" fmla="*/ 17107 w 17110"/>
                              <a:gd name="T15" fmla="*/ 1736 h 13624"/>
                              <a:gd name="T16" fmla="*/ 16112 w 17110"/>
                              <a:gd name="T17" fmla="*/ 11731 h 13624"/>
                              <a:gd name="T18" fmla="*/ 16010 w 17110"/>
                              <a:gd name="T19" fmla="*/ 12168 h 13624"/>
                              <a:gd name="T20" fmla="*/ 15763 w 17110"/>
                              <a:gd name="T21" fmla="*/ 12624 h 13624"/>
                              <a:gd name="T22" fmla="*/ 15303 w 17110"/>
                              <a:gd name="T23" fmla="*/ 13088 h 13624"/>
                              <a:gd name="T24" fmla="*/ 14690 w 17110"/>
                              <a:gd name="T25" fmla="*/ 13425 h 13624"/>
                              <a:gd name="T26" fmla="*/ 13954 w 17110"/>
                              <a:gd name="T27" fmla="*/ 13604 h 13624"/>
                              <a:gd name="T28" fmla="*/ 3827 w 17110"/>
                              <a:gd name="T29" fmla="*/ 13620 h 13624"/>
                              <a:gd name="T30" fmla="*/ 3238 w 17110"/>
                              <a:gd name="T31" fmla="*/ 13536 h 13624"/>
                              <a:gd name="T32" fmla="*/ 2639 w 17110"/>
                              <a:gd name="T33" fmla="*/ 13312 h 13624"/>
                              <a:gd name="T34" fmla="*/ 2081 w 17110"/>
                              <a:gd name="T35" fmla="*/ 12914 h 13624"/>
                              <a:gd name="T36" fmla="*/ 1683 w 17110"/>
                              <a:gd name="T37" fmla="*/ 12402 h 13624"/>
                              <a:gd name="T38" fmla="*/ 1469 w 17110"/>
                              <a:gd name="T39" fmla="*/ 11809 h 13624"/>
                              <a:gd name="T40" fmla="*/ 0 w 17110"/>
                              <a:gd name="T41" fmla="*/ 1812 h 13624"/>
                              <a:gd name="T42" fmla="*/ 45 w 17110"/>
                              <a:gd name="T43" fmla="*/ 1457 h 13624"/>
                              <a:gd name="T44" fmla="*/ 195 w 17110"/>
                              <a:gd name="T45" fmla="*/ 1110 h 13624"/>
                              <a:gd name="T46" fmla="*/ 437 w 17110"/>
                              <a:gd name="T47" fmla="*/ 798 h 13624"/>
                              <a:gd name="T48" fmla="*/ 750 w 17110"/>
                              <a:gd name="T49" fmla="*/ 532 h 13624"/>
                              <a:gd name="T50" fmla="*/ 1106 w 17110"/>
                              <a:gd name="T51" fmla="*/ 324 h 13624"/>
                              <a:gd name="T52" fmla="*/ 1507 w 17110"/>
                              <a:gd name="T53" fmla="*/ 161 h 13624"/>
                              <a:gd name="T54" fmla="*/ 1942 w 17110"/>
                              <a:gd name="T55" fmla="*/ 52 h 13624"/>
                              <a:gd name="T56" fmla="*/ 2469 w 17110"/>
                              <a:gd name="T57" fmla="*/ 1 h 13624"/>
                              <a:gd name="T58" fmla="*/ 2229 w 17110"/>
                              <a:gd name="T59" fmla="*/ 631 h 13624"/>
                              <a:gd name="T60" fmla="*/ 1853 w 17110"/>
                              <a:gd name="T61" fmla="*/ 699 h 13624"/>
                              <a:gd name="T62" fmla="*/ 1520 w 17110"/>
                              <a:gd name="T63" fmla="*/ 808 h 13624"/>
                              <a:gd name="T64" fmla="*/ 1222 w 17110"/>
                              <a:gd name="T65" fmla="*/ 955 h 13624"/>
                              <a:gd name="T66" fmla="*/ 977 w 17110"/>
                              <a:gd name="T67" fmla="*/ 1129 h 13624"/>
                              <a:gd name="T68" fmla="*/ 800 w 17110"/>
                              <a:gd name="T69" fmla="*/ 1311 h 13624"/>
                              <a:gd name="T70" fmla="*/ 677 w 17110"/>
                              <a:gd name="T71" fmla="*/ 1508 h 13624"/>
                              <a:gd name="T72" fmla="*/ 618 w 17110"/>
                              <a:gd name="T73" fmla="*/ 1718 h 13624"/>
                              <a:gd name="T74" fmla="*/ 2074 w 17110"/>
                              <a:gd name="T75" fmla="*/ 11700 h 13624"/>
                              <a:gd name="T76" fmla="*/ 2229 w 17110"/>
                              <a:gd name="T77" fmla="*/ 12121 h 13624"/>
                              <a:gd name="T78" fmla="*/ 2519 w 17110"/>
                              <a:gd name="T79" fmla="*/ 12487 h 13624"/>
                              <a:gd name="T80" fmla="*/ 2930 w 17110"/>
                              <a:gd name="T81" fmla="*/ 12773 h 13624"/>
                              <a:gd name="T82" fmla="*/ 3381 w 17110"/>
                              <a:gd name="T83" fmla="*/ 12940 h 13624"/>
                              <a:gd name="T84" fmla="*/ 3859 w 17110"/>
                              <a:gd name="T85" fmla="*/ 13008 h 13624"/>
                              <a:gd name="T86" fmla="*/ 13875 w 17110"/>
                              <a:gd name="T87" fmla="*/ 12995 h 13624"/>
                              <a:gd name="T88" fmla="*/ 14446 w 17110"/>
                              <a:gd name="T89" fmla="*/ 12862 h 13624"/>
                              <a:gd name="T90" fmla="*/ 14917 w 17110"/>
                              <a:gd name="T91" fmla="*/ 12612 h 13624"/>
                              <a:gd name="T92" fmla="*/ 15264 w 17110"/>
                              <a:gd name="T93" fmla="*/ 12266 h 13624"/>
                              <a:gd name="T94" fmla="*/ 15435 w 17110"/>
                              <a:gd name="T95" fmla="*/ 11955 h 13624"/>
                              <a:gd name="T96" fmla="*/ 15503 w 17110"/>
                              <a:gd name="T97" fmla="*/ 11669 h 13624"/>
                              <a:gd name="T98" fmla="*/ 16493 w 17110"/>
                              <a:gd name="T99" fmla="*/ 1775 h 13624"/>
                              <a:gd name="T100" fmla="*/ 16437 w 17110"/>
                              <a:gd name="T101" fmla="*/ 1544 h 13624"/>
                              <a:gd name="T102" fmla="*/ 16311 w 17110"/>
                              <a:gd name="T103" fmla="*/ 1328 h 13624"/>
                              <a:gd name="T104" fmla="*/ 16124 w 17110"/>
                              <a:gd name="T105" fmla="*/ 1131 h 13624"/>
                              <a:gd name="T106" fmla="*/ 15866 w 17110"/>
                              <a:gd name="T107" fmla="*/ 946 h 13624"/>
                              <a:gd name="T108" fmla="*/ 15551 w 17110"/>
                              <a:gd name="T109" fmla="*/ 793 h 13624"/>
                              <a:gd name="T110" fmla="*/ 15198 w 17110"/>
                              <a:gd name="T111" fmla="*/ 683 h 13624"/>
                              <a:gd name="T112" fmla="*/ 14827 w 17110"/>
                              <a:gd name="T113" fmla="*/ 624 h 13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110" h="13624">
                                <a:moveTo>
                                  <a:pt x="2531" y="0"/>
                                </a:moveTo>
                                <a:lnTo>
                                  <a:pt x="14584" y="0"/>
                                </a:lnTo>
                                <a:lnTo>
                                  <a:pt x="14625" y="1"/>
                                </a:lnTo>
                                <a:lnTo>
                                  <a:pt x="14665" y="1"/>
                                </a:lnTo>
                                <a:lnTo>
                                  <a:pt x="14706" y="3"/>
                                </a:lnTo>
                                <a:lnTo>
                                  <a:pt x="14748" y="4"/>
                                </a:lnTo>
                                <a:lnTo>
                                  <a:pt x="14791" y="7"/>
                                </a:lnTo>
                                <a:lnTo>
                                  <a:pt x="14832" y="11"/>
                                </a:lnTo>
                                <a:lnTo>
                                  <a:pt x="14876" y="14"/>
                                </a:lnTo>
                                <a:lnTo>
                                  <a:pt x="14919" y="18"/>
                                </a:lnTo>
                                <a:lnTo>
                                  <a:pt x="14973" y="24"/>
                                </a:lnTo>
                                <a:lnTo>
                                  <a:pt x="15027" y="31"/>
                                </a:lnTo>
                                <a:lnTo>
                                  <a:pt x="15080" y="38"/>
                                </a:lnTo>
                                <a:lnTo>
                                  <a:pt x="15134" y="47"/>
                                </a:lnTo>
                                <a:lnTo>
                                  <a:pt x="15186" y="56"/>
                                </a:lnTo>
                                <a:lnTo>
                                  <a:pt x="15239" y="66"/>
                                </a:lnTo>
                                <a:lnTo>
                                  <a:pt x="15291" y="77"/>
                                </a:lnTo>
                                <a:lnTo>
                                  <a:pt x="15342" y="89"/>
                                </a:lnTo>
                                <a:lnTo>
                                  <a:pt x="15394" y="102"/>
                                </a:lnTo>
                                <a:lnTo>
                                  <a:pt x="15445" y="114"/>
                                </a:lnTo>
                                <a:lnTo>
                                  <a:pt x="15495" y="128"/>
                                </a:lnTo>
                                <a:lnTo>
                                  <a:pt x="15546" y="143"/>
                                </a:lnTo>
                                <a:lnTo>
                                  <a:pt x="15595" y="159"/>
                                </a:lnTo>
                                <a:lnTo>
                                  <a:pt x="15644" y="175"/>
                                </a:lnTo>
                                <a:lnTo>
                                  <a:pt x="15693" y="192"/>
                                </a:lnTo>
                                <a:lnTo>
                                  <a:pt x="15741" y="210"/>
                                </a:lnTo>
                                <a:lnTo>
                                  <a:pt x="15788" y="229"/>
                                </a:lnTo>
                                <a:lnTo>
                                  <a:pt x="15835" y="248"/>
                                </a:lnTo>
                                <a:lnTo>
                                  <a:pt x="15881" y="267"/>
                                </a:lnTo>
                                <a:lnTo>
                                  <a:pt x="15927" y="288"/>
                                </a:lnTo>
                                <a:lnTo>
                                  <a:pt x="15972" y="309"/>
                                </a:lnTo>
                                <a:lnTo>
                                  <a:pt x="16017" y="331"/>
                                </a:lnTo>
                                <a:lnTo>
                                  <a:pt x="16060" y="354"/>
                                </a:lnTo>
                                <a:lnTo>
                                  <a:pt x="16104" y="376"/>
                                </a:lnTo>
                                <a:lnTo>
                                  <a:pt x="16146" y="400"/>
                                </a:lnTo>
                                <a:lnTo>
                                  <a:pt x="16188" y="424"/>
                                </a:lnTo>
                                <a:lnTo>
                                  <a:pt x="16229" y="450"/>
                                </a:lnTo>
                                <a:lnTo>
                                  <a:pt x="16269" y="475"/>
                                </a:lnTo>
                                <a:lnTo>
                                  <a:pt x="16308" y="501"/>
                                </a:lnTo>
                                <a:lnTo>
                                  <a:pt x="16348" y="528"/>
                                </a:lnTo>
                                <a:lnTo>
                                  <a:pt x="16385" y="555"/>
                                </a:lnTo>
                                <a:lnTo>
                                  <a:pt x="16422" y="583"/>
                                </a:lnTo>
                                <a:lnTo>
                                  <a:pt x="16462" y="614"/>
                                </a:lnTo>
                                <a:lnTo>
                                  <a:pt x="16499" y="645"/>
                                </a:lnTo>
                                <a:lnTo>
                                  <a:pt x="16537" y="677"/>
                                </a:lnTo>
                                <a:lnTo>
                                  <a:pt x="16573" y="710"/>
                                </a:lnTo>
                                <a:lnTo>
                                  <a:pt x="16608" y="743"/>
                                </a:lnTo>
                                <a:lnTo>
                                  <a:pt x="16643" y="777"/>
                                </a:lnTo>
                                <a:lnTo>
                                  <a:pt x="16676" y="811"/>
                                </a:lnTo>
                                <a:lnTo>
                                  <a:pt x="16708" y="846"/>
                                </a:lnTo>
                                <a:lnTo>
                                  <a:pt x="16739" y="882"/>
                                </a:lnTo>
                                <a:lnTo>
                                  <a:pt x="16769" y="917"/>
                                </a:lnTo>
                                <a:lnTo>
                                  <a:pt x="16798" y="954"/>
                                </a:lnTo>
                                <a:lnTo>
                                  <a:pt x="16826" y="991"/>
                                </a:lnTo>
                                <a:lnTo>
                                  <a:pt x="16852" y="1028"/>
                                </a:lnTo>
                                <a:lnTo>
                                  <a:pt x="16878" y="1067"/>
                                </a:lnTo>
                                <a:lnTo>
                                  <a:pt x="16901" y="1105"/>
                                </a:lnTo>
                                <a:lnTo>
                                  <a:pt x="16925" y="1145"/>
                                </a:lnTo>
                                <a:lnTo>
                                  <a:pt x="16946" y="1184"/>
                                </a:lnTo>
                                <a:lnTo>
                                  <a:pt x="16967" y="1224"/>
                                </a:lnTo>
                                <a:lnTo>
                                  <a:pt x="16986" y="1265"/>
                                </a:lnTo>
                                <a:lnTo>
                                  <a:pt x="17004" y="1305"/>
                                </a:lnTo>
                                <a:lnTo>
                                  <a:pt x="17020" y="1347"/>
                                </a:lnTo>
                                <a:lnTo>
                                  <a:pt x="17035" y="1389"/>
                                </a:lnTo>
                                <a:lnTo>
                                  <a:pt x="17049" y="1430"/>
                                </a:lnTo>
                                <a:lnTo>
                                  <a:pt x="17062" y="1473"/>
                                </a:lnTo>
                                <a:lnTo>
                                  <a:pt x="17073" y="1516"/>
                                </a:lnTo>
                                <a:lnTo>
                                  <a:pt x="17082" y="1560"/>
                                </a:lnTo>
                                <a:lnTo>
                                  <a:pt x="17091" y="1604"/>
                                </a:lnTo>
                                <a:lnTo>
                                  <a:pt x="17098" y="1647"/>
                                </a:lnTo>
                                <a:lnTo>
                                  <a:pt x="17103" y="1692"/>
                                </a:lnTo>
                                <a:lnTo>
                                  <a:pt x="17107" y="1736"/>
                                </a:lnTo>
                                <a:lnTo>
                                  <a:pt x="17109" y="1781"/>
                                </a:lnTo>
                                <a:lnTo>
                                  <a:pt x="17110" y="1827"/>
                                </a:lnTo>
                                <a:lnTo>
                                  <a:pt x="17109" y="1827"/>
                                </a:lnTo>
                                <a:lnTo>
                                  <a:pt x="17108" y="1861"/>
                                </a:lnTo>
                                <a:lnTo>
                                  <a:pt x="17107" y="1894"/>
                                </a:lnTo>
                                <a:lnTo>
                                  <a:pt x="17105" y="1927"/>
                                </a:lnTo>
                                <a:lnTo>
                                  <a:pt x="17103" y="1960"/>
                                </a:lnTo>
                                <a:lnTo>
                                  <a:pt x="16113" y="11725"/>
                                </a:lnTo>
                                <a:lnTo>
                                  <a:pt x="16112" y="11731"/>
                                </a:lnTo>
                                <a:lnTo>
                                  <a:pt x="16112" y="11732"/>
                                </a:lnTo>
                                <a:lnTo>
                                  <a:pt x="16106" y="11787"/>
                                </a:lnTo>
                                <a:lnTo>
                                  <a:pt x="16097" y="11843"/>
                                </a:lnTo>
                                <a:lnTo>
                                  <a:pt x="16087" y="11899"/>
                                </a:lnTo>
                                <a:lnTo>
                                  <a:pt x="16075" y="11953"/>
                                </a:lnTo>
                                <a:lnTo>
                                  <a:pt x="16061" y="12008"/>
                                </a:lnTo>
                                <a:lnTo>
                                  <a:pt x="16045" y="12062"/>
                                </a:lnTo>
                                <a:lnTo>
                                  <a:pt x="16028" y="12116"/>
                                </a:lnTo>
                                <a:lnTo>
                                  <a:pt x="16010" y="12168"/>
                                </a:lnTo>
                                <a:lnTo>
                                  <a:pt x="15988" y="12221"/>
                                </a:lnTo>
                                <a:lnTo>
                                  <a:pt x="15967" y="12273"/>
                                </a:lnTo>
                                <a:lnTo>
                                  <a:pt x="15943" y="12324"/>
                                </a:lnTo>
                                <a:lnTo>
                                  <a:pt x="15918" y="12374"/>
                                </a:lnTo>
                                <a:lnTo>
                                  <a:pt x="15892" y="12425"/>
                                </a:lnTo>
                                <a:lnTo>
                                  <a:pt x="15863" y="12473"/>
                                </a:lnTo>
                                <a:lnTo>
                                  <a:pt x="15834" y="12521"/>
                                </a:lnTo>
                                <a:lnTo>
                                  <a:pt x="15804" y="12567"/>
                                </a:lnTo>
                                <a:lnTo>
                                  <a:pt x="15763" y="12624"/>
                                </a:lnTo>
                                <a:lnTo>
                                  <a:pt x="15721" y="12681"/>
                                </a:lnTo>
                                <a:lnTo>
                                  <a:pt x="15675" y="12737"/>
                                </a:lnTo>
                                <a:lnTo>
                                  <a:pt x="15629" y="12791"/>
                                </a:lnTo>
                                <a:lnTo>
                                  <a:pt x="15579" y="12844"/>
                                </a:lnTo>
                                <a:lnTo>
                                  <a:pt x="15527" y="12896"/>
                                </a:lnTo>
                                <a:lnTo>
                                  <a:pt x="15475" y="12946"/>
                                </a:lnTo>
                                <a:lnTo>
                                  <a:pt x="15419" y="12994"/>
                                </a:lnTo>
                                <a:lnTo>
                                  <a:pt x="15362" y="13042"/>
                                </a:lnTo>
                                <a:lnTo>
                                  <a:pt x="15303" y="13088"/>
                                </a:lnTo>
                                <a:lnTo>
                                  <a:pt x="15242" y="13132"/>
                                </a:lnTo>
                                <a:lnTo>
                                  <a:pt x="15179" y="13175"/>
                                </a:lnTo>
                                <a:lnTo>
                                  <a:pt x="15113" y="13216"/>
                                </a:lnTo>
                                <a:lnTo>
                                  <a:pt x="15047" y="13255"/>
                                </a:lnTo>
                                <a:lnTo>
                                  <a:pt x="14980" y="13293"/>
                                </a:lnTo>
                                <a:lnTo>
                                  <a:pt x="14909" y="13329"/>
                                </a:lnTo>
                                <a:lnTo>
                                  <a:pt x="14838" y="13363"/>
                                </a:lnTo>
                                <a:lnTo>
                                  <a:pt x="14765" y="13395"/>
                                </a:lnTo>
                                <a:lnTo>
                                  <a:pt x="14690" y="13425"/>
                                </a:lnTo>
                                <a:lnTo>
                                  <a:pt x="14614" y="13454"/>
                                </a:lnTo>
                                <a:lnTo>
                                  <a:pt x="14536" y="13480"/>
                                </a:lnTo>
                                <a:lnTo>
                                  <a:pt x="14457" y="13504"/>
                                </a:lnTo>
                                <a:lnTo>
                                  <a:pt x="14377" y="13527"/>
                                </a:lnTo>
                                <a:lnTo>
                                  <a:pt x="14294" y="13546"/>
                                </a:lnTo>
                                <a:lnTo>
                                  <a:pt x="14211" y="13564"/>
                                </a:lnTo>
                                <a:lnTo>
                                  <a:pt x="14126" y="13580"/>
                                </a:lnTo>
                                <a:lnTo>
                                  <a:pt x="14041" y="13593"/>
                                </a:lnTo>
                                <a:lnTo>
                                  <a:pt x="13954" y="13604"/>
                                </a:lnTo>
                                <a:lnTo>
                                  <a:pt x="13866" y="13613"/>
                                </a:lnTo>
                                <a:lnTo>
                                  <a:pt x="13777" y="13619"/>
                                </a:lnTo>
                                <a:lnTo>
                                  <a:pt x="13687" y="13623"/>
                                </a:lnTo>
                                <a:lnTo>
                                  <a:pt x="13595" y="13624"/>
                                </a:lnTo>
                                <a:lnTo>
                                  <a:pt x="3975" y="13624"/>
                                </a:lnTo>
                                <a:lnTo>
                                  <a:pt x="3970" y="13624"/>
                                </a:lnTo>
                                <a:lnTo>
                                  <a:pt x="3970" y="13623"/>
                                </a:lnTo>
                                <a:lnTo>
                                  <a:pt x="3898" y="13622"/>
                                </a:lnTo>
                                <a:lnTo>
                                  <a:pt x="3827" y="13620"/>
                                </a:lnTo>
                                <a:lnTo>
                                  <a:pt x="3758" y="13617"/>
                                </a:lnTo>
                                <a:lnTo>
                                  <a:pt x="3690" y="13611"/>
                                </a:lnTo>
                                <a:lnTo>
                                  <a:pt x="3623" y="13605"/>
                                </a:lnTo>
                                <a:lnTo>
                                  <a:pt x="3557" y="13596"/>
                                </a:lnTo>
                                <a:lnTo>
                                  <a:pt x="3493" y="13588"/>
                                </a:lnTo>
                                <a:lnTo>
                                  <a:pt x="3428" y="13577"/>
                                </a:lnTo>
                                <a:lnTo>
                                  <a:pt x="3364" y="13564"/>
                                </a:lnTo>
                                <a:lnTo>
                                  <a:pt x="3301" y="13551"/>
                                </a:lnTo>
                                <a:lnTo>
                                  <a:pt x="3238" y="13536"/>
                                </a:lnTo>
                                <a:lnTo>
                                  <a:pt x="3176" y="13520"/>
                                </a:lnTo>
                                <a:lnTo>
                                  <a:pt x="3114" y="13502"/>
                                </a:lnTo>
                                <a:lnTo>
                                  <a:pt x="3053" y="13483"/>
                                </a:lnTo>
                                <a:lnTo>
                                  <a:pt x="2993" y="13463"/>
                                </a:lnTo>
                                <a:lnTo>
                                  <a:pt x="2933" y="13441"/>
                                </a:lnTo>
                                <a:lnTo>
                                  <a:pt x="2857" y="13412"/>
                                </a:lnTo>
                                <a:lnTo>
                                  <a:pt x="2783" y="13380"/>
                                </a:lnTo>
                                <a:lnTo>
                                  <a:pt x="2711" y="13347"/>
                                </a:lnTo>
                                <a:lnTo>
                                  <a:pt x="2639" y="13312"/>
                                </a:lnTo>
                                <a:lnTo>
                                  <a:pt x="2570" y="13274"/>
                                </a:lnTo>
                                <a:lnTo>
                                  <a:pt x="2502" y="13235"/>
                                </a:lnTo>
                                <a:lnTo>
                                  <a:pt x="2437" y="13194"/>
                                </a:lnTo>
                                <a:lnTo>
                                  <a:pt x="2373" y="13151"/>
                                </a:lnTo>
                                <a:lnTo>
                                  <a:pt x="2311" y="13108"/>
                                </a:lnTo>
                                <a:lnTo>
                                  <a:pt x="2250" y="13062"/>
                                </a:lnTo>
                                <a:lnTo>
                                  <a:pt x="2192" y="13014"/>
                                </a:lnTo>
                                <a:lnTo>
                                  <a:pt x="2136" y="12964"/>
                                </a:lnTo>
                                <a:lnTo>
                                  <a:pt x="2081" y="12914"/>
                                </a:lnTo>
                                <a:lnTo>
                                  <a:pt x="2029" y="12863"/>
                                </a:lnTo>
                                <a:lnTo>
                                  <a:pt x="1978" y="12809"/>
                                </a:lnTo>
                                <a:lnTo>
                                  <a:pt x="1930" y="12755"/>
                                </a:lnTo>
                                <a:lnTo>
                                  <a:pt x="1883" y="12699"/>
                                </a:lnTo>
                                <a:lnTo>
                                  <a:pt x="1839" y="12642"/>
                                </a:lnTo>
                                <a:lnTo>
                                  <a:pt x="1797" y="12584"/>
                                </a:lnTo>
                                <a:lnTo>
                                  <a:pt x="1757" y="12524"/>
                                </a:lnTo>
                                <a:lnTo>
                                  <a:pt x="1720" y="12464"/>
                                </a:lnTo>
                                <a:lnTo>
                                  <a:pt x="1683" y="12402"/>
                                </a:lnTo>
                                <a:lnTo>
                                  <a:pt x="1650" y="12340"/>
                                </a:lnTo>
                                <a:lnTo>
                                  <a:pt x="1619" y="12276"/>
                                </a:lnTo>
                                <a:lnTo>
                                  <a:pt x="1591" y="12212"/>
                                </a:lnTo>
                                <a:lnTo>
                                  <a:pt x="1564" y="12147"/>
                                </a:lnTo>
                                <a:lnTo>
                                  <a:pt x="1541" y="12080"/>
                                </a:lnTo>
                                <a:lnTo>
                                  <a:pt x="1520" y="12014"/>
                                </a:lnTo>
                                <a:lnTo>
                                  <a:pt x="1500" y="11946"/>
                                </a:lnTo>
                                <a:lnTo>
                                  <a:pt x="1483" y="11878"/>
                                </a:lnTo>
                                <a:lnTo>
                                  <a:pt x="1469" y="11809"/>
                                </a:lnTo>
                                <a:lnTo>
                                  <a:pt x="1458" y="11739"/>
                                </a:lnTo>
                                <a:lnTo>
                                  <a:pt x="14" y="1973"/>
                                </a:lnTo>
                                <a:lnTo>
                                  <a:pt x="11" y="1950"/>
                                </a:lnTo>
                                <a:lnTo>
                                  <a:pt x="7" y="1926"/>
                                </a:lnTo>
                                <a:lnTo>
                                  <a:pt x="5" y="1904"/>
                                </a:lnTo>
                                <a:lnTo>
                                  <a:pt x="3" y="1880"/>
                                </a:lnTo>
                                <a:lnTo>
                                  <a:pt x="2" y="1858"/>
                                </a:lnTo>
                                <a:lnTo>
                                  <a:pt x="1" y="1834"/>
                                </a:lnTo>
                                <a:lnTo>
                                  <a:pt x="0" y="1812"/>
                                </a:lnTo>
                                <a:lnTo>
                                  <a:pt x="0" y="1790"/>
                                </a:lnTo>
                                <a:lnTo>
                                  <a:pt x="1" y="1747"/>
                                </a:lnTo>
                                <a:lnTo>
                                  <a:pt x="3" y="1705"/>
                                </a:lnTo>
                                <a:lnTo>
                                  <a:pt x="6" y="1663"/>
                                </a:lnTo>
                                <a:lnTo>
                                  <a:pt x="12" y="1621"/>
                                </a:lnTo>
                                <a:lnTo>
                                  <a:pt x="17" y="1580"/>
                                </a:lnTo>
                                <a:lnTo>
                                  <a:pt x="26" y="1538"/>
                                </a:lnTo>
                                <a:lnTo>
                                  <a:pt x="34" y="1498"/>
                                </a:lnTo>
                                <a:lnTo>
                                  <a:pt x="45" y="1457"/>
                                </a:lnTo>
                                <a:lnTo>
                                  <a:pt x="57" y="1418"/>
                                </a:lnTo>
                                <a:lnTo>
                                  <a:pt x="70" y="1377"/>
                                </a:lnTo>
                                <a:lnTo>
                                  <a:pt x="83" y="1338"/>
                                </a:lnTo>
                                <a:lnTo>
                                  <a:pt x="99" y="1299"/>
                                </a:lnTo>
                                <a:lnTo>
                                  <a:pt x="115" y="1260"/>
                                </a:lnTo>
                                <a:lnTo>
                                  <a:pt x="134" y="1222"/>
                                </a:lnTo>
                                <a:lnTo>
                                  <a:pt x="153" y="1184"/>
                                </a:lnTo>
                                <a:lnTo>
                                  <a:pt x="173" y="1147"/>
                                </a:lnTo>
                                <a:lnTo>
                                  <a:pt x="195" y="1110"/>
                                </a:lnTo>
                                <a:lnTo>
                                  <a:pt x="217" y="1073"/>
                                </a:lnTo>
                                <a:lnTo>
                                  <a:pt x="241" y="1037"/>
                                </a:lnTo>
                                <a:lnTo>
                                  <a:pt x="266" y="1002"/>
                                </a:lnTo>
                                <a:lnTo>
                                  <a:pt x="292" y="966"/>
                                </a:lnTo>
                                <a:lnTo>
                                  <a:pt x="319" y="931"/>
                                </a:lnTo>
                                <a:lnTo>
                                  <a:pt x="346" y="897"/>
                                </a:lnTo>
                                <a:lnTo>
                                  <a:pt x="376" y="863"/>
                                </a:lnTo>
                                <a:lnTo>
                                  <a:pt x="406" y="830"/>
                                </a:lnTo>
                                <a:lnTo>
                                  <a:pt x="437" y="798"/>
                                </a:lnTo>
                                <a:lnTo>
                                  <a:pt x="469" y="764"/>
                                </a:lnTo>
                                <a:lnTo>
                                  <a:pt x="503" y="733"/>
                                </a:lnTo>
                                <a:lnTo>
                                  <a:pt x="536" y="702"/>
                                </a:lnTo>
                                <a:lnTo>
                                  <a:pt x="571" y="671"/>
                                </a:lnTo>
                                <a:lnTo>
                                  <a:pt x="607" y="641"/>
                                </a:lnTo>
                                <a:lnTo>
                                  <a:pt x="644" y="611"/>
                                </a:lnTo>
                                <a:lnTo>
                                  <a:pt x="678" y="585"/>
                                </a:lnTo>
                                <a:lnTo>
                                  <a:pt x="713" y="558"/>
                                </a:lnTo>
                                <a:lnTo>
                                  <a:pt x="750" y="532"/>
                                </a:lnTo>
                                <a:lnTo>
                                  <a:pt x="787" y="507"/>
                                </a:lnTo>
                                <a:lnTo>
                                  <a:pt x="824" y="482"/>
                                </a:lnTo>
                                <a:lnTo>
                                  <a:pt x="863" y="458"/>
                                </a:lnTo>
                                <a:lnTo>
                                  <a:pt x="901" y="434"/>
                                </a:lnTo>
                                <a:lnTo>
                                  <a:pt x="941" y="411"/>
                                </a:lnTo>
                                <a:lnTo>
                                  <a:pt x="981" y="388"/>
                                </a:lnTo>
                                <a:lnTo>
                                  <a:pt x="1022" y="366"/>
                                </a:lnTo>
                                <a:lnTo>
                                  <a:pt x="1063" y="344"/>
                                </a:lnTo>
                                <a:lnTo>
                                  <a:pt x="1106" y="324"/>
                                </a:lnTo>
                                <a:lnTo>
                                  <a:pt x="1147" y="303"/>
                                </a:lnTo>
                                <a:lnTo>
                                  <a:pt x="1191" y="283"/>
                                </a:lnTo>
                                <a:lnTo>
                                  <a:pt x="1234" y="264"/>
                                </a:lnTo>
                                <a:lnTo>
                                  <a:pt x="1279" y="245"/>
                                </a:lnTo>
                                <a:lnTo>
                                  <a:pt x="1323" y="228"/>
                                </a:lnTo>
                                <a:lnTo>
                                  <a:pt x="1369" y="210"/>
                                </a:lnTo>
                                <a:lnTo>
                                  <a:pt x="1414" y="193"/>
                                </a:lnTo>
                                <a:lnTo>
                                  <a:pt x="1460" y="176"/>
                                </a:lnTo>
                                <a:lnTo>
                                  <a:pt x="1507" y="161"/>
                                </a:lnTo>
                                <a:lnTo>
                                  <a:pt x="1554" y="146"/>
                                </a:lnTo>
                                <a:lnTo>
                                  <a:pt x="1601" y="133"/>
                                </a:lnTo>
                                <a:lnTo>
                                  <a:pt x="1649" y="119"/>
                                </a:lnTo>
                                <a:lnTo>
                                  <a:pt x="1696" y="106"/>
                                </a:lnTo>
                                <a:lnTo>
                                  <a:pt x="1745" y="94"/>
                                </a:lnTo>
                                <a:lnTo>
                                  <a:pt x="1793" y="82"/>
                                </a:lnTo>
                                <a:lnTo>
                                  <a:pt x="1843" y="72"/>
                                </a:lnTo>
                                <a:lnTo>
                                  <a:pt x="1892" y="62"/>
                                </a:lnTo>
                                <a:lnTo>
                                  <a:pt x="1942" y="52"/>
                                </a:lnTo>
                                <a:lnTo>
                                  <a:pt x="1992" y="44"/>
                                </a:lnTo>
                                <a:lnTo>
                                  <a:pt x="2043" y="36"/>
                                </a:lnTo>
                                <a:lnTo>
                                  <a:pt x="2102" y="28"/>
                                </a:lnTo>
                                <a:lnTo>
                                  <a:pt x="2163" y="20"/>
                                </a:lnTo>
                                <a:lnTo>
                                  <a:pt x="2224" y="15"/>
                                </a:lnTo>
                                <a:lnTo>
                                  <a:pt x="2285" y="10"/>
                                </a:lnTo>
                                <a:lnTo>
                                  <a:pt x="2346" y="5"/>
                                </a:lnTo>
                                <a:lnTo>
                                  <a:pt x="2408" y="2"/>
                                </a:lnTo>
                                <a:lnTo>
                                  <a:pt x="2469" y="1"/>
                                </a:lnTo>
                                <a:lnTo>
                                  <a:pt x="2531" y="0"/>
                                </a:lnTo>
                                <a:close/>
                                <a:moveTo>
                                  <a:pt x="14584" y="615"/>
                                </a:moveTo>
                                <a:lnTo>
                                  <a:pt x="2531" y="615"/>
                                </a:lnTo>
                                <a:lnTo>
                                  <a:pt x="2480" y="615"/>
                                </a:lnTo>
                                <a:lnTo>
                                  <a:pt x="2429" y="617"/>
                                </a:lnTo>
                                <a:lnTo>
                                  <a:pt x="2378" y="619"/>
                                </a:lnTo>
                                <a:lnTo>
                                  <a:pt x="2328" y="622"/>
                                </a:lnTo>
                                <a:lnTo>
                                  <a:pt x="2278" y="626"/>
                                </a:lnTo>
                                <a:lnTo>
                                  <a:pt x="2229" y="631"/>
                                </a:lnTo>
                                <a:lnTo>
                                  <a:pt x="2179" y="637"/>
                                </a:lnTo>
                                <a:lnTo>
                                  <a:pt x="2131" y="644"/>
                                </a:lnTo>
                                <a:lnTo>
                                  <a:pt x="2091" y="650"/>
                                </a:lnTo>
                                <a:lnTo>
                                  <a:pt x="2050" y="656"/>
                                </a:lnTo>
                                <a:lnTo>
                                  <a:pt x="2010" y="664"/>
                                </a:lnTo>
                                <a:lnTo>
                                  <a:pt x="1970" y="672"/>
                                </a:lnTo>
                                <a:lnTo>
                                  <a:pt x="1931" y="681"/>
                                </a:lnTo>
                                <a:lnTo>
                                  <a:pt x="1892" y="690"/>
                                </a:lnTo>
                                <a:lnTo>
                                  <a:pt x="1853" y="699"/>
                                </a:lnTo>
                                <a:lnTo>
                                  <a:pt x="1815" y="709"/>
                                </a:lnTo>
                                <a:lnTo>
                                  <a:pt x="1776" y="719"/>
                                </a:lnTo>
                                <a:lnTo>
                                  <a:pt x="1739" y="731"/>
                                </a:lnTo>
                                <a:lnTo>
                                  <a:pt x="1701" y="743"/>
                                </a:lnTo>
                                <a:lnTo>
                                  <a:pt x="1664" y="755"/>
                                </a:lnTo>
                                <a:lnTo>
                                  <a:pt x="1628" y="768"/>
                                </a:lnTo>
                                <a:lnTo>
                                  <a:pt x="1591" y="780"/>
                                </a:lnTo>
                                <a:lnTo>
                                  <a:pt x="1555" y="794"/>
                                </a:lnTo>
                                <a:lnTo>
                                  <a:pt x="1520" y="808"/>
                                </a:lnTo>
                                <a:lnTo>
                                  <a:pt x="1485" y="822"/>
                                </a:lnTo>
                                <a:lnTo>
                                  <a:pt x="1450" y="837"/>
                                </a:lnTo>
                                <a:lnTo>
                                  <a:pt x="1416" y="853"/>
                                </a:lnTo>
                                <a:lnTo>
                                  <a:pt x="1383" y="868"/>
                                </a:lnTo>
                                <a:lnTo>
                                  <a:pt x="1350" y="885"/>
                                </a:lnTo>
                                <a:lnTo>
                                  <a:pt x="1317" y="901"/>
                                </a:lnTo>
                                <a:lnTo>
                                  <a:pt x="1285" y="918"/>
                                </a:lnTo>
                                <a:lnTo>
                                  <a:pt x="1254" y="936"/>
                                </a:lnTo>
                                <a:lnTo>
                                  <a:pt x="1222" y="955"/>
                                </a:lnTo>
                                <a:lnTo>
                                  <a:pt x="1192" y="973"/>
                                </a:lnTo>
                                <a:lnTo>
                                  <a:pt x="1162" y="992"/>
                                </a:lnTo>
                                <a:lnTo>
                                  <a:pt x="1134" y="1010"/>
                                </a:lnTo>
                                <a:lnTo>
                                  <a:pt x="1105" y="1031"/>
                                </a:lnTo>
                                <a:lnTo>
                                  <a:pt x="1077" y="1050"/>
                                </a:lnTo>
                                <a:lnTo>
                                  <a:pt x="1050" y="1070"/>
                                </a:lnTo>
                                <a:lnTo>
                                  <a:pt x="1023" y="1091"/>
                                </a:lnTo>
                                <a:lnTo>
                                  <a:pt x="1000" y="1110"/>
                                </a:lnTo>
                                <a:lnTo>
                                  <a:pt x="977" y="1129"/>
                                </a:lnTo>
                                <a:lnTo>
                                  <a:pt x="955" y="1148"/>
                                </a:lnTo>
                                <a:lnTo>
                                  <a:pt x="934" y="1167"/>
                                </a:lnTo>
                                <a:lnTo>
                                  <a:pt x="912" y="1188"/>
                                </a:lnTo>
                                <a:lnTo>
                                  <a:pt x="892" y="1207"/>
                                </a:lnTo>
                                <a:lnTo>
                                  <a:pt x="872" y="1227"/>
                                </a:lnTo>
                                <a:lnTo>
                                  <a:pt x="853" y="1248"/>
                                </a:lnTo>
                                <a:lnTo>
                                  <a:pt x="834" y="1269"/>
                                </a:lnTo>
                                <a:lnTo>
                                  <a:pt x="817" y="1289"/>
                                </a:lnTo>
                                <a:lnTo>
                                  <a:pt x="800" y="1311"/>
                                </a:lnTo>
                                <a:lnTo>
                                  <a:pt x="783" y="1332"/>
                                </a:lnTo>
                                <a:lnTo>
                                  <a:pt x="768" y="1353"/>
                                </a:lnTo>
                                <a:lnTo>
                                  <a:pt x="752" y="1375"/>
                                </a:lnTo>
                                <a:lnTo>
                                  <a:pt x="738" y="1397"/>
                                </a:lnTo>
                                <a:lnTo>
                                  <a:pt x="724" y="1419"/>
                                </a:lnTo>
                                <a:lnTo>
                                  <a:pt x="711" y="1441"/>
                                </a:lnTo>
                                <a:lnTo>
                                  <a:pt x="699" y="1464"/>
                                </a:lnTo>
                                <a:lnTo>
                                  <a:pt x="688" y="1486"/>
                                </a:lnTo>
                                <a:lnTo>
                                  <a:pt x="677" y="1508"/>
                                </a:lnTo>
                                <a:lnTo>
                                  <a:pt x="667" y="1531"/>
                                </a:lnTo>
                                <a:lnTo>
                                  <a:pt x="659" y="1554"/>
                                </a:lnTo>
                                <a:lnTo>
                                  <a:pt x="650" y="1578"/>
                                </a:lnTo>
                                <a:lnTo>
                                  <a:pt x="643" y="1600"/>
                                </a:lnTo>
                                <a:lnTo>
                                  <a:pt x="636" y="1624"/>
                                </a:lnTo>
                                <a:lnTo>
                                  <a:pt x="631" y="1647"/>
                                </a:lnTo>
                                <a:lnTo>
                                  <a:pt x="626" y="1671"/>
                                </a:lnTo>
                                <a:lnTo>
                                  <a:pt x="621" y="1694"/>
                                </a:lnTo>
                                <a:lnTo>
                                  <a:pt x="618" y="1718"/>
                                </a:lnTo>
                                <a:lnTo>
                                  <a:pt x="616" y="1743"/>
                                </a:lnTo>
                                <a:lnTo>
                                  <a:pt x="615" y="1766"/>
                                </a:lnTo>
                                <a:lnTo>
                                  <a:pt x="615" y="1790"/>
                                </a:lnTo>
                                <a:lnTo>
                                  <a:pt x="615" y="1814"/>
                                </a:lnTo>
                                <a:lnTo>
                                  <a:pt x="616" y="1838"/>
                                </a:lnTo>
                                <a:lnTo>
                                  <a:pt x="618" y="1861"/>
                                </a:lnTo>
                                <a:lnTo>
                                  <a:pt x="621" y="1885"/>
                                </a:lnTo>
                                <a:lnTo>
                                  <a:pt x="2065" y="11651"/>
                                </a:lnTo>
                                <a:lnTo>
                                  <a:pt x="2074" y="11700"/>
                                </a:lnTo>
                                <a:lnTo>
                                  <a:pt x="2083" y="11749"/>
                                </a:lnTo>
                                <a:lnTo>
                                  <a:pt x="2095" y="11797"/>
                                </a:lnTo>
                                <a:lnTo>
                                  <a:pt x="2109" y="11845"/>
                                </a:lnTo>
                                <a:lnTo>
                                  <a:pt x="2125" y="11892"/>
                                </a:lnTo>
                                <a:lnTo>
                                  <a:pt x="2142" y="11939"/>
                                </a:lnTo>
                                <a:lnTo>
                                  <a:pt x="2161" y="11985"/>
                                </a:lnTo>
                                <a:lnTo>
                                  <a:pt x="2182" y="12031"/>
                                </a:lnTo>
                                <a:lnTo>
                                  <a:pt x="2204" y="12076"/>
                                </a:lnTo>
                                <a:lnTo>
                                  <a:pt x="2229" y="12121"/>
                                </a:lnTo>
                                <a:lnTo>
                                  <a:pt x="2254" y="12165"/>
                                </a:lnTo>
                                <a:lnTo>
                                  <a:pt x="2282" y="12208"/>
                                </a:lnTo>
                                <a:lnTo>
                                  <a:pt x="2312" y="12250"/>
                                </a:lnTo>
                                <a:lnTo>
                                  <a:pt x="2342" y="12292"/>
                                </a:lnTo>
                                <a:lnTo>
                                  <a:pt x="2375" y="12333"/>
                                </a:lnTo>
                                <a:lnTo>
                                  <a:pt x="2409" y="12372"/>
                                </a:lnTo>
                                <a:lnTo>
                                  <a:pt x="2445" y="12412"/>
                                </a:lnTo>
                                <a:lnTo>
                                  <a:pt x="2481" y="12449"/>
                                </a:lnTo>
                                <a:lnTo>
                                  <a:pt x="2519" y="12487"/>
                                </a:lnTo>
                                <a:lnTo>
                                  <a:pt x="2560" y="12523"/>
                                </a:lnTo>
                                <a:lnTo>
                                  <a:pt x="2601" y="12558"/>
                                </a:lnTo>
                                <a:lnTo>
                                  <a:pt x="2645" y="12592"/>
                                </a:lnTo>
                                <a:lnTo>
                                  <a:pt x="2688" y="12626"/>
                                </a:lnTo>
                                <a:lnTo>
                                  <a:pt x="2734" y="12657"/>
                                </a:lnTo>
                                <a:lnTo>
                                  <a:pt x="2781" y="12688"/>
                                </a:lnTo>
                                <a:lnTo>
                                  <a:pt x="2830" y="12717"/>
                                </a:lnTo>
                                <a:lnTo>
                                  <a:pt x="2880" y="12745"/>
                                </a:lnTo>
                                <a:lnTo>
                                  <a:pt x="2930" y="12773"/>
                                </a:lnTo>
                                <a:lnTo>
                                  <a:pt x="2982" y="12799"/>
                                </a:lnTo>
                                <a:lnTo>
                                  <a:pt x="3036" y="12823"/>
                                </a:lnTo>
                                <a:lnTo>
                                  <a:pt x="3092" y="12846"/>
                                </a:lnTo>
                                <a:lnTo>
                                  <a:pt x="3147" y="12868"/>
                                </a:lnTo>
                                <a:lnTo>
                                  <a:pt x="3192" y="12884"/>
                                </a:lnTo>
                                <a:lnTo>
                                  <a:pt x="3238" y="12899"/>
                                </a:lnTo>
                                <a:lnTo>
                                  <a:pt x="3284" y="12914"/>
                                </a:lnTo>
                                <a:lnTo>
                                  <a:pt x="3332" y="12927"/>
                                </a:lnTo>
                                <a:lnTo>
                                  <a:pt x="3381" y="12940"/>
                                </a:lnTo>
                                <a:lnTo>
                                  <a:pt x="3432" y="12952"/>
                                </a:lnTo>
                                <a:lnTo>
                                  <a:pt x="3482" y="12962"/>
                                </a:lnTo>
                                <a:lnTo>
                                  <a:pt x="3534" y="12972"/>
                                </a:lnTo>
                                <a:lnTo>
                                  <a:pt x="3588" y="12980"/>
                                </a:lnTo>
                                <a:lnTo>
                                  <a:pt x="3641" y="12989"/>
                                </a:lnTo>
                                <a:lnTo>
                                  <a:pt x="3696" y="12995"/>
                                </a:lnTo>
                                <a:lnTo>
                                  <a:pt x="3750" y="13001"/>
                                </a:lnTo>
                                <a:lnTo>
                                  <a:pt x="3805" y="13005"/>
                                </a:lnTo>
                                <a:lnTo>
                                  <a:pt x="3859" y="13008"/>
                                </a:lnTo>
                                <a:lnTo>
                                  <a:pt x="3915" y="13010"/>
                                </a:lnTo>
                                <a:lnTo>
                                  <a:pt x="3970" y="13011"/>
                                </a:lnTo>
                                <a:lnTo>
                                  <a:pt x="3970" y="13009"/>
                                </a:lnTo>
                                <a:lnTo>
                                  <a:pt x="3975" y="13009"/>
                                </a:lnTo>
                                <a:lnTo>
                                  <a:pt x="13595" y="13009"/>
                                </a:lnTo>
                                <a:lnTo>
                                  <a:pt x="13667" y="13009"/>
                                </a:lnTo>
                                <a:lnTo>
                                  <a:pt x="13737" y="13006"/>
                                </a:lnTo>
                                <a:lnTo>
                                  <a:pt x="13807" y="13002"/>
                                </a:lnTo>
                                <a:lnTo>
                                  <a:pt x="13875" y="12995"/>
                                </a:lnTo>
                                <a:lnTo>
                                  <a:pt x="13944" y="12987"/>
                                </a:lnTo>
                                <a:lnTo>
                                  <a:pt x="14010" y="12977"/>
                                </a:lnTo>
                                <a:lnTo>
                                  <a:pt x="14075" y="12965"/>
                                </a:lnTo>
                                <a:lnTo>
                                  <a:pt x="14140" y="12952"/>
                                </a:lnTo>
                                <a:lnTo>
                                  <a:pt x="14203" y="12938"/>
                                </a:lnTo>
                                <a:lnTo>
                                  <a:pt x="14267" y="12921"/>
                                </a:lnTo>
                                <a:lnTo>
                                  <a:pt x="14327" y="12902"/>
                                </a:lnTo>
                                <a:lnTo>
                                  <a:pt x="14387" y="12883"/>
                                </a:lnTo>
                                <a:lnTo>
                                  <a:pt x="14446" y="12862"/>
                                </a:lnTo>
                                <a:lnTo>
                                  <a:pt x="14504" y="12839"/>
                                </a:lnTo>
                                <a:lnTo>
                                  <a:pt x="14561" y="12816"/>
                                </a:lnTo>
                                <a:lnTo>
                                  <a:pt x="14615" y="12790"/>
                                </a:lnTo>
                                <a:lnTo>
                                  <a:pt x="14669" y="12763"/>
                                </a:lnTo>
                                <a:lnTo>
                                  <a:pt x="14721" y="12736"/>
                                </a:lnTo>
                                <a:lnTo>
                                  <a:pt x="14772" y="12707"/>
                                </a:lnTo>
                                <a:lnTo>
                                  <a:pt x="14822" y="12676"/>
                                </a:lnTo>
                                <a:lnTo>
                                  <a:pt x="14870" y="12644"/>
                                </a:lnTo>
                                <a:lnTo>
                                  <a:pt x="14917" y="12612"/>
                                </a:lnTo>
                                <a:lnTo>
                                  <a:pt x="14962" y="12577"/>
                                </a:lnTo>
                                <a:lnTo>
                                  <a:pt x="15005" y="12542"/>
                                </a:lnTo>
                                <a:lnTo>
                                  <a:pt x="15047" y="12506"/>
                                </a:lnTo>
                                <a:lnTo>
                                  <a:pt x="15088" y="12468"/>
                                </a:lnTo>
                                <a:lnTo>
                                  <a:pt x="15126" y="12430"/>
                                </a:lnTo>
                                <a:lnTo>
                                  <a:pt x="15164" y="12390"/>
                                </a:lnTo>
                                <a:lnTo>
                                  <a:pt x="15199" y="12351"/>
                                </a:lnTo>
                                <a:lnTo>
                                  <a:pt x="15232" y="12309"/>
                                </a:lnTo>
                                <a:lnTo>
                                  <a:pt x="15264" y="12266"/>
                                </a:lnTo>
                                <a:lnTo>
                                  <a:pt x="15295" y="12224"/>
                                </a:lnTo>
                                <a:lnTo>
                                  <a:pt x="15317" y="12191"/>
                                </a:lnTo>
                                <a:lnTo>
                                  <a:pt x="15337" y="12157"/>
                                </a:lnTo>
                                <a:lnTo>
                                  <a:pt x="15356" y="12124"/>
                                </a:lnTo>
                                <a:lnTo>
                                  <a:pt x="15374" y="12091"/>
                                </a:lnTo>
                                <a:lnTo>
                                  <a:pt x="15392" y="12057"/>
                                </a:lnTo>
                                <a:lnTo>
                                  <a:pt x="15408" y="12023"/>
                                </a:lnTo>
                                <a:lnTo>
                                  <a:pt x="15423" y="11989"/>
                                </a:lnTo>
                                <a:lnTo>
                                  <a:pt x="15435" y="11955"/>
                                </a:lnTo>
                                <a:lnTo>
                                  <a:pt x="15448" y="11920"/>
                                </a:lnTo>
                                <a:lnTo>
                                  <a:pt x="15459" y="11886"/>
                                </a:lnTo>
                                <a:lnTo>
                                  <a:pt x="15470" y="11850"/>
                                </a:lnTo>
                                <a:lnTo>
                                  <a:pt x="15478" y="11814"/>
                                </a:lnTo>
                                <a:lnTo>
                                  <a:pt x="15487" y="11779"/>
                                </a:lnTo>
                                <a:lnTo>
                                  <a:pt x="15493" y="11742"/>
                                </a:lnTo>
                                <a:lnTo>
                                  <a:pt x="15498" y="11706"/>
                                </a:lnTo>
                                <a:lnTo>
                                  <a:pt x="15503" y="11669"/>
                                </a:lnTo>
                                <a:lnTo>
                                  <a:pt x="15504" y="11665"/>
                                </a:lnTo>
                                <a:lnTo>
                                  <a:pt x="16493" y="1899"/>
                                </a:lnTo>
                                <a:lnTo>
                                  <a:pt x="16494" y="1879"/>
                                </a:lnTo>
                                <a:lnTo>
                                  <a:pt x="16496" y="1861"/>
                                </a:lnTo>
                                <a:lnTo>
                                  <a:pt x="16496" y="1844"/>
                                </a:lnTo>
                                <a:lnTo>
                                  <a:pt x="16497" y="1827"/>
                                </a:lnTo>
                                <a:lnTo>
                                  <a:pt x="16495" y="1827"/>
                                </a:lnTo>
                                <a:lnTo>
                                  <a:pt x="16495" y="1800"/>
                                </a:lnTo>
                                <a:lnTo>
                                  <a:pt x="16493" y="1775"/>
                                </a:lnTo>
                                <a:lnTo>
                                  <a:pt x="16491" y="1748"/>
                                </a:lnTo>
                                <a:lnTo>
                                  <a:pt x="16488" y="1722"/>
                                </a:lnTo>
                                <a:lnTo>
                                  <a:pt x="16483" y="1697"/>
                                </a:lnTo>
                                <a:lnTo>
                                  <a:pt x="16478" y="1671"/>
                                </a:lnTo>
                                <a:lnTo>
                                  <a:pt x="16472" y="1645"/>
                                </a:lnTo>
                                <a:lnTo>
                                  <a:pt x="16464" y="1620"/>
                                </a:lnTo>
                                <a:lnTo>
                                  <a:pt x="16457" y="1594"/>
                                </a:lnTo>
                                <a:lnTo>
                                  <a:pt x="16447" y="1569"/>
                                </a:lnTo>
                                <a:lnTo>
                                  <a:pt x="16437" y="1544"/>
                                </a:lnTo>
                                <a:lnTo>
                                  <a:pt x="16427" y="1519"/>
                                </a:lnTo>
                                <a:lnTo>
                                  <a:pt x="16415" y="1495"/>
                                </a:lnTo>
                                <a:lnTo>
                                  <a:pt x="16403" y="1470"/>
                                </a:lnTo>
                                <a:lnTo>
                                  <a:pt x="16389" y="1446"/>
                                </a:lnTo>
                                <a:lnTo>
                                  <a:pt x="16375" y="1422"/>
                                </a:lnTo>
                                <a:lnTo>
                                  <a:pt x="16360" y="1398"/>
                                </a:lnTo>
                                <a:lnTo>
                                  <a:pt x="16345" y="1375"/>
                                </a:lnTo>
                                <a:lnTo>
                                  <a:pt x="16328" y="1351"/>
                                </a:lnTo>
                                <a:lnTo>
                                  <a:pt x="16311" y="1328"/>
                                </a:lnTo>
                                <a:lnTo>
                                  <a:pt x="16293" y="1305"/>
                                </a:lnTo>
                                <a:lnTo>
                                  <a:pt x="16275" y="1282"/>
                                </a:lnTo>
                                <a:lnTo>
                                  <a:pt x="16256" y="1259"/>
                                </a:lnTo>
                                <a:lnTo>
                                  <a:pt x="16235" y="1237"/>
                                </a:lnTo>
                                <a:lnTo>
                                  <a:pt x="16214" y="1216"/>
                                </a:lnTo>
                                <a:lnTo>
                                  <a:pt x="16192" y="1194"/>
                                </a:lnTo>
                                <a:lnTo>
                                  <a:pt x="16171" y="1173"/>
                                </a:lnTo>
                                <a:lnTo>
                                  <a:pt x="16148" y="1151"/>
                                </a:lnTo>
                                <a:lnTo>
                                  <a:pt x="16124" y="1131"/>
                                </a:lnTo>
                                <a:lnTo>
                                  <a:pt x="16101" y="1111"/>
                                </a:lnTo>
                                <a:lnTo>
                                  <a:pt x="16076" y="1090"/>
                                </a:lnTo>
                                <a:lnTo>
                                  <a:pt x="16050" y="1070"/>
                                </a:lnTo>
                                <a:lnTo>
                                  <a:pt x="16021" y="1049"/>
                                </a:lnTo>
                                <a:lnTo>
                                  <a:pt x="15991" y="1027"/>
                                </a:lnTo>
                                <a:lnTo>
                                  <a:pt x="15961" y="1006"/>
                                </a:lnTo>
                                <a:lnTo>
                                  <a:pt x="15930" y="986"/>
                                </a:lnTo>
                                <a:lnTo>
                                  <a:pt x="15898" y="966"/>
                                </a:lnTo>
                                <a:lnTo>
                                  <a:pt x="15866" y="946"/>
                                </a:lnTo>
                                <a:lnTo>
                                  <a:pt x="15834" y="928"/>
                                </a:lnTo>
                                <a:lnTo>
                                  <a:pt x="15800" y="909"/>
                                </a:lnTo>
                                <a:lnTo>
                                  <a:pt x="15766" y="891"/>
                                </a:lnTo>
                                <a:lnTo>
                                  <a:pt x="15732" y="873"/>
                                </a:lnTo>
                                <a:lnTo>
                                  <a:pt x="15696" y="856"/>
                                </a:lnTo>
                                <a:lnTo>
                                  <a:pt x="15661" y="839"/>
                                </a:lnTo>
                                <a:lnTo>
                                  <a:pt x="15625" y="823"/>
                                </a:lnTo>
                                <a:lnTo>
                                  <a:pt x="15588" y="808"/>
                                </a:lnTo>
                                <a:lnTo>
                                  <a:pt x="15551" y="793"/>
                                </a:lnTo>
                                <a:lnTo>
                                  <a:pt x="15513" y="778"/>
                                </a:lnTo>
                                <a:lnTo>
                                  <a:pt x="15476" y="764"/>
                                </a:lnTo>
                                <a:lnTo>
                                  <a:pt x="15437" y="752"/>
                                </a:lnTo>
                                <a:lnTo>
                                  <a:pt x="15398" y="739"/>
                                </a:lnTo>
                                <a:lnTo>
                                  <a:pt x="15358" y="726"/>
                                </a:lnTo>
                                <a:lnTo>
                                  <a:pt x="15319" y="715"/>
                                </a:lnTo>
                                <a:lnTo>
                                  <a:pt x="15279" y="703"/>
                                </a:lnTo>
                                <a:lnTo>
                                  <a:pt x="15239" y="693"/>
                                </a:lnTo>
                                <a:lnTo>
                                  <a:pt x="15198" y="683"/>
                                </a:lnTo>
                                <a:lnTo>
                                  <a:pt x="15156" y="675"/>
                                </a:lnTo>
                                <a:lnTo>
                                  <a:pt x="15115" y="666"/>
                                </a:lnTo>
                                <a:lnTo>
                                  <a:pt x="15073" y="657"/>
                                </a:lnTo>
                                <a:lnTo>
                                  <a:pt x="15030" y="650"/>
                                </a:lnTo>
                                <a:lnTo>
                                  <a:pt x="14987" y="644"/>
                                </a:lnTo>
                                <a:lnTo>
                                  <a:pt x="14946" y="637"/>
                                </a:lnTo>
                                <a:lnTo>
                                  <a:pt x="14902" y="632"/>
                                </a:lnTo>
                                <a:lnTo>
                                  <a:pt x="14859" y="628"/>
                                </a:lnTo>
                                <a:lnTo>
                                  <a:pt x="14827" y="624"/>
                                </a:lnTo>
                                <a:lnTo>
                                  <a:pt x="14794" y="622"/>
                                </a:lnTo>
                                <a:lnTo>
                                  <a:pt x="14761" y="620"/>
                                </a:lnTo>
                                <a:lnTo>
                                  <a:pt x="14727" y="618"/>
                                </a:lnTo>
                                <a:lnTo>
                                  <a:pt x="14692" y="617"/>
                                </a:lnTo>
                                <a:lnTo>
                                  <a:pt x="14657" y="616"/>
                                </a:lnTo>
                                <a:lnTo>
                                  <a:pt x="14620" y="615"/>
                                </a:lnTo>
                                <a:lnTo>
                                  <a:pt x="14584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6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92"/>
                        <wps:cNvSpPr>
                          <a:spLocks/>
                        </wps:cNvSpPr>
                        <wps:spPr bwMode="auto">
                          <a:xfrm>
                            <a:off x="4716" y="4817"/>
                            <a:ext cx="2827" cy="894"/>
                          </a:xfrm>
                          <a:custGeom>
                            <a:avLst/>
                            <a:gdLst>
                              <a:gd name="T0" fmla="*/ 527 w 14135"/>
                              <a:gd name="T1" fmla="*/ 1381 h 4472"/>
                              <a:gd name="T2" fmla="*/ 338 w 14135"/>
                              <a:gd name="T3" fmla="*/ 1302 h 4472"/>
                              <a:gd name="T4" fmla="*/ 183 w 14135"/>
                              <a:gd name="T5" fmla="*/ 1173 h 4472"/>
                              <a:gd name="T6" fmla="*/ 70 w 14135"/>
                              <a:gd name="T7" fmla="*/ 1006 h 4472"/>
                              <a:gd name="T8" fmla="*/ 9 w 14135"/>
                              <a:gd name="T9" fmla="*/ 808 h 4472"/>
                              <a:gd name="T10" fmla="*/ 9 w 14135"/>
                              <a:gd name="T11" fmla="*/ 594 h 4472"/>
                              <a:gd name="T12" fmla="*/ 70 w 14135"/>
                              <a:gd name="T13" fmla="*/ 398 h 4472"/>
                              <a:gd name="T14" fmla="*/ 183 w 14135"/>
                              <a:gd name="T15" fmla="*/ 230 h 4472"/>
                              <a:gd name="T16" fmla="*/ 338 w 14135"/>
                              <a:gd name="T17" fmla="*/ 102 h 4472"/>
                              <a:gd name="T18" fmla="*/ 527 w 14135"/>
                              <a:gd name="T19" fmla="*/ 22 h 4472"/>
                              <a:gd name="T20" fmla="*/ 769 w 14135"/>
                              <a:gd name="T21" fmla="*/ 0 h 4472"/>
                              <a:gd name="T22" fmla="*/ 1156 w 14135"/>
                              <a:gd name="T23" fmla="*/ 21 h 4472"/>
                              <a:gd name="T24" fmla="*/ 1517 w 14135"/>
                              <a:gd name="T25" fmla="*/ 71 h 4472"/>
                              <a:gd name="T26" fmla="*/ 1850 w 14135"/>
                              <a:gd name="T27" fmla="*/ 148 h 4472"/>
                              <a:gd name="T28" fmla="*/ 2159 w 14135"/>
                              <a:gd name="T29" fmla="*/ 249 h 4472"/>
                              <a:gd name="T30" fmla="*/ 2442 w 14135"/>
                              <a:gd name="T31" fmla="*/ 374 h 4472"/>
                              <a:gd name="T32" fmla="*/ 2591 w 14135"/>
                              <a:gd name="T33" fmla="*/ 456 h 4472"/>
                              <a:gd name="T34" fmla="*/ 2839 w 14135"/>
                              <a:gd name="T35" fmla="*/ 615 h 4472"/>
                              <a:gd name="T36" fmla="*/ 3062 w 14135"/>
                              <a:gd name="T37" fmla="*/ 789 h 4472"/>
                              <a:gd name="T38" fmla="*/ 3263 w 14135"/>
                              <a:gd name="T39" fmla="*/ 978 h 4472"/>
                              <a:gd name="T40" fmla="*/ 3441 w 14135"/>
                              <a:gd name="T41" fmla="*/ 1181 h 4472"/>
                              <a:gd name="T42" fmla="*/ 3596 w 14135"/>
                              <a:gd name="T43" fmla="*/ 1395 h 4472"/>
                              <a:gd name="T44" fmla="*/ 3733 w 14135"/>
                              <a:gd name="T45" fmla="*/ 1623 h 4472"/>
                              <a:gd name="T46" fmla="*/ 3848 w 14135"/>
                              <a:gd name="T47" fmla="*/ 1859 h 4472"/>
                              <a:gd name="T48" fmla="*/ 3943 w 14135"/>
                              <a:gd name="T49" fmla="*/ 2100 h 4472"/>
                              <a:gd name="T50" fmla="*/ 4047 w 14135"/>
                              <a:gd name="T51" fmla="*/ 2464 h 4472"/>
                              <a:gd name="T52" fmla="*/ 4107 w 14135"/>
                              <a:gd name="T53" fmla="*/ 2816 h 4472"/>
                              <a:gd name="T54" fmla="*/ 4127 w 14135"/>
                              <a:gd name="T55" fmla="*/ 3064 h 4472"/>
                              <a:gd name="T56" fmla="*/ 13606 w 14135"/>
                              <a:gd name="T57" fmla="*/ 3086 h 4472"/>
                              <a:gd name="T58" fmla="*/ 13795 w 14135"/>
                              <a:gd name="T59" fmla="*/ 3165 h 4472"/>
                              <a:gd name="T60" fmla="*/ 13951 w 14135"/>
                              <a:gd name="T61" fmla="*/ 3295 h 4472"/>
                              <a:gd name="T62" fmla="*/ 14065 w 14135"/>
                              <a:gd name="T63" fmla="*/ 3463 h 4472"/>
                              <a:gd name="T64" fmla="*/ 14127 w 14135"/>
                              <a:gd name="T65" fmla="*/ 3660 h 4472"/>
                              <a:gd name="T66" fmla="*/ 14127 w 14135"/>
                              <a:gd name="T67" fmla="*/ 3875 h 4472"/>
                              <a:gd name="T68" fmla="*/ 14065 w 14135"/>
                              <a:gd name="T69" fmla="*/ 4073 h 4472"/>
                              <a:gd name="T70" fmla="*/ 13951 w 14135"/>
                              <a:gd name="T71" fmla="*/ 4242 h 4472"/>
                              <a:gd name="T72" fmla="*/ 13795 w 14135"/>
                              <a:gd name="T73" fmla="*/ 4370 h 4472"/>
                              <a:gd name="T74" fmla="*/ 13606 w 14135"/>
                              <a:gd name="T75" fmla="*/ 4450 h 4472"/>
                              <a:gd name="T76" fmla="*/ 3367 w 14135"/>
                              <a:gd name="T77" fmla="*/ 4472 h 4472"/>
                              <a:gd name="T78" fmla="*/ 3268 w 14135"/>
                              <a:gd name="T79" fmla="*/ 4463 h 4472"/>
                              <a:gd name="T80" fmla="*/ 3107 w 14135"/>
                              <a:gd name="T81" fmla="*/ 4422 h 4472"/>
                              <a:gd name="T82" fmla="*/ 2928 w 14135"/>
                              <a:gd name="T83" fmla="*/ 4318 h 4472"/>
                              <a:gd name="T84" fmla="*/ 2790 w 14135"/>
                              <a:gd name="T85" fmla="*/ 4169 h 4472"/>
                              <a:gd name="T86" fmla="*/ 2699 w 14135"/>
                              <a:gd name="T87" fmla="*/ 3989 h 4472"/>
                              <a:gd name="T88" fmla="*/ 2664 w 14135"/>
                              <a:gd name="T89" fmla="*/ 3788 h 4472"/>
                              <a:gd name="T90" fmla="*/ 2690 w 14135"/>
                              <a:gd name="T91" fmla="*/ 3574 h 4472"/>
                              <a:gd name="T92" fmla="*/ 2720 w 14135"/>
                              <a:gd name="T93" fmla="*/ 3335 h 4472"/>
                              <a:gd name="T94" fmla="*/ 2718 w 14135"/>
                              <a:gd name="T95" fmla="*/ 3074 h 4472"/>
                              <a:gd name="T96" fmla="*/ 2683 w 14135"/>
                              <a:gd name="T97" fmla="*/ 2822 h 4472"/>
                              <a:gd name="T98" fmla="*/ 2608 w 14135"/>
                              <a:gd name="T99" fmla="*/ 2543 h 4472"/>
                              <a:gd name="T100" fmla="*/ 2487 w 14135"/>
                              <a:gd name="T101" fmla="*/ 2275 h 4472"/>
                              <a:gd name="T102" fmla="*/ 2327 w 14135"/>
                              <a:gd name="T103" fmla="*/ 2041 h 4472"/>
                              <a:gd name="T104" fmla="*/ 2126 w 14135"/>
                              <a:gd name="T105" fmla="*/ 1837 h 4472"/>
                              <a:gd name="T106" fmla="*/ 1879 w 14135"/>
                              <a:gd name="T107" fmla="*/ 1666 h 4472"/>
                              <a:gd name="T108" fmla="*/ 1782 w 14135"/>
                              <a:gd name="T109" fmla="*/ 1619 h 4472"/>
                              <a:gd name="T110" fmla="*/ 1475 w 14135"/>
                              <a:gd name="T111" fmla="*/ 1503 h 4472"/>
                              <a:gd name="T112" fmla="*/ 1192 w 14135"/>
                              <a:gd name="T113" fmla="*/ 1440 h 4472"/>
                              <a:gd name="T114" fmla="*/ 957 w 14135"/>
                              <a:gd name="T115" fmla="*/ 1412 h 4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135" h="4472">
                                <a:moveTo>
                                  <a:pt x="702" y="1403"/>
                                </a:moveTo>
                                <a:lnTo>
                                  <a:pt x="666" y="1403"/>
                                </a:lnTo>
                                <a:lnTo>
                                  <a:pt x="630" y="1399"/>
                                </a:lnTo>
                                <a:lnTo>
                                  <a:pt x="595" y="1395"/>
                                </a:lnTo>
                                <a:lnTo>
                                  <a:pt x="561" y="1389"/>
                                </a:lnTo>
                                <a:lnTo>
                                  <a:pt x="527" y="1381"/>
                                </a:lnTo>
                                <a:lnTo>
                                  <a:pt x="493" y="1372"/>
                                </a:lnTo>
                                <a:lnTo>
                                  <a:pt x="461" y="1361"/>
                                </a:lnTo>
                                <a:lnTo>
                                  <a:pt x="429" y="1348"/>
                                </a:lnTo>
                                <a:lnTo>
                                  <a:pt x="398" y="1334"/>
                                </a:lnTo>
                                <a:lnTo>
                                  <a:pt x="367" y="1318"/>
                                </a:lnTo>
                                <a:lnTo>
                                  <a:pt x="338" y="1302"/>
                                </a:lnTo>
                                <a:lnTo>
                                  <a:pt x="309" y="1283"/>
                                </a:lnTo>
                                <a:lnTo>
                                  <a:pt x="283" y="1264"/>
                                </a:lnTo>
                                <a:lnTo>
                                  <a:pt x="256" y="1243"/>
                                </a:lnTo>
                                <a:lnTo>
                                  <a:pt x="230" y="1221"/>
                                </a:lnTo>
                                <a:lnTo>
                                  <a:pt x="206" y="1197"/>
                                </a:lnTo>
                                <a:lnTo>
                                  <a:pt x="183" y="1173"/>
                                </a:lnTo>
                                <a:lnTo>
                                  <a:pt x="161" y="1148"/>
                                </a:lnTo>
                                <a:lnTo>
                                  <a:pt x="139" y="1121"/>
                                </a:lnTo>
                                <a:lnTo>
                                  <a:pt x="120" y="1094"/>
                                </a:lnTo>
                                <a:lnTo>
                                  <a:pt x="102" y="1066"/>
                                </a:lnTo>
                                <a:lnTo>
                                  <a:pt x="85" y="1036"/>
                                </a:lnTo>
                                <a:lnTo>
                                  <a:pt x="70" y="1006"/>
                                </a:lnTo>
                                <a:lnTo>
                                  <a:pt x="56" y="975"/>
                                </a:lnTo>
                                <a:lnTo>
                                  <a:pt x="43" y="943"/>
                                </a:lnTo>
                                <a:lnTo>
                                  <a:pt x="32" y="910"/>
                                </a:lnTo>
                                <a:lnTo>
                                  <a:pt x="23" y="877"/>
                                </a:lnTo>
                                <a:lnTo>
                                  <a:pt x="14" y="842"/>
                                </a:lnTo>
                                <a:lnTo>
                                  <a:pt x="9" y="808"/>
                                </a:lnTo>
                                <a:lnTo>
                                  <a:pt x="5" y="773"/>
                                </a:lnTo>
                                <a:lnTo>
                                  <a:pt x="1" y="738"/>
                                </a:lnTo>
                                <a:lnTo>
                                  <a:pt x="0" y="701"/>
                                </a:lnTo>
                                <a:lnTo>
                                  <a:pt x="1" y="665"/>
                                </a:lnTo>
                                <a:lnTo>
                                  <a:pt x="5" y="630"/>
                                </a:lnTo>
                                <a:lnTo>
                                  <a:pt x="9" y="594"/>
                                </a:lnTo>
                                <a:lnTo>
                                  <a:pt x="14" y="560"/>
                                </a:lnTo>
                                <a:lnTo>
                                  <a:pt x="23" y="526"/>
                                </a:lnTo>
                                <a:lnTo>
                                  <a:pt x="32" y="493"/>
                                </a:lnTo>
                                <a:lnTo>
                                  <a:pt x="43" y="461"/>
                                </a:lnTo>
                                <a:lnTo>
                                  <a:pt x="56" y="429"/>
                                </a:lnTo>
                                <a:lnTo>
                                  <a:pt x="70" y="398"/>
                                </a:lnTo>
                                <a:lnTo>
                                  <a:pt x="85" y="368"/>
                                </a:lnTo>
                                <a:lnTo>
                                  <a:pt x="102" y="338"/>
                                </a:lnTo>
                                <a:lnTo>
                                  <a:pt x="120" y="309"/>
                                </a:lnTo>
                                <a:lnTo>
                                  <a:pt x="139" y="282"/>
                                </a:lnTo>
                                <a:lnTo>
                                  <a:pt x="161" y="256"/>
                                </a:lnTo>
                                <a:lnTo>
                                  <a:pt x="183" y="230"/>
                                </a:lnTo>
                                <a:lnTo>
                                  <a:pt x="206" y="205"/>
                                </a:lnTo>
                                <a:lnTo>
                                  <a:pt x="230" y="183"/>
                                </a:lnTo>
                                <a:lnTo>
                                  <a:pt x="256" y="160"/>
                                </a:lnTo>
                                <a:lnTo>
                                  <a:pt x="283" y="140"/>
                                </a:lnTo>
                                <a:lnTo>
                                  <a:pt x="309" y="120"/>
                                </a:lnTo>
                                <a:lnTo>
                                  <a:pt x="338" y="102"/>
                                </a:lnTo>
                                <a:lnTo>
                                  <a:pt x="367" y="84"/>
                                </a:lnTo>
                                <a:lnTo>
                                  <a:pt x="398" y="69"/>
                                </a:lnTo>
                                <a:lnTo>
                                  <a:pt x="429" y="56"/>
                                </a:lnTo>
                                <a:lnTo>
                                  <a:pt x="461" y="43"/>
                                </a:lnTo>
                                <a:lnTo>
                                  <a:pt x="493" y="32"/>
                                </a:lnTo>
                                <a:lnTo>
                                  <a:pt x="527" y="22"/>
                                </a:lnTo>
                                <a:lnTo>
                                  <a:pt x="561" y="14"/>
                                </a:lnTo>
                                <a:lnTo>
                                  <a:pt x="595" y="9"/>
                                </a:lnTo>
                                <a:lnTo>
                                  <a:pt x="630" y="4"/>
                                </a:lnTo>
                                <a:lnTo>
                                  <a:pt x="666" y="1"/>
                                </a:lnTo>
                                <a:lnTo>
                                  <a:pt x="702" y="0"/>
                                </a:lnTo>
                                <a:lnTo>
                                  <a:pt x="769" y="0"/>
                                </a:lnTo>
                                <a:lnTo>
                                  <a:pt x="836" y="2"/>
                                </a:lnTo>
                                <a:lnTo>
                                  <a:pt x="902" y="4"/>
                                </a:lnTo>
                                <a:lnTo>
                                  <a:pt x="966" y="7"/>
                                </a:lnTo>
                                <a:lnTo>
                                  <a:pt x="1030" y="11"/>
                                </a:lnTo>
                                <a:lnTo>
                                  <a:pt x="1094" y="16"/>
                                </a:lnTo>
                                <a:lnTo>
                                  <a:pt x="1156" y="21"/>
                                </a:lnTo>
                                <a:lnTo>
                                  <a:pt x="1218" y="28"/>
                                </a:lnTo>
                                <a:lnTo>
                                  <a:pt x="1279" y="34"/>
                                </a:lnTo>
                                <a:lnTo>
                                  <a:pt x="1340" y="43"/>
                                </a:lnTo>
                                <a:lnTo>
                                  <a:pt x="1400" y="51"/>
                                </a:lnTo>
                                <a:lnTo>
                                  <a:pt x="1459" y="61"/>
                                </a:lnTo>
                                <a:lnTo>
                                  <a:pt x="1517" y="71"/>
                                </a:lnTo>
                                <a:lnTo>
                                  <a:pt x="1575" y="81"/>
                                </a:lnTo>
                                <a:lnTo>
                                  <a:pt x="1631" y="93"/>
                                </a:lnTo>
                                <a:lnTo>
                                  <a:pt x="1688" y="106"/>
                                </a:lnTo>
                                <a:lnTo>
                                  <a:pt x="1742" y="119"/>
                                </a:lnTo>
                                <a:lnTo>
                                  <a:pt x="1797" y="133"/>
                                </a:lnTo>
                                <a:lnTo>
                                  <a:pt x="1850" y="148"/>
                                </a:lnTo>
                                <a:lnTo>
                                  <a:pt x="1904" y="162"/>
                                </a:lnTo>
                                <a:lnTo>
                                  <a:pt x="1956" y="179"/>
                                </a:lnTo>
                                <a:lnTo>
                                  <a:pt x="2009" y="196"/>
                                </a:lnTo>
                                <a:lnTo>
                                  <a:pt x="2059" y="213"/>
                                </a:lnTo>
                                <a:lnTo>
                                  <a:pt x="2109" y="231"/>
                                </a:lnTo>
                                <a:lnTo>
                                  <a:pt x="2159" y="249"/>
                                </a:lnTo>
                                <a:lnTo>
                                  <a:pt x="2208" y="268"/>
                                </a:lnTo>
                                <a:lnTo>
                                  <a:pt x="2256" y="289"/>
                                </a:lnTo>
                                <a:lnTo>
                                  <a:pt x="2304" y="309"/>
                                </a:lnTo>
                                <a:lnTo>
                                  <a:pt x="2351" y="330"/>
                                </a:lnTo>
                                <a:lnTo>
                                  <a:pt x="2397" y="352"/>
                                </a:lnTo>
                                <a:lnTo>
                                  <a:pt x="2442" y="374"/>
                                </a:lnTo>
                                <a:lnTo>
                                  <a:pt x="2487" y="397"/>
                                </a:lnTo>
                                <a:lnTo>
                                  <a:pt x="2503" y="405"/>
                                </a:lnTo>
                                <a:lnTo>
                                  <a:pt x="2518" y="414"/>
                                </a:lnTo>
                                <a:lnTo>
                                  <a:pt x="2533" y="423"/>
                                </a:lnTo>
                                <a:lnTo>
                                  <a:pt x="2548" y="432"/>
                                </a:lnTo>
                                <a:lnTo>
                                  <a:pt x="2591" y="456"/>
                                </a:lnTo>
                                <a:lnTo>
                                  <a:pt x="2634" y="482"/>
                                </a:lnTo>
                                <a:lnTo>
                                  <a:pt x="2676" y="507"/>
                                </a:lnTo>
                                <a:lnTo>
                                  <a:pt x="2718" y="533"/>
                                </a:lnTo>
                                <a:lnTo>
                                  <a:pt x="2759" y="560"/>
                                </a:lnTo>
                                <a:lnTo>
                                  <a:pt x="2799" y="587"/>
                                </a:lnTo>
                                <a:lnTo>
                                  <a:pt x="2839" y="615"/>
                                </a:lnTo>
                                <a:lnTo>
                                  <a:pt x="2878" y="643"/>
                                </a:lnTo>
                                <a:lnTo>
                                  <a:pt x="2917" y="670"/>
                                </a:lnTo>
                                <a:lnTo>
                                  <a:pt x="2954" y="700"/>
                                </a:lnTo>
                                <a:lnTo>
                                  <a:pt x="2990" y="729"/>
                                </a:lnTo>
                                <a:lnTo>
                                  <a:pt x="3027" y="759"/>
                                </a:lnTo>
                                <a:lnTo>
                                  <a:pt x="3062" y="789"/>
                                </a:lnTo>
                                <a:lnTo>
                                  <a:pt x="3097" y="820"/>
                                </a:lnTo>
                                <a:lnTo>
                                  <a:pt x="3132" y="851"/>
                                </a:lnTo>
                                <a:lnTo>
                                  <a:pt x="3166" y="882"/>
                                </a:lnTo>
                                <a:lnTo>
                                  <a:pt x="3199" y="914"/>
                                </a:lnTo>
                                <a:lnTo>
                                  <a:pt x="3231" y="946"/>
                                </a:lnTo>
                                <a:lnTo>
                                  <a:pt x="3263" y="978"/>
                                </a:lnTo>
                                <a:lnTo>
                                  <a:pt x="3294" y="1011"/>
                                </a:lnTo>
                                <a:lnTo>
                                  <a:pt x="3324" y="1044"/>
                                </a:lnTo>
                                <a:lnTo>
                                  <a:pt x="3354" y="1079"/>
                                </a:lnTo>
                                <a:lnTo>
                                  <a:pt x="3384" y="1112"/>
                                </a:lnTo>
                                <a:lnTo>
                                  <a:pt x="3412" y="1146"/>
                                </a:lnTo>
                                <a:lnTo>
                                  <a:pt x="3441" y="1181"/>
                                </a:lnTo>
                                <a:lnTo>
                                  <a:pt x="3467" y="1216"/>
                                </a:lnTo>
                                <a:lnTo>
                                  <a:pt x="3494" y="1251"/>
                                </a:lnTo>
                                <a:lnTo>
                                  <a:pt x="3521" y="1286"/>
                                </a:lnTo>
                                <a:lnTo>
                                  <a:pt x="3546" y="1322"/>
                                </a:lnTo>
                                <a:lnTo>
                                  <a:pt x="3571" y="1359"/>
                                </a:lnTo>
                                <a:lnTo>
                                  <a:pt x="3596" y="1395"/>
                                </a:lnTo>
                                <a:lnTo>
                                  <a:pt x="3619" y="1431"/>
                                </a:lnTo>
                                <a:lnTo>
                                  <a:pt x="3643" y="1469"/>
                                </a:lnTo>
                                <a:lnTo>
                                  <a:pt x="3666" y="1507"/>
                                </a:lnTo>
                                <a:lnTo>
                                  <a:pt x="3689" y="1546"/>
                                </a:lnTo>
                                <a:lnTo>
                                  <a:pt x="3711" y="1584"/>
                                </a:lnTo>
                                <a:lnTo>
                                  <a:pt x="3733" y="1623"/>
                                </a:lnTo>
                                <a:lnTo>
                                  <a:pt x="3753" y="1662"/>
                                </a:lnTo>
                                <a:lnTo>
                                  <a:pt x="3773" y="1701"/>
                                </a:lnTo>
                                <a:lnTo>
                                  <a:pt x="3793" y="1740"/>
                                </a:lnTo>
                                <a:lnTo>
                                  <a:pt x="3812" y="1780"/>
                                </a:lnTo>
                                <a:lnTo>
                                  <a:pt x="3830" y="1820"/>
                                </a:lnTo>
                                <a:lnTo>
                                  <a:pt x="3848" y="1859"/>
                                </a:lnTo>
                                <a:lnTo>
                                  <a:pt x="3865" y="1899"/>
                                </a:lnTo>
                                <a:lnTo>
                                  <a:pt x="3882" y="1939"/>
                                </a:lnTo>
                                <a:lnTo>
                                  <a:pt x="3898" y="1979"/>
                                </a:lnTo>
                                <a:lnTo>
                                  <a:pt x="3913" y="2019"/>
                                </a:lnTo>
                                <a:lnTo>
                                  <a:pt x="3928" y="2059"/>
                                </a:lnTo>
                                <a:lnTo>
                                  <a:pt x="3943" y="2100"/>
                                </a:lnTo>
                                <a:lnTo>
                                  <a:pt x="3956" y="2140"/>
                                </a:lnTo>
                                <a:lnTo>
                                  <a:pt x="3970" y="2181"/>
                                </a:lnTo>
                                <a:lnTo>
                                  <a:pt x="3983" y="2221"/>
                                </a:lnTo>
                                <a:lnTo>
                                  <a:pt x="4006" y="2303"/>
                                </a:lnTo>
                                <a:lnTo>
                                  <a:pt x="4028" y="2383"/>
                                </a:lnTo>
                                <a:lnTo>
                                  <a:pt x="4047" y="2464"/>
                                </a:lnTo>
                                <a:lnTo>
                                  <a:pt x="4064" y="2545"/>
                                </a:lnTo>
                                <a:lnTo>
                                  <a:pt x="4079" y="2627"/>
                                </a:lnTo>
                                <a:lnTo>
                                  <a:pt x="4093" y="2708"/>
                                </a:lnTo>
                                <a:lnTo>
                                  <a:pt x="4096" y="2732"/>
                                </a:lnTo>
                                <a:lnTo>
                                  <a:pt x="4101" y="2774"/>
                                </a:lnTo>
                                <a:lnTo>
                                  <a:pt x="4107" y="2816"/>
                                </a:lnTo>
                                <a:lnTo>
                                  <a:pt x="4111" y="2858"/>
                                </a:lnTo>
                                <a:lnTo>
                                  <a:pt x="4115" y="2898"/>
                                </a:lnTo>
                                <a:lnTo>
                                  <a:pt x="4119" y="2940"/>
                                </a:lnTo>
                                <a:lnTo>
                                  <a:pt x="4122" y="2982"/>
                                </a:lnTo>
                                <a:lnTo>
                                  <a:pt x="4125" y="3022"/>
                                </a:lnTo>
                                <a:lnTo>
                                  <a:pt x="4127" y="3064"/>
                                </a:lnTo>
                                <a:lnTo>
                                  <a:pt x="13431" y="3064"/>
                                </a:lnTo>
                                <a:lnTo>
                                  <a:pt x="13467" y="3065"/>
                                </a:lnTo>
                                <a:lnTo>
                                  <a:pt x="13502" y="3067"/>
                                </a:lnTo>
                                <a:lnTo>
                                  <a:pt x="13538" y="3071"/>
                                </a:lnTo>
                                <a:lnTo>
                                  <a:pt x="13572" y="3078"/>
                                </a:lnTo>
                                <a:lnTo>
                                  <a:pt x="13606" y="3086"/>
                                </a:lnTo>
                                <a:lnTo>
                                  <a:pt x="13640" y="3095"/>
                                </a:lnTo>
                                <a:lnTo>
                                  <a:pt x="13672" y="3107"/>
                                </a:lnTo>
                                <a:lnTo>
                                  <a:pt x="13704" y="3118"/>
                                </a:lnTo>
                                <a:lnTo>
                                  <a:pt x="13735" y="3133"/>
                                </a:lnTo>
                                <a:lnTo>
                                  <a:pt x="13766" y="3148"/>
                                </a:lnTo>
                                <a:lnTo>
                                  <a:pt x="13795" y="3165"/>
                                </a:lnTo>
                                <a:lnTo>
                                  <a:pt x="13824" y="3184"/>
                                </a:lnTo>
                                <a:lnTo>
                                  <a:pt x="13852" y="3204"/>
                                </a:lnTo>
                                <a:lnTo>
                                  <a:pt x="13879" y="3224"/>
                                </a:lnTo>
                                <a:lnTo>
                                  <a:pt x="13904" y="3247"/>
                                </a:lnTo>
                                <a:lnTo>
                                  <a:pt x="13929" y="3270"/>
                                </a:lnTo>
                                <a:lnTo>
                                  <a:pt x="13951" y="3295"/>
                                </a:lnTo>
                                <a:lnTo>
                                  <a:pt x="13974" y="3320"/>
                                </a:lnTo>
                                <a:lnTo>
                                  <a:pt x="13995" y="3346"/>
                                </a:lnTo>
                                <a:lnTo>
                                  <a:pt x="14015" y="3374"/>
                                </a:lnTo>
                                <a:lnTo>
                                  <a:pt x="14033" y="3403"/>
                                </a:lnTo>
                                <a:lnTo>
                                  <a:pt x="14050" y="3433"/>
                                </a:lnTo>
                                <a:lnTo>
                                  <a:pt x="14065" y="3463"/>
                                </a:lnTo>
                                <a:lnTo>
                                  <a:pt x="14080" y="3494"/>
                                </a:lnTo>
                                <a:lnTo>
                                  <a:pt x="14092" y="3526"/>
                                </a:lnTo>
                                <a:lnTo>
                                  <a:pt x="14103" y="3559"/>
                                </a:lnTo>
                                <a:lnTo>
                                  <a:pt x="14113" y="3592"/>
                                </a:lnTo>
                                <a:lnTo>
                                  <a:pt x="14120" y="3626"/>
                                </a:lnTo>
                                <a:lnTo>
                                  <a:pt x="14127" y="3660"/>
                                </a:lnTo>
                                <a:lnTo>
                                  <a:pt x="14131" y="3696"/>
                                </a:lnTo>
                                <a:lnTo>
                                  <a:pt x="14134" y="3732"/>
                                </a:lnTo>
                                <a:lnTo>
                                  <a:pt x="14135" y="3767"/>
                                </a:lnTo>
                                <a:lnTo>
                                  <a:pt x="14134" y="3804"/>
                                </a:lnTo>
                                <a:lnTo>
                                  <a:pt x="14131" y="3840"/>
                                </a:lnTo>
                                <a:lnTo>
                                  <a:pt x="14127" y="3875"/>
                                </a:lnTo>
                                <a:lnTo>
                                  <a:pt x="14120" y="3910"/>
                                </a:lnTo>
                                <a:lnTo>
                                  <a:pt x="14113" y="3944"/>
                                </a:lnTo>
                                <a:lnTo>
                                  <a:pt x="14103" y="3977"/>
                                </a:lnTo>
                                <a:lnTo>
                                  <a:pt x="14092" y="4010"/>
                                </a:lnTo>
                                <a:lnTo>
                                  <a:pt x="14080" y="4042"/>
                                </a:lnTo>
                                <a:lnTo>
                                  <a:pt x="14065" y="4073"/>
                                </a:lnTo>
                                <a:lnTo>
                                  <a:pt x="14050" y="4104"/>
                                </a:lnTo>
                                <a:lnTo>
                                  <a:pt x="14033" y="4133"/>
                                </a:lnTo>
                                <a:lnTo>
                                  <a:pt x="14015" y="4162"/>
                                </a:lnTo>
                                <a:lnTo>
                                  <a:pt x="13995" y="4190"/>
                                </a:lnTo>
                                <a:lnTo>
                                  <a:pt x="13974" y="4216"/>
                                </a:lnTo>
                                <a:lnTo>
                                  <a:pt x="13951" y="4242"/>
                                </a:lnTo>
                                <a:lnTo>
                                  <a:pt x="13929" y="4266"/>
                                </a:lnTo>
                                <a:lnTo>
                                  <a:pt x="13904" y="4289"/>
                                </a:lnTo>
                                <a:lnTo>
                                  <a:pt x="13879" y="4311"/>
                                </a:lnTo>
                                <a:lnTo>
                                  <a:pt x="13852" y="4332"/>
                                </a:lnTo>
                                <a:lnTo>
                                  <a:pt x="13824" y="4352"/>
                                </a:lnTo>
                                <a:lnTo>
                                  <a:pt x="13795" y="4370"/>
                                </a:lnTo>
                                <a:lnTo>
                                  <a:pt x="13766" y="4387"/>
                                </a:lnTo>
                                <a:lnTo>
                                  <a:pt x="13735" y="4402"/>
                                </a:lnTo>
                                <a:lnTo>
                                  <a:pt x="13704" y="4416"/>
                                </a:lnTo>
                                <a:lnTo>
                                  <a:pt x="13672" y="4429"/>
                                </a:lnTo>
                                <a:lnTo>
                                  <a:pt x="13640" y="4441"/>
                                </a:lnTo>
                                <a:lnTo>
                                  <a:pt x="13606" y="4450"/>
                                </a:lnTo>
                                <a:lnTo>
                                  <a:pt x="13572" y="4458"/>
                                </a:lnTo>
                                <a:lnTo>
                                  <a:pt x="13538" y="4464"/>
                                </a:lnTo>
                                <a:lnTo>
                                  <a:pt x="13502" y="4469"/>
                                </a:lnTo>
                                <a:lnTo>
                                  <a:pt x="13467" y="4471"/>
                                </a:lnTo>
                                <a:lnTo>
                                  <a:pt x="13431" y="4472"/>
                                </a:lnTo>
                                <a:lnTo>
                                  <a:pt x="3367" y="4472"/>
                                </a:lnTo>
                                <a:lnTo>
                                  <a:pt x="3367" y="4471"/>
                                </a:lnTo>
                                <a:lnTo>
                                  <a:pt x="3348" y="4470"/>
                                </a:lnTo>
                                <a:lnTo>
                                  <a:pt x="3328" y="4470"/>
                                </a:lnTo>
                                <a:lnTo>
                                  <a:pt x="3308" y="4468"/>
                                </a:lnTo>
                                <a:lnTo>
                                  <a:pt x="3289" y="4467"/>
                                </a:lnTo>
                                <a:lnTo>
                                  <a:pt x="3268" y="4463"/>
                                </a:lnTo>
                                <a:lnTo>
                                  <a:pt x="3249" y="4461"/>
                                </a:lnTo>
                                <a:lnTo>
                                  <a:pt x="3230" y="4457"/>
                                </a:lnTo>
                                <a:lnTo>
                                  <a:pt x="3210" y="4453"/>
                                </a:lnTo>
                                <a:lnTo>
                                  <a:pt x="3175" y="4444"/>
                                </a:lnTo>
                                <a:lnTo>
                                  <a:pt x="3141" y="4433"/>
                                </a:lnTo>
                                <a:lnTo>
                                  <a:pt x="3107" y="4422"/>
                                </a:lnTo>
                                <a:lnTo>
                                  <a:pt x="3075" y="4408"/>
                                </a:lnTo>
                                <a:lnTo>
                                  <a:pt x="3044" y="4393"/>
                                </a:lnTo>
                                <a:lnTo>
                                  <a:pt x="3013" y="4376"/>
                                </a:lnTo>
                                <a:lnTo>
                                  <a:pt x="2984" y="4357"/>
                                </a:lnTo>
                                <a:lnTo>
                                  <a:pt x="2955" y="4338"/>
                                </a:lnTo>
                                <a:lnTo>
                                  <a:pt x="2928" y="4318"/>
                                </a:lnTo>
                                <a:lnTo>
                                  <a:pt x="2903" y="4295"/>
                                </a:lnTo>
                                <a:lnTo>
                                  <a:pt x="2877" y="4273"/>
                                </a:lnTo>
                                <a:lnTo>
                                  <a:pt x="2853" y="4248"/>
                                </a:lnTo>
                                <a:lnTo>
                                  <a:pt x="2831" y="4223"/>
                                </a:lnTo>
                                <a:lnTo>
                                  <a:pt x="2810" y="4197"/>
                                </a:lnTo>
                                <a:lnTo>
                                  <a:pt x="2790" y="4169"/>
                                </a:lnTo>
                                <a:lnTo>
                                  <a:pt x="2771" y="4142"/>
                                </a:lnTo>
                                <a:lnTo>
                                  <a:pt x="2754" y="4113"/>
                                </a:lnTo>
                                <a:lnTo>
                                  <a:pt x="2738" y="4083"/>
                                </a:lnTo>
                                <a:lnTo>
                                  <a:pt x="2724" y="4053"/>
                                </a:lnTo>
                                <a:lnTo>
                                  <a:pt x="2711" y="4021"/>
                                </a:lnTo>
                                <a:lnTo>
                                  <a:pt x="2699" y="3989"/>
                                </a:lnTo>
                                <a:lnTo>
                                  <a:pt x="2690" y="3957"/>
                                </a:lnTo>
                                <a:lnTo>
                                  <a:pt x="2681" y="3923"/>
                                </a:lnTo>
                                <a:lnTo>
                                  <a:pt x="2675" y="3890"/>
                                </a:lnTo>
                                <a:lnTo>
                                  <a:pt x="2670" y="3856"/>
                                </a:lnTo>
                                <a:lnTo>
                                  <a:pt x="2665" y="3822"/>
                                </a:lnTo>
                                <a:lnTo>
                                  <a:pt x="2664" y="3788"/>
                                </a:lnTo>
                                <a:lnTo>
                                  <a:pt x="2664" y="3752"/>
                                </a:lnTo>
                                <a:lnTo>
                                  <a:pt x="2665" y="3717"/>
                                </a:lnTo>
                                <a:lnTo>
                                  <a:pt x="2670" y="3682"/>
                                </a:lnTo>
                                <a:lnTo>
                                  <a:pt x="2675" y="3647"/>
                                </a:lnTo>
                                <a:lnTo>
                                  <a:pt x="2681" y="3611"/>
                                </a:lnTo>
                                <a:lnTo>
                                  <a:pt x="2690" y="3574"/>
                                </a:lnTo>
                                <a:lnTo>
                                  <a:pt x="2697" y="3536"/>
                                </a:lnTo>
                                <a:lnTo>
                                  <a:pt x="2703" y="3498"/>
                                </a:lnTo>
                                <a:lnTo>
                                  <a:pt x="2709" y="3458"/>
                                </a:lnTo>
                                <a:lnTo>
                                  <a:pt x="2713" y="3418"/>
                                </a:lnTo>
                                <a:lnTo>
                                  <a:pt x="2717" y="3377"/>
                                </a:lnTo>
                                <a:lnTo>
                                  <a:pt x="2720" y="3335"/>
                                </a:lnTo>
                                <a:lnTo>
                                  <a:pt x="2722" y="3293"/>
                                </a:lnTo>
                                <a:lnTo>
                                  <a:pt x="2723" y="3250"/>
                                </a:lnTo>
                                <a:lnTo>
                                  <a:pt x="2723" y="3207"/>
                                </a:lnTo>
                                <a:lnTo>
                                  <a:pt x="2722" y="3163"/>
                                </a:lnTo>
                                <a:lnTo>
                                  <a:pt x="2721" y="3118"/>
                                </a:lnTo>
                                <a:lnTo>
                                  <a:pt x="2718" y="3074"/>
                                </a:lnTo>
                                <a:lnTo>
                                  <a:pt x="2714" y="3029"/>
                                </a:lnTo>
                                <a:lnTo>
                                  <a:pt x="2709" y="2983"/>
                                </a:lnTo>
                                <a:lnTo>
                                  <a:pt x="2704" y="2938"/>
                                </a:lnTo>
                                <a:lnTo>
                                  <a:pt x="2701" y="2916"/>
                                </a:lnTo>
                                <a:lnTo>
                                  <a:pt x="2692" y="2869"/>
                                </a:lnTo>
                                <a:lnTo>
                                  <a:pt x="2683" y="2822"/>
                                </a:lnTo>
                                <a:lnTo>
                                  <a:pt x="2674" y="2775"/>
                                </a:lnTo>
                                <a:lnTo>
                                  <a:pt x="2663" y="2728"/>
                                </a:lnTo>
                                <a:lnTo>
                                  <a:pt x="2650" y="2682"/>
                                </a:lnTo>
                                <a:lnTo>
                                  <a:pt x="2637" y="2635"/>
                                </a:lnTo>
                                <a:lnTo>
                                  <a:pt x="2622" y="2589"/>
                                </a:lnTo>
                                <a:lnTo>
                                  <a:pt x="2608" y="2543"/>
                                </a:lnTo>
                                <a:lnTo>
                                  <a:pt x="2590" y="2497"/>
                                </a:lnTo>
                                <a:lnTo>
                                  <a:pt x="2572" y="2451"/>
                                </a:lnTo>
                                <a:lnTo>
                                  <a:pt x="2552" y="2406"/>
                                </a:lnTo>
                                <a:lnTo>
                                  <a:pt x="2532" y="2363"/>
                                </a:lnTo>
                                <a:lnTo>
                                  <a:pt x="2509" y="2319"/>
                                </a:lnTo>
                                <a:lnTo>
                                  <a:pt x="2487" y="2275"/>
                                </a:lnTo>
                                <a:lnTo>
                                  <a:pt x="2462" y="2232"/>
                                </a:lnTo>
                                <a:lnTo>
                                  <a:pt x="2436" y="2190"/>
                                </a:lnTo>
                                <a:lnTo>
                                  <a:pt x="2411" y="2152"/>
                                </a:lnTo>
                                <a:lnTo>
                                  <a:pt x="2384" y="2115"/>
                                </a:lnTo>
                                <a:lnTo>
                                  <a:pt x="2356" y="2077"/>
                                </a:lnTo>
                                <a:lnTo>
                                  <a:pt x="2327" y="2041"/>
                                </a:lnTo>
                                <a:lnTo>
                                  <a:pt x="2297" y="2004"/>
                                </a:lnTo>
                                <a:lnTo>
                                  <a:pt x="2265" y="1969"/>
                                </a:lnTo>
                                <a:lnTo>
                                  <a:pt x="2232" y="1935"/>
                                </a:lnTo>
                                <a:lnTo>
                                  <a:pt x="2199" y="1902"/>
                                </a:lnTo>
                                <a:lnTo>
                                  <a:pt x="2164" y="1869"/>
                                </a:lnTo>
                                <a:lnTo>
                                  <a:pt x="2126" y="1837"/>
                                </a:lnTo>
                                <a:lnTo>
                                  <a:pt x="2089" y="1806"/>
                                </a:lnTo>
                                <a:lnTo>
                                  <a:pt x="2049" y="1776"/>
                                </a:lnTo>
                                <a:lnTo>
                                  <a:pt x="2009" y="1747"/>
                                </a:lnTo>
                                <a:lnTo>
                                  <a:pt x="1967" y="1719"/>
                                </a:lnTo>
                                <a:lnTo>
                                  <a:pt x="1923" y="1691"/>
                                </a:lnTo>
                                <a:lnTo>
                                  <a:pt x="1879" y="1666"/>
                                </a:lnTo>
                                <a:lnTo>
                                  <a:pt x="1869" y="1661"/>
                                </a:lnTo>
                                <a:lnTo>
                                  <a:pt x="1858" y="1656"/>
                                </a:lnTo>
                                <a:lnTo>
                                  <a:pt x="1848" y="1652"/>
                                </a:lnTo>
                                <a:lnTo>
                                  <a:pt x="1838" y="1646"/>
                                </a:lnTo>
                                <a:lnTo>
                                  <a:pt x="1810" y="1631"/>
                                </a:lnTo>
                                <a:lnTo>
                                  <a:pt x="1782" y="1619"/>
                                </a:lnTo>
                                <a:lnTo>
                                  <a:pt x="1753" y="1605"/>
                                </a:lnTo>
                                <a:lnTo>
                                  <a:pt x="1724" y="1592"/>
                                </a:lnTo>
                                <a:lnTo>
                                  <a:pt x="1665" y="1567"/>
                                </a:lnTo>
                                <a:lnTo>
                                  <a:pt x="1604" y="1544"/>
                                </a:lnTo>
                                <a:lnTo>
                                  <a:pt x="1540" y="1522"/>
                                </a:lnTo>
                                <a:lnTo>
                                  <a:pt x="1475" y="1503"/>
                                </a:lnTo>
                                <a:lnTo>
                                  <a:pt x="1408" y="1485"/>
                                </a:lnTo>
                                <a:lnTo>
                                  <a:pt x="1338" y="1468"/>
                                </a:lnTo>
                                <a:lnTo>
                                  <a:pt x="1302" y="1460"/>
                                </a:lnTo>
                                <a:lnTo>
                                  <a:pt x="1267" y="1453"/>
                                </a:lnTo>
                                <a:lnTo>
                                  <a:pt x="1229" y="1446"/>
                                </a:lnTo>
                                <a:lnTo>
                                  <a:pt x="1192" y="1440"/>
                                </a:lnTo>
                                <a:lnTo>
                                  <a:pt x="1154" y="1435"/>
                                </a:lnTo>
                                <a:lnTo>
                                  <a:pt x="1116" y="1429"/>
                                </a:lnTo>
                                <a:lnTo>
                                  <a:pt x="1077" y="1424"/>
                                </a:lnTo>
                                <a:lnTo>
                                  <a:pt x="1038" y="1420"/>
                                </a:lnTo>
                                <a:lnTo>
                                  <a:pt x="998" y="1415"/>
                                </a:lnTo>
                                <a:lnTo>
                                  <a:pt x="957" y="1412"/>
                                </a:lnTo>
                                <a:lnTo>
                                  <a:pt x="916" y="1410"/>
                                </a:lnTo>
                                <a:lnTo>
                                  <a:pt x="874" y="1407"/>
                                </a:lnTo>
                                <a:lnTo>
                                  <a:pt x="790" y="1404"/>
                                </a:lnTo>
                                <a:lnTo>
                                  <a:pt x="702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56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93"/>
                        <wps:cNvSpPr>
                          <a:spLocks/>
                        </wps:cNvSpPr>
                        <wps:spPr bwMode="auto">
                          <a:xfrm>
                            <a:off x="5828" y="5832"/>
                            <a:ext cx="654" cy="1519"/>
                          </a:xfrm>
                          <a:custGeom>
                            <a:avLst/>
                            <a:gdLst>
                              <a:gd name="T0" fmla="*/ 1800 w 3266"/>
                              <a:gd name="T1" fmla="*/ 8 h 7594"/>
                              <a:gd name="T2" fmla="*/ 2040 w 3266"/>
                              <a:gd name="T3" fmla="*/ 52 h 7594"/>
                              <a:gd name="T4" fmla="*/ 2268 w 3266"/>
                              <a:gd name="T5" fmla="*/ 128 h 7594"/>
                              <a:gd name="T6" fmla="*/ 2479 w 3266"/>
                              <a:gd name="T7" fmla="*/ 237 h 7594"/>
                              <a:gd name="T8" fmla="*/ 2671 w 3266"/>
                              <a:gd name="T9" fmla="*/ 373 h 7594"/>
                              <a:gd name="T10" fmla="*/ 2841 w 3266"/>
                              <a:gd name="T11" fmla="*/ 535 h 7594"/>
                              <a:gd name="T12" fmla="*/ 2987 w 3266"/>
                              <a:gd name="T13" fmla="*/ 720 h 7594"/>
                              <a:gd name="T14" fmla="*/ 3104 w 3266"/>
                              <a:gd name="T15" fmla="*/ 924 h 7594"/>
                              <a:gd name="T16" fmla="*/ 3192 w 3266"/>
                              <a:gd name="T17" fmla="*/ 1147 h 7594"/>
                              <a:gd name="T18" fmla="*/ 3247 w 3266"/>
                              <a:gd name="T19" fmla="*/ 1384 h 7594"/>
                              <a:gd name="T20" fmla="*/ 3266 w 3266"/>
                              <a:gd name="T21" fmla="*/ 1632 h 7594"/>
                              <a:gd name="T22" fmla="*/ 3255 w 3266"/>
                              <a:gd name="T23" fmla="*/ 1814 h 7594"/>
                              <a:gd name="T24" fmla="*/ 3226 w 3266"/>
                              <a:gd name="T25" fmla="*/ 1989 h 7594"/>
                              <a:gd name="T26" fmla="*/ 3178 w 3266"/>
                              <a:gd name="T27" fmla="*/ 2158 h 7594"/>
                              <a:gd name="T28" fmla="*/ 3114 w 3266"/>
                              <a:gd name="T29" fmla="*/ 2320 h 7594"/>
                              <a:gd name="T30" fmla="*/ 3033 w 3266"/>
                              <a:gd name="T31" fmla="*/ 2471 h 7594"/>
                              <a:gd name="T32" fmla="*/ 2937 w 3266"/>
                              <a:gd name="T33" fmla="*/ 2614 h 7594"/>
                              <a:gd name="T34" fmla="*/ 2827 w 3266"/>
                              <a:gd name="T35" fmla="*/ 2744 h 7594"/>
                              <a:gd name="T36" fmla="*/ 2705 w 3266"/>
                              <a:gd name="T37" fmla="*/ 2863 h 7594"/>
                              <a:gd name="T38" fmla="*/ 2570 w 3266"/>
                              <a:gd name="T39" fmla="*/ 2968 h 7594"/>
                              <a:gd name="T40" fmla="*/ 2424 w 3266"/>
                              <a:gd name="T41" fmla="*/ 3059 h 7594"/>
                              <a:gd name="T42" fmla="*/ 2322 w 3266"/>
                              <a:gd name="T43" fmla="*/ 7594 h 7594"/>
                              <a:gd name="T44" fmla="*/ 892 w 3266"/>
                              <a:gd name="T45" fmla="*/ 3086 h 7594"/>
                              <a:gd name="T46" fmla="*/ 743 w 3266"/>
                              <a:gd name="T47" fmla="*/ 3001 h 7594"/>
                              <a:gd name="T48" fmla="*/ 605 w 3266"/>
                              <a:gd name="T49" fmla="*/ 2900 h 7594"/>
                              <a:gd name="T50" fmla="*/ 478 w 3266"/>
                              <a:gd name="T51" fmla="*/ 2786 h 7594"/>
                              <a:gd name="T52" fmla="*/ 364 w 3266"/>
                              <a:gd name="T53" fmla="*/ 2658 h 7594"/>
                              <a:gd name="T54" fmla="*/ 263 w 3266"/>
                              <a:gd name="T55" fmla="*/ 2519 h 7594"/>
                              <a:gd name="T56" fmla="*/ 178 w 3266"/>
                              <a:gd name="T57" fmla="*/ 2371 h 7594"/>
                              <a:gd name="T58" fmla="*/ 107 w 3266"/>
                              <a:gd name="T59" fmla="*/ 2213 h 7594"/>
                              <a:gd name="T60" fmla="*/ 54 w 3266"/>
                              <a:gd name="T61" fmla="*/ 2047 h 7594"/>
                              <a:gd name="T62" fmla="*/ 18 w 3266"/>
                              <a:gd name="T63" fmla="*/ 1873 h 7594"/>
                              <a:gd name="T64" fmla="*/ 1 w 3266"/>
                              <a:gd name="T65" fmla="*/ 1693 h 7594"/>
                              <a:gd name="T66" fmla="*/ 9 w 3266"/>
                              <a:gd name="T67" fmla="*/ 1465 h 7594"/>
                              <a:gd name="T68" fmla="*/ 51 w 3266"/>
                              <a:gd name="T69" fmla="*/ 1225 h 7594"/>
                              <a:gd name="T70" fmla="*/ 128 w 3266"/>
                              <a:gd name="T71" fmla="*/ 997 h 7594"/>
                              <a:gd name="T72" fmla="*/ 236 w 3266"/>
                              <a:gd name="T73" fmla="*/ 787 h 7594"/>
                              <a:gd name="T74" fmla="*/ 373 w 3266"/>
                              <a:gd name="T75" fmla="*/ 594 h 7594"/>
                              <a:gd name="T76" fmla="*/ 535 w 3266"/>
                              <a:gd name="T77" fmla="*/ 424 h 7594"/>
                              <a:gd name="T78" fmla="*/ 720 w 3266"/>
                              <a:gd name="T79" fmla="*/ 279 h 7594"/>
                              <a:gd name="T80" fmla="*/ 925 w 3266"/>
                              <a:gd name="T81" fmla="*/ 161 h 7594"/>
                              <a:gd name="T82" fmla="*/ 1148 w 3266"/>
                              <a:gd name="T83" fmla="*/ 73 h 7594"/>
                              <a:gd name="T84" fmla="*/ 1384 w 3266"/>
                              <a:gd name="T85" fmla="*/ 19 h 7594"/>
                              <a:gd name="T86" fmla="*/ 1633 w 3266"/>
                              <a:gd name="T87" fmla="*/ 0 h 7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266" h="7594">
                                <a:moveTo>
                                  <a:pt x="1633" y="0"/>
                                </a:moveTo>
                                <a:lnTo>
                                  <a:pt x="1716" y="3"/>
                                </a:lnTo>
                                <a:lnTo>
                                  <a:pt x="1800" y="8"/>
                                </a:lnTo>
                                <a:lnTo>
                                  <a:pt x="1881" y="19"/>
                                </a:lnTo>
                                <a:lnTo>
                                  <a:pt x="1961" y="34"/>
                                </a:lnTo>
                                <a:lnTo>
                                  <a:pt x="2040" y="52"/>
                                </a:lnTo>
                                <a:lnTo>
                                  <a:pt x="2118" y="73"/>
                                </a:lnTo>
                                <a:lnTo>
                                  <a:pt x="2194" y="99"/>
                                </a:lnTo>
                                <a:lnTo>
                                  <a:pt x="2268" y="128"/>
                                </a:lnTo>
                                <a:lnTo>
                                  <a:pt x="2340" y="161"/>
                                </a:lnTo>
                                <a:lnTo>
                                  <a:pt x="2410" y="198"/>
                                </a:lnTo>
                                <a:lnTo>
                                  <a:pt x="2479" y="237"/>
                                </a:lnTo>
                                <a:lnTo>
                                  <a:pt x="2545" y="279"/>
                                </a:lnTo>
                                <a:lnTo>
                                  <a:pt x="2609" y="325"/>
                                </a:lnTo>
                                <a:lnTo>
                                  <a:pt x="2671" y="373"/>
                                </a:lnTo>
                                <a:lnTo>
                                  <a:pt x="2730" y="424"/>
                                </a:lnTo>
                                <a:lnTo>
                                  <a:pt x="2787" y="479"/>
                                </a:lnTo>
                                <a:lnTo>
                                  <a:pt x="2841" y="535"/>
                                </a:lnTo>
                                <a:lnTo>
                                  <a:pt x="2893" y="594"/>
                                </a:lnTo>
                                <a:lnTo>
                                  <a:pt x="2941" y="656"/>
                                </a:lnTo>
                                <a:lnTo>
                                  <a:pt x="2987" y="720"/>
                                </a:lnTo>
                                <a:lnTo>
                                  <a:pt x="3029" y="787"/>
                                </a:lnTo>
                                <a:lnTo>
                                  <a:pt x="3068" y="855"/>
                                </a:lnTo>
                                <a:lnTo>
                                  <a:pt x="3104" y="924"/>
                                </a:lnTo>
                                <a:lnTo>
                                  <a:pt x="3138" y="997"/>
                                </a:lnTo>
                                <a:lnTo>
                                  <a:pt x="3166" y="1071"/>
                                </a:lnTo>
                                <a:lnTo>
                                  <a:pt x="3192" y="1147"/>
                                </a:lnTo>
                                <a:lnTo>
                                  <a:pt x="3214" y="1225"/>
                                </a:lnTo>
                                <a:lnTo>
                                  <a:pt x="3232" y="1303"/>
                                </a:lnTo>
                                <a:lnTo>
                                  <a:pt x="3247" y="1384"/>
                                </a:lnTo>
                                <a:lnTo>
                                  <a:pt x="3257" y="1465"/>
                                </a:lnTo>
                                <a:lnTo>
                                  <a:pt x="3263" y="1549"/>
                                </a:lnTo>
                                <a:lnTo>
                                  <a:pt x="3266" y="1632"/>
                                </a:lnTo>
                                <a:lnTo>
                                  <a:pt x="3264" y="1693"/>
                                </a:lnTo>
                                <a:lnTo>
                                  <a:pt x="3261" y="1754"/>
                                </a:lnTo>
                                <a:lnTo>
                                  <a:pt x="3255" y="1814"/>
                                </a:lnTo>
                                <a:lnTo>
                                  <a:pt x="3248" y="1873"/>
                                </a:lnTo>
                                <a:lnTo>
                                  <a:pt x="3238" y="1932"/>
                                </a:lnTo>
                                <a:lnTo>
                                  <a:pt x="3226" y="1989"/>
                                </a:lnTo>
                                <a:lnTo>
                                  <a:pt x="3212" y="2047"/>
                                </a:lnTo>
                                <a:lnTo>
                                  <a:pt x="3196" y="2103"/>
                                </a:lnTo>
                                <a:lnTo>
                                  <a:pt x="3178" y="2158"/>
                                </a:lnTo>
                                <a:lnTo>
                                  <a:pt x="3159" y="2213"/>
                                </a:lnTo>
                                <a:lnTo>
                                  <a:pt x="3137" y="2267"/>
                                </a:lnTo>
                                <a:lnTo>
                                  <a:pt x="3114" y="2320"/>
                                </a:lnTo>
                                <a:lnTo>
                                  <a:pt x="3088" y="2371"/>
                                </a:lnTo>
                                <a:lnTo>
                                  <a:pt x="3062" y="2422"/>
                                </a:lnTo>
                                <a:lnTo>
                                  <a:pt x="3033" y="2471"/>
                                </a:lnTo>
                                <a:lnTo>
                                  <a:pt x="3003" y="2519"/>
                                </a:lnTo>
                                <a:lnTo>
                                  <a:pt x="2971" y="2568"/>
                                </a:lnTo>
                                <a:lnTo>
                                  <a:pt x="2937" y="2614"/>
                                </a:lnTo>
                                <a:lnTo>
                                  <a:pt x="2901" y="2658"/>
                                </a:lnTo>
                                <a:lnTo>
                                  <a:pt x="2865" y="2702"/>
                                </a:lnTo>
                                <a:lnTo>
                                  <a:pt x="2827" y="2744"/>
                                </a:lnTo>
                                <a:lnTo>
                                  <a:pt x="2788" y="2786"/>
                                </a:lnTo>
                                <a:lnTo>
                                  <a:pt x="2746" y="2825"/>
                                </a:lnTo>
                                <a:lnTo>
                                  <a:pt x="2705" y="2863"/>
                                </a:lnTo>
                                <a:lnTo>
                                  <a:pt x="2661" y="2900"/>
                                </a:lnTo>
                                <a:lnTo>
                                  <a:pt x="2616" y="2934"/>
                                </a:lnTo>
                                <a:lnTo>
                                  <a:pt x="2570" y="2968"/>
                                </a:lnTo>
                                <a:lnTo>
                                  <a:pt x="2523" y="3001"/>
                                </a:lnTo>
                                <a:lnTo>
                                  <a:pt x="2474" y="3030"/>
                                </a:lnTo>
                                <a:lnTo>
                                  <a:pt x="2424" y="3059"/>
                                </a:lnTo>
                                <a:lnTo>
                                  <a:pt x="2374" y="3086"/>
                                </a:lnTo>
                                <a:lnTo>
                                  <a:pt x="2322" y="3112"/>
                                </a:lnTo>
                                <a:lnTo>
                                  <a:pt x="2322" y="7594"/>
                                </a:lnTo>
                                <a:lnTo>
                                  <a:pt x="944" y="7594"/>
                                </a:lnTo>
                                <a:lnTo>
                                  <a:pt x="944" y="3112"/>
                                </a:lnTo>
                                <a:lnTo>
                                  <a:pt x="892" y="3086"/>
                                </a:lnTo>
                                <a:lnTo>
                                  <a:pt x="842" y="3059"/>
                                </a:lnTo>
                                <a:lnTo>
                                  <a:pt x="791" y="3030"/>
                                </a:lnTo>
                                <a:lnTo>
                                  <a:pt x="743" y="3001"/>
                                </a:lnTo>
                                <a:lnTo>
                                  <a:pt x="696" y="2968"/>
                                </a:lnTo>
                                <a:lnTo>
                                  <a:pt x="650" y="2934"/>
                                </a:lnTo>
                                <a:lnTo>
                                  <a:pt x="605" y="2900"/>
                                </a:lnTo>
                                <a:lnTo>
                                  <a:pt x="561" y="2863"/>
                                </a:lnTo>
                                <a:lnTo>
                                  <a:pt x="519" y="2825"/>
                                </a:lnTo>
                                <a:lnTo>
                                  <a:pt x="478" y="2786"/>
                                </a:lnTo>
                                <a:lnTo>
                                  <a:pt x="439" y="2744"/>
                                </a:lnTo>
                                <a:lnTo>
                                  <a:pt x="401" y="2702"/>
                                </a:lnTo>
                                <a:lnTo>
                                  <a:pt x="364" y="2658"/>
                                </a:lnTo>
                                <a:lnTo>
                                  <a:pt x="328" y="2614"/>
                                </a:lnTo>
                                <a:lnTo>
                                  <a:pt x="295" y="2568"/>
                                </a:lnTo>
                                <a:lnTo>
                                  <a:pt x="263" y="2519"/>
                                </a:lnTo>
                                <a:lnTo>
                                  <a:pt x="233" y="2471"/>
                                </a:lnTo>
                                <a:lnTo>
                                  <a:pt x="204" y="2422"/>
                                </a:lnTo>
                                <a:lnTo>
                                  <a:pt x="178" y="2371"/>
                                </a:lnTo>
                                <a:lnTo>
                                  <a:pt x="152" y="2320"/>
                                </a:lnTo>
                                <a:lnTo>
                                  <a:pt x="128" y="2267"/>
                                </a:lnTo>
                                <a:lnTo>
                                  <a:pt x="107" y="2213"/>
                                </a:lnTo>
                                <a:lnTo>
                                  <a:pt x="87" y="2158"/>
                                </a:lnTo>
                                <a:lnTo>
                                  <a:pt x="70" y="2103"/>
                                </a:lnTo>
                                <a:lnTo>
                                  <a:pt x="54" y="2047"/>
                                </a:lnTo>
                                <a:lnTo>
                                  <a:pt x="40" y="1989"/>
                                </a:lnTo>
                                <a:lnTo>
                                  <a:pt x="28" y="1932"/>
                                </a:lnTo>
                                <a:lnTo>
                                  <a:pt x="18" y="1873"/>
                                </a:lnTo>
                                <a:lnTo>
                                  <a:pt x="11" y="1814"/>
                                </a:lnTo>
                                <a:lnTo>
                                  <a:pt x="5" y="1754"/>
                                </a:lnTo>
                                <a:lnTo>
                                  <a:pt x="1" y="1693"/>
                                </a:lnTo>
                                <a:lnTo>
                                  <a:pt x="0" y="1632"/>
                                </a:lnTo>
                                <a:lnTo>
                                  <a:pt x="2" y="1549"/>
                                </a:lnTo>
                                <a:lnTo>
                                  <a:pt x="9" y="1465"/>
                                </a:lnTo>
                                <a:lnTo>
                                  <a:pt x="19" y="1384"/>
                                </a:lnTo>
                                <a:lnTo>
                                  <a:pt x="33" y="1303"/>
                                </a:lnTo>
                                <a:lnTo>
                                  <a:pt x="51" y="1225"/>
                                </a:lnTo>
                                <a:lnTo>
                                  <a:pt x="74" y="1147"/>
                                </a:lnTo>
                                <a:lnTo>
                                  <a:pt x="100" y="1071"/>
                                </a:lnTo>
                                <a:lnTo>
                                  <a:pt x="128" y="997"/>
                                </a:lnTo>
                                <a:lnTo>
                                  <a:pt x="162" y="924"/>
                                </a:lnTo>
                                <a:lnTo>
                                  <a:pt x="198" y="855"/>
                                </a:lnTo>
                                <a:lnTo>
                                  <a:pt x="236" y="787"/>
                                </a:lnTo>
                                <a:lnTo>
                                  <a:pt x="279" y="720"/>
                                </a:lnTo>
                                <a:lnTo>
                                  <a:pt x="325" y="656"/>
                                </a:lnTo>
                                <a:lnTo>
                                  <a:pt x="373" y="594"/>
                                </a:lnTo>
                                <a:lnTo>
                                  <a:pt x="425" y="535"/>
                                </a:lnTo>
                                <a:lnTo>
                                  <a:pt x="479" y="479"/>
                                </a:lnTo>
                                <a:lnTo>
                                  <a:pt x="535" y="424"/>
                                </a:lnTo>
                                <a:lnTo>
                                  <a:pt x="595" y="373"/>
                                </a:lnTo>
                                <a:lnTo>
                                  <a:pt x="656" y="325"/>
                                </a:lnTo>
                                <a:lnTo>
                                  <a:pt x="720" y="279"/>
                                </a:lnTo>
                                <a:lnTo>
                                  <a:pt x="786" y="237"/>
                                </a:lnTo>
                                <a:lnTo>
                                  <a:pt x="854" y="198"/>
                                </a:lnTo>
                                <a:lnTo>
                                  <a:pt x="925" y="161"/>
                                </a:lnTo>
                                <a:lnTo>
                                  <a:pt x="998" y="128"/>
                                </a:lnTo>
                                <a:lnTo>
                                  <a:pt x="1072" y="99"/>
                                </a:lnTo>
                                <a:lnTo>
                                  <a:pt x="1148" y="73"/>
                                </a:lnTo>
                                <a:lnTo>
                                  <a:pt x="1224" y="52"/>
                                </a:lnTo>
                                <a:lnTo>
                                  <a:pt x="1304" y="34"/>
                                </a:lnTo>
                                <a:lnTo>
                                  <a:pt x="1384" y="19"/>
                                </a:lnTo>
                                <a:lnTo>
                                  <a:pt x="1466" y="8"/>
                                </a:lnTo>
                                <a:lnTo>
                                  <a:pt x="1549" y="3"/>
                                </a:lnTo>
                                <a:lnTo>
                                  <a:pt x="1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  <a:alpha val="67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026" style="position:absolute;margin-left:64.1pt;margin-top:385.8pt;width:63.95pt;height:53.5pt;z-index:251740160" coordorigin="4444,4817" coordsize="3422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">
                <v:shape id="Freeform 190" o:spid="_x0000_s1027" style="position:absolute;left:4567;top:5076;width:3176;height:2479;visibility:visible;mso-wrap-style:square;v-text-anchor:top" coordsize="15882,12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M4mcQA&#10;AADbAAAADwAAAGRycy9kb3ducmV2LnhtbESPT2vCQBTE7wW/w/IEb3VjC41GV9FCpUI9+Ofi7ZF9&#10;ZoPZtyG70eTbu4VCj8PM/IZZrDpbiTs1vnSsYDJOQBDnTpdcKDifvl6nIHxA1lg5JgU9eVgtBy8L&#10;zLR78IHux1CICGGfoQITQp1J6XNDFv3Y1cTRu7rGYoiyKaRu8BHhtpJvSfIhLZYcFwzW9Gkovx1b&#10;q2DWFhfT8j7dbVNeV/2P6fmwUWo07NZzEIG68B/+a39rBek7/H6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TOJnEAAAA2wAAAA8AAAAAAAAAAAAAAAAAmAIAAGRycy9k&#10;b3ducmV2LnhtbFBLBQYAAAAABAAEAPUAAACJAwAAAAA=&#10;" path="m6,1270r1444,9766l1459,11085r9,49l1480,11182r14,48l1510,11277r17,47l1546,11370r21,46l1589,11461r25,45l1639,11550r28,43l1697,11635r30,42l1760,11718r34,39l1830,11797r36,37l1904,11872r41,36l1986,11943r44,34l2073,12011r46,31l2166,12073r49,29l2265,12130r50,28l2367,12184r54,24l2477,12231r55,22l2577,12269r46,15l2669,12299r48,13l2766,12325r51,12l2867,12347r52,10l2973,12365r53,9l3081,12380r54,6l3190,12390r54,3l3300,12395r55,1l3355,12394r5,l12980,12394r72,l13122,12391r70,-4l13260,12380r69,-8l13395,12362r65,-12l13525,12337r63,-14l13652,12306r60,-19l13772,12268r59,-21l13889,12224r57,-23l14000,12175r54,-27l14106,12121r51,-29l14207,12061r48,-32l14302,11997r45,-35l14390,11927r42,-36l14473,11853r38,-38l14549,11775r35,-39l14617,11694r32,-43l14680,11609r22,-33l14722,11542r19,-33l14759,11476r18,-34l14793,11408r15,-34l14820,11340r13,-35l14844,11271r11,-36l14863,11199r9,-35l14878,11127r5,-36l14888,11054r1,-4l15878,1284r1,-20l15881,1246r,-17l15882,1212r-2,l15880,1185r-2,-25l15876,1133r-3,-26l15868,1082r-5,-26l15857,1030r-8,-25l15842,979r-10,-25l15822,929r-10,-25l15800,880r-12,-25l15774,831r-14,-24l15745,783r-15,-23l15713,736r-17,-23l15678,690r-18,-23l15641,644r-21,-22l15599,601r-22,-22l15556,558r-23,-22l15509,516r-23,-20l15461,475r-26,-20l15406,434r-30,-22l15346,391r-31,-20l15283,351r-32,-20l15219,313r-34,-19l15151,276r-34,-18l15081,241r-35,-17l15010,208r-37,-15l14936,178r-38,-15l14861,149r-39,-12l14783,124r-40,-13l14704,100r-40,-12l14624,78r-41,-10l14541,60r-41,-9l14458,42r-43,-7l14372,29r-41,-7l14287,17r-43,-4l14212,9r-33,-2l14146,5r-34,-2l14077,2r-35,-1l14005,r-36,l1916,r-51,l1814,2r-51,2l1713,7r-50,4l1614,16r-50,6l1516,29r-40,6l1435,41r-40,8l1355,57r-39,9l1277,75r-39,9l1200,94r-39,10l1124,116r-38,12l1049,140r-36,13l976,165r-36,14l905,193r-35,14l835,222r-34,16l768,253r-33,17l702,286r-32,17l639,321r-32,19l577,358r-30,19l519,395r-29,21l462,435r-27,20l408,476r-23,19l362,514r-22,19l319,552r-22,21l277,592r-20,20l238,633r-19,21l202,674r-17,22l168,717r-15,21l137,760r-14,22l109,804,96,826,84,849,73,871,62,893,52,916r-8,23l35,963r-7,22l21,1009r-5,23l11,1056r-5,23l3,1103r-2,25l,1151r,24l,1199r1,24l3,1246r3,24xe" fillcolor="#548dd4 [1951]" stroked="f">
                  <v:path arrowok="t" o:connecttype="custom" o:connectlocs="296,2236;313,2283;339,2327;373,2367;415,2402;463,2431;515,2454;563,2467;616,2476;671,2479;2624,2478;2692,2470;2754,2453;2810,2429;2860,2399;2902,2363;2936,2322;2955,2288;2968,2254;2976,2218;3176,249;3175,232;3171,206;3162,181;3149,157;3132,133;3111,112;3087,91;3056,70;3023,52;2987,36;2948,22;2908,12;2866,4;2829,1;2793,0;343,1;295,7;255,15;217,26;181,39;147,54;115,72;87,91;64,110;44,131;27,152;15,174;6,197;1,221;0,245" o:connectangles="0,0,0,0,0,0,0,0,0,0,0,0,0,0,0,0,0,0,0,0,0,0,0,0,0,0,0,0,0,0,0,0,0,0,0,0,0,0,0,0,0,0,0,0,0,0,0,0,0,0,0"/>
                </v:shape>
                <v:shape id="Freeform 191" o:spid="_x0000_s1028" style="position:absolute;left:4444;top:4953;width:3422;height:2725;visibility:visible;mso-wrap-style:square;v-text-anchor:top" coordsize="17110,13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M6sIA&#10;AADbAAAADwAAAGRycy9kb3ducmV2LnhtbESPzarCMBSE9xd8h3AEd9dUkV6pRhFF1IWLW3/Wh+bY&#10;FpuT0kStb28EweUwM98w03lrKnGnxpWWFQz6EQjizOqScwXHw/p3DMJ5ZI2VZVLwJAfzWedniom2&#10;D/6ne+pzESDsElRQeF8nUrqsIIOub2vi4F1sY9AH2eRSN/gIcFPJYRTF0mDJYaHAmpYFZdf0ZhRQ&#10;fC5vuH7G9pTuz+lhs1vVq51SvW67mIDw1Ppv+NPeagV/I3h/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8zqwgAAANsAAAAPAAAAAAAAAAAAAAAAAJgCAABkcnMvZG93&#10;bnJldi54bWxQSwUGAAAAAAQABAD1AAAAhwMAAAAA&#10;" path="m2531,l14584,r41,1l14665,1r41,2l14748,4r43,3l14832,11r44,3l14919,18r54,6l15027,31r53,7l15134,47r52,9l15239,66r52,11l15342,89r52,13l15445,114r50,14l15546,143r49,16l15644,175r49,17l15741,210r47,19l15835,248r46,19l15927,288r45,21l16017,331r43,23l16104,376r42,24l16188,424r41,26l16269,475r39,26l16348,528r37,27l16422,583r40,31l16499,645r38,32l16573,710r35,33l16643,777r33,34l16708,846r31,36l16769,917r29,37l16826,991r26,37l16878,1067r23,38l16925,1145r21,39l16967,1224r19,41l17004,1305r16,42l17035,1389r14,41l17062,1473r11,43l17082,1560r9,44l17098,1647r5,45l17107,1736r2,45l17110,1827r-1,l17108,1861r-1,33l17105,1927r-2,33l16113,11725r-1,6l16112,11732r-6,55l16097,11843r-10,56l16075,11953r-14,55l16045,12062r-17,54l16010,12168r-22,53l15967,12273r-24,51l15918,12374r-26,51l15863,12473r-29,48l15804,12567r-41,57l15721,12681r-46,56l15629,12791r-50,53l15527,12896r-52,50l15419,12994r-57,48l15303,13088r-61,44l15179,13175r-66,41l15047,13255r-67,38l14909,13329r-71,34l14765,13395r-75,30l14614,13454r-78,26l14457,13504r-80,23l14294,13546r-83,18l14126,13580r-85,13l13954,13604r-88,9l13777,13619r-90,4l13595,13624r-9620,l3970,13624r,-1l3898,13622r-71,-2l3758,13617r-68,-6l3623,13605r-66,-9l3493,13588r-65,-11l3364,13564r-63,-13l3238,13536r-62,-16l3114,13502r-61,-19l2993,13463r-60,-22l2857,13412r-74,-32l2711,13347r-72,-35l2570,13274r-68,-39l2437,13194r-64,-43l2311,13108r-61,-46l2192,13014r-56,-50l2081,12914r-52,-51l1978,12809r-48,-54l1883,12699r-44,-57l1797,12584r-40,-60l1720,12464r-37,-62l1650,12340r-31,-64l1591,12212r-27,-65l1541,12080r-21,-66l1500,11946r-17,-68l1469,11809r-11,-70l14,1973r-3,-23l7,1926,5,1904,3,1880,2,1858,1,1834,,1812r,-22l1,1747r2,-42l6,1663r6,-42l17,1580r9,-42l34,1498r11,-41l57,1418r13,-41l83,1338r16,-39l115,1260r19,-38l153,1184r20,-37l195,1110r22,-37l241,1037r25,-35l292,966r27,-35l346,897r30,-34l406,830r31,-32l469,764r34,-31l536,702r35,-31l607,641r37,-30l678,585r35,-27l750,532r37,-25l824,482r39,-24l901,434r40,-23l981,388r41,-22l1063,344r43,-20l1147,303r44,-20l1234,264r45,-19l1323,228r46,-18l1414,193r46,-17l1507,161r47,-15l1601,133r48,-14l1696,106r49,-12l1793,82r50,-10l1892,62r50,-10l1992,44r51,-8l2102,28r61,-8l2224,15r61,-5l2346,5r62,-3l2469,1,2531,xm14584,615r-12053,l2480,615r-51,2l2378,619r-50,3l2278,626r-49,5l2179,637r-48,7l2091,650r-41,6l2010,664r-40,8l1931,681r-39,9l1853,699r-38,10l1776,719r-37,12l1701,743r-37,12l1628,768r-37,12l1555,794r-35,14l1485,822r-35,15l1416,853r-33,15l1350,885r-33,16l1285,918r-31,18l1222,955r-30,18l1162,992r-28,18l1105,1031r-28,19l1050,1070r-27,21l1000,1110r-23,19l955,1148r-21,19l912,1188r-20,19l872,1227r-19,21l834,1269r-17,20l800,1311r-17,21l768,1353r-16,22l738,1397r-14,22l711,1441r-12,23l688,1486r-11,22l667,1531r-8,23l650,1578r-7,22l636,1624r-5,23l626,1671r-5,23l618,1718r-2,25l615,1766r,24l615,1814r1,24l618,1861r3,24l2065,11651r9,49l2083,11749r12,48l2109,11845r16,47l2142,11939r19,46l2182,12031r22,45l2229,12121r25,44l2282,12208r30,42l2342,12292r33,41l2409,12372r36,40l2481,12449r38,38l2560,12523r41,35l2645,12592r43,34l2734,12657r47,31l2830,12717r50,28l2930,12773r52,26l3036,12823r56,23l3147,12868r45,16l3238,12899r46,15l3332,12927r49,13l3432,12952r50,10l3534,12972r54,8l3641,12989r55,6l3750,13001r55,4l3859,13008r56,2l3970,13011r,-2l3975,13009r9620,l13667,13009r70,-3l13807,13002r68,-7l13944,12987r66,-10l14075,12965r65,-13l14203,12938r64,-17l14327,12902r60,-19l14446,12862r58,-23l14561,12816r54,-26l14669,12763r52,-27l14772,12707r50,-31l14870,12644r47,-32l14962,12577r43,-35l15047,12506r41,-38l15126,12430r38,-40l15199,12351r33,-42l15264,12266r31,-42l15317,12191r20,-34l15356,12124r18,-33l15392,12057r16,-34l15423,11989r12,-34l15448,11920r11,-34l15470,11850r8,-36l15487,11779r6,-37l15498,11706r5,-37l15504,11665r989,-9766l16494,1879r2,-18l16496,1844r1,-17l16495,1827r,-27l16493,1775r-2,-27l16488,1722r-5,-25l16478,1671r-6,-26l16464,1620r-7,-26l16447,1569r-10,-25l16427,1519r-12,-24l16403,1470r-14,-24l16375,1422r-15,-24l16345,1375r-17,-24l16311,1328r-18,-23l16275,1282r-19,-23l16235,1237r-21,-21l16192,1194r-21,-21l16148,1151r-24,-20l16101,1111r-25,-21l16050,1070r-29,-21l15991,1027r-30,-21l15930,986r-32,-20l15866,946r-32,-18l15800,909r-34,-18l15732,873r-36,-17l15661,839r-36,-16l15588,808r-37,-15l15513,778r-37,-14l15437,752r-39,-13l15358,726r-39,-11l15279,703r-40,-10l15198,683r-42,-8l15115,666r-42,-9l15030,650r-43,-6l14946,637r-44,-5l14859,628r-32,-4l14794,622r-33,-2l14727,618r-35,-1l14657,616r-37,-1l14584,615xe" fillcolor="#d8d8d8 [2732]" stroked="f">
                  <v:fill opacity="40606f"/>
                  <v:path arrowok="t" o:connecttype="custom" o:connectlocs="2975,3;3068,18;3158,46;3238,85;3307,135;3365,198;3404,269;3421,347;3222,2346;3202,2434;3153,2525;3061,2618;2938,2685;2791,2721;765,2724;648,2707;528,2663;416,2583;337,2481;294,2362;0,362;9,291;39,222;87,160;150,106;221,65;301,32;388,10;494,0;446,126;371,140;304,162;244,191;195,226;160,262;135,302;124,344;415,2340;446,2424;504,2498;586,2555;676,2588;772,2602;2775,2599;2889,2573;2983,2523;3053,2453;3087,2391;3101,2334;3299,355;3287,309;3262,266;3225,226;3173,189;3110,159;3040,137;2965,125" o:connectangles="0,0,0,0,0,0,0,0,0,0,0,0,0,0,0,0,0,0,0,0,0,0,0,0,0,0,0,0,0,0,0,0,0,0,0,0,0,0,0,0,0,0,0,0,0,0,0,0,0,0,0,0,0,0,0,0,0"/>
                  <o:lock v:ext="edit" verticies="t"/>
                </v:shape>
                <v:shape id="Freeform 192" o:spid="_x0000_s1029" style="position:absolute;left:4716;top:4817;width:2827;height:894;visibility:visible;mso-wrap-style:square;v-text-anchor:top" coordsize="14135,4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dFsYA&#10;AADbAAAADwAAAGRycy9kb3ducmV2LnhtbESPS2/CMBCE75X6H6ytxK04BZVCikE8VIEqDuVx6W0V&#10;b+OIeB1iQ8K/x0hIPY5m5hvNeNraUlyo9oVjBW/dBARx5nTBuYLD/ut1CMIHZI2lY1JwJQ/TyfPT&#10;GFPtGt7SZRdyESHsU1RgQqhSKX1myKLvuoo4en+uthiirHOpa2wi3JaylyQDabHguGCwooWh7Lg7&#10;WwUbtzzNvzdy0R+tzar9Hf6E5NQo1XlpZ58gArXhP/xor7WCj3e4f4k/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OdFsYAAADbAAAADwAAAAAAAAAAAAAAAACYAgAAZHJz&#10;L2Rvd25yZXYueG1sUEsFBgAAAAAEAAQA9QAAAIsDAAAAAA==&#10;" path="m702,1403r-36,l630,1399r-35,-4l561,1389r-34,-8l493,1372r-32,-11l429,1348r-31,-14l367,1318r-29,-16l309,1283r-26,-19l256,1243r-26,-22l206,1197r-23,-24l161,1148r-22,-27l120,1094r-18,-28l85,1036,70,1006,56,975,43,943,32,910,23,877,14,842,9,808,5,773,1,738,,701,1,665,5,630,9,594r5,-34l23,526r9,-33l43,461,56,429,70,398,85,368r17,-30l120,309r19,-27l161,256r22,-26l206,205r24,-22l256,160r27,-20l309,120r29,-18l367,84,398,69,429,56,461,43,493,32,527,22r34,-8l595,9,630,4,666,1,702,r67,l836,2r66,2l966,7r64,4l1094,16r62,5l1218,28r61,6l1340,43r60,8l1459,61r58,10l1575,81r56,12l1688,106r54,13l1797,133r53,15l1904,162r52,17l2009,196r50,17l2109,231r50,18l2208,268r48,21l2304,309r47,21l2397,352r45,22l2487,397r16,8l2518,414r15,9l2548,432r43,24l2634,482r42,25l2718,533r41,27l2799,587r40,28l2878,643r39,27l2954,700r36,29l3027,759r35,30l3097,820r35,31l3166,882r33,32l3231,946r32,32l3294,1011r30,33l3354,1079r30,33l3412,1146r29,35l3467,1216r27,35l3521,1286r25,36l3571,1359r25,36l3619,1431r24,38l3666,1507r23,39l3711,1584r22,39l3753,1662r20,39l3793,1740r19,40l3830,1820r18,39l3865,1899r17,40l3898,1979r15,40l3928,2059r15,41l3956,2140r14,41l3983,2221r23,82l4028,2383r19,81l4064,2545r15,82l4093,2708r3,24l4101,2774r6,42l4111,2858r4,40l4119,2940r3,42l4125,3022r2,42l13431,3064r36,1l13502,3067r36,4l13572,3078r34,8l13640,3095r32,12l13704,3118r31,15l13766,3148r29,17l13824,3184r28,20l13879,3224r25,23l13929,3270r22,25l13974,3320r21,26l14015,3374r18,29l14050,3433r15,30l14080,3494r12,32l14103,3559r10,33l14120,3626r7,34l14131,3696r3,36l14135,3767r-1,37l14131,3840r-4,35l14120,3910r-7,34l14103,3977r-11,33l14080,4042r-15,31l14050,4104r-17,29l14015,4162r-20,28l13974,4216r-23,26l13929,4266r-25,23l13879,4311r-27,21l13824,4352r-29,18l13766,4387r-31,15l13704,4416r-32,13l13640,4441r-34,9l13572,4458r-34,6l13502,4469r-35,2l13431,4472r-10064,l3367,4471r-19,-1l3328,4470r-20,-2l3289,4467r-21,-4l3249,4461r-19,-4l3210,4453r-35,-9l3141,4433r-34,-11l3075,4408r-31,-15l3013,4376r-29,-19l2955,4338r-27,-20l2903,4295r-26,-22l2853,4248r-22,-25l2810,4197r-20,-28l2771,4142r-17,-29l2738,4083r-14,-30l2711,4021r-12,-32l2690,3957r-9,-34l2675,3890r-5,-34l2665,3822r-1,-34l2664,3752r1,-35l2670,3682r5,-35l2681,3611r9,-37l2697,3536r6,-38l2709,3458r4,-40l2717,3377r3,-42l2722,3293r1,-43l2723,3207r-1,-44l2721,3118r-3,-44l2714,3029r-5,-46l2704,2938r-3,-22l2692,2869r-9,-47l2674,2775r-11,-47l2650,2682r-13,-47l2622,2589r-14,-46l2590,2497r-18,-46l2552,2406r-20,-43l2509,2319r-22,-44l2462,2232r-26,-42l2411,2152r-27,-37l2356,2077r-29,-36l2297,2004r-32,-35l2232,1935r-33,-33l2164,1869r-38,-32l2089,1806r-40,-30l2009,1747r-42,-28l1923,1691r-44,-25l1869,1661r-11,-5l1848,1652r-10,-6l1810,1631r-28,-12l1753,1605r-29,-13l1665,1567r-61,-23l1540,1522r-65,-19l1408,1485r-70,-17l1302,1460r-35,-7l1229,1446r-37,-6l1154,1435r-38,-6l1077,1424r-39,-4l998,1415r-41,-3l916,1410r-42,-3l790,1404r-88,-1xe" fillcolor="white [3212]" stroked="f">
                  <v:fill opacity="36751f"/>
                  <v:path arrowok="t" o:connecttype="custom" o:connectlocs="105,276;68,260;37,234;14,201;2,162;2,119;14,80;37,46;68,20;105,4;154,0;231,4;303,14;370,30;432,50;488,75;518,91;568,123;612,158;653,196;688,236;719,279;747,324;770,372;789,420;809,493;821,563;825,613;2721,617;2759,633;2790,659;2813,692;2825,732;2825,775;2813,814;2790,848;2759,874;2721,890;673,894;654,892;621,884;586,863;558,833;540,797;533,757;538,714;544,667;544,615;537,564;522,508;497,455;465,408;425,367;376,333;356,324;295,300;238,288;191,282" o:connectangles="0,0,0,0,0,0,0,0,0,0,0,0,0,0,0,0,0,0,0,0,0,0,0,0,0,0,0,0,0,0,0,0,0,0,0,0,0,0,0,0,0,0,0,0,0,0,0,0,0,0,0,0,0,0,0,0,0,0"/>
                </v:shape>
                <v:shape id="Freeform 193" o:spid="_x0000_s1030" style="position:absolute;left:5828;top:5832;width:654;height:1519;visibility:visible;mso-wrap-style:square;v-text-anchor:top" coordsize="3266,7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R88QA&#10;AADbAAAADwAAAGRycy9kb3ducmV2LnhtbESPQWvCQBSE7wX/w/IEL6XZmIDa1FXU0tKTUM2hx0f2&#10;mQSzb8PuatJ/3y0Uehxm5htmvR1NJ+7kfGtZwTxJQRBXVrdcKyjPb08rED4ga+wsk4Jv8rDdTB7W&#10;WGg78CfdT6EWEcK+QAVNCH0hpa8aMugT2xNH72KdwRClq6V2OES46WSWpgtpsOW40GBPh4aq6+lm&#10;FBzLZ32m169jnVn96PJ9xpS/KzWbjrsXEIHG8B/+a39oBcsF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fUfPEAAAA2wAAAA8AAAAAAAAAAAAAAAAAmAIAAGRycy9k&#10;b3ducmV2LnhtbFBLBQYAAAAABAAEAPUAAACJAwAAAAA=&#10;" path="m1633,r83,3l1800,8r81,11l1961,34r79,18l2118,73r76,26l2268,128r72,33l2410,198r69,39l2545,279r64,46l2671,373r59,51l2787,479r54,56l2893,594r48,62l2987,720r42,67l3068,855r36,69l3138,997r28,74l3192,1147r22,78l3232,1303r15,81l3257,1465r6,84l3266,1632r-2,61l3261,1754r-6,60l3248,1873r-10,59l3226,1989r-14,58l3196,2103r-18,55l3159,2213r-22,54l3114,2320r-26,51l3062,2422r-29,49l3003,2519r-32,49l2937,2614r-36,44l2865,2702r-38,42l2788,2786r-42,39l2705,2863r-44,37l2616,2934r-46,34l2523,3001r-49,29l2424,3059r-50,27l2322,3112r,4482l944,7594r,-4482l892,3086r-50,-27l791,3030r-48,-29l696,2968r-46,-34l605,2900r-44,-37l519,2825r-41,-39l439,2744r-38,-42l364,2658r-36,-44l295,2568r-32,-49l233,2471r-29,-49l178,2371r-26,-51l128,2267r-21,-54l87,2158,70,2103,54,2047,40,1989,28,1932,18,1873r-7,-59l5,1754,1,1693,,1632r2,-83l9,1465r10,-81l33,1303r18,-78l74,1147r26,-76l128,997r34,-73l198,855r38,-68l279,720r46,-64l373,594r52,-59l479,479r56,-55l595,373r61,-48l720,279r66,-42l854,198r71,-37l998,128r74,-29l1148,73r76,-21l1304,34r80,-15l1466,8r83,-5l1633,xe" fillcolor="#0f243e [1615]" stroked="f">
                  <v:fill opacity="43947f"/>
                  <v:path arrowok="t" o:connecttype="custom" o:connectlocs="360,2;408,10;454,26;496,47;535,75;569,107;598,144;622,185;639,229;650,277;654,326;652,363;646,398;636,432;624,464;607,494;588,523;566,549;542,573;515,594;485,612;465,1519;179,617;149,600;121,580;96,557;73,532;53,504;36,474;21,443;11,409;4,375;0,339;2,293;10,245;26,199;47,157;75,119;107,85;144,56;185,32;230,15;277,4;327,0" o:connectangles="0,0,0,0,0,0,0,0,0,0,0,0,0,0,0,0,0,0,0,0,0,0,0,0,0,0,0,0,0,0,0,0,0,0,0,0,0,0,0,0,0,0,0,0"/>
                </v:shape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3116" behindDoc="0" locked="0" layoutInCell="1" allowOverlap="1" wp14:anchorId="1645B564" wp14:editId="0B4C7FCB">
                <wp:simplePos x="0" y="0"/>
                <wp:positionH relativeFrom="column">
                  <wp:posOffset>1871345</wp:posOffset>
                </wp:positionH>
                <wp:positionV relativeFrom="paragraph">
                  <wp:posOffset>4940300</wp:posOffset>
                </wp:positionV>
                <wp:extent cx="788670" cy="638175"/>
                <wp:effectExtent l="4445" t="6350" r="6985" b="3175"/>
                <wp:wrapNone/>
                <wp:docPr id="68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670" cy="638175"/>
                          <a:chOff x="6821" y="2960"/>
                          <a:chExt cx="4806" cy="3890"/>
                        </a:xfrm>
                      </wpg:grpSpPr>
                      <wps:wsp>
                        <wps:cNvPr id="69" name="Freeform 176"/>
                        <wps:cNvSpPr>
                          <a:spLocks/>
                        </wps:cNvSpPr>
                        <wps:spPr bwMode="auto">
                          <a:xfrm>
                            <a:off x="6949" y="3090"/>
                            <a:ext cx="4550" cy="3629"/>
                          </a:xfrm>
                          <a:custGeom>
                            <a:avLst/>
                            <a:gdLst>
                              <a:gd name="T0" fmla="*/ 1 w 18200"/>
                              <a:gd name="T1" fmla="*/ 13033 h 14517"/>
                              <a:gd name="T2" fmla="*/ 9 w 18200"/>
                              <a:gd name="T3" fmla="*/ 13187 h 14517"/>
                              <a:gd name="T4" fmla="*/ 44 w 18200"/>
                              <a:gd name="T5" fmla="*/ 13336 h 14517"/>
                              <a:gd name="T6" fmla="*/ 106 w 18200"/>
                              <a:gd name="T7" fmla="*/ 13481 h 14517"/>
                              <a:gd name="T8" fmla="*/ 188 w 18200"/>
                              <a:gd name="T9" fmla="*/ 13620 h 14517"/>
                              <a:gd name="T10" fmla="*/ 294 w 18200"/>
                              <a:gd name="T11" fmla="*/ 13752 h 14517"/>
                              <a:gd name="T12" fmla="*/ 420 w 18200"/>
                              <a:gd name="T13" fmla="*/ 13878 h 14517"/>
                              <a:gd name="T14" fmla="*/ 569 w 18200"/>
                              <a:gd name="T15" fmla="*/ 13998 h 14517"/>
                              <a:gd name="T16" fmla="*/ 742 w 18200"/>
                              <a:gd name="T17" fmla="*/ 14115 h 14517"/>
                              <a:gd name="T18" fmla="*/ 932 w 18200"/>
                              <a:gd name="T19" fmla="*/ 14218 h 14517"/>
                              <a:gd name="T20" fmla="*/ 1136 w 18200"/>
                              <a:gd name="T21" fmla="*/ 14307 h 14517"/>
                              <a:gd name="T22" fmla="*/ 1354 w 18200"/>
                              <a:gd name="T23" fmla="*/ 14382 h 14517"/>
                              <a:gd name="T24" fmla="*/ 1581 w 18200"/>
                              <a:gd name="T25" fmla="*/ 14442 h 14517"/>
                              <a:gd name="T26" fmla="*/ 1817 w 18200"/>
                              <a:gd name="T27" fmla="*/ 14484 h 14517"/>
                              <a:gd name="T28" fmla="*/ 2094 w 18200"/>
                              <a:gd name="T29" fmla="*/ 14512 h 14517"/>
                              <a:gd name="T30" fmla="*/ 9147 w 18200"/>
                              <a:gd name="T31" fmla="*/ 14517 h 14517"/>
                              <a:gd name="T32" fmla="*/ 16099 w 18200"/>
                              <a:gd name="T33" fmla="*/ 14513 h 14517"/>
                              <a:gd name="T34" fmla="*/ 16298 w 18200"/>
                              <a:gd name="T35" fmla="*/ 14498 h 14517"/>
                              <a:gd name="T36" fmla="*/ 16549 w 18200"/>
                              <a:gd name="T37" fmla="*/ 14458 h 14517"/>
                              <a:gd name="T38" fmla="*/ 16790 w 18200"/>
                              <a:gd name="T39" fmla="*/ 14399 h 14517"/>
                              <a:gd name="T40" fmla="*/ 17020 w 18200"/>
                              <a:gd name="T41" fmla="*/ 14324 h 14517"/>
                              <a:gd name="T42" fmla="*/ 17235 w 18200"/>
                              <a:gd name="T43" fmla="*/ 14231 h 14517"/>
                              <a:gd name="T44" fmla="*/ 17436 w 18200"/>
                              <a:gd name="T45" fmla="*/ 14123 h 14517"/>
                              <a:gd name="T46" fmla="*/ 17620 w 18200"/>
                              <a:gd name="T47" fmla="*/ 14001 h 14517"/>
                              <a:gd name="T48" fmla="*/ 17774 w 18200"/>
                              <a:gd name="T49" fmla="*/ 13873 h 14517"/>
                              <a:gd name="T50" fmla="*/ 17905 w 18200"/>
                              <a:gd name="T51" fmla="*/ 13738 h 14517"/>
                              <a:gd name="T52" fmla="*/ 18015 w 18200"/>
                              <a:gd name="T53" fmla="*/ 13594 h 14517"/>
                              <a:gd name="T54" fmla="*/ 18102 w 18200"/>
                              <a:gd name="T55" fmla="*/ 13443 h 14517"/>
                              <a:gd name="T56" fmla="*/ 18162 w 18200"/>
                              <a:gd name="T57" fmla="*/ 13284 h 14517"/>
                              <a:gd name="T58" fmla="*/ 18194 w 18200"/>
                              <a:gd name="T59" fmla="*/ 13122 h 14517"/>
                              <a:gd name="T60" fmla="*/ 18199 w 18200"/>
                              <a:gd name="T61" fmla="*/ 12972 h 14517"/>
                              <a:gd name="T62" fmla="*/ 17067 w 18200"/>
                              <a:gd name="T63" fmla="*/ 1590 h 14517"/>
                              <a:gd name="T64" fmla="*/ 17019 w 18200"/>
                              <a:gd name="T65" fmla="*/ 1368 h 14517"/>
                              <a:gd name="T66" fmla="*/ 16937 w 18200"/>
                              <a:gd name="T67" fmla="*/ 1156 h 14517"/>
                              <a:gd name="T68" fmla="*/ 16822 w 18200"/>
                              <a:gd name="T69" fmla="*/ 951 h 14517"/>
                              <a:gd name="T70" fmla="*/ 16623 w 18200"/>
                              <a:gd name="T71" fmla="*/ 702 h 14517"/>
                              <a:gd name="T72" fmla="*/ 16374 w 18200"/>
                              <a:gd name="T73" fmla="*/ 484 h 14517"/>
                              <a:gd name="T74" fmla="*/ 16082 w 18200"/>
                              <a:gd name="T75" fmla="*/ 299 h 14517"/>
                              <a:gd name="T76" fmla="*/ 15750 w 18200"/>
                              <a:gd name="T77" fmla="*/ 155 h 14517"/>
                              <a:gd name="T78" fmla="*/ 15383 w 18200"/>
                              <a:gd name="T79" fmla="*/ 55 h 14517"/>
                              <a:gd name="T80" fmla="*/ 14984 w 18200"/>
                              <a:gd name="T81" fmla="*/ 6 h 14517"/>
                              <a:gd name="T82" fmla="*/ 3834 w 18200"/>
                              <a:gd name="T83" fmla="*/ 1 h 14517"/>
                              <a:gd name="T84" fmla="*/ 3513 w 18200"/>
                              <a:gd name="T85" fmla="*/ 26 h 14517"/>
                              <a:gd name="T86" fmla="*/ 3209 w 18200"/>
                              <a:gd name="T87" fmla="*/ 85 h 14517"/>
                              <a:gd name="T88" fmla="*/ 2934 w 18200"/>
                              <a:gd name="T89" fmla="*/ 172 h 14517"/>
                              <a:gd name="T90" fmla="*/ 2616 w 18200"/>
                              <a:gd name="T91" fmla="*/ 320 h 14517"/>
                              <a:gd name="T92" fmla="*/ 2336 w 18200"/>
                              <a:gd name="T93" fmla="*/ 506 h 14517"/>
                              <a:gd name="T94" fmla="*/ 2098 w 18200"/>
                              <a:gd name="T95" fmla="*/ 726 h 14517"/>
                              <a:gd name="T96" fmla="*/ 1905 w 18200"/>
                              <a:gd name="T97" fmla="*/ 975 h 14517"/>
                              <a:gd name="T98" fmla="*/ 1761 w 18200"/>
                              <a:gd name="T99" fmla="*/ 1245 h 14517"/>
                              <a:gd name="T100" fmla="*/ 1669 w 18200"/>
                              <a:gd name="T101" fmla="*/ 1533 h 145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8200" h="14517">
                                <a:moveTo>
                                  <a:pt x="1647" y="1653"/>
                                </a:moveTo>
                                <a:lnTo>
                                  <a:pt x="9" y="12941"/>
                                </a:lnTo>
                                <a:lnTo>
                                  <a:pt x="5" y="12972"/>
                                </a:lnTo>
                                <a:lnTo>
                                  <a:pt x="2" y="13002"/>
                                </a:lnTo>
                                <a:lnTo>
                                  <a:pt x="1" y="13033"/>
                                </a:lnTo>
                                <a:lnTo>
                                  <a:pt x="0" y="13064"/>
                                </a:lnTo>
                                <a:lnTo>
                                  <a:pt x="1" y="13094"/>
                                </a:lnTo>
                                <a:lnTo>
                                  <a:pt x="2" y="13126"/>
                                </a:lnTo>
                                <a:lnTo>
                                  <a:pt x="5" y="13156"/>
                                </a:lnTo>
                                <a:lnTo>
                                  <a:pt x="9" y="13187"/>
                                </a:lnTo>
                                <a:lnTo>
                                  <a:pt x="14" y="13217"/>
                                </a:lnTo>
                                <a:lnTo>
                                  <a:pt x="20" y="13247"/>
                                </a:lnTo>
                                <a:lnTo>
                                  <a:pt x="27" y="13277"/>
                                </a:lnTo>
                                <a:lnTo>
                                  <a:pt x="36" y="13307"/>
                                </a:lnTo>
                                <a:lnTo>
                                  <a:pt x="44" y="13336"/>
                                </a:lnTo>
                                <a:lnTo>
                                  <a:pt x="55" y="13366"/>
                                </a:lnTo>
                                <a:lnTo>
                                  <a:pt x="66" y="13395"/>
                                </a:lnTo>
                                <a:lnTo>
                                  <a:pt x="78" y="13423"/>
                                </a:lnTo>
                                <a:lnTo>
                                  <a:pt x="91" y="13452"/>
                                </a:lnTo>
                                <a:lnTo>
                                  <a:pt x="106" y="13481"/>
                                </a:lnTo>
                                <a:lnTo>
                                  <a:pt x="120" y="13509"/>
                                </a:lnTo>
                                <a:lnTo>
                                  <a:pt x="136" y="13537"/>
                                </a:lnTo>
                                <a:lnTo>
                                  <a:pt x="152" y="13565"/>
                                </a:lnTo>
                                <a:lnTo>
                                  <a:pt x="170" y="13593"/>
                                </a:lnTo>
                                <a:lnTo>
                                  <a:pt x="188" y="13620"/>
                                </a:lnTo>
                                <a:lnTo>
                                  <a:pt x="209" y="13648"/>
                                </a:lnTo>
                                <a:lnTo>
                                  <a:pt x="229" y="13674"/>
                                </a:lnTo>
                                <a:lnTo>
                                  <a:pt x="250" y="13701"/>
                                </a:lnTo>
                                <a:lnTo>
                                  <a:pt x="271" y="13727"/>
                                </a:lnTo>
                                <a:lnTo>
                                  <a:pt x="294" y="13752"/>
                                </a:lnTo>
                                <a:lnTo>
                                  <a:pt x="318" y="13779"/>
                                </a:lnTo>
                                <a:lnTo>
                                  <a:pt x="342" y="13804"/>
                                </a:lnTo>
                                <a:lnTo>
                                  <a:pt x="367" y="13829"/>
                                </a:lnTo>
                                <a:lnTo>
                                  <a:pt x="394" y="13854"/>
                                </a:lnTo>
                                <a:lnTo>
                                  <a:pt x="420" y="13878"/>
                                </a:lnTo>
                                <a:lnTo>
                                  <a:pt x="448" y="13902"/>
                                </a:lnTo>
                                <a:lnTo>
                                  <a:pt x="476" y="13926"/>
                                </a:lnTo>
                                <a:lnTo>
                                  <a:pt x="504" y="13949"/>
                                </a:lnTo>
                                <a:lnTo>
                                  <a:pt x="536" y="13974"/>
                                </a:lnTo>
                                <a:lnTo>
                                  <a:pt x="569" y="13998"/>
                                </a:lnTo>
                                <a:lnTo>
                                  <a:pt x="602" y="14024"/>
                                </a:lnTo>
                                <a:lnTo>
                                  <a:pt x="637" y="14046"/>
                                </a:lnTo>
                                <a:lnTo>
                                  <a:pt x="671" y="14070"/>
                                </a:lnTo>
                                <a:lnTo>
                                  <a:pt x="706" y="14092"/>
                                </a:lnTo>
                                <a:lnTo>
                                  <a:pt x="742" y="14115"/>
                                </a:lnTo>
                                <a:lnTo>
                                  <a:pt x="780" y="14136"/>
                                </a:lnTo>
                                <a:lnTo>
                                  <a:pt x="817" y="14157"/>
                                </a:lnTo>
                                <a:lnTo>
                                  <a:pt x="855" y="14178"/>
                                </a:lnTo>
                                <a:lnTo>
                                  <a:pt x="894" y="14198"/>
                                </a:lnTo>
                                <a:lnTo>
                                  <a:pt x="932" y="14218"/>
                                </a:lnTo>
                                <a:lnTo>
                                  <a:pt x="973" y="14237"/>
                                </a:lnTo>
                                <a:lnTo>
                                  <a:pt x="1013" y="14255"/>
                                </a:lnTo>
                                <a:lnTo>
                                  <a:pt x="1054" y="14273"/>
                                </a:lnTo>
                                <a:lnTo>
                                  <a:pt x="1096" y="14290"/>
                                </a:lnTo>
                                <a:lnTo>
                                  <a:pt x="1136" y="14307"/>
                                </a:lnTo>
                                <a:lnTo>
                                  <a:pt x="1180" y="14324"/>
                                </a:lnTo>
                                <a:lnTo>
                                  <a:pt x="1222" y="14339"/>
                                </a:lnTo>
                                <a:lnTo>
                                  <a:pt x="1266" y="14354"/>
                                </a:lnTo>
                                <a:lnTo>
                                  <a:pt x="1309" y="14368"/>
                                </a:lnTo>
                                <a:lnTo>
                                  <a:pt x="1354" y="14382"/>
                                </a:lnTo>
                                <a:lnTo>
                                  <a:pt x="1398" y="14396"/>
                                </a:lnTo>
                                <a:lnTo>
                                  <a:pt x="1444" y="14408"/>
                                </a:lnTo>
                                <a:lnTo>
                                  <a:pt x="1488" y="14420"/>
                                </a:lnTo>
                                <a:lnTo>
                                  <a:pt x="1534" y="14432"/>
                                </a:lnTo>
                                <a:lnTo>
                                  <a:pt x="1581" y="14442"/>
                                </a:lnTo>
                                <a:lnTo>
                                  <a:pt x="1628" y="14452"/>
                                </a:lnTo>
                                <a:lnTo>
                                  <a:pt x="1674" y="14462"/>
                                </a:lnTo>
                                <a:lnTo>
                                  <a:pt x="1722" y="14470"/>
                                </a:lnTo>
                                <a:lnTo>
                                  <a:pt x="1768" y="14477"/>
                                </a:lnTo>
                                <a:lnTo>
                                  <a:pt x="1817" y="14484"/>
                                </a:lnTo>
                                <a:lnTo>
                                  <a:pt x="1871" y="14493"/>
                                </a:lnTo>
                                <a:lnTo>
                                  <a:pt x="1926" y="14499"/>
                                </a:lnTo>
                                <a:lnTo>
                                  <a:pt x="1981" y="14505"/>
                                </a:lnTo>
                                <a:lnTo>
                                  <a:pt x="2038" y="14508"/>
                                </a:lnTo>
                                <a:lnTo>
                                  <a:pt x="2094" y="14512"/>
                                </a:lnTo>
                                <a:lnTo>
                                  <a:pt x="2152" y="14514"/>
                                </a:lnTo>
                                <a:lnTo>
                                  <a:pt x="2208" y="14517"/>
                                </a:lnTo>
                                <a:lnTo>
                                  <a:pt x="2266" y="14517"/>
                                </a:lnTo>
                                <a:lnTo>
                                  <a:pt x="8283" y="14517"/>
                                </a:lnTo>
                                <a:lnTo>
                                  <a:pt x="9147" y="14517"/>
                                </a:lnTo>
                                <a:lnTo>
                                  <a:pt x="15939" y="14517"/>
                                </a:lnTo>
                                <a:lnTo>
                                  <a:pt x="15980" y="14517"/>
                                </a:lnTo>
                                <a:lnTo>
                                  <a:pt x="16021" y="14516"/>
                                </a:lnTo>
                                <a:lnTo>
                                  <a:pt x="16060" y="14514"/>
                                </a:lnTo>
                                <a:lnTo>
                                  <a:pt x="16099" y="14513"/>
                                </a:lnTo>
                                <a:lnTo>
                                  <a:pt x="16137" y="14511"/>
                                </a:lnTo>
                                <a:lnTo>
                                  <a:pt x="16174" y="14508"/>
                                </a:lnTo>
                                <a:lnTo>
                                  <a:pt x="16212" y="14506"/>
                                </a:lnTo>
                                <a:lnTo>
                                  <a:pt x="16248" y="14502"/>
                                </a:lnTo>
                                <a:lnTo>
                                  <a:pt x="16298" y="14498"/>
                                </a:lnTo>
                                <a:lnTo>
                                  <a:pt x="16350" y="14490"/>
                                </a:lnTo>
                                <a:lnTo>
                                  <a:pt x="16400" y="14483"/>
                                </a:lnTo>
                                <a:lnTo>
                                  <a:pt x="16450" y="14476"/>
                                </a:lnTo>
                                <a:lnTo>
                                  <a:pt x="16500" y="14468"/>
                                </a:lnTo>
                                <a:lnTo>
                                  <a:pt x="16549" y="14458"/>
                                </a:lnTo>
                                <a:lnTo>
                                  <a:pt x="16599" y="14447"/>
                                </a:lnTo>
                                <a:lnTo>
                                  <a:pt x="16647" y="14436"/>
                                </a:lnTo>
                                <a:lnTo>
                                  <a:pt x="16695" y="14426"/>
                                </a:lnTo>
                                <a:lnTo>
                                  <a:pt x="16743" y="14412"/>
                                </a:lnTo>
                                <a:lnTo>
                                  <a:pt x="16790" y="14399"/>
                                </a:lnTo>
                                <a:lnTo>
                                  <a:pt x="16836" y="14386"/>
                                </a:lnTo>
                                <a:lnTo>
                                  <a:pt x="16883" y="14372"/>
                                </a:lnTo>
                                <a:lnTo>
                                  <a:pt x="16929" y="14356"/>
                                </a:lnTo>
                                <a:lnTo>
                                  <a:pt x="16975" y="14340"/>
                                </a:lnTo>
                                <a:lnTo>
                                  <a:pt x="17020" y="14324"/>
                                </a:lnTo>
                                <a:lnTo>
                                  <a:pt x="17064" y="14306"/>
                                </a:lnTo>
                                <a:lnTo>
                                  <a:pt x="17108" y="14289"/>
                                </a:lnTo>
                                <a:lnTo>
                                  <a:pt x="17151" y="14270"/>
                                </a:lnTo>
                                <a:lnTo>
                                  <a:pt x="17195" y="14250"/>
                                </a:lnTo>
                                <a:lnTo>
                                  <a:pt x="17235" y="14231"/>
                                </a:lnTo>
                                <a:lnTo>
                                  <a:pt x="17277" y="14211"/>
                                </a:lnTo>
                                <a:lnTo>
                                  <a:pt x="17318" y="14189"/>
                                </a:lnTo>
                                <a:lnTo>
                                  <a:pt x="17358" y="14168"/>
                                </a:lnTo>
                                <a:lnTo>
                                  <a:pt x="17398" y="14146"/>
                                </a:lnTo>
                                <a:lnTo>
                                  <a:pt x="17436" y="14123"/>
                                </a:lnTo>
                                <a:lnTo>
                                  <a:pt x="17474" y="14099"/>
                                </a:lnTo>
                                <a:lnTo>
                                  <a:pt x="17512" y="14075"/>
                                </a:lnTo>
                                <a:lnTo>
                                  <a:pt x="17549" y="14051"/>
                                </a:lnTo>
                                <a:lnTo>
                                  <a:pt x="17585" y="14026"/>
                                </a:lnTo>
                                <a:lnTo>
                                  <a:pt x="17620" y="14001"/>
                                </a:lnTo>
                                <a:lnTo>
                                  <a:pt x="17653" y="13974"/>
                                </a:lnTo>
                                <a:lnTo>
                                  <a:pt x="17685" y="13949"/>
                                </a:lnTo>
                                <a:lnTo>
                                  <a:pt x="17715" y="13924"/>
                                </a:lnTo>
                                <a:lnTo>
                                  <a:pt x="17745" y="13899"/>
                                </a:lnTo>
                                <a:lnTo>
                                  <a:pt x="17774" y="13873"/>
                                </a:lnTo>
                                <a:lnTo>
                                  <a:pt x="17801" y="13847"/>
                                </a:lnTo>
                                <a:lnTo>
                                  <a:pt x="17829" y="13821"/>
                                </a:lnTo>
                                <a:lnTo>
                                  <a:pt x="17855" y="13793"/>
                                </a:lnTo>
                                <a:lnTo>
                                  <a:pt x="17881" y="13765"/>
                                </a:lnTo>
                                <a:lnTo>
                                  <a:pt x="17905" y="13738"/>
                                </a:lnTo>
                                <a:lnTo>
                                  <a:pt x="17929" y="13710"/>
                                </a:lnTo>
                                <a:lnTo>
                                  <a:pt x="17951" y="13681"/>
                                </a:lnTo>
                                <a:lnTo>
                                  <a:pt x="17974" y="13653"/>
                                </a:lnTo>
                                <a:lnTo>
                                  <a:pt x="17995" y="13624"/>
                                </a:lnTo>
                                <a:lnTo>
                                  <a:pt x="18015" y="13594"/>
                                </a:lnTo>
                                <a:lnTo>
                                  <a:pt x="18034" y="13564"/>
                                </a:lnTo>
                                <a:lnTo>
                                  <a:pt x="18052" y="13534"/>
                                </a:lnTo>
                                <a:lnTo>
                                  <a:pt x="18069" y="13504"/>
                                </a:lnTo>
                                <a:lnTo>
                                  <a:pt x="18086" y="13474"/>
                                </a:lnTo>
                                <a:lnTo>
                                  <a:pt x="18102" y="13443"/>
                                </a:lnTo>
                                <a:lnTo>
                                  <a:pt x="18115" y="13411"/>
                                </a:lnTo>
                                <a:lnTo>
                                  <a:pt x="18128" y="13380"/>
                                </a:lnTo>
                                <a:lnTo>
                                  <a:pt x="18140" y="13349"/>
                                </a:lnTo>
                                <a:lnTo>
                                  <a:pt x="18151" y="13317"/>
                                </a:lnTo>
                                <a:lnTo>
                                  <a:pt x="18162" y="13284"/>
                                </a:lnTo>
                                <a:lnTo>
                                  <a:pt x="18170" y="13253"/>
                                </a:lnTo>
                                <a:lnTo>
                                  <a:pt x="18177" y="13220"/>
                                </a:lnTo>
                                <a:lnTo>
                                  <a:pt x="18185" y="13187"/>
                                </a:lnTo>
                                <a:lnTo>
                                  <a:pt x="18189" y="13154"/>
                                </a:lnTo>
                                <a:lnTo>
                                  <a:pt x="18194" y="13122"/>
                                </a:lnTo>
                                <a:lnTo>
                                  <a:pt x="18197" y="13088"/>
                                </a:lnTo>
                                <a:lnTo>
                                  <a:pt x="18199" y="13055"/>
                                </a:lnTo>
                                <a:lnTo>
                                  <a:pt x="18200" y="13021"/>
                                </a:lnTo>
                                <a:lnTo>
                                  <a:pt x="18199" y="12996"/>
                                </a:lnTo>
                                <a:lnTo>
                                  <a:pt x="18199" y="12972"/>
                                </a:lnTo>
                                <a:lnTo>
                                  <a:pt x="18198" y="12949"/>
                                </a:lnTo>
                                <a:lnTo>
                                  <a:pt x="18195" y="12929"/>
                                </a:lnTo>
                                <a:lnTo>
                                  <a:pt x="17074" y="1640"/>
                                </a:lnTo>
                                <a:lnTo>
                                  <a:pt x="17073" y="1635"/>
                                </a:lnTo>
                                <a:lnTo>
                                  <a:pt x="17067" y="1590"/>
                                </a:lnTo>
                                <a:lnTo>
                                  <a:pt x="17061" y="1545"/>
                                </a:lnTo>
                                <a:lnTo>
                                  <a:pt x="17053" y="1500"/>
                                </a:lnTo>
                                <a:lnTo>
                                  <a:pt x="17043" y="1456"/>
                                </a:lnTo>
                                <a:lnTo>
                                  <a:pt x="17032" y="1412"/>
                                </a:lnTo>
                                <a:lnTo>
                                  <a:pt x="17019" y="1368"/>
                                </a:lnTo>
                                <a:lnTo>
                                  <a:pt x="17006" y="1325"/>
                                </a:lnTo>
                                <a:lnTo>
                                  <a:pt x="16991" y="1282"/>
                                </a:lnTo>
                                <a:lnTo>
                                  <a:pt x="16975" y="1240"/>
                                </a:lnTo>
                                <a:lnTo>
                                  <a:pt x="16957" y="1198"/>
                                </a:lnTo>
                                <a:lnTo>
                                  <a:pt x="16937" y="1156"/>
                                </a:lnTo>
                                <a:lnTo>
                                  <a:pt x="16917" y="1114"/>
                                </a:lnTo>
                                <a:lnTo>
                                  <a:pt x="16895" y="1073"/>
                                </a:lnTo>
                                <a:lnTo>
                                  <a:pt x="16873" y="1032"/>
                                </a:lnTo>
                                <a:lnTo>
                                  <a:pt x="16847" y="991"/>
                                </a:lnTo>
                                <a:lnTo>
                                  <a:pt x="16822" y="951"/>
                                </a:lnTo>
                                <a:lnTo>
                                  <a:pt x="16786" y="899"/>
                                </a:lnTo>
                                <a:lnTo>
                                  <a:pt x="16748" y="849"/>
                                </a:lnTo>
                                <a:lnTo>
                                  <a:pt x="16708" y="798"/>
                                </a:lnTo>
                                <a:lnTo>
                                  <a:pt x="16666" y="750"/>
                                </a:lnTo>
                                <a:lnTo>
                                  <a:pt x="16623" y="702"/>
                                </a:lnTo>
                                <a:lnTo>
                                  <a:pt x="16577" y="657"/>
                                </a:lnTo>
                                <a:lnTo>
                                  <a:pt x="16529" y="611"/>
                                </a:lnTo>
                                <a:lnTo>
                                  <a:pt x="16480" y="567"/>
                                </a:lnTo>
                                <a:lnTo>
                                  <a:pt x="16428" y="524"/>
                                </a:lnTo>
                                <a:lnTo>
                                  <a:pt x="16374" y="484"/>
                                </a:lnTo>
                                <a:lnTo>
                                  <a:pt x="16319" y="444"/>
                                </a:lnTo>
                                <a:lnTo>
                                  <a:pt x="16262" y="406"/>
                                </a:lnTo>
                                <a:lnTo>
                                  <a:pt x="16204" y="368"/>
                                </a:lnTo>
                                <a:lnTo>
                                  <a:pt x="16144" y="332"/>
                                </a:lnTo>
                                <a:lnTo>
                                  <a:pt x="16082" y="299"/>
                                </a:lnTo>
                                <a:lnTo>
                                  <a:pt x="16018" y="266"/>
                                </a:lnTo>
                                <a:lnTo>
                                  <a:pt x="15953" y="236"/>
                                </a:lnTo>
                                <a:lnTo>
                                  <a:pt x="15887" y="208"/>
                                </a:lnTo>
                                <a:lnTo>
                                  <a:pt x="15820" y="180"/>
                                </a:lnTo>
                                <a:lnTo>
                                  <a:pt x="15750" y="155"/>
                                </a:lnTo>
                                <a:lnTo>
                                  <a:pt x="15679" y="131"/>
                                </a:lnTo>
                                <a:lnTo>
                                  <a:pt x="15607" y="109"/>
                                </a:lnTo>
                                <a:lnTo>
                                  <a:pt x="15534" y="90"/>
                                </a:lnTo>
                                <a:lnTo>
                                  <a:pt x="15458" y="71"/>
                                </a:lnTo>
                                <a:lnTo>
                                  <a:pt x="15383" y="55"/>
                                </a:lnTo>
                                <a:lnTo>
                                  <a:pt x="15306" y="41"/>
                                </a:lnTo>
                                <a:lnTo>
                                  <a:pt x="15226" y="29"/>
                                </a:lnTo>
                                <a:lnTo>
                                  <a:pt x="15147" y="19"/>
                                </a:lnTo>
                                <a:lnTo>
                                  <a:pt x="15067" y="12"/>
                                </a:lnTo>
                                <a:lnTo>
                                  <a:pt x="14984" y="6"/>
                                </a:lnTo>
                                <a:lnTo>
                                  <a:pt x="14901" y="2"/>
                                </a:lnTo>
                                <a:lnTo>
                                  <a:pt x="14818" y="1"/>
                                </a:lnTo>
                                <a:lnTo>
                                  <a:pt x="3905" y="1"/>
                                </a:lnTo>
                                <a:lnTo>
                                  <a:pt x="3899" y="0"/>
                                </a:lnTo>
                                <a:lnTo>
                                  <a:pt x="3834" y="1"/>
                                </a:lnTo>
                                <a:lnTo>
                                  <a:pt x="3769" y="4"/>
                                </a:lnTo>
                                <a:lnTo>
                                  <a:pt x="3704" y="7"/>
                                </a:lnTo>
                                <a:lnTo>
                                  <a:pt x="3640" y="12"/>
                                </a:lnTo>
                                <a:lnTo>
                                  <a:pt x="3577" y="19"/>
                                </a:lnTo>
                                <a:lnTo>
                                  <a:pt x="3513" y="26"/>
                                </a:lnTo>
                                <a:lnTo>
                                  <a:pt x="3451" y="36"/>
                                </a:lnTo>
                                <a:lnTo>
                                  <a:pt x="3389" y="47"/>
                                </a:lnTo>
                                <a:lnTo>
                                  <a:pt x="3328" y="59"/>
                                </a:lnTo>
                                <a:lnTo>
                                  <a:pt x="3268" y="71"/>
                                </a:lnTo>
                                <a:lnTo>
                                  <a:pt x="3209" y="85"/>
                                </a:lnTo>
                                <a:lnTo>
                                  <a:pt x="3153" y="100"/>
                                </a:lnTo>
                                <a:lnTo>
                                  <a:pt x="3096" y="116"/>
                                </a:lnTo>
                                <a:lnTo>
                                  <a:pt x="3041" y="133"/>
                                </a:lnTo>
                                <a:lnTo>
                                  <a:pt x="2987" y="152"/>
                                </a:lnTo>
                                <a:lnTo>
                                  <a:pt x="2934" y="172"/>
                                </a:lnTo>
                                <a:lnTo>
                                  <a:pt x="2867" y="198"/>
                                </a:lnTo>
                                <a:lnTo>
                                  <a:pt x="2802" y="226"/>
                                </a:lnTo>
                                <a:lnTo>
                                  <a:pt x="2738" y="256"/>
                                </a:lnTo>
                                <a:lnTo>
                                  <a:pt x="2676" y="287"/>
                                </a:lnTo>
                                <a:lnTo>
                                  <a:pt x="2616" y="320"/>
                                </a:lnTo>
                                <a:lnTo>
                                  <a:pt x="2557" y="354"/>
                                </a:lnTo>
                                <a:lnTo>
                                  <a:pt x="2499" y="390"/>
                                </a:lnTo>
                                <a:lnTo>
                                  <a:pt x="2442" y="427"/>
                                </a:lnTo>
                                <a:lnTo>
                                  <a:pt x="2388" y="467"/>
                                </a:lnTo>
                                <a:lnTo>
                                  <a:pt x="2336" y="506"/>
                                </a:lnTo>
                                <a:lnTo>
                                  <a:pt x="2285" y="549"/>
                                </a:lnTo>
                                <a:lnTo>
                                  <a:pt x="2236" y="591"/>
                                </a:lnTo>
                                <a:lnTo>
                                  <a:pt x="2188" y="635"/>
                                </a:lnTo>
                                <a:lnTo>
                                  <a:pt x="2142" y="681"/>
                                </a:lnTo>
                                <a:lnTo>
                                  <a:pt x="2098" y="726"/>
                                </a:lnTo>
                                <a:lnTo>
                                  <a:pt x="2056" y="774"/>
                                </a:lnTo>
                                <a:lnTo>
                                  <a:pt x="2016" y="822"/>
                                </a:lnTo>
                                <a:lnTo>
                                  <a:pt x="1978" y="873"/>
                                </a:lnTo>
                                <a:lnTo>
                                  <a:pt x="1940" y="923"/>
                                </a:lnTo>
                                <a:lnTo>
                                  <a:pt x="1905" y="975"/>
                                </a:lnTo>
                                <a:lnTo>
                                  <a:pt x="1873" y="1027"/>
                                </a:lnTo>
                                <a:lnTo>
                                  <a:pt x="1842" y="1080"/>
                                </a:lnTo>
                                <a:lnTo>
                                  <a:pt x="1813" y="1134"/>
                                </a:lnTo>
                                <a:lnTo>
                                  <a:pt x="1786" y="1189"/>
                                </a:lnTo>
                                <a:lnTo>
                                  <a:pt x="1761" y="1245"/>
                                </a:lnTo>
                                <a:lnTo>
                                  <a:pt x="1738" y="1301"/>
                                </a:lnTo>
                                <a:lnTo>
                                  <a:pt x="1718" y="1359"/>
                                </a:lnTo>
                                <a:lnTo>
                                  <a:pt x="1700" y="1416"/>
                                </a:lnTo>
                                <a:lnTo>
                                  <a:pt x="1683" y="1474"/>
                                </a:lnTo>
                                <a:lnTo>
                                  <a:pt x="1669" y="1533"/>
                                </a:lnTo>
                                <a:lnTo>
                                  <a:pt x="1657" y="1593"/>
                                </a:lnTo>
                                <a:lnTo>
                                  <a:pt x="1647" y="1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77"/>
                        <wps:cNvSpPr>
                          <a:spLocks/>
                        </wps:cNvSpPr>
                        <wps:spPr bwMode="auto">
                          <a:xfrm>
                            <a:off x="8028" y="3367"/>
                            <a:ext cx="2584" cy="3451"/>
                          </a:xfrm>
                          <a:custGeom>
                            <a:avLst/>
                            <a:gdLst>
                              <a:gd name="T0" fmla="*/ 4792 w 10337"/>
                              <a:gd name="T1" fmla="*/ 13559 h 13804"/>
                              <a:gd name="T2" fmla="*/ 4661 w 10337"/>
                              <a:gd name="T3" fmla="*/ 13718 h 13804"/>
                              <a:gd name="T4" fmla="*/ 4468 w 10337"/>
                              <a:gd name="T5" fmla="*/ 13800 h 13804"/>
                              <a:gd name="T6" fmla="*/ 4253 w 10337"/>
                              <a:gd name="T7" fmla="*/ 13778 h 13804"/>
                              <a:gd name="T8" fmla="*/ 4080 w 10337"/>
                              <a:gd name="T9" fmla="*/ 13663 h 13804"/>
                              <a:gd name="T10" fmla="*/ 3981 w 10337"/>
                              <a:gd name="T11" fmla="*/ 13479 h 13804"/>
                              <a:gd name="T12" fmla="*/ 2853 w 10337"/>
                              <a:gd name="T13" fmla="*/ 10988 h 13804"/>
                              <a:gd name="T14" fmla="*/ 2775 w 10337"/>
                              <a:gd name="T15" fmla="*/ 10814 h 13804"/>
                              <a:gd name="T16" fmla="*/ 2778 w 10337"/>
                              <a:gd name="T17" fmla="*/ 10627 h 13804"/>
                              <a:gd name="T18" fmla="*/ 2850 w 10337"/>
                              <a:gd name="T19" fmla="*/ 10471 h 13804"/>
                              <a:gd name="T20" fmla="*/ 735 w 10337"/>
                              <a:gd name="T21" fmla="*/ 6005 h 13804"/>
                              <a:gd name="T22" fmla="*/ 381 w 10337"/>
                              <a:gd name="T23" fmla="*/ 5455 h 13804"/>
                              <a:gd name="T24" fmla="*/ 77 w 10337"/>
                              <a:gd name="T25" fmla="*/ 4606 h 13804"/>
                              <a:gd name="T26" fmla="*/ 16 w 10337"/>
                              <a:gd name="T27" fmla="*/ 3625 h 13804"/>
                              <a:gd name="T28" fmla="*/ 314 w 10337"/>
                              <a:gd name="T29" fmla="*/ 2652 h 13804"/>
                              <a:gd name="T30" fmla="*/ 2315 w 10337"/>
                              <a:gd name="T31" fmla="*/ 88 h 13804"/>
                              <a:gd name="T32" fmla="*/ 2506 w 10337"/>
                              <a:gd name="T33" fmla="*/ 6 h 13804"/>
                              <a:gd name="T34" fmla="*/ 2712 w 10337"/>
                              <a:gd name="T35" fmla="*/ 22 h 13804"/>
                              <a:gd name="T36" fmla="*/ 2874 w 10337"/>
                              <a:gd name="T37" fmla="*/ 117 h 13804"/>
                              <a:gd name="T38" fmla="*/ 5101 w 10337"/>
                              <a:gd name="T39" fmla="*/ 2274 h 13804"/>
                              <a:gd name="T40" fmla="*/ 5131 w 10337"/>
                              <a:gd name="T41" fmla="*/ 2471 h 13804"/>
                              <a:gd name="T42" fmla="*/ 5068 w 10337"/>
                              <a:gd name="T43" fmla="*/ 2663 h 13804"/>
                              <a:gd name="T44" fmla="*/ 7606 w 10337"/>
                              <a:gd name="T45" fmla="*/ 5222 h 13804"/>
                              <a:gd name="T46" fmla="*/ 7797 w 10337"/>
                              <a:gd name="T47" fmla="*/ 5167 h 13804"/>
                              <a:gd name="T48" fmla="*/ 7990 w 10337"/>
                              <a:gd name="T49" fmla="*/ 5200 h 13804"/>
                              <a:gd name="T50" fmla="*/ 10217 w 10337"/>
                              <a:gd name="T51" fmla="*/ 7303 h 13804"/>
                              <a:gd name="T52" fmla="*/ 10313 w 10337"/>
                              <a:gd name="T53" fmla="*/ 7462 h 13804"/>
                              <a:gd name="T54" fmla="*/ 10335 w 10337"/>
                              <a:gd name="T55" fmla="*/ 7639 h 13804"/>
                              <a:gd name="T56" fmla="*/ 10283 w 10337"/>
                              <a:gd name="T57" fmla="*/ 7813 h 13804"/>
                              <a:gd name="T58" fmla="*/ 9784 w 10337"/>
                              <a:gd name="T59" fmla="*/ 8558 h 13804"/>
                              <a:gd name="T60" fmla="*/ 8495 w 10337"/>
                              <a:gd name="T61" fmla="*/ 9746 h 13804"/>
                              <a:gd name="T62" fmla="*/ 6551 w 10337"/>
                              <a:gd name="T63" fmla="*/ 10123 h 13804"/>
                              <a:gd name="T64" fmla="*/ 5736 w 10337"/>
                              <a:gd name="T65" fmla="*/ 9804 h 13804"/>
                              <a:gd name="T66" fmla="*/ 5631 w 10337"/>
                              <a:gd name="T67" fmla="*/ 9625 h 13804"/>
                              <a:gd name="T68" fmla="*/ 5619 w 10337"/>
                              <a:gd name="T69" fmla="*/ 9417 h 13804"/>
                              <a:gd name="T70" fmla="*/ 5711 w 10337"/>
                              <a:gd name="T71" fmla="*/ 9220 h 13804"/>
                              <a:gd name="T72" fmla="*/ 5879 w 10337"/>
                              <a:gd name="T73" fmla="*/ 9097 h 13804"/>
                              <a:gd name="T74" fmla="*/ 6085 w 10337"/>
                              <a:gd name="T75" fmla="*/ 9065 h 13804"/>
                              <a:gd name="T76" fmla="*/ 6648 w 10337"/>
                              <a:gd name="T77" fmla="*/ 9251 h 13804"/>
                              <a:gd name="T78" fmla="*/ 7886 w 10337"/>
                              <a:gd name="T79" fmla="*/ 9088 h 13804"/>
                              <a:gd name="T80" fmla="*/ 8825 w 10337"/>
                              <a:gd name="T81" fmla="*/ 8356 h 13804"/>
                              <a:gd name="T82" fmla="*/ 7804 w 10337"/>
                              <a:gd name="T83" fmla="*/ 6186 h 13804"/>
                              <a:gd name="T84" fmla="*/ 6821 w 10337"/>
                              <a:gd name="T85" fmla="*/ 6978 h 13804"/>
                              <a:gd name="T86" fmla="*/ 6624 w 10337"/>
                              <a:gd name="T87" fmla="*/ 6989 h 13804"/>
                              <a:gd name="T88" fmla="*/ 6439 w 10337"/>
                              <a:gd name="T89" fmla="*/ 6908 h 13804"/>
                              <a:gd name="T90" fmla="*/ 3451 w 10337"/>
                              <a:gd name="T91" fmla="*/ 3909 h 13804"/>
                              <a:gd name="T92" fmla="*/ 3389 w 10337"/>
                              <a:gd name="T93" fmla="*/ 3735 h 13804"/>
                              <a:gd name="T94" fmla="*/ 3404 w 10337"/>
                              <a:gd name="T95" fmla="*/ 3550 h 13804"/>
                              <a:gd name="T96" fmla="*/ 1236 w 10337"/>
                              <a:gd name="T97" fmla="*/ 2825 h 13804"/>
                              <a:gd name="T98" fmla="*/ 922 w 10337"/>
                              <a:gd name="T99" fmla="*/ 3474 h 13804"/>
                              <a:gd name="T100" fmla="*/ 884 w 10337"/>
                              <a:gd name="T101" fmla="*/ 4172 h 13804"/>
                              <a:gd name="T102" fmla="*/ 1055 w 10337"/>
                              <a:gd name="T103" fmla="*/ 4840 h 13804"/>
                              <a:gd name="T104" fmla="*/ 1310 w 10337"/>
                              <a:gd name="T105" fmla="*/ 5320 h 13804"/>
                              <a:gd name="T106" fmla="*/ 1535 w 10337"/>
                              <a:gd name="T107" fmla="*/ 5596 h 13804"/>
                              <a:gd name="T108" fmla="*/ 4757 w 10337"/>
                              <a:gd name="T109" fmla="*/ 8852 h 13804"/>
                              <a:gd name="T110" fmla="*/ 4827 w 10337"/>
                              <a:gd name="T111" fmla="*/ 9033 h 13804"/>
                              <a:gd name="T112" fmla="*/ 4812 w 10337"/>
                              <a:gd name="T113" fmla="*/ 9226 h 13804"/>
                              <a:gd name="T114" fmla="*/ 4709 w 10337"/>
                              <a:gd name="T115" fmla="*/ 11623 h 13804"/>
                              <a:gd name="T116" fmla="*/ 4816 w 10337"/>
                              <a:gd name="T117" fmla="*/ 11801 h 13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0337" h="13804">
                                <a:moveTo>
                                  <a:pt x="4835" y="13371"/>
                                </a:moveTo>
                                <a:lnTo>
                                  <a:pt x="4834" y="13394"/>
                                </a:lnTo>
                                <a:lnTo>
                                  <a:pt x="4833" y="13415"/>
                                </a:lnTo>
                                <a:lnTo>
                                  <a:pt x="4830" y="13437"/>
                                </a:lnTo>
                                <a:lnTo>
                                  <a:pt x="4827" y="13459"/>
                                </a:lnTo>
                                <a:lnTo>
                                  <a:pt x="4821" y="13479"/>
                                </a:lnTo>
                                <a:lnTo>
                                  <a:pt x="4816" y="13499"/>
                                </a:lnTo>
                                <a:lnTo>
                                  <a:pt x="4809" y="13520"/>
                                </a:lnTo>
                                <a:lnTo>
                                  <a:pt x="4800" y="13540"/>
                                </a:lnTo>
                                <a:lnTo>
                                  <a:pt x="4792" y="13559"/>
                                </a:lnTo>
                                <a:lnTo>
                                  <a:pt x="4782" y="13577"/>
                                </a:lnTo>
                                <a:lnTo>
                                  <a:pt x="4772" y="13596"/>
                                </a:lnTo>
                                <a:lnTo>
                                  <a:pt x="4761" y="13614"/>
                                </a:lnTo>
                                <a:lnTo>
                                  <a:pt x="4749" y="13630"/>
                                </a:lnTo>
                                <a:lnTo>
                                  <a:pt x="4736" y="13647"/>
                                </a:lnTo>
                                <a:lnTo>
                                  <a:pt x="4722" y="13663"/>
                                </a:lnTo>
                                <a:lnTo>
                                  <a:pt x="4708" y="13677"/>
                                </a:lnTo>
                                <a:lnTo>
                                  <a:pt x="4692" y="13692"/>
                                </a:lnTo>
                                <a:lnTo>
                                  <a:pt x="4677" y="13706"/>
                                </a:lnTo>
                                <a:lnTo>
                                  <a:pt x="4661" y="13718"/>
                                </a:lnTo>
                                <a:lnTo>
                                  <a:pt x="4644" y="13730"/>
                                </a:lnTo>
                                <a:lnTo>
                                  <a:pt x="4626" y="13742"/>
                                </a:lnTo>
                                <a:lnTo>
                                  <a:pt x="4608" y="13752"/>
                                </a:lnTo>
                                <a:lnTo>
                                  <a:pt x="4589" y="13761"/>
                                </a:lnTo>
                                <a:lnTo>
                                  <a:pt x="4570" y="13771"/>
                                </a:lnTo>
                                <a:lnTo>
                                  <a:pt x="4551" y="13778"/>
                                </a:lnTo>
                                <a:lnTo>
                                  <a:pt x="4530" y="13785"/>
                                </a:lnTo>
                                <a:lnTo>
                                  <a:pt x="4510" y="13791"/>
                                </a:lnTo>
                                <a:lnTo>
                                  <a:pt x="4489" y="13796"/>
                                </a:lnTo>
                                <a:lnTo>
                                  <a:pt x="4468" y="13800"/>
                                </a:lnTo>
                                <a:lnTo>
                                  <a:pt x="4446" y="13802"/>
                                </a:lnTo>
                                <a:lnTo>
                                  <a:pt x="4423" y="13804"/>
                                </a:lnTo>
                                <a:lnTo>
                                  <a:pt x="4402" y="13804"/>
                                </a:lnTo>
                                <a:lnTo>
                                  <a:pt x="4379" y="13804"/>
                                </a:lnTo>
                                <a:lnTo>
                                  <a:pt x="4357" y="13802"/>
                                </a:lnTo>
                                <a:lnTo>
                                  <a:pt x="4335" y="13800"/>
                                </a:lnTo>
                                <a:lnTo>
                                  <a:pt x="4314" y="13796"/>
                                </a:lnTo>
                                <a:lnTo>
                                  <a:pt x="4293" y="13791"/>
                                </a:lnTo>
                                <a:lnTo>
                                  <a:pt x="4272" y="13785"/>
                                </a:lnTo>
                                <a:lnTo>
                                  <a:pt x="4253" y="13778"/>
                                </a:lnTo>
                                <a:lnTo>
                                  <a:pt x="4232" y="13771"/>
                                </a:lnTo>
                                <a:lnTo>
                                  <a:pt x="4213" y="13761"/>
                                </a:lnTo>
                                <a:lnTo>
                                  <a:pt x="4195" y="13752"/>
                                </a:lnTo>
                                <a:lnTo>
                                  <a:pt x="4176" y="13742"/>
                                </a:lnTo>
                                <a:lnTo>
                                  <a:pt x="4159" y="13730"/>
                                </a:lnTo>
                                <a:lnTo>
                                  <a:pt x="4142" y="13718"/>
                                </a:lnTo>
                                <a:lnTo>
                                  <a:pt x="4125" y="13706"/>
                                </a:lnTo>
                                <a:lnTo>
                                  <a:pt x="4110" y="13692"/>
                                </a:lnTo>
                                <a:lnTo>
                                  <a:pt x="4095" y="13677"/>
                                </a:lnTo>
                                <a:lnTo>
                                  <a:pt x="4080" y="13663"/>
                                </a:lnTo>
                                <a:lnTo>
                                  <a:pt x="4066" y="13647"/>
                                </a:lnTo>
                                <a:lnTo>
                                  <a:pt x="4053" y="13630"/>
                                </a:lnTo>
                                <a:lnTo>
                                  <a:pt x="4041" y="13614"/>
                                </a:lnTo>
                                <a:lnTo>
                                  <a:pt x="4030" y="13596"/>
                                </a:lnTo>
                                <a:lnTo>
                                  <a:pt x="4019" y="13577"/>
                                </a:lnTo>
                                <a:lnTo>
                                  <a:pt x="4010" y="13559"/>
                                </a:lnTo>
                                <a:lnTo>
                                  <a:pt x="4001" y="13540"/>
                                </a:lnTo>
                                <a:lnTo>
                                  <a:pt x="3994" y="13520"/>
                                </a:lnTo>
                                <a:lnTo>
                                  <a:pt x="3987" y="13499"/>
                                </a:lnTo>
                                <a:lnTo>
                                  <a:pt x="3981" y="13479"/>
                                </a:lnTo>
                                <a:lnTo>
                                  <a:pt x="3976" y="13459"/>
                                </a:lnTo>
                                <a:lnTo>
                                  <a:pt x="3973" y="13437"/>
                                </a:lnTo>
                                <a:lnTo>
                                  <a:pt x="3970" y="13415"/>
                                </a:lnTo>
                                <a:lnTo>
                                  <a:pt x="3968" y="13394"/>
                                </a:lnTo>
                                <a:lnTo>
                                  <a:pt x="3968" y="13371"/>
                                </a:lnTo>
                                <a:lnTo>
                                  <a:pt x="3968" y="12109"/>
                                </a:lnTo>
                                <a:lnTo>
                                  <a:pt x="2892" y="11034"/>
                                </a:lnTo>
                                <a:lnTo>
                                  <a:pt x="2879" y="11020"/>
                                </a:lnTo>
                                <a:lnTo>
                                  <a:pt x="2866" y="11004"/>
                                </a:lnTo>
                                <a:lnTo>
                                  <a:pt x="2853" y="10988"/>
                                </a:lnTo>
                                <a:lnTo>
                                  <a:pt x="2842" y="10973"/>
                                </a:lnTo>
                                <a:lnTo>
                                  <a:pt x="2831" y="10956"/>
                                </a:lnTo>
                                <a:lnTo>
                                  <a:pt x="2822" y="10939"/>
                                </a:lnTo>
                                <a:lnTo>
                                  <a:pt x="2812" y="10922"/>
                                </a:lnTo>
                                <a:lnTo>
                                  <a:pt x="2804" y="10904"/>
                                </a:lnTo>
                                <a:lnTo>
                                  <a:pt x="2796" y="10888"/>
                                </a:lnTo>
                                <a:lnTo>
                                  <a:pt x="2790" y="10870"/>
                                </a:lnTo>
                                <a:lnTo>
                                  <a:pt x="2784" y="10852"/>
                                </a:lnTo>
                                <a:lnTo>
                                  <a:pt x="2779" y="10834"/>
                                </a:lnTo>
                                <a:lnTo>
                                  <a:pt x="2775" y="10814"/>
                                </a:lnTo>
                                <a:lnTo>
                                  <a:pt x="2771" y="10796"/>
                                </a:lnTo>
                                <a:lnTo>
                                  <a:pt x="2769" y="10777"/>
                                </a:lnTo>
                                <a:lnTo>
                                  <a:pt x="2767" y="10758"/>
                                </a:lnTo>
                                <a:lnTo>
                                  <a:pt x="2766" y="10740"/>
                                </a:lnTo>
                                <a:lnTo>
                                  <a:pt x="2766" y="10721"/>
                                </a:lnTo>
                                <a:lnTo>
                                  <a:pt x="2767" y="10703"/>
                                </a:lnTo>
                                <a:lnTo>
                                  <a:pt x="2769" y="10683"/>
                                </a:lnTo>
                                <a:lnTo>
                                  <a:pt x="2771" y="10664"/>
                                </a:lnTo>
                                <a:lnTo>
                                  <a:pt x="2775" y="10646"/>
                                </a:lnTo>
                                <a:lnTo>
                                  <a:pt x="2778" y="10627"/>
                                </a:lnTo>
                                <a:lnTo>
                                  <a:pt x="2783" y="10609"/>
                                </a:lnTo>
                                <a:lnTo>
                                  <a:pt x="2788" y="10591"/>
                                </a:lnTo>
                                <a:lnTo>
                                  <a:pt x="2795" y="10573"/>
                                </a:lnTo>
                                <a:lnTo>
                                  <a:pt x="2802" y="10555"/>
                                </a:lnTo>
                                <a:lnTo>
                                  <a:pt x="2810" y="10538"/>
                                </a:lnTo>
                                <a:lnTo>
                                  <a:pt x="2819" y="10520"/>
                                </a:lnTo>
                                <a:lnTo>
                                  <a:pt x="2829" y="10503"/>
                                </a:lnTo>
                                <a:lnTo>
                                  <a:pt x="2840" y="10488"/>
                                </a:lnTo>
                                <a:lnTo>
                                  <a:pt x="2850" y="10471"/>
                                </a:lnTo>
                                <a:lnTo>
                                  <a:pt x="3828" y="9137"/>
                                </a:lnTo>
                                <a:lnTo>
                                  <a:pt x="921" y="6211"/>
                                </a:lnTo>
                                <a:lnTo>
                                  <a:pt x="920" y="6212"/>
                                </a:lnTo>
                                <a:lnTo>
                                  <a:pt x="918" y="6211"/>
                                </a:lnTo>
                                <a:lnTo>
                                  <a:pt x="905" y="6198"/>
                                </a:lnTo>
                                <a:lnTo>
                                  <a:pt x="893" y="6183"/>
                                </a:lnTo>
                                <a:lnTo>
                                  <a:pt x="852" y="6140"/>
                                </a:lnTo>
                                <a:lnTo>
                                  <a:pt x="813" y="6096"/>
                                </a:lnTo>
                                <a:lnTo>
                                  <a:pt x="773" y="6051"/>
                                </a:lnTo>
                                <a:lnTo>
                                  <a:pt x="735" y="6005"/>
                                </a:lnTo>
                                <a:lnTo>
                                  <a:pt x="697" y="5957"/>
                                </a:lnTo>
                                <a:lnTo>
                                  <a:pt x="660" y="5907"/>
                                </a:lnTo>
                                <a:lnTo>
                                  <a:pt x="624" y="5858"/>
                                </a:lnTo>
                                <a:lnTo>
                                  <a:pt x="589" y="5807"/>
                                </a:lnTo>
                                <a:lnTo>
                                  <a:pt x="553" y="5752"/>
                                </a:lnTo>
                                <a:lnTo>
                                  <a:pt x="517" y="5695"/>
                                </a:lnTo>
                                <a:lnTo>
                                  <a:pt x="482" y="5637"/>
                                </a:lnTo>
                                <a:lnTo>
                                  <a:pt x="447" y="5578"/>
                                </a:lnTo>
                                <a:lnTo>
                                  <a:pt x="414" y="5517"/>
                                </a:lnTo>
                                <a:lnTo>
                                  <a:pt x="381" y="5455"/>
                                </a:lnTo>
                                <a:lnTo>
                                  <a:pt x="350" y="5392"/>
                                </a:lnTo>
                                <a:lnTo>
                                  <a:pt x="320" y="5328"/>
                                </a:lnTo>
                                <a:lnTo>
                                  <a:pt x="282" y="5242"/>
                                </a:lnTo>
                                <a:lnTo>
                                  <a:pt x="246" y="5156"/>
                                </a:lnTo>
                                <a:lnTo>
                                  <a:pt x="212" y="5067"/>
                                </a:lnTo>
                                <a:lnTo>
                                  <a:pt x="181" y="4978"/>
                                </a:lnTo>
                                <a:lnTo>
                                  <a:pt x="151" y="4887"/>
                                </a:lnTo>
                                <a:lnTo>
                                  <a:pt x="124" y="4795"/>
                                </a:lnTo>
                                <a:lnTo>
                                  <a:pt x="99" y="4701"/>
                                </a:lnTo>
                                <a:lnTo>
                                  <a:pt x="77" y="4606"/>
                                </a:lnTo>
                                <a:lnTo>
                                  <a:pt x="57" y="4510"/>
                                </a:lnTo>
                                <a:lnTo>
                                  <a:pt x="40" y="4414"/>
                                </a:lnTo>
                                <a:lnTo>
                                  <a:pt x="27" y="4317"/>
                                </a:lnTo>
                                <a:lnTo>
                                  <a:pt x="16" y="4220"/>
                                </a:lnTo>
                                <a:lnTo>
                                  <a:pt x="8" y="4121"/>
                                </a:lnTo>
                                <a:lnTo>
                                  <a:pt x="3" y="4023"/>
                                </a:lnTo>
                                <a:lnTo>
                                  <a:pt x="0" y="3923"/>
                                </a:lnTo>
                                <a:lnTo>
                                  <a:pt x="3" y="3824"/>
                                </a:lnTo>
                                <a:lnTo>
                                  <a:pt x="8" y="3725"/>
                                </a:lnTo>
                                <a:lnTo>
                                  <a:pt x="16" y="3625"/>
                                </a:lnTo>
                                <a:lnTo>
                                  <a:pt x="28" y="3526"/>
                                </a:lnTo>
                                <a:lnTo>
                                  <a:pt x="44" y="3426"/>
                                </a:lnTo>
                                <a:lnTo>
                                  <a:pt x="63" y="3328"/>
                                </a:lnTo>
                                <a:lnTo>
                                  <a:pt x="87" y="3229"/>
                                </a:lnTo>
                                <a:lnTo>
                                  <a:pt x="115" y="3131"/>
                                </a:lnTo>
                                <a:lnTo>
                                  <a:pt x="146" y="3034"/>
                                </a:lnTo>
                                <a:lnTo>
                                  <a:pt x="182" y="2936"/>
                                </a:lnTo>
                                <a:lnTo>
                                  <a:pt x="222" y="2840"/>
                                </a:lnTo>
                                <a:lnTo>
                                  <a:pt x="266" y="2746"/>
                                </a:lnTo>
                                <a:lnTo>
                                  <a:pt x="314" y="2652"/>
                                </a:lnTo>
                                <a:lnTo>
                                  <a:pt x="368" y="2558"/>
                                </a:lnTo>
                                <a:lnTo>
                                  <a:pt x="426" y="2467"/>
                                </a:lnTo>
                                <a:lnTo>
                                  <a:pt x="488" y="2376"/>
                                </a:lnTo>
                                <a:lnTo>
                                  <a:pt x="556" y="2287"/>
                                </a:lnTo>
                                <a:lnTo>
                                  <a:pt x="2236" y="165"/>
                                </a:lnTo>
                                <a:lnTo>
                                  <a:pt x="2251" y="148"/>
                                </a:lnTo>
                                <a:lnTo>
                                  <a:pt x="2265" y="131"/>
                                </a:lnTo>
                                <a:lnTo>
                                  <a:pt x="2281" y="116"/>
                                </a:lnTo>
                                <a:lnTo>
                                  <a:pt x="2298" y="101"/>
                                </a:lnTo>
                                <a:lnTo>
                                  <a:pt x="2315" y="88"/>
                                </a:lnTo>
                                <a:lnTo>
                                  <a:pt x="2331" y="76"/>
                                </a:lnTo>
                                <a:lnTo>
                                  <a:pt x="2349" y="64"/>
                                </a:lnTo>
                                <a:lnTo>
                                  <a:pt x="2367" y="53"/>
                                </a:lnTo>
                                <a:lnTo>
                                  <a:pt x="2387" y="44"/>
                                </a:lnTo>
                                <a:lnTo>
                                  <a:pt x="2406" y="35"/>
                                </a:lnTo>
                                <a:lnTo>
                                  <a:pt x="2425" y="28"/>
                                </a:lnTo>
                                <a:lnTo>
                                  <a:pt x="2445" y="21"/>
                                </a:lnTo>
                                <a:lnTo>
                                  <a:pt x="2465" y="15"/>
                                </a:lnTo>
                                <a:lnTo>
                                  <a:pt x="2485" y="10"/>
                                </a:lnTo>
                                <a:lnTo>
                                  <a:pt x="2506" y="6"/>
                                </a:lnTo>
                                <a:lnTo>
                                  <a:pt x="2526" y="3"/>
                                </a:lnTo>
                                <a:lnTo>
                                  <a:pt x="2546" y="2"/>
                                </a:lnTo>
                                <a:lnTo>
                                  <a:pt x="2568" y="0"/>
                                </a:lnTo>
                                <a:lnTo>
                                  <a:pt x="2588" y="0"/>
                                </a:lnTo>
                                <a:lnTo>
                                  <a:pt x="2609" y="2"/>
                                </a:lnTo>
                                <a:lnTo>
                                  <a:pt x="2631" y="4"/>
                                </a:lnTo>
                                <a:lnTo>
                                  <a:pt x="2651" y="6"/>
                                </a:lnTo>
                                <a:lnTo>
                                  <a:pt x="2671" y="11"/>
                                </a:lnTo>
                                <a:lnTo>
                                  <a:pt x="2692" y="16"/>
                                </a:lnTo>
                                <a:lnTo>
                                  <a:pt x="2712" y="22"/>
                                </a:lnTo>
                                <a:lnTo>
                                  <a:pt x="2733" y="29"/>
                                </a:lnTo>
                                <a:lnTo>
                                  <a:pt x="2752" y="38"/>
                                </a:lnTo>
                                <a:lnTo>
                                  <a:pt x="2771" y="46"/>
                                </a:lnTo>
                                <a:lnTo>
                                  <a:pt x="2790" y="57"/>
                                </a:lnTo>
                                <a:lnTo>
                                  <a:pt x="2810" y="68"/>
                                </a:lnTo>
                                <a:lnTo>
                                  <a:pt x="2828" y="80"/>
                                </a:lnTo>
                                <a:lnTo>
                                  <a:pt x="2846" y="93"/>
                                </a:lnTo>
                                <a:lnTo>
                                  <a:pt x="2860" y="105"/>
                                </a:lnTo>
                                <a:lnTo>
                                  <a:pt x="2874" y="118"/>
                                </a:lnTo>
                                <a:lnTo>
                                  <a:pt x="2874" y="117"/>
                                </a:lnTo>
                                <a:lnTo>
                                  <a:pt x="4996" y="2119"/>
                                </a:lnTo>
                                <a:lnTo>
                                  <a:pt x="5011" y="2135"/>
                                </a:lnTo>
                                <a:lnTo>
                                  <a:pt x="5025" y="2150"/>
                                </a:lnTo>
                                <a:lnTo>
                                  <a:pt x="5040" y="2167"/>
                                </a:lnTo>
                                <a:lnTo>
                                  <a:pt x="5052" y="2184"/>
                                </a:lnTo>
                                <a:lnTo>
                                  <a:pt x="5064" y="2201"/>
                                </a:lnTo>
                                <a:lnTo>
                                  <a:pt x="5074" y="2219"/>
                                </a:lnTo>
                                <a:lnTo>
                                  <a:pt x="5084" y="2237"/>
                                </a:lnTo>
                                <a:lnTo>
                                  <a:pt x="5094" y="2255"/>
                                </a:lnTo>
                                <a:lnTo>
                                  <a:pt x="5101" y="2274"/>
                                </a:lnTo>
                                <a:lnTo>
                                  <a:pt x="5108" y="2293"/>
                                </a:lnTo>
                                <a:lnTo>
                                  <a:pt x="5114" y="2312"/>
                                </a:lnTo>
                                <a:lnTo>
                                  <a:pt x="5120" y="2332"/>
                                </a:lnTo>
                                <a:lnTo>
                                  <a:pt x="5124" y="2351"/>
                                </a:lnTo>
                                <a:lnTo>
                                  <a:pt x="5127" y="2371"/>
                                </a:lnTo>
                                <a:lnTo>
                                  <a:pt x="5130" y="2390"/>
                                </a:lnTo>
                                <a:lnTo>
                                  <a:pt x="5132" y="2411"/>
                                </a:lnTo>
                                <a:lnTo>
                                  <a:pt x="5132" y="2431"/>
                                </a:lnTo>
                                <a:lnTo>
                                  <a:pt x="5132" y="2450"/>
                                </a:lnTo>
                                <a:lnTo>
                                  <a:pt x="5131" y="2471"/>
                                </a:lnTo>
                                <a:lnTo>
                                  <a:pt x="5130" y="2491"/>
                                </a:lnTo>
                                <a:lnTo>
                                  <a:pt x="5126" y="2510"/>
                                </a:lnTo>
                                <a:lnTo>
                                  <a:pt x="5122" y="2531"/>
                                </a:lnTo>
                                <a:lnTo>
                                  <a:pt x="5118" y="2550"/>
                                </a:lnTo>
                                <a:lnTo>
                                  <a:pt x="5112" y="2569"/>
                                </a:lnTo>
                                <a:lnTo>
                                  <a:pt x="5104" y="2588"/>
                                </a:lnTo>
                                <a:lnTo>
                                  <a:pt x="5097" y="2608"/>
                                </a:lnTo>
                                <a:lnTo>
                                  <a:pt x="5089" y="2627"/>
                                </a:lnTo>
                                <a:lnTo>
                                  <a:pt x="5079" y="2645"/>
                                </a:lnTo>
                                <a:lnTo>
                                  <a:pt x="5068" y="2663"/>
                                </a:lnTo>
                                <a:lnTo>
                                  <a:pt x="5058" y="2680"/>
                                </a:lnTo>
                                <a:lnTo>
                                  <a:pt x="5046" y="2698"/>
                                </a:lnTo>
                                <a:lnTo>
                                  <a:pt x="5032" y="2714"/>
                                </a:lnTo>
                                <a:lnTo>
                                  <a:pt x="4383" y="3629"/>
                                </a:lnTo>
                                <a:lnTo>
                                  <a:pt x="6723" y="5970"/>
                                </a:lnTo>
                                <a:lnTo>
                                  <a:pt x="7539" y="5270"/>
                                </a:lnTo>
                                <a:lnTo>
                                  <a:pt x="7554" y="5257"/>
                                </a:lnTo>
                                <a:lnTo>
                                  <a:pt x="7571" y="5245"/>
                                </a:lnTo>
                                <a:lnTo>
                                  <a:pt x="7589" y="5233"/>
                                </a:lnTo>
                                <a:lnTo>
                                  <a:pt x="7606" y="5222"/>
                                </a:lnTo>
                                <a:lnTo>
                                  <a:pt x="7624" y="5212"/>
                                </a:lnTo>
                                <a:lnTo>
                                  <a:pt x="7643" y="5204"/>
                                </a:lnTo>
                                <a:lnTo>
                                  <a:pt x="7661" y="5196"/>
                                </a:lnTo>
                                <a:lnTo>
                                  <a:pt x="7680" y="5190"/>
                                </a:lnTo>
                                <a:lnTo>
                                  <a:pt x="7700" y="5184"/>
                                </a:lnTo>
                                <a:lnTo>
                                  <a:pt x="7719" y="5178"/>
                                </a:lnTo>
                                <a:lnTo>
                                  <a:pt x="7738" y="5174"/>
                                </a:lnTo>
                                <a:lnTo>
                                  <a:pt x="7757" y="5170"/>
                                </a:lnTo>
                                <a:lnTo>
                                  <a:pt x="7777" y="5168"/>
                                </a:lnTo>
                                <a:lnTo>
                                  <a:pt x="7797" y="5167"/>
                                </a:lnTo>
                                <a:lnTo>
                                  <a:pt x="7816" y="5166"/>
                                </a:lnTo>
                                <a:lnTo>
                                  <a:pt x="7837" y="5167"/>
                                </a:lnTo>
                                <a:lnTo>
                                  <a:pt x="7856" y="5168"/>
                                </a:lnTo>
                                <a:lnTo>
                                  <a:pt x="7876" y="5169"/>
                                </a:lnTo>
                                <a:lnTo>
                                  <a:pt x="7895" y="5173"/>
                                </a:lnTo>
                                <a:lnTo>
                                  <a:pt x="7915" y="5176"/>
                                </a:lnTo>
                                <a:lnTo>
                                  <a:pt x="7934" y="5181"/>
                                </a:lnTo>
                                <a:lnTo>
                                  <a:pt x="7953" y="5187"/>
                                </a:lnTo>
                                <a:lnTo>
                                  <a:pt x="7971" y="5193"/>
                                </a:lnTo>
                                <a:lnTo>
                                  <a:pt x="7990" y="5200"/>
                                </a:lnTo>
                                <a:lnTo>
                                  <a:pt x="8008" y="5209"/>
                                </a:lnTo>
                                <a:lnTo>
                                  <a:pt x="8026" y="5217"/>
                                </a:lnTo>
                                <a:lnTo>
                                  <a:pt x="8043" y="5228"/>
                                </a:lnTo>
                                <a:lnTo>
                                  <a:pt x="8061" y="5238"/>
                                </a:lnTo>
                                <a:lnTo>
                                  <a:pt x="8077" y="5250"/>
                                </a:lnTo>
                                <a:lnTo>
                                  <a:pt x="8094" y="5263"/>
                                </a:lnTo>
                                <a:lnTo>
                                  <a:pt x="8109" y="5276"/>
                                </a:lnTo>
                                <a:lnTo>
                                  <a:pt x="8125" y="5289"/>
                                </a:lnTo>
                                <a:lnTo>
                                  <a:pt x="10204" y="7290"/>
                                </a:lnTo>
                                <a:lnTo>
                                  <a:pt x="10217" y="7303"/>
                                </a:lnTo>
                                <a:lnTo>
                                  <a:pt x="10230" y="7318"/>
                                </a:lnTo>
                                <a:lnTo>
                                  <a:pt x="10242" y="7332"/>
                                </a:lnTo>
                                <a:lnTo>
                                  <a:pt x="10254" y="7348"/>
                                </a:lnTo>
                                <a:lnTo>
                                  <a:pt x="10264" y="7362"/>
                                </a:lnTo>
                                <a:lnTo>
                                  <a:pt x="10274" y="7379"/>
                                </a:lnTo>
                                <a:lnTo>
                                  <a:pt x="10284" y="7395"/>
                                </a:lnTo>
                                <a:lnTo>
                                  <a:pt x="10292" y="7410"/>
                                </a:lnTo>
                                <a:lnTo>
                                  <a:pt x="10300" y="7427"/>
                                </a:lnTo>
                                <a:lnTo>
                                  <a:pt x="10307" y="7445"/>
                                </a:lnTo>
                                <a:lnTo>
                                  <a:pt x="10313" y="7462"/>
                                </a:lnTo>
                                <a:lnTo>
                                  <a:pt x="10319" y="7479"/>
                                </a:lnTo>
                                <a:lnTo>
                                  <a:pt x="10324" y="7497"/>
                                </a:lnTo>
                                <a:lnTo>
                                  <a:pt x="10327" y="7513"/>
                                </a:lnTo>
                                <a:lnTo>
                                  <a:pt x="10331" y="7531"/>
                                </a:lnTo>
                                <a:lnTo>
                                  <a:pt x="10333" y="7549"/>
                                </a:lnTo>
                                <a:lnTo>
                                  <a:pt x="10335" y="7567"/>
                                </a:lnTo>
                                <a:lnTo>
                                  <a:pt x="10336" y="7585"/>
                                </a:lnTo>
                                <a:lnTo>
                                  <a:pt x="10337" y="7603"/>
                                </a:lnTo>
                                <a:lnTo>
                                  <a:pt x="10336" y="7621"/>
                                </a:lnTo>
                                <a:lnTo>
                                  <a:pt x="10335" y="7639"/>
                                </a:lnTo>
                                <a:lnTo>
                                  <a:pt x="10333" y="7657"/>
                                </a:lnTo>
                                <a:lnTo>
                                  <a:pt x="10331" y="7675"/>
                                </a:lnTo>
                                <a:lnTo>
                                  <a:pt x="10327" y="7693"/>
                                </a:lnTo>
                                <a:lnTo>
                                  <a:pt x="10323" y="7711"/>
                                </a:lnTo>
                                <a:lnTo>
                                  <a:pt x="10318" y="7728"/>
                                </a:lnTo>
                                <a:lnTo>
                                  <a:pt x="10313" y="7746"/>
                                </a:lnTo>
                                <a:lnTo>
                                  <a:pt x="10306" y="7763"/>
                                </a:lnTo>
                                <a:lnTo>
                                  <a:pt x="10298" y="7780"/>
                                </a:lnTo>
                                <a:lnTo>
                                  <a:pt x="10291" y="7797"/>
                                </a:lnTo>
                                <a:lnTo>
                                  <a:pt x="10283" y="7813"/>
                                </a:lnTo>
                                <a:lnTo>
                                  <a:pt x="10273" y="7829"/>
                                </a:lnTo>
                                <a:lnTo>
                                  <a:pt x="10253" y="7864"/>
                                </a:lnTo>
                                <a:lnTo>
                                  <a:pt x="10225" y="7913"/>
                                </a:lnTo>
                                <a:lnTo>
                                  <a:pt x="10187" y="7976"/>
                                </a:lnTo>
                                <a:lnTo>
                                  <a:pt x="10141" y="8050"/>
                                </a:lnTo>
                                <a:lnTo>
                                  <a:pt x="10086" y="8135"/>
                                </a:lnTo>
                                <a:lnTo>
                                  <a:pt x="10023" y="8230"/>
                                </a:lnTo>
                                <a:lnTo>
                                  <a:pt x="9951" y="8332"/>
                                </a:lnTo>
                                <a:lnTo>
                                  <a:pt x="9872" y="8442"/>
                                </a:lnTo>
                                <a:lnTo>
                                  <a:pt x="9784" y="8558"/>
                                </a:lnTo>
                                <a:lnTo>
                                  <a:pt x="9688" y="8677"/>
                                </a:lnTo>
                                <a:lnTo>
                                  <a:pt x="9585" y="8800"/>
                                </a:lnTo>
                                <a:lnTo>
                                  <a:pt x="9474" y="8925"/>
                                </a:lnTo>
                                <a:lnTo>
                                  <a:pt x="9355" y="9050"/>
                                </a:lnTo>
                                <a:lnTo>
                                  <a:pt x="9229" y="9175"/>
                                </a:lnTo>
                                <a:lnTo>
                                  <a:pt x="9097" y="9298"/>
                                </a:lnTo>
                                <a:lnTo>
                                  <a:pt x="8956" y="9417"/>
                                </a:lnTo>
                                <a:lnTo>
                                  <a:pt x="8809" y="9534"/>
                                </a:lnTo>
                                <a:lnTo>
                                  <a:pt x="8655" y="9643"/>
                                </a:lnTo>
                                <a:lnTo>
                                  <a:pt x="8495" y="9746"/>
                                </a:lnTo>
                                <a:lnTo>
                                  <a:pt x="8328" y="9841"/>
                                </a:lnTo>
                                <a:lnTo>
                                  <a:pt x="8154" y="9926"/>
                                </a:lnTo>
                                <a:lnTo>
                                  <a:pt x="7974" y="10002"/>
                                </a:lnTo>
                                <a:lnTo>
                                  <a:pt x="7789" y="10064"/>
                                </a:lnTo>
                                <a:lnTo>
                                  <a:pt x="7596" y="10115"/>
                                </a:lnTo>
                                <a:lnTo>
                                  <a:pt x="7398" y="10149"/>
                                </a:lnTo>
                                <a:lnTo>
                                  <a:pt x="7195" y="10170"/>
                                </a:lnTo>
                                <a:lnTo>
                                  <a:pt x="6986" y="10173"/>
                                </a:lnTo>
                                <a:lnTo>
                                  <a:pt x="6771" y="10158"/>
                                </a:lnTo>
                                <a:lnTo>
                                  <a:pt x="6551" y="10123"/>
                                </a:lnTo>
                                <a:lnTo>
                                  <a:pt x="6325" y="10068"/>
                                </a:lnTo>
                                <a:lnTo>
                                  <a:pt x="6096" y="9991"/>
                                </a:lnTo>
                                <a:lnTo>
                                  <a:pt x="5860" y="9890"/>
                                </a:lnTo>
                                <a:lnTo>
                                  <a:pt x="5840" y="9880"/>
                                </a:lnTo>
                                <a:lnTo>
                                  <a:pt x="5822" y="9870"/>
                                </a:lnTo>
                                <a:lnTo>
                                  <a:pt x="5802" y="9858"/>
                                </a:lnTo>
                                <a:lnTo>
                                  <a:pt x="5784" y="9846"/>
                                </a:lnTo>
                                <a:lnTo>
                                  <a:pt x="5768" y="9832"/>
                                </a:lnTo>
                                <a:lnTo>
                                  <a:pt x="5752" y="9818"/>
                                </a:lnTo>
                                <a:lnTo>
                                  <a:pt x="5736" y="9804"/>
                                </a:lnTo>
                                <a:lnTo>
                                  <a:pt x="5722" y="9788"/>
                                </a:lnTo>
                                <a:lnTo>
                                  <a:pt x="5709" y="9771"/>
                                </a:lnTo>
                                <a:lnTo>
                                  <a:pt x="5696" y="9756"/>
                                </a:lnTo>
                                <a:lnTo>
                                  <a:pt x="5684" y="9738"/>
                                </a:lnTo>
                                <a:lnTo>
                                  <a:pt x="5673" y="9720"/>
                                </a:lnTo>
                                <a:lnTo>
                                  <a:pt x="5662" y="9702"/>
                                </a:lnTo>
                                <a:lnTo>
                                  <a:pt x="5652" y="9684"/>
                                </a:lnTo>
                                <a:lnTo>
                                  <a:pt x="5644" y="9664"/>
                                </a:lnTo>
                                <a:lnTo>
                                  <a:pt x="5637" y="9645"/>
                                </a:lnTo>
                                <a:lnTo>
                                  <a:pt x="5631" y="9625"/>
                                </a:lnTo>
                                <a:lnTo>
                                  <a:pt x="5625" y="9604"/>
                                </a:lnTo>
                                <a:lnTo>
                                  <a:pt x="5620" y="9585"/>
                                </a:lnTo>
                                <a:lnTo>
                                  <a:pt x="5616" y="9564"/>
                                </a:lnTo>
                                <a:lnTo>
                                  <a:pt x="5614" y="9543"/>
                                </a:lnTo>
                                <a:lnTo>
                                  <a:pt x="5611" y="9523"/>
                                </a:lnTo>
                                <a:lnTo>
                                  <a:pt x="5611" y="9501"/>
                                </a:lnTo>
                                <a:lnTo>
                                  <a:pt x="5611" y="9481"/>
                                </a:lnTo>
                                <a:lnTo>
                                  <a:pt x="5613" y="9459"/>
                                </a:lnTo>
                                <a:lnTo>
                                  <a:pt x="5615" y="9438"/>
                                </a:lnTo>
                                <a:lnTo>
                                  <a:pt x="5619" y="9417"/>
                                </a:lnTo>
                                <a:lnTo>
                                  <a:pt x="5623" y="9396"/>
                                </a:lnTo>
                                <a:lnTo>
                                  <a:pt x="5629" y="9375"/>
                                </a:lnTo>
                                <a:lnTo>
                                  <a:pt x="5635" y="9354"/>
                                </a:lnTo>
                                <a:lnTo>
                                  <a:pt x="5644" y="9333"/>
                                </a:lnTo>
                                <a:lnTo>
                                  <a:pt x="5653" y="9313"/>
                                </a:lnTo>
                                <a:lnTo>
                                  <a:pt x="5663" y="9293"/>
                                </a:lnTo>
                                <a:lnTo>
                                  <a:pt x="5674" y="9274"/>
                                </a:lnTo>
                                <a:lnTo>
                                  <a:pt x="5686" y="9255"/>
                                </a:lnTo>
                                <a:lnTo>
                                  <a:pt x="5698" y="9237"/>
                                </a:lnTo>
                                <a:lnTo>
                                  <a:pt x="5711" y="9220"/>
                                </a:lnTo>
                                <a:lnTo>
                                  <a:pt x="5726" y="9205"/>
                                </a:lnTo>
                                <a:lnTo>
                                  <a:pt x="5740" y="9189"/>
                                </a:lnTo>
                                <a:lnTo>
                                  <a:pt x="5756" y="9175"/>
                                </a:lnTo>
                                <a:lnTo>
                                  <a:pt x="5772" y="9161"/>
                                </a:lnTo>
                                <a:lnTo>
                                  <a:pt x="5788" y="9148"/>
                                </a:lnTo>
                                <a:lnTo>
                                  <a:pt x="5806" y="9136"/>
                                </a:lnTo>
                                <a:lnTo>
                                  <a:pt x="5824" y="9125"/>
                                </a:lnTo>
                                <a:lnTo>
                                  <a:pt x="5842" y="9115"/>
                                </a:lnTo>
                                <a:lnTo>
                                  <a:pt x="5860" y="9105"/>
                                </a:lnTo>
                                <a:lnTo>
                                  <a:pt x="5879" y="9097"/>
                                </a:lnTo>
                                <a:lnTo>
                                  <a:pt x="5899" y="9089"/>
                                </a:lnTo>
                                <a:lnTo>
                                  <a:pt x="5919" y="9083"/>
                                </a:lnTo>
                                <a:lnTo>
                                  <a:pt x="5939" y="9077"/>
                                </a:lnTo>
                                <a:lnTo>
                                  <a:pt x="5959" y="9073"/>
                                </a:lnTo>
                                <a:lnTo>
                                  <a:pt x="5980" y="9069"/>
                                </a:lnTo>
                                <a:lnTo>
                                  <a:pt x="6001" y="9067"/>
                                </a:lnTo>
                                <a:lnTo>
                                  <a:pt x="6021" y="9064"/>
                                </a:lnTo>
                                <a:lnTo>
                                  <a:pt x="6043" y="9064"/>
                                </a:lnTo>
                                <a:lnTo>
                                  <a:pt x="6063" y="9064"/>
                                </a:lnTo>
                                <a:lnTo>
                                  <a:pt x="6085" y="9065"/>
                                </a:lnTo>
                                <a:lnTo>
                                  <a:pt x="6106" y="9068"/>
                                </a:lnTo>
                                <a:lnTo>
                                  <a:pt x="6127" y="9071"/>
                                </a:lnTo>
                                <a:lnTo>
                                  <a:pt x="6149" y="9076"/>
                                </a:lnTo>
                                <a:lnTo>
                                  <a:pt x="6169" y="9082"/>
                                </a:lnTo>
                                <a:lnTo>
                                  <a:pt x="6191" y="9088"/>
                                </a:lnTo>
                                <a:lnTo>
                                  <a:pt x="6211" y="9097"/>
                                </a:lnTo>
                                <a:lnTo>
                                  <a:pt x="6231" y="9105"/>
                                </a:lnTo>
                                <a:lnTo>
                                  <a:pt x="6372" y="9166"/>
                                </a:lnTo>
                                <a:lnTo>
                                  <a:pt x="6511" y="9215"/>
                                </a:lnTo>
                                <a:lnTo>
                                  <a:pt x="6648" y="9251"/>
                                </a:lnTo>
                                <a:lnTo>
                                  <a:pt x="6784" y="9277"/>
                                </a:lnTo>
                                <a:lnTo>
                                  <a:pt x="6916" y="9291"/>
                                </a:lnTo>
                                <a:lnTo>
                                  <a:pt x="7047" y="9296"/>
                                </a:lnTo>
                                <a:lnTo>
                                  <a:pt x="7175" y="9290"/>
                                </a:lnTo>
                                <a:lnTo>
                                  <a:pt x="7300" y="9275"/>
                                </a:lnTo>
                                <a:lnTo>
                                  <a:pt x="7423" y="9253"/>
                                </a:lnTo>
                                <a:lnTo>
                                  <a:pt x="7543" y="9223"/>
                                </a:lnTo>
                                <a:lnTo>
                                  <a:pt x="7660" y="9184"/>
                                </a:lnTo>
                                <a:lnTo>
                                  <a:pt x="7774" y="9139"/>
                                </a:lnTo>
                                <a:lnTo>
                                  <a:pt x="7886" y="9088"/>
                                </a:lnTo>
                                <a:lnTo>
                                  <a:pt x="7995" y="9031"/>
                                </a:lnTo>
                                <a:lnTo>
                                  <a:pt x="8101" y="8968"/>
                                </a:lnTo>
                                <a:lnTo>
                                  <a:pt x="8203" y="8902"/>
                                </a:lnTo>
                                <a:lnTo>
                                  <a:pt x="8303" y="8831"/>
                                </a:lnTo>
                                <a:lnTo>
                                  <a:pt x="8398" y="8758"/>
                                </a:lnTo>
                                <a:lnTo>
                                  <a:pt x="8490" y="8681"/>
                                </a:lnTo>
                                <a:lnTo>
                                  <a:pt x="8580" y="8602"/>
                                </a:lnTo>
                                <a:lnTo>
                                  <a:pt x="8666" y="8520"/>
                                </a:lnTo>
                                <a:lnTo>
                                  <a:pt x="8747" y="8439"/>
                                </a:lnTo>
                                <a:lnTo>
                                  <a:pt x="8825" y="8356"/>
                                </a:lnTo>
                                <a:lnTo>
                                  <a:pt x="8900" y="8273"/>
                                </a:lnTo>
                                <a:lnTo>
                                  <a:pt x="8971" y="8190"/>
                                </a:lnTo>
                                <a:lnTo>
                                  <a:pt x="9038" y="8110"/>
                                </a:lnTo>
                                <a:lnTo>
                                  <a:pt x="9101" y="8030"/>
                                </a:lnTo>
                                <a:lnTo>
                                  <a:pt x="9159" y="7953"/>
                                </a:lnTo>
                                <a:lnTo>
                                  <a:pt x="9214" y="7878"/>
                                </a:lnTo>
                                <a:lnTo>
                                  <a:pt x="9265" y="7806"/>
                                </a:lnTo>
                                <a:lnTo>
                                  <a:pt x="9311" y="7739"/>
                                </a:lnTo>
                                <a:lnTo>
                                  <a:pt x="9353" y="7675"/>
                                </a:lnTo>
                                <a:lnTo>
                                  <a:pt x="7804" y="6186"/>
                                </a:lnTo>
                                <a:lnTo>
                                  <a:pt x="6982" y="6890"/>
                                </a:lnTo>
                                <a:lnTo>
                                  <a:pt x="6966" y="6904"/>
                                </a:lnTo>
                                <a:lnTo>
                                  <a:pt x="6949" y="6917"/>
                                </a:lnTo>
                                <a:lnTo>
                                  <a:pt x="6932" y="6928"/>
                                </a:lnTo>
                                <a:lnTo>
                                  <a:pt x="6914" y="6938"/>
                                </a:lnTo>
                                <a:lnTo>
                                  <a:pt x="6896" y="6948"/>
                                </a:lnTo>
                                <a:lnTo>
                                  <a:pt x="6878" y="6956"/>
                                </a:lnTo>
                                <a:lnTo>
                                  <a:pt x="6860" y="6965"/>
                                </a:lnTo>
                                <a:lnTo>
                                  <a:pt x="6841" y="6972"/>
                                </a:lnTo>
                                <a:lnTo>
                                  <a:pt x="6821" y="6978"/>
                                </a:lnTo>
                                <a:lnTo>
                                  <a:pt x="6802" y="6983"/>
                                </a:lnTo>
                                <a:lnTo>
                                  <a:pt x="6782" y="6988"/>
                                </a:lnTo>
                                <a:lnTo>
                                  <a:pt x="6762" y="6990"/>
                                </a:lnTo>
                                <a:lnTo>
                                  <a:pt x="6743" y="6992"/>
                                </a:lnTo>
                                <a:lnTo>
                                  <a:pt x="6723" y="6995"/>
                                </a:lnTo>
                                <a:lnTo>
                                  <a:pt x="6704" y="6995"/>
                                </a:lnTo>
                                <a:lnTo>
                                  <a:pt x="6683" y="6995"/>
                                </a:lnTo>
                                <a:lnTo>
                                  <a:pt x="6663" y="6994"/>
                                </a:lnTo>
                                <a:lnTo>
                                  <a:pt x="6644" y="6991"/>
                                </a:lnTo>
                                <a:lnTo>
                                  <a:pt x="6624" y="6989"/>
                                </a:lnTo>
                                <a:lnTo>
                                  <a:pt x="6604" y="6984"/>
                                </a:lnTo>
                                <a:lnTo>
                                  <a:pt x="6585" y="6979"/>
                                </a:lnTo>
                                <a:lnTo>
                                  <a:pt x="6565" y="6974"/>
                                </a:lnTo>
                                <a:lnTo>
                                  <a:pt x="6546" y="6967"/>
                                </a:lnTo>
                                <a:lnTo>
                                  <a:pt x="6528" y="6960"/>
                                </a:lnTo>
                                <a:lnTo>
                                  <a:pt x="6509" y="6952"/>
                                </a:lnTo>
                                <a:lnTo>
                                  <a:pt x="6491" y="6942"/>
                                </a:lnTo>
                                <a:lnTo>
                                  <a:pt x="6474" y="6931"/>
                                </a:lnTo>
                                <a:lnTo>
                                  <a:pt x="6456" y="6920"/>
                                </a:lnTo>
                                <a:lnTo>
                                  <a:pt x="6439" y="6908"/>
                                </a:lnTo>
                                <a:lnTo>
                                  <a:pt x="6424" y="6895"/>
                                </a:lnTo>
                                <a:lnTo>
                                  <a:pt x="6407" y="6882"/>
                                </a:lnTo>
                                <a:lnTo>
                                  <a:pt x="6392" y="6866"/>
                                </a:lnTo>
                                <a:lnTo>
                                  <a:pt x="3510" y="3983"/>
                                </a:lnTo>
                                <a:lnTo>
                                  <a:pt x="3510" y="3982"/>
                                </a:lnTo>
                                <a:lnTo>
                                  <a:pt x="3497" y="3969"/>
                                </a:lnTo>
                                <a:lnTo>
                                  <a:pt x="3485" y="3954"/>
                                </a:lnTo>
                                <a:lnTo>
                                  <a:pt x="3473" y="3940"/>
                                </a:lnTo>
                                <a:lnTo>
                                  <a:pt x="3462" y="3924"/>
                                </a:lnTo>
                                <a:lnTo>
                                  <a:pt x="3451" y="3909"/>
                                </a:lnTo>
                                <a:lnTo>
                                  <a:pt x="3442" y="3892"/>
                                </a:lnTo>
                                <a:lnTo>
                                  <a:pt x="3432" y="3876"/>
                                </a:lnTo>
                                <a:lnTo>
                                  <a:pt x="3425" y="3858"/>
                                </a:lnTo>
                                <a:lnTo>
                                  <a:pt x="3417" y="3842"/>
                                </a:lnTo>
                                <a:lnTo>
                                  <a:pt x="3410" y="3825"/>
                                </a:lnTo>
                                <a:lnTo>
                                  <a:pt x="3404" y="3807"/>
                                </a:lnTo>
                                <a:lnTo>
                                  <a:pt x="3399" y="3789"/>
                                </a:lnTo>
                                <a:lnTo>
                                  <a:pt x="3395" y="3771"/>
                                </a:lnTo>
                                <a:lnTo>
                                  <a:pt x="3391" y="3753"/>
                                </a:lnTo>
                                <a:lnTo>
                                  <a:pt x="3389" y="3735"/>
                                </a:lnTo>
                                <a:lnTo>
                                  <a:pt x="3386" y="3716"/>
                                </a:lnTo>
                                <a:lnTo>
                                  <a:pt x="3385" y="3698"/>
                                </a:lnTo>
                                <a:lnTo>
                                  <a:pt x="3384" y="3678"/>
                                </a:lnTo>
                                <a:lnTo>
                                  <a:pt x="3385" y="3660"/>
                                </a:lnTo>
                                <a:lnTo>
                                  <a:pt x="3386" y="3641"/>
                                </a:lnTo>
                                <a:lnTo>
                                  <a:pt x="3387" y="3623"/>
                                </a:lnTo>
                                <a:lnTo>
                                  <a:pt x="3391" y="3604"/>
                                </a:lnTo>
                                <a:lnTo>
                                  <a:pt x="3395" y="3586"/>
                                </a:lnTo>
                                <a:lnTo>
                                  <a:pt x="3398" y="3568"/>
                                </a:lnTo>
                                <a:lnTo>
                                  <a:pt x="3404" y="3550"/>
                                </a:lnTo>
                                <a:lnTo>
                                  <a:pt x="3410" y="3531"/>
                                </a:lnTo>
                                <a:lnTo>
                                  <a:pt x="3416" y="3514"/>
                                </a:lnTo>
                                <a:lnTo>
                                  <a:pt x="3425" y="3496"/>
                                </a:lnTo>
                                <a:lnTo>
                                  <a:pt x="3433" y="3478"/>
                                </a:lnTo>
                                <a:lnTo>
                                  <a:pt x="3443" y="3461"/>
                                </a:lnTo>
                                <a:lnTo>
                                  <a:pt x="3452" y="3444"/>
                                </a:lnTo>
                                <a:lnTo>
                                  <a:pt x="3464" y="3427"/>
                                </a:lnTo>
                                <a:lnTo>
                                  <a:pt x="4126" y="2494"/>
                                </a:lnTo>
                                <a:lnTo>
                                  <a:pt x="2622" y="1074"/>
                                </a:lnTo>
                                <a:lnTo>
                                  <a:pt x="1236" y="2825"/>
                                </a:lnTo>
                                <a:lnTo>
                                  <a:pt x="1190" y="2885"/>
                                </a:lnTo>
                                <a:lnTo>
                                  <a:pt x="1148" y="2947"/>
                                </a:lnTo>
                                <a:lnTo>
                                  <a:pt x="1108" y="3010"/>
                                </a:lnTo>
                                <a:lnTo>
                                  <a:pt x="1072" y="3073"/>
                                </a:lnTo>
                                <a:lnTo>
                                  <a:pt x="1040" y="3138"/>
                                </a:lnTo>
                                <a:lnTo>
                                  <a:pt x="1011" y="3204"/>
                                </a:lnTo>
                                <a:lnTo>
                                  <a:pt x="983" y="3271"/>
                                </a:lnTo>
                                <a:lnTo>
                                  <a:pt x="960" y="3337"/>
                                </a:lnTo>
                                <a:lnTo>
                                  <a:pt x="939" y="3406"/>
                                </a:lnTo>
                                <a:lnTo>
                                  <a:pt x="922" y="3474"/>
                                </a:lnTo>
                                <a:lnTo>
                                  <a:pt x="906" y="3543"/>
                                </a:lnTo>
                                <a:lnTo>
                                  <a:pt x="894" y="3612"/>
                                </a:lnTo>
                                <a:lnTo>
                                  <a:pt x="885" y="3682"/>
                                </a:lnTo>
                                <a:lnTo>
                                  <a:pt x="878" y="3752"/>
                                </a:lnTo>
                                <a:lnTo>
                                  <a:pt x="873" y="3821"/>
                                </a:lnTo>
                                <a:lnTo>
                                  <a:pt x="870" y="3891"/>
                                </a:lnTo>
                                <a:lnTo>
                                  <a:pt x="870" y="3962"/>
                                </a:lnTo>
                                <a:lnTo>
                                  <a:pt x="873" y="4031"/>
                                </a:lnTo>
                                <a:lnTo>
                                  <a:pt x="878" y="4101"/>
                                </a:lnTo>
                                <a:lnTo>
                                  <a:pt x="884" y="4172"/>
                                </a:lnTo>
                                <a:lnTo>
                                  <a:pt x="893" y="4240"/>
                                </a:lnTo>
                                <a:lnTo>
                                  <a:pt x="904" y="4310"/>
                                </a:lnTo>
                                <a:lnTo>
                                  <a:pt x="916" y="4378"/>
                                </a:lnTo>
                                <a:lnTo>
                                  <a:pt x="932" y="4447"/>
                                </a:lnTo>
                                <a:lnTo>
                                  <a:pt x="947" y="4514"/>
                                </a:lnTo>
                                <a:lnTo>
                                  <a:pt x="966" y="4581"/>
                                </a:lnTo>
                                <a:lnTo>
                                  <a:pt x="986" y="4647"/>
                                </a:lnTo>
                                <a:lnTo>
                                  <a:pt x="1007" y="4712"/>
                                </a:lnTo>
                                <a:lnTo>
                                  <a:pt x="1031" y="4777"/>
                                </a:lnTo>
                                <a:lnTo>
                                  <a:pt x="1055" y="4840"/>
                                </a:lnTo>
                                <a:lnTo>
                                  <a:pt x="1082" y="4903"/>
                                </a:lnTo>
                                <a:lnTo>
                                  <a:pt x="1109" y="4964"/>
                                </a:lnTo>
                                <a:lnTo>
                                  <a:pt x="1131" y="5011"/>
                                </a:lnTo>
                                <a:lnTo>
                                  <a:pt x="1155" y="5057"/>
                                </a:lnTo>
                                <a:lnTo>
                                  <a:pt x="1179" y="5103"/>
                                </a:lnTo>
                                <a:lnTo>
                                  <a:pt x="1203" y="5149"/>
                                </a:lnTo>
                                <a:lnTo>
                                  <a:pt x="1230" y="5193"/>
                                </a:lnTo>
                                <a:lnTo>
                                  <a:pt x="1256" y="5236"/>
                                </a:lnTo>
                                <a:lnTo>
                                  <a:pt x="1282" y="5280"/>
                                </a:lnTo>
                                <a:lnTo>
                                  <a:pt x="1310" y="5320"/>
                                </a:lnTo>
                                <a:lnTo>
                                  <a:pt x="1335" y="5358"/>
                                </a:lnTo>
                                <a:lnTo>
                                  <a:pt x="1361" y="5392"/>
                                </a:lnTo>
                                <a:lnTo>
                                  <a:pt x="1386" y="5426"/>
                                </a:lnTo>
                                <a:lnTo>
                                  <a:pt x="1411" y="5458"/>
                                </a:lnTo>
                                <a:lnTo>
                                  <a:pt x="1437" y="5491"/>
                                </a:lnTo>
                                <a:lnTo>
                                  <a:pt x="1463" y="5521"/>
                                </a:lnTo>
                                <a:lnTo>
                                  <a:pt x="1489" y="5550"/>
                                </a:lnTo>
                                <a:lnTo>
                                  <a:pt x="1514" y="5577"/>
                                </a:lnTo>
                                <a:lnTo>
                                  <a:pt x="1525" y="5587"/>
                                </a:lnTo>
                                <a:lnTo>
                                  <a:pt x="1535" y="5596"/>
                                </a:lnTo>
                                <a:lnTo>
                                  <a:pt x="1535" y="5598"/>
                                </a:lnTo>
                                <a:lnTo>
                                  <a:pt x="1535" y="5599"/>
                                </a:lnTo>
                                <a:lnTo>
                                  <a:pt x="4691" y="8776"/>
                                </a:lnTo>
                                <a:lnTo>
                                  <a:pt x="4707" y="8789"/>
                                </a:lnTo>
                                <a:lnTo>
                                  <a:pt x="4720" y="8805"/>
                                </a:lnTo>
                                <a:lnTo>
                                  <a:pt x="4733" y="8819"/>
                                </a:lnTo>
                                <a:lnTo>
                                  <a:pt x="4745" y="8835"/>
                                </a:lnTo>
                                <a:lnTo>
                                  <a:pt x="4757" y="8852"/>
                                </a:lnTo>
                                <a:lnTo>
                                  <a:pt x="4768" y="8869"/>
                                </a:lnTo>
                                <a:lnTo>
                                  <a:pt x="4778" y="8885"/>
                                </a:lnTo>
                                <a:lnTo>
                                  <a:pt x="4787" y="8902"/>
                                </a:lnTo>
                                <a:lnTo>
                                  <a:pt x="4796" y="8920"/>
                                </a:lnTo>
                                <a:lnTo>
                                  <a:pt x="4803" y="8938"/>
                                </a:lnTo>
                                <a:lnTo>
                                  <a:pt x="4809" y="8957"/>
                                </a:lnTo>
                                <a:lnTo>
                                  <a:pt x="4815" y="8975"/>
                                </a:lnTo>
                                <a:lnTo>
                                  <a:pt x="4820" y="8995"/>
                                </a:lnTo>
                                <a:lnTo>
                                  <a:pt x="4824" y="9014"/>
                                </a:lnTo>
                                <a:lnTo>
                                  <a:pt x="4827" y="9033"/>
                                </a:lnTo>
                                <a:lnTo>
                                  <a:pt x="4830" y="9052"/>
                                </a:lnTo>
                                <a:lnTo>
                                  <a:pt x="4832" y="9071"/>
                                </a:lnTo>
                                <a:lnTo>
                                  <a:pt x="4832" y="9091"/>
                                </a:lnTo>
                                <a:lnTo>
                                  <a:pt x="4832" y="9110"/>
                                </a:lnTo>
                                <a:lnTo>
                                  <a:pt x="4830" y="9130"/>
                                </a:lnTo>
                                <a:lnTo>
                                  <a:pt x="4829" y="9149"/>
                                </a:lnTo>
                                <a:lnTo>
                                  <a:pt x="4826" y="9169"/>
                                </a:lnTo>
                                <a:lnTo>
                                  <a:pt x="4822" y="9188"/>
                                </a:lnTo>
                                <a:lnTo>
                                  <a:pt x="4817" y="9207"/>
                                </a:lnTo>
                                <a:lnTo>
                                  <a:pt x="4812" y="9226"/>
                                </a:lnTo>
                                <a:lnTo>
                                  <a:pt x="4805" y="9244"/>
                                </a:lnTo>
                                <a:lnTo>
                                  <a:pt x="4798" y="9263"/>
                                </a:lnTo>
                                <a:lnTo>
                                  <a:pt x="4790" y="9281"/>
                                </a:lnTo>
                                <a:lnTo>
                                  <a:pt x="4781" y="9299"/>
                                </a:lnTo>
                                <a:lnTo>
                                  <a:pt x="4770" y="9317"/>
                                </a:lnTo>
                                <a:lnTo>
                                  <a:pt x="4760" y="9335"/>
                                </a:lnTo>
                                <a:lnTo>
                                  <a:pt x="4749" y="9352"/>
                                </a:lnTo>
                                <a:lnTo>
                                  <a:pt x="3771" y="10685"/>
                                </a:lnTo>
                                <a:lnTo>
                                  <a:pt x="4709" y="11623"/>
                                </a:lnTo>
                                <a:lnTo>
                                  <a:pt x="4724" y="11639"/>
                                </a:lnTo>
                                <a:lnTo>
                                  <a:pt x="4737" y="11655"/>
                                </a:lnTo>
                                <a:lnTo>
                                  <a:pt x="4750" y="11670"/>
                                </a:lnTo>
                                <a:lnTo>
                                  <a:pt x="4762" y="11687"/>
                                </a:lnTo>
                                <a:lnTo>
                                  <a:pt x="4773" y="11705"/>
                                </a:lnTo>
                                <a:lnTo>
                                  <a:pt x="4784" y="11723"/>
                                </a:lnTo>
                                <a:lnTo>
                                  <a:pt x="4793" y="11742"/>
                                </a:lnTo>
                                <a:lnTo>
                                  <a:pt x="4802" y="11760"/>
                                </a:lnTo>
                                <a:lnTo>
                                  <a:pt x="4809" y="11781"/>
                                </a:lnTo>
                                <a:lnTo>
                                  <a:pt x="4816" y="11801"/>
                                </a:lnTo>
                                <a:lnTo>
                                  <a:pt x="4822" y="11821"/>
                                </a:lnTo>
                                <a:lnTo>
                                  <a:pt x="4827" y="11842"/>
                                </a:lnTo>
                                <a:lnTo>
                                  <a:pt x="4830" y="11863"/>
                                </a:lnTo>
                                <a:lnTo>
                                  <a:pt x="4833" y="11885"/>
                                </a:lnTo>
                                <a:lnTo>
                                  <a:pt x="4834" y="11907"/>
                                </a:lnTo>
                                <a:lnTo>
                                  <a:pt x="4835" y="11929"/>
                                </a:lnTo>
                                <a:lnTo>
                                  <a:pt x="4835" y="13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75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78"/>
                        <wps:cNvSpPr>
                          <a:spLocks noEditPoints="1"/>
                        </wps:cNvSpPr>
                        <wps:spPr bwMode="auto">
                          <a:xfrm>
                            <a:off x="6821" y="2960"/>
                            <a:ext cx="4806" cy="3890"/>
                          </a:xfrm>
                          <a:custGeom>
                            <a:avLst/>
                            <a:gdLst>
                              <a:gd name="T0" fmla="*/ 16724 w 19224"/>
                              <a:gd name="T1" fmla="*/ 15027 h 15560"/>
                              <a:gd name="T2" fmla="*/ 17159 w 19224"/>
                              <a:gd name="T3" fmla="*/ 14957 h 15560"/>
                              <a:gd name="T4" fmla="*/ 17576 w 19224"/>
                              <a:gd name="T5" fmla="*/ 14827 h 15560"/>
                              <a:gd name="T6" fmla="*/ 17948 w 19224"/>
                              <a:gd name="T7" fmla="*/ 14644 h 15560"/>
                              <a:gd name="T8" fmla="*/ 18257 w 19224"/>
                              <a:gd name="T9" fmla="*/ 14420 h 15560"/>
                              <a:gd name="T10" fmla="*/ 18486 w 19224"/>
                              <a:gd name="T11" fmla="*/ 14174 h 15560"/>
                              <a:gd name="T12" fmla="*/ 18640 w 19224"/>
                              <a:gd name="T13" fmla="*/ 13901 h 15560"/>
                              <a:gd name="T14" fmla="*/ 18709 w 19224"/>
                              <a:gd name="T15" fmla="*/ 13609 h 15560"/>
                              <a:gd name="T16" fmla="*/ 17585 w 19224"/>
                              <a:gd name="T17" fmla="*/ 2156 h 15560"/>
                              <a:gd name="T18" fmla="*/ 17487 w 19224"/>
                              <a:gd name="T19" fmla="*/ 1761 h 15560"/>
                              <a:gd name="T20" fmla="*/ 17260 w 19224"/>
                              <a:gd name="T21" fmla="*/ 1370 h 15560"/>
                              <a:gd name="T22" fmla="*/ 16831 w 19224"/>
                              <a:gd name="T23" fmla="*/ 965 h 15560"/>
                              <a:gd name="T24" fmla="*/ 16262 w 19224"/>
                              <a:gd name="T25" fmla="*/ 676 h 15560"/>
                              <a:gd name="T26" fmla="*/ 15579 w 19224"/>
                              <a:gd name="T27" fmla="*/ 533 h 15560"/>
                              <a:gd name="T28" fmla="*/ 4216 w 19224"/>
                              <a:gd name="T29" fmla="*/ 528 h 15560"/>
                              <a:gd name="T30" fmla="*/ 3665 w 19224"/>
                              <a:gd name="T31" fmla="*/ 621 h 15560"/>
                              <a:gd name="T32" fmla="*/ 3128 w 19224"/>
                              <a:gd name="T33" fmla="*/ 841 h 15560"/>
                              <a:gd name="T34" fmla="*/ 2654 w 19224"/>
                              <a:gd name="T35" fmla="*/ 1202 h 15560"/>
                              <a:gd name="T36" fmla="*/ 2325 w 19224"/>
                              <a:gd name="T37" fmla="*/ 1655 h 15560"/>
                              <a:gd name="T38" fmla="*/ 2159 w 19224"/>
                              <a:gd name="T39" fmla="*/ 2174 h 15560"/>
                              <a:gd name="T40" fmla="*/ 521 w 19224"/>
                              <a:gd name="T41" fmla="*/ 13708 h 15560"/>
                              <a:gd name="T42" fmla="*/ 603 w 19224"/>
                              <a:gd name="T43" fmla="*/ 13973 h 15560"/>
                              <a:gd name="T44" fmla="*/ 762 w 19224"/>
                              <a:gd name="T45" fmla="*/ 14222 h 15560"/>
                              <a:gd name="T46" fmla="*/ 988 w 19224"/>
                              <a:gd name="T47" fmla="*/ 14447 h 15560"/>
                              <a:gd name="T48" fmla="*/ 1292 w 19224"/>
                              <a:gd name="T49" fmla="*/ 14657 h 15560"/>
                              <a:gd name="T50" fmla="*/ 1648 w 19224"/>
                              <a:gd name="T51" fmla="*/ 14828 h 15560"/>
                              <a:gd name="T52" fmla="*/ 2046 w 19224"/>
                              <a:gd name="T53" fmla="*/ 14953 h 15560"/>
                              <a:gd name="T54" fmla="*/ 2493 w 19224"/>
                              <a:gd name="T55" fmla="*/ 15026 h 15560"/>
                              <a:gd name="T56" fmla="*/ 2648 w 19224"/>
                              <a:gd name="T57" fmla="*/ 15558 h 15560"/>
                              <a:gd name="T58" fmla="*/ 2091 w 19224"/>
                              <a:gd name="T59" fmla="*/ 15494 h 15560"/>
                              <a:gd name="T60" fmla="*/ 1610 w 19224"/>
                              <a:gd name="T61" fmla="*/ 15367 h 15560"/>
                              <a:gd name="T62" fmla="*/ 1168 w 19224"/>
                              <a:gd name="T63" fmla="*/ 15179 h 15560"/>
                              <a:gd name="T64" fmla="*/ 780 w 19224"/>
                              <a:gd name="T65" fmla="*/ 14941 h 15560"/>
                              <a:gd name="T66" fmla="*/ 443 w 19224"/>
                              <a:gd name="T67" fmla="*/ 14639 h 15560"/>
                              <a:gd name="T68" fmla="*/ 190 w 19224"/>
                              <a:gd name="T69" fmla="*/ 14291 h 15560"/>
                              <a:gd name="T70" fmla="*/ 37 w 19224"/>
                              <a:gd name="T71" fmla="*/ 13906 h 15560"/>
                              <a:gd name="T72" fmla="*/ 1 w 19224"/>
                              <a:gd name="T73" fmla="*/ 13536 h 15560"/>
                              <a:gd name="T74" fmla="*/ 1681 w 19224"/>
                              <a:gd name="T75" fmla="*/ 1945 h 15560"/>
                              <a:gd name="T76" fmla="*/ 1938 w 19224"/>
                              <a:gd name="T77" fmla="*/ 1294 h 15560"/>
                              <a:gd name="T78" fmla="*/ 2393 w 19224"/>
                              <a:gd name="T79" fmla="*/ 736 h 15560"/>
                              <a:gd name="T80" fmla="*/ 3023 w 19224"/>
                              <a:gd name="T81" fmla="*/ 311 h 15560"/>
                              <a:gd name="T82" fmla="*/ 3672 w 19224"/>
                              <a:gd name="T83" fmla="*/ 82 h 15560"/>
                              <a:gd name="T84" fmla="*/ 4333 w 19224"/>
                              <a:gd name="T85" fmla="*/ 2 h 15560"/>
                              <a:gd name="T86" fmla="*/ 15820 w 19224"/>
                              <a:gd name="T87" fmla="*/ 35 h 15560"/>
                              <a:gd name="T88" fmla="*/ 16617 w 19224"/>
                              <a:gd name="T89" fmla="*/ 256 h 15560"/>
                              <a:gd name="T90" fmla="*/ 17273 w 19224"/>
                              <a:gd name="T91" fmla="*/ 651 h 15560"/>
                              <a:gd name="T92" fmla="*/ 17758 w 19224"/>
                              <a:gd name="T93" fmla="*/ 1180 h 15560"/>
                              <a:gd name="T94" fmla="*/ 18002 w 19224"/>
                              <a:gd name="T95" fmla="*/ 1680 h 15560"/>
                              <a:gd name="T96" fmla="*/ 18093 w 19224"/>
                              <a:gd name="T97" fmla="*/ 2104 h 15560"/>
                              <a:gd name="T98" fmla="*/ 19217 w 19224"/>
                              <a:gd name="T99" fmla="*/ 13691 h 15560"/>
                              <a:gd name="T100" fmla="*/ 19109 w 19224"/>
                              <a:gd name="T101" fmla="*/ 14115 h 15560"/>
                              <a:gd name="T102" fmla="*/ 18884 w 19224"/>
                              <a:gd name="T103" fmla="*/ 14501 h 15560"/>
                              <a:gd name="T104" fmla="*/ 18560 w 19224"/>
                              <a:gd name="T105" fmla="*/ 14841 h 15560"/>
                              <a:gd name="T106" fmla="*/ 18169 w 19224"/>
                              <a:gd name="T107" fmla="*/ 15115 h 15560"/>
                              <a:gd name="T108" fmla="*/ 17720 w 19224"/>
                              <a:gd name="T109" fmla="*/ 15328 h 15560"/>
                              <a:gd name="T110" fmla="*/ 17221 w 19224"/>
                              <a:gd name="T111" fmla="*/ 15477 h 15560"/>
                              <a:gd name="T112" fmla="*/ 16716 w 19224"/>
                              <a:gd name="T113" fmla="*/ 15549 h 15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9224" h="15560">
                                <a:moveTo>
                                  <a:pt x="2778" y="15038"/>
                                </a:moveTo>
                                <a:lnTo>
                                  <a:pt x="16451" y="15038"/>
                                </a:lnTo>
                                <a:lnTo>
                                  <a:pt x="16492" y="15038"/>
                                </a:lnTo>
                                <a:lnTo>
                                  <a:pt x="16533" y="15037"/>
                                </a:lnTo>
                                <a:lnTo>
                                  <a:pt x="16572" y="15035"/>
                                </a:lnTo>
                                <a:lnTo>
                                  <a:pt x="16611" y="15034"/>
                                </a:lnTo>
                                <a:lnTo>
                                  <a:pt x="16649" y="15032"/>
                                </a:lnTo>
                                <a:lnTo>
                                  <a:pt x="16686" y="15029"/>
                                </a:lnTo>
                                <a:lnTo>
                                  <a:pt x="16724" y="15027"/>
                                </a:lnTo>
                                <a:lnTo>
                                  <a:pt x="16760" y="15023"/>
                                </a:lnTo>
                                <a:lnTo>
                                  <a:pt x="16810" y="15019"/>
                                </a:lnTo>
                                <a:lnTo>
                                  <a:pt x="16862" y="15011"/>
                                </a:lnTo>
                                <a:lnTo>
                                  <a:pt x="16912" y="15004"/>
                                </a:lnTo>
                                <a:lnTo>
                                  <a:pt x="16962" y="14997"/>
                                </a:lnTo>
                                <a:lnTo>
                                  <a:pt x="17012" y="14989"/>
                                </a:lnTo>
                                <a:lnTo>
                                  <a:pt x="17061" y="14979"/>
                                </a:lnTo>
                                <a:lnTo>
                                  <a:pt x="17111" y="14968"/>
                                </a:lnTo>
                                <a:lnTo>
                                  <a:pt x="17159" y="14957"/>
                                </a:lnTo>
                                <a:lnTo>
                                  <a:pt x="17207" y="14947"/>
                                </a:lnTo>
                                <a:lnTo>
                                  <a:pt x="17255" y="14933"/>
                                </a:lnTo>
                                <a:lnTo>
                                  <a:pt x="17302" y="14920"/>
                                </a:lnTo>
                                <a:lnTo>
                                  <a:pt x="17348" y="14907"/>
                                </a:lnTo>
                                <a:lnTo>
                                  <a:pt x="17395" y="14893"/>
                                </a:lnTo>
                                <a:lnTo>
                                  <a:pt x="17441" y="14877"/>
                                </a:lnTo>
                                <a:lnTo>
                                  <a:pt x="17487" y="14861"/>
                                </a:lnTo>
                                <a:lnTo>
                                  <a:pt x="17532" y="14845"/>
                                </a:lnTo>
                                <a:lnTo>
                                  <a:pt x="17576" y="14827"/>
                                </a:lnTo>
                                <a:lnTo>
                                  <a:pt x="17620" y="14810"/>
                                </a:lnTo>
                                <a:lnTo>
                                  <a:pt x="17663" y="14791"/>
                                </a:lnTo>
                                <a:lnTo>
                                  <a:pt x="17707" y="14771"/>
                                </a:lnTo>
                                <a:lnTo>
                                  <a:pt x="17747" y="14752"/>
                                </a:lnTo>
                                <a:lnTo>
                                  <a:pt x="17789" y="14732"/>
                                </a:lnTo>
                                <a:lnTo>
                                  <a:pt x="17830" y="14710"/>
                                </a:lnTo>
                                <a:lnTo>
                                  <a:pt x="17870" y="14689"/>
                                </a:lnTo>
                                <a:lnTo>
                                  <a:pt x="17910" y="14667"/>
                                </a:lnTo>
                                <a:lnTo>
                                  <a:pt x="17948" y="14644"/>
                                </a:lnTo>
                                <a:lnTo>
                                  <a:pt x="17986" y="14620"/>
                                </a:lnTo>
                                <a:lnTo>
                                  <a:pt x="18024" y="14596"/>
                                </a:lnTo>
                                <a:lnTo>
                                  <a:pt x="18061" y="14572"/>
                                </a:lnTo>
                                <a:lnTo>
                                  <a:pt x="18097" y="14547"/>
                                </a:lnTo>
                                <a:lnTo>
                                  <a:pt x="18132" y="14522"/>
                                </a:lnTo>
                                <a:lnTo>
                                  <a:pt x="18165" y="14495"/>
                                </a:lnTo>
                                <a:lnTo>
                                  <a:pt x="18197" y="14470"/>
                                </a:lnTo>
                                <a:lnTo>
                                  <a:pt x="18227" y="14445"/>
                                </a:lnTo>
                                <a:lnTo>
                                  <a:pt x="18257" y="14420"/>
                                </a:lnTo>
                                <a:lnTo>
                                  <a:pt x="18286" y="14394"/>
                                </a:lnTo>
                                <a:lnTo>
                                  <a:pt x="18313" y="14368"/>
                                </a:lnTo>
                                <a:lnTo>
                                  <a:pt x="18341" y="14342"/>
                                </a:lnTo>
                                <a:lnTo>
                                  <a:pt x="18367" y="14314"/>
                                </a:lnTo>
                                <a:lnTo>
                                  <a:pt x="18393" y="14286"/>
                                </a:lnTo>
                                <a:lnTo>
                                  <a:pt x="18417" y="14259"/>
                                </a:lnTo>
                                <a:lnTo>
                                  <a:pt x="18441" y="14231"/>
                                </a:lnTo>
                                <a:lnTo>
                                  <a:pt x="18463" y="14202"/>
                                </a:lnTo>
                                <a:lnTo>
                                  <a:pt x="18486" y="14174"/>
                                </a:lnTo>
                                <a:lnTo>
                                  <a:pt x="18507" y="14145"/>
                                </a:lnTo>
                                <a:lnTo>
                                  <a:pt x="18527" y="14115"/>
                                </a:lnTo>
                                <a:lnTo>
                                  <a:pt x="18546" y="14085"/>
                                </a:lnTo>
                                <a:lnTo>
                                  <a:pt x="18564" y="14055"/>
                                </a:lnTo>
                                <a:lnTo>
                                  <a:pt x="18581" y="14025"/>
                                </a:lnTo>
                                <a:lnTo>
                                  <a:pt x="18598" y="13995"/>
                                </a:lnTo>
                                <a:lnTo>
                                  <a:pt x="18614" y="13964"/>
                                </a:lnTo>
                                <a:lnTo>
                                  <a:pt x="18627" y="13932"/>
                                </a:lnTo>
                                <a:lnTo>
                                  <a:pt x="18640" y="13901"/>
                                </a:lnTo>
                                <a:lnTo>
                                  <a:pt x="18652" y="13870"/>
                                </a:lnTo>
                                <a:lnTo>
                                  <a:pt x="18663" y="13838"/>
                                </a:lnTo>
                                <a:lnTo>
                                  <a:pt x="18674" y="13805"/>
                                </a:lnTo>
                                <a:lnTo>
                                  <a:pt x="18682" y="13774"/>
                                </a:lnTo>
                                <a:lnTo>
                                  <a:pt x="18689" y="13741"/>
                                </a:lnTo>
                                <a:lnTo>
                                  <a:pt x="18697" y="13708"/>
                                </a:lnTo>
                                <a:lnTo>
                                  <a:pt x="18701" y="13675"/>
                                </a:lnTo>
                                <a:lnTo>
                                  <a:pt x="18706" y="13643"/>
                                </a:lnTo>
                                <a:lnTo>
                                  <a:pt x="18709" y="13609"/>
                                </a:lnTo>
                                <a:lnTo>
                                  <a:pt x="18711" y="13576"/>
                                </a:lnTo>
                                <a:lnTo>
                                  <a:pt x="18712" y="13542"/>
                                </a:lnTo>
                                <a:lnTo>
                                  <a:pt x="18711" y="13517"/>
                                </a:lnTo>
                                <a:lnTo>
                                  <a:pt x="18711" y="13493"/>
                                </a:lnTo>
                                <a:lnTo>
                                  <a:pt x="18710" y="13470"/>
                                </a:lnTo>
                                <a:lnTo>
                                  <a:pt x="18707" y="13450"/>
                                </a:lnTo>
                                <a:lnTo>
                                  <a:pt x="17586" y="2161"/>
                                </a:lnTo>
                                <a:lnTo>
                                  <a:pt x="17585" y="2156"/>
                                </a:lnTo>
                                <a:lnTo>
                                  <a:pt x="17579" y="2111"/>
                                </a:lnTo>
                                <a:lnTo>
                                  <a:pt x="17573" y="2066"/>
                                </a:lnTo>
                                <a:lnTo>
                                  <a:pt x="17565" y="2021"/>
                                </a:lnTo>
                                <a:lnTo>
                                  <a:pt x="17555" y="1977"/>
                                </a:lnTo>
                                <a:lnTo>
                                  <a:pt x="17544" y="1933"/>
                                </a:lnTo>
                                <a:lnTo>
                                  <a:pt x="17531" y="1889"/>
                                </a:lnTo>
                                <a:lnTo>
                                  <a:pt x="17518" y="1846"/>
                                </a:lnTo>
                                <a:lnTo>
                                  <a:pt x="17503" y="1803"/>
                                </a:lnTo>
                                <a:lnTo>
                                  <a:pt x="17487" y="1761"/>
                                </a:lnTo>
                                <a:lnTo>
                                  <a:pt x="17469" y="1719"/>
                                </a:lnTo>
                                <a:lnTo>
                                  <a:pt x="17449" y="1677"/>
                                </a:lnTo>
                                <a:lnTo>
                                  <a:pt x="17429" y="1635"/>
                                </a:lnTo>
                                <a:lnTo>
                                  <a:pt x="17407" y="1594"/>
                                </a:lnTo>
                                <a:lnTo>
                                  <a:pt x="17385" y="1553"/>
                                </a:lnTo>
                                <a:lnTo>
                                  <a:pt x="17359" y="1512"/>
                                </a:lnTo>
                                <a:lnTo>
                                  <a:pt x="17334" y="1472"/>
                                </a:lnTo>
                                <a:lnTo>
                                  <a:pt x="17298" y="1420"/>
                                </a:lnTo>
                                <a:lnTo>
                                  <a:pt x="17260" y="1370"/>
                                </a:lnTo>
                                <a:lnTo>
                                  <a:pt x="17220" y="1319"/>
                                </a:lnTo>
                                <a:lnTo>
                                  <a:pt x="17178" y="1271"/>
                                </a:lnTo>
                                <a:lnTo>
                                  <a:pt x="17135" y="1223"/>
                                </a:lnTo>
                                <a:lnTo>
                                  <a:pt x="17089" y="1178"/>
                                </a:lnTo>
                                <a:lnTo>
                                  <a:pt x="17041" y="1132"/>
                                </a:lnTo>
                                <a:lnTo>
                                  <a:pt x="16992" y="1088"/>
                                </a:lnTo>
                                <a:lnTo>
                                  <a:pt x="16940" y="1045"/>
                                </a:lnTo>
                                <a:lnTo>
                                  <a:pt x="16886" y="1005"/>
                                </a:lnTo>
                                <a:lnTo>
                                  <a:pt x="16831" y="965"/>
                                </a:lnTo>
                                <a:lnTo>
                                  <a:pt x="16774" y="927"/>
                                </a:lnTo>
                                <a:lnTo>
                                  <a:pt x="16716" y="889"/>
                                </a:lnTo>
                                <a:lnTo>
                                  <a:pt x="16656" y="853"/>
                                </a:lnTo>
                                <a:lnTo>
                                  <a:pt x="16594" y="820"/>
                                </a:lnTo>
                                <a:lnTo>
                                  <a:pt x="16530" y="787"/>
                                </a:lnTo>
                                <a:lnTo>
                                  <a:pt x="16465" y="757"/>
                                </a:lnTo>
                                <a:lnTo>
                                  <a:pt x="16399" y="729"/>
                                </a:lnTo>
                                <a:lnTo>
                                  <a:pt x="16332" y="701"/>
                                </a:lnTo>
                                <a:lnTo>
                                  <a:pt x="16262" y="676"/>
                                </a:lnTo>
                                <a:lnTo>
                                  <a:pt x="16191" y="652"/>
                                </a:lnTo>
                                <a:lnTo>
                                  <a:pt x="16119" y="630"/>
                                </a:lnTo>
                                <a:lnTo>
                                  <a:pt x="16046" y="611"/>
                                </a:lnTo>
                                <a:lnTo>
                                  <a:pt x="15970" y="592"/>
                                </a:lnTo>
                                <a:lnTo>
                                  <a:pt x="15895" y="576"/>
                                </a:lnTo>
                                <a:lnTo>
                                  <a:pt x="15818" y="562"/>
                                </a:lnTo>
                                <a:lnTo>
                                  <a:pt x="15738" y="550"/>
                                </a:lnTo>
                                <a:lnTo>
                                  <a:pt x="15659" y="540"/>
                                </a:lnTo>
                                <a:lnTo>
                                  <a:pt x="15579" y="533"/>
                                </a:lnTo>
                                <a:lnTo>
                                  <a:pt x="15496" y="527"/>
                                </a:lnTo>
                                <a:lnTo>
                                  <a:pt x="15413" y="523"/>
                                </a:lnTo>
                                <a:lnTo>
                                  <a:pt x="15330" y="522"/>
                                </a:lnTo>
                                <a:lnTo>
                                  <a:pt x="4417" y="522"/>
                                </a:lnTo>
                                <a:lnTo>
                                  <a:pt x="4411" y="522"/>
                                </a:lnTo>
                                <a:lnTo>
                                  <a:pt x="4411" y="521"/>
                                </a:lnTo>
                                <a:lnTo>
                                  <a:pt x="4346" y="522"/>
                                </a:lnTo>
                                <a:lnTo>
                                  <a:pt x="4281" y="525"/>
                                </a:lnTo>
                                <a:lnTo>
                                  <a:pt x="4216" y="528"/>
                                </a:lnTo>
                                <a:lnTo>
                                  <a:pt x="4152" y="533"/>
                                </a:lnTo>
                                <a:lnTo>
                                  <a:pt x="4089" y="540"/>
                                </a:lnTo>
                                <a:lnTo>
                                  <a:pt x="4025" y="547"/>
                                </a:lnTo>
                                <a:lnTo>
                                  <a:pt x="3963" y="557"/>
                                </a:lnTo>
                                <a:lnTo>
                                  <a:pt x="3901" y="568"/>
                                </a:lnTo>
                                <a:lnTo>
                                  <a:pt x="3840" y="580"/>
                                </a:lnTo>
                                <a:lnTo>
                                  <a:pt x="3780" y="592"/>
                                </a:lnTo>
                                <a:lnTo>
                                  <a:pt x="3721" y="606"/>
                                </a:lnTo>
                                <a:lnTo>
                                  <a:pt x="3665" y="621"/>
                                </a:lnTo>
                                <a:lnTo>
                                  <a:pt x="3608" y="637"/>
                                </a:lnTo>
                                <a:lnTo>
                                  <a:pt x="3553" y="654"/>
                                </a:lnTo>
                                <a:lnTo>
                                  <a:pt x="3499" y="673"/>
                                </a:lnTo>
                                <a:lnTo>
                                  <a:pt x="3446" y="693"/>
                                </a:lnTo>
                                <a:lnTo>
                                  <a:pt x="3379" y="719"/>
                                </a:lnTo>
                                <a:lnTo>
                                  <a:pt x="3314" y="747"/>
                                </a:lnTo>
                                <a:lnTo>
                                  <a:pt x="3250" y="777"/>
                                </a:lnTo>
                                <a:lnTo>
                                  <a:pt x="3188" y="808"/>
                                </a:lnTo>
                                <a:lnTo>
                                  <a:pt x="3128" y="841"/>
                                </a:lnTo>
                                <a:lnTo>
                                  <a:pt x="3069" y="875"/>
                                </a:lnTo>
                                <a:lnTo>
                                  <a:pt x="3011" y="911"/>
                                </a:lnTo>
                                <a:lnTo>
                                  <a:pt x="2954" y="948"/>
                                </a:lnTo>
                                <a:lnTo>
                                  <a:pt x="2900" y="988"/>
                                </a:lnTo>
                                <a:lnTo>
                                  <a:pt x="2848" y="1027"/>
                                </a:lnTo>
                                <a:lnTo>
                                  <a:pt x="2797" y="1070"/>
                                </a:lnTo>
                                <a:lnTo>
                                  <a:pt x="2748" y="1112"/>
                                </a:lnTo>
                                <a:lnTo>
                                  <a:pt x="2700" y="1156"/>
                                </a:lnTo>
                                <a:lnTo>
                                  <a:pt x="2654" y="1202"/>
                                </a:lnTo>
                                <a:lnTo>
                                  <a:pt x="2610" y="1247"/>
                                </a:lnTo>
                                <a:lnTo>
                                  <a:pt x="2568" y="1295"/>
                                </a:lnTo>
                                <a:lnTo>
                                  <a:pt x="2528" y="1343"/>
                                </a:lnTo>
                                <a:lnTo>
                                  <a:pt x="2490" y="1394"/>
                                </a:lnTo>
                                <a:lnTo>
                                  <a:pt x="2452" y="1444"/>
                                </a:lnTo>
                                <a:lnTo>
                                  <a:pt x="2417" y="1496"/>
                                </a:lnTo>
                                <a:lnTo>
                                  <a:pt x="2385" y="1548"/>
                                </a:lnTo>
                                <a:lnTo>
                                  <a:pt x="2354" y="1601"/>
                                </a:lnTo>
                                <a:lnTo>
                                  <a:pt x="2325" y="1655"/>
                                </a:lnTo>
                                <a:lnTo>
                                  <a:pt x="2298" y="1710"/>
                                </a:lnTo>
                                <a:lnTo>
                                  <a:pt x="2273" y="1766"/>
                                </a:lnTo>
                                <a:lnTo>
                                  <a:pt x="2250" y="1822"/>
                                </a:lnTo>
                                <a:lnTo>
                                  <a:pt x="2230" y="1880"/>
                                </a:lnTo>
                                <a:lnTo>
                                  <a:pt x="2212" y="1937"/>
                                </a:lnTo>
                                <a:lnTo>
                                  <a:pt x="2195" y="1995"/>
                                </a:lnTo>
                                <a:lnTo>
                                  <a:pt x="2181" y="2054"/>
                                </a:lnTo>
                                <a:lnTo>
                                  <a:pt x="2169" y="2114"/>
                                </a:lnTo>
                                <a:lnTo>
                                  <a:pt x="2159" y="2174"/>
                                </a:lnTo>
                                <a:lnTo>
                                  <a:pt x="521" y="13462"/>
                                </a:lnTo>
                                <a:lnTo>
                                  <a:pt x="517" y="13493"/>
                                </a:lnTo>
                                <a:lnTo>
                                  <a:pt x="514" y="13523"/>
                                </a:lnTo>
                                <a:lnTo>
                                  <a:pt x="513" y="13554"/>
                                </a:lnTo>
                                <a:lnTo>
                                  <a:pt x="512" y="13585"/>
                                </a:lnTo>
                                <a:lnTo>
                                  <a:pt x="513" y="13615"/>
                                </a:lnTo>
                                <a:lnTo>
                                  <a:pt x="514" y="13647"/>
                                </a:lnTo>
                                <a:lnTo>
                                  <a:pt x="517" y="13677"/>
                                </a:lnTo>
                                <a:lnTo>
                                  <a:pt x="521" y="13708"/>
                                </a:lnTo>
                                <a:lnTo>
                                  <a:pt x="526" y="13738"/>
                                </a:lnTo>
                                <a:lnTo>
                                  <a:pt x="532" y="13768"/>
                                </a:lnTo>
                                <a:lnTo>
                                  <a:pt x="539" y="13798"/>
                                </a:lnTo>
                                <a:lnTo>
                                  <a:pt x="548" y="13828"/>
                                </a:lnTo>
                                <a:lnTo>
                                  <a:pt x="556" y="13857"/>
                                </a:lnTo>
                                <a:lnTo>
                                  <a:pt x="567" y="13887"/>
                                </a:lnTo>
                                <a:lnTo>
                                  <a:pt x="578" y="13916"/>
                                </a:lnTo>
                                <a:lnTo>
                                  <a:pt x="590" y="13944"/>
                                </a:lnTo>
                                <a:lnTo>
                                  <a:pt x="603" y="13973"/>
                                </a:lnTo>
                                <a:lnTo>
                                  <a:pt x="618" y="14002"/>
                                </a:lnTo>
                                <a:lnTo>
                                  <a:pt x="632" y="14030"/>
                                </a:lnTo>
                                <a:lnTo>
                                  <a:pt x="648" y="14058"/>
                                </a:lnTo>
                                <a:lnTo>
                                  <a:pt x="664" y="14086"/>
                                </a:lnTo>
                                <a:lnTo>
                                  <a:pt x="682" y="14114"/>
                                </a:lnTo>
                                <a:lnTo>
                                  <a:pt x="700" y="14141"/>
                                </a:lnTo>
                                <a:lnTo>
                                  <a:pt x="721" y="14169"/>
                                </a:lnTo>
                                <a:lnTo>
                                  <a:pt x="741" y="14195"/>
                                </a:lnTo>
                                <a:lnTo>
                                  <a:pt x="762" y="14222"/>
                                </a:lnTo>
                                <a:lnTo>
                                  <a:pt x="783" y="14248"/>
                                </a:lnTo>
                                <a:lnTo>
                                  <a:pt x="806" y="14273"/>
                                </a:lnTo>
                                <a:lnTo>
                                  <a:pt x="830" y="14300"/>
                                </a:lnTo>
                                <a:lnTo>
                                  <a:pt x="854" y="14325"/>
                                </a:lnTo>
                                <a:lnTo>
                                  <a:pt x="879" y="14350"/>
                                </a:lnTo>
                                <a:lnTo>
                                  <a:pt x="906" y="14375"/>
                                </a:lnTo>
                                <a:lnTo>
                                  <a:pt x="932" y="14399"/>
                                </a:lnTo>
                                <a:lnTo>
                                  <a:pt x="960" y="14423"/>
                                </a:lnTo>
                                <a:lnTo>
                                  <a:pt x="988" y="14447"/>
                                </a:lnTo>
                                <a:lnTo>
                                  <a:pt x="1016" y="14470"/>
                                </a:lnTo>
                                <a:lnTo>
                                  <a:pt x="1048" y="14495"/>
                                </a:lnTo>
                                <a:lnTo>
                                  <a:pt x="1081" y="14519"/>
                                </a:lnTo>
                                <a:lnTo>
                                  <a:pt x="1114" y="14545"/>
                                </a:lnTo>
                                <a:lnTo>
                                  <a:pt x="1149" y="14567"/>
                                </a:lnTo>
                                <a:lnTo>
                                  <a:pt x="1183" y="14591"/>
                                </a:lnTo>
                                <a:lnTo>
                                  <a:pt x="1218" y="14613"/>
                                </a:lnTo>
                                <a:lnTo>
                                  <a:pt x="1254" y="14636"/>
                                </a:lnTo>
                                <a:lnTo>
                                  <a:pt x="1292" y="14657"/>
                                </a:lnTo>
                                <a:lnTo>
                                  <a:pt x="1329" y="14678"/>
                                </a:lnTo>
                                <a:lnTo>
                                  <a:pt x="1367" y="14699"/>
                                </a:lnTo>
                                <a:lnTo>
                                  <a:pt x="1406" y="14719"/>
                                </a:lnTo>
                                <a:lnTo>
                                  <a:pt x="1444" y="14739"/>
                                </a:lnTo>
                                <a:lnTo>
                                  <a:pt x="1485" y="14758"/>
                                </a:lnTo>
                                <a:lnTo>
                                  <a:pt x="1525" y="14776"/>
                                </a:lnTo>
                                <a:lnTo>
                                  <a:pt x="1566" y="14794"/>
                                </a:lnTo>
                                <a:lnTo>
                                  <a:pt x="1608" y="14811"/>
                                </a:lnTo>
                                <a:lnTo>
                                  <a:pt x="1648" y="14828"/>
                                </a:lnTo>
                                <a:lnTo>
                                  <a:pt x="1692" y="14845"/>
                                </a:lnTo>
                                <a:lnTo>
                                  <a:pt x="1734" y="14860"/>
                                </a:lnTo>
                                <a:lnTo>
                                  <a:pt x="1778" y="14875"/>
                                </a:lnTo>
                                <a:lnTo>
                                  <a:pt x="1821" y="14889"/>
                                </a:lnTo>
                                <a:lnTo>
                                  <a:pt x="1866" y="14903"/>
                                </a:lnTo>
                                <a:lnTo>
                                  <a:pt x="1910" y="14917"/>
                                </a:lnTo>
                                <a:lnTo>
                                  <a:pt x="1956" y="14929"/>
                                </a:lnTo>
                                <a:lnTo>
                                  <a:pt x="2000" y="14941"/>
                                </a:lnTo>
                                <a:lnTo>
                                  <a:pt x="2046" y="14953"/>
                                </a:lnTo>
                                <a:lnTo>
                                  <a:pt x="2093" y="14963"/>
                                </a:lnTo>
                                <a:lnTo>
                                  <a:pt x="2140" y="14973"/>
                                </a:lnTo>
                                <a:lnTo>
                                  <a:pt x="2186" y="14983"/>
                                </a:lnTo>
                                <a:lnTo>
                                  <a:pt x="2234" y="14991"/>
                                </a:lnTo>
                                <a:lnTo>
                                  <a:pt x="2280" y="14998"/>
                                </a:lnTo>
                                <a:lnTo>
                                  <a:pt x="2329" y="15005"/>
                                </a:lnTo>
                                <a:lnTo>
                                  <a:pt x="2383" y="15014"/>
                                </a:lnTo>
                                <a:lnTo>
                                  <a:pt x="2438" y="15020"/>
                                </a:lnTo>
                                <a:lnTo>
                                  <a:pt x="2493" y="15026"/>
                                </a:lnTo>
                                <a:lnTo>
                                  <a:pt x="2550" y="15029"/>
                                </a:lnTo>
                                <a:lnTo>
                                  <a:pt x="2606" y="15033"/>
                                </a:lnTo>
                                <a:lnTo>
                                  <a:pt x="2664" y="15035"/>
                                </a:lnTo>
                                <a:lnTo>
                                  <a:pt x="2720" y="15038"/>
                                </a:lnTo>
                                <a:lnTo>
                                  <a:pt x="2778" y="15038"/>
                                </a:lnTo>
                                <a:close/>
                                <a:moveTo>
                                  <a:pt x="16451" y="15560"/>
                                </a:moveTo>
                                <a:lnTo>
                                  <a:pt x="2778" y="15560"/>
                                </a:lnTo>
                                <a:lnTo>
                                  <a:pt x="2713" y="15560"/>
                                </a:lnTo>
                                <a:lnTo>
                                  <a:pt x="2648" y="15558"/>
                                </a:lnTo>
                                <a:lnTo>
                                  <a:pt x="2583" y="15555"/>
                                </a:lnTo>
                                <a:lnTo>
                                  <a:pt x="2518" y="15550"/>
                                </a:lnTo>
                                <a:lnTo>
                                  <a:pt x="2452" y="15546"/>
                                </a:lnTo>
                                <a:lnTo>
                                  <a:pt x="2387" y="15538"/>
                                </a:lnTo>
                                <a:lnTo>
                                  <a:pt x="2322" y="15531"/>
                                </a:lnTo>
                                <a:lnTo>
                                  <a:pt x="2259" y="15522"/>
                                </a:lnTo>
                                <a:lnTo>
                                  <a:pt x="2202" y="15513"/>
                                </a:lnTo>
                                <a:lnTo>
                                  <a:pt x="2147" y="15505"/>
                                </a:lnTo>
                                <a:lnTo>
                                  <a:pt x="2091" y="15494"/>
                                </a:lnTo>
                                <a:lnTo>
                                  <a:pt x="2037" y="15483"/>
                                </a:lnTo>
                                <a:lnTo>
                                  <a:pt x="1981" y="15471"/>
                                </a:lnTo>
                                <a:lnTo>
                                  <a:pt x="1927" y="15459"/>
                                </a:lnTo>
                                <a:lnTo>
                                  <a:pt x="1873" y="15445"/>
                                </a:lnTo>
                                <a:lnTo>
                                  <a:pt x="1819" y="15430"/>
                                </a:lnTo>
                                <a:lnTo>
                                  <a:pt x="1766" y="15416"/>
                                </a:lnTo>
                                <a:lnTo>
                                  <a:pt x="1713" y="15400"/>
                                </a:lnTo>
                                <a:lnTo>
                                  <a:pt x="1662" y="15384"/>
                                </a:lnTo>
                                <a:lnTo>
                                  <a:pt x="1610" y="15367"/>
                                </a:lnTo>
                                <a:lnTo>
                                  <a:pt x="1558" y="15349"/>
                                </a:lnTo>
                                <a:lnTo>
                                  <a:pt x="1508" y="15330"/>
                                </a:lnTo>
                                <a:lnTo>
                                  <a:pt x="1457" y="15310"/>
                                </a:lnTo>
                                <a:lnTo>
                                  <a:pt x="1408" y="15290"/>
                                </a:lnTo>
                                <a:lnTo>
                                  <a:pt x="1359" y="15270"/>
                                </a:lnTo>
                                <a:lnTo>
                                  <a:pt x="1310" y="15248"/>
                                </a:lnTo>
                                <a:lnTo>
                                  <a:pt x="1262" y="15226"/>
                                </a:lnTo>
                                <a:lnTo>
                                  <a:pt x="1215" y="15203"/>
                                </a:lnTo>
                                <a:lnTo>
                                  <a:pt x="1168" y="15179"/>
                                </a:lnTo>
                                <a:lnTo>
                                  <a:pt x="1122" y="15155"/>
                                </a:lnTo>
                                <a:lnTo>
                                  <a:pt x="1077" y="15130"/>
                                </a:lnTo>
                                <a:lnTo>
                                  <a:pt x="1032" y="15105"/>
                                </a:lnTo>
                                <a:lnTo>
                                  <a:pt x="988" y="15079"/>
                                </a:lnTo>
                                <a:lnTo>
                                  <a:pt x="944" y="15052"/>
                                </a:lnTo>
                                <a:lnTo>
                                  <a:pt x="902" y="15025"/>
                                </a:lnTo>
                                <a:lnTo>
                                  <a:pt x="860" y="14997"/>
                                </a:lnTo>
                                <a:lnTo>
                                  <a:pt x="819" y="14969"/>
                                </a:lnTo>
                                <a:lnTo>
                                  <a:pt x="780" y="14941"/>
                                </a:lnTo>
                                <a:lnTo>
                                  <a:pt x="740" y="14911"/>
                                </a:lnTo>
                                <a:lnTo>
                                  <a:pt x="702" y="14881"/>
                                </a:lnTo>
                                <a:lnTo>
                                  <a:pt x="662" y="14848"/>
                                </a:lnTo>
                                <a:lnTo>
                                  <a:pt x="624" y="14815"/>
                                </a:lnTo>
                                <a:lnTo>
                                  <a:pt x="585" y="14781"/>
                                </a:lnTo>
                                <a:lnTo>
                                  <a:pt x="548" y="14746"/>
                                </a:lnTo>
                                <a:lnTo>
                                  <a:pt x="512" y="14711"/>
                                </a:lnTo>
                                <a:lnTo>
                                  <a:pt x="477" y="14675"/>
                                </a:lnTo>
                                <a:lnTo>
                                  <a:pt x="443" y="14639"/>
                                </a:lnTo>
                                <a:lnTo>
                                  <a:pt x="411" y="14603"/>
                                </a:lnTo>
                                <a:lnTo>
                                  <a:pt x="378" y="14566"/>
                                </a:lnTo>
                                <a:lnTo>
                                  <a:pt x="348" y="14528"/>
                                </a:lnTo>
                                <a:lnTo>
                                  <a:pt x="318" y="14490"/>
                                </a:lnTo>
                                <a:lnTo>
                                  <a:pt x="291" y="14451"/>
                                </a:lnTo>
                                <a:lnTo>
                                  <a:pt x="263" y="14412"/>
                                </a:lnTo>
                                <a:lnTo>
                                  <a:pt x="237" y="14372"/>
                                </a:lnTo>
                                <a:lnTo>
                                  <a:pt x="213" y="14332"/>
                                </a:lnTo>
                                <a:lnTo>
                                  <a:pt x="190" y="14291"/>
                                </a:lnTo>
                                <a:lnTo>
                                  <a:pt x="167" y="14250"/>
                                </a:lnTo>
                                <a:lnTo>
                                  <a:pt x="147" y="14208"/>
                                </a:lnTo>
                                <a:lnTo>
                                  <a:pt x="126" y="14166"/>
                                </a:lnTo>
                                <a:lnTo>
                                  <a:pt x="108" y="14124"/>
                                </a:lnTo>
                                <a:lnTo>
                                  <a:pt x="91" y="14081"/>
                                </a:lnTo>
                                <a:lnTo>
                                  <a:pt x="76" y="14038"/>
                                </a:lnTo>
                                <a:lnTo>
                                  <a:pt x="61" y="13995"/>
                                </a:lnTo>
                                <a:lnTo>
                                  <a:pt x="49" y="13950"/>
                                </a:lnTo>
                                <a:lnTo>
                                  <a:pt x="37" y="13906"/>
                                </a:lnTo>
                                <a:lnTo>
                                  <a:pt x="28" y="13862"/>
                                </a:lnTo>
                                <a:lnTo>
                                  <a:pt x="19" y="13816"/>
                                </a:lnTo>
                                <a:lnTo>
                                  <a:pt x="12" y="13770"/>
                                </a:lnTo>
                                <a:lnTo>
                                  <a:pt x="7" y="13725"/>
                                </a:lnTo>
                                <a:lnTo>
                                  <a:pt x="4" y="13678"/>
                                </a:lnTo>
                                <a:lnTo>
                                  <a:pt x="1" y="13632"/>
                                </a:lnTo>
                                <a:lnTo>
                                  <a:pt x="0" y="13585"/>
                                </a:lnTo>
                                <a:lnTo>
                                  <a:pt x="0" y="13561"/>
                                </a:lnTo>
                                <a:lnTo>
                                  <a:pt x="1" y="13536"/>
                                </a:lnTo>
                                <a:lnTo>
                                  <a:pt x="2" y="13512"/>
                                </a:lnTo>
                                <a:lnTo>
                                  <a:pt x="4" y="13487"/>
                                </a:lnTo>
                                <a:lnTo>
                                  <a:pt x="6" y="13462"/>
                                </a:lnTo>
                                <a:lnTo>
                                  <a:pt x="8" y="13437"/>
                                </a:lnTo>
                                <a:lnTo>
                                  <a:pt x="11" y="13411"/>
                                </a:lnTo>
                                <a:lnTo>
                                  <a:pt x="14" y="13386"/>
                                </a:lnTo>
                                <a:lnTo>
                                  <a:pt x="1653" y="2098"/>
                                </a:lnTo>
                                <a:lnTo>
                                  <a:pt x="1665" y="2021"/>
                                </a:lnTo>
                                <a:lnTo>
                                  <a:pt x="1681" y="1945"/>
                                </a:lnTo>
                                <a:lnTo>
                                  <a:pt x="1699" y="1869"/>
                                </a:lnTo>
                                <a:lnTo>
                                  <a:pt x="1719" y="1793"/>
                                </a:lnTo>
                                <a:lnTo>
                                  <a:pt x="1743" y="1720"/>
                                </a:lnTo>
                                <a:lnTo>
                                  <a:pt x="1769" y="1646"/>
                                </a:lnTo>
                                <a:lnTo>
                                  <a:pt x="1797" y="1574"/>
                                </a:lnTo>
                                <a:lnTo>
                                  <a:pt x="1829" y="1502"/>
                                </a:lnTo>
                                <a:lnTo>
                                  <a:pt x="1864" y="1431"/>
                                </a:lnTo>
                                <a:lnTo>
                                  <a:pt x="1900" y="1361"/>
                                </a:lnTo>
                                <a:lnTo>
                                  <a:pt x="1938" y="1294"/>
                                </a:lnTo>
                                <a:lnTo>
                                  <a:pt x="1980" y="1226"/>
                                </a:lnTo>
                                <a:lnTo>
                                  <a:pt x="2023" y="1160"/>
                                </a:lnTo>
                                <a:lnTo>
                                  <a:pt x="2069" y="1095"/>
                                </a:lnTo>
                                <a:lnTo>
                                  <a:pt x="2118" y="1031"/>
                                </a:lnTo>
                                <a:lnTo>
                                  <a:pt x="2169" y="970"/>
                                </a:lnTo>
                                <a:lnTo>
                                  <a:pt x="2222" y="909"/>
                                </a:lnTo>
                                <a:lnTo>
                                  <a:pt x="2277" y="850"/>
                                </a:lnTo>
                                <a:lnTo>
                                  <a:pt x="2335" y="792"/>
                                </a:lnTo>
                                <a:lnTo>
                                  <a:pt x="2393" y="736"/>
                                </a:lnTo>
                                <a:lnTo>
                                  <a:pt x="2456" y="682"/>
                                </a:lnTo>
                                <a:lnTo>
                                  <a:pt x="2520" y="629"/>
                                </a:lnTo>
                                <a:lnTo>
                                  <a:pt x="2586" y="577"/>
                                </a:lnTo>
                                <a:lnTo>
                                  <a:pt x="2654" y="528"/>
                                </a:lnTo>
                                <a:lnTo>
                                  <a:pt x="2724" y="481"/>
                                </a:lnTo>
                                <a:lnTo>
                                  <a:pt x="2796" y="436"/>
                                </a:lnTo>
                                <a:lnTo>
                                  <a:pt x="2869" y="391"/>
                                </a:lnTo>
                                <a:lnTo>
                                  <a:pt x="2945" y="350"/>
                                </a:lnTo>
                                <a:lnTo>
                                  <a:pt x="3023" y="311"/>
                                </a:lnTo>
                                <a:lnTo>
                                  <a:pt x="3102" y="274"/>
                                </a:lnTo>
                                <a:lnTo>
                                  <a:pt x="3184" y="238"/>
                                </a:lnTo>
                                <a:lnTo>
                                  <a:pt x="3267" y="205"/>
                                </a:lnTo>
                                <a:lnTo>
                                  <a:pt x="3333" y="181"/>
                                </a:lnTo>
                                <a:lnTo>
                                  <a:pt x="3399" y="158"/>
                                </a:lnTo>
                                <a:lnTo>
                                  <a:pt x="3466" y="137"/>
                                </a:lnTo>
                                <a:lnTo>
                                  <a:pt x="3534" y="118"/>
                                </a:lnTo>
                                <a:lnTo>
                                  <a:pt x="3603" y="98"/>
                                </a:lnTo>
                                <a:lnTo>
                                  <a:pt x="3672" y="82"/>
                                </a:lnTo>
                                <a:lnTo>
                                  <a:pt x="3741" y="67"/>
                                </a:lnTo>
                                <a:lnTo>
                                  <a:pt x="3812" y="53"/>
                                </a:lnTo>
                                <a:lnTo>
                                  <a:pt x="3883" y="42"/>
                                </a:lnTo>
                                <a:lnTo>
                                  <a:pt x="3955" y="31"/>
                                </a:lnTo>
                                <a:lnTo>
                                  <a:pt x="4029" y="22"/>
                                </a:lnTo>
                                <a:lnTo>
                                  <a:pt x="4103" y="14"/>
                                </a:lnTo>
                                <a:lnTo>
                                  <a:pt x="4178" y="8"/>
                                </a:lnTo>
                                <a:lnTo>
                                  <a:pt x="4255" y="5"/>
                                </a:lnTo>
                                <a:lnTo>
                                  <a:pt x="4333" y="2"/>
                                </a:lnTo>
                                <a:lnTo>
                                  <a:pt x="4411" y="1"/>
                                </a:lnTo>
                                <a:lnTo>
                                  <a:pt x="4411" y="0"/>
                                </a:lnTo>
                                <a:lnTo>
                                  <a:pt x="4417" y="0"/>
                                </a:lnTo>
                                <a:lnTo>
                                  <a:pt x="15330" y="0"/>
                                </a:lnTo>
                                <a:lnTo>
                                  <a:pt x="15430" y="1"/>
                                </a:lnTo>
                                <a:lnTo>
                                  <a:pt x="15529" y="6"/>
                                </a:lnTo>
                                <a:lnTo>
                                  <a:pt x="15628" y="13"/>
                                </a:lnTo>
                                <a:lnTo>
                                  <a:pt x="15725" y="23"/>
                                </a:lnTo>
                                <a:lnTo>
                                  <a:pt x="15820" y="35"/>
                                </a:lnTo>
                                <a:lnTo>
                                  <a:pt x="15915" y="49"/>
                                </a:lnTo>
                                <a:lnTo>
                                  <a:pt x="16008" y="67"/>
                                </a:lnTo>
                                <a:lnTo>
                                  <a:pt x="16100" y="86"/>
                                </a:lnTo>
                                <a:lnTo>
                                  <a:pt x="16189" y="109"/>
                                </a:lnTo>
                                <a:lnTo>
                                  <a:pt x="16278" y="134"/>
                                </a:lnTo>
                                <a:lnTo>
                                  <a:pt x="16366" y="161"/>
                                </a:lnTo>
                                <a:lnTo>
                                  <a:pt x="16451" y="191"/>
                                </a:lnTo>
                                <a:lnTo>
                                  <a:pt x="16535" y="222"/>
                                </a:lnTo>
                                <a:lnTo>
                                  <a:pt x="16617" y="256"/>
                                </a:lnTo>
                                <a:lnTo>
                                  <a:pt x="16697" y="292"/>
                                </a:lnTo>
                                <a:lnTo>
                                  <a:pt x="16775" y="330"/>
                                </a:lnTo>
                                <a:lnTo>
                                  <a:pt x="16852" y="370"/>
                                </a:lnTo>
                                <a:lnTo>
                                  <a:pt x="16928" y="412"/>
                                </a:lnTo>
                                <a:lnTo>
                                  <a:pt x="17000" y="456"/>
                                </a:lnTo>
                                <a:lnTo>
                                  <a:pt x="17072" y="502"/>
                                </a:lnTo>
                                <a:lnTo>
                                  <a:pt x="17141" y="550"/>
                                </a:lnTo>
                                <a:lnTo>
                                  <a:pt x="17208" y="599"/>
                                </a:lnTo>
                                <a:lnTo>
                                  <a:pt x="17273" y="651"/>
                                </a:lnTo>
                                <a:lnTo>
                                  <a:pt x="17336" y="703"/>
                                </a:lnTo>
                                <a:lnTo>
                                  <a:pt x="17397" y="757"/>
                                </a:lnTo>
                                <a:lnTo>
                                  <a:pt x="17455" y="814"/>
                                </a:lnTo>
                                <a:lnTo>
                                  <a:pt x="17512" y="871"/>
                                </a:lnTo>
                                <a:lnTo>
                                  <a:pt x="17566" y="930"/>
                                </a:lnTo>
                                <a:lnTo>
                                  <a:pt x="17618" y="991"/>
                                </a:lnTo>
                                <a:lnTo>
                                  <a:pt x="17667" y="1053"/>
                                </a:lnTo>
                                <a:lnTo>
                                  <a:pt x="17714" y="1116"/>
                                </a:lnTo>
                                <a:lnTo>
                                  <a:pt x="17758" y="1180"/>
                                </a:lnTo>
                                <a:lnTo>
                                  <a:pt x="17792" y="1233"/>
                                </a:lnTo>
                                <a:lnTo>
                                  <a:pt x="17823" y="1286"/>
                                </a:lnTo>
                                <a:lnTo>
                                  <a:pt x="17853" y="1340"/>
                                </a:lnTo>
                                <a:lnTo>
                                  <a:pt x="17882" y="1394"/>
                                </a:lnTo>
                                <a:lnTo>
                                  <a:pt x="17910" y="1450"/>
                                </a:lnTo>
                                <a:lnTo>
                                  <a:pt x="17935" y="1506"/>
                                </a:lnTo>
                                <a:lnTo>
                                  <a:pt x="17959" y="1564"/>
                                </a:lnTo>
                                <a:lnTo>
                                  <a:pt x="17982" y="1622"/>
                                </a:lnTo>
                                <a:lnTo>
                                  <a:pt x="18002" y="1680"/>
                                </a:lnTo>
                                <a:lnTo>
                                  <a:pt x="18020" y="1739"/>
                                </a:lnTo>
                                <a:lnTo>
                                  <a:pt x="18037" y="1798"/>
                                </a:lnTo>
                                <a:lnTo>
                                  <a:pt x="18053" y="1858"/>
                                </a:lnTo>
                                <a:lnTo>
                                  <a:pt x="18066" y="1919"/>
                                </a:lnTo>
                                <a:lnTo>
                                  <a:pt x="18077" y="1981"/>
                                </a:lnTo>
                                <a:lnTo>
                                  <a:pt x="18086" y="2042"/>
                                </a:lnTo>
                                <a:lnTo>
                                  <a:pt x="18093" y="2103"/>
                                </a:lnTo>
                                <a:lnTo>
                                  <a:pt x="18093" y="2104"/>
                                </a:lnTo>
                                <a:lnTo>
                                  <a:pt x="18095" y="2110"/>
                                </a:lnTo>
                                <a:lnTo>
                                  <a:pt x="19217" y="13398"/>
                                </a:lnTo>
                                <a:lnTo>
                                  <a:pt x="19219" y="13438"/>
                                </a:lnTo>
                                <a:lnTo>
                                  <a:pt x="19222" y="13475"/>
                                </a:lnTo>
                                <a:lnTo>
                                  <a:pt x="19224" y="13510"/>
                                </a:lnTo>
                                <a:lnTo>
                                  <a:pt x="19224" y="13542"/>
                                </a:lnTo>
                                <a:lnTo>
                                  <a:pt x="19223" y="13593"/>
                                </a:lnTo>
                                <a:lnTo>
                                  <a:pt x="19220" y="13642"/>
                                </a:lnTo>
                                <a:lnTo>
                                  <a:pt x="19217" y="13691"/>
                                </a:lnTo>
                                <a:lnTo>
                                  <a:pt x="19211" y="13739"/>
                                </a:lnTo>
                                <a:lnTo>
                                  <a:pt x="19204" y="13788"/>
                                </a:lnTo>
                                <a:lnTo>
                                  <a:pt x="19194" y="13835"/>
                                </a:lnTo>
                                <a:lnTo>
                                  <a:pt x="19183" y="13883"/>
                                </a:lnTo>
                                <a:lnTo>
                                  <a:pt x="19171" y="13930"/>
                                </a:lnTo>
                                <a:lnTo>
                                  <a:pt x="19158" y="13977"/>
                                </a:lnTo>
                                <a:lnTo>
                                  <a:pt x="19143" y="14024"/>
                                </a:lnTo>
                                <a:lnTo>
                                  <a:pt x="19127" y="14069"/>
                                </a:lnTo>
                                <a:lnTo>
                                  <a:pt x="19109" y="14115"/>
                                </a:lnTo>
                                <a:lnTo>
                                  <a:pt x="19089" y="14159"/>
                                </a:lnTo>
                                <a:lnTo>
                                  <a:pt x="19068" y="14204"/>
                                </a:lnTo>
                                <a:lnTo>
                                  <a:pt x="19046" y="14248"/>
                                </a:lnTo>
                                <a:lnTo>
                                  <a:pt x="19022" y="14291"/>
                                </a:lnTo>
                                <a:lnTo>
                                  <a:pt x="18997" y="14334"/>
                                </a:lnTo>
                                <a:lnTo>
                                  <a:pt x="18970" y="14376"/>
                                </a:lnTo>
                                <a:lnTo>
                                  <a:pt x="18943" y="14418"/>
                                </a:lnTo>
                                <a:lnTo>
                                  <a:pt x="18915" y="14460"/>
                                </a:lnTo>
                                <a:lnTo>
                                  <a:pt x="18884" y="14501"/>
                                </a:lnTo>
                                <a:lnTo>
                                  <a:pt x="18853" y="14541"/>
                                </a:lnTo>
                                <a:lnTo>
                                  <a:pt x="18820" y="14581"/>
                                </a:lnTo>
                                <a:lnTo>
                                  <a:pt x="18787" y="14620"/>
                                </a:lnTo>
                                <a:lnTo>
                                  <a:pt x="18752" y="14659"/>
                                </a:lnTo>
                                <a:lnTo>
                                  <a:pt x="18716" y="14696"/>
                                </a:lnTo>
                                <a:lnTo>
                                  <a:pt x="18679" y="14733"/>
                                </a:lnTo>
                                <a:lnTo>
                                  <a:pt x="18640" y="14770"/>
                                </a:lnTo>
                                <a:lnTo>
                                  <a:pt x="18600" y="14806"/>
                                </a:lnTo>
                                <a:lnTo>
                                  <a:pt x="18560" y="14841"/>
                                </a:lnTo>
                                <a:lnTo>
                                  <a:pt x="18519" y="14876"/>
                                </a:lnTo>
                                <a:lnTo>
                                  <a:pt x="18477" y="14909"/>
                                </a:lnTo>
                                <a:lnTo>
                                  <a:pt x="18435" y="14941"/>
                                </a:lnTo>
                                <a:lnTo>
                                  <a:pt x="18393" y="14971"/>
                                </a:lnTo>
                                <a:lnTo>
                                  <a:pt x="18349" y="15001"/>
                                </a:lnTo>
                                <a:lnTo>
                                  <a:pt x="18306" y="15031"/>
                                </a:lnTo>
                                <a:lnTo>
                                  <a:pt x="18262" y="15059"/>
                                </a:lnTo>
                                <a:lnTo>
                                  <a:pt x="18216" y="15087"/>
                                </a:lnTo>
                                <a:lnTo>
                                  <a:pt x="18169" y="15115"/>
                                </a:lnTo>
                                <a:lnTo>
                                  <a:pt x="18122" y="15141"/>
                                </a:lnTo>
                                <a:lnTo>
                                  <a:pt x="18074" y="15167"/>
                                </a:lnTo>
                                <a:lnTo>
                                  <a:pt x="18026" y="15193"/>
                                </a:lnTo>
                                <a:lnTo>
                                  <a:pt x="17977" y="15217"/>
                                </a:lnTo>
                                <a:lnTo>
                                  <a:pt x="17926" y="15241"/>
                                </a:lnTo>
                                <a:lnTo>
                                  <a:pt x="17876" y="15264"/>
                                </a:lnTo>
                                <a:lnTo>
                                  <a:pt x="17824" y="15286"/>
                                </a:lnTo>
                                <a:lnTo>
                                  <a:pt x="17773" y="15308"/>
                                </a:lnTo>
                                <a:lnTo>
                                  <a:pt x="17720" y="15328"/>
                                </a:lnTo>
                                <a:lnTo>
                                  <a:pt x="17667" y="15348"/>
                                </a:lnTo>
                                <a:lnTo>
                                  <a:pt x="17613" y="15367"/>
                                </a:lnTo>
                                <a:lnTo>
                                  <a:pt x="17559" y="15385"/>
                                </a:lnTo>
                                <a:lnTo>
                                  <a:pt x="17503" y="15403"/>
                                </a:lnTo>
                                <a:lnTo>
                                  <a:pt x="17448" y="15420"/>
                                </a:lnTo>
                                <a:lnTo>
                                  <a:pt x="17392" y="15435"/>
                                </a:lnTo>
                                <a:lnTo>
                                  <a:pt x="17335" y="15450"/>
                                </a:lnTo>
                                <a:lnTo>
                                  <a:pt x="17279" y="15464"/>
                                </a:lnTo>
                                <a:lnTo>
                                  <a:pt x="17221" y="15477"/>
                                </a:lnTo>
                                <a:lnTo>
                                  <a:pt x="17163" y="15489"/>
                                </a:lnTo>
                                <a:lnTo>
                                  <a:pt x="17105" y="15500"/>
                                </a:lnTo>
                                <a:lnTo>
                                  <a:pt x="17046" y="15510"/>
                                </a:lnTo>
                                <a:lnTo>
                                  <a:pt x="16987" y="15519"/>
                                </a:lnTo>
                                <a:lnTo>
                                  <a:pt x="16928" y="15528"/>
                                </a:lnTo>
                                <a:lnTo>
                                  <a:pt x="16868" y="15535"/>
                                </a:lnTo>
                                <a:lnTo>
                                  <a:pt x="16808" y="15542"/>
                                </a:lnTo>
                                <a:lnTo>
                                  <a:pt x="16762" y="15546"/>
                                </a:lnTo>
                                <a:lnTo>
                                  <a:pt x="16716" y="15549"/>
                                </a:lnTo>
                                <a:lnTo>
                                  <a:pt x="16671" y="15553"/>
                                </a:lnTo>
                                <a:lnTo>
                                  <a:pt x="16626" y="15555"/>
                                </a:lnTo>
                                <a:lnTo>
                                  <a:pt x="16582" y="15558"/>
                                </a:lnTo>
                                <a:lnTo>
                                  <a:pt x="16537" y="15559"/>
                                </a:lnTo>
                                <a:lnTo>
                                  <a:pt x="16494" y="15560"/>
                                </a:lnTo>
                                <a:lnTo>
                                  <a:pt x="16451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147.35pt;margin-top:389pt;width:62.1pt;height:50.25pt;z-index:251653116" coordorigin="6821,2960" coordsize="4806,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">
                <v:shape id="Freeform 176" o:spid="_x0000_s1027" style="position:absolute;left:6949;top:3090;width:4550;height:3629;visibility:visible;mso-wrap-style:square;v-text-anchor:top" coordsize="18200,14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bkT8QA&#10;AADbAAAADwAAAGRycy9kb3ducmV2LnhtbESPT2vCQBTE70K/w/IKvekmHsSmriL+gWIvVmPPj+zL&#10;Jph9G7Krxn56t1DwOMzMb5jZoreNuFLna8cK0lECgrhwumajID9uh1MQPiBrbByTgjt5WMxfBjPM&#10;tLvxN10PwYgIYZ+hgiqENpPSFxVZ9CPXEkevdJ3FEGVnpO7wFuG2keMkmUiLNceFCltaVVScDxer&#10;QK9/pNnvl1SOv353pTnlmzTNlXp77ZcfIAL14Rn+b39qBZN3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5E/EAAAA2wAAAA8AAAAAAAAAAAAAAAAAmAIAAGRycy9k&#10;b3ducmV2LnhtbFBLBQYAAAAABAAEAPUAAACJAwAAAAA=&#10;" path="m1647,1653l9,12941r-4,31l2,13002r-1,31l,13064r1,30l2,13126r3,30l9,13187r5,30l20,13247r7,30l36,13307r8,29l55,13366r11,29l78,13423r13,29l106,13481r14,28l136,13537r16,28l170,13593r18,27l209,13648r20,26l250,13701r21,26l294,13752r24,27l342,13804r25,25l394,13854r26,24l448,13902r28,24l504,13949r32,25l569,13998r33,26l637,14046r34,24l706,14092r36,23l780,14136r37,21l855,14178r39,20l932,14218r41,19l1013,14255r41,18l1096,14290r40,17l1180,14324r42,15l1266,14354r43,14l1354,14382r44,14l1444,14408r44,12l1534,14432r47,10l1628,14452r46,10l1722,14470r46,7l1817,14484r54,9l1926,14499r55,6l2038,14508r56,4l2152,14514r56,3l2266,14517r6017,l9147,14517r6792,l15980,14517r41,-1l16060,14514r39,-1l16137,14511r37,-3l16212,14506r36,-4l16298,14498r52,-8l16400,14483r50,-7l16500,14468r49,-10l16599,14447r48,-11l16695,14426r48,-14l16790,14399r46,-13l16883,14372r46,-16l16975,14340r45,-16l17064,14306r44,-17l17151,14270r44,-20l17235,14231r42,-20l17318,14189r40,-21l17398,14146r38,-23l17474,14099r38,-24l17549,14051r36,-25l17620,14001r33,-27l17685,13949r30,-25l17745,13899r29,-26l17801,13847r28,-26l17855,13793r26,-28l17905,13738r24,-28l17951,13681r23,-28l17995,13624r20,-30l18034,13564r18,-30l18069,13504r17,-30l18102,13443r13,-32l18128,13380r12,-31l18151,13317r11,-33l18170,13253r7,-33l18185,13187r4,-33l18194,13122r3,-34l18199,13055r1,-34l18199,12996r,-24l18198,12949r-3,-20l17074,1640r-1,-5l17067,1590r-6,-45l17053,1500r-10,-44l17032,1412r-13,-44l17006,1325r-15,-43l16975,1240r-18,-42l16937,1156r-20,-42l16895,1073r-22,-41l16847,991r-25,-40l16786,899r-38,-50l16708,798r-42,-48l16623,702r-46,-45l16529,611r-49,-44l16428,524r-54,-40l16319,444r-57,-38l16204,368r-60,-36l16082,299r-64,-33l15953,236r-66,-28l15820,180r-70,-25l15679,131r-72,-22l15534,90r-76,-19l15383,55r-77,-14l15226,29r-79,-10l15067,12r-83,-6l14901,2r-83,-1l3905,1,3899,r-65,1l3769,4r-65,3l3640,12r-63,7l3513,26r-62,10l3389,47r-61,12l3268,71r-59,14l3153,100r-57,16l3041,133r-54,19l2934,172r-67,26l2802,226r-64,30l2676,287r-60,33l2557,354r-58,36l2442,427r-54,40l2336,506r-51,43l2236,591r-48,44l2142,681r-44,45l2056,774r-40,48l1978,873r-38,50l1905,975r-32,52l1842,1080r-29,54l1786,1189r-25,56l1738,1301r-20,58l1700,1416r-17,58l1669,1533r-12,60l1647,1653xe" fillcolor="#548dd4 [1951]" stroked="f">
                  <v:path arrowok="t" o:connecttype="custom" o:connectlocs="0,3258;2,3297;11,3334;27,3370;47,3405;74,3438;105,3469;142,3499;186,3529;233,3554;284,3577;339,3595;395,3610;454,3621;524,3628;2287,3629;4025,3628;4075,3624;4137,3614;4198,3600;4255,3581;4309,3558;4359,3531;4405,3500;4444,3468;4476,3434;4504,3398;4526,3361;4541,3321;4549,3280;4550,3243;4267,397;4255,342;4234,289;4206,238;4156,175;4094,121;4021,75;3938,39;3846,14;3746,1;959,0;878,6;802,21;734,43;654,80;584,126;525,181;476,244;440,311;417,383" o:connectangles="0,0,0,0,0,0,0,0,0,0,0,0,0,0,0,0,0,0,0,0,0,0,0,0,0,0,0,0,0,0,0,0,0,0,0,0,0,0,0,0,0,0,0,0,0,0,0,0,0,0,0"/>
                </v:shape>
                <v:shape id="Freeform 177" o:spid="_x0000_s1028" style="position:absolute;left:8028;top:3367;width:2584;height:3451;visibility:visible;mso-wrap-style:square;v-text-anchor:top" coordsize="10337,13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tmMIA&#10;AADbAAAADwAAAGRycy9kb3ducmV2LnhtbERPy2rCQBTdF/yH4QrudGKQtkRH0aK0m1LqA7eXzDUT&#10;krmTZqZJ2q/vLIQuD+e92gy2Fh21vnSsYD5LQBDnTpdcKDifDtNnED4ga6wdk4If8rBZjx5WmGnX&#10;8yd1x1CIGMI+QwUmhCaT0ueGLPqZa4gjd3OtxRBhW0jdYh/DbS3TJHmUFkuODQYbejGUV8dvq2Bx&#10;2Jtq+Mhf09vvZVfoxfUL31mpyXjYLkEEGsK/+O5+0wqe4vr4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fO2YwgAAANsAAAAPAAAAAAAAAAAAAAAAAJgCAABkcnMvZG93&#10;bnJldi54bWxQSwUGAAAAAAQABAD1AAAAhwMAAAAA&#10;" path="m4835,13371r-1,23l4833,13415r-3,22l4827,13459r-6,20l4816,13499r-7,21l4800,13540r-8,19l4782,13577r-10,19l4761,13614r-12,16l4736,13647r-14,16l4708,13677r-16,15l4677,13706r-16,12l4644,13730r-18,12l4608,13752r-19,9l4570,13771r-19,7l4530,13785r-20,6l4489,13796r-21,4l4446,13802r-23,2l4402,13804r-23,l4357,13802r-22,-2l4314,13796r-21,-5l4272,13785r-19,-7l4232,13771r-19,-10l4195,13752r-19,-10l4159,13730r-17,-12l4125,13706r-15,-14l4095,13677r-15,-14l4066,13647r-13,-17l4041,13614r-11,-18l4019,13577r-9,-18l4001,13540r-7,-20l3987,13499r-6,-20l3976,13459r-3,-22l3970,13415r-2,-21l3968,13371r,-1262l2892,11034r-13,-14l2866,11004r-13,-16l2842,10973r-11,-17l2822,10939r-10,-17l2804,10904r-8,-16l2790,10870r-6,-18l2779,10834r-4,-20l2771,10796r-2,-19l2767,10758r-1,-18l2766,10721r1,-18l2769,10683r2,-19l2775,10646r3,-19l2783,10609r5,-18l2795,10573r7,-18l2810,10538r9,-18l2829,10503r11,-15l2850,10471,3828,9137,921,6211r-1,1l918,6211r-13,-13l893,6183r-41,-43l813,6096r-40,-45l735,6005r-38,-48l660,5907r-36,-49l589,5807r-36,-55l517,5695r-35,-58l447,5578r-33,-61l381,5455r-31,-63l320,5328r-38,-86l246,5156r-34,-89l181,4978r-30,-91l124,4795,99,4701,77,4606,57,4510,40,4414,27,4317,16,4220,8,4121,3,4023,,3923r3,-99l8,3725r8,-100l28,3526,44,3426r19,-98l87,3229r28,-98l146,3034r36,-98l222,2840r44,-94l314,2652r54,-94l426,2467r62,-91l556,2287,2236,165r15,-17l2265,131r16,-15l2298,101r17,-13l2331,76r18,-12l2367,53r20,-9l2406,35r19,-7l2445,21r20,-6l2485,10r21,-4l2526,3r20,-1l2568,r20,l2609,2r22,2l2651,6r20,5l2692,16r20,6l2733,29r19,9l2771,46r19,11l2810,68r18,12l2846,93r14,12l2874,118r,-1l4996,2119r15,16l5025,2150r15,17l5052,2184r12,17l5074,2219r10,18l5094,2255r7,19l5108,2293r6,19l5120,2332r4,19l5127,2371r3,19l5132,2411r,20l5132,2450r-1,21l5130,2491r-4,19l5122,2531r-4,19l5112,2569r-8,19l5097,2608r-8,19l5079,2645r-11,18l5058,2680r-12,18l5032,2714r-649,915l6723,5970r816,-700l7554,5257r17,-12l7589,5233r17,-11l7624,5212r19,-8l7661,5196r19,-6l7700,5184r19,-6l7738,5174r19,-4l7777,5168r20,-1l7816,5166r21,1l7856,5168r20,1l7895,5173r20,3l7934,5181r19,6l7971,5193r19,7l8008,5209r18,8l8043,5228r18,10l8077,5250r17,13l8109,5276r16,13l10204,7290r13,13l10230,7318r12,14l10254,7348r10,14l10274,7379r10,16l10292,7410r8,17l10307,7445r6,17l10319,7479r5,18l10327,7513r4,18l10333,7549r2,18l10336,7585r1,18l10336,7621r-1,18l10333,7657r-2,18l10327,7693r-4,18l10318,7728r-5,18l10306,7763r-8,17l10291,7797r-8,16l10273,7829r-20,35l10225,7913r-38,63l10141,8050r-55,85l10023,8230r-72,102l9872,8442r-88,116l9688,8677r-103,123l9474,8925r-119,125l9229,9175r-132,123l8956,9417r-147,117l8655,9643r-160,103l8328,9841r-174,85l7974,10002r-185,62l7596,10115r-198,34l7195,10170r-209,3l6771,10158r-220,-35l6325,10068r-229,-77l5860,9890r-20,-10l5822,9870r-20,-12l5784,9846r-16,-14l5752,9818r-16,-14l5722,9788r-13,-17l5696,9756r-12,-18l5673,9720r-11,-18l5652,9684r-8,-20l5637,9645r-6,-20l5625,9604r-5,-19l5616,9564r-2,-21l5611,9523r,-22l5611,9481r2,-22l5615,9438r4,-21l5623,9396r6,-21l5635,9354r9,-21l5653,9313r10,-20l5674,9274r12,-19l5698,9237r13,-17l5726,9205r14,-16l5756,9175r16,-14l5788,9148r18,-12l5824,9125r18,-10l5860,9105r19,-8l5899,9089r20,-6l5939,9077r20,-4l5980,9069r21,-2l6021,9064r22,l6063,9064r22,1l6106,9068r21,3l6149,9076r20,6l6191,9088r20,9l6231,9105r141,61l6511,9215r137,36l6784,9277r132,14l7047,9296r128,-6l7300,9275r123,-22l7543,9223r117,-39l7774,9139r112,-51l7995,9031r106,-63l8203,8902r100,-71l8398,8758r92,-77l8580,8602r86,-82l8747,8439r78,-83l8900,8273r71,-83l9038,8110r63,-80l9159,7953r55,-75l9265,7806r46,-67l9353,7675,7804,6186r-822,704l6966,6904r-17,13l6932,6928r-18,10l6896,6948r-18,8l6860,6965r-19,7l6821,6978r-19,5l6782,6988r-20,2l6743,6992r-20,3l6704,6995r-21,l6663,6994r-19,-3l6624,6989r-20,-5l6585,6979r-20,-5l6546,6967r-18,-7l6509,6952r-18,-10l6474,6931r-18,-11l6439,6908r-15,-13l6407,6882r-15,-16l3510,3983r,-1l3497,3969r-12,-15l3473,3940r-11,-16l3451,3909r-9,-17l3432,3876r-7,-18l3417,3842r-7,-17l3404,3807r-5,-18l3395,3771r-4,-18l3389,3735r-3,-19l3385,3698r-1,-20l3385,3660r1,-19l3387,3623r4,-19l3395,3586r3,-18l3404,3550r6,-19l3416,3514r9,-18l3433,3478r10,-17l3452,3444r12,-17l4126,2494,2622,1074,1236,2825r-46,60l1148,2947r-40,63l1072,3073r-32,65l1011,3204r-28,67l960,3337r-21,69l922,3474r-16,69l894,3612r-9,70l878,3752r-5,69l870,3891r,71l873,4031r5,70l884,4172r9,68l904,4310r12,68l932,4447r15,67l966,4581r20,66l1007,4712r24,65l1055,4840r27,63l1109,4964r22,47l1155,5057r24,46l1203,5149r27,44l1256,5236r26,44l1310,5320r25,38l1361,5392r25,34l1411,5458r26,33l1463,5521r26,29l1514,5577r11,10l1535,5596r,2l1535,5599,4691,8776r16,13l4720,8805r13,14l4745,8835r12,17l4768,8869r10,16l4787,8902r9,18l4803,8938r6,19l4815,8975r5,20l4824,9014r3,19l4830,9052r2,19l4832,9091r,19l4830,9130r-1,19l4826,9169r-4,19l4817,9207r-5,19l4805,9244r-7,19l4790,9281r-9,18l4770,9317r-10,18l4749,9352r-978,1333l4709,11623r15,16l4737,11655r13,15l4762,11687r11,18l4784,11723r9,19l4802,11760r7,21l4816,11801r6,20l4827,11842r3,21l4833,11885r1,22l4835,11929r,1442xe" fillcolor="white [3212]" stroked="f">
                  <v:fill opacity="49858f"/>
                  <v:path arrowok="t" o:connecttype="custom" o:connectlocs="1198,3390;1165,3430;1117,3450;1063,3445;1020,3416;995,3370;713,2747;694,2704;694,2657;712,2618;184,1501;95,1364;19,1152;4,906;78,663;579,22;626,2;678,6;718,29;1275,569;1283,618;1267,666;1901,1306;1949,1292;1997,1300;2554,1826;2578,1866;2584,1910;2571,1953;2446,2140;2124,2437;1638,2531;1434,2451;1408,2406;1405,2354;1428,2305;1470,2274;1521,2266;1662,2313;1971,2272;2206,2089;1951,1547;1705,1745;1656,1747;1610,1727;863,977;847,934;851,888;309,706;230,869;221,1043;264,1210;327,1330;384,1399;1189,2213;1207,2258;1203,2307;1177,2906;1204,2950" o:connectangles="0,0,0,0,0,0,0,0,0,0,0,0,0,0,0,0,0,0,0,0,0,0,0,0,0,0,0,0,0,0,0,0,0,0,0,0,0,0,0,0,0,0,0,0,0,0,0,0,0,0,0,0,0,0,0,0,0,0,0"/>
                </v:shape>
                <v:shape id="Freeform 178" o:spid="_x0000_s1029" style="position:absolute;left:6821;top:2960;width:4806;height:3890;visibility:visible;mso-wrap-style:square;v-text-anchor:top" coordsize="19224,15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2AoMMA&#10;AADbAAAADwAAAGRycy9kb3ducmV2LnhtbESPzWrDMBCE74G+g9hCbolsU5LYjWLaQHFzy097X6yt&#10;ZWqtjKXGzttXgUKPw8x8w2zLyXbiSoNvHStIlwkI4trplhsFH5e3xQaED8gaO8ek4EYeyt3DbIuF&#10;diOf6HoOjYgQ9gUqMCH0hZS+NmTRL11PHL0vN1gMUQ6N1AOOEW47mSXJSlpsOS4Y7GlvqP4+/1gF&#10;p339dMzywyYP6WteVZ/2II1Vav44vTyDCDSF//Bf+10rWKdw/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2AoMMAAADbAAAADwAAAAAAAAAAAAAAAACYAgAAZHJzL2Rv&#10;d25yZXYueG1sUEsFBgAAAAAEAAQA9QAAAIgDAAAAAA==&#10;" path="m2778,15038r13673,l16492,15038r41,-1l16572,15035r39,-1l16649,15032r37,-3l16724,15027r36,-4l16810,15019r52,-8l16912,15004r50,-7l17012,14989r49,-10l17111,14968r48,-11l17207,14947r48,-14l17302,14920r46,-13l17395,14893r46,-16l17487,14861r45,-16l17576,14827r44,-17l17663,14791r44,-20l17747,14752r42,-20l17830,14710r40,-21l17910,14667r38,-23l17986,14620r38,-24l18061,14572r36,-25l18132,14522r33,-27l18197,14470r30,-25l18257,14420r29,-26l18313,14368r28,-26l18367,14314r26,-28l18417,14259r24,-28l18463,14202r23,-28l18507,14145r20,-30l18546,14085r18,-30l18581,14025r17,-30l18614,13964r13,-32l18640,13901r12,-31l18663,13838r11,-33l18682,13774r7,-33l18697,13708r4,-33l18706,13643r3,-34l18711,13576r1,-34l18711,13517r,-24l18710,13470r-3,-20l17586,2161r-1,-5l17579,2111r-6,-45l17565,2021r-10,-44l17544,1933r-13,-44l17518,1846r-15,-43l17487,1761r-18,-42l17449,1677r-20,-42l17407,1594r-22,-41l17359,1512r-25,-40l17298,1420r-38,-50l17220,1319r-42,-48l17135,1223r-46,-45l17041,1132r-49,-44l16940,1045r-54,-40l16831,965r-57,-38l16716,889r-60,-36l16594,820r-64,-33l16465,757r-66,-28l16332,701r-70,-25l16191,652r-72,-22l16046,611r-76,-19l15895,576r-77,-14l15738,550r-79,-10l15579,533r-83,-6l15413,523r-83,-1l4417,522r-6,l4411,521r-65,1l4281,525r-65,3l4152,533r-63,7l4025,547r-62,10l3901,568r-61,12l3780,592r-59,14l3665,621r-57,16l3553,654r-54,19l3446,693r-67,26l3314,747r-64,30l3188,808r-60,33l3069,875r-58,36l2954,948r-54,40l2848,1027r-51,43l2748,1112r-48,44l2654,1202r-44,45l2568,1295r-40,48l2490,1394r-38,50l2417,1496r-32,52l2354,1601r-29,54l2298,1710r-25,56l2250,1822r-20,58l2212,1937r-17,58l2181,2054r-12,60l2159,2174,521,13462r-4,31l514,13523r-1,31l512,13585r1,30l514,13647r3,30l521,13708r5,30l532,13768r7,30l548,13828r8,29l567,13887r11,29l590,13944r13,29l618,14002r14,28l648,14058r16,28l682,14114r18,27l721,14169r20,26l762,14222r21,26l806,14273r24,27l854,14325r25,25l906,14375r26,24l960,14423r28,24l1016,14470r32,25l1081,14519r33,26l1149,14567r34,24l1218,14613r36,23l1292,14657r37,21l1367,14699r39,20l1444,14739r41,19l1525,14776r41,18l1608,14811r40,17l1692,14845r42,15l1778,14875r43,14l1866,14903r44,14l1956,14929r44,12l2046,14953r47,10l2140,14973r46,10l2234,14991r46,7l2329,15005r54,9l2438,15020r55,6l2550,15029r56,4l2664,15035r56,3l2778,15038xm16451,15560r-13673,l2713,15560r-65,-2l2583,15555r-65,-5l2452,15546r-65,-8l2322,15531r-63,-9l2202,15513r-55,-8l2091,15494r-54,-11l1981,15471r-54,-12l1873,15445r-54,-15l1766,15416r-53,-16l1662,15384r-52,-17l1558,15349r-50,-19l1457,15310r-49,-20l1359,15270r-49,-22l1262,15226r-47,-23l1168,15179r-46,-24l1077,15130r-45,-25l988,15079r-44,-27l902,15025r-42,-28l819,14969r-39,-28l740,14911r-38,-30l662,14848r-38,-33l585,14781r-37,-35l512,14711r-35,-36l443,14639r-32,-36l378,14566r-30,-38l318,14490r-27,-39l263,14412r-26,-40l213,14332r-23,-41l167,14250r-20,-42l126,14166r-18,-42l91,14081r-15,-43l61,13995r-12,-45l37,13906r-9,-44l19,13816r-7,-46l7,13725r-3,-47l1,13632,,13585r,-24l1,13536r1,-24l4,13487r2,-25l8,13437r3,-26l14,13386,1653,2098r12,-77l1681,1945r18,-76l1719,1793r24,-73l1769,1646r28,-72l1829,1502r35,-71l1900,1361r38,-67l1980,1226r43,-66l2069,1095r49,-64l2169,970r53,-61l2277,850r58,-58l2393,736r63,-54l2520,629r66,-52l2654,528r70,-47l2796,436r73,-45l2945,350r78,-39l3102,274r82,-36l3267,205r66,-24l3399,158r67,-21l3534,118r69,-20l3672,82r69,-15l3812,53r71,-11l3955,31r74,-9l4103,14r75,-6l4255,5r78,-3l4411,1r,-1l4417,,15330,r100,1l15529,6r99,7l15725,23r95,12l15915,49r93,18l16100,86r89,23l16278,134r88,27l16451,191r84,31l16617,256r80,36l16775,330r77,40l16928,412r72,44l17072,502r69,48l17208,599r65,52l17336,703r61,54l17455,814r57,57l17566,930r52,61l17667,1053r47,63l17758,1180r34,53l17823,1286r30,54l17882,1394r28,56l17935,1506r24,58l17982,1622r20,58l18020,1739r17,59l18053,1858r13,61l18077,1981r9,61l18093,2103r,1l18095,2110r1122,11288l19219,13438r3,37l19224,13510r,32l19223,13593r-3,49l19217,13691r-6,48l19204,13788r-10,47l19183,13883r-12,47l19158,13977r-15,47l19127,14069r-18,46l19089,14159r-21,45l19046,14248r-24,43l18997,14334r-27,42l18943,14418r-28,42l18884,14501r-31,40l18820,14581r-33,39l18752,14659r-36,37l18679,14733r-39,37l18600,14806r-40,35l18519,14876r-42,33l18435,14941r-42,30l18349,15001r-43,30l18262,15059r-46,28l18169,15115r-47,26l18074,15167r-48,26l17977,15217r-51,24l17876,15264r-52,22l17773,15308r-53,20l17667,15348r-54,19l17559,15385r-56,18l17448,15420r-56,15l17335,15450r-56,14l17221,15477r-58,12l17105,15500r-59,10l16987,15519r-59,9l16868,15535r-60,7l16762,15546r-46,3l16671,15553r-45,2l16582,15558r-45,1l16494,15560r-43,xe" fillcolor="#d8d8d8 [2732]" stroked="f">
                  <v:path arrowok="t" o:connecttype="custom" o:connectlocs="4181,3757;4290,3739;4394,3707;4487,3661;4564,3605;4622,3544;4660,3475;4677,3402;4396,539;4372,440;4315,343;4208,241;4066,169;3895,133;1054,132;916,155;782,210;664,301;581,414;540,544;130,3427;151,3493;191,3556;247,3612;323,3664;412,3707;512,3738;623,3757;662,3890;523,3874;403,3842;292,3795;195,3735;111,3660;48,3573;9,3477;0,3384;420,486;485,324;598,184;756,78;918,21;1083,1;3955,9;4154,64;4318,163;4440,295;4501,420;4523,526;4804,3423;4777,3529;4721,3625;4640,3710;4542,3779;4430,3832;4305,3869;4179,3887" o:connectangles="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CF46A5" wp14:editId="7AD5EEBF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35082C" wp14:editId="19878AAE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DFF113" wp14:editId="4D306B20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  <w:sz w:val="24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DE4C3A" w:rsidRDefault="00E838EB" w:rsidP="00E838EB">
          <w:pPr>
            <w:pStyle w:val="PageTitle"/>
            <w:rPr>
              <w:rFonts w:ascii="Arial" w:hAnsi="Arial" w:cs="Arial"/>
              <w:sz w:val="24"/>
            </w:rPr>
          </w:pPr>
          <w:r w:rsidRPr="009D7657">
            <w:rPr>
              <w:rFonts w:ascii="Arial" w:hAnsi="Arial" w:cs="Arial"/>
              <w:sz w:val="48"/>
              <w:szCs w:val="48"/>
            </w:rPr>
            <w:t>Introduction</w:t>
          </w:r>
        </w:p>
      </w:sdtContent>
    </w:sdt>
    <w:p w:rsidR="006D54FB" w:rsidRPr="00DE4C3A" w:rsidRDefault="00A2106F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8A82D1" wp14:editId="3DC95DBF">
                <wp:simplePos x="0" y="0"/>
                <wp:positionH relativeFrom="column">
                  <wp:posOffset>3984585</wp:posOffset>
                </wp:positionH>
                <wp:positionV relativeFrom="paragraph">
                  <wp:posOffset>4465698</wp:posOffset>
                </wp:positionV>
                <wp:extent cx="2850491" cy="2038120"/>
                <wp:effectExtent l="0" t="0" r="7620" b="635"/>
                <wp:wrapNone/>
                <wp:docPr id="60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491" cy="20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92C" w:rsidRPr="00161A70" w:rsidRDefault="005D792C">
                            <w:pPr>
                              <w:pStyle w:val="Servicetitle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30" type="#_x0000_t202" style="position:absolute;margin-left:313.75pt;margin-top:351.65pt;width:224.45pt;height:16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//tgIAALQ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" filled="f" stroked="f">
                <v:textbox inset="0,0,0,0">
                  <w:txbxContent>
                    <w:p w:rsidR="005D792C" w:rsidRPr="00161A70" w:rsidRDefault="005D792C">
                      <w:pPr>
                        <w:pStyle w:val="Servicetitle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1E4FB6" wp14:editId="32E4E577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131B62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1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sO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131B62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1243D2BC" wp14:editId="4EF83B3B">
                <wp:simplePos x="0" y="0"/>
                <wp:positionH relativeFrom="margin">
                  <wp:posOffset>180975</wp:posOffset>
                </wp:positionH>
                <wp:positionV relativeFrom="paragraph">
                  <wp:posOffset>3526155</wp:posOffset>
                </wp:positionV>
                <wp:extent cx="6955155" cy="1391920"/>
                <wp:effectExtent l="0" t="1905" r="7620" b="6350"/>
                <wp:wrapNone/>
                <wp:docPr id="61" name="Freeform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155" cy="1391920"/>
                        </a:xfrm>
                        <a:custGeom>
                          <a:avLst/>
                          <a:gdLst>
                            <a:gd name="T0" fmla="*/ 21577 w 23040"/>
                            <a:gd name="T1" fmla="*/ 1458 h 6276"/>
                            <a:gd name="T2" fmla="*/ 20661 w 23040"/>
                            <a:gd name="T3" fmla="*/ 198 h 6276"/>
                            <a:gd name="T4" fmla="*/ 20619 w 23040"/>
                            <a:gd name="T5" fmla="*/ 151 h 6276"/>
                            <a:gd name="T6" fmla="*/ 20573 w 23040"/>
                            <a:gd name="T7" fmla="*/ 109 h 6276"/>
                            <a:gd name="T8" fmla="*/ 20520 w 23040"/>
                            <a:gd name="T9" fmla="*/ 73 h 6276"/>
                            <a:gd name="T10" fmla="*/ 20464 w 23040"/>
                            <a:gd name="T11" fmla="*/ 45 h 6276"/>
                            <a:gd name="T12" fmla="*/ 20403 w 23040"/>
                            <a:gd name="T13" fmla="*/ 23 h 6276"/>
                            <a:gd name="T14" fmla="*/ 20341 w 23040"/>
                            <a:gd name="T15" fmla="*/ 9 h 6276"/>
                            <a:gd name="T16" fmla="*/ 20280 w 23040"/>
                            <a:gd name="T17" fmla="*/ 1 h 6276"/>
                            <a:gd name="T18" fmla="*/ 12024 w 23040"/>
                            <a:gd name="T19" fmla="*/ 0 h 6276"/>
                            <a:gd name="T20" fmla="*/ 11949 w 23040"/>
                            <a:gd name="T21" fmla="*/ 4 h 6276"/>
                            <a:gd name="T22" fmla="*/ 11881 w 23040"/>
                            <a:gd name="T23" fmla="*/ 16 h 6276"/>
                            <a:gd name="T24" fmla="*/ 11820 w 23040"/>
                            <a:gd name="T25" fmla="*/ 37 h 6276"/>
                            <a:gd name="T26" fmla="*/ 11763 w 23040"/>
                            <a:gd name="T27" fmla="*/ 68 h 6276"/>
                            <a:gd name="T28" fmla="*/ 11709 w 23040"/>
                            <a:gd name="T29" fmla="*/ 109 h 6276"/>
                            <a:gd name="T30" fmla="*/ 11657 w 23040"/>
                            <a:gd name="T31" fmla="*/ 161 h 6276"/>
                            <a:gd name="T32" fmla="*/ 11606 w 23040"/>
                            <a:gd name="T33" fmla="*/ 226 h 6276"/>
                            <a:gd name="T34" fmla="*/ 11555 w 23040"/>
                            <a:gd name="T35" fmla="*/ 302 h 6276"/>
                            <a:gd name="T36" fmla="*/ 68 w 23040"/>
                            <a:gd name="T37" fmla="*/ 1446 h 6276"/>
                            <a:gd name="T38" fmla="*/ 39 w 23040"/>
                            <a:gd name="T39" fmla="*/ 1448 h 6276"/>
                            <a:gd name="T40" fmla="*/ 16 w 23040"/>
                            <a:gd name="T41" fmla="*/ 1456 h 6276"/>
                            <a:gd name="T42" fmla="*/ 9 w 23040"/>
                            <a:gd name="T43" fmla="*/ 1464 h 6276"/>
                            <a:gd name="T44" fmla="*/ 3 w 23040"/>
                            <a:gd name="T45" fmla="*/ 1474 h 6276"/>
                            <a:gd name="T46" fmla="*/ 0 w 23040"/>
                            <a:gd name="T47" fmla="*/ 1487 h 6276"/>
                            <a:gd name="T48" fmla="*/ 0 w 23040"/>
                            <a:gd name="T49" fmla="*/ 1503 h 6276"/>
                            <a:gd name="T50" fmla="*/ 23040 w 23040"/>
                            <a:gd name="T51" fmla="*/ 6276 h 6276"/>
                            <a:gd name="T52" fmla="*/ 23040 w 23040"/>
                            <a:gd name="T53" fmla="*/ 1576 h 6276"/>
                            <a:gd name="T54" fmla="*/ 23034 w 23040"/>
                            <a:gd name="T55" fmla="*/ 1541 h 6276"/>
                            <a:gd name="T56" fmla="*/ 23026 w 23040"/>
                            <a:gd name="T57" fmla="*/ 1514 h 6276"/>
                            <a:gd name="T58" fmla="*/ 23011 w 23040"/>
                            <a:gd name="T59" fmla="*/ 1492 h 6276"/>
                            <a:gd name="T60" fmla="*/ 22992 w 23040"/>
                            <a:gd name="T61" fmla="*/ 1477 h 6276"/>
                            <a:gd name="T62" fmla="*/ 22968 w 23040"/>
                            <a:gd name="T63" fmla="*/ 1467 h 6276"/>
                            <a:gd name="T64" fmla="*/ 22939 w 23040"/>
                            <a:gd name="T65" fmla="*/ 1461 h 6276"/>
                            <a:gd name="T66" fmla="*/ 22906 w 23040"/>
                            <a:gd name="T67" fmla="*/ 1458 h 62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3040" h="6276">
                              <a:moveTo>
                                <a:pt x="22887" y="1458"/>
                              </a:moveTo>
                              <a:lnTo>
                                <a:pt x="21577" y="1458"/>
                              </a:lnTo>
                              <a:lnTo>
                                <a:pt x="20678" y="226"/>
                              </a:lnTo>
                              <a:lnTo>
                                <a:pt x="20661" y="198"/>
                              </a:lnTo>
                              <a:lnTo>
                                <a:pt x="20641" y="174"/>
                              </a:lnTo>
                              <a:lnTo>
                                <a:pt x="20619" y="151"/>
                              </a:lnTo>
                              <a:lnTo>
                                <a:pt x="20596" y="129"/>
                              </a:lnTo>
                              <a:lnTo>
                                <a:pt x="20573" y="109"/>
                              </a:lnTo>
                              <a:lnTo>
                                <a:pt x="20547" y="91"/>
                              </a:lnTo>
                              <a:lnTo>
                                <a:pt x="20520" y="73"/>
                              </a:lnTo>
                              <a:lnTo>
                                <a:pt x="20493" y="59"/>
                              </a:lnTo>
                              <a:lnTo>
                                <a:pt x="20464" y="45"/>
                              </a:lnTo>
                              <a:lnTo>
                                <a:pt x="20434" y="33"/>
                              </a:lnTo>
                              <a:lnTo>
                                <a:pt x="20403" y="23"/>
                              </a:lnTo>
                              <a:lnTo>
                                <a:pt x="20373" y="14"/>
                              </a:lnTo>
                              <a:lnTo>
                                <a:pt x="20341" y="9"/>
                              </a:lnTo>
                              <a:lnTo>
                                <a:pt x="20311" y="4"/>
                              </a:lnTo>
                              <a:lnTo>
                                <a:pt x="20280" y="1"/>
                              </a:lnTo>
                              <a:lnTo>
                                <a:pt x="20248" y="0"/>
                              </a:lnTo>
                              <a:lnTo>
                                <a:pt x="12024" y="0"/>
                              </a:lnTo>
                              <a:lnTo>
                                <a:pt x="11985" y="1"/>
                              </a:lnTo>
                              <a:lnTo>
                                <a:pt x="11949" y="4"/>
                              </a:lnTo>
                              <a:lnTo>
                                <a:pt x="11915" y="9"/>
                              </a:lnTo>
                              <a:lnTo>
                                <a:pt x="11881" y="16"/>
                              </a:lnTo>
                              <a:lnTo>
                                <a:pt x="11850" y="26"/>
                              </a:lnTo>
                              <a:lnTo>
                                <a:pt x="11820" y="37"/>
                              </a:lnTo>
                              <a:lnTo>
                                <a:pt x="11791" y="50"/>
                              </a:lnTo>
                              <a:lnTo>
                                <a:pt x="11763" y="68"/>
                              </a:lnTo>
                              <a:lnTo>
                                <a:pt x="11736" y="86"/>
                              </a:lnTo>
                              <a:lnTo>
                                <a:pt x="11709" y="109"/>
                              </a:lnTo>
                              <a:lnTo>
                                <a:pt x="11683" y="134"/>
                              </a:lnTo>
                              <a:lnTo>
                                <a:pt x="11657" y="161"/>
                              </a:lnTo>
                              <a:lnTo>
                                <a:pt x="11632" y="191"/>
                              </a:lnTo>
                              <a:lnTo>
                                <a:pt x="11606" y="226"/>
                              </a:lnTo>
                              <a:lnTo>
                                <a:pt x="11580" y="262"/>
                              </a:lnTo>
                              <a:lnTo>
                                <a:pt x="11555" y="302"/>
                              </a:lnTo>
                              <a:lnTo>
                                <a:pt x="10679" y="1446"/>
                              </a:lnTo>
                              <a:lnTo>
                                <a:pt x="68" y="1446"/>
                              </a:lnTo>
                              <a:lnTo>
                                <a:pt x="52" y="1446"/>
                              </a:lnTo>
                              <a:lnTo>
                                <a:pt x="39" y="1448"/>
                              </a:lnTo>
                              <a:lnTo>
                                <a:pt x="26" y="1451"/>
                              </a:lnTo>
                              <a:lnTo>
                                <a:pt x="16" y="1456"/>
                              </a:lnTo>
                              <a:lnTo>
                                <a:pt x="12" y="1459"/>
                              </a:lnTo>
                              <a:lnTo>
                                <a:pt x="9" y="1464"/>
                              </a:lnTo>
                              <a:lnTo>
                                <a:pt x="6" y="1468"/>
                              </a:lnTo>
                              <a:lnTo>
                                <a:pt x="3" y="1474"/>
                              </a:lnTo>
                              <a:lnTo>
                                <a:pt x="1" y="1479"/>
                              </a:lnTo>
                              <a:lnTo>
                                <a:pt x="0" y="1487"/>
                              </a:lnTo>
                              <a:lnTo>
                                <a:pt x="0" y="1494"/>
                              </a:lnTo>
                              <a:lnTo>
                                <a:pt x="0" y="1503"/>
                              </a:lnTo>
                              <a:lnTo>
                                <a:pt x="0" y="6276"/>
                              </a:lnTo>
                              <a:lnTo>
                                <a:pt x="23040" y="6276"/>
                              </a:lnTo>
                              <a:lnTo>
                                <a:pt x="23040" y="1595"/>
                              </a:lnTo>
                              <a:lnTo>
                                <a:pt x="23040" y="1576"/>
                              </a:lnTo>
                              <a:lnTo>
                                <a:pt x="23037" y="1557"/>
                              </a:lnTo>
                              <a:lnTo>
                                <a:pt x="23034" y="1541"/>
                              </a:lnTo>
                              <a:lnTo>
                                <a:pt x="23030" y="1527"/>
                              </a:lnTo>
                              <a:lnTo>
                                <a:pt x="23026" y="1514"/>
                              </a:lnTo>
                              <a:lnTo>
                                <a:pt x="23018" y="1503"/>
                              </a:lnTo>
                              <a:lnTo>
                                <a:pt x="23011" y="1492"/>
                              </a:lnTo>
                              <a:lnTo>
                                <a:pt x="23003" y="1484"/>
                              </a:lnTo>
                              <a:lnTo>
                                <a:pt x="22992" y="1477"/>
                              </a:lnTo>
                              <a:lnTo>
                                <a:pt x="22981" y="1471"/>
                              </a:lnTo>
                              <a:lnTo>
                                <a:pt x="22968" y="1467"/>
                              </a:lnTo>
                              <a:lnTo>
                                <a:pt x="22955" y="1462"/>
                              </a:lnTo>
                              <a:lnTo>
                                <a:pt x="22939" y="1461"/>
                              </a:lnTo>
                              <a:lnTo>
                                <a:pt x="22923" y="1459"/>
                              </a:lnTo>
                              <a:lnTo>
                                <a:pt x="22906" y="1458"/>
                              </a:lnTo>
                              <a:lnTo>
                                <a:pt x="22887" y="145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alpha val="45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2" o:spid="_x0000_s1026" style="position:absolute;margin-left:14.25pt;margin-top:277.65pt;width:547.65pt;height:109.6pt;z-index:-25153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3040,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" path="m22887,1458r-1310,l20678,226r-17,-28l20641,174r-22,-23l20596,129r-23,-20l20547,91r-27,-18l20493,59r-29,-14l20434,33r-31,-10l20373,14r-32,-5l20311,4r-31,-3l20248,,12024,r-39,1l11949,4r-34,5l11881,16r-31,10l11820,37r-29,13l11763,68r-27,18l11709,109r-26,25l11657,161r-25,30l11606,226r-26,36l11555,302r-876,1144l68,1446r-16,l39,1448r-13,3l16,1456r-4,3l9,1464r-3,4l3,1474r-2,5l,1487r,7l,1503,,6276r23040,l23040,1595r,-19l23037,1557r-3,-16l23030,1527r-4,-13l23018,1503r-7,-11l23003,1484r-11,-7l22981,1471r-13,-4l22955,1462r-16,-1l22923,1459r-17,-1l22887,1458xe" fillcolor="#8db3e2 [1311]" stroked="f">
                <v:fill opacity="29491f" color2="#8db3e2 [1311]" o:opacity2="0" rotate="t" focus="100%" type="gradient"/>
                <v:path arrowok="t" o:connecttype="custom" o:connectlocs="6513515,323362;6236999,43913;6224320,33489;6210434,24175;6194435,16190;6177530,9980;6159116,5101;6140400,1996;6121985,222;3629722,0;3607081,887;3586554,3549;3568139,8206;3550933,15081;3534632,24175;3518934,35707;3503539,50123;3488143,66979;20527,320700;11773,321144;4830,322918;2717,324693;906,326910;0,329794;0,333342;6955155,1391920;6955155,349532;6953344,341770;6950929,335782;6946401,330903;6940665,327576;6933420,325358;6924666,324027;6914704,323362" o:connectangles="0,0,0,0,0,0,0,0,0,0,0,0,0,0,0,0,0,0,0,0,0,0,0,0,0,0,0,0,0,0,0,0,0,0"/>
                <w10:wrap anchorx="margin"/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45945" behindDoc="0" locked="0" layoutInCell="1" allowOverlap="1" wp14:anchorId="24052478" wp14:editId="7454E7DB">
                <wp:simplePos x="0" y="0"/>
                <wp:positionH relativeFrom="column">
                  <wp:posOffset>264795</wp:posOffset>
                </wp:positionH>
                <wp:positionV relativeFrom="paragraph">
                  <wp:posOffset>4340860</wp:posOffset>
                </wp:positionV>
                <wp:extent cx="4845685" cy="4652645"/>
                <wp:effectExtent l="7620" t="6985" r="4445" b="7620"/>
                <wp:wrapNone/>
                <wp:docPr id="52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685" cy="4652645"/>
                          <a:chOff x="952" y="5840"/>
                          <a:chExt cx="6651" cy="6415"/>
                        </a:xfrm>
                      </wpg:grpSpPr>
                      <wps:wsp>
                        <wps:cNvPr id="53" name="Rectangle 372"/>
                        <wps:cNvSpPr>
                          <a:spLocks noChangeArrowheads="1"/>
                        </wps:cNvSpPr>
                        <wps:spPr bwMode="auto">
                          <a:xfrm flipH="1">
                            <a:off x="1540" y="6646"/>
                            <a:ext cx="72" cy="41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73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032" y="4738"/>
                            <a:ext cx="72" cy="42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74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468" y="5326"/>
                            <a:ext cx="72" cy="619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75"/>
                        <wps:cNvSpPr>
                          <a:spLocks noChangeArrowheads="1"/>
                        </wps:cNvSpPr>
                        <wps:spPr bwMode="auto">
                          <a:xfrm flipH="1">
                            <a:off x="3185" y="6498"/>
                            <a:ext cx="72" cy="57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76"/>
                        <wps:cNvSpPr>
                          <a:spLocks noChangeArrowheads="1"/>
                        </wps:cNvSpPr>
                        <wps:spPr bwMode="auto">
                          <a:xfrm flipV="1">
                            <a:off x="4815" y="5840"/>
                            <a:ext cx="72" cy="44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77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254" y="8311"/>
                            <a:ext cx="72" cy="33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26" style="position:absolute;margin-left:20.85pt;margin-top:341.8pt;width:381.55pt;height:366.35pt;z-index:251645945" coordorigin="952,5840" coordsize="6651,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">
                <v:rect id="Rectangle 372" o:spid="_x0000_s1027" style="position:absolute;left:1540;top:6646;width:72;height:41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fncUA&#10;AADbAAAADwAAAGRycy9kb3ducmV2LnhtbESPQWvCQBSE74L/YXkFb7qpotjUVcRSELHYpMVeH9ln&#10;Esy+DdlVo7/eLQgeh5n5hpktWlOJMzWutKzgdRCBIM6sLjlX8Pvz2Z+CcB5ZY2WZFFzJwWLe7cww&#10;1vbCCZ1Tn4sAYRejgsL7OpbSZQUZdANbEwfvYBuDPsgml7rBS4CbSg6jaCINlhwWCqxpVVB2TE9G&#10;QcJvyf72sd18/e2G3zlF29v+MFWq99Iu30F4av0z/GivtYLxCP6/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p+dxQAAANsAAAAPAAAAAAAAAAAAAAAAAJgCAABkcnMv&#10;ZG93bnJldi54bWxQSwUGAAAAAAQABAD1AAAAigMAAAAA&#10;" fillcolor="#548dd4 [1951]" stroked="f">
                  <v:fill opacity="7967f"/>
                </v:rect>
                <v:rect id="Rectangle 373" o:spid="_x0000_s1028" style="position:absolute;left:3032;top:4738;width:72;height:42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fi2sQA&#10;AADbAAAADwAAAGRycy9kb3ducmV2LnhtbESPQWvCQBSE7wX/w/IEb3VjsWJjNhKFQqEUNW31+sg+&#10;k2D2bchuTfrvuwXB4zAz3zDJejCNuFLnassKZtMIBHFhdc2lgq/P18clCOeRNTaWScEvOVino4cE&#10;Y217PtA196UIEHYxKqi8b2MpXVGRQTe1LXHwzrYz6IPsSqk77APcNPIpihbSYM1hocKWthUVl/zH&#10;KGi/Nx/RoX/HzO3odDy9ZHqx3Ss1GQ/ZCoSnwd/Dt/abVvA8h/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H4trEAAAA2wAAAA8AAAAAAAAAAAAAAAAAmAIAAGRycy9k&#10;b3ducmV2LnhtbFBLBQYAAAAABAAEAPUAAACJAwAAAAA=&#10;" fillcolor="#548dd4 [1951]" stroked="f">
                  <v:fill opacity="7967f"/>
                </v:rect>
                <v:rect id="Rectangle 374" o:spid="_x0000_s1029" style="position:absolute;left:4468;top:5326;width:72;height:6198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HQcUA&#10;AADbAAAADwAAAGRycy9kb3ducmV2LnhtbESPzWrDMBCE74W+g9hCb43cQkziWgluoFAIoflp6+ti&#10;bWwTa2UsxXbevgoEchxm5hsmXY6mET11rras4HUSgSAurK65VPBz+HyZgXAeWWNjmRRcyMFy8fiQ&#10;YqLtwDvq974UAcIuQQWV920ipSsqMugmtiUO3tF2Bn2QXSl1h0OAm0a+RVEsDdYcFipsaVVRcdqf&#10;jYL292MT7YY1Zu6b8r98nul4tVXq+WnM3kF4Gv09fGt/aQXTKVy/h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0dBxQAAANsAAAAPAAAAAAAAAAAAAAAAAJgCAABkcnMv&#10;ZG93bnJldi54bWxQSwUGAAAAAAQABAD1AAAAigMAAAAA&#10;" fillcolor="#548dd4 [1951]" stroked="f">
                  <v:fill opacity="7967f"/>
                </v:rect>
                <v:rect id="Rectangle 375" o:spid="_x0000_s1030" style="position:absolute;left:3185;top:6498;width:72;height:57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8BcQA&#10;AADbAAAADwAAAGRycy9kb3ducmV2LnhtbESPQYvCMBSE74L/ITzBm6YKinaNIsrCsihaXdzro3m2&#10;ZZuX0mS1+uuNIHgcZuYbZrZoTCkuVLvCsoJBPwJBnFpdcKbg5/jZm4BwHlljaZkU3MjBYt5uzTDW&#10;9soJXQ4+EwHCLkYFufdVLKVLczLo+rYiDt7Z1gZ9kHUmdY3XADelHEbRWBosOCzkWNEqp/Tv8G8U&#10;JDxNTvf15nv7uxvuM4o299N5olS30yw/QHhq/Dv8an9pBaM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1PAXEAAAA2wAAAA8AAAAAAAAAAAAAAAAAmAIAAGRycy9k&#10;b3ducmV2LnhtbFBLBQYAAAAABAAEAPUAAACJAwAAAAA=&#10;" fillcolor="#548dd4 [1951]" stroked="f">
                  <v:fill opacity="7967f"/>
                </v:rect>
                <v:rect id="Rectangle 376" o:spid="_x0000_s1031" style="position:absolute;left:4815;top:5840;width:72;height:441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nsUA&#10;AADbAAAADwAAAGRycy9kb3ducmV2LnhtbESP3WrCQBSE7wXfYTkF73RTwZ+mriKWgojFJi329pA9&#10;JsHs2ZBdNfr0bkHwcpiZb5jZojWVOFPjSssKXgcRCOLM6pJzBb8/n/0pCOeRNVaWScGVHCzm3c4M&#10;Y20vnNA59bkIEHYxKii8r2MpXVaQQTewNXHwDrYx6INscqkbvAS4qeQwisbSYMlhocCaVgVlx/Rk&#10;FCT8luxvH9vN199u+J1TtL3tD1Olei/t8h2Ep9Y/w4/2WisYTeD/S/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ZmexQAAANsAAAAPAAAAAAAAAAAAAAAAAJgCAABkcnMv&#10;ZG93bnJldi54bWxQSwUGAAAAAAQABAD1AAAAigMAAAAA&#10;" fillcolor="#548dd4 [1951]" stroked="f">
                  <v:fill opacity="7967f"/>
                </v:rect>
                <v:rect id="Rectangle 377" o:spid="_x0000_s1032" style="position:absolute;left:4254;top:8311;width:72;height:330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o38AA&#10;AADbAAAADwAAAGRycy9kb3ducmV2LnhtbERPy4rCMBTdC/MP4QruNFVQZqpROoIgiDg6PraX5toW&#10;m5vSRFv/3iwEl4fzni1aU4oH1a6wrGA4iEAQp1YXnCk4/q/63yCcR9ZYWiYFT3KwmH91Zhhr2/Ce&#10;HgefiRDCLkYFufdVLKVLczLoBrYiDtzV1gZ9gHUmdY1NCDelHEXRRBosODTkWNEyp/R2uBsF1el3&#10;G+2bDSZuR5fz5SfRk+WfUr1um0xBeGr9R/x2r7WCcRgbvoQ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ro38AAAADbAAAADwAAAAAAAAAAAAAAAACYAgAAZHJzL2Rvd25y&#10;ZXYueG1sUEsFBgAAAAAEAAQA9QAAAIUDAAAAAA==&#10;" fillcolor="#548dd4 [1951]" stroked="f">
                  <v:fill opacity="7967f"/>
                </v:rect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 wp14:anchorId="784FBBB5" wp14:editId="25E11866">
                <wp:simplePos x="0" y="0"/>
                <wp:positionH relativeFrom="margin">
                  <wp:posOffset>777875</wp:posOffset>
                </wp:positionH>
                <wp:positionV relativeFrom="margin">
                  <wp:posOffset>5161915</wp:posOffset>
                </wp:positionV>
                <wp:extent cx="1802765" cy="3232150"/>
                <wp:effectExtent l="6350" t="8890" r="635" b="6985"/>
                <wp:wrapNone/>
                <wp:docPr id="28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765" cy="3232150"/>
                          <a:chOff x="0" y="0"/>
                          <a:chExt cx="4206" cy="7541"/>
                        </a:xfrm>
                      </wpg:grpSpPr>
                      <wpg:grpSp>
                        <wpg:cNvPr id="30" name="Group 28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206" cy="7541"/>
                            <a:chOff x="0" y="0"/>
                            <a:chExt cx="4206" cy="7541"/>
                          </a:xfrm>
                        </wpg:grpSpPr>
                        <wps:wsp>
                          <wps:cNvPr id="31" name="Freeform 289"/>
                          <wps:cNvSpPr>
                            <a:spLocks/>
                          </wps:cNvSpPr>
                          <wps:spPr bwMode="auto">
                            <a:xfrm>
                              <a:off x="648" y="4447"/>
                              <a:ext cx="732" cy="2069"/>
                            </a:xfrm>
                            <a:custGeom>
                              <a:avLst/>
                              <a:gdLst>
                                <a:gd name="T0" fmla="*/ 2067 w 2196"/>
                                <a:gd name="T1" fmla="*/ 741 h 6207"/>
                                <a:gd name="T2" fmla="*/ 1826 w 2196"/>
                                <a:gd name="T3" fmla="*/ 939 h 6207"/>
                                <a:gd name="T4" fmla="*/ 1614 w 2196"/>
                                <a:gd name="T5" fmla="*/ 1175 h 6207"/>
                                <a:gd name="T6" fmla="*/ 1430 w 2196"/>
                                <a:gd name="T7" fmla="*/ 1445 h 6207"/>
                                <a:gd name="T8" fmla="*/ 1275 w 2196"/>
                                <a:gd name="T9" fmla="*/ 1746 h 6207"/>
                                <a:gd name="T10" fmla="*/ 1150 w 2196"/>
                                <a:gd name="T11" fmla="*/ 2076 h 6207"/>
                                <a:gd name="T12" fmla="*/ 1057 w 2196"/>
                                <a:gd name="T13" fmla="*/ 2426 h 6207"/>
                                <a:gd name="T14" fmla="*/ 996 w 2196"/>
                                <a:gd name="T15" fmla="*/ 2798 h 6207"/>
                                <a:gd name="T16" fmla="*/ 968 w 2196"/>
                                <a:gd name="T17" fmla="*/ 3184 h 6207"/>
                                <a:gd name="T18" fmla="*/ 975 w 2196"/>
                                <a:gd name="T19" fmla="*/ 3584 h 6207"/>
                                <a:gd name="T20" fmla="*/ 1019 w 2196"/>
                                <a:gd name="T21" fmla="*/ 3990 h 6207"/>
                                <a:gd name="T22" fmla="*/ 1098 w 2196"/>
                                <a:gd name="T23" fmla="*/ 4402 h 6207"/>
                                <a:gd name="T24" fmla="*/ 1214 w 2196"/>
                                <a:gd name="T25" fmla="*/ 4814 h 6207"/>
                                <a:gd name="T26" fmla="*/ 1369 w 2196"/>
                                <a:gd name="T27" fmla="*/ 5223 h 6207"/>
                                <a:gd name="T28" fmla="*/ 1565 w 2196"/>
                                <a:gd name="T29" fmla="*/ 5625 h 6207"/>
                                <a:gd name="T30" fmla="*/ 1801 w 2196"/>
                                <a:gd name="T31" fmla="*/ 6016 h 6207"/>
                                <a:gd name="T32" fmla="*/ 1684 w 2196"/>
                                <a:gd name="T33" fmla="*/ 6091 h 6207"/>
                                <a:gd name="T34" fmla="*/ 1237 w 2196"/>
                                <a:gd name="T35" fmla="*/ 5762 h 6207"/>
                                <a:gd name="T36" fmla="*/ 860 w 2196"/>
                                <a:gd name="T37" fmla="*/ 5321 h 6207"/>
                                <a:gd name="T38" fmla="*/ 552 w 2196"/>
                                <a:gd name="T39" fmla="*/ 4790 h 6207"/>
                                <a:gd name="T40" fmla="*/ 314 w 2196"/>
                                <a:gd name="T41" fmla="*/ 4196 h 6207"/>
                                <a:gd name="T42" fmla="*/ 142 w 2196"/>
                                <a:gd name="T43" fmla="*/ 3563 h 6207"/>
                                <a:gd name="T44" fmla="*/ 38 w 2196"/>
                                <a:gd name="T45" fmla="*/ 2915 h 6207"/>
                                <a:gd name="T46" fmla="*/ 0 w 2196"/>
                                <a:gd name="T47" fmla="*/ 2276 h 6207"/>
                                <a:gd name="T48" fmla="*/ 27 w 2196"/>
                                <a:gd name="T49" fmla="*/ 1671 h 6207"/>
                                <a:gd name="T50" fmla="*/ 117 w 2196"/>
                                <a:gd name="T51" fmla="*/ 1123 h 6207"/>
                                <a:gd name="T52" fmla="*/ 270 w 2196"/>
                                <a:gd name="T53" fmla="*/ 657 h 6207"/>
                                <a:gd name="T54" fmla="*/ 485 w 2196"/>
                                <a:gd name="T55" fmla="*/ 300 h 6207"/>
                                <a:gd name="T56" fmla="*/ 761 w 2196"/>
                                <a:gd name="T57" fmla="*/ 72 h 6207"/>
                                <a:gd name="T58" fmla="*/ 1098 w 2196"/>
                                <a:gd name="T59" fmla="*/ 0 h 6207"/>
                                <a:gd name="T60" fmla="*/ 1494 w 2196"/>
                                <a:gd name="T61" fmla="*/ 107 h 6207"/>
                                <a:gd name="T62" fmla="*/ 1947 w 2196"/>
                                <a:gd name="T63" fmla="*/ 418 h 6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196" h="6207">
                                  <a:moveTo>
                                    <a:pt x="2196" y="657"/>
                                  </a:moveTo>
                                  <a:lnTo>
                                    <a:pt x="2067" y="741"/>
                                  </a:lnTo>
                                  <a:lnTo>
                                    <a:pt x="1943" y="836"/>
                                  </a:lnTo>
                                  <a:lnTo>
                                    <a:pt x="1826" y="939"/>
                                  </a:lnTo>
                                  <a:lnTo>
                                    <a:pt x="1717" y="1052"/>
                                  </a:lnTo>
                                  <a:lnTo>
                                    <a:pt x="1614" y="1175"/>
                                  </a:lnTo>
                                  <a:lnTo>
                                    <a:pt x="1518" y="1306"/>
                                  </a:lnTo>
                                  <a:lnTo>
                                    <a:pt x="1430" y="1445"/>
                                  </a:lnTo>
                                  <a:lnTo>
                                    <a:pt x="1348" y="1592"/>
                                  </a:lnTo>
                                  <a:lnTo>
                                    <a:pt x="1275" y="1746"/>
                                  </a:lnTo>
                                  <a:lnTo>
                                    <a:pt x="1209" y="1907"/>
                                  </a:lnTo>
                                  <a:lnTo>
                                    <a:pt x="1150" y="2076"/>
                                  </a:lnTo>
                                  <a:lnTo>
                                    <a:pt x="1099" y="2248"/>
                                  </a:lnTo>
                                  <a:lnTo>
                                    <a:pt x="1057" y="2426"/>
                                  </a:lnTo>
                                  <a:lnTo>
                                    <a:pt x="1022" y="2610"/>
                                  </a:lnTo>
                                  <a:lnTo>
                                    <a:pt x="996" y="2798"/>
                                  </a:lnTo>
                                  <a:lnTo>
                                    <a:pt x="978" y="2989"/>
                                  </a:lnTo>
                                  <a:lnTo>
                                    <a:pt x="968" y="3184"/>
                                  </a:lnTo>
                                  <a:lnTo>
                                    <a:pt x="968" y="3383"/>
                                  </a:lnTo>
                                  <a:lnTo>
                                    <a:pt x="975" y="3584"/>
                                  </a:lnTo>
                                  <a:lnTo>
                                    <a:pt x="992" y="3786"/>
                                  </a:lnTo>
                                  <a:lnTo>
                                    <a:pt x="1019" y="3990"/>
                                  </a:lnTo>
                                  <a:lnTo>
                                    <a:pt x="1053" y="4196"/>
                                  </a:lnTo>
                                  <a:lnTo>
                                    <a:pt x="1098" y="4402"/>
                                  </a:lnTo>
                                  <a:lnTo>
                                    <a:pt x="1151" y="4608"/>
                                  </a:lnTo>
                                  <a:lnTo>
                                    <a:pt x="1214" y="4814"/>
                                  </a:lnTo>
                                  <a:lnTo>
                                    <a:pt x="1287" y="5019"/>
                                  </a:lnTo>
                                  <a:lnTo>
                                    <a:pt x="1369" y="5223"/>
                                  </a:lnTo>
                                  <a:lnTo>
                                    <a:pt x="1462" y="5425"/>
                                  </a:lnTo>
                                  <a:lnTo>
                                    <a:pt x="1565" y="5625"/>
                                  </a:lnTo>
                                  <a:lnTo>
                                    <a:pt x="1677" y="5823"/>
                                  </a:lnTo>
                                  <a:lnTo>
                                    <a:pt x="1801" y="6016"/>
                                  </a:lnTo>
                                  <a:lnTo>
                                    <a:pt x="1935" y="6207"/>
                                  </a:lnTo>
                                  <a:lnTo>
                                    <a:pt x="1684" y="6091"/>
                                  </a:lnTo>
                                  <a:lnTo>
                                    <a:pt x="1451" y="5943"/>
                                  </a:lnTo>
                                  <a:lnTo>
                                    <a:pt x="1237" y="5762"/>
                                  </a:lnTo>
                                  <a:lnTo>
                                    <a:pt x="1038" y="5554"/>
                                  </a:lnTo>
                                  <a:lnTo>
                                    <a:pt x="860" y="5321"/>
                                  </a:lnTo>
                                  <a:lnTo>
                                    <a:pt x="697" y="5065"/>
                                  </a:lnTo>
                                  <a:lnTo>
                                    <a:pt x="552" y="4790"/>
                                  </a:lnTo>
                                  <a:lnTo>
                                    <a:pt x="424" y="4500"/>
                                  </a:lnTo>
                                  <a:lnTo>
                                    <a:pt x="314" y="4196"/>
                                  </a:lnTo>
                                  <a:lnTo>
                                    <a:pt x="220" y="3884"/>
                                  </a:lnTo>
                                  <a:lnTo>
                                    <a:pt x="142" y="3563"/>
                                  </a:lnTo>
                                  <a:lnTo>
                                    <a:pt x="82" y="3239"/>
                                  </a:lnTo>
                                  <a:lnTo>
                                    <a:pt x="38" y="2915"/>
                                  </a:lnTo>
                                  <a:lnTo>
                                    <a:pt x="11" y="2593"/>
                                  </a:lnTo>
                                  <a:lnTo>
                                    <a:pt x="0" y="2276"/>
                                  </a:lnTo>
                                  <a:lnTo>
                                    <a:pt x="4" y="1968"/>
                                  </a:lnTo>
                                  <a:lnTo>
                                    <a:pt x="27" y="1671"/>
                                  </a:lnTo>
                                  <a:lnTo>
                                    <a:pt x="63" y="1388"/>
                                  </a:lnTo>
                                  <a:lnTo>
                                    <a:pt x="117" y="1123"/>
                                  </a:lnTo>
                                  <a:lnTo>
                                    <a:pt x="186" y="879"/>
                                  </a:lnTo>
                                  <a:lnTo>
                                    <a:pt x="270" y="657"/>
                                  </a:lnTo>
                                  <a:lnTo>
                                    <a:pt x="370" y="464"/>
                                  </a:lnTo>
                                  <a:lnTo>
                                    <a:pt x="485" y="300"/>
                                  </a:lnTo>
                                  <a:lnTo>
                                    <a:pt x="616" y="168"/>
                                  </a:lnTo>
                                  <a:lnTo>
                                    <a:pt x="761" y="72"/>
                                  </a:lnTo>
                                  <a:lnTo>
                                    <a:pt x="923" y="14"/>
                                  </a:lnTo>
                                  <a:lnTo>
                                    <a:pt x="1098" y="0"/>
                                  </a:lnTo>
                                  <a:lnTo>
                                    <a:pt x="1289" y="30"/>
                                  </a:lnTo>
                                  <a:lnTo>
                                    <a:pt x="1494" y="107"/>
                                  </a:lnTo>
                                  <a:lnTo>
                                    <a:pt x="1714" y="236"/>
                                  </a:lnTo>
                                  <a:lnTo>
                                    <a:pt x="1947" y="418"/>
                                  </a:lnTo>
                                  <a:lnTo>
                                    <a:pt x="2196" y="6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90"/>
                          <wps:cNvSpPr>
                            <a:spLocks noEditPoints="1"/>
                          </wps:cNvSpPr>
                          <wps:spPr bwMode="auto">
                            <a:xfrm>
                              <a:off x="0" y="1311"/>
                              <a:ext cx="3114" cy="2537"/>
                            </a:xfrm>
                            <a:custGeom>
                              <a:avLst/>
                              <a:gdLst>
                                <a:gd name="T0" fmla="*/ 2856 w 9341"/>
                                <a:gd name="T1" fmla="*/ 3962 h 7613"/>
                                <a:gd name="T2" fmla="*/ 2905 w 9341"/>
                                <a:gd name="T3" fmla="*/ 3713 h 7613"/>
                                <a:gd name="T4" fmla="*/ 2979 w 9341"/>
                                <a:gd name="T5" fmla="*/ 3481 h 7613"/>
                                <a:gd name="T6" fmla="*/ 3071 w 9341"/>
                                <a:gd name="T7" fmla="*/ 3266 h 7613"/>
                                <a:gd name="T8" fmla="*/ 3185 w 9341"/>
                                <a:gd name="T9" fmla="*/ 3068 h 7613"/>
                                <a:gd name="T10" fmla="*/ 3316 w 9341"/>
                                <a:gd name="T11" fmla="*/ 2887 h 7613"/>
                                <a:gd name="T12" fmla="*/ 3464 w 9341"/>
                                <a:gd name="T13" fmla="*/ 2723 h 7613"/>
                                <a:gd name="T14" fmla="*/ 3626 w 9341"/>
                                <a:gd name="T15" fmla="*/ 2574 h 7613"/>
                                <a:gd name="T16" fmla="*/ 3603 w 9341"/>
                                <a:gd name="T17" fmla="*/ 2397 h 7613"/>
                                <a:gd name="T18" fmla="*/ 3534 w 9341"/>
                                <a:gd name="T19" fmla="*/ 2173 h 7613"/>
                                <a:gd name="T20" fmla="*/ 3485 w 9341"/>
                                <a:gd name="T21" fmla="*/ 1925 h 7613"/>
                                <a:gd name="T22" fmla="*/ 3453 w 9341"/>
                                <a:gd name="T23" fmla="*/ 1662 h 7613"/>
                                <a:gd name="T24" fmla="*/ 3427 w 9341"/>
                                <a:gd name="T25" fmla="*/ 1203 h 7613"/>
                                <a:gd name="T26" fmla="*/ 3430 w 9341"/>
                                <a:gd name="T27" fmla="*/ 757 h 7613"/>
                                <a:gd name="T28" fmla="*/ 3088 w 9341"/>
                                <a:gd name="T29" fmla="*/ 847 h 7613"/>
                                <a:gd name="T30" fmla="*/ 2656 w 9341"/>
                                <a:gd name="T31" fmla="*/ 1133 h 7613"/>
                                <a:gd name="T32" fmla="*/ 2260 w 9341"/>
                                <a:gd name="T33" fmla="*/ 1473 h 7613"/>
                                <a:gd name="T34" fmla="*/ 1908 w 9341"/>
                                <a:gd name="T35" fmla="*/ 1869 h 7613"/>
                                <a:gd name="T36" fmla="*/ 1605 w 9341"/>
                                <a:gd name="T37" fmla="*/ 2320 h 7613"/>
                                <a:gd name="T38" fmla="*/ 1362 w 9341"/>
                                <a:gd name="T39" fmla="*/ 2827 h 7613"/>
                                <a:gd name="T40" fmla="*/ 1182 w 9341"/>
                                <a:gd name="T41" fmla="*/ 3385 h 7613"/>
                                <a:gd name="T42" fmla="*/ 1074 w 9341"/>
                                <a:gd name="T43" fmla="*/ 3997 h 7613"/>
                                <a:gd name="T44" fmla="*/ 1946 w 9341"/>
                                <a:gd name="T45" fmla="*/ 5830 h 7613"/>
                                <a:gd name="T46" fmla="*/ 4439 w 9341"/>
                                <a:gd name="T47" fmla="*/ 2446 h 7613"/>
                                <a:gd name="T48" fmla="*/ 4984 w 9341"/>
                                <a:gd name="T49" fmla="*/ 2212 h 7613"/>
                                <a:gd name="T50" fmla="*/ 5760 w 9341"/>
                                <a:gd name="T51" fmla="*/ 2271 h 7613"/>
                                <a:gd name="T52" fmla="*/ 6604 w 9341"/>
                                <a:gd name="T53" fmla="*/ 2606 h 7613"/>
                                <a:gd name="T54" fmla="*/ 7347 w 9341"/>
                                <a:gd name="T55" fmla="*/ 3193 h 7613"/>
                                <a:gd name="T56" fmla="*/ 7826 w 9341"/>
                                <a:gd name="T57" fmla="*/ 4010 h 7613"/>
                                <a:gd name="T58" fmla="*/ 7874 w 9341"/>
                                <a:gd name="T59" fmla="*/ 5032 h 7613"/>
                                <a:gd name="T60" fmla="*/ 7322 w 9341"/>
                                <a:gd name="T61" fmla="*/ 6241 h 7613"/>
                                <a:gd name="T62" fmla="*/ 6008 w 9341"/>
                                <a:gd name="T63" fmla="*/ 7613 h 7613"/>
                                <a:gd name="T64" fmla="*/ 6158 w 9341"/>
                                <a:gd name="T65" fmla="*/ 7542 h 7613"/>
                                <a:gd name="T66" fmla="*/ 6469 w 9341"/>
                                <a:gd name="T67" fmla="*/ 7534 h 7613"/>
                                <a:gd name="T68" fmla="*/ 6896 w 9341"/>
                                <a:gd name="T69" fmla="*/ 7531 h 7613"/>
                                <a:gd name="T70" fmla="*/ 7397 w 9341"/>
                                <a:gd name="T71" fmla="*/ 7474 h 7613"/>
                                <a:gd name="T72" fmla="*/ 7924 w 9341"/>
                                <a:gd name="T73" fmla="*/ 7306 h 7613"/>
                                <a:gd name="T74" fmla="*/ 8439 w 9341"/>
                                <a:gd name="T75" fmla="*/ 6968 h 7613"/>
                                <a:gd name="T76" fmla="*/ 8894 w 9341"/>
                                <a:gd name="T77" fmla="*/ 6404 h 7613"/>
                                <a:gd name="T78" fmla="*/ 9248 w 9341"/>
                                <a:gd name="T79" fmla="*/ 5554 h 7613"/>
                                <a:gd name="T80" fmla="*/ 9331 w 9341"/>
                                <a:gd name="T81" fmla="*/ 4084 h 7613"/>
                                <a:gd name="T82" fmla="*/ 9108 w 9341"/>
                                <a:gd name="T83" fmla="*/ 2832 h 7613"/>
                                <a:gd name="T84" fmla="*/ 8626 w 9341"/>
                                <a:gd name="T85" fmla="*/ 1804 h 7613"/>
                                <a:gd name="T86" fmla="*/ 7940 w 9341"/>
                                <a:gd name="T87" fmla="*/ 1004 h 7613"/>
                                <a:gd name="T88" fmla="*/ 7100 w 9341"/>
                                <a:gd name="T89" fmla="*/ 436 h 7613"/>
                                <a:gd name="T90" fmla="*/ 6157 w 9341"/>
                                <a:gd name="T91" fmla="*/ 99 h 7613"/>
                                <a:gd name="T92" fmla="*/ 5164 w 9341"/>
                                <a:gd name="T93" fmla="*/ 0 h 7613"/>
                                <a:gd name="T94" fmla="*/ 4170 w 9341"/>
                                <a:gd name="T95" fmla="*/ 140 h 7613"/>
                                <a:gd name="T96" fmla="*/ 4172 w 9341"/>
                                <a:gd name="T97" fmla="*/ 470 h 7613"/>
                                <a:gd name="T98" fmla="*/ 4187 w 9341"/>
                                <a:gd name="T99" fmla="*/ 815 h 7613"/>
                                <a:gd name="T100" fmla="*/ 4251 w 9341"/>
                                <a:gd name="T101" fmla="*/ 1500 h 7613"/>
                                <a:gd name="T102" fmla="*/ 4342 w 9341"/>
                                <a:gd name="T103" fmla="*/ 2083 h 7613"/>
                                <a:gd name="T104" fmla="*/ 4391 w 9341"/>
                                <a:gd name="T105" fmla="*/ 2299 h 7613"/>
                                <a:gd name="T106" fmla="*/ 4439 w 9341"/>
                                <a:gd name="T107" fmla="*/ 2446 h 7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341" h="7613">
                                  <a:moveTo>
                                    <a:pt x="2835" y="4159"/>
                                  </a:moveTo>
                                  <a:lnTo>
                                    <a:pt x="2841" y="4092"/>
                                  </a:lnTo>
                                  <a:lnTo>
                                    <a:pt x="2848" y="4026"/>
                                  </a:lnTo>
                                  <a:lnTo>
                                    <a:pt x="2856" y="3962"/>
                                  </a:lnTo>
                                  <a:lnTo>
                                    <a:pt x="2866" y="3898"/>
                                  </a:lnTo>
                                  <a:lnTo>
                                    <a:pt x="2879" y="3835"/>
                                  </a:lnTo>
                                  <a:lnTo>
                                    <a:pt x="2891" y="3774"/>
                                  </a:lnTo>
                                  <a:lnTo>
                                    <a:pt x="2905" y="3713"/>
                                  </a:lnTo>
                                  <a:lnTo>
                                    <a:pt x="2922" y="3654"/>
                                  </a:lnTo>
                                  <a:lnTo>
                                    <a:pt x="2939" y="3596"/>
                                  </a:lnTo>
                                  <a:lnTo>
                                    <a:pt x="2958" y="3538"/>
                                  </a:lnTo>
                                  <a:lnTo>
                                    <a:pt x="2979" y="3481"/>
                                  </a:lnTo>
                                  <a:lnTo>
                                    <a:pt x="3000" y="3426"/>
                                  </a:lnTo>
                                  <a:lnTo>
                                    <a:pt x="3022" y="3372"/>
                                  </a:lnTo>
                                  <a:lnTo>
                                    <a:pt x="3046" y="3319"/>
                                  </a:lnTo>
                                  <a:lnTo>
                                    <a:pt x="3071" y="3266"/>
                                  </a:lnTo>
                                  <a:lnTo>
                                    <a:pt x="3098" y="3215"/>
                                  </a:lnTo>
                                  <a:lnTo>
                                    <a:pt x="3126" y="3166"/>
                                  </a:lnTo>
                                  <a:lnTo>
                                    <a:pt x="3155" y="3116"/>
                                  </a:lnTo>
                                  <a:lnTo>
                                    <a:pt x="3185" y="3068"/>
                                  </a:lnTo>
                                  <a:lnTo>
                                    <a:pt x="3216" y="3022"/>
                                  </a:lnTo>
                                  <a:lnTo>
                                    <a:pt x="3249" y="2976"/>
                                  </a:lnTo>
                                  <a:lnTo>
                                    <a:pt x="3281" y="2931"/>
                                  </a:lnTo>
                                  <a:lnTo>
                                    <a:pt x="3316" y="2887"/>
                                  </a:lnTo>
                                  <a:lnTo>
                                    <a:pt x="3351" y="2845"/>
                                  </a:lnTo>
                                  <a:lnTo>
                                    <a:pt x="3388" y="2803"/>
                                  </a:lnTo>
                                  <a:lnTo>
                                    <a:pt x="3425" y="2763"/>
                                  </a:lnTo>
                                  <a:lnTo>
                                    <a:pt x="3464" y="2723"/>
                                  </a:lnTo>
                                  <a:lnTo>
                                    <a:pt x="3503" y="2684"/>
                                  </a:lnTo>
                                  <a:lnTo>
                                    <a:pt x="3543" y="2647"/>
                                  </a:lnTo>
                                  <a:lnTo>
                                    <a:pt x="3584" y="2610"/>
                                  </a:lnTo>
                                  <a:lnTo>
                                    <a:pt x="3626" y="2574"/>
                                  </a:lnTo>
                                  <a:lnTo>
                                    <a:pt x="3668" y="2540"/>
                                  </a:lnTo>
                                  <a:lnTo>
                                    <a:pt x="3646" y="2494"/>
                                  </a:lnTo>
                                  <a:lnTo>
                                    <a:pt x="3623" y="2448"/>
                                  </a:lnTo>
                                  <a:lnTo>
                                    <a:pt x="3603" y="2397"/>
                                  </a:lnTo>
                                  <a:lnTo>
                                    <a:pt x="3584" y="2344"/>
                                  </a:lnTo>
                                  <a:lnTo>
                                    <a:pt x="3565" y="2289"/>
                                  </a:lnTo>
                                  <a:lnTo>
                                    <a:pt x="3550" y="2233"/>
                                  </a:lnTo>
                                  <a:lnTo>
                                    <a:pt x="3534" y="2173"/>
                                  </a:lnTo>
                                  <a:lnTo>
                                    <a:pt x="3520" y="2114"/>
                                  </a:lnTo>
                                  <a:lnTo>
                                    <a:pt x="3508" y="2052"/>
                                  </a:lnTo>
                                  <a:lnTo>
                                    <a:pt x="3496" y="1990"/>
                                  </a:lnTo>
                                  <a:lnTo>
                                    <a:pt x="3485" y="1925"/>
                                  </a:lnTo>
                                  <a:lnTo>
                                    <a:pt x="3477" y="1859"/>
                                  </a:lnTo>
                                  <a:lnTo>
                                    <a:pt x="3467" y="1794"/>
                                  </a:lnTo>
                                  <a:lnTo>
                                    <a:pt x="3460" y="1728"/>
                                  </a:lnTo>
                                  <a:lnTo>
                                    <a:pt x="3453" y="1662"/>
                                  </a:lnTo>
                                  <a:lnTo>
                                    <a:pt x="3447" y="1595"/>
                                  </a:lnTo>
                                  <a:lnTo>
                                    <a:pt x="3439" y="1462"/>
                                  </a:lnTo>
                                  <a:lnTo>
                                    <a:pt x="3432" y="1331"/>
                                  </a:lnTo>
                                  <a:lnTo>
                                    <a:pt x="3427" y="1203"/>
                                  </a:lnTo>
                                  <a:lnTo>
                                    <a:pt x="3426" y="1080"/>
                                  </a:lnTo>
                                  <a:lnTo>
                                    <a:pt x="3426" y="964"/>
                                  </a:lnTo>
                                  <a:lnTo>
                                    <a:pt x="3427" y="856"/>
                                  </a:lnTo>
                                  <a:lnTo>
                                    <a:pt x="3430" y="757"/>
                                  </a:lnTo>
                                  <a:lnTo>
                                    <a:pt x="3433" y="669"/>
                                  </a:lnTo>
                                  <a:lnTo>
                                    <a:pt x="3316" y="724"/>
                                  </a:lnTo>
                                  <a:lnTo>
                                    <a:pt x="3202" y="783"/>
                                  </a:lnTo>
                                  <a:lnTo>
                                    <a:pt x="3088" y="847"/>
                                  </a:lnTo>
                                  <a:lnTo>
                                    <a:pt x="2977" y="914"/>
                                  </a:lnTo>
                                  <a:lnTo>
                                    <a:pt x="2869" y="983"/>
                                  </a:lnTo>
                                  <a:lnTo>
                                    <a:pt x="2761" y="1056"/>
                                  </a:lnTo>
                                  <a:lnTo>
                                    <a:pt x="2656" y="1133"/>
                                  </a:lnTo>
                                  <a:lnTo>
                                    <a:pt x="2554" y="1213"/>
                                  </a:lnTo>
                                  <a:lnTo>
                                    <a:pt x="2452" y="1297"/>
                                  </a:lnTo>
                                  <a:lnTo>
                                    <a:pt x="2355" y="1383"/>
                                  </a:lnTo>
                                  <a:lnTo>
                                    <a:pt x="2260" y="1473"/>
                                  </a:lnTo>
                                  <a:lnTo>
                                    <a:pt x="2168" y="1568"/>
                                  </a:lnTo>
                                  <a:lnTo>
                                    <a:pt x="2078" y="1666"/>
                                  </a:lnTo>
                                  <a:lnTo>
                                    <a:pt x="1991" y="1766"/>
                                  </a:lnTo>
                                  <a:lnTo>
                                    <a:pt x="1908" y="1869"/>
                                  </a:lnTo>
                                  <a:lnTo>
                                    <a:pt x="1828" y="1978"/>
                                  </a:lnTo>
                                  <a:lnTo>
                                    <a:pt x="1750" y="2089"/>
                                  </a:lnTo>
                                  <a:lnTo>
                                    <a:pt x="1676" y="2203"/>
                                  </a:lnTo>
                                  <a:lnTo>
                                    <a:pt x="1605" y="2320"/>
                                  </a:lnTo>
                                  <a:lnTo>
                                    <a:pt x="1539" y="2442"/>
                                  </a:lnTo>
                                  <a:lnTo>
                                    <a:pt x="1476" y="2566"/>
                                  </a:lnTo>
                                  <a:lnTo>
                                    <a:pt x="1417" y="2695"/>
                                  </a:lnTo>
                                  <a:lnTo>
                                    <a:pt x="1362" y="2827"/>
                                  </a:lnTo>
                                  <a:lnTo>
                                    <a:pt x="1310" y="2961"/>
                                  </a:lnTo>
                                  <a:lnTo>
                                    <a:pt x="1263" y="3100"/>
                                  </a:lnTo>
                                  <a:lnTo>
                                    <a:pt x="1220" y="3241"/>
                                  </a:lnTo>
                                  <a:lnTo>
                                    <a:pt x="1182" y="3385"/>
                                  </a:lnTo>
                                  <a:lnTo>
                                    <a:pt x="1148" y="3534"/>
                                  </a:lnTo>
                                  <a:lnTo>
                                    <a:pt x="1119" y="3685"/>
                                  </a:lnTo>
                                  <a:lnTo>
                                    <a:pt x="1093" y="3839"/>
                                  </a:lnTo>
                                  <a:lnTo>
                                    <a:pt x="1074" y="3997"/>
                                  </a:lnTo>
                                  <a:lnTo>
                                    <a:pt x="1059" y="4159"/>
                                  </a:lnTo>
                                  <a:lnTo>
                                    <a:pt x="0" y="4159"/>
                                  </a:lnTo>
                                  <a:lnTo>
                                    <a:pt x="972" y="4994"/>
                                  </a:lnTo>
                                  <a:lnTo>
                                    <a:pt x="1946" y="5830"/>
                                  </a:lnTo>
                                  <a:lnTo>
                                    <a:pt x="2918" y="4994"/>
                                  </a:lnTo>
                                  <a:lnTo>
                                    <a:pt x="3890" y="4159"/>
                                  </a:lnTo>
                                  <a:lnTo>
                                    <a:pt x="2835" y="4159"/>
                                  </a:lnTo>
                                  <a:close/>
                                  <a:moveTo>
                                    <a:pt x="4439" y="2446"/>
                                  </a:moveTo>
                                  <a:lnTo>
                                    <a:pt x="4545" y="2359"/>
                                  </a:lnTo>
                                  <a:lnTo>
                                    <a:pt x="4673" y="2291"/>
                                  </a:lnTo>
                                  <a:lnTo>
                                    <a:pt x="4819" y="2241"/>
                                  </a:lnTo>
                                  <a:lnTo>
                                    <a:pt x="4984" y="2212"/>
                                  </a:lnTo>
                                  <a:lnTo>
                                    <a:pt x="5162" y="2199"/>
                                  </a:lnTo>
                                  <a:lnTo>
                                    <a:pt x="5354" y="2206"/>
                                  </a:lnTo>
                                  <a:lnTo>
                                    <a:pt x="5553" y="2230"/>
                                  </a:lnTo>
                                  <a:lnTo>
                                    <a:pt x="5760" y="2271"/>
                                  </a:lnTo>
                                  <a:lnTo>
                                    <a:pt x="5971" y="2330"/>
                                  </a:lnTo>
                                  <a:lnTo>
                                    <a:pt x="6184" y="2407"/>
                                  </a:lnTo>
                                  <a:lnTo>
                                    <a:pt x="6396" y="2499"/>
                                  </a:lnTo>
                                  <a:lnTo>
                                    <a:pt x="6604" y="2606"/>
                                  </a:lnTo>
                                  <a:lnTo>
                                    <a:pt x="6806" y="2730"/>
                                  </a:lnTo>
                                  <a:lnTo>
                                    <a:pt x="6998" y="2869"/>
                                  </a:lnTo>
                                  <a:lnTo>
                                    <a:pt x="7180" y="3025"/>
                                  </a:lnTo>
                                  <a:lnTo>
                                    <a:pt x="7347" y="3193"/>
                                  </a:lnTo>
                                  <a:lnTo>
                                    <a:pt x="7499" y="3377"/>
                                  </a:lnTo>
                                  <a:lnTo>
                                    <a:pt x="7630" y="3575"/>
                                  </a:lnTo>
                                  <a:lnTo>
                                    <a:pt x="7740" y="3785"/>
                                  </a:lnTo>
                                  <a:lnTo>
                                    <a:pt x="7826" y="4010"/>
                                  </a:lnTo>
                                  <a:lnTo>
                                    <a:pt x="7885" y="4246"/>
                                  </a:lnTo>
                                  <a:lnTo>
                                    <a:pt x="7914" y="4496"/>
                                  </a:lnTo>
                                  <a:lnTo>
                                    <a:pt x="7910" y="4759"/>
                                  </a:lnTo>
                                  <a:lnTo>
                                    <a:pt x="7874" y="5032"/>
                                  </a:lnTo>
                                  <a:lnTo>
                                    <a:pt x="7798" y="5318"/>
                                  </a:lnTo>
                                  <a:lnTo>
                                    <a:pt x="7682" y="5615"/>
                                  </a:lnTo>
                                  <a:lnTo>
                                    <a:pt x="7525" y="5923"/>
                                  </a:lnTo>
                                  <a:lnTo>
                                    <a:pt x="7322" y="6241"/>
                                  </a:lnTo>
                                  <a:lnTo>
                                    <a:pt x="7072" y="6569"/>
                                  </a:lnTo>
                                  <a:lnTo>
                                    <a:pt x="6770" y="6907"/>
                                  </a:lnTo>
                                  <a:lnTo>
                                    <a:pt x="6417" y="7255"/>
                                  </a:lnTo>
                                  <a:lnTo>
                                    <a:pt x="6008" y="7613"/>
                                  </a:lnTo>
                                  <a:lnTo>
                                    <a:pt x="6029" y="7586"/>
                                  </a:lnTo>
                                  <a:lnTo>
                                    <a:pt x="6060" y="7566"/>
                                  </a:lnTo>
                                  <a:lnTo>
                                    <a:pt x="6105" y="7552"/>
                                  </a:lnTo>
                                  <a:lnTo>
                                    <a:pt x="6158" y="7542"/>
                                  </a:lnTo>
                                  <a:lnTo>
                                    <a:pt x="6223" y="7536"/>
                                  </a:lnTo>
                                  <a:lnTo>
                                    <a:pt x="6296" y="7534"/>
                                  </a:lnTo>
                                  <a:lnTo>
                                    <a:pt x="6379" y="7534"/>
                                  </a:lnTo>
                                  <a:lnTo>
                                    <a:pt x="6469" y="7534"/>
                                  </a:lnTo>
                                  <a:lnTo>
                                    <a:pt x="6566" y="7535"/>
                                  </a:lnTo>
                                  <a:lnTo>
                                    <a:pt x="6671" y="7535"/>
                                  </a:lnTo>
                                  <a:lnTo>
                                    <a:pt x="6782" y="7535"/>
                                  </a:lnTo>
                                  <a:lnTo>
                                    <a:pt x="6896" y="7531"/>
                                  </a:lnTo>
                                  <a:lnTo>
                                    <a:pt x="7017" y="7524"/>
                                  </a:lnTo>
                                  <a:lnTo>
                                    <a:pt x="7141" y="7512"/>
                                  </a:lnTo>
                                  <a:lnTo>
                                    <a:pt x="7267" y="7497"/>
                                  </a:lnTo>
                                  <a:lnTo>
                                    <a:pt x="7397" y="7474"/>
                                  </a:lnTo>
                                  <a:lnTo>
                                    <a:pt x="7527" y="7445"/>
                                  </a:lnTo>
                                  <a:lnTo>
                                    <a:pt x="7660" y="7408"/>
                                  </a:lnTo>
                                  <a:lnTo>
                                    <a:pt x="7792" y="7361"/>
                                  </a:lnTo>
                                  <a:lnTo>
                                    <a:pt x="7924" y="7306"/>
                                  </a:lnTo>
                                  <a:lnTo>
                                    <a:pt x="8056" y="7240"/>
                                  </a:lnTo>
                                  <a:lnTo>
                                    <a:pt x="8186" y="7162"/>
                                  </a:lnTo>
                                  <a:lnTo>
                                    <a:pt x="8314" y="7071"/>
                                  </a:lnTo>
                                  <a:lnTo>
                                    <a:pt x="8439" y="6968"/>
                                  </a:lnTo>
                                  <a:lnTo>
                                    <a:pt x="8560" y="6851"/>
                                  </a:lnTo>
                                  <a:lnTo>
                                    <a:pt x="8677" y="6718"/>
                                  </a:lnTo>
                                  <a:lnTo>
                                    <a:pt x="8788" y="6569"/>
                                  </a:lnTo>
                                  <a:lnTo>
                                    <a:pt x="8894" y="6404"/>
                                  </a:lnTo>
                                  <a:lnTo>
                                    <a:pt x="8994" y="6220"/>
                                  </a:lnTo>
                                  <a:lnTo>
                                    <a:pt x="9086" y="6018"/>
                                  </a:lnTo>
                                  <a:lnTo>
                                    <a:pt x="9171" y="5797"/>
                                  </a:lnTo>
                                  <a:lnTo>
                                    <a:pt x="9248" y="5554"/>
                                  </a:lnTo>
                                  <a:lnTo>
                                    <a:pt x="9300" y="5167"/>
                                  </a:lnTo>
                                  <a:lnTo>
                                    <a:pt x="9331" y="4792"/>
                                  </a:lnTo>
                                  <a:lnTo>
                                    <a:pt x="9341" y="4430"/>
                                  </a:lnTo>
                                  <a:lnTo>
                                    <a:pt x="9331" y="4084"/>
                                  </a:lnTo>
                                  <a:lnTo>
                                    <a:pt x="9303" y="3750"/>
                                  </a:lnTo>
                                  <a:lnTo>
                                    <a:pt x="9255" y="3430"/>
                                  </a:lnTo>
                                  <a:lnTo>
                                    <a:pt x="9189" y="3124"/>
                                  </a:lnTo>
                                  <a:lnTo>
                                    <a:pt x="9108" y="2832"/>
                                  </a:lnTo>
                                  <a:lnTo>
                                    <a:pt x="9009" y="2554"/>
                                  </a:lnTo>
                                  <a:lnTo>
                                    <a:pt x="8895" y="2291"/>
                                  </a:lnTo>
                                  <a:lnTo>
                                    <a:pt x="8768" y="2040"/>
                                  </a:lnTo>
                                  <a:lnTo>
                                    <a:pt x="8626" y="1804"/>
                                  </a:lnTo>
                                  <a:lnTo>
                                    <a:pt x="8472" y="1584"/>
                                  </a:lnTo>
                                  <a:lnTo>
                                    <a:pt x="8306" y="1376"/>
                                  </a:lnTo>
                                  <a:lnTo>
                                    <a:pt x="8128" y="1184"/>
                                  </a:lnTo>
                                  <a:lnTo>
                                    <a:pt x="7940" y="1004"/>
                                  </a:lnTo>
                                  <a:lnTo>
                                    <a:pt x="7741" y="840"/>
                                  </a:lnTo>
                                  <a:lnTo>
                                    <a:pt x="7536" y="692"/>
                                  </a:lnTo>
                                  <a:lnTo>
                                    <a:pt x="7321" y="556"/>
                                  </a:lnTo>
                                  <a:lnTo>
                                    <a:pt x="7100" y="436"/>
                                  </a:lnTo>
                                  <a:lnTo>
                                    <a:pt x="6872" y="330"/>
                                  </a:lnTo>
                                  <a:lnTo>
                                    <a:pt x="6637" y="238"/>
                                  </a:lnTo>
                                  <a:lnTo>
                                    <a:pt x="6399" y="161"/>
                                  </a:lnTo>
                                  <a:lnTo>
                                    <a:pt x="6157" y="99"/>
                                  </a:lnTo>
                                  <a:lnTo>
                                    <a:pt x="5911" y="52"/>
                                  </a:lnTo>
                                  <a:lnTo>
                                    <a:pt x="5663" y="20"/>
                                  </a:lnTo>
                                  <a:lnTo>
                                    <a:pt x="5414" y="2"/>
                                  </a:lnTo>
                                  <a:lnTo>
                                    <a:pt x="5164" y="0"/>
                                  </a:lnTo>
                                  <a:lnTo>
                                    <a:pt x="4913" y="13"/>
                                  </a:lnTo>
                                  <a:lnTo>
                                    <a:pt x="4664" y="40"/>
                                  </a:lnTo>
                                  <a:lnTo>
                                    <a:pt x="4417" y="84"/>
                                  </a:lnTo>
                                  <a:lnTo>
                                    <a:pt x="4170" y="140"/>
                                  </a:lnTo>
                                  <a:lnTo>
                                    <a:pt x="4169" y="221"/>
                                  </a:lnTo>
                                  <a:lnTo>
                                    <a:pt x="4169" y="301"/>
                                  </a:lnTo>
                                  <a:lnTo>
                                    <a:pt x="4170" y="385"/>
                                  </a:lnTo>
                                  <a:lnTo>
                                    <a:pt x="4172" y="470"/>
                                  </a:lnTo>
                                  <a:lnTo>
                                    <a:pt x="4175" y="554"/>
                                  </a:lnTo>
                                  <a:lnTo>
                                    <a:pt x="4177" y="641"/>
                                  </a:lnTo>
                                  <a:lnTo>
                                    <a:pt x="4182" y="727"/>
                                  </a:lnTo>
                                  <a:lnTo>
                                    <a:pt x="4187" y="815"/>
                                  </a:lnTo>
                                  <a:lnTo>
                                    <a:pt x="4200" y="990"/>
                                  </a:lnTo>
                                  <a:lnTo>
                                    <a:pt x="4214" y="1164"/>
                                  </a:lnTo>
                                  <a:lnTo>
                                    <a:pt x="4232" y="1334"/>
                                  </a:lnTo>
                                  <a:lnTo>
                                    <a:pt x="4251" y="1500"/>
                                  </a:lnTo>
                                  <a:lnTo>
                                    <a:pt x="4272" y="1660"/>
                                  </a:lnTo>
                                  <a:lnTo>
                                    <a:pt x="4294" y="1811"/>
                                  </a:lnTo>
                                  <a:lnTo>
                                    <a:pt x="4318" y="1953"/>
                                  </a:lnTo>
                                  <a:lnTo>
                                    <a:pt x="4342" y="2083"/>
                                  </a:lnTo>
                                  <a:lnTo>
                                    <a:pt x="4355" y="2142"/>
                                  </a:lnTo>
                                  <a:lnTo>
                                    <a:pt x="4366" y="2199"/>
                                  </a:lnTo>
                                  <a:lnTo>
                                    <a:pt x="4379" y="2251"/>
                                  </a:lnTo>
                                  <a:lnTo>
                                    <a:pt x="4391" y="2299"/>
                                  </a:lnTo>
                                  <a:lnTo>
                                    <a:pt x="4404" y="2343"/>
                                  </a:lnTo>
                                  <a:lnTo>
                                    <a:pt x="4415" y="2383"/>
                                  </a:lnTo>
                                  <a:lnTo>
                                    <a:pt x="4428" y="2417"/>
                                  </a:lnTo>
                                  <a:lnTo>
                                    <a:pt x="4439" y="2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91"/>
                          <wps:cNvSpPr>
                            <a:spLocks/>
                          </wps:cNvSpPr>
                          <wps:spPr bwMode="auto">
                            <a:xfrm>
                              <a:off x="1044" y="6762"/>
                              <a:ext cx="776" cy="779"/>
                            </a:xfrm>
                            <a:custGeom>
                              <a:avLst/>
                              <a:gdLst>
                                <a:gd name="T0" fmla="*/ 1282 w 2326"/>
                                <a:gd name="T1" fmla="*/ 5 h 2337"/>
                                <a:gd name="T2" fmla="*/ 1454 w 2326"/>
                                <a:gd name="T3" fmla="*/ 37 h 2337"/>
                                <a:gd name="T4" fmla="*/ 1616 w 2326"/>
                                <a:gd name="T5" fmla="*/ 92 h 2337"/>
                                <a:gd name="T6" fmla="*/ 1766 w 2326"/>
                                <a:gd name="T7" fmla="*/ 169 h 2337"/>
                                <a:gd name="T8" fmla="*/ 1903 w 2326"/>
                                <a:gd name="T9" fmla="*/ 267 h 2337"/>
                                <a:gd name="T10" fmla="*/ 2024 w 2326"/>
                                <a:gd name="T11" fmla="*/ 383 h 2337"/>
                                <a:gd name="T12" fmla="*/ 2128 w 2326"/>
                                <a:gd name="T13" fmla="*/ 514 h 2337"/>
                                <a:gd name="T14" fmla="*/ 2211 w 2326"/>
                                <a:gd name="T15" fmla="*/ 661 h 2337"/>
                                <a:gd name="T16" fmla="*/ 2274 w 2326"/>
                                <a:gd name="T17" fmla="*/ 821 h 2337"/>
                                <a:gd name="T18" fmla="*/ 2312 w 2326"/>
                                <a:gd name="T19" fmla="*/ 991 h 2337"/>
                                <a:gd name="T20" fmla="*/ 2326 w 2326"/>
                                <a:gd name="T21" fmla="*/ 1169 h 2337"/>
                                <a:gd name="T22" fmla="*/ 2312 w 2326"/>
                                <a:gd name="T23" fmla="*/ 1346 h 2337"/>
                                <a:gd name="T24" fmla="*/ 2274 w 2326"/>
                                <a:gd name="T25" fmla="*/ 1516 h 2337"/>
                                <a:gd name="T26" fmla="*/ 2211 w 2326"/>
                                <a:gd name="T27" fmla="*/ 1675 h 2337"/>
                                <a:gd name="T28" fmla="*/ 2128 w 2326"/>
                                <a:gd name="T29" fmla="*/ 1822 h 2337"/>
                                <a:gd name="T30" fmla="*/ 2024 w 2326"/>
                                <a:gd name="T31" fmla="*/ 1954 h 2337"/>
                                <a:gd name="T32" fmla="*/ 1903 w 2326"/>
                                <a:gd name="T33" fmla="*/ 2070 h 2337"/>
                                <a:gd name="T34" fmla="*/ 1766 w 2326"/>
                                <a:gd name="T35" fmla="*/ 2167 h 2337"/>
                                <a:gd name="T36" fmla="*/ 1616 w 2326"/>
                                <a:gd name="T37" fmla="*/ 2245 h 2337"/>
                                <a:gd name="T38" fmla="*/ 1454 w 2326"/>
                                <a:gd name="T39" fmla="*/ 2300 h 2337"/>
                                <a:gd name="T40" fmla="*/ 1282 w 2326"/>
                                <a:gd name="T41" fmla="*/ 2331 h 2337"/>
                                <a:gd name="T42" fmla="*/ 1103 w 2326"/>
                                <a:gd name="T43" fmla="*/ 2336 h 2337"/>
                                <a:gd name="T44" fmla="*/ 929 w 2326"/>
                                <a:gd name="T45" fmla="*/ 2313 h 2337"/>
                                <a:gd name="T46" fmla="*/ 763 w 2326"/>
                                <a:gd name="T47" fmla="*/ 2266 h 2337"/>
                                <a:gd name="T48" fmla="*/ 608 w 2326"/>
                                <a:gd name="T49" fmla="*/ 2196 h 2337"/>
                                <a:gd name="T50" fmla="*/ 468 w 2326"/>
                                <a:gd name="T51" fmla="*/ 2105 h 2337"/>
                                <a:gd name="T52" fmla="*/ 341 w 2326"/>
                                <a:gd name="T53" fmla="*/ 1995 h 2337"/>
                                <a:gd name="T54" fmla="*/ 231 w 2326"/>
                                <a:gd name="T55" fmla="*/ 1868 h 2337"/>
                                <a:gd name="T56" fmla="*/ 140 w 2326"/>
                                <a:gd name="T57" fmla="*/ 1726 h 2337"/>
                                <a:gd name="T58" fmla="*/ 71 w 2326"/>
                                <a:gd name="T59" fmla="*/ 1571 h 2337"/>
                                <a:gd name="T60" fmla="*/ 23 w 2326"/>
                                <a:gd name="T61" fmla="*/ 1404 h 2337"/>
                                <a:gd name="T62" fmla="*/ 2 w 2326"/>
                                <a:gd name="T63" fmla="*/ 1228 h 2337"/>
                                <a:gd name="T64" fmla="*/ 6 w 2326"/>
                                <a:gd name="T65" fmla="*/ 1049 h 2337"/>
                                <a:gd name="T66" fmla="*/ 37 w 2326"/>
                                <a:gd name="T67" fmla="*/ 876 h 2337"/>
                                <a:gd name="T68" fmla="*/ 92 w 2326"/>
                                <a:gd name="T69" fmla="*/ 714 h 2337"/>
                                <a:gd name="T70" fmla="*/ 168 w 2326"/>
                                <a:gd name="T71" fmla="*/ 563 h 2337"/>
                                <a:gd name="T72" fmla="*/ 265 w 2326"/>
                                <a:gd name="T73" fmla="*/ 425 h 2337"/>
                                <a:gd name="T74" fmla="*/ 380 w 2326"/>
                                <a:gd name="T75" fmla="*/ 304 h 2337"/>
                                <a:gd name="T76" fmla="*/ 513 w 2326"/>
                                <a:gd name="T77" fmla="*/ 199 h 2337"/>
                                <a:gd name="T78" fmla="*/ 659 w 2326"/>
                                <a:gd name="T79" fmla="*/ 116 h 2337"/>
                                <a:gd name="T80" fmla="*/ 818 w 2326"/>
                                <a:gd name="T81" fmla="*/ 52 h 2337"/>
                                <a:gd name="T82" fmla="*/ 987 w 2326"/>
                                <a:gd name="T83" fmla="*/ 14 h 2337"/>
                                <a:gd name="T84" fmla="*/ 1163 w 2326"/>
                                <a:gd name="T85" fmla="*/ 0 h 2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326" h="2337">
                                  <a:moveTo>
                                    <a:pt x="1163" y="0"/>
                                  </a:moveTo>
                                  <a:lnTo>
                                    <a:pt x="1223" y="1"/>
                                  </a:lnTo>
                                  <a:lnTo>
                                    <a:pt x="1282" y="5"/>
                                  </a:lnTo>
                                  <a:lnTo>
                                    <a:pt x="1340" y="14"/>
                                  </a:lnTo>
                                  <a:lnTo>
                                    <a:pt x="1398" y="24"/>
                                  </a:lnTo>
                                  <a:lnTo>
                                    <a:pt x="1454" y="37"/>
                                  </a:lnTo>
                                  <a:lnTo>
                                    <a:pt x="1509" y="52"/>
                                  </a:lnTo>
                                  <a:lnTo>
                                    <a:pt x="1564" y="70"/>
                                  </a:lnTo>
                                  <a:lnTo>
                                    <a:pt x="1616" y="92"/>
                                  </a:lnTo>
                                  <a:lnTo>
                                    <a:pt x="1668" y="116"/>
                                  </a:lnTo>
                                  <a:lnTo>
                                    <a:pt x="1717" y="141"/>
                                  </a:lnTo>
                                  <a:lnTo>
                                    <a:pt x="1766" y="169"/>
                                  </a:lnTo>
                                  <a:lnTo>
                                    <a:pt x="1813" y="199"/>
                                  </a:lnTo>
                                  <a:lnTo>
                                    <a:pt x="1859" y="232"/>
                                  </a:lnTo>
                                  <a:lnTo>
                                    <a:pt x="1903" y="267"/>
                                  </a:lnTo>
                                  <a:lnTo>
                                    <a:pt x="1945" y="304"/>
                                  </a:lnTo>
                                  <a:lnTo>
                                    <a:pt x="1986" y="342"/>
                                  </a:lnTo>
                                  <a:lnTo>
                                    <a:pt x="2024" y="383"/>
                                  </a:lnTo>
                                  <a:lnTo>
                                    <a:pt x="2060" y="425"/>
                                  </a:lnTo>
                                  <a:lnTo>
                                    <a:pt x="2095" y="469"/>
                                  </a:lnTo>
                                  <a:lnTo>
                                    <a:pt x="2128" y="514"/>
                                  </a:lnTo>
                                  <a:lnTo>
                                    <a:pt x="2157" y="563"/>
                                  </a:lnTo>
                                  <a:lnTo>
                                    <a:pt x="2185" y="612"/>
                                  </a:lnTo>
                                  <a:lnTo>
                                    <a:pt x="2211" y="661"/>
                                  </a:lnTo>
                                  <a:lnTo>
                                    <a:pt x="2235" y="714"/>
                                  </a:lnTo>
                                  <a:lnTo>
                                    <a:pt x="2256" y="766"/>
                                  </a:lnTo>
                                  <a:lnTo>
                                    <a:pt x="2274" y="821"/>
                                  </a:lnTo>
                                  <a:lnTo>
                                    <a:pt x="2290" y="876"/>
                                  </a:lnTo>
                                  <a:lnTo>
                                    <a:pt x="2302" y="933"/>
                                  </a:lnTo>
                                  <a:lnTo>
                                    <a:pt x="2312" y="991"/>
                                  </a:lnTo>
                                  <a:lnTo>
                                    <a:pt x="2321" y="1049"/>
                                  </a:lnTo>
                                  <a:lnTo>
                                    <a:pt x="2325" y="1108"/>
                                  </a:lnTo>
                                  <a:lnTo>
                                    <a:pt x="2326" y="1169"/>
                                  </a:lnTo>
                                  <a:lnTo>
                                    <a:pt x="2325" y="1228"/>
                                  </a:lnTo>
                                  <a:lnTo>
                                    <a:pt x="2321" y="1288"/>
                                  </a:lnTo>
                                  <a:lnTo>
                                    <a:pt x="2312" y="1346"/>
                                  </a:lnTo>
                                  <a:lnTo>
                                    <a:pt x="2302" y="1404"/>
                                  </a:lnTo>
                                  <a:lnTo>
                                    <a:pt x="2290" y="1460"/>
                                  </a:lnTo>
                                  <a:lnTo>
                                    <a:pt x="2274" y="1516"/>
                                  </a:lnTo>
                                  <a:lnTo>
                                    <a:pt x="2256" y="1571"/>
                                  </a:lnTo>
                                  <a:lnTo>
                                    <a:pt x="2235" y="1623"/>
                                  </a:lnTo>
                                  <a:lnTo>
                                    <a:pt x="2211" y="1675"/>
                                  </a:lnTo>
                                  <a:lnTo>
                                    <a:pt x="2185" y="1726"/>
                                  </a:lnTo>
                                  <a:lnTo>
                                    <a:pt x="2157" y="1774"/>
                                  </a:lnTo>
                                  <a:lnTo>
                                    <a:pt x="2128" y="1822"/>
                                  </a:lnTo>
                                  <a:lnTo>
                                    <a:pt x="2095" y="1868"/>
                                  </a:lnTo>
                                  <a:lnTo>
                                    <a:pt x="2060" y="1911"/>
                                  </a:lnTo>
                                  <a:lnTo>
                                    <a:pt x="2024" y="1954"/>
                                  </a:lnTo>
                                  <a:lnTo>
                                    <a:pt x="1986" y="1995"/>
                                  </a:lnTo>
                                  <a:lnTo>
                                    <a:pt x="1945" y="2033"/>
                                  </a:lnTo>
                                  <a:lnTo>
                                    <a:pt x="1903" y="2070"/>
                                  </a:lnTo>
                                  <a:lnTo>
                                    <a:pt x="1859" y="2105"/>
                                  </a:lnTo>
                                  <a:lnTo>
                                    <a:pt x="1813" y="2138"/>
                                  </a:lnTo>
                                  <a:lnTo>
                                    <a:pt x="1766" y="2167"/>
                                  </a:lnTo>
                                  <a:lnTo>
                                    <a:pt x="1717" y="2196"/>
                                  </a:lnTo>
                                  <a:lnTo>
                                    <a:pt x="1668" y="2222"/>
                                  </a:lnTo>
                                  <a:lnTo>
                                    <a:pt x="1616" y="2245"/>
                                  </a:lnTo>
                                  <a:lnTo>
                                    <a:pt x="1564" y="2266"/>
                                  </a:lnTo>
                                  <a:lnTo>
                                    <a:pt x="1509" y="2285"/>
                                  </a:lnTo>
                                  <a:lnTo>
                                    <a:pt x="1454" y="2300"/>
                                  </a:lnTo>
                                  <a:lnTo>
                                    <a:pt x="1398" y="2313"/>
                                  </a:lnTo>
                                  <a:lnTo>
                                    <a:pt x="1340" y="2324"/>
                                  </a:lnTo>
                                  <a:lnTo>
                                    <a:pt x="1282" y="2331"/>
                                  </a:lnTo>
                                  <a:lnTo>
                                    <a:pt x="1223" y="2336"/>
                                  </a:lnTo>
                                  <a:lnTo>
                                    <a:pt x="1163" y="2337"/>
                                  </a:lnTo>
                                  <a:lnTo>
                                    <a:pt x="1103" y="2336"/>
                                  </a:lnTo>
                                  <a:lnTo>
                                    <a:pt x="1044" y="2331"/>
                                  </a:lnTo>
                                  <a:lnTo>
                                    <a:pt x="987" y="2324"/>
                                  </a:lnTo>
                                  <a:lnTo>
                                    <a:pt x="929" y="2313"/>
                                  </a:lnTo>
                                  <a:lnTo>
                                    <a:pt x="873" y="2300"/>
                                  </a:lnTo>
                                  <a:lnTo>
                                    <a:pt x="818" y="2285"/>
                                  </a:lnTo>
                                  <a:lnTo>
                                    <a:pt x="763" y="2266"/>
                                  </a:lnTo>
                                  <a:lnTo>
                                    <a:pt x="711" y="2245"/>
                                  </a:lnTo>
                                  <a:lnTo>
                                    <a:pt x="659" y="2222"/>
                                  </a:lnTo>
                                  <a:lnTo>
                                    <a:pt x="608" y="2196"/>
                                  </a:lnTo>
                                  <a:lnTo>
                                    <a:pt x="560" y="2167"/>
                                  </a:lnTo>
                                  <a:lnTo>
                                    <a:pt x="513" y="2138"/>
                                  </a:lnTo>
                                  <a:lnTo>
                                    <a:pt x="468" y="2105"/>
                                  </a:lnTo>
                                  <a:lnTo>
                                    <a:pt x="422" y="2070"/>
                                  </a:lnTo>
                                  <a:lnTo>
                                    <a:pt x="380" y="2033"/>
                                  </a:lnTo>
                                  <a:lnTo>
                                    <a:pt x="341" y="1995"/>
                                  </a:lnTo>
                                  <a:lnTo>
                                    <a:pt x="301" y="1954"/>
                                  </a:lnTo>
                                  <a:lnTo>
                                    <a:pt x="265" y="1911"/>
                                  </a:lnTo>
                                  <a:lnTo>
                                    <a:pt x="231" y="1868"/>
                                  </a:lnTo>
                                  <a:lnTo>
                                    <a:pt x="199" y="1822"/>
                                  </a:lnTo>
                                  <a:lnTo>
                                    <a:pt x="168" y="1774"/>
                                  </a:lnTo>
                                  <a:lnTo>
                                    <a:pt x="140" y="1726"/>
                                  </a:lnTo>
                                  <a:lnTo>
                                    <a:pt x="114" y="1675"/>
                                  </a:lnTo>
                                  <a:lnTo>
                                    <a:pt x="92" y="1623"/>
                                  </a:lnTo>
                                  <a:lnTo>
                                    <a:pt x="71" y="1571"/>
                                  </a:lnTo>
                                  <a:lnTo>
                                    <a:pt x="52" y="1516"/>
                                  </a:lnTo>
                                  <a:lnTo>
                                    <a:pt x="37" y="1460"/>
                                  </a:lnTo>
                                  <a:lnTo>
                                    <a:pt x="23" y="1404"/>
                                  </a:lnTo>
                                  <a:lnTo>
                                    <a:pt x="13" y="1346"/>
                                  </a:lnTo>
                                  <a:lnTo>
                                    <a:pt x="6" y="1288"/>
                                  </a:lnTo>
                                  <a:lnTo>
                                    <a:pt x="2" y="1228"/>
                                  </a:lnTo>
                                  <a:lnTo>
                                    <a:pt x="0" y="1169"/>
                                  </a:lnTo>
                                  <a:lnTo>
                                    <a:pt x="2" y="1108"/>
                                  </a:lnTo>
                                  <a:lnTo>
                                    <a:pt x="6" y="1049"/>
                                  </a:lnTo>
                                  <a:lnTo>
                                    <a:pt x="13" y="991"/>
                                  </a:lnTo>
                                  <a:lnTo>
                                    <a:pt x="23" y="933"/>
                                  </a:lnTo>
                                  <a:lnTo>
                                    <a:pt x="37" y="876"/>
                                  </a:lnTo>
                                  <a:lnTo>
                                    <a:pt x="52" y="821"/>
                                  </a:lnTo>
                                  <a:lnTo>
                                    <a:pt x="71" y="766"/>
                                  </a:lnTo>
                                  <a:lnTo>
                                    <a:pt x="92" y="714"/>
                                  </a:lnTo>
                                  <a:lnTo>
                                    <a:pt x="114" y="661"/>
                                  </a:lnTo>
                                  <a:lnTo>
                                    <a:pt x="140" y="612"/>
                                  </a:lnTo>
                                  <a:lnTo>
                                    <a:pt x="168" y="563"/>
                                  </a:lnTo>
                                  <a:lnTo>
                                    <a:pt x="199" y="514"/>
                                  </a:lnTo>
                                  <a:lnTo>
                                    <a:pt x="231" y="469"/>
                                  </a:lnTo>
                                  <a:lnTo>
                                    <a:pt x="265" y="425"/>
                                  </a:lnTo>
                                  <a:lnTo>
                                    <a:pt x="301" y="383"/>
                                  </a:lnTo>
                                  <a:lnTo>
                                    <a:pt x="341" y="342"/>
                                  </a:lnTo>
                                  <a:lnTo>
                                    <a:pt x="380" y="304"/>
                                  </a:lnTo>
                                  <a:lnTo>
                                    <a:pt x="422" y="267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513" y="199"/>
                                  </a:lnTo>
                                  <a:lnTo>
                                    <a:pt x="560" y="169"/>
                                  </a:lnTo>
                                  <a:lnTo>
                                    <a:pt x="608" y="141"/>
                                  </a:lnTo>
                                  <a:lnTo>
                                    <a:pt x="659" y="116"/>
                                  </a:lnTo>
                                  <a:lnTo>
                                    <a:pt x="711" y="92"/>
                                  </a:lnTo>
                                  <a:lnTo>
                                    <a:pt x="763" y="70"/>
                                  </a:lnTo>
                                  <a:lnTo>
                                    <a:pt x="818" y="52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929" y="24"/>
                                  </a:lnTo>
                                  <a:lnTo>
                                    <a:pt x="987" y="14"/>
                                  </a:lnTo>
                                  <a:lnTo>
                                    <a:pt x="1044" y="5"/>
                                  </a:lnTo>
                                  <a:lnTo>
                                    <a:pt x="1103" y="1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92"/>
                          <wps:cNvSpPr>
                            <a:spLocks/>
                          </wps:cNvSpPr>
                          <wps:spPr bwMode="auto">
                            <a:xfrm>
                              <a:off x="1101" y="237"/>
                              <a:ext cx="2481" cy="3177"/>
                            </a:xfrm>
                            <a:custGeom>
                              <a:avLst/>
                              <a:gdLst>
                                <a:gd name="T0" fmla="*/ 1948 w 7441"/>
                                <a:gd name="T1" fmla="*/ 287 h 9532"/>
                                <a:gd name="T2" fmla="*/ 1575 w 7441"/>
                                <a:gd name="T3" fmla="*/ 772 h 9532"/>
                                <a:gd name="T4" fmla="*/ 1263 w 7441"/>
                                <a:gd name="T5" fmla="*/ 1312 h 9532"/>
                                <a:gd name="T6" fmla="*/ 1017 w 7441"/>
                                <a:gd name="T7" fmla="*/ 1899 h 9532"/>
                                <a:gd name="T8" fmla="*/ 840 w 7441"/>
                                <a:gd name="T9" fmla="*/ 2523 h 9532"/>
                                <a:gd name="T10" fmla="*/ 736 w 7441"/>
                                <a:gd name="T11" fmla="*/ 3173 h 9532"/>
                                <a:gd name="T12" fmla="*/ 707 w 7441"/>
                                <a:gd name="T13" fmla="*/ 3842 h 9532"/>
                                <a:gd name="T14" fmla="*/ 761 w 7441"/>
                                <a:gd name="T15" fmla="*/ 4519 h 9532"/>
                                <a:gd name="T16" fmla="*/ 897 w 7441"/>
                                <a:gd name="T17" fmla="*/ 5195 h 9532"/>
                                <a:gd name="T18" fmla="*/ 1122 w 7441"/>
                                <a:gd name="T19" fmla="*/ 5861 h 9532"/>
                                <a:gd name="T20" fmla="*/ 1440 w 7441"/>
                                <a:gd name="T21" fmla="*/ 6506 h 9532"/>
                                <a:gd name="T22" fmla="*/ 1839 w 7441"/>
                                <a:gd name="T23" fmla="*/ 7102 h 9532"/>
                                <a:gd name="T24" fmla="*/ 2294 w 7441"/>
                                <a:gd name="T25" fmla="*/ 7627 h 9532"/>
                                <a:gd name="T26" fmla="*/ 2798 w 7441"/>
                                <a:gd name="T27" fmla="*/ 8077 h 9532"/>
                                <a:gd name="T28" fmla="*/ 3343 w 7441"/>
                                <a:gd name="T29" fmla="*/ 8447 h 9532"/>
                                <a:gd name="T30" fmla="*/ 3915 w 7441"/>
                                <a:gd name="T31" fmla="*/ 8734 h 9532"/>
                                <a:gd name="T32" fmla="*/ 4508 w 7441"/>
                                <a:gd name="T33" fmla="*/ 8932 h 9532"/>
                                <a:gd name="T34" fmla="*/ 5108 w 7441"/>
                                <a:gd name="T35" fmla="*/ 9041 h 9532"/>
                                <a:gd name="T36" fmla="*/ 5711 w 7441"/>
                                <a:gd name="T37" fmla="*/ 9054 h 9532"/>
                                <a:gd name="T38" fmla="*/ 6302 w 7441"/>
                                <a:gd name="T39" fmla="*/ 8967 h 9532"/>
                                <a:gd name="T40" fmla="*/ 6873 w 7441"/>
                                <a:gd name="T41" fmla="*/ 8779 h 9532"/>
                                <a:gd name="T42" fmla="*/ 7229 w 7441"/>
                                <a:gd name="T43" fmla="*/ 8604 h 9532"/>
                                <a:gd name="T44" fmla="*/ 7229 w 7441"/>
                                <a:gd name="T45" fmla="*/ 8621 h 9532"/>
                                <a:gd name="T46" fmla="*/ 7263 w 7441"/>
                                <a:gd name="T47" fmla="*/ 8624 h 9532"/>
                                <a:gd name="T48" fmla="*/ 7353 w 7441"/>
                                <a:gd name="T49" fmla="*/ 8618 h 9532"/>
                                <a:gd name="T50" fmla="*/ 7405 w 7441"/>
                                <a:gd name="T51" fmla="*/ 8620 h 9532"/>
                                <a:gd name="T52" fmla="*/ 7437 w 7441"/>
                                <a:gd name="T53" fmla="*/ 8635 h 9532"/>
                                <a:gd name="T54" fmla="*/ 7436 w 7441"/>
                                <a:gd name="T55" fmla="*/ 8669 h 9532"/>
                                <a:gd name="T56" fmla="*/ 7388 w 7441"/>
                                <a:gd name="T57" fmla="*/ 8733 h 9532"/>
                                <a:gd name="T58" fmla="*/ 7277 w 7441"/>
                                <a:gd name="T59" fmla="*/ 8832 h 9532"/>
                                <a:gd name="T60" fmla="*/ 7091 w 7441"/>
                                <a:gd name="T61" fmla="*/ 8973 h 9532"/>
                                <a:gd name="T62" fmla="*/ 6814 w 7441"/>
                                <a:gd name="T63" fmla="*/ 9160 h 9532"/>
                                <a:gd name="T64" fmla="*/ 6424 w 7441"/>
                                <a:gd name="T65" fmla="*/ 9331 h 9532"/>
                                <a:gd name="T66" fmla="*/ 5937 w 7441"/>
                                <a:gd name="T67" fmla="*/ 9457 h 9532"/>
                                <a:gd name="T68" fmla="*/ 5373 w 7441"/>
                                <a:gd name="T69" fmla="*/ 9524 h 9532"/>
                                <a:gd name="T70" fmla="*/ 4751 w 7441"/>
                                <a:gd name="T71" fmla="*/ 9520 h 9532"/>
                                <a:gd name="T72" fmla="*/ 4091 w 7441"/>
                                <a:gd name="T73" fmla="*/ 9430 h 9532"/>
                                <a:gd name="T74" fmla="*/ 3416 w 7441"/>
                                <a:gd name="T75" fmla="*/ 9243 h 9532"/>
                                <a:gd name="T76" fmla="*/ 2745 w 7441"/>
                                <a:gd name="T77" fmla="*/ 8945 h 9532"/>
                                <a:gd name="T78" fmla="*/ 2097 w 7441"/>
                                <a:gd name="T79" fmla="*/ 8523 h 9532"/>
                                <a:gd name="T80" fmla="*/ 1494 w 7441"/>
                                <a:gd name="T81" fmla="*/ 7964 h 9532"/>
                                <a:gd name="T82" fmla="*/ 956 w 7441"/>
                                <a:gd name="T83" fmla="*/ 7255 h 9532"/>
                                <a:gd name="T84" fmla="*/ 578 w 7441"/>
                                <a:gd name="T85" fmla="*/ 6571 h 9532"/>
                                <a:gd name="T86" fmla="*/ 312 w 7441"/>
                                <a:gd name="T87" fmla="*/ 5915 h 9532"/>
                                <a:gd name="T88" fmla="*/ 123 w 7441"/>
                                <a:gd name="T89" fmla="*/ 5228 h 9532"/>
                                <a:gd name="T90" fmla="*/ 19 w 7441"/>
                                <a:gd name="T91" fmla="*/ 4521 h 9532"/>
                                <a:gd name="T92" fmla="*/ 5 w 7441"/>
                                <a:gd name="T93" fmla="*/ 3805 h 9532"/>
                                <a:gd name="T94" fmla="*/ 91 w 7441"/>
                                <a:gd name="T95" fmla="*/ 3092 h 9532"/>
                                <a:gd name="T96" fmla="*/ 281 w 7441"/>
                                <a:gd name="T97" fmla="*/ 2395 h 9532"/>
                                <a:gd name="T98" fmla="*/ 584 w 7441"/>
                                <a:gd name="T99" fmla="*/ 1727 h 9532"/>
                                <a:gd name="T100" fmla="*/ 1004 w 7441"/>
                                <a:gd name="T101" fmla="*/ 1096 h 9532"/>
                                <a:gd name="T102" fmla="*/ 1550 w 7441"/>
                                <a:gd name="T103" fmla="*/ 518 h 9532"/>
                                <a:gd name="T104" fmla="*/ 2228 w 7441"/>
                                <a:gd name="T105" fmla="*/ 0 h 95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7441" h="9532">
                                  <a:moveTo>
                                    <a:pt x="2228" y="0"/>
                                  </a:moveTo>
                                  <a:lnTo>
                                    <a:pt x="2085" y="140"/>
                                  </a:lnTo>
                                  <a:lnTo>
                                    <a:pt x="1948" y="287"/>
                                  </a:lnTo>
                                  <a:lnTo>
                                    <a:pt x="1817" y="443"/>
                                  </a:lnTo>
                                  <a:lnTo>
                                    <a:pt x="1692" y="604"/>
                                  </a:lnTo>
                                  <a:lnTo>
                                    <a:pt x="1575" y="772"/>
                                  </a:lnTo>
                                  <a:lnTo>
                                    <a:pt x="1464" y="946"/>
                                  </a:lnTo>
                                  <a:lnTo>
                                    <a:pt x="1360" y="1127"/>
                                  </a:lnTo>
                                  <a:lnTo>
                                    <a:pt x="1263" y="1312"/>
                                  </a:lnTo>
                                  <a:lnTo>
                                    <a:pt x="1174" y="1503"/>
                                  </a:lnTo>
                                  <a:lnTo>
                                    <a:pt x="1091" y="1698"/>
                                  </a:lnTo>
                                  <a:lnTo>
                                    <a:pt x="1017" y="1899"/>
                                  </a:lnTo>
                                  <a:lnTo>
                                    <a:pt x="951" y="2103"/>
                                  </a:lnTo>
                                  <a:lnTo>
                                    <a:pt x="892" y="2311"/>
                                  </a:lnTo>
                                  <a:lnTo>
                                    <a:pt x="840" y="2523"/>
                                  </a:lnTo>
                                  <a:lnTo>
                                    <a:pt x="797" y="2738"/>
                                  </a:lnTo>
                                  <a:lnTo>
                                    <a:pt x="762" y="2954"/>
                                  </a:lnTo>
                                  <a:lnTo>
                                    <a:pt x="736" y="3173"/>
                                  </a:lnTo>
                                  <a:lnTo>
                                    <a:pt x="717" y="3395"/>
                                  </a:lnTo>
                                  <a:lnTo>
                                    <a:pt x="709" y="3618"/>
                                  </a:lnTo>
                                  <a:lnTo>
                                    <a:pt x="707" y="3842"/>
                                  </a:lnTo>
                                  <a:lnTo>
                                    <a:pt x="716" y="4068"/>
                                  </a:lnTo>
                                  <a:lnTo>
                                    <a:pt x="734" y="4293"/>
                                  </a:lnTo>
                                  <a:lnTo>
                                    <a:pt x="761" y="4519"/>
                                  </a:lnTo>
                                  <a:lnTo>
                                    <a:pt x="796" y="4745"/>
                                  </a:lnTo>
                                  <a:lnTo>
                                    <a:pt x="842" y="4970"/>
                                  </a:lnTo>
                                  <a:lnTo>
                                    <a:pt x="897" y="5195"/>
                                  </a:lnTo>
                                  <a:lnTo>
                                    <a:pt x="962" y="5418"/>
                                  </a:lnTo>
                                  <a:lnTo>
                                    <a:pt x="1038" y="5640"/>
                                  </a:lnTo>
                                  <a:lnTo>
                                    <a:pt x="1122" y="5861"/>
                                  </a:lnTo>
                                  <a:lnTo>
                                    <a:pt x="1218" y="6079"/>
                                  </a:lnTo>
                                  <a:lnTo>
                                    <a:pt x="1324" y="6294"/>
                                  </a:lnTo>
                                  <a:lnTo>
                                    <a:pt x="1440" y="6506"/>
                                  </a:lnTo>
                                  <a:lnTo>
                                    <a:pt x="1566" y="6712"/>
                                  </a:lnTo>
                                  <a:lnTo>
                                    <a:pt x="1699" y="6912"/>
                                  </a:lnTo>
                                  <a:lnTo>
                                    <a:pt x="1839" y="7102"/>
                                  </a:lnTo>
                                  <a:lnTo>
                                    <a:pt x="1984" y="7286"/>
                                  </a:lnTo>
                                  <a:lnTo>
                                    <a:pt x="2135" y="7460"/>
                                  </a:lnTo>
                                  <a:lnTo>
                                    <a:pt x="2294" y="7627"/>
                                  </a:lnTo>
                                  <a:lnTo>
                                    <a:pt x="2458" y="7785"/>
                                  </a:lnTo>
                                  <a:lnTo>
                                    <a:pt x="2625" y="7935"/>
                                  </a:lnTo>
                                  <a:lnTo>
                                    <a:pt x="2798" y="8077"/>
                                  </a:lnTo>
                                  <a:lnTo>
                                    <a:pt x="2975" y="8210"/>
                                  </a:lnTo>
                                  <a:lnTo>
                                    <a:pt x="3157" y="8333"/>
                                  </a:lnTo>
                                  <a:lnTo>
                                    <a:pt x="3343" y="8447"/>
                                  </a:lnTo>
                                  <a:lnTo>
                                    <a:pt x="3531" y="8552"/>
                                  </a:lnTo>
                                  <a:lnTo>
                                    <a:pt x="3721" y="8648"/>
                                  </a:lnTo>
                                  <a:lnTo>
                                    <a:pt x="3915" y="8734"/>
                                  </a:lnTo>
                                  <a:lnTo>
                                    <a:pt x="4111" y="8809"/>
                                  </a:lnTo>
                                  <a:lnTo>
                                    <a:pt x="4308" y="8875"/>
                                  </a:lnTo>
                                  <a:lnTo>
                                    <a:pt x="4508" y="8932"/>
                                  </a:lnTo>
                                  <a:lnTo>
                                    <a:pt x="4707" y="8979"/>
                                  </a:lnTo>
                                  <a:lnTo>
                                    <a:pt x="4907" y="9015"/>
                                  </a:lnTo>
                                  <a:lnTo>
                                    <a:pt x="5108" y="9041"/>
                                  </a:lnTo>
                                  <a:lnTo>
                                    <a:pt x="5310" y="9055"/>
                                  </a:lnTo>
                                  <a:lnTo>
                                    <a:pt x="5511" y="9059"/>
                                  </a:lnTo>
                                  <a:lnTo>
                                    <a:pt x="5711" y="9054"/>
                                  </a:lnTo>
                                  <a:lnTo>
                                    <a:pt x="5909" y="9037"/>
                                  </a:lnTo>
                                  <a:lnTo>
                                    <a:pt x="6106" y="9007"/>
                                  </a:lnTo>
                                  <a:lnTo>
                                    <a:pt x="6302" y="8967"/>
                                  </a:lnTo>
                                  <a:lnTo>
                                    <a:pt x="6494" y="8917"/>
                                  </a:lnTo>
                                  <a:lnTo>
                                    <a:pt x="6686" y="8853"/>
                                  </a:lnTo>
                                  <a:lnTo>
                                    <a:pt x="6873" y="8779"/>
                                  </a:lnTo>
                                  <a:lnTo>
                                    <a:pt x="7057" y="8692"/>
                                  </a:lnTo>
                                  <a:lnTo>
                                    <a:pt x="7237" y="8594"/>
                                  </a:lnTo>
                                  <a:lnTo>
                                    <a:pt x="7229" y="8604"/>
                                  </a:lnTo>
                                  <a:lnTo>
                                    <a:pt x="7225" y="8613"/>
                                  </a:lnTo>
                                  <a:lnTo>
                                    <a:pt x="7225" y="8617"/>
                                  </a:lnTo>
                                  <a:lnTo>
                                    <a:pt x="7229" y="8621"/>
                                  </a:lnTo>
                                  <a:lnTo>
                                    <a:pt x="7237" y="8624"/>
                                  </a:lnTo>
                                  <a:lnTo>
                                    <a:pt x="7249" y="8624"/>
                                  </a:lnTo>
                                  <a:lnTo>
                                    <a:pt x="7263" y="8624"/>
                                  </a:lnTo>
                                  <a:lnTo>
                                    <a:pt x="7278" y="8624"/>
                                  </a:lnTo>
                                  <a:lnTo>
                                    <a:pt x="7315" y="8621"/>
                                  </a:lnTo>
                                  <a:lnTo>
                                    <a:pt x="7353" y="8618"/>
                                  </a:lnTo>
                                  <a:lnTo>
                                    <a:pt x="7371" y="8618"/>
                                  </a:lnTo>
                                  <a:lnTo>
                                    <a:pt x="7388" y="8618"/>
                                  </a:lnTo>
                                  <a:lnTo>
                                    <a:pt x="7405" y="8620"/>
                                  </a:lnTo>
                                  <a:lnTo>
                                    <a:pt x="7417" y="8622"/>
                                  </a:lnTo>
                                  <a:lnTo>
                                    <a:pt x="7429" y="8628"/>
                                  </a:lnTo>
                                  <a:lnTo>
                                    <a:pt x="7437" y="8635"/>
                                  </a:lnTo>
                                  <a:lnTo>
                                    <a:pt x="7441" y="8644"/>
                                  </a:lnTo>
                                  <a:lnTo>
                                    <a:pt x="7441" y="8655"/>
                                  </a:lnTo>
                                  <a:lnTo>
                                    <a:pt x="7436" y="8669"/>
                                  </a:lnTo>
                                  <a:lnTo>
                                    <a:pt x="7426" y="8687"/>
                                  </a:lnTo>
                                  <a:lnTo>
                                    <a:pt x="7410" y="8709"/>
                                  </a:lnTo>
                                  <a:lnTo>
                                    <a:pt x="7388" y="8733"/>
                                  </a:lnTo>
                                  <a:lnTo>
                                    <a:pt x="7358" y="8761"/>
                                  </a:lnTo>
                                  <a:lnTo>
                                    <a:pt x="7322" y="8795"/>
                                  </a:lnTo>
                                  <a:lnTo>
                                    <a:pt x="7277" y="8832"/>
                                  </a:lnTo>
                                  <a:lnTo>
                                    <a:pt x="7225" y="8874"/>
                                  </a:lnTo>
                                  <a:lnTo>
                                    <a:pt x="7163" y="8921"/>
                                  </a:lnTo>
                                  <a:lnTo>
                                    <a:pt x="7091" y="8973"/>
                                  </a:lnTo>
                                  <a:lnTo>
                                    <a:pt x="7009" y="9031"/>
                                  </a:lnTo>
                                  <a:lnTo>
                                    <a:pt x="6918" y="9095"/>
                                  </a:lnTo>
                                  <a:lnTo>
                                    <a:pt x="6814" y="9160"/>
                                  </a:lnTo>
                                  <a:lnTo>
                                    <a:pt x="6696" y="9222"/>
                                  </a:lnTo>
                                  <a:lnTo>
                                    <a:pt x="6566" y="9278"/>
                                  </a:lnTo>
                                  <a:lnTo>
                                    <a:pt x="6424" y="9331"/>
                                  </a:lnTo>
                                  <a:lnTo>
                                    <a:pt x="6272" y="9379"/>
                                  </a:lnTo>
                                  <a:lnTo>
                                    <a:pt x="6110" y="9421"/>
                                  </a:lnTo>
                                  <a:lnTo>
                                    <a:pt x="5937" y="9457"/>
                                  </a:lnTo>
                                  <a:lnTo>
                                    <a:pt x="5757" y="9486"/>
                                  </a:lnTo>
                                  <a:lnTo>
                                    <a:pt x="5569" y="9509"/>
                                  </a:lnTo>
                                  <a:lnTo>
                                    <a:pt x="5373" y="9524"/>
                                  </a:lnTo>
                                  <a:lnTo>
                                    <a:pt x="5170" y="9532"/>
                                  </a:lnTo>
                                  <a:lnTo>
                                    <a:pt x="4964" y="9530"/>
                                  </a:lnTo>
                                  <a:lnTo>
                                    <a:pt x="4751" y="9520"/>
                                  </a:lnTo>
                                  <a:lnTo>
                                    <a:pt x="4534" y="9500"/>
                                  </a:lnTo>
                                  <a:lnTo>
                                    <a:pt x="4315" y="9471"/>
                                  </a:lnTo>
                                  <a:lnTo>
                                    <a:pt x="4091" y="9430"/>
                                  </a:lnTo>
                                  <a:lnTo>
                                    <a:pt x="3867" y="9379"/>
                                  </a:lnTo>
                                  <a:lnTo>
                                    <a:pt x="3642" y="9317"/>
                                  </a:lnTo>
                                  <a:lnTo>
                                    <a:pt x="3416" y="9243"/>
                                  </a:lnTo>
                                  <a:lnTo>
                                    <a:pt x="3191" y="9157"/>
                                  </a:lnTo>
                                  <a:lnTo>
                                    <a:pt x="2967" y="9058"/>
                                  </a:lnTo>
                                  <a:lnTo>
                                    <a:pt x="2745" y="8945"/>
                                  </a:lnTo>
                                  <a:lnTo>
                                    <a:pt x="2525" y="8819"/>
                                  </a:lnTo>
                                  <a:lnTo>
                                    <a:pt x="2309" y="8678"/>
                                  </a:lnTo>
                                  <a:lnTo>
                                    <a:pt x="2097" y="8523"/>
                                  </a:lnTo>
                                  <a:lnTo>
                                    <a:pt x="1891" y="8352"/>
                                  </a:lnTo>
                                  <a:lnTo>
                                    <a:pt x="1689" y="8166"/>
                                  </a:lnTo>
                                  <a:lnTo>
                                    <a:pt x="1494" y="7964"/>
                                  </a:lnTo>
                                  <a:lnTo>
                                    <a:pt x="1307" y="7746"/>
                                  </a:lnTo>
                                  <a:lnTo>
                                    <a:pt x="1128" y="7510"/>
                                  </a:lnTo>
                                  <a:lnTo>
                                    <a:pt x="956" y="7255"/>
                                  </a:lnTo>
                                  <a:lnTo>
                                    <a:pt x="796" y="6984"/>
                                  </a:lnTo>
                                  <a:lnTo>
                                    <a:pt x="683" y="6780"/>
                                  </a:lnTo>
                                  <a:lnTo>
                                    <a:pt x="578" y="6571"/>
                                  </a:lnTo>
                                  <a:lnTo>
                                    <a:pt x="481" y="6356"/>
                                  </a:lnTo>
                                  <a:lnTo>
                                    <a:pt x="392" y="6138"/>
                                  </a:lnTo>
                                  <a:lnTo>
                                    <a:pt x="312" y="5915"/>
                                  </a:lnTo>
                                  <a:lnTo>
                                    <a:pt x="240" y="5688"/>
                                  </a:lnTo>
                                  <a:lnTo>
                                    <a:pt x="177" y="5459"/>
                                  </a:lnTo>
                                  <a:lnTo>
                                    <a:pt x="123" y="5228"/>
                                  </a:lnTo>
                                  <a:lnTo>
                                    <a:pt x="78" y="4993"/>
                                  </a:lnTo>
                                  <a:lnTo>
                                    <a:pt x="43" y="4758"/>
                                  </a:lnTo>
                                  <a:lnTo>
                                    <a:pt x="19" y="4521"/>
                                  </a:lnTo>
                                  <a:lnTo>
                                    <a:pt x="4" y="4282"/>
                                  </a:lnTo>
                                  <a:lnTo>
                                    <a:pt x="0" y="4043"/>
                                  </a:lnTo>
                                  <a:lnTo>
                                    <a:pt x="5" y="3805"/>
                                  </a:lnTo>
                                  <a:lnTo>
                                    <a:pt x="24" y="3566"/>
                                  </a:lnTo>
                                  <a:lnTo>
                                    <a:pt x="52" y="3329"/>
                                  </a:lnTo>
                                  <a:lnTo>
                                    <a:pt x="91" y="3092"/>
                                  </a:lnTo>
                                  <a:lnTo>
                                    <a:pt x="143" y="2858"/>
                                  </a:lnTo>
                                  <a:lnTo>
                                    <a:pt x="206" y="2626"/>
                                  </a:lnTo>
                                  <a:lnTo>
                                    <a:pt x="281" y="2395"/>
                                  </a:lnTo>
                                  <a:lnTo>
                                    <a:pt x="370" y="2169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584" y="1727"/>
                                  </a:lnTo>
                                  <a:lnTo>
                                    <a:pt x="710" y="1512"/>
                                  </a:lnTo>
                                  <a:lnTo>
                                    <a:pt x="851" y="1301"/>
                                  </a:lnTo>
                                  <a:lnTo>
                                    <a:pt x="1004" y="1096"/>
                                  </a:lnTo>
                                  <a:lnTo>
                                    <a:pt x="1172" y="897"/>
                                  </a:lnTo>
                                  <a:lnTo>
                                    <a:pt x="1355" y="704"/>
                                  </a:lnTo>
                                  <a:lnTo>
                                    <a:pt x="1550" y="518"/>
                                  </a:lnTo>
                                  <a:lnTo>
                                    <a:pt x="1761" y="338"/>
                                  </a:lnTo>
                                  <a:lnTo>
                                    <a:pt x="1988" y="166"/>
                                  </a:lnTo>
                                  <a:lnTo>
                                    <a:pt x="22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93"/>
                          <wps:cNvSpPr>
                            <a:spLocks/>
                          </wps:cNvSpPr>
                          <wps:spPr bwMode="auto">
                            <a:xfrm>
                              <a:off x="1762" y="57"/>
                              <a:ext cx="2397" cy="3235"/>
                            </a:xfrm>
                            <a:custGeom>
                              <a:avLst/>
                              <a:gdLst>
                                <a:gd name="T0" fmla="*/ 548 w 7192"/>
                                <a:gd name="T1" fmla="*/ 839 h 9705"/>
                                <a:gd name="T2" fmla="*/ 1590 w 7192"/>
                                <a:gd name="T3" fmla="*/ 646 h 9705"/>
                                <a:gd name="T4" fmla="*/ 2552 w 7192"/>
                                <a:gd name="T5" fmla="*/ 707 h 9705"/>
                                <a:gd name="T6" fmla="*/ 3424 w 7192"/>
                                <a:gd name="T7" fmla="*/ 988 h 9705"/>
                                <a:gd name="T8" fmla="*/ 4198 w 7192"/>
                                <a:gd name="T9" fmla="*/ 1455 h 9705"/>
                                <a:gd name="T10" fmla="*/ 4867 w 7192"/>
                                <a:gd name="T11" fmla="*/ 2076 h 9705"/>
                                <a:gd name="T12" fmla="*/ 5417 w 7192"/>
                                <a:gd name="T13" fmla="*/ 2819 h 9705"/>
                                <a:gd name="T14" fmla="*/ 5843 w 7192"/>
                                <a:gd name="T15" fmla="*/ 3651 h 9705"/>
                                <a:gd name="T16" fmla="*/ 6134 w 7192"/>
                                <a:gd name="T17" fmla="*/ 4540 h 9705"/>
                                <a:gd name="T18" fmla="*/ 6283 w 7192"/>
                                <a:gd name="T19" fmla="*/ 5452 h 9705"/>
                                <a:gd name="T20" fmla="*/ 6279 w 7192"/>
                                <a:gd name="T21" fmla="*/ 6356 h 9705"/>
                                <a:gd name="T22" fmla="*/ 6115 w 7192"/>
                                <a:gd name="T23" fmla="*/ 7217 h 9705"/>
                                <a:gd name="T24" fmla="*/ 5780 w 7192"/>
                                <a:gd name="T25" fmla="*/ 8004 h 9705"/>
                                <a:gd name="T26" fmla="*/ 5265 w 7192"/>
                                <a:gd name="T27" fmla="*/ 8686 h 9705"/>
                                <a:gd name="T28" fmla="*/ 4563 w 7192"/>
                                <a:gd name="T29" fmla="*/ 9226 h 9705"/>
                                <a:gd name="T30" fmla="*/ 3662 w 7192"/>
                                <a:gd name="T31" fmla="*/ 9596 h 9705"/>
                                <a:gd name="T32" fmla="*/ 3154 w 7192"/>
                                <a:gd name="T33" fmla="*/ 9700 h 9705"/>
                                <a:gd name="T34" fmla="*/ 3205 w 7192"/>
                                <a:gd name="T35" fmla="*/ 9691 h 9705"/>
                                <a:gd name="T36" fmla="*/ 3316 w 7192"/>
                                <a:gd name="T37" fmla="*/ 9686 h 9705"/>
                                <a:gd name="T38" fmla="*/ 3524 w 7192"/>
                                <a:gd name="T39" fmla="*/ 9686 h 9705"/>
                                <a:gd name="T40" fmla="*/ 3718 w 7192"/>
                                <a:gd name="T41" fmla="*/ 9681 h 9705"/>
                                <a:gd name="T42" fmla="*/ 3865 w 7192"/>
                                <a:gd name="T43" fmla="*/ 9673 h 9705"/>
                                <a:gd name="T44" fmla="*/ 4021 w 7192"/>
                                <a:gd name="T45" fmla="*/ 9657 h 9705"/>
                                <a:gd name="T46" fmla="*/ 4187 w 7192"/>
                                <a:gd name="T47" fmla="*/ 9633 h 9705"/>
                                <a:gd name="T48" fmla="*/ 4361 w 7192"/>
                                <a:gd name="T49" fmla="*/ 9601 h 9705"/>
                                <a:gd name="T50" fmla="*/ 4542 w 7192"/>
                                <a:gd name="T51" fmla="*/ 9554 h 9705"/>
                                <a:gd name="T52" fmla="*/ 4729 w 7192"/>
                                <a:gd name="T53" fmla="*/ 9495 h 9705"/>
                                <a:gd name="T54" fmla="*/ 4919 w 7192"/>
                                <a:gd name="T55" fmla="*/ 9420 h 9705"/>
                                <a:gd name="T56" fmla="*/ 5113 w 7192"/>
                                <a:gd name="T57" fmla="*/ 9326 h 9705"/>
                                <a:gd name="T58" fmla="*/ 5307 w 7192"/>
                                <a:gd name="T59" fmla="*/ 9215 h 9705"/>
                                <a:gd name="T60" fmla="*/ 5809 w 7192"/>
                                <a:gd name="T61" fmla="*/ 8850 h 9705"/>
                                <a:gd name="T62" fmla="*/ 6452 w 7192"/>
                                <a:gd name="T63" fmla="*/ 8157 h 9705"/>
                                <a:gd name="T64" fmla="*/ 6887 w 7192"/>
                                <a:gd name="T65" fmla="*/ 7360 h 9705"/>
                                <a:gd name="T66" fmla="*/ 7129 w 7192"/>
                                <a:gd name="T67" fmla="*/ 6489 h 9705"/>
                                <a:gd name="T68" fmla="*/ 7192 w 7192"/>
                                <a:gd name="T69" fmla="*/ 5572 h 9705"/>
                                <a:gd name="T70" fmla="*/ 7091 w 7192"/>
                                <a:gd name="T71" fmla="*/ 4639 h 9705"/>
                                <a:gd name="T72" fmla="*/ 6843 w 7192"/>
                                <a:gd name="T73" fmla="*/ 3719 h 9705"/>
                                <a:gd name="T74" fmla="*/ 6462 w 7192"/>
                                <a:gd name="T75" fmla="*/ 2838 h 9705"/>
                                <a:gd name="T76" fmla="*/ 5964 w 7192"/>
                                <a:gd name="T77" fmla="*/ 2026 h 9705"/>
                                <a:gd name="T78" fmla="*/ 5362 w 7192"/>
                                <a:gd name="T79" fmla="*/ 1314 h 9705"/>
                                <a:gd name="T80" fmla="*/ 4674 w 7192"/>
                                <a:gd name="T81" fmla="*/ 725 h 9705"/>
                                <a:gd name="T82" fmla="*/ 3913 w 7192"/>
                                <a:gd name="T83" fmla="*/ 294 h 9705"/>
                                <a:gd name="T84" fmla="*/ 3094 w 7192"/>
                                <a:gd name="T85" fmla="*/ 45 h 9705"/>
                                <a:gd name="T86" fmla="*/ 2234 w 7192"/>
                                <a:gd name="T87" fmla="*/ 10 h 9705"/>
                                <a:gd name="T88" fmla="*/ 1348 w 7192"/>
                                <a:gd name="T89" fmla="*/ 215 h 9705"/>
                                <a:gd name="T90" fmla="*/ 449 w 7192"/>
                                <a:gd name="T91" fmla="*/ 690 h 9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7192" h="9705">
                                  <a:moveTo>
                                    <a:pt x="0" y="1038"/>
                                  </a:moveTo>
                                  <a:lnTo>
                                    <a:pt x="548" y="839"/>
                                  </a:lnTo>
                                  <a:lnTo>
                                    <a:pt x="1079" y="708"/>
                                  </a:lnTo>
                                  <a:lnTo>
                                    <a:pt x="1590" y="646"/>
                                  </a:lnTo>
                                  <a:lnTo>
                                    <a:pt x="2081" y="648"/>
                                  </a:lnTo>
                                  <a:lnTo>
                                    <a:pt x="2552" y="707"/>
                                  </a:lnTo>
                                  <a:lnTo>
                                    <a:pt x="2999" y="822"/>
                                  </a:lnTo>
                                  <a:lnTo>
                                    <a:pt x="3424" y="988"/>
                                  </a:lnTo>
                                  <a:lnTo>
                                    <a:pt x="3824" y="1201"/>
                                  </a:lnTo>
                                  <a:lnTo>
                                    <a:pt x="4198" y="1455"/>
                                  </a:lnTo>
                                  <a:lnTo>
                                    <a:pt x="4546" y="1749"/>
                                  </a:lnTo>
                                  <a:lnTo>
                                    <a:pt x="4867" y="2076"/>
                                  </a:lnTo>
                                  <a:lnTo>
                                    <a:pt x="5156" y="2435"/>
                                  </a:lnTo>
                                  <a:lnTo>
                                    <a:pt x="5417" y="2819"/>
                                  </a:lnTo>
                                  <a:lnTo>
                                    <a:pt x="5646" y="3227"/>
                                  </a:lnTo>
                                  <a:lnTo>
                                    <a:pt x="5843" y="3651"/>
                                  </a:lnTo>
                                  <a:lnTo>
                                    <a:pt x="6006" y="4091"/>
                                  </a:lnTo>
                                  <a:lnTo>
                                    <a:pt x="6134" y="4540"/>
                                  </a:lnTo>
                                  <a:lnTo>
                                    <a:pt x="6227" y="4996"/>
                                  </a:lnTo>
                                  <a:lnTo>
                                    <a:pt x="6283" y="5452"/>
                                  </a:lnTo>
                                  <a:lnTo>
                                    <a:pt x="6302" y="5906"/>
                                  </a:lnTo>
                                  <a:lnTo>
                                    <a:pt x="6279" y="6356"/>
                                  </a:lnTo>
                                  <a:lnTo>
                                    <a:pt x="6217" y="6793"/>
                                  </a:lnTo>
                                  <a:lnTo>
                                    <a:pt x="6115" y="7217"/>
                                  </a:lnTo>
                                  <a:lnTo>
                                    <a:pt x="5970" y="7623"/>
                                  </a:lnTo>
                                  <a:lnTo>
                                    <a:pt x="5780" y="8004"/>
                                  </a:lnTo>
                                  <a:lnTo>
                                    <a:pt x="5545" y="8361"/>
                                  </a:lnTo>
                                  <a:lnTo>
                                    <a:pt x="5265" y="8686"/>
                                  </a:lnTo>
                                  <a:lnTo>
                                    <a:pt x="4938" y="8976"/>
                                  </a:lnTo>
                                  <a:lnTo>
                                    <a:pt x="4563" y="9226"/>
                                  </a:lnTo>
                                  <a:lnTo>
                                    <a:pt x="4138" y="9435"/>
                                  </a:lnTo>
                                  <a:lnTo>
                                    <a:pt x="3662" y="9596"/>
                                  </a:lnTo>
                                  <a:lnTo>
                                    <a:pt x="3136" y="9705"/>
                                  </a:lnTo>
                                  <a:lnTo>
                                    <a:pt x="3154" y="9700"/>
                                  </a:lnTo>
                                  <a:lnTo>
                                    <a:pt x="3177" y="9694"/>
                                  </a:lnTo>
                                  <a:lnTo>
                                    <a:pt x="3205" y="9691"/>
                                  </a:lnTo>
                                  <a:lnTo>
                                    <a:pt x="3237" y="9688"/>
                                  </a:lnTo>
                                  <a:lnTo>
                                    <a:pt x="3316" y="9686"/>
                                  </a:lnTo>
                                  <a:lnTo>
                                    <a:pt x="3412" y="9686"/>
                                  </a:lnTo>
                                  <a:lnTo>
                                    <a:pt x="3524" y="9686"/>
                                  </a:lnTo>
                                  <a:lnTo>
                                    <a:pt x="3651" y="9683"/>
                                  </a:lnTo>
                                  <a:lnTo>
                                    <a:pt x="3718" y="9681"/>
                                  </a:lnTo>
                                  <a:lnTo>
                                    <a:pt x="3790" y="9677"/>
                                  </a:lnTo>
                                  <a:lnTo>
                                    <a:pt x="3865" y="9673"/>
                                  </a:lnTo>
                                  <a:lnTo>
                                    <a:pt x="3941" y="9666"/>
                                  </a:lnTo>
                                  <a:lnTo>
                                    <a:pt x="4021" y="9657"/>
                                  </a:lnTo>
                                  <a:lnTo>
                                    <a:pt x="4103" y="9646"/>
                                  </a:lnTo>
                                  <a:lnTo>
                                    <a:pt x="4187" y="9633"/>
                                  </a:lnTo>
                                  <a:lnTo>
                                    <a:pt x="4273" y="9618"/>
                                  </a:lnTo>
                                  <a:lnTo>
                                    <a:pt x="4361" y="9601"/>
                                  </a:lnTo>
                                  <a:lnTo>
                                    <a:pt x="4450" y="9580"/>
                                  </a:lnTo>
                                  <a:lnTo>
                                    <a:pt x="4542" y="9554"/>
                                  </a:lnTo>
                                  <a:lnTo>
                                    <a:pt x="4634" y="9526"/>
                                  </a:lnTo>
                                  <a:lnTo>
                                    <a:pt x="4729" y="9495"/>
                                  </a:lnTo>
                                  <a:lnTo>
                                    <a:pt x="4823" y="9459"/>
                                  </a:lnTo>
                                  <a:lnTo>
                                    <a:pt x="4919" y="9420"/>
                                  </a:lnTo>
                                  <a:lnTo>
                                    <a:pt x="5016" y="9376"/>
                                  </a:lnTo>
                                  <a:lnTo>
                                    <a:pt x="5113" y="9326"/>
                                  </a:lnTo>
                                  <a:lnTo>
                                    <a:pt x="5210" y="9273"/>
                                  </a:lnTo>
                                  <a:lnTo>
                                    <a:pt x="5307" y="9215"/>
                                  </a:lnTo>
                                  <a:lnTo>
                                    <a:pt x="5404" y="9150"/>
                                  </a:lnTo>
                                  <a:lnTo>
                                    <a:pt x="5809" y="8850"/>
                                  </a:lnTo>
                                  <a:lnTo>
                                    <a:pt x="6158" y="8518"/>
                                  </a:lnTo>
                                  <a:lnTo>
                                    <a:pt x="6452" y="8157"/>
                                  </a:lnTo>
                                  <a:lnTo>
                                    <a:pt x="6696" y="7770"/>
                                  </a:lnTo>
                                  <a:lnTo>
                                    <a:pt x="6887" y="7360"/>
                                  </a:lnTo>
                                  <a:lnTo>
                                    <a:pt x="7032" y="6931"/>
                                  </a:lnTo>
                                  <a:lnTo>
                                    <a:pt x="7129" y="6489"/>
                                  </a:lnTo>
                                  <a:lnTo>
                                    <a:pt x="7181" y="6035"/>
                                  </a:lnTo>
                                  <a:lnTo>
                                    <a:pt x="7192" y="5572"/>
                                  </a:lnTo>
                                  <a:lnTo>
                                    <a:pt x="7161" y="5107"/>
                                  </a:lnTo>
                                  <a:lnTo>
                                    <a:pt x="7091" y="4639"/>
                                  </a:lnTo>
                                  <a:lnTo>
                                    <a:pt x="6985" y="4175"/>
                                  </a:lnTo>
                                  <a:lnTo>
                                    <a:pt x="6843" y="3719"/>
                                  </a:lnTo>
                                  <a:lnTo>
                                    <a:pt x="6669" y="3272"/>
                                  </a:lnTo>
                                  <a:lnTo>
                                    <a:pt x="6462" y="2838"/>
                                  </a:lnTo>
                                  <a:lnTo>
                                    <a:pt x="6227" y="2422"/>
                                  </a:lnTo>
                                  <a:lnTo>
                                    <a:pt x="5964" y="2026"/>
                                  </a:lnTo>
                                  <a:lnTo>
                                    <a:pt x="5674" y="1656"/>
                                  </a:lnTo>
                                  <a:lnTo>
                                    <a:pt x="5362" y="1314"/>
                                  </a:lnTo>
                                  <a:lnTo>
                                    <a:pt x="5027" y="1003"/>
                                  </a:lnTo>
                                  <a:lnTo>
                                    <a:pt x="4674" y="725"/>
                                  </a:lnTo>
                                  <a:lnTo>
                                    <a:pt x="4301" y="489"/>
                                  </a:lnTo>
                                  <a:lnTo>
                                    <a:pt x="3913" y="294"/>
                                  </a:lnTo>
                                  <a:lnTo>
                                    <a:pt x="3509" y="146"/>
                                  </a:lnTo>
                                  <a:lnTo>
                                    <a:pt x="3094" y="45"/>
                                  </a:lnTo>
                                  <a:lnTo>
                                    <a:pt x="2669" y="0"/>
                                  </a:lnTo>
                                  <a:lnTo>
                                    <a:pt x="2234" y="10"/>
                                  </a:lnTo>
                                  <a:lnTo>
                                    <a:pt x="1794" y="81"/>
                                  </a:lnTo>
                                  <a:lnTo>
                                    <a:pt x="1348" y="215"/>
                                  </a:lnTo>
                                  <a:lnTo>
                                    <a:pt x="899" y="417"/>
                                  </a:lnTo>
                                  <a:lnTo>
                                    <a:pt x="449" y="69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94"/>
                          <wps:cNvSpPr>
                            <a:spLocks/>
                          </wps:cNvSpPr>
                          <wps:spPr bwMode="auto">
                            <a:xfrm>
                              <a:off x="1617" y="3020"/>
                              <a:ext cx="544" cy="665"/>
                            </a:xfrm>
                            <a:custGeom>
                              <a:avLst/>
                              <a:gdLst>
                                <a:gd name="T0" fmla="*/ 1624 w 1631"/>
                                <a:gd name="T1" fmla="*/ 543 h 1997"/>
                                <a:gd name="T2" fmla="*/ 995 w 1631"/>
                                <a:gd name="T3" fmla="*/ 1990 h 1997"/>
                                <a:gd name="T4" fmla="*/ 989 w 1631"/>
                                <a:gd name="T5" fmla="*/ 1995 h 1997"/>
                                <a:gd name="T6" fmla="*/ 978 w 1631"/>
                                <a:gd name="T7" fmla="*/ 1997 h 1997"/>
                                <a:gd name="T8" fmla="*/ 963 w 1631"/>
                                <a:gd name="T9" fmla="*/ 1997 h 1997"/>
                                <a:gd name="T10" fmla="*/ 942 w 1631"/>
                                <a:gd name="T11" fmla="*/ 1994 h 1997"/>
                                <a:gd name="T12" fmla="*/ 918 w 1631"/>
                                <a:gd name="T13" fmla="*/ 1990 h 1997"/>
                                <a:gd name="T14" fmla="*/ 888 w 1631"/>
                                <a:gd name="T15" fmla="*/ 1981 h 1997"/>
                                <a:gd name="T16" fmla="*/ 857 w 1631"/>
                                <a:gd name="T17" fmla="*/ 1973 h 1997"/>
                                <a:gd name="T18" fmla="*/ 822 w 1631"/>
                                <a:gd name="T19" fmla="*/ 1961 h 1997"/>
                                <a:gd name="T20" fmla="*/ 743 w 1631"/>
                                <a:gd name="T21" fmla="*/ 1934 h 1997"/>
                                <a:gd name="T22" fmla="*/ 657 w 1631"/>
                                <a:gd name="T23" fmla="*/ 1902 h 1997"/>
                                <a:gd name="T24" fmla="*/ 567 w 1631"/>
                                <a:gd name="T25" fmla="*/ 1865 h 1997"/>
                                <a:gd name="T26" fmla="*/ 473 w 1631"/>
                                <a:gd name="T27" fmla="*/ 1825 h 1997"/>
                                <a:gd name="T28" fmla="*/ 382 w 1631"/>
                                <a:gd name="T29" fmla="*/ 1784 h 1997"/>
                                <a:gd name="T30" fmla="*/ 293 w 1631"/>
                                <a:gd name="T31" fmla="*/ 1742 h 1997"/>
                                <a:gd name="T32" fmla="*/ 210 w 1631"/>
                                <a:gd name="T33" fmla="*/ 1701 h 1997"/>
                                <a:gd name="T34" fmla="*/ 137 w 1631"/>
                                <a:gd name="T35" fmla="*/ 1663 h 1997"/>
                                <a:gd name="T36" fmla="*/ 106 w 1631"/>
                                <a:gd name="T37" fmla="*/ 1645 h 1997"/>
                                <a:gd name="T38" fmla="*/ 78 w 1631"/>
                                <a:gd name="T39" fmla="*/ 1628 h 1997"/>
                                <a:gd name="T40" fmla="*/ 52 w 1631"/>
                                <a:gd name="T41" fmla="*/ 1611 h 1997"/>
                                <a:gd name="T42" fmla="*/ 33 w 1631"/>
                                <a:gd name="T43" fmla="*/ 1596 h 1997"/>
                                <a:gd name="T44" fmla="*/ 16 w 1631"/>
                                <a:gd name="T45" fmla="*/ 1582 h 1997"/>
                                <a:gd name="T46" fmla="*/ 6 w 1631"/>
                                <a:gd name="T47" fmla="*/ 1571 h 1997"/>
                                <a:gd name="T48" fmla="*/ 0 w 1631"/>
                                <a:gd name="T49" fmla="*/ 1561 h 1997"/>
                                <a:gd name="T50" fmla="*/ 0 w 1631"/>
                                <a:gd name="T51" fmla="*/ 1553 h 1997"/>
                                <a:gd name="T52" fmla="*/ 629 w 1631"/>
                                <a:gd name="T53" fmla="*/ 106 h 1997"/>
                                <a:gd name="T54" fmla="*/ 643 w 1631"/>
                                <a:gd name="T55" fmla="*/ 81 h 1997"/>
                                <a:gd name="T56" fmla="*/ 663 w 1631"/>
                                <a:gd name="T57" fmla="*/ 58 h 1997"/>
                                <a:gd name="T58" fmla="*/ 687 w 1631"/>
                                <a:gd name="T59" fmla="*/ 40 h 1997"/>
                                <a:gd name="T60" fmla="*/ 714 w 1631"/>
                                <a:gd name="T61" fmla="*/ 26 h 1997"/>
                                <a:gd name="T62" fmla="*/ 745 w 1631"/>
                                <a:gd name="T63" fmla="*/ 14 h 1997"/>
                                <a:gd name="T64" fmla="*/ 778 w 1631"/>
                                <a:gd name="T65" fmla="*/ 6 h 1997"/>
                                <a:gd name="T66" fmla="*/ 815 w 1631"/>
                                <a:gd name="T67" fmla="*/ 2 h 1997"/>
                                <a:gd name="T68" fmla="*/ 854 w 1631"/>
                                <a:gd name="T69" fmla="*/ 0 h 1997"/>
                                <a:gd name="T70" fmla="*/ 897 w 1631"/>
                                <a:gd name="T71" fmla="*/ 2 h 1997"/>
                                <a:gd name="T72" fmla="*/ 939 w 1631"/>
                                <a:gd name="T73" fmla="*/ 7 h 1997"/>
                                <a:gd name="T74" fmla="*/ 984 w 1631"/>
                                <a:gd name="T75" fmla="*/ 14 h 1997"/>
                                <a:gd name="T76" fmla="*/ 1030 w 1631"/>
                                <a:gd name="T77" fmla="*/ 24 h 1997"/>
                                <a:gd name="T78" fmla="*/ 1077 w 1631"/>
                                <a:gd name="T79" fmla="*/ 35 h 1997"/>
                                <a:gd name="T80" fmla="*/ 1123 w 1631"/>
                                <a:gd name="T81" fmla="*/ 51 h 1997"/>
                                <a:gd name="T82" fmla="*/ 1170 w 1631"/>
                                <a:gd name="T83" fmla="*/ 67 h 1997"/>
                                <a:gd name="T84" fmla="*/ 1216 w 1631"/>
                                <a:gd name="T85" fmla="*/ 86 h 1997"/>
                                <a:gd name="T86" fmla="*/ 1261 w 1631"/>
                                <a:gd name="T87" fmla="*/ 106 h 1997"/>
                                <a:gd name="T88" fmla="*/ 1306 w 1631"/>
                                <a:gd name="T89" fmla="*/ 129 h 1997"/>
                                <a:gd name="T90" fmla="*/ 1350 w 1631"/>
                                <a:gd name="T91" fmla="*/ 153 h 1997"/>
                                <a:gd name="T92" fmla="*/ 1390 w 1631"/>
                                <a:gd name="T93" fmla="*/ 178 h 1997"/>
                                <a:gd name="T94" fmla="*/ 1430 w 1631"/>
                                <a:gd name="T95" fmla="*/ 205 h 1997"/>
                                <a:gd name="T96" fmla="*/ 1466 w 1631"/>
                                <a:gd name="T97" fmla="*/ 232 h 1997"/>
                                <a:gd name="T98" fmla="*/ 1502 w 1631"/>
                                <a:gd name="T99" fmla="*/ 262 h 1997"/>
                                <a:gd name="T100" fmla="*/ 1533 w 1631"/>
                                <a:gd name="T101" fmla="*/ 291 h 1997"/>
                                <a:gd name="T102" fmla="*/ 1559 w 1631"/>
                                <a:gd name="T103" fmla="*/ 321 h 1997"/>
                                <a:gd name="T104" fmla="*/ 1583 w 1631"/>
                                <a:gd name="T105" fmla="*/ 352 h 1997"/>
                                <a:gd name="T106" fmla="*/ 1603 w 1631"/>
                                <a:gd name="T107" fmla="*/ 383 h 1997"/>
                                <a:gd name="T108" fmla="*/ 1617 w 1631"/>
                                <a:gd name="T109" fmla="*/ 416 h 1997"/>
                                <a:gd name="T110" fmla="*/ 1627 w 1631"/>
                                <a:gd name="T111" fmla="*/ 448 h 1997"/>
                                <a:gd name="T112" fmla="*/ 1631 w 1631"/>
                                <a:gd name="T113" fmla="*/ 479 h 1997"/>
                                <a:gd name="T114" fmla="*/ 1631 w 1631"/>
                                <a:gd name="T115" fmla="*/ 512 h 1997"/>
                                <a:gd name="T116" fmla="*/ 1624 w 1631"/>
                                <a:gd name="T117" fmla="*/ 543 h 19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631" h="1997">
                                  <a:moveTo>
                                    <a:pt x="1624" y="543"/>
                                  </a:moveTo>
                                  <a:lnTo>
                                    <a:pt x="995" y="1990"/>
                                  </a:lnTo>
                                  <a:lnTo>
                                    <a:pt x="989" y="1995"/>
                                  </a:lnTo>
                                  <a:lnTo>
                                    <a:pt x="978" y="1997"/>
                                  </a:lnTo>
                                  <a:lnTo>
                                    <a:pt x="963" y="1997"/>
                                  </a:lnTo>
                                  <a:lnTo>
                                    <a:pt x="942" y="1994"/>
                                  </a:lnTo>
                                  <a:lnTo>
                                    <a:pt x="918" y="1990"/>
                                  </a:lnTo>
                                  <a:lnTo>
                                    <a:pt x="888" y="1981"/>
                                  </a:lnTo>
                                  <a:lnTo>
                                    <a:pt x="857" y="1973"/>
                                  </a:lnTo>
                                  <a:lnTo>
                                    <a:pt x="822" y="1961"/>
                                  </a:lnTo>
                                  <a:lnTo>
                                    <a:pt x="743" y="1934"/>
                                  </a:lnTo>
                                  <a:lnTo>
                                    <a:pt x="657" y="1902"/>
                                  </a:lnTo>
                                  <a:lnTo>
                                    <a:pt x="567" y="1865"/>
                                  </a:lnTo>
                                  <a:lnTo>
                                    <a:pt x="473" y="1825"/>
                                  </a:lnTo>
                                  <a:lnTo>
                                    <a:pt x="382" y="1784"/>
                                  </a:lnTo>
                                  <a:lnTo>
                                    <a:pt x="293" y="1742"/>
                                  </a:lnTo>
                                  <a:lnTo>
                                    <a:pt x="210" y="1701"/>
                                  </a:lnTo>
                                  <a:lnTo>
                                    <a:pt x="137" y="1663"/>
                                  </a:lnTo>
                                  <a:lnTo>
                                    <a:pt x="106" y="1645"/>
                                  </a:lnTo>
                                  <a:lnTo>
                                    <a:pt x="78" y="1628"/>
                                  </a:lnTo>
                                  <a:lnTo>
                                    <a:pt x="52" y="1611"/>
                                  </a:lnTo>
                                  <a:lnTo>
                                    <a:pt x="33" y="1596"/>
                                  </a:lnTo>
                                  <a:lnTo>
                                    <a:pt x="16" y="1582"/>
                                  </a:lnTo>
                                  <a:lnTo>
                                    <a:pt x="6" y="1571"/>
                                  </a:lnTo>
                                  <a:lnTo>
                                    <a:pt x="0" y="1561"/>
                                  </a:lnTo>
                                  <a:lnTo>
                                    <a:pt x="0" y="1553"/>
                                  </a:lnTo>
                                  <a:lnTo>
                                    <a:pt x="629" y="106"/>
                                  </a:lnTo>
                                  <a:lnTo>
                                    <a:pt x="643" y="81"/>
                                  </a:lnTo>
                                  <a:lnTo>
                                    <a:pt x="663" y="58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714" y="26"/>
                                  </a:lnTo>
                                  <a:lnTo>
                                    <a:pt x="745" y="14"/>
                                  </a:lnTo>
                                  <a:lnTo>
                                    <a:pt x="778" y="6"/>
                                  </a:lnTo>
                                  <a:lnTo>
                                    <a:pt x="815" y="2"/>
                                  </a:lnTo>
                                  <a:lnTo>
                                    <a:pt x="854" y="0"/>
                                  </a:lnTo>
                                  <a:lnTo>
                                    <a:pt x="897" y="2"/>
                                  </a:lnTo>
                                  <a:lnTo>
                                    <a:pt x="939" y="7"/>
                                  </a:lnTo>
                                  <a:lnTo>
                                    <a:pt x="984" y="14"/>
                                  </a:lnTo>
                                  <a:lnTo>
                                    <a:pt x="1030" y="24"/>
                                  </a:lnTo>
                                  <a:lnTo>
                                    <a:pt x="1077" y="35"/>
                                  </a:lnTo>
                                  <a:lnTo>
                                    <a:pt x="1123" y="51"/>
                                  </a:lnTo>
                                  <a:lnTo>
                                    <a:pt x="1170" y="67"/>
                                  </a:lnTo>
                                  <a:lnTo>
                                    <a:pt x="1216" y="86"/>
                                  </a:lnTo>
                                  <a:lnTo>
                                    <a:pt x="1261" y="106"/>
                                  </a:lnTo>
                                  <a:lnTo>
                                    <a:pt x="1306" y="129"/>
                                  </a:lnTo>
                                  <a:lnTo>
                                    <a:pt x="1350" y="153"/>
                                  </a:lnTo>
                                  <a:lnTo>
                                    <a:pt x="1390" y="178"/>
                                  </a:lnTo>
                                  <a:lnTo>
                                    <a:pt x="1430" y="205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502" y="262"/>
                                  </a:lnTo>
                                  <a:lnTo>
                                    <a:pt x="1533" y="291"/>
                                  </a:lnTo>
                                  <a:lnTo>
                                    <a:pt x="1559" y="321"/>
                                  </a:lnTo>
                                  <a:lnTo>
                                    <a:pt x="1583" y="352"/>
                                  </a:lnTo>
                                  <a:lnTo>
                                    <a:pt x="1603" y="383"/>
                                  </a:lnTo>
                                  <a:lnTo>
                                    <a:pt x="1617" y="416"/>
                                  </a:lnTo>
                                  <a:lnTo>
                                    <a:pt x="1627" y="448"/>
                                  </a:lnTo>
                                  <a:lnTo>
                                    <a:pt x="1631" y="479"/>
                                  </a:lnTo>
                                  <a:lnTo>
                                    <a:pt x="1631" y="512"/>
                                  </a:lnTo>
                                  <a:lnTo>
                                    <a:pt x="1624" y="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95"/>
                          <wps:cNvSpPr>
                            <a:spLocks/>
                          </wps:cNvSpPr>
                          <wps:spPr bwMode="auto">
                            <a:xfrm>
                              <a:off x="1604" y="3477"/>
                              <a:ext cx="373" cy="213"/>
                            </a:xfrm>
                            <a:custGeom>
                              <a:avLst/>
                              <a:gdLst>
                                <a:gd name="T0" fmla="*/ 706 w 1120"/>
                                <a:gd name="T1" fmla="*/ 137 h 638"/>
                                <a:gd name="T2" fmla="*/ 810 w 1120"/>
                                <a:gd name="T3" fmla="*/ 194 h 638"/>
                                <a:gd name="T4" fmla="*/ 901 w 1120"/>
                                <a:gd name="T5" fmla="*/ 252 h 638"/>
                                <a:gd name="T6" fmla="*/ 980 w 1120"/>
                                <a:gd name="T7" fmla="*/ 313 h 638"/>
                                <a:gd name="T8" fmla="*/ 1028 w 1120"/>
                                <a:gd name="T9" fmla="*/ 359 h 638"/>
                                <a:gd name="T10" fmla="*/ 1056 w 1120"/>
                                <a:gd name="T11" fmla="*/ 389 h 638"/>
                                <a:gd name="T12" fmla="*/ 1079 w 1120"/>
                                <a:gd name="T13" fmla="*/ 419 h 638"/>
                                <a:gd name="T14" fmla="*/ 1096 w 1120"/>
                                <a:gd name="T15" fmla="*/ 447 h 638"/>
                                <a:gd name="T16" fmla="*/ 1110 w 1120"/>
                                <a:gd name="T17" fmla="*/ 475 h 638"/>
                                <a:gd name="T18" fmla="*/ 1117 w 1120"/>
                                <a:gd name="T19" fmla="*/ 502 h 638"/>
                                <a:gd name="T20" fmla="*/ 1120 w 1120"/>
                                <a:gd name="T21" fmla="*/ 527 h 638"/>
                                <a:gd name="T22" fmla="*/ 1115 w 1120"/>
                                <a:gd name="T23" fmla="*/ 550 h 638"/>
                                <a:gd name="T24" fmla="*/ 1107 w 1120"/>
                                <a:gd name="T25" fmla="*/ 571 h 638"/>
                                <a:gd name="T26" fmla="*/ 1091 w 1120"/>
                                <a:gd name="T27" fmla="*/ 590 h 638"/>
                                <a:gd name="T28" fmla="*/ 1072 w 1120"/>
                                <a:gd name="T29" fmla="*/ 605 h 638"/>
                                <a:gd name="T30" fmla="*/ 1048 w 1120"/>
                                <a:gd name="T31" fmla="*/ 618 h 638"/>
                                <a:gd name="T32" fmla="*/ 1018 w 1120"/>
                                <a:gd name="T33" fmla="*/ 626 h 638"/>
                                <a:gd name="T34" fmla="*/ 984 w 1120"/>
                                <a:gd name="T35" fmla="*/ 633 h 638"/>
                                <a:gd name="T36" fmla="*/ 948 w 1120"/>
                                <a:gd name="T37" fmla="*/ 636 h 638"/>
                                <a:gd name="T38" fmla="*/ 907 w 1120"/>
                                <a:gd name="T39" fmla="*/ 638 h 638"/>
                                <a:gd name="T40" fmla="*/ 841 w 1120"/>
                                <a:gd name="T41" fmla="*/ 632 h 638"/>
                                <a:gd name="T42" fmla="*/ 744 w 1120"/>
                                <a:gd name="T43" fmla="*/ 617 h 638"/>
                                <a:gd name="T44" fmla="*/ 638 w 1120"/>
                                <a:gd name="T45" fmla="*/ 588 h 638"/>
                                <a:gd name="T46" fmla="*/ 526 w 1120"/>
                                <a:gd name="T47" fmla="*/ 550 h 638"/>
                                <a:gd name="T48" fmla="*/ 413 w 1120"/>
                                <a:gd name="T49" fmla="*/ 499 h 638"/>
                                <a:gd name="T50" fmla="*/ 309 w 1120"/>
                                <a:gd name="T51" fmla="*/ 444 h 638"/>
                                <a:gd name="T52" fmla="*/ 218 w 1120"/>
                                <a:gd name="T53" fmla="*/ 385 h 638"/>
                                <a:gd name="T54" fmla="*/ 139 w 1120"/>
                                <a:gd name="T55" fmla="*/ 324 h 638"/>
                                <a:gd name="T56" fmla="*/ 91 w 1120"/>
                                <a:gd name="T57" fmla="*/ 279 h 638"/>
                                <a:gd name="T58" fmla="*/ 63 w 1120"/>
                                <a:gd name="T59" fmla="*/ 249 h 638"/>
                                <a:gd name="T60" fmla="*/ 40 w 1120"/>
                                <a:gd name="T61" fmla="*/ 219 h 638"/>
                                <a:gd name="T62" fmla="*/ 23 w 1120"/>
                                <a:gd name="T63" fmla="*/ 189 h 638"/>
                                <a:gd name="T64" fmla="*/ 9 w 1120"/>
                                <a:gd name="T65" fmla="*/ 163 h 638"/>
                                <a:gd name="T66" fmla="*/ 2 w 1120"/>
                                <a:gd name="T67" fmla="*/ 136 h 638"/>
                                <a:gd name="T68" fmla="*/ 0 w 1120"/>
                                <a:gd name="T69" fmla="*/ 110 h 638"/>
                                <a:gd name="T70" fmla="*/ 4 w 1120"/>
                                <a:gd name="T71" fmla="*/ 88 h 638"/>
                                <a:gd name="T72" fmla="*/ 12 w 1120"/>
                                <a:gd name="T73" fmla="*/ 66 h 638"/>
                                <a:gd name="T74" fmla="*/ 28 w 1120"/>
                                <a:gd name="T75" fmla="*/ 48 h 638"/>
                                <a:gd name="T76" fmla="*/ 47 w 1120"/>
                                <a:gd name="T77" fmla="*/ 33 h 638"/>
                                <a:gd name="T78" fmla="*/ 71 w 1120"/>
                                <a:gd name="T79" fmla="*/ 20 h 638"/>
                                <a:gd name="T80" fmla="*/ 101 w 1120"/>
                                <a:gd name="T81" fmla="*/ 10 h 638"/>
                                <a:gd name="T82" fmla="*/ 135 w 1120"/>
                                <a:gd name="T83" fmla="*/ 4 h 638"/>
                                <a:gd name="T84" fmla="*/ 171 w 1120"/>
                                <a:gd name="T85" fmla="*/ 0 h 638"/>
                                <a:gd name="T86" fmla="*/ 212 w 1120"/>
                                <a:gd name="T87" fmla="*/ 0 h 638"/>
                                <a:gd name="T88" fmla="*/ 278 w 1120"/>
                                <a:gd name="T89" fmla="*/ 4 h 638"/>
                                <a:gd name="T90" fmla="*/ 375 w 1120"/>
                                <a:gd name="T91" fmla="*/ 21 h 638"/>
                                <a:gd name="T92" fmla="*/ 481 w 1120"/>
                                <a:gd name="T93" fmla="*/ 50 h 638"/>
                                <a:gd name="T94" fmla="*/ 593 w 1120"/>
                                <a:gd name="T95" fmla="*/ 88 h 6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120" h="638">
                                  <a:moveTo>
                                    <a:pt x="650" y="112"/>
                                  </a:moveTo>
                                  <a:lnTo>
                                    <a:pt x="706" y="137"/>
                                  </a:lnTo>
                                  <a:lnTo>
                                    <a:pt x="759" y="164"/>
                                  </a:lnTo>
                                  <a:lnTo>
                                    <a:pt x="810" y="194"/>
                                  </a:lnTo>
                                  <a:lnTo>
                                    <a:pt x="858" y="222"/>
                                  </a:lnTo>
                                  <a:lnTo>
                                    <a:pt x="901" y="252"/>
                                  </a:lnTo>
                                  <a:lnTo>
                                    <a:pt x="942" y="283"/>
                                  </a:lnTo>
                                  <a:lnTo>
                                    <a:pt x="980" y="313"/>
                                  </a:lnTo>
                                  <a:lnTo>
                                    <a:pt x="1014" y="344"/>
                                  </a:lnTo>
                                  <a:lnTo>
                                    <a:pt x="1028" y="359"/>
                                  </a:lnTo>
                                  <a:lnTo>
                                    <a:pt x="1042" y="375"/>
                                  </a:lnTo>
                                  <a:lnTo>
                                    <a:pt x="1056" y="389"/>
                                  </a:lnTo>
                                  <a:lnTo>
                                    <a:pt x="1067" y="404"/>
                                  </a:lnTo>
                                  <a:lnTo>
                                    <a:pt x="1079" y="419"/>
                                  </a:lnTo>
                                  <a:lnTo>
                                    <a:pt x="1087" y="433"/>
                                  </a:lnTo>
                                  <a:lnTo>
                                    <a:pt x="1096" y="447"/>
                                  </a:lnTo>
                                  <a:lnTo>
                                    <a:pt x="1103" y="461"/>
                                  </a:lnTo>
                                  <a:lnTo>
                                    <a:pt x="1110" y="475"/>
                                  </a:lnTo>
                                  <a:lnTo>
                                    <a:pt x="1114" y="489"/>
                                  </a:lnTo>
                                  <a:lnTo>
                                    <a:pt x="1117" y="502"/>
                                  </a:lnTo>
                                  <a:lnTo>
                                    <a:pt x="1118" y="515"/>
                                  </a:lnTo>
                                  <a:lnTo>
                                    <a:pt x="1120" y="527"/>
                                  </a:lnTo>
                                  <a:lnTo>
                                    <a:pt x="1118" y="539"/>
                                  </a:lnTo>
                                  <a:lnTo>
                                    <a:pt x="1115" y="550"/>
                                  </a:lnTo>
                                  <a:lnTo>
                                    <a:pt x="1111" y="561"/>
                                  </a:lnTo>
                                  <a:lnTo>
                                    <a:pt x="1107" y="571"/>
                                  </a:lnTo>
                                  <a:lnTo>
                                    <a:pt x="1100" y="581"/>
                                  </a:lnTo>
                                  <a:lnTo>
                                    <a:pt x="1091" y="590"/>
                                  </a:lnTo>
                                  <a:lnTo>
                                    <a:pt x="1082" y="598"/>
                                  </a:lnTo>
                                  <a:lnTo>
                                    <a:pt x="1072" y="605"/>
                                  </a:lnTo>
                                  <a:lnTo>
                                    <a:pt x="1060" y="612"/>
                                  </a:lnTo>
                                  <a:lnTo>
                                    <a:pt x="1048" y="618"/>
                                  </a:lnTo>
                                  <a:lnTo>
                                    <a:pt x="1034" y="622"/>
                                  </a:lnTo>
                                  <a:lnTo>
                                    <a:pt x="1018" y="626"/>
                                  </a:lnTo>
                                  <a:lnTo>
                                    <a:pt x="1001" y="631"/>
                                  </a:lnTo>
                                  <a:lnTo>
                                    <a:pt x="984" y="633"/>
                                  </a:lnTo>
                                  <a:lnTo>
                                    <a:pt x="968" y="635"/>
                                  </a:lnTo>
                                  <a:lnTo>
                                    <a:pt x="948" y="636"/>
                                  </a:lnTo>
                                  <a:lnTo>
                                    <a:pt x="928" y="638"/>
                                  </a:lnTo>
                                  <a:lnTo>
                                    <a:pt x="907" y="638"/>
                                  </a:lnTo>
                                  <a:lnTo>
                                    <a:pt x="886" y="636"/>
                                  </a:lnTo>
                                  <a:lnTo>
                                    <a:pt x="841" y="632"/>
                                  </a:lnTo>
                                  <a:lnTo>
                                    <a:pt x="793" y="626"/>
                                  </a:lnTo>
                                  <a:lnTo>
                                    <a:pt x="744" y="617"/>
                                  </a:lnTo>
                                  <a:lnTo>
                                    <a:pt x="692" y="604"/>
                                  </a:lnTo>
                                  <a:lnTo>
                                    <a:pt x="638" y="588"/>
                                  </a:lnTo>
                                  <a:lnTo>
                                    <a:pt x="582" y="570"/>
                                  </a:lnTo>
                                  <a:lnTo>
                                    <a:pt x="526" y="550"/>
                                  </a:lnTo>
                                  <a:lnTo>
                                    <a:pt x="469" y="526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60" y="472"/>
                                  </a:lnTo>
                                  <a:lnTo>
                                    <a:pt x="309" y="444"/>
                                  </a:lnTo>
                                  <a:lnTo>
                                    <a:pt x="261" y="416"/>
                                  </a:lnTo>
                                  <a:lnTo>
                                    <a:pt x="218" y="385"/>
                                  </a:lnTo>
                                  <a:lnTo>
                                    <a:pt x="177" y="355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05" y="294"/>
                                  </a:lnTo>
                                  <a:lnTo>
                                    <a:pt x="91" y="279"/>
                                  </a:lnTo>
                                  <a:lnTo>
                                    <a:pt x="77" y="263"/>
                                  </a:lnTo>
                                  <a:lnTo>
                                    <a:pt x="63" y="249"/>
                                  </a:lnTo>
                                  <a:lnTo>
                                    <a:pt x="52" y="233"/>
                                  </a:lnTo>
                                  <a:lnTo>
                                    <a:pt x="40" y="219"/>
                                  </a:lnTo>
                                  <a:lnTo>
                                    <a:pt x="32" y="204"/>
                                  </a:lnTo>
                                  <a:lnTo>
                                    <a:pt x="23" y="18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1" y="99"/>
                                  </a:lnTo>
                                  <a:lnTo>
                                    <a:pt x="4" y="88"/>
                                  </a:lnTo>
                                  <a:lnTo>
                                    <a:pt x="8" y="76"/>
                                  </a:lnTo>
                                  <a:lnTo>
                                    <a:pt x="12" y="66"/>
                                  </a:lnTo>
                                  <a:lnTo>
                                    <a:pt x="19" y="57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47" y="33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118" y="7"/>
                                  </a:lnTo>
                                  <a:lnTo>
                                    <a:pt x="135" y="4"/>
                                  </a:lnTo>
                                  <a:lnTo>
                                    <a:pt x="151" y="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33" y="1"/>
                                  </a:lnTo>
                                  <a:lnTo>
                                    <a:pt x="278" y="4"/>
                                  </a:lnTo>
                                  <a:lnTo>
                                    <a:pt x="326" y="11"/>
                                  </a:lnTo>
                                  <a:lnTo>
                                    <a:pt x="375" y="21"/>
                                  </a:lnTo>
                                  <a:lnTo>
                                    <a:pt x="427" y="34"/>
                                  </a:lnTo>
                                  <a:lnTo>
                                    <a:pt x="481" y="50"/>
                                  </a:lnTo>
                                  <a:lnTo>
                                    <a:pt x="537" y="66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650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96"/>
                          <wps:cNvSpPr>
                            <a:spLocks/>
                          </wps:cNvSpPr>
                          <wps:spPr bwMode="auto">
                            <a:xfrm>
                              <a:off x="1622" y="3533"/>
                              <a:ext cx="244" cy="294"/>
                            </a:xfrm>
                            <a:custGeom>
                              <a:avLst/>
                              <a:gdLst>
                                <a:gd name="T0" fmla="*/ 469 w 733"/>
                                <a:gd name="T1" fmla="*/ 878 h 881"/>
                                <a:gd name="T2" fmla="*/ 725 w 733"/>
                                <a:gd name="T3" fmla="*/ 287 h 881"/>
                                <a:gd name="T4" fmla="*/ 731 w 733"/>
                                <a:gd name="T5" fmla="*/ 271 h 881"/>
                                <a:gd name="T6" fmla="*/ 733 w 733"/>
                                <a:gd name="T7" fmla="*/ 254 h 881"/>
                                <a:gd name="T8" fmla="*/ 733 w 733"/>
                                <a:gd name="T9" fmla="*/ 237 h 881"/>
                                <a:gd name="T10" fmla="*/ 731 w 733"/>
                                <a:gd name="T11" fmla="*/ 220 h 881"/>
                                <a:gd name="T12" fmla="*/ 725 w 733"/>
                                <a:gd name="T13" fmla="*/ 202 h 881"/>
                                <a:gd name="T14" fmla="*/ 718 w 733"/>
                                <a:gd name="T15" fmla="*/ 185 h 881"/>
                                <a:gd name="T16" fmla="*/ 708 w 733"/>
                                <a:gd name="T17" fmla="*/ 168 h 881"/>
                                <a:gd name="T18" fmla="*/ 697 w 733"/>
                                <a:gd name="T19" fmla="*/ 153 h 881"/>
                                <a:gd name="T20" fmla="*/ 684 w 733"/>
                                <a:gd name="T21" fmla="*/ 136 h 881"/>
                                <a:gd name="T22" fmla="*/ 669 w 733"/>
                                <a:gd name="T23" fmla="*/ 120 h 881"/>
                                <a:gd name="T24" fmla="*/ 652 w 733"/>
                                <a:gd name="T25" fmla="*/ 105 h 881"/>
                                <a:gd name="T26" fmla="*/ 635 w 733"/>
                                <a:gd name="T27" fmla="*/ 90 h 881"/>
                                <a:gd name="T28" fmla="*/ 615 w 733"/>
                                <a:gd name="T29" fmla="*/ 76 h 881"/>
                                <a:gd name="T30" fmla="*/ 596 w 733"/>
                                <a:gd name="T31" fmla="*/ 64 h 881"/>
                                <a:gd name="T32" fmla="*/ 576 w 733"/>
                                <a:gd name="T33" fmla="*/ 51 h 881"/>
                                <a:gd name="T34" fmla="*/ 553 w 733"/>
                                <a:gd name="T35" fmla="*/ 41 h 881"/>
                                <a:gd name="T36" fmla="*/ 532 w 733"/>
                                <a:gd name="T37" fmla="*/ 31 h 881"/>
                                <a:gd name="T38" fmla="*/ 510 w 733"/>
                                <a:gd name="T39" fmla="*/ 22 h 881"/>
                                <a:gd name="T40" fmla="*/ 487 w 733"/>
                                <a:gd name="T41" fmla="*/ 14 h 881"/>
                                <a:gd name="T42" fmla="*/ 466 w 733"/>
                                <a:gd name="T43" fmla="*/ 8 h 881"/>
                                <a:gd name="T44" fmla="*/ 444 w 733"/>
                                <a:gd name="T45" fmla="*/ 4 h 881"/>
                                <a:gd name="T46" fmla="*/ 421 w 733"/>
                                <a:gd name="T47" fmla="*/ 1 h 881"/>
                                <a:gd name="T48" fmla="*/ 400 w 733"/>
                                <a:gd name="T49" fmla="*/ 0 h 881"/>
                                <a:gd name="T50" fmla="*/ 379 w 733"/>
                                <a:gd name="T51" fmla="*/ 1 h 881"/>
                                <a:gd name="T52" fmla="*/ 359 w 733"/>
                                <a:gd name="T53" fmla="*/ 3 h 881"/>
                                <a:gd name="T54" fmla="*/ 341 w 733"/>
                                <a:gd name="T55" fmla="*/ 8 h 881"/>
                                <a:gd name="T56" fmla="*/ 323 w 733"/>
                                <a:gd name="T57" fmla="*/ 14 h 881"/>
                                <a:gd name="T58" fmla="*/ 307 w 733"/>
                                <a:gd name="T59" fmla="*/ 22 h 881"/>
                                <a:gd name="T60" fmla="*/ 292 w 733"/>
                                <a:gd name="T61" fmla="*/ 34 h 881"/>
                                <a:gd name="T62" fmla="*/ 279 w 733"/>
                                <a:gd name="T63" fmla="*/ 48 h 881"/>
                                <a:gd name="T64" fmla="*/ 266 w 733"/>
                                <a:gd name="T65" fmla="*/ 64 h 881"/>
                                <a:gd name="T66" fmla="*/ 258 w 733"/>
                                <a:gd name="T67" fmla="*/ 82 h 881"/>
                                <a:gd name="T68" fmla="*/ 0 w 733"/>
                                <a:gd name="T69" fmla="*/ 673 h 881"/>
                                <a:gd name="T70" fmla="*/ 0 w 733"/>
                                <a:gd name="T71" fmla="*/ 676 h 881"/>
                                <a:gd name="T72" fmla="*/ 3 w 733"/>
                                <a:gd name="T73" fmla="*/ 679 h 881"/>
                                <a:gd name="T74" fmla="*/ 9 w 733"/>
                                <a:gd name="T75" fmla="*/ 684 h 881"/>
                                <a:gd name="T76" fmla="*/ 17 w 733"/>
                                <a:gd name="T77" fmla="*/ 690 h 881"/>
                                <a:gd name="T78" fmla="*/ 38 w 733"/>
                                <a:gd name="T79" fmla="*/ 703 h 881"/>
                                <a:gd name="T80" fmla="*/ 67 w 733"/>
                                <a:gd name="T81" fmla="*/ 720 h 881"/>
                                <a:gd name="T82" fmla="*/ 102 w 733"/>
                                <a:gd name="T83" fmla="*/ 737 h 881"/>
                                <a:gd name="T84" fmla="*/ 141 w 733"/>
                                <a:gd name="T85" fmla="*/ 756 h 881"/>
                                <a:gd name="T86" fmla="*/ 182 w 733"/>
                                <a:gd name="T87" fmla="*/ 775 h 881"/>
                                <a:gd name="T88" fmla="*/ 226 w 733"/>
                                <a:gd name="T89" fmla="*/ 795 h 881"/>
                                <a:gd name="T90" fmla="*/ 269 w 733"/>
                                <a:gd name="T91" fmla="*/ 814 h 881"/>
                                <a:gd name="T92" fmla="*/ 313 w 733"/>
                                <a:gd name="T93" fmla="*/ 831 h 881"/>
                                <a:gd name="T94" fmla="*/ 352 w 733"/>
                                <a:gd name="T95" fmla="*/ 847 h 881"/>
                                <a:gd name="T96" fmla="*/ 389 w 733"/>
                                <a:gd name="T97" fmla="*/ 861 h 881"/>
                                <a:gd name="T98" fmla="*/ 420 w 733"/>
                                <a:gd name="T99" fmla="*/ 871 h 881"/>
                                <a:gd name="T100" fmla="*/ 445 w 733"/>
                                <a:gd name="T101" fmla="*/ 878 h 881"/>
                                <a:gd name="T102" fmla="*/ 453 w 733"/>
                                <a:gd name="T103" fmla="*/ 879 h 881"/>
                                <a:gd name="T104" fmla="*/ 461 w 733"/>
                                <a:gd name="T105" fmla="*/ 881 h 881"/>
                                <a:gd name="T106" fmla="*/ 466 w 733"/>
                                <a:gd name="T107" fmla="*/ 879 h 881"/>
                                <a:gd name="T108" fmla="*/ 469 w 733"/>
                                <a:gd name="T109" fmla="*/ 878 h 8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733" h="881">
                                  <a:moveTo>
                                    <a:pt x="469" y="878"/>
                                  </a:moveTo>
                                  <a:lnTo>
                                    <a:pt x="725" y="287"/>
                                  </a:lnTo>
                                  <a:lnTo>
                                    <a:pt x="731" y="271"/>
                                  </a:lnTo>
                                  <a:lnTo>
                                    <a:pt x="733" y="254"/>
                                  </a:lnTo>
                                  <a:lnTo>
                                    <a:pt x="733" y="237"/>
                                  </a:lnTo>
                                  <a:lnTo>
                                    <a:pt x="731" y="220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718" y="185"/>
                                  </a:lnTo>
                                  <a:lnTo>
                                    <a:pt x="708" y="168"/>
                                  </a:lnTo>
                                  <a:lnTo>
                                    <a:pt x="697" y="153"/>
                                  </a:lnTo>
                                  <a:lnTo>
                                    <a:pt x="684" y="136"/>
                                  </a:lnTo>
                                  <a:lnTo>
                                    <a:pt x="669" y="120"/>
                                  </a:lnTo>
                                  <a:lnTo>
                                    <a:pt x="652" y="105"/>
                                  </a:lnTo>
                                  <a:lnTo>
                                    <a:pt x="635" y="90"/>
                                  </a:lnTo>
                                  <a:lnTo>
                                    <a:pt x="615" y="76"/>
                                  </a:lnTo>
                                  <a:lnTo>
                                    <a:pt x="596" y="64"/>
                                  </a:lnTo>
                                  <a:lnTo>
                                    <a:pt x="576" y="51"/>
                                  </a:lnTo>
                                  <a:lnTo>
                                    <a:pt x="553" y="41"/>
                                  </a:lnTo>
                                  <a:lnTo>
                                    <a:pt x="532" y="31"/>
                                  </a:lnTo>
                                  <a:lnTo>
                                    <a:pt x="510" y="22"/>
                                  </a:lnTo>
                                  <a:lnTo>
                                    <a:pt x="487" y="14"/>
                                  </a:lnTo>
                                  <a:lnTo>
                                    <a:pt x="466" y="8"/>
                                  </a:lnTo>
                                  <a:lnTo>
                                    <a:pt x="444" y="4"/>
                                  </a:lnTo>
                                  <a:lnTo>
                                    <a:pt x="421" y="1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379" y="1"/>
                                  </a:lnTo>
                                  <a:lnTo>
                                    <a:pt x="359" y="3"/>
                                  </a:lnTo>
                                  <a:lnTo>
                                    <a:pt x="341" y="8"/>
                                  </a:lnTo>
                                  <a:lnTo>
                                    <a:pt x="323" y="14"/>
                                  </a:lnTo>
                                  <a:lnTo>
                                    <a:pt x="307" y="22"/>
                                  </a:lnTo>
                                  <a:lnTo>
                                    <a:pt x="292" y="34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66" y="64"/>
                                  </a:lnTo>
                                  <a:lnTo>
                                    <a:pt x="258" y="82"/>
                                  </a:lnTo>
                                  <a:lnTo>
                                    <a:pt x="0" y="673"/>
                                  </a:lnTo>
                                  <a:lnTo>
                                    <a:pt x="0" y="676"/>
                                  </a:lnTo>
                                  <a:lnTo>
                                    <a:pt x="3" y="679"/>
                                  </a:lnTo>
                                  <a:lnTo>
                                    <a:pt x="9" y="684"/>
                                  </a:lnTo>
                                  <a:lnTo>
                                    <a:pt x="17" y="690"/>
                                  </a:lnTo>
                                  <a:lnTo>
                                    <a:pt x="38" y="703"/>
                                  </a:lnTo>
                                  <a:lnTo>
                                    <a:pt x="67" y="720"/>
                                  </a:lnTo>
                                  <a:lnTo>
                                    <a:pt x="102" y="737"/>
                                  </a:lnTo>
                                  <a:lnTo>
                                    <a:pt x="141" y="756"/>
                                  </a:lnTo>
                                  <a:lnTo>
                                    <a:pt x="182" y="775"/>
                                  </a:lnTo>
                                  <a:lnTo>
                                    <a:pt x="226" y="795"/>
                                  </a:lnTo>
                                  <a:lnTo>
                                    <a:pt x="269" y="814"/>
                                  </a:lnTo>
                                  <a:lnTo>
                                    <a:pt x="313" y="831"/>
                                  </a:lnTo>
                                  <a:lnTo>
                                    <a:pt x="352" y="847"/>
                                  </a:lnTo>
                                  <a:lnTo>
                                    <a:pt x="389" y="861"/>
                                  </a:lnTo>
                                  <a:lnTo>
                                    <a:pt x="420" y="871"/>
                                  </a:lnTo>
                                  <a:lnTo>
                                    <a:pt x="445" y="878"/>
                                  </a:lnTo>
                                  <a:lnTo>
                                    <a:pt x="453" y="879"/>
                                  </a:lnTo>
                                  <a:lnTo>
                                    <a:pt x="461" y="881"/>
                                  </a:lnTo>
                                  <a:lnTo>
                                    <a:pt x="466" y="879"/>
                                  </a:lnTo>
                                  <a:lnTo>
                                    <a:pt x="469" y="8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97"/>
                          <wps:cNvSpPr>
                            <a:spLocks/>
                          </wps:cNvSpPr>
                          <wps:spPr bwMode="auto">
                            <a:xfrm>
                              <a:off x="1634" y="3543"/>
                              <a:ext cx="128" cy="240"/>
                            </a:xfrm>
                            <a:custGeom>
                              <a:avLst/>
                              <a:gdLst>
                                <a:gd name="T0" fmla="*/ 125 w 385"/>
                                <a:gd name="T1" fmla="*/ 715 h 721"/>
                                <a:gd name="T2" fmla="*/ 363 w 385"/>
                                <a:gd name="T3" fmla="*/ 166 h 721"/>
                                <a:gd name="T4" fmla="*/ 370 w 385"/>
                                <a:gd name="T5" fmla="*/ 151 h 721"/>
                                <a:gd name="T6" fmla="*/ 374 w 385"/>
                                <a:gd name="T7" fmla="*/ 137 h 721"/>
                                <a:gd name="T8" fmla="*/ 378 w 385"/>
                                <a:gd name="T9" fmla="*/ 123 h 721"/>
                                <a:gd name="T10" fmla="*/ 381 w 385"/>
                                <a:gd name="T11" fmla="*/ 108 h 721"/>
                                <a:gd name="T12" fmla="*/ 384 w 385"/>
                                <a:gd name="T13" fmla="*/ 96 h 721"/>
                                <a:gd name="T14" fmla="*/ 385 w 385"/>
                                <a:gd name="T15" fmla="*/ 84 h 721"/>
                                <a:gd name="T16" fmla="*/ 385 w 385"/>
                                <a:gd name="T17" fmla="*/ 73 h 721"/>
                                <a:gd name="T18" fmla="*/ 385 w 385"/>
                                <a:gd name="T19" fmla="*/ 62 h 721"/>
                                <a:gd name="T20" fmla="*/ 384 w 385"/>
                                <a:gd name="T21" fmla="*/ 52 h 721"/>
                                <a:gd name="T22" fmla="*/ 382 w 385"/>
                                <a:gd name="T23" fmla="*/ 42 h 721"/>
                                <a:gd name="T24" fmla="*/ 379 w 385"/>
                                <a:gd name="T25" fmla="*/ 34 h 721"/>
                                <a:gd name="T26" fmla="*/ 377 w 385"/>
                                <a:gd name="T27" fmla="*/ 26 h 721"/>
                                <a:gd name="T28" fmla="*/ 374 w 385"/>
                                <a:gd name="T29" fmla="*/ 19 h 721"/>
                                <a:gd name="T30" fmla="*/ 370 w 385"/>
                                <a:gd name="T31" fmla="*/ 14 h 721"/>
                                <a:gd name="T32" fmla="*/ 364 w 385"/>
                                <a:gd name="T33" fmla="*/ 8 h 721"/>
                                <a:gd name="T34" fmla="*/ 358 w 385"/>
                                <a:gd name="T35" fmla="*/ 5 h 721"/>
                                <a:gd name="T36" fmla="*/ 353 w 385"/>
                                <a:gd name="T37" fmla="*/ 2 h 721"/>
                                <a:gd name="T38" fmla="*/ 347 w 385"/>
                                <a:gd name="T39" fmla="*/ 1 h 721"/>
                                <a:gd name="T40" fmla="*/ 340 w 385"/>
                                <a:gd name="T41" fmla="*/ 0 h 721"/>
                                <a:gd name="T42" fmla="*/ 334 w 385"/>
                                <a:gd name="T43" fmla="*/ 0 h 721"/>
                                <a:gd name="T44" fmla="*/ 326 w 385"/>
                                <a:gd name="T45" fmla="*/ 2 h 721"/>
                                <a:gd name="T46" fmla="*/ 319 w 385"/>
                                <a:gd name="T47" fmla="*/ 5 h 721"/>
                                <a:gd name="T48" fmla="*/ 312 w 385"/>
                                <a:gd name="T49" fmla="*/ 9 h 721"/>
                                <a:gd name="T50" fmla="*/ 304 w 385"/>
                                <a:gd name="T51" fmla="*/ 15 h 721"/>
                                <a:gd name="T52" fmla="*/ 295 w 385"/>
                                <a:gd name="T53" fmla="*/ 22 h 721"/>
                                <a:gd name="T54" fmla="*/ 288 w 385"/>
                                <a:gd name="T55" fmla="*/ 31 h 721"/>
                                <a:gd name="T56" fmla="*/ 280 w 385"/>
                                <a:gd name="T57" fmla="*/ 39 h 721"/>
                                <a:gd name="T58" fmla="*/ 271 w 385"/>
                                <a:gd name="T59" fmla="*/ 50 h 721"/>
                                <a:gd name="T60" fmla="*/ 263 w 385"/>
                                <a:gd name="T61" fmla="*/ 63 h 721"/>
                                <a:gd name="T62" fmla="*/ 254 w 385"/>
                                <a:gd name="T63" fmla="*/ 77 h 721"/>
                                <a:gd name="T64" fmla="*/ 247 w 385"/>
                                <a:gd name="T65" fmla="*/ 94 h 721"/>
                                <a:gd name="T66" fmla="*/ 239 w 385"/>
                                <a:gd name="T67" fmla="*/ 111 h 721"/>
                                <a:gd name="T68" fmla="*/ 0 w 385"/>
                                <a:gd name="T69" fmla="*/ 660 h 721"/>
                                <a:gd name="T70" fmla="*/ 0 w 385"/>
                                <a:gd name="T71" fmla="*/ 664 h 721"/>
                                <a:gd name="T72" fmla="*/ 2 w 385"/>
                                <a:gd name="T73" fmla="*/ 670 h 721"/>
                                <a:gd name="T74" fmla="*/ 7 w 385"/>
                                <a:gd name="T75" fmla="*/ 675 h 721"/>
                                <a:gd name="T76" fmla="*/ 14 w 385"/>
                                <a:gd name="T77" fmla="*/ 681 h 721"/>
                                <a:gd name="T78" fmla="*/ 32 w 385"/>
                                <a:gd name="T79" fmla="*/ 694 h 721"/>
                                <a:gd name="T80" fmla="*/ 54 w 385"/>
                                <a:gd name="T81" fmla="*/ 705 h 721"/>
                                <a:gd name="T82" fmla="*/ 66 w 385"/>
                                <a:gd name="T83" fmla="*/ 711 h 721"/>
                                <a:gd name="T84" fmla="*/ 77 w 385"/>
                                <a:gd name="T85" fmla="*/ 715 h 721"/>
                                <a:gd name="T86" fmla="*/ 88 w 385"/>
                                <a:gd name="T87" fmla="*/ 718 h 721"/>
                                <a:gd name="T88" fmla="*/ 99 w 385"/>
                                <a:gd name="T89" fmla="*/ 719 h 721"/>
                                <a:gd name="T90" fmla="*/ 108 w 385"/>
                                <a:gd name="T91" fmla="*/ 721 h 721"/>
                                <a:gd name="T92" fmla="*/ 115 w 385"/>
                                <a:gd name="T93" fmla="*/ 721 h 721"/>
                                <a:gd name="T94" fmla="*/ 121 w 385"/>
                                <a:gd name="T95" fmla="*/ 718 h 721"/>
                                <a:gd name="T96" fmla="*/ 125 w 385"/>
                                <a:gd name="T97" fmla="*/ 715 h 7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85" h="721">
                                  <a:moveTo>
                                    <a:pt x="125" y="715"/>
                                  </a:moveTo>
                                  <a:lnTo>
                                    <a:pt x="363" y="166"/>
                                  </a:lnTo>
                                  <a:lnTo>
                                    <a:pt x="370" y="151"/>
                                  </a:lnTo>
                                  <a:lnTo>
                                    <a:pt x="374" y="137"/>
                                  </a:lnTo>
                                  <a:lnTo>
                                    <a:pt x="378" y="123"/>
                                  </a:lnTo>
                                  <a:lnTo>
                                    <a:pt x="381" y="108"/>
                                  </a:lnTo>
                                  <a:lnTo>
                                    <a:pt x="384" y="96"/>
                                  </a:lnTo>
                                  <a:lnTo>
                                    <a:pt x="385" y="84"/>
                                  </a:lnTo>
                                  <a:lnTo>
                                    <a:pt x="385" y="73"/>
                                  </a:lnTo>
                                  <a:lnTo>
                                    <a:pt x="385" y="62"/>
                                  </a:lnTo>
                                  <a:lnTo>
                                    <a:pt x="384" y="52"/>
                                  </a:lnTo>
                                  <a:lnTo>
                                    <a:pt x="382" y="42"/>
                                  </a:lnTo>
                                  <a:lnTo>
                                    <a:pt x="379" y="34"/>
                                  </a:lnTo>
                                  <a:lnTo>
                                    <a:pt x="377" y="26"/>
                                  </a:lnTo>
                                  <a:lnTo>
                                    <a:pt x="374" y="19"/>
                                  </a:lnTo>
                                  <a:lnTo>
                                    <a:pt x="370" y="14"/>
                                  </a:lnTo>
                                  <a:lnTo>
                                    <a:pt x="364" y="8"/>
                                  </a:lnTo>
                                  <a:lnTo>
                                    <a:pt x="358" y="5"/>
                                  </a:lnTo>
                                  <a:lnTo>
                                    <a:pt x="353" y="2"/>
                                  </a:lnTo>
                                  <a:lnTo>
                                    <a:pt x="347" y="1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326" y="2"/>
                                  </a:lnTo>
                                  <a:lnTo>
                                    <a:pt x="319" y="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4" y="15"/>
                                  </a:lnTo>
                                  <a:lnTo>
                                    <a:pt x="295" y="22"/>
                                  </a:lnTo>
                                  <a:lnTo>
                                    <a:pt x="288" y="31"/>
                                  </a:lnTo>
                                  <a:lnTo>
                                    <a:pt x="280" y="39"/>
                                  </a:lnTo>
                                  <a:lnTo>
                                    <a:pt x="271" y="50"/>
                                  </a:lnTo>
                                  <a:lnTo>
                                    <a:pt x="263" y="63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47" y="94"/>
                                  </a:lnTo>
                                  <a:lnTo>
                                    <a:pt x="239" y="111"/>
                                  </a:lnTo>
                                  <a:lnTo>
                                    <a:pt x="0" y="660"/>
                                  </a:lnTo>
                                  <a:lnTo>
                                    <a:pt x="0" y="664"/>
                                  </a:lnTo>
                                  <a:lnTo>
                                    <a:pt x="2" y="670"/>
                                  </a:lnTo>
                                  <a:lnTo>
                                    <a:pt x="7" y="675"/>
                                  </a:lnTo>
                                  <a:lnTo>
                                    <a:pt x="14" y="681"/>
                                  </a:lnTo>
                                  <a:lnTo>
                                    <a:pt x="32" y="694"/>
                                  </a:lnTo>
                                  <a:lnTo>
                                    <a:pt x="54" y="705"/>
                                  </a:lnTo>
                                  <a:lnTo>
                                    <a:pt x="66" y="711"/>
                                  </a:lnTo>
                                  <a:lnTo>
                                    <a:pt x="77" y="715"/>
                                  </a:lnTo>
                                  <a:lnTo>
                                    <a:pt x="88" y="718"/>
                                  </a:lnTo>
                                  <a:lnTo>
                                    <a:pt x="99" y="719"/>
                                  </a:lnTo>
                                  <a:lnTo>
                                    <a:pt x="108" y="721"/>
                                  </a:lnTo>
                                  <a:lnTo>
                                    <a:pt x="115" y="721"/>
                                  </a:lnTo>
                                  <a:lnTo>
                                    <a:pt x="121" y="718"/>
                                  </a:lnTo>
                                  <a:lnTo>
                                    <a:pt x="125" y="7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98"/>
                          <wps:cNvSpPr>
                            <a:spLocks/>
                          </wps:cNvSpPr>
                          <wps:spPr bwMode="auto">
                            <a:xfrm>
                              <a:off x="295" y="3711"/>
                              <a:ext cx="1560" cy="3039"/>
                            </a:xfrm>
                            <a:custGeom>
                              <a:avLst/>
                              <a:gdLst>
                                <a:gd name="T0" fmla="*/ 1019 w 4680"/>
                                <a:gd name="T1" fmla="*/ 8950 h 9117"/>
                                <a:gd name="T2" fmla="*/ 977 w 4680"/>
                                <a:gd name="T3" fmla="*/ 9017 h 9117"/>
                                <a:gd name="T4" fmla="*/ 918 w 4680"/>
                                <a:gd name="T5" fmla="*/ 9066 h 9117"/>
                                <a:gd name="T6" fmla="*/ 845 w 4680"/>
                                <a:gd name="T7" fmla="*/ 9097 h 9117"/>
                                <a:gd name="T8" fmla="*/ 763 w 4680"/>
                                <a:gd name="T9" fmla="*/ 9114 h 9117"/>
                                <a:gd name="T10" fmla="*/ 672 w 4680"/>
                                <a:gd name="T11" fmla="*/ 9116 h 9117"/>
                                <a:gd name="T12" fmla="*/ 577 w 4680"/>
                                <a:gd name="T13" fmla="*/ 9104 h 9117"/>
                                <a:gd name="T14" fmla="*/ 480 w 4680"/>
                                <a:gd name="T15" fmla="*/ 9082 h 9117"/>
                                <a:gd name="T16" fmla="*/ 385 w 4680"/>
                                <a:gd name="T17" fmla="*/ 9048 h 9117"/>
                                <a:gd name="T18" fmla="*/ 293 w 4680"/>
                                <a:gd name="T19" fmla="*/ 9002 h 9117"/>
                                <a:gd name="T20" fmla="*/ 209 w 4680"/>
                                <a:gd name="T21" fmla="*/ 8950 h 9117"/>
                                <a:gd name="T22" fmla="*/ 135 w 4680"/>
                                <a:gd name="T23" fmla="*/ 8889 h 9117"/>
                                <a:gd name="T24" fmla="*/ 75 w 4680"/>
                                <a:gd name="T25" fmla="*/ 8823 h 9117"/>
                                <a:gd name="T26" fmla="*/ 30 w 4680"/>
                                <a:gd name="T27" fmla="*/ 8751 h 9117"/>
                                <a:gd name="T28" fmla="*/ 5 w 4680"/>
                                <a:gd name="T29" fmla="*/ 8674 h 9117"/>
                                <a:gd name="T30" fmla="*/ 2 w 4680"/>
                                <a:gd name="T31" fmla="*/ 8595 h 9117"/>
                                <a:gd name="T32" fmla="*/ 24 w 4680"/>
                                <a:gd name="T33" fmla="*/ 8515 h 9117"/>
                                <a:gd name="T34" fmla="*/ 3684 w 4680"/>
                                <a:gd name="T35" fmla="*/ 105 h 9117"/>
                                <a:gd name="T36" fmla="*/ 3732 w 4680"/>
                                <a:gd name="T37" fmla="*/ 55 h 9117"/>
                                <a:gd name="T38" fmla="*/ 3795 w 4680"/>
                                <a:gd name="T39" fmla="*/ 23 h 9117"/>
                                <a:gd name="T40" fmla="*/ 3870 w 4680"/>
                                <a:gd name="T41" fmla="*/ 4 h 9117"/>
                                <a:gd name="T42" fmla="*/ 3954 w 4680"/>
                                <a:gd name="T43" fmla="*/ 0 h 9117"/>
                                <a:gd name="T44" fmla="*/ 4047 w 4680"/>
                                <a:gd name="T45" fmla="*/ 8 h 9117"/>
                                <a:gd name="T46" fmla="*/ 4141 w 4680"/>
                                <a:gd name="T47" fmla="*/ 28 h 9117"/>
                                <a:gd name="T48" fmla="*/ 4238 w 4680"/>
                                <a:gd name="T49" fmla="*/ 59 h 9117"/>
                                <a:gd name="T50" fmla="*/ 4331 w 4680"/>
                                <a:gd name="T51" fmla="*/ 99 h 9117"/>
                                <a:gd name="T52" fmla="*/ 4420 w 4680"/>
                                <a:gd name="T53" fmla="*/ 146 h 9117"/>
                                <a:gd name="T54" fmla="*/ 4500 w 4680"/>
                                <a:gd name="T55" fmla="*/ 201 h 9117"/>
                                <a:gd name="T56" fmla="*/ 4569 w 4680"/>
                                <a:gd name="T57" fmla="*/ 260 h 9117"/>
                                <a:gd name="T58" fmla="*/ 4624 w 4680"/>
                                <a:gd name="T59" fmla="*/ 325 h 9117"/>
                                <a:gd name="T60" fmla="*/ 4662 w 4680"/>
                                <a:gd name="T61" fmla="*/ 393 h 9117"/>
                                <a:gd name="T62" fmla="*/ 4680 w 4680"/>
                                <a:gd name="T63" fmla="*/ 464 h 9117"/>
                                <a:gd name="T64" fmla="*/ 4674 w 4680"/>
                                <a:gd name="T65" fmla="*/ 536 h 9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680" h="9117">
                                  <a:moveTo>
                                    <a:pt x="4662" y="573"/>
                                  </a:moveTo>
                                  <a:lnTo>
                                    <a:pt x="1019" y="8950"/>
                                  </a:lnTo>
                                  <a:lnTo>
                                    <a:pt x="999" y="8987"/>
                                  </a:lnTo>
                                  <a:lnTo>
                                    <a:pt x="977" y="9017"/>
                                  </a:lnTo>
                                  <a:lnTo>
                                    <a:pt x="949" y="9043"/>
                                  </a:lnTo>
                                  <a:lnTo>
                                    <a:pt x="918" y="9066"/>
                                  </a:lnTo>
                                  <a:lnTo>
                                    <a:pt x="883" y="9084"/>
                                  </a:lnTo>
                                  <a:lnTo>
                                    <a:pt x="845" y="9097"/>
                                  </a:lnTo>
                                  <a:lnTo>
                                    <a:pt x="805" y="9107"/>
                                  </a:lnTo>
                                  <a:lnTo>
                                    <a:pt x="763" y="9114"/>
                                  </a:lnTo>
                                  <a:lnTo>
                                    <a:pt x="718" y="9117"/>
                                  </a:lnTo>
                                  <a:lnTo>
                                    <a:pt x="672" y="9116"/>
                                  </a:lnTo>
                                  <a:lnTo>
                                    <a:pt x="625" y="9113"/>
                                  </a:lnTo>
                                  <a:lnTo>
                                    <a:pt x="577" y="9104"/>
                                  </a:lnTo>
                                  <a:lnTo>
                                    <a:pt x="528" y="9094"/>
                                  </a:lnTo>
                                  <a:lnTo>
                                    <a:pt x="480" y="9082"/>
                                  </a:lnTo>
                                  <a:lnTo>
                                    <a:pt x="432" y="9066"/>
                                  </a:lnTo>
                                  <a:lnTo>
                                    <a:pt x="385" y="9048"/>
                                  </a:lnTo>
                                  <a:lnTo>
                                    <a:pt x="338" y="9027"/>
                                  </a:lnTo>
                                  <a:lnTo>
                                    <a:pt x="293" y="9002"/>
                                  </a:lnTo>
                                  <a:lnTo>
                                    <a:pt x="249" y="8977"/>
                                  </a:lnTo>
                                  <a:lnTo>
                                    <a:pt x="209" y="8950"/>
                                  </a:lnTo>
                                  <a:lnTo>
                                    <a:pt x="171" y="8920"/>
                                  </a:lnTo>
                                  <a:lnTo>
                                    <a:pt x="135" y="8889"/>
                                  </a:lnTo>
                                  <a:lnTo>
                                    <a:pt x="103" y="8857"/>
                                  </a:lnTo>
                                  <a:lnTo>
                                    <a:pt x="75" y="8823"/>
                                  </a:lnTo>
                                  <a:lnTo>
                                    <a:pt x="51" y="8788"/>
                                  </a:lnTo>
                                  <a:lnTo>
                                    <a:pt x="30" y="8751"/>
                                  </a:lnTo>
                                  <a:lnTo>
                                    <a:pt x="16" y="8713"/>
                                  </a:lnTo>
                                  <a:lnTo>
                                    <a:pt x="5" y="8674"/>
                                  </a:lnTo>
                                  <a:lnTo>
                                    <a:pt x="0" y="8635"/>
                                  </a:lnTo>
                                  <a:lnTo>
                                    <a:pt x="2" y="8595"/>
                                  </a:lnTo>
                                  <a:lnTo>
                                    <a:pt x="10" y="8554"/>
                                  </a:lnTo>
                                  <a:lnTo>
                                    <a:pt x="24" y="8515"/>
                                  </a:lnTo>
                                  <a:lnTo>
                                    <a:pt x="3667" y="136"/>
                                  </a:lnTo>
                                  <a:lnTo>
                                    <a:pt x="3684" y="105"/>
                                  </a:lnTo>
                                  <a:lnTo>
                                    <a:pt x="3706" y="78"/>
                                  </a:lnTo>
                                  <a:lnTo>
                                    <a:pt x="3732" y="55"/>
                                  </a:lnTo>
                                  <a:lnTo>
                                    <a:pt x="3761" y="37"/>
                                  </a:lnTo>
                                  <a:lnTo>
                                    <a:pt x="3795" y="23"/>
                                  </a:lnTo>
                                  <a:lnTo>
                                    <a:pt x="3830" y="11"/>
                                  </a:lnTo>
                                  <a:lnTo>
                                    <a:pt x="3870" y="4"/>
                                  </a:lnTo>
                                  <a:lnTo>
                                    <a:pt x="3912" y="1"/>
                                  </a:lnTo>
                                  <a:lnTo>
                                    <a:pt x="3954" y="0"/>
                                  </a:lnTo>
                                  <a:lnTo>
                                    <a:pt x="4001" y="3"/>
                                  </a:lnTo>
                                  <a:lnTo>
                                    <a:pt x="4047" y="8"/>
                                  </a:lnTo>
                                  <a:lnTo>
                                    <a:pt x="4093" y="17"/>
                                  </a:lnTo>
                                  <a:lnTo>
                                    <a:pt x="4141" y="28"/>
                                  </a:lnTo>
                                  <a:lnTo>
                                    <a:pt x="4190" y="42"/>
                                  </a:lnTo>
                                  <a:lnTo>
                                    <a:pt x="4238" y="59"/>
                                  </a:lnTo>
                                  <a:lnTo>
                                    <a:pt x="4285" y="78"/>
                                  </a:lnTo>
                                  <a:lnTo>
                                    <a:pt x="4331" y="99"/>
                                  </a:lnTo>
                                  <a:lnTo>
                                    <a:pt x="4376" y="122"/>
                                  </a:lnTo>
                                  <a:lnTo>
                                    <a:pt x="4420" y="146"/>
                                  </a:lnTo>
                                  <a:lnTo>
                                    <a:pt x="4461" y="172"/>
                                  </a:lnTo>
                                  <a:lnTo>
                                    <a:pt x="4500" y="201"/>
                                  </a:lnTo>
                                  <a:lnTo>
                                    <a:pt x="4537" y="229"/>
                                  </a:lnTo>
                                  <a:lnTo>
                                    <a:pt x="4569" y="260"/>
                                  </a:lnTo>
                                  <a:lnTo>
                                    <a:pt x="4598" y="293"/>
                                  </a:lnTo>
                                  <a:lnTo>
                                    <a:pt x="4624" y="325"/>
                                  </a:lnTo>
                                  <a:lnTo>
                                    <a:pt x="4645" y="359"/>
                                  </a:lnTo>
                                  <a:lnTo>
                                    <a:pt x="4662" y="393"/>
                                  </a:lnTo>
                                  <a:lnTo>
                                    <a:pt x="4673" y="428"/>
                                  </a:lnTo>
                                  <a:lnTo>
                                    <a:pt x="4680" y="464"/>
                                  </a:lnTo>
                                  <a:lnTo>
                                    <a:pt x="4680" y="500"/>
                                  </a:lnTo>
                                  <a:lnTo>
                                    <a:pt x="4674" y="536"/>
                                  </a:lnTo>
                                  <a:lnTo>
                                    <a:pt x="4662" y="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99"/>
                          <wps:cNvSpPr>
                            <a:spLocks/>
                          </wps:cNvSpPr>
                          <wps:spPr bwMode="auto">
                            <a:xfrm>
                              <a:off x="370" y="4055"/>
                              <a:ext cx="1120" cy="2548"/>
                            </a:xfrm>
                            <a:custGeom>
                              <a:avLst/>
                              <a:gdLst>
                                <a:gd name="T0" fmla="*/ 197 w 3361"/>
                                <a:gd name="T1" fmla="*/ 7401 h 7643"/>
                                <a:gd name="T2" fmla="*/ 170 w 3361"/>
                                <a:gd name="T3" fmla="*/ 7461 h 7643"/>
                                <a:gd name="T4" fmla="*/ 142 w 3361"/>
                                <a:gd name="T5" fmla="*/ 7513 h 7643"/>
                                <a:gd name="T6" fmla="*/ 116 w 3361"/>
                                <a:gd name="T7" fmla="*/ 7556 h 7643"/>
                                <a:gd name="T8" fmla="*/ 91 w 3361"/>
                                <a:gd name="T9" fmla="*/ 7590 h 7643"/>
                                <a:gd name="T10" fmla="*/ 70 w 3361"/>
                                <a:gd name="T11" fmla="*/ 7615 h 7643"/>
                                <a:gd name="T12" fmla="*/ 49 w 3361"/>
                                <a:gd name="T13" fmla="*/ 7633 h 7643"/>
                                <a:gd name="T14" fmla="*/ 32 w 3361"/>
                                <a:gd name="T15" fmla="*/ 7642 h 7643"/>
                                <a:gd name="T16" fmla="*/ 18 w 3361"/>
                                <a:gd name="T17" fmla="*/ 7642 h 7643"/>
                                <a:gd name="T18" fmla="*/ 8 w 3361"/>
                                <a:gd name="T19" fmla="*/ 7633 h 7643"/>
                                <a:gd name="T20" fmla="*/ 1 w 3361"/>
                                <a:gd name="T21" fmla="*/ 7618 h 7643"/>
                                <a:gd name="T22" fmla="*/ 0 w 3361"/>
                                <a:gd name="T23" fmla="*/ 7592 h 7643"/>
                                <a:gd name="T24" fmla="*/ 3 w 3361"/>
                                <a:gd name="T25" fmla="*/ 7560 h 7643"/>
                                <a:gd name="T26" fmla="*/ 11 w 3361"/>
                                <a:gd name="T27" fmla="*/ 7519 h 7643"/>
                                <a:gd name="T28" fmla="*/ 25 w 3361"/>
                                <a:gd name="T29" fmla="*/ 7469 h 7643"/>
                                <a:gd name="T30" fmla="*/ 45 w 3361"/>
                                <a:gd name="T31" fmla="*/ 7411 h 7643"/>
                                <a:gd name="T32" fmla="*/ 71 w 3361"/>
                                <a:gd name="T33" fmla="*/ 7346 h 7643"/>
                                <a:gd name="T34" fmla="*/ 3188 w 3361"/>
                                <a:gd name="T35" fmla="*/ 182 h 7643"/>
                                <a:gd name="T36" fmla="*/ 3212 w 3361"/>
                                <a:gd name="T37" fmla="*/ 134 h 7643"/>
                                <a:gd name="T38" fmla="*/ 3236 w 3361"/>
                                <a:gd name="T39" fmla="*/ 93 h 7643"/>
                                <a:gd name="T40" fmla="*/ 3260 w 3361"/>
                                <a:gd name="T41" fmla="*/ 59 h 7643"/>
                                <a:gd name="T42" fmla="*/ 3281 w 3361"/>
                                <a:gd name="T43" fmla="*/ 33 h 7643"/>
                                <a:gd name="T44" fmla="*/ 3301 w 3361"/>
                                <a:gd name="T45" fmla="*/ 15 h 7643"/>
                                <a:gd name="T46" fmla="*/ 3319 w 3361"/>
                                <a:gd name="T47" fmla="*/ 4 h 7643"/>
                                <a:gd name="T48" fmla="*/ 3334 w 3361"/>
                                <a:gd name="T49" fmla="*/ 0 h 7643"/>
                                <a:gd name="T50" fmla="*/ 3347 w 3361"/>
                                <a:gd name="T51" fmla="*/ 4 h 7643"/>
                                <a:gd name="T52" fmla="*/ 3355 w 3361"/>
                                <a:gd name="T53" fmla="*/ 15 h 7643"/>
                                <a:gd name="T54" fmla="*/ 3360 w 3361"/>
                                <a:gd name="T55" fmla="*/ 33 h 7643"/>
                                <a:gd name="T56" fmla="*/ 3361 w 3361"/>
                                <a:gd name="T57" fmla="*/ 60 h 7643"/>
                                <a:gd name="T58" fmla="*/ 3357 w 3361"/>
                                <a:gd name="T59" fmla="*/ 93 h 7643"/>
                                <a:gd name="T60" fmla="*/ 3348 w 3361"/>
                                <a:gd name="T61" fmla="*/ 132 h 7643"/>
                                <a:gd name="T62" fmla="*/ 3334 w 3361"/>
                                <a:gd name="T63" fmla="*/ 181 h 7643"/>
                                <a:gd name="T64" fmla="*/ 3313 w 3361"/>
                                <a:gd name="T65" fmla="*/ 234 h 7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361" h="7643">
                                  <a:moveTo>
                                    <a:pt x="3301" y="264"/>
                                  </a:moveTo>
                                  <a:lnTo>
                                    <a:pt x="197" y="7401"/>
                                  </a:lnTo>
                                  <a:lnTo>
                                    <a:pt x="183" y="7433"/>
                                  </a:lnTo>
                                  <a:lnTo>
                                    <a:pt x="170" y="7461"/>
                                  </a:lnTo>
                                  <a:lnTo>
                                    <a:pt x="156" y="7488"/>
                                  </a:lnTo>
                                  <a:lnTo>
                                    <a:pt x="142" y="7513"/>
                                  </a:lnTo>
                                  <a:lnTo>
                                    <a:pt x="129" y="7536"/>
                                  </a:lnTo>
                                  <a:lnTo>
                                    <a:pt x="116" y="7556"/>
                                  </a:lnTo>
                                  <a:lnTo>
                                    <a:pt x="104" y="7574"/>
                                  </a:lnTo>
                                  <a:lnTo>
                                    <a:pt x="91" y="7590"/>
                                  </a:lnTo>
                                  <a:lnTo>
                                    <a:pt x="80" y="7604"/>
                                  </a:lnTo>
                                  <a:lnTo>
                                    <a:pt x="70" y="7615"/>
                                  </a:lnTo>
                                  <a:lnTo>
                                    <a:pt x="59" y="7625"/>
                                  </a:lnTo>
                                  <a:lnTo>
                                    <a:pt x="49" y="7633"/>
                                  </a:lnTo>
                                  <a:lnTo>
                                    <a:pt x="41" y="7638"/>
                                  </a:lnTo>
                                  <a:lnTo>
                                    <a:pt x="32" y="7642"/>
                                  </a:lnTo>
                                  <a:lnTo>
                                    <a:pt x="25" y="7643"/>
                                  </a:lnTo>
                                  <a:lnTo>
                                    <a:pt x="18" y="7642"/>
                                  </a:lnTo>
                                  <a:lnTo>
                                    <a:pt x="12" y="7639"/>
                                  </a:lnTo>
                                  <a:lnTo>
                                    <a:pt x="8" y="7633"/>
                                  </a:lnTo>
                                  <a:lnTo>
                                    <a:pt x="4" y="7626"/>
                                  </a:lnTo>
                                  <a:lnTo>
                                    <a:pt x="1" y="7618"/>
                                  </a:lnTo>
                                  <a:lnTo>
                                    <a:pt x="0" y="7607"/>
                                  </a:lnTo>
                                  <a:lnTo>
                                    <a:pt x="0" y="7592"/>
                                  </a:lnTo>
                                  <a:lnTo>
                                    <a:pt x="0" y="7577"/>
                                  </a:lnTo>
                                  <a:lnTo>
                                    <a:pt x="3" y="7560"/>
                                  </a:lnTo>
                                  <a:lnTo>
                                    <a:pt x="5" y="7540"/>
                                  </a:lnTo>
                                  <a:lnTo>
                                    <a:pt x="11" y="7519"/>
                                  </a:lnTo>
                                  <a:lnTo>
                                    <a:pt x="17" y="7495"/>
                                  </a:lnTo>
                                  <a:lnTo>
                                    <a:pt x="25" y="7469"/>
                                  </a:lnTo>
                                  <a:lnTo>
                                    <a:pt x="33" y="7441"/>
                                  </a:lnTo>
                                  <a:lnTo>
                                    <a:pt x="45" y="7411"/>
                                  </a:lnTo>
                                  <a:lnTo>
                                    <a:pt x="57" y="7380"/>
                                  </a:lnTo>
                                  <a:lnTo>
                                    <a:pt x="71" y="7346"/>
                                  </a:lnTo>
                                  <a:lnTo>
                                    <a:pt x="3175" y="209"/>
                                  </a:lnTo>
                                  <a:lnTo>
                                    <a:pt x="3188" y="182"/>
                                  </a:lnTo>
                                  <a:lnTo>
                                    <a:pt x="3201" y="156"/>
                                  </a:lnTo>
                                  <a:lnTo>
                                    <a:pt x="3212" y="134"/>
                                  </a:lnTo>
                                  <a:lnTo>
                                    <a:pt x="3225" y="111"/>
                                  </a:lnTo>
                                  <a:lnTo>
                                    <a:pt x="3236" y="93"/>
                                  </a:lnTo>
                                  <a:lnTo>
                                    <a:pt x="3248" y="74"/>
                                  </a:lnTo>
                                  <a:lnTo>
                                    <a:pt x="3260" y="59"/>
                                  </a:lnTo>
                                  <a:lnTo>
                                    <a:pt x="3270" y="45"/>
                                  </a:lnTo>
                                  <a:lnTo>
                                    <a:pt x="3281" y="33"/>
                                  </a:lnTo>
                                  <a:lnTo>
                                    <a:pt x="3291" y="22"/>
                                  </a:lnTo>
                                  <a:lnTo>
                                    <a:pt x="3301" y="15"/>
                                  </a:lnTo>
                                  <a:lnTo>
                                    <a:pt x="3310" y="8"/>
                                  </a:lnTo>
                                  <a:lnTo>
                                    <a:pt x="3319" y="4"/>
                                  </a:lnTo>
                                  <a:lnTo>
                                    <a:pt x="3327" y="1"/>
                                  </a:lnTo>
                                  <a:lnTo>
                                    <a:pt x="3334" y="0"/>
                                  </a:lnTo>
                                  <a:lnTo>
                                    <a:pt x="3340" y="1"/>
                                  </a:lnTo>
                                  <a:lnTo>
                                    <a:pt x="3347" y="4"/>
                                  </a:lnTo>
                                  <a:lnTo>
                                    <a:pt x="3351" y="9"/>
                                  </a:lnTo>
                                  <a:lnTo>
                                    <a:pt x="3355" y="15"/>
                                  </a:lnTo>
                                  <a:lnTo>
                                    <a:pt x="3358" y="24"/>
                                  </a:lnTo>
                                  <a:lnTo>
                                    <a:pt x="3360" y="33"/>
                                  </a:lnTo>
                                  <a:lnTo>
                                    <a:pt x="3361" y="46"/>
                                  </a:lnTo>
                                  <a:lnTo>
                                    <a:pt x="3361" y="60"/>
                                  </a:lnTo>
                                  <a:lnTo>
                                    <a:pt x="3360" y="76"/>
                                  </a:lnTo>
                                  <a:lnTo>
                                    <a:pt x="3357" y="93"/>
                                  </a:lnTo>
                                  <a:lnTo>
                                    <a:pt x="3354" y="111"/>
                                  </a:lnTo>
                                  <a:lnTo>
                                    <a:pt x="3348" y="132"/>
                                  </a:lnTo>
                                  <a:lnTo>
                                    <a:pt x="3341" y="155"/>
                                  </a:lnTo>
                                  <a:lnTo>
                                    <a:pt x="3334" y="181"/>
                                  </a:lnTo>
                                  <a:lnTo>
                                    <a:pt x="3324" y="206"/>
                                  </a:lnTo>
                                  <a:lnTo>
                                    <a:pt x="3313" y="234"/>
                                  </a:lnTo>
                                  <a:lnTo>
                                    <a:pt x="3301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00"/>
                          <wps:cNvSpPr>
                            <a:spLocks/>
                          </wps:cNvSpPr>
                          <wps:spPr bwMode="auto">
                            <a:xfrm>
                              <a:off x="451" y="6168"/>
                              <a:ext cx="349" cy="182"/>
                            </a:xfrm>
                            <a:custGeom>
                              <a:avLst/>
                              <a:gdLst>
                                <a:gd name="T0" fmla="*/ 76 w 1046"/>
                                <a:gd name="T1" fmla="*/ 27 h 546"/>
                                <a:gd name="T2" fmla="*/ 133 w 1046"/>
                                <a:gd name="T3" fmla="*/ 76 h 546"/>
                                <a:gd name="T4" fmla="*/ 191 w 1046"/>
                                <a:gd name="T5" fmla="*/ 124 h 546"/>
                                <a:gd name="T6" fmla="*/ 250 w 1046"/>
                                <a:gd name="T7" fmla="*/ 167 h 546"/>
                                <a:gd name="T8" fmla="*/ 310 w 1046"/>
                                <a:gd name="T9" fmla="*/ 206 h 546"/>
                                <a:gd name="T10" fmla="*/ 371 w 1046"/>
                                <a:gd name="T11" fmla="*/ 243 h 546"/>
                                <a:gd name="T12" fmla="*/ 431 w 1046"/>
                                <a:gd name="T13" fmla="*/ 277 h 546"/>
                                <a:gd name="T14" fmla="*/ 493 w 1046"/>
                                <a:gd name="T15" fmla="*/ 307 h 546"/>
                                <a:gd name="T16" fmla="*/ 557 w 1046"/>
                                <a:gd name="T17" fmla="*/ 332 h 546"/>
                                <a:gd name="T18" fmla="*/ 620 w 1046"/>
                                <a:gd name="T19" fmla="*/ 356 h 546"/>
                                <a:gd name="T20" fmla="*/ 683 w 1046"/>
                                <a:gd name="T21" fmla="*/ 377 h 546"/>
                                <a:gd name="T22" fmla="*/ 748 w 1046"/>
                                <a:gd name="T23" fmla="*/ 394 h 546"/>
                                <a:gd name="T24" fmla="*/ 814 w 1046"/>
                                <a:gd name="T25" fmla="*/ 408 h 546"/>
                                <a:gd name="T26" fmla="*/ 879 w 1046"/>
                                <a:gd name="T27" fmla="*/ 421 h 546"/>
                                <a:gd name="T28" fmla="*/ 979 w 1046"/>
                                <a:gd name="T29" fmla="*/ 434 h 546"/>
                                <a:gd name="T30" fmla="*/ 1035 w 1046"/>
                                <a:gd name="T31" fmla="*/ 465 h 546"/>
                                <a:gd name="T32" fmla="*/ 1011 w 1046"/>
                                <a:gd name="T33" fmla="*/ 519 h 546"/>
                                <a:gd name="T34" fmla="*/ 932 w 1046"/>
                                <a:gd name="T35" fmla="*/ 540 h 546"/>
                                <a:gd name="T36" fmla="*/ 800 w 1046"/>
                                <a:gd name="T37" fmla="*/ 519 h 546"/>
                                <a:gd name="T38" fmla="*/ 671 w 1046"/>
                                <a:gd name="T39" fmla="*/ 488 h 546"/>
                                <a:gd name="T40" fmla="*/ 575 w 1046"/>
                                <a:gd name="T41" fmla="*/ 458 h 546"/>
                                <a:gd name="T42" fmla="*/ 512 w 1046"/>
                                <a:gd name="T43" fmla="*/ 434 h 546"/>
                                <a:gd name="T44" fmla="*/ 448 w 1046"/>
                                <a:gd name="T45" fmla="*/ 407 h 546"/>
                                <a:gd name="T46" fmla="*/ 386 w 1046"/>
                                <a:gd name="T47" fmla="*/ 377 h 546"/>
                                <a:gd name="T48" fmla="*/ 325 w 1046"/>
                                <a:gd name="T49" fmla="*/ 345 h 546"/>
                                <a:gd name="T50" fmla="*/ 264 w 1046"/>
                                <a:gd name="T51" fmla="*/ 309 h 546"/>
                                <a:gd name="T52" fmla="*/ 205 w 1046"/>
                                <a:gd name="T53" fmla="*/ 270 h 546"/>
                                <a:gd name="T54" fmla="*/ 144 w 1046"/>
                                <a:gd name="T55" fmla="*/ 227 h 546"/>
                                <a:gd name="T56" fmla="*/ 87 w 1046"/>
                                <a:gd name="T57" fmla="*/ 182 h 546"/>
                                <a:gd name="T58" fmla="*/ 28 w 1046"/>
                                <a:gd name="T59" fmla="*/ 133 h 546"/>
                                <a:gd name="T60" fmla="*/ 11 w 1046"/>
                                <a:gd name="T61" fmla="*/ 80 h 546"/>
                                <a:gd name="T62" fmla="*/ 35 w 1046"/>
                                <a:gd name="T63" fmla="*/ 27 h 5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46" h="546">
                                  <a:moveTo>
                                    <a:pt x="46" y="0"/>
                                  </a:moveTo>
                                  <a:lnTo>
                                    <a:pt x="76" y="27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33" y="76"/>
                                  </a:lnTo>
                                  <a:lnTo>
                                    <a:pt x="161" y="100"/>
                                  </a:lnTo>
                                  <a:lnTo>
                                    <a:pt x="191" y="124"/>
                                  </a:lnTo>
                                  <a:lnTo>
                                    <a:pt x="220" y="145"/>
                                  </a:lnTo>
                                  <a:lnTo>
                                    <a:pt x="250" y="167"/>
                                  </a:lnTo>
                                  <a:lnTo>
                                    <a:pt x="280" y="188"/>
                                  </a:lnTo>
                                  <a:lnTo>
                                    <a:pt x="310" y="206"/>
                                  </a:lnTo>
                                  <a:lnTo>
                                    <a:pt x="340" y="226"/>
                                  </a:lnTo>
                                  <a:lnTo>
                                    <a:pt x="371" y="243"/>
                                  </a:lnTo>
                                  <a:lnTo>
                                    <a:pt x="402" y="260"/>
                                  </a:lnTo>
                                  <a:lnTo>
                                    <a:pt x="431" y="277"/>
                                  </a:lnTo>
                                  <a:lnTo>
                                    <a:pt x="462" y="291"/>
                                  </a:lnTo>
                                  <a:lnTo>
                                    <a:pt x="493" y="307"/>
                                  </a:lnTo>
                                  <a:lnTo>
                                    <a:pt x="526" y="319"/>
                                  </a:lnTo>
                                  <a:lnTo>
                                    <a:pt x="557" y="332"/>
                                  </a:lnTo>
                                  <a:lnTo>
                                    <a:pt x="588" y="345"/>
                                  </a:lnTo>
                                  <a:lnTo>
                                    <a:pt x="620" y="356"/>
                                  </a:lnTo>
                                  <a:lnTo>
                                    <a:pt x="652" y="367"/>
                                  </a:lnTo>
                                  <a:lnTo>
                                    <a:pt x="683" y="377"/>
                                  </a:lnTo>
                                  <a:lnTo>
                                    <a:pt x="716" y="386"/>
                                  </a:lnTo>
                                  <a:lnTo>
                                    <a:pt x="748" y="394"/>
                                  </a:lnTo>
                                  <a:lnTo>
                                    <a:pt x="780" y="401"/>
                                  </a:lnTo>
                                  <a:lnTo>
                                    <a:pt x="814" y="408"/>
                                  </a:lnTo>
                                  <a:lnTo>
                                    <a:pt x="847" y="415"/>
                                  </a:lnTo>
                                  <a:lnTo>
                                    <a:pt x="879" y="421"/>
                                  </a:lnTo>
                                  <a:lnTo>
                                    <a:pt x="913" y="425"/>
                                  </a:lnTo>
                                  <a:lnTo>
                                    <a:pt x="979" y="434"/>
                                  </a:lnTo>
                                  <a:lnTo>
                                    <a:pt x="1046" y="438"/>
                                  </a:lnTo>
                                  <a:lnTo>
                                    <a:pt x="1035" y="465"/>
                                  </a:lnTo>
                                  <a:lnTo>
                                    <a:pt x="1022" y="492"/>
                                  </a:lnTo>
                                  <a:lnTo>
                                    <a:pt x="1011" y="519"/>
                                  </a:lnTo>
                                  <a:lnTo>
                                    <a:pt x="1000" y="546"/>
                                  </a:lnTo>
                                  <a:lnTo>
                                    <a:pt x="932" y="540"/>
                                  </a:lnTo>
                                  <a:lnTo>
                                    <a:pt x="866" y="530"/>
                                  </a:lnTo>
                                  <a:lnTo>
                                    <a:pt x="800" y="519"/>
                                  </a:lnTo>
                                  <a:lnTo>
                                    <a:pt x="735" y="505"/>
                                  </a:lnTo>
                                  <a:lnTo>
                                    <a:pt x="671" y="488"/>
                                  </a:lnTo>
                                  <a:lnTo>
                                    <a:pt x="606" y="468"/>
                                  </a:lnTo>
                                  <a:lnTo>
                                    <a:pt x="575" y="458"/>
                                  </a:lnTo>
                                  <a:lnTo>
                                    <a:pt x="543" y="447"/>
                                  </a:lnTo>
                                  <a:lnTo>
                                    <a:pt x="512" y="434"/>
                                  </a:lnTo>
                                  <a:lnTo>
                                    <a:pt x="479" y="421"/>
                                  </a:lnTo>
                                  <a:lnTo>
                                    <a:pt x="448" y="407"/>
                                  </a:lnTo>
                                  <a:lnTo>
                                    <a:pt x="417" y="393"/>
                                  </a:lnTo>
                                  <a:lnTo>
                                    <a:pt x="386" y="377"/>
                                  </a:lnTo>
                                  <a:lnTo>
                                    <a:pt x="356" y="362"/>
                                  </a:lnTo>
                                  <a:lnTo>
                                    <a:pt x="325" y="345"/>
                                  </a:lnTo>
                                  <a:lnTo>
                                    <a:pt x="295" y="326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35" y="290"/>
                                  </a:lnTo>
                                  <a:lnTo>
                                    <a:pt x="205" y="270"/>
                                  </a:lnTo>
                                  <a:lnTo>
                                    <a:pt x="174" y="249"/>
                                  </a:lnTo>
                                  <a:lnTo>
                                    <a:pt x="144" y="227"/>
                                  </a:lnTo>
                                  <a:lnTo>
                                    <a:pt x="116" y="205"/>
                                  </a:lnTo>
                                  <a:lnTo>
                                    <a:pt x="87" y="182"/>
                                  </a:lnTo>
                                  <a:lnTo>
                                    <a:pt x="57" y="158"/>
                                  </a:lnTo>
                                  <a:lnTo>
                                    <a:pt x="28" y="133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01"/>
                          <wps:cNvSpPr>
                            <a:spLocks/>
                          </wps:cNvSpPr>
                          <wps:spPr bwMode="auto">
                            <a:xfrm>
                              <a:off x="410" y="6261"/>
                              <a:ext cx="349" cy="182"/>
                            </a:xfrm>
                            <a:custGeom>
                              <a:avLst/>
                              <a:gdLst>
                                <a:gd name="T0" fmla="*/ 76 w 1047"/>
                                <a:gd name="T1" fmla="*/ 27 h 547"/>
                                <a:gd name="T2" fmla="*/ 134 w 1047"/>
                                <a:gd name="T3" fmla="*/ 76 h 547"/>
                                <a:gd name="T4" fmla="*/ 193 w 1047"/>
                                <a:gd name="T5" fmla="*/ 124 h 547"/>
                                <a:gd name="T6" fmla="*/ 252 w 1047"/>
                                <a:gd name="T7" fmla="*/ 167 h 547"/>
                                <a:gd name="T8" fmla="*/ 311 w 1047"/>
                                <a:gd name="T9" fmla="*/ 206 h 547"/>
                                <a:gd name="T10" fmla="*/ 372 w 1047"/>
                                <a:gd name="T11" fmla="*/ 243 h 547"/>
                                <a:gd name="T12" fmla="*/ 433 w 1047"/>
                                <a:gd name="T13" fmla="*/ 277 h 547"/>
                                <a:gd name="T14" fmla="*/ 495 w 1047"/>
                                <a:gd name="T15" fmla="*/ 307 h 547"/>
                                <a:gd name="T16" fmla="*/ 557 w 1047"/>
                                <a:gd name="T17" fmla="*/ 333 h 547"/>
                                <a:gd name="T18" fmla="*/ 621 w 1047"/>
                                <a:gd name="T19" fmla="*/ 356 h 547"/>
                                <a:gd name="T20" fmla="*/ 685 w 1047"/>
                                <a:gd name="T21" fmla="*/ 377 h 547"/>
                                <a:gd name="T22" fmla="*/ 750 w 1047"/>
                                <a:gd name="T23" fmla="*/ 394 h 547"/>
                                <a:gd name="T24" fmla="*/ 815 w 1047"/>
                                <a:gd name="T25" fmla="*/ 410 h 547"/>
                                <a:gd name="T26" fmla="*/ 881 w 1047"/>
                                <a:gd name="T27" fmla="*/ 421 h 547"/>
                                <a:gd name="T28" fmla="*/ 981 w 1047"/>
                                <a:gd name="T29" fmla="*/ 434 h 547"/>
                                <a:gd name="T30" fmla="*/ 1036 w 1047"/>
                                <a:gd name="T31" fmla="*/ 465 h 547"/>
                                <a:gd name="T32" fmla="*/ 1012 w 1047"/>
                                <a:gd name="T33" fmla="*/ 520 h 547"/>
                                <a:gd name="T34" fmla="*/ 934 w 1047"/>
                                <a:gd name="T35" fmla="*/ 540 h 547"/>
                                <a:gd name="T36" fmla="*/ 802 w 1047"/>
                                <a:gd name="T37" fmla="*/ 519 h 547"/>
                                <a:gd name="T38" fmla="*/ 671 w 1047"/>
                                <a:gd name="T39" fmla="*/ 488 h 547"/>
                                <a:gd name="T40" fmla="*/ 576 w 1047"/>
                                <a:gd name="T41" fmla="*/ 458 h 547"/>
                                <a:gd name="T42" fmla="*/ 512 w 1047"/>
                                <a:gd name="T43" fmla="*/ 434 h 547"/>
                                <a:gd name="T44" fmla="*/ 450 w 1047"/>
                                <a:gd name="T45" fmla="*/ 407 h 547"/>
                                <a:gd name="T46" fmla="*/ 388 w 1047"/>
                                <a:gd name="T47" fmla="*/ 377 h 547"/>
                                <a:gd name="T48" fmla="*/ 327 w 1047"/>
                                <a:gd name="T49" fmla="*/ 345 h 547"/>
                                <a:gd name="T50" fmla="*/ 266 w 1047"/>
                                <a:gd name="T51" fmla="*/ 309 h 547"/>
                                <a:gd name="T52" fmla="*/ 206 w 1047"/>
                                <a:gd name="T53" fmla="*/ 270 h 547"/>
                                <a:gd name="T54" fmla="*/ 146 w 1047"/>
                                <a:gd name="T55" fmla="*/ 227 h 547"/>
                                <a:gd name="T56" fmla="*/ 87 w 1047"/>
                                <a:gd name="T57" fmla="*/ 182 h 547"/>
                                <a:gd name="T58" fmla="*/ 30 w 1047"/>
                                <a:gd name="T59" fmla="*/ 133 h 547"/>
                                <a:gd name="T60" fmla="*/ 13 w 1047"/>
                                <a:gd name="T61" fmla="*/ 80 h 547"/>
                                <a:gd name="T62" fmla="*/ 35 w 1047"/>
                                <a:gd name="T63" fmla="*/ 27 h 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47" h="547">
                                  <a:moveTo>
                                    <a:pt x="48" y="0"/>
                                  </a:moveTo>
                                  <a:lnTo>
                                    <a:pt x="76" y="27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34" y="76"/>
                                  </a:lnTo>
                                  <a:lnTo>
                                    <a:pt x="163" y="100"/>
                                  </a:lnTo>
                                  <a:lnTo>
                                    <a:pt x="193" y="124"/>
                                  </a:lnTo>
                                  <a:lnTo>
                                    <a:pt x="221" y="145"/>
                                  </a:lnTo>
                                  <a:lnTo>
                                    <a:pt x="252" y="167"/>
                                  </a:lnTo>
                                  <a:lnTo>
                                    <a:pt x="282" y="188"/>
                                  </a:lnTo>
                                  <a:lnTo>
                                    <a:pt x="311" y="206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72" y="243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64" y="291"/>
                                  </a:lnTo>
                                  <a:lnTo>
                                    <a:pt x="495" y="307"/>
                                  </a:lnTo>
                                  <a:lnTo>
                                    <a:pt x="526" y="319"/>
                                  </a:lnTo>
                                  <a:lnTo>
                                    <a:pt x="557" y="333"/>
                                  </a:lnTo>
                                  <a:lnTo>
                                    <a:pt x="590" y="345"/>
                                  </a:lnTo>
                                  <a:lnTo>
                                    <a:pt x="621" y="356"/>
                                  </a:lnTo>
                                  <a:lnTo>
                                    <a:pt x="653" y="367"/>
                                  </a:lnTo>
                                  <a:lnTo>
                                    <a:pt x="685" y="377"/>
                                  </a:lnTo>
                                  <a:lnTo>
                                    <a:pt x="718" y="386"/>
                                  </a:lnTo>
                                  <a:lnTo>
                                    <a:pt x="750" y="394"/>
                                  </a:lnTo>
                                  <a:lnTo>
                                    <a:pt x="782" y="403"/>
                                  </a:lnTo>
                                  <a:lnTo>
                                    <a:pt x="815" y="410"/>
                                  </a:lnTo>
                                  <a:lnTo>
                                    <a:pt x="847" y="415"/>
                                  </a:lnTo>
                                  <a:lnTo>
                                    <a:pt x="881" y="421"/>
                                  </a:lnTo>
                                  <a:lnTo>
                                    <a:pt x="913" y="425"/>
                                  </a:lnTo>
                                  <a:lnTo>
                                    <a:pt x="981" y="434"/>
                                  </a:lnTo>
                                  <a:lnTo>
                                    <a:pt x="1047" y="438"/>
                                  </a:lnTo>
                                  <a:lnTo>
                                    <a:pt x="1036" y="465"/>
                                  </a:lnTo>
                                  <a:lnTo>
                                    <a:pt x="1024" y="492"/>
                                  </a:lnTo>
                                  <a:lnTo>
                                    <a:pt x="1012" y="520"/>
                                  </a:lnTo>
                                  <a:lnTo>
                                    <a:pt x="1001" y="547"/>
                                  </a:lnTo>
                                  <a:lnTo>
                                    <a:pt x="934" y="540"/>
                                  </a:lnTo>
                                  <a:lnTo>
                                    <a:pt x="867" y="530"/>
                                  </a:lnTo>
                                  <a:lnTo>
                                    <a:pt x="802" y="519"/>
                                  </a:lnTo>
                                  <a:lnTo>
                                    <a:pt x="736" y="505"/>
                                  </a:lnTo>
                                  <a:lnTo>
                                    <a:pt x="671" y="488"/>
                                  </a:lnTo>
                                  <a:lnTo>
                                    <a:pt x="608" y="469"/>
                                  </a:lnTo>
                                  <a:lnTo>
                                    <a:pt x="576" y="458"/>
                                  </a:lnTo>
                                  <a:lnTo>
                                    <a:pt x="545" y="447"/>
                                  </a:lnTo>
                                  <a:lnTo>
                                    <a:pt x="512" y="434"/>
                                  </a:lnTo>
                                  <a:lnTo>
                                    <a:pt x="481" y="421"/>
                                  </a:lnTo>
                                  <a:lnTo>
                                    <a:pt x="450" y="407"/>
                                  </a:lnTo>
                                  <a:lnTo>
                                    <a:pt x="419" y="393"/>
                                  </a:lnTo>
                                  <a:lnTo>
                                    <a:pt x="388" y="377"/>
                                  </a:lnTo>
                                  <a:lnTo>
                                    <a:pt x="358" y="362"/>
                                  </a:lnTo>
                                  <a:lnTo>
                                    <a:pt x="327" y="345"/>
                                  </a:lnTo>
                                  <a:lnTo>
                                    <a:pt x="296" y="328"/>
                                  </a:lnTo>
                                  <a:lnTo>
                                    <a:pt x="266" y="309"/>
                                  </a:lnTo>
                                  <a:lnTo>
                                    <a:pt x="235" y="290"/>
                                  </a:lnTo>
                                  <a:lnTo>
                                    <a:pt x="206" y="270"/>
                                  </a:lnTo>
                                  <a:lnTo>
                                    <a:pt x="176" y="249"/>
                                  </a:lnTo>
                                  <a:lnTo>
                                    <a:pt x="146" y="227"/>
                                  </a:lnTo>
                                  <a:lnTo>
                                    <a:pt x="117" y="205"/>
                                  </a:lnTo>
                                  <a:lnTo>
                                    <a:pt x="87" y="182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30" y="133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13" y="80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02"/>
                          <wps:cNvSpPr>
                            <a:spLocks/>
                          </wps:cNvSpPr>
                          <wps:spPr bwMode="auto">
                            <a:xfrm>
                              <a:off x="1824" y="3009"/>
                              <a:ext cx="340" cy="201"/>
                            </a:xfrm>
                            <a:custGeom>
                              <a:avLst/>
                              <a:gdLst>
                                <a:gd name="T0" fmla="*/ 651 w 1021"/>
                                <a:gd name="T1" fmla="*/ 89 h 603"/>
                                <a:gd name="T2" fmla="*/ 701 w 1021"/>
                                <a:gd name="T3" fmla="*/ 114 h 603"/>
                                <a:gd name="T4" fmla="*/ 747 w 1021"/>
                                <a:gd name="T5" fmla="*/ 141 h 603"/>
                                <a:gd name="T6" fmla="*/ 791 w 1021"/>
                                <a:gd name="T7" fmla="*/ 169 h 603"/>
                                <a:gd name="T8" fmla="*/ 831 w 1021"/>
                                <a:gd name="T9" fmla="*/ 199 h 603"/>
                                <a:gd name="T10" fmla="*/ 868 w 1021"/>
                                <a:gd name="T11" fmla="*/ 230 h 603"/>
                                <a:gd name="T12" fmla="*/ 902 w 1021"/>
                                <a:gd name="T13" fmla="*/ 263 h 603"/>
                                <a:gd name="T14" fmla="*/ 931 w 1021"/>
                                <a:gd name="T15" fmla="*/ 295 h 603"/>
                                <a:gd name="T16" fmla="*/ 957 w 1021"/>
                                <a:gd name="T17" fmla="*/ 329 h 603"/>
                                <a:gd name="T18" fmla="*/ 979 w 1021"/>
                                <a:gd name="T19" fmla="*/ 362 h 603"/>
                                <a:gd name="T20" fmla="*/ 996 w 1021"/>
                                <a:gd name="T21" fmla="*/ 395 h 603"/>
                                <a:gd name="T22" fmla="*/ 1009 w 1021"/>
                                <a:gd name="T23" fmla="*/ 428 h 603"/>
                                <a:gd name="T24" fmla="*/ 1017 w 1021"/>
                                <a:gd name="T25" fmla="*/ 462 h 603"/>
                                <a:gd name="T26" fmla="*/ 1021 w 1021"/>
                                <a:gd name="T27" fmla="*/ 493 h 603"/>
                                <a:gd name="T28" fmla="*/ 1020 w 1021"/>
                                <a:gd name="T29" fmla="*/ 524 h 603"/>
                                <a:gd name="T30" fmla="*/ 1013 w 1021"/>
                                <a:gd name="T31" fmla="*/ 554 h 603"/>
                                <a:gd name="T32" fmla="*/ 997 w 1021"/>
                                <a:gd name="T33" fmla="*/ 586 h 603"/>
                                <a:gd name="T34" fmla="*/ 989 w 1021"/>
                                <a:gd name="T35" fmla="*/ 589 h 603"/>
                                <a:gd name="T36" fmla="*/ 990 w 1021"/>
                                <a:gd name="T37" fmla="*/ 561 h 603"/>
                                <a:gd name="T38" fmla="*/ 988 w 1021"/>
                                <a:gd name="T39" fmla="*/ 531 h 603"/>
                                <a:gd name="T40" fmla="*/ 981 w 1021"/>
                                <a:gd name="T41" fmla="*/ 500 h 603"/>
                                <a:gd name="T42" fmla="*/ 969 w 1021"/>
                                <a:gd name="T43" fmla="*/ 469 h 603"/>
                                <a:gd name="T44" fmla="*/ 954 w 1021"/>
                                <a:gd name="T45" fmla="*/ 438 h 603"/>
                                <a:gd name="T46" fmla="*/ 934 w 1021"/>
                                <a:gd name="T47" fmla="*/ 407 h 603"/>
                                <a:gd name="T48" fmla="*/ 912 w 1021"/>
                                <a:gd name="T49" fmla="*/ 376 h 603"/>
                                <a:gd name="T50" fmla="*/ 872 w 1021"/>
                                <a:gd name="T51" fmla="*/ 329 h 603"/>
                                <a:gd name="T52" fmla="*/ 806 w 1021"/>
                                <a:gd name="T53" fmla="*/ 270 h 603"/>
                                <a:gd name="T54" fmla="*/ 730 w 1021"/>
                                <a:gd name="T55" fmla="*/ 214 h 603"/>
                                <a:gd name="T56" fmla="*/ 643 w 1021"/>
                                <a:gd name="T57" fmla="*/ 165 h 603"/>
                                <a:gd name="T58" fmla="*/ 549 w 1021"/>
                                <a:gd name="T59" fmla="*/ 124 h 603"/>
                                <a:gd name="T60" fmla="*/ 454 w 1021"/>
                                <a:gd name="T61" fmla="*/ 93 h 603"/>
                                <a:gd name="T62" fmla="*/ 364 w 1021"/>
                                <a:gd name="T63" fmla="*/ 75 h 603"/>
                                <a:gd name="T64" fmla="*/ 278 w 1021"/>
                                <a:gd name="T65" fmla="*/ 66 h 603"/>
                                <a:gd name="T66" fmla="*/ 218 w 1021"/>
                                <a:gd name="T67" fmla="*/ 66 h 603"/>
                                <a:gd name="T68" fmla="*/ 180 w 1021"/>
                                <a:gd name="T69" fmla="*/ 70 h 603"/>
                                <a:gd name="T70" fmla="*/ 145 w 1021"/>
                                <a:gd name="T71" fmla="*/ 77 h 603"/>
                                <a:gd name="T72" fmla="*/ 111 w 1021"/>
                                <a:gd name="T73" fmla="*/ 86 h 603"/>
                                <a:gd name="T74" fmla="*/ 81 w 1021"/>
                                <a:gd name="T75" fmla="*/ 99 h 603"/>
                                <a:gd name="T76" fmla="*/ 53 w 1021"/>
                                <a:gd name="T77" fmla="*/ 113 h 603"/>
                                <a:gd name="T78" fmla="*/ 29 w 1021"/>
                                <a:gd name="T79" fmla="*/ 130 h 603"/>
                                <a:gd name="T80" fmla="*/ 8 w 1021"/>
                                <a:gd name="T81" fmla="*/ 148 h 603"/>
                                <a:gd name="T82" fmla="*/ 4 w 1021"/>
                                <a:gd name="T83" fmla="*/ 144 h 603"/>
                                <a:gd name="T84" fmla="*/ 15 w 1021"/>
                                <a:gd name="T85" fmla="*/ 116 h 603"/>
                                <a:gd name="T86" fmla="*/ 32 w 1021"/>
                                <a:gd name="T87" fmla="*/ 90 h 603"/>
                                <a:gd name="T88" fmla="*/ 55 w 1021"/>
                                <a:gd name="T89" fmla="*/ 69 h 603"/>
                                <a:gd name="T90" fmla="*/ 80 w 1021"/>
                                <a:gd name="T91" fmla="*/ 49 h 603"/>
                                <a:gd name="T92" fmla="*/ 110 w 1021"/>
                                <a:gd name="T93" fmla="*/ 34 h 603"/>
                                <a:gd name="T94" fmla="*/ 142 w 1021"/>
                                <a:gd name="T95" fmla="*/ 21 h 603"/>
                                <a:gd name="T96" fmla="*/ 179 w 1021"/>
                                <a:gd name="T97" fmla="*/ 11 h 603"/>
                                <a:gd name="T98" fmla="*/ 218 w 1021"/>
                                <a:gd name="T99" fmla="*/ 4 h 603"/>
                                <a:gd name="T100" fmla="*/ 260 w 1021"/>
                                <a:gd name="T101" fmla="*/ 1 h 603"/>
                                <a:gd name="T102" fmla="*/ 304 w 1021"/>
                                <a:gd name="T103" fmla="*/ 0 h 603"/>
                                <a:gd name="T104" fmla="*/ 350 w 1021"/>
                                <a:gd name="T105" fmla="*/ 2 h 603"/>
                                <a:gd name="T106" fmla="*/ 398 w 1021"/>
                                <a:gd name="T107" fmla="*/ 9 h 603"/>
                                <a:gd name="T108" fmla="*/ 447 w 1021"/>
                                <a:gd name="T109" fmla="*/ 18 h 603"/>
                                <a:gd name="T110" fmla="*/ 498 w 1021"/>
                                <a:gd name="T111" fmla="*/ 31 h 603"/>
                                <a:gd name="T112" fmla="*/ 549 w 1021"/>
                                <a:gd name="T113" fmla="*/ 48 h 603"/>
                                <a:gd name="T114" fmla="*/ 601 w 1021"/>
                                <a:gd name="T115" fmla="*/ 66 h 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021" h="603">
                                  <a:moveTo>
                                    <a:pt x="626" y="77"/>
                                  </a:moveTo>
                                  <a:lnTo>
                                    <a:pt x="651" y="89"/>
                                  </a:lnTo>
                                  <a:lnTo>
                                    <a:pt x="677" y="101"/>
                                  </a:lnTo>
                                  <a:lnTo>
                                    <a:pt x="701" y="114"/>
                                  </a:lnTo>
                                  <a:lnTo>
                                    <a:pt x="724" y="127"/>
                                  </a:lnTo>
                                  <a:lnTo>
                                    <a:pt x="747" y="141"/>
                                  </a:lnTo>
                                  <a:lnTo>
                                    <a:pt x="769" y="155"/>
                                  </a:lnTo>
                                  <a:lnTo>
                                    <a:pt x="791" y="169"/>
                                  </a:lnTo>
                                  <a:lnTo>
                                    <a:pt x="812" y="183"/>
                                  </a:lnTo>
                                  <a:lnTo>
                                    <a:pt x="831" y="199"/>
                                  </a:lnTo>
                                  <a:lnTo>
                                    <a:pt x="850" y="214"/>
                                  </a:lnTo>
                                  <a:lnTo>
                                    <a:pt x="868" y="230"/>
                                  </a:lnTo>
                                  <a:lnTo>
                                    <a:pt x="885" y="246"/>
                                  </a:lnTo>
                                  <a:lnTo>
                                    <a:pt x="902" y="263"/>
                                  </a:lnTo>
                                  <a:lnTo>
                                    <a:pt x="917" y="278"/>
                                  </a:lnTo>
                                  <a:lnTo>
                                    <a:pt x="931" y="295"/>
                                  </a:lnTo>
                                  <a:lnTo>
                                    <a:pt x="944" y="312"/>
                                  </a:lnTo>
                                  <a:lnTo>
                                    <a:pt x="957" y="329"/>
                                  </a:lnTo>
                                  <a:lnTo>
                                    <a:pt x="968" y="345"/>
                                  </a:lnTo>
                                  <a:lnTo>
                                    <a:pt x="979" y="362"/>
                                  </a:lnTo>
                                  <a:lnTo>
                                    <a:pt x="988" y="379"/>
                                  </a:lnTo>
                                  <a:lnTo>
                                    <a:pt x="996" y="395"/>
                                  </a:lnTo>
                                  <a:lnTo>
                                    <a:pt x="1003" y="412"/>
                                  </a:lnTo>
                                  <a:lnTo>
                                    <a:pt x="1009" y="428"/>
                                  </a:lnTo>
                                  <a:lnTo>
                                    <a:pt x="1014" y="445"/>
                                  </a:lnTo>
                                  <a:lnTo>
                                    <a:pt x="1017" y="462"/>
                                  </a:lnTo>
                                  <a:lnTo>
                                    <a:pt x="1020" y="477"/>
                                  </a:lnTo>
                                  <a:lnTo>
                                    <a:pt x="1021" y="493"/>
                                  </a:lnTo>
                                  <a:lnTo>
                                    <a:pt x="1021" y="509"/>
                                  </a:lnTo>
                                  <a:lnTo>
                                    <a:pt x="1020" y="524"/>
                                  </a:lnTo>
                                  <a:lnTo>
                                    <a:pt x="1017" y="540"/>
                                  </a:lnTo>
                                  <a:lnTo>
                                    <a:pt x="1013" y="554"/>
                                  </a:lnTo>
                                  <a:lnTo>
                                    <a:pt x="1007" y="568"/>
                                  </a:lnTo>
                                  <a:lnTo>
                                    <a:pt x="997" y="586"/>
                                  </a:lnTo>
                                  <a:lnTo>
                                    <a:pt x="986" y="603"/>
                                  </a:lnTo>
                                  <a:lnTo>
                                    <a:pt x="989" y="589"/>
                                  </a:lnTo>
                                  <a:lnTo>
                                    <a:pt x="990" y="575"/>
                                  </a:lnTo>
                                  <a:lnTo>
                                    <a:pt x="990" y="561"/>
                                  </a:lnTo>
                                  <a:lnTo>
                                    <a:pt x="989" y="545"/>
                                  </a:lnTo>
                                  <a:lnTo>
                                    <a:pt x="988" y="531"/>
                                  </a:lnTo>
                                  <a:lnTo>
                                    <a:pt x="985" y="516"/>
                                  </a:lnTo>
                                  <a:lnTo>
                                    <a:pt x="981" y="500"/>
                                  </a:lnTo>
                                  <a:lnTo>
                                    <a:pt x="975" y="485"/>
                                  </a:lnTo>
                                  <a:lnTo>
                                    <a:pt x="969" y="469"/>
                                  </a:lnTo>
                                  <a:lnTo>
                                    <a:pt x="962" y="453"/>
                                  </a:lnTo>
                                  <a:lnTo>
                                    <a:pt x="954" y="438"/>
                                  </a:lnTo>
                                  <a:lnTo>
                                    <a:pt x="945" y="422"/>
                                  </a:lnTo>
                                  <a:lnTo>
                                    <a:pt x="934" y="407"/>
                                  </a:lnTo>
                                  <a:lnTo>
                                    <a:pt x="924" y="391"/>
                                  </a:lnTo>
                                  <a:lnTo>
                                    <a:pt x="912" y="376"/>
                                  </a:lnTo>
                                  <a:lnTo>
                                    <a:pt x="899" y="360"/>
                                  </a:lnTo>
                                  <a:lnTo>
                                    <a:pt x="872" y="329"/>
                                  </a:lnTo>
                                  <a:lnTo>
                                    <a:pt x="841" y="299"/>
                                  </a:lnTo>
                                  <a:lnTo>
                                    <a:pt x="806" y="270"/>
                                  </a:lnTo>
                                  <a:lnTo>
                                    <a:pt x="769" y="241"/>
                                  </a:lnTo>
                                  <a:lnTo>
                                    <a:pt x="730" y="214"/>
                                  </a:lnTo>
                                  <a:lnTo>
                                    <a:pt x="688" y="189"/>
                                  </a:lnTo>
                                  <a:lnTo>
                                    <a:pt x="643" y="165"/>
                                  </a:lnTo>
                                  <a:lnTo>
                                    <a:pt x="595" y="142"/>
                                  </a:lnTo>
                                  <a:lnTo>
                                    <a:pt x="549" y="124"/>
                                  </a:lnTo>
                                  <a:lnTo>
                                    <a:pt x="501" y="107"/>
                                  </a:lnTo>
                                  <a:lnTo>
                                    <a:pt x="454" y="93"/>
                                  </a:lnTo>
                                  <a:lnTo>
                                    <a:pt x="409" y="83"/>
                                  </a:lnTo>
                                  <a:lnTo>
                                    <a:pt x="364" y="75"/>
                                  </a:lnTo>
                                  <a:lnTo>
                                    <a:pt x="321" y="69"/>
                                  </a:lnTo>
                                  <a:lnTo>
                                    <a:pt x="278" y="66"/>
                                  </a:lnTo>
                                  <a:lnTo>
                                    <a:pt x="238" y="66"/>
                                  </a:lnTo>
                                  <a:lnTo>
                                    <a:pt x="218" y="66"/>
                                  </a:lnTo>
                                  <a:lnTo>
                                    <a:pt x="198" y="69"/>
                                  </a:lnTo>
                                  <a:lnTo>
                                    <a:pt x="180" y="70"/>
                                  </a:lnTo>
                                  <a:lnTo>
                                    <a:pt x="162" y="73"/>
                                  </a:lnTo>
                                  <a:lnTo>
                                    <a:pt x="145" y="77"/>
                                  </a:lnTo>
                                  <a:lnTo>
                                    <a:pt x="128" y="82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81" y="99"/>
                                  </a:lnTo>
                                  <a:lnTo>
                                    <a:pt x="67" y="104"/>
                                  </a:lnTo>
                                  <a:lnTo>
                                    <a:pt x="53" y="113"/>
                                  </a:lnTo>
                                  <a:lnTo>
                                    <a:pt x="41" y="120"/>
                                  </a:lnTo>
                                  <a:lnTo>
                                    <a:pt x="29" y="130"/>
                                  </a:lnTo>
                                  <a:lnTo>
                                    <a:pt x="18" y="138"/>
                                  </a:lnTo>
                                  <a:lnTo>
                                    <a:pt x="8" y="148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5" y="116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32" y="90"/>
                                  </a:lnTo>
                                  <a:lnTo>
                                    <a:pt x="43" y="79"/>
                                  </a:lnTo>
                                  <a:lnTo>
                                    <a:pt x="55" y="69"/>
                                  </a:lnTo>
                                  <a:lnTo>
                                    <a:pt x="66" y="59"/>
                                  </a:lnTo>
                                  <a:lnTo>
                                    <a:pt x="80" y="49"/>
                                  </a:lnTo>
                                  <a:lnTo>
                                    <a:pt x="94" y="41"/>
                                  </a:lnTo>
                                  <a:lnTo>
                                    <a:pt x="110" y="34"/>
                                  </a:lnTo>
                                  <a:lnTo>
                                    <a:pt x="125" y="26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60" y="15"/>
                                  </a:lnTo>
                                  <a:lnTo>
                                    <a:pt x="179" y="11"/>
                                  </a:lnTo>
                                  <a:lnTo>
                                    <a:pt x="198" y="7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328" y="1"/>
                                  </a:lnTo>
                                  <a:lnTo>
                                    <a:pt x="350" y="2"/>
                                  </a:lnTo>
                                  <a:lnTo>
                                    <a:pt x="374" y="5"/>
                                  </a:lnTo>
                                  <a:lnTo>
                                    <a:pt x="398" y="9"/>
                                  </a:lnTo>
                                  <a:lnTo>
                                    <a:pt x="423" y="14"/>
                                  </a:lnTo>
                                  <a:lnTo>
                                    <a:pt x="447" y="18"/>
                                  </a:lnTo>
                                  <a:lnTo>
                                    <a:pt x="473" y="25"/>
                                  </a:lnTo>
                                  <a:lnTo>
                                    <a:pt x="498" y="31"/>
                                  </a:lnTo>
                                  <a:lnTo>
                                    <a:pt x="523" y="39"/>
                                  </a:lnTo>
                                  <a:lnTo>
                                    <a:pt x="549" y="48"/>
                                  </a:lnTo>
                                  <a:lnTo>
                                    <a:pt x="574" y="56"/>
                                  </a:lnTo>
                                  <a:lnTo>
                                    <a:pt x="601" y="66"/>
                                  </a:lnTo>
                                  <a:lnTo>
                                    <a:pt x="626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03"/>
                          <wps:cNvSpPr>
                            <a:spLocks/>
                          </wps:cNvSpPr>
                          <wps:spPr bwMode="auto">
                            <a:xfrm>
                              <a:off x="1729" y="3065"/>
                              <a:ext cx="190" cy="414"/>
                            </a:xfrm>
                            <a:custGeom>
                              <a:avLst/>
                              <a:gdLst>
                                <a:gd name="T0" fmla="*/ 59 w 568"/>
                                <a:gd name="T1" fmla="*/ 1214 h 1243"/>
                                <a:gd name="T2" fmla="*/ 562 w 568"/>
                                <a:gd name="T3" fmla="*/ 58 h 1243"/>
                                <a:gd name="T4" fmla="*/ 565 w 568"/>
                                <a:gd name="T5" fmla="*/ 48 h 1243"/>
                                <a:gd name="T6" fmla="*/ 568 w 568"/>
                                <a:gd name="T7" fmla="*/ 38 h 1243"/>
                                <a:gd name="T8" fmla="*/ 568 w 568"/>
                                <a:gd name="T9" fmla="*/ 30 h 1243"/>
                                <a:gd name="T10" fmla="*/ 568 w 568"/>
                                <a:gd name="T11" fmla="*/ 21 h 1243"/>
                                <a:gd name="T12" fmla="*/ 565 w 568"/>
                                <a:gd name="T13" fmla="*/ 15 h 1243"/>
                                <a:gd name="T14" fmla="*/ 562 w 568"/>
                                <a:gd name="T15" fmla="*/ 10 h 1243"/>
                                <a:gd name="T16" fmla="*/ 558 w 568"/>
                                <a:gd name="T17" fmla="*/ 5 h 1243"/>
                                <a:gd name="T18" fmla="*/ 554 w 568"/>
                                <a:gd name="T19" fmla="*/ 1 h 1243"/>
                                <a:gd name="T20" fmla="*/ 548 w 568"/>
                                <a:gd name="T21" fmla="*/ 0 h 1243"/>
                                <a:gd name="T22" fmla="*/ 543 w 568"/>
                                <a:gd name="T23" fmla="*/ 0 h 1243"/>
                                <a:gd name="T24" fmla="*/ 536 w 568"/>
                                <a:gd name="T25" fmla="*/ 1 h 1243"/>
                                <a:gd name="T26" fmla="*/ 530 w 568"/>
                                <a:gd name="T27" fmla="*/ 4 h 1243"/>
                                <a:gd name="T28" fmla="*/ 523 w 568"/>
                                <a:gd name="T29" fmla="*/ 8 h 1243"/>
                                <a:gd name="T30" fmla="*/ 517 w 568"/>
                                <a:gd name="T31" fmla="*/ 14 h 1243"/>
                                <a:gd name="T32" fmla="*/ 512 w 568"/>
                                <a:gd name="T33" fmla="*/ 22 h 1243"/>
                                <a:gd name="T34" fmla="*/ 506 w 568"/>
                                <a:gd name="T35" fmla="*/ 34 h 1243"/>
                                <a:gd name="T36" fmla="*/ 4 w 568"/>
                                <a:gd name="T37" fmla="*/ 1190 h 1243"/>
                                <a:gd name="T38" fmla="*/ 1 w 568"/>
                                <a:gd name="T39" fmla="*/ 1199 h 1243"/>
                                <a:gd name="T40" fmla="*/ 0 w 568"/>
                                <a:gd name="T41" fmla="*/ 1207 h 1243"/>
                                <a:gd name="T42" fmla="*/ 0 w 568"/>
                                <a:gd name="T43" fmla="*/ 1214 h 1243"/>
                                <a:gd name="T44" fmla="*/ 0 w 568"/>
                                <a:gd name="T45" fmla="*/ 1221 h 1243"/>
                                <a:gd name="T46" fmla="*/ 2 w 568"/>
                                <a:gd name="T47" fmla="*/ 1227 h 1243"/>
                                <a:gd name="T48" fmla="*/ 5 w 568"/>
                                <a:gd name="T49" fmla="*/ 1233 h 1243"/>
                                <a:gd name="T50" fmla="*/ 9 w 568"/>
                                <a:gd name="T51" fmla="*/ 1237 h 1243"/>
                                <a:gd name="T52" fmla="*/ 15 w 568"/>
                                <a:gd name="T53" fmla="*/ 1240 h 1243"/>
                                <a:gd name="T54" fmla="*/ 21 w 568"/>
                                <a:gd name="T55" fmla="*/ 1241 h 1243"/>
                                <a:gd name="T56" fmla="*/ 26 w 568"/>
                                <a:gd name="T57" fmla="*/ 1243 h 1243"/>
                                <a:gd name="T58" fmla="*/ 32 w 568"/>
                                <a:gd name="T59" fmla="*/ 1241 h 1243"/>
                                <a:gd name="T60" fmla="*/ 38 w 568"/>
                                <a:gd name="T61" fmla="*/ 1240 h 1243"/>
                                <a:gd name="T62" fmla="*/ 43 w 568"/>
                                <a:gd name="T63" fmla="*/ 1236 h 1243"/>
                                <a:gd name="T64" fmla="*/ 49 w 568"/>
                                <a:gd name="T65" fmla="*/ 1230 h 1243"/>
                                <a:gd name="T66" fmla="*/ 54 w 568"/>
                                <a:gd name="T67" fmla="*/ 1223 h 1243"/>
                                <a:gd name="T68" fmla="*/ 59 w 568"/>
                                <a:gd name="T69" fmla="*/ 1214 h 12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568" h="1243">
                                  <a:moveTo>
                                    <a:pt x="59" y="1214"/>
                                  </a:moveTo>
                                  <a:lnTo>
                                    <a:pt x="562" y="58"/>
                                  </a:lnTo>
                                  <a:lnTo>
                                    <a:pt x="565" y="48"/>
                                  </a:lnTo>
                                  <a:lnTo>
                                    <a:pt x="568" y="38"/>
                                  </a:lnTo>
                                  <a:lnTo>
                                    <a:pt x="568" y="30"/>
                                  </a:lnTo>
                                  <a:lnTo>
                                    <a:pt x="568" y="21"/>
                                  </a:lnTo>
                                  <a:lnTo>
                                    <a:pt x="565" y="15"/>
                                  </a:lnTo>
                                  <a:lnTo>
                                    <a:pt x="562" y="10"/>
                                  </a:lnTo>
                                  <a:lnTo>
                                    <a:pt x="558" y="5"/>
                                  </a:lnTo>
                                  <a:lnTo>
                                    <a:pt x="554" y="1"/>
                                  </a:lnTo>
                                  <a:lnTo>
                                    <a:pt x="548" y="0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36" y="1"/>
                                  </a:lnTo>
                                  <a:lnTo>
                                    <a:pt x="530" y="4"/>
                                  </a:lnTo>
                                  <a:lnTo>
                                    <a:pt x="523" y="8"/>
                                  </a:lnTo>
                                  <a:lnTo>
                                    <a:pt x="517" y="14"/>
                                  </a:lnTo>
                                  <a:lnTo>
                                    <a:pt x="512" y="22"/>
                                  </a:lnTo>
                                  <a:lnTo>
                                    <a:pt x="506" y="34"/>
                                  </a:lnTo>
                                  <a:lnTo>
                                    <a:pt x="4" y="1190"/>
                                  </a:lnTo>
                                  <a:lnTo>
                                    <a:pt x="1" y="1199"/>
                                  </a:lnTo>
                                  <a:lnTo>
                                    <a:pt x="0" y="1207"/>
                                  </a:lnTo>
                                  <a:lnTo>
                                    <a:pt x="0" y="1214"/>
                                  </a:lnTo>
                                  <a:lnTo>
                                    <a:pt x="0" y="1221"/>
                                  </a:lnTo>
                                  <a:lnTo>
                                    <a:pt x="2" y="1227"/>
                                  </a:lnTo>
                                  <a:lnTo>
                                    <a:pt x="5" y="1233"/>
                                  </a:lnTo>
                                  <a:lnTo>
                                    <a:pt x="9" y="1237"/>
                                  </a:lnTo>
                                  <a:lnTo>
                                    <a:pt x="15" y="1240"/>
                                  </a:lnTo>
                                  <a:lnTo>
                                    <a:pt x="21" y="1241"/>
                                  </a:lnTo>
                                  <a:lnTo>
                                    <a:pt x="26" y="1243"/>
                                  </a:lnTo>
                                  <a:lnTo>
                                    <a:pt x="32" y="1241"/>
                                  </a:lnTo>
                                  <a:lnTo>
                                    <a:pt x="38" y="1240"/>
                                  </a:lnTo>
                                  <a:lnTo>
                                    <a:pt x="43" y="1236"/>
                                  </a:lnTo>
                                  <a:lnTo>
                                    <a:pt x="49" y="1230"/>
                                  </a:lnTo>
                                  <a:lnTo>
                                    <a:pt x="54" y="1223"/>
                                  </a:lnTo>
                                  <a:lnTo>
                                    <a:pt x="59" y="1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304"/>
                          <wps:cNvSpPr>
                            <a:spLocks/>
                          </wps:cNvSpPr>
                          <wps:spPr bwMode="auto">
                            <a:xfrm>
                              <a:off x="1608" y="3469"/>
                              <a:ext cx="372" cy="195"/>
                            </a:xfrm>
                            <a:custGeom>
                              <a:avLst/>
                              <a:gdLst>
                                <a:gd name="T0" fmla="*/ 705 w 1117"/>
                                <a:gd name="T1" fmla="*/ 137 h 586"/>
                                <a:gd name="T2" fmla="*/ 809 w 1117"/>
                                <a:gd name="T3" fmla="*/ 193 h 586"/>
                                <a:gd name="T4" fmla="*/ 901 w 1117"/>
                                <a:gd name="T5" fmla="*/ 251 h 586"/>
                                <a:gd name="T6" fmla="*/ 979 w 1117"/>
                                <a:gd name="T7" fmla="*/ 313 h 586"/>
                                <a:gd name="T8" fmla="*/ 1027 w 1117"/>
                                <a:gd name="T9" fmla="*/ 359 h 586"/>
                                <a:gd name="T10" fmla="*/ 1054 w 1117"/>
                                <a:gd name="T11" fmla="*/ 388 h 586"/>
                                <a:gd name="T12" fmla="*/ 1078 w 1117"/>
                                <a:gd name="T13" fmla="*/ 418 h 586"/>
                                <a:gd name="T14" fmla="*/ 1095 w 1117"/>
                                <a:gd name="T15" fmla="*/ 446 h 586"/>
                                <a:gd name="T16" fmla="*/ 1108 w 1117"/>
                                <a:gd name="T17" fmla="*/ 475 h 586"/>
                                <a:gd name="T18" fmla="*/ 1116 w 1117"/>
                                <a:gd name="T19" fmla="*/ 502 h 586"/>
                                <a:gd name="T20" fmla="*/ 1117 w 1117"/>
                                <a:gd name="T21" fmla="*/ 527 h 586"/>
                                <a:gd name="T22" fmla="*/ 1115 w 1117"/>
                                <a:gd name="T23" fmla="*/ 550 h 586"/>
                                <a:gd name="T24" fmla="*/ 1108 w 1117"/>
                                <a:gd name="T25" fmla="*/ 568 h 586"/>
                                <a:gd name="T26" fmla="*/ 1098 w 1117"/>
                                <a:gd name="T27" fmla="*/ 581 h 586"/>
                                <a:gd name="T28" fmla="*/ 1093 w 1117"/>
                                <a:gd name="T29" fmla="*/ 576 h 586"/>
                                <a:gd name="T30" fmla="*/ 1092 w 1117"/>
                                <a:gd name="T31" fmla="*/ 552 h 586"/>
                                <a:gd name="T32" fmla="*/ 1085 w 1117"/>
                                <a:gd name="T33" fmla="*/ 528 h 586"/>
                                <a:gd name="T34" fmla="*/ 1074 w 1117"/>
                                <a:gd name="T35" fmla="*/ 502 h 586"/>
                                <a:gd name="T36" fmla="*/ 1058 w 1117"/>
                                <a:gd name="T37" fmla="*/ 475 h 586"/>
                                <a:gd name="T38" fmla="*/ 1039 w 1117"/>
                                <a:gd name="T39" fmla="*/ 448 h 586"/>
                                <a:gd name="T40" fmla="*/ 1001 w 1117"/>
                                <a:gd name="T41" fmla="*/ 405 h 586"/>
                                <a:gd name="T42" fmla="*/ 939 w 1117"/>
                                <a:gd name="T43" fmla="*/ 349 h 586"/>
                                <a:gd name="T44" fmla="*/ 863 w 1117"/>
                                <a:gd name="T45" fmla="*/ 292 h 586"/>
                                <a:gd name="T46" fmla="*/ 774 w 1117"/>
                                <a:gd name="T47" fmla="*/ 237 h 586"/>
                                <a:gd name="T48" fmla="*/ 677 w 1117"/>
                                <a:gd name="T49" fmla="*/ 185 h 586"/>
                                <a:gd name="T50" fmla="*/ 573 w 1117"/>
                                <a:gd name="T51" fmla="*/ 140 h 586"/>
                                <a:gd name="T52" fmla="*/ 470 w 1117"/>
                                <a:gd name="T53" fmla="*/ 103 h 586"/>
                                <a:gd name="T54" fmla="*/ 373 w 1117"/>
                                <a:gd name="T55" fmla="*/ 76 h 586"/>
                                <a:gd name="T56" fmla="*/ 282 w 1117"/>
                                <a:gd name="T57" fmla="*/ 58 h 586"/>
                                <a:gd name="T58" fmla="*/ 197 w 1117"/>
                                <a:gd name="T59" fmla="*/ 49 h 586"/>
                                <a:gd name="T60" fmla="*/ 125 w 1117"/>
                                <a:gd name="T61" fmla="*/ 52 h 586"/>
                                <a:gd name="T62" fmla="*/ 78 w 1117"/>
                                <a:gd name="T63" fmla="*/ 59 h 586"/>
                                <a:gd name="T64" fmla="*/ 51 w 1117"/>
                                <a:gd name="T65" fmla="*/ 67 h 586"/>
                                <a:gd name="T66" fmla="*/ 28 w 1117"/>
                                <a:gd name="T67" fmla="*/ 79 h 586"/>
                                <a:gd name="T68" fmla="*/ 9 w 1117"/>
                                <a:gd name="T69" fmla="*/ 91 h 586"/>
                                <a:gd name="T70" fmla="*/ 3 w 1117"/>
                                <a:gd name="T71" fmla="*/ 87 h 586"/>
                                <a:gd name="T72" fmla="*/ 11 w 1117"/>
                                <a:gd name="T73" fmla="*/ 66 h 586"/>
                                <a:gd name="T74" fmla="*/ 27 w 1117"/>
                                <a:gd name="T75" fmla="*/ 48 h 586"/>
                                <a:gd name="T76" fmla="*/ 47 w 1117"/>
                                <a:gd name="T77" fmla="*/ 32 h 586"/>
                                <a:gd name="T78" fmla="*/ 71 w 1117"/>
                                <a:gd name="T79" fmla="*/ 19 h 586"/>
                                <a:gd name="T80" fmla="*/ 100 w 1117"/>
                                <a:gd name="T81" fmla="*/ 9 h 586"/>
                                <a:gd name="T82" fmla="*/ 134 w 1117"/>
                                <a:gd name="T83" fmla="*/ 4 h 586"/>
                                <a:gd name="T84" fmla="*/ 170 w 1117"/>
                                <a:gd name="T85" fmla="*/ 0 h 586"/>
                                <a:gd name="T86" fmla="*/ 210 w 1117"/>
                                <a:gd name="T87" fmla="*/ 0 h 586"/>
                                <a:gd name="T88" fmla="*/ 277 w 1117"/>
                                <a:gd name="T89" fmla="*/ 4 h 586"/>
                                <a:gd name="T90" fmla="*/ 374 w 1117"/>
                                <a:gd name="T91" fmla="*/ 21 h 586"/>
                                <a:gd name="T92" fmla="*/ 480 w 1117"/>
                                <a:gd name="T93" fmla="*/ 49 h 586"/>
                                <a:gd name="T94" fmla="*/ 591 w 1117"/>
                                <a:gd name="T95" fmla="*/ 87 h 5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117" h="586">
                                  <a:moveTo>
                                    <a:pt x="649" y="111"/>
                                  </a:moveTo>
                                  <a:lnTo>
                                    <a:pt x="705" y="137"/>
                                  </a:lnTo>
                                  <a:lnTo>
                                    <a:pt x="759" y="165"/>
                                  </a:lnTo>
                                  <a:lnTo>
                                    <a:pt x="809" y="193"/>
                                  </a:lnTo>
                                  <a:lnTo>
                                    <a:pt x="856" y="222"/>
                                  </a:lnTo>
                                  <a:lnTo>
                                    <a:pt x="901" y="251"/>
                                  </a:lnTo>
                                  <a:lnTo>
                                    <a:pt x="941" y="282"/>
                                  </a:lnTo>
                                  <a:lnTo>
                                    <a:pt x="979" y="313"/>
                                  </a:lnTo>
                                  <a:lnTo>
                                    <a:pt x="1012" y="343"/>
                                  </a:lnTo>
                                  <a:lnTo>
                                    <a:pt x="1027" y="359"/>
                                  </a:lnTo>
                                  <a:lnTo>
                                    <a:pt x="1041" y="374"/>
                                  </a:lnTo>
                                  <a:lnTo>
                                    <a:pt x="1054" y="388"/>
                                  </a:lnTo>
                                  <a:lnTo>
                                    <a:pt x="1067" y="404"/>
                                  </a:lnTo>
                                  <a:lnTo>
                                    <a:pt x="1078" y="418"/>
                                  </a:lnTo>
                                  <a:lnTo>
                                    <a:pt x="1086" y="432"/>
                                  </a:lnTo>
                                  <a:lnTo>
                                    <a:pt x="1095" y="446"/>
                                  </a:lnTo>
                                  <a:lnTo>
                                    <a:pt x="1102" y="461"/>
                                  </a:lnTo>
                                  <a:lnTo>
                                    <a:pt x="1108" y="475"/>
                                  </a:lnTo>
                                  <a:lnTo>
                                    <a:pt x="1113" y="489"/>
                                  </a:lnTo>
                                  <a:lnTo>
                                    <a:pt x="1116" y="502"/>
                                  </a:lnTo>
                                  <a:lnTo>
                                    <a:pt x="1117" y="514"/>
                                  </a:lnTo>
                                  <a:lnTo>
                                    <a:pt x="1117" y="527"/>
                                  </a:lnTo>
                                  <a:lnTo>
                                    <a:pt x="1117" y="538"/>
                                  </a:lnTo>
                                  <a:lnTo>
                                    <a:pt x="1115" y="550"/>
                                  </a:lnTo>
                                  <a:lnTo>
                                    <a:pt x="1110" y="561"/>
                                  </a:lnTo>
                                  <a:lnTo>
                                    <a:pt x="1108" y="568"/>
                                  </a:lnTo>
                                  <a:lnTo>
                                    <a:pt x="1103" y="575"/>
                                  </a:lnTo>
                                  <a:lnTo>
                                    <a:pt x="1098" y="581"/>
                                  </a:lnTo>
                                  <a:lnTo>
                                    <a:pt x="1092" y="586"/>
                                  </a:lnTo>
                                  <a:lnTo>
                                    <a:pt x="1093" y="576"/>
                                  </a:lnTo>
                                  <a:lnTo>
                                    <a:pt x="1093" y="564"/>
                                  </a:lnTo>
                                  <a:lnTo>
                                    <a:pt x="1092" y="552"/>
                                  </a:lnTo>
                                  <a:lnTo>
                                    <a:pt x="1089" y="540"/>
                                  </a:lnTo>
                                  <a:lnTo>
                                    <a:pt x="1085" y="528"/>
                                  </a:lnTo>
                                  <a:lnTo>
                                    <a:pt x="1079" y="516"/>
                                  </a:lnTo>
                                  <a:lnTo>
                                    <a:pt x="1074" y="502"/>
                                  </a:lnTo>
                                  <a:lnTo>
                                    <a:pt x="1067" y="489"/>
                                  </a:lnTo>
                                  <a:lnTo>
                                    <a:pt x="1058" y="475"/>
                                  </a:lnTo>
                                  <a:lnTo>
                                    <a:pt x="1048" y="462"/>
                                  </a:lnTo>
                                  <a:lnTo>
                                    <a:pt x="1039" y="448"/>
                                  </a:lnTo>
                                  <a:lnTo>
                                    <a:pt x="1027" y="434"/>
                                  </a:lnTo>
                                  <a:lnTo>
                                    <a:pt x="1001" y="405"/>
                                  </a:lnTo>
                                  <a:lnTo>
                                    <a:pt x="971" y="377"/>
                                  </a:lnTo>
                                  <a:lnTo>
                                    <a:pt x="939" y="349"/>
                                  </a:lnTo>
                                  <a:lnTo>
                                    <a:pt x="902" y="321"/>
                                  </a:lnTo>
                                  <a:lnTo>
                                    <a:pt x="863" y="292"/>
                                  </a:lnTo>
                                  <a:lnTo>
                                    <a:pt x="820" y="264"/>
                                  </a:lnTo>
                                  <a:lnTo>
                                    <a:pt x="774" y="237"/>
                                  </a:lnTo>
                                  <a:lnTo>
                                    <a:pt x="726" y="210"/>
                                  </a:lnTo>
                                  <a:lnTo>
                                    <a:pt x="677" y="185"/>
                                  </a:lnTo>
                                  <a:lnTo>
                                    <a:pt x="625" y="161"/>
                                  </a:lnTo>
                                  <a:lnTo>
                                    <a:pt x="573" y="140"/>
                                  </a:lnTo>
                                  <a:lnTo>
                                    <a:pt x="521" y="120"/>
                                  </a:lnTo>
                                  <a:lnTo>
                                    <a:pt x="470" y="103"/>
                                  </a:lnTo>
                                  <a:lnTo>
                                    <a:pt x="421" y="87"/>
                                  </a:lnTo>
                                  <a:lnTo>
                                    <a:pt x="373" y="76"/>
                                  </a:lnTo>
                                  <a:lnTo>
                                    <a:pt x="325" y="66"/>
                                  </a:lnTo>
                                  <a:lnTo>
                                    <a:pt x="282" y="58"/>
                                  </a:lnTo>
                                  <a:lnTo>
                                    <a:pt x="238" y="52"/>
                                  </a:lnTo>
                                  <a:lnTo>
                                    <a:pt x="197" y="49"/>
                                  </a:lnTo>
                                  <a:lnTo>
                                    <a:pt x="161" y="49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78" y="59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51" y="67"/>
                                  </a:lnTo>
                                  <a:lnTo>
                                    <a:pt x="40" y="72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87"/>
                                  </a:lnTo>
                                  <a:lnTo>
                                    <a:pt x="7" y="76"/>
                                  </a:lnTo>
                                  <a:lnTo>
                                    <a:pt x="11" y="66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47" y="32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100" y="9"/>
                                  </a:lnTo>
                                  <a:lnTo>
                                    <a:pt x="116" y="7"/>
                                  </a:lnTo>
                                  <a:lnTo>
                                    <a:pt x="134" y="4"/>
                                  </a:lnTo>
                                  <a:lnTo>
                                    <a:pt x="151" y="1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32" y="1"/>
                                  </a:lnTo>
                                  <a:lnTo>
                                    <a:pt x="277" y="4"/>
                                  </a:lnTo>
                                  <a:lnTo>
                                    <a:pt x="325" y="11"/>
                                  </a:lnTo>
                                  <a:lnTo>
                                    <a:pt x="374" y="21"/>
                                  </a:lnTo>
                                  <a:lnTo>
                                    <a:pt x="427" y="34"/>
                                  </a:lnTo>
                                  <a:lnTo>
                                    <a:pt x="480" y="49"/>
                                  </a:lnTo>
                                  <a:lnTo>
                                    <a:pt x="536" y="67"/>
                                  </a:lnTo>
                                  <a:lnTo>
                                    <a:pt x="591" y="87"/>
                                  </a:lnTo>
                                  <a:lnTo>
                                    <a:pt x="649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305"/>
                          <wps:cNvSpPr>
                            <a:spLocks noEditPoints="1"/>
                          </wps:cNvSpPr>
                          <wps:spPr bwMode="auto">
                            <a:xfrm>
                              <a:off x="1311" y="0"/>
                              <a:ext cx="2895" cy="3364"/>
                            </a:xfrm>
                            <a:custGeom>
                              <a:avLst/>
                              <a:gdLst>
                                <a:gd name="T0" fmla="*/ 2521 w 8684"/>
                                <a:gd name="T1" fmla="*/ 214 h 10093"/>
                                <a:gd name="T2" fmla="*/ 3533 w 8684"/>
                                <a:gd name="T3" fmla="*/ 6 h 10093"/>
                                <a:gd name="T4" fmla="*/ 4576 w 8684"/>
                                <a:gd name="T5" fmla="*/ 96 h 10093"/>
                                <a:gd name="T6" fmla="*/ 5600 w 8684"/>
                                <a:gd name="T7" fmla="*/ 469 h 10093"/>
                                <a:gd name="T8" fmla="*/ 6558 w 8684"/>
                                <a:gd name="T9" fmla="*/ 1110 h 10093"/>
                                <a:gd name="T10" fmla="*/ 7404 w 8684"/>
                                <a:gd name="T11" fmla="*/ 2001 h 10093"/>
                                <a:gd name="T12" fmla="*/ 8082 w 8684"/>
                                <a:gd name="T13" fmla="*/ 3116 h 10093"/>
                                <a:gd name="T14" fmla="*/ 8510 w 8684"/>
                                <a:gd name="T15" fmla="*/ 4321 h 10093"/>
                                <a:gd name="T16" fmla="*/ 8680 w 8684"/>
                                <a:gd name="T17" fmla="*/ 5541 h 10093"/>
                                <a:gd name="T18" fmla="*/ 8600 w 8684"/>
                                <a:gd name="T19" fmla="*/ 6722 h 10093"/>
                                <a:gd name="T20" fmla="*/ 8273 w 8684"/>
                                <a:gd name="T21" fmla="*/ 7808 h 10093"/>
                                <a:gd name="T22" fmla="*/ 7712 w 8684"/>
                                <a:gd name="T23" fmla="*/ 8748 h 10093"/>
                                <a:gd name="T24" fmla="*/ 6920 w 8684"/>
                                <a:gd name="T25" fmla="*/ 9486 h 10093"/>
                                <a:gd name="T26" fmla="*/ 5966 w 8684"/>
                                <a:gd name="T27" fmla="*/ 9946 h 10093"/>
                                <a:gd name="T28" fmla="*/ 4943 w 8684"/>
                                <a:gd name="T29" fmla="*/ 10093 h 10093"/>
                                <a:gd name="T30" fmla="*/ 3902 w 8684"/>
                                <a:gd name="T31" fmla="*/ 9944 h 10093"/>
                                <a:gd name="T32" fmla="*/ 2886 w 8684"/>
                                <a:gd name="T33" fmla="*/ 9516 h 10093"/>
                                <a:gd name="T34" fmla="*/ 1946 w 8684"/>
                                <a:gd name="T35" fmla="*/ 8824 h 10093"/>
                                <a:gd name="T36" fmla="*/ 1130 w 8684"/>
                                <a:gd name="T37" fmla="*/ 7886 h 10093"/>
                                <a:gd name="T38" fmla="*/ 497 w 8684"/>
                                <a:gd name="T39" fmla="*/ 6740 h 10093"/>
                                <a:gd name="T40" fmla="*/ 120 w 8684"/>
                                <a:gd name="T41" fmla="*/ 5527 h 10093"/>
                                <a:gd name="T42" fmla="*/ 0 w 8684"/>
                                <a:gd name="T43" fmla="*/ 4311 h 10093"/>
                                <a:gd name="T44" fmla="*/ 131 w 8684"/>
                                <a:gd name="T45" fmla="*/ 3145 h 10093"/>
                                <a:gd name="T46" fmla="*/ 504 w 8684"/>
                                <a:gd name="T47" fmla="*/ 2084 h 10093"/>
                                <a:gd name="T48" fmla="*/ 1113 w 8684"/>
                                <a:gd name="T49" fmla="*/ 1179 h 10093"/>
                                <a:gd name="T50" fmla="*/ 1953 w 8684"/>
                                <a:gd name="T51" fmla="*/ 874 h 10093"/>
                                <a:gd name="T52" fmla="*/ 2839 w 8684"/>
                                <a:gd name="T53" fmla="*/ 448 h 10093"/>
                                <a:gd name="T54" fmla="*/ 3790 w 8684"/>
                                <a:gd name="T55" fmla="*/ 315 h 10093"/>
                                <a:gd name="T56" fmla="*/ 4763 w 8684"/>
                                <a:gd name="T57" fmla="*/ 457 h 10093"/>
                                <a:gd name="T58" fmla="*/ 5708 w 8684"/>
                                <a:gd name="T59" fmla="*/ 860 h 10093"/>
                                <a:gd name="T60" fmla="*/ 6586 w 8684"/>
                                <a:gd name="T61" fmla="*/ 1510 h 10093"/>
                                <a:gd name="T62" fmla="*/ 7349 w 8684"/>
                                <a:gd name="T63" fmla="*/ 2390 h 10093"/>
                                <a:gd name="T64" fmla="*/ 7943 w 8684"/>
                                <a:gd name="T65" fmla="*/ 3461 h 10093"/>
                                <a:gd name="T66" fmla="*/ 8297 w 8684"/>
                                <a:gd name="T67" fmla="*/ 4595 h 10093"/>
                                <a:gd name="T68" fmla="*/ 8412 w 8684"/>
                                <a:gd name="T69" fmla="*/ 5731 h 10093"/>
                                <a:gd name="T70" fmla="*/ 8296 w 8684"/>
                                <a:gd name="T71" fmla="*/ 6818 h 10093"/>
                                <a:gd name="T72" fmla="*/ 7951 w 8684"/>
                                <a:gd name="T73" fmla="*/ 7809 h 10093"/>
                                <a:gd name="T74" fmla="*/ 7388 w 8684"/>
                                <a:gd name="T75" fmla="*/ 8650 h 10093"/>
                                <a:gd name="T76" fmla="*/ 6613 w 8684"/>
                                <a:gd name="T77" fmla="*/ 9292 h 10093"/>
                                <a:gd name="T78" fmla="*/ 5710 w 8684"/>
                                <a:gd name="T79" fmla="*/ 9659 h 10093"/>
                                <a:gd name="T80" fmla="*/ 4750 w 8684"/>
                                <a:gd name="T81" fmla="*/ 9736 h 10093"/>
                                <a:gd name="T82" fmla="*/ 3781 w 8684"/>
                                <a:gd name="T83" fmla="*/ 9540 h 10093"/>
                                <a:gd name="T84" fmla="*/ 2845 w 8684"/>
                                <a:gd name="T85" fmla="*/ 9087 h 10093"/>
                                <a:gd name="T86" fmla="*/ 1987 w 8684"/>
                                <a:gd name="T87" fmla="*/ 8390 h 10093"/>
                                <a:gd name="T88" fmla="*/ 1251 w 8684"/>
                                <a:gd name="T89" fmla="*/ 7466 h 10093"/>
                                <a:gd name="T90" fmla="*/ 702 w 8684"/>
                                <a:gd name="T91" fmla="*/ 6373 h 10093"/>
                                <a:gd name="T92" fmla="*/ 395 w 8684"/>
                                <a:gd name="T93" fmla="*/ 5234 h 10093"/>
                                <a:gd name="T94" fmla="*/ 328 w 8684"/>
                                <a:gd name="T95" fmla="*/ 4105 h 10093"/>
                                <a:gd name="T96" fmla="*/ 491 w 8684"/>
                                <a:gd name="T97" fmla="*/ 3031 h 10093"/>
                                <a:gd name="T98" fmla="*/ 879 w 8684"/>
                                <a:gd name="T99" fmla="*/ 2067 h 10093"/>
                                <a:gd name="T100" fmla="*/ 1487 w 8684"/>
                                <a:gd name="T101" fmla="*/ 1261 h 10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8684" h="10093">
                                  <a:moveTo>
                                    <a:pt x="1764" y="607"/>
                                  </a:moveTo>
                                  <a:lnTo>
                                    <a:pt x="1947" y="489"/>
                                  </a:lnTo>
                                  <a:lnTo>
                                    <a:pt x="2134" y="385"/>
                                  </a:lnTo>
                                  <a:lnTo>
                                    <a:pt x="2326" y="293"/>
                                  </a:lnTo>
                                  <a:lnTo>
                                    <a:pt x="2521" y="214"/>
                                  </a:lnTo>
                                  <a:lnTo>
                                    <a:pt x="2718" y="147"/>
                                  </a:lnTo>
                                  <a:lnTo>
                                    <a:pt x="2920" y="93"/>
                                  </a:lnTo>
                                  <a:lnTo>
                                    <a:pt x="3122" y="52"/>
                                  </a:lnTo>
                                  <a:lnTo>
                                    <a:pt x="3328" y="23"/>
                                  </a:lnTo>
                                  <a:lnTo>
                                    <a:pt x="3533" y="6"/>
                                  </a:lnTo>
                                  <a:lnTo>
                                    <a:pt x="3741" y="0"/>
                                  </a:lnTo>
                                  <a:lnTo>
                                    <a:pt x="3949" y="7"/>
                                  </a:lnTo>
                                  <a:lnTo>
                                    <a:pt x="4158" y="25"/>
                                  </a:lnTo>
                                  <a:lnTo>
                                    <a:pt x="4367" y="55"/>
                                  </a:lnTo>
                                  <a:lnTo>
                                    <a:pt x="4576" y="96"/>
                                  </a:lnTo>
                                  <a:lnTo>
                                    <a:pt x="4784" y="148"/>
                                  </a:lnTo>
                                  <a:lnTo>
                                    <a:pt x="4991" y="212"/>
                                  </a:lnTo>
                                  <a:lnTo>
                                    <a:pt x="5195" y="287"/>
                                  </a:lnTo>
                                  <a:lnTo>
                                    <a:pt x="5399" y="373"/>
                                  </a:lnTo>
                                  <a:lnTo>
                                    <a:pt x="5600" y="469"/>
                                  </a:lnTo>
                                  <a:lnTo>
                                    <a:pt x="5798" y="577"/>
                                  </a:lnTo>
                                  <a:lnTo>
                                    <a:pt x="5994" y="694"/>
                                  </a:lnTo>
                                  <a:lnTo>
                                    <a:pt x="6185" y="823"/>
                                  </a:lnTo>
                                  <a:lnTo>
                                    <a:pt x="6374" y="961"/>
                                  </a:lnTo>
                                  <a:lnTo>
                                    <a:pt x="6558" y="1110"/>
                                  </a:lnTo>
                                  <a:lnTo>
                                    <a:pt x="6738" y="1268"/>
                                  </a:lnTo>
                                  <a:lnTo>
                                    <a:pt x="6913" y="1437"/>
                                  </a:lnTo>
                                  <a:lnTo>
                                    <a:pt x="7081" y="1616"/>
                                  </a:lnTo>
                                  <a:lnTo>
                                    <a:pt x="7246" y="1803"/>
                                  </a:lnTo>
                                  <a:lnTo>
                                    <a:pt x="7404" y="2001"/>
                                  </a:lnTo>
                                  <a:lnTo>
                                    <a:pt x="7554" y="2209"/>
                                  </a:lnTo>
                                  <a:lnTo>
                                    <a:pt x="7699" y="2423"/>
                                  </a:lnTo>
                                  <a:lnTo>
                                    <a:pt x="7836" y="2650"/>
                                  </a:lnTo>
                                  <a:lnTo>
                                    <a:pt x="7964" y="2882"/>
                                  </a:lnTo>
                                  <a:lnTo>
                                    <a:pt x="8082" y="3116"/>
                                  </a:lnTo>
                                  <a:lnTo>
                                    <a:pt x="8189" y="3354"/>
                                  </a:lnTo>
                                  <a:lnTo>
                                    <a:pt x="8284" y="3593"/>
                                  </a:lnTo>
                                  <a:lnTo>
                                    <a:pt x="8370" y="3835"/>
                                  </a:lnTo>
                                  <a:lnTo>
                                    <a:pt x="8445" y="4078"/>
                                  </a:lnTo>
                                  <a:lnTo>
                                    <a:pt x="8510" y="4321"/>
                                  </a:lnTo>
                                  <a:lnTo>
                                    <a:pt x="8564" y="4566"/>
                                  </a:lnTo>
                                  <a:lnTo>
                                    <a:pt x="8609" y="4810"/>
                                  </a:lnTo>
                                  <a:lnTo>
                                    <a:pt x="8643" y="5055"/>
                                  </a:lnTo>
                                  <a:lnTo>
                                    <a:pt x="8667" y="5298"/>
                                  </a:lnTo>
                                  <a:lnTo>
                                    <a:pt x="8680" y="5541"/>
                                  </a:lnTo>
                                  <a:lnTo>
                                    <a:pt x="8684" y="5782"/>
                                  </a:lnTo>
                                  <a:lnTo>
                                    <a:pt x="8677" y="6021"/>
                                  </a:lnTo>
                                  <a:lnTo>
                                    <a:pt x="8661" y="6258"/>
                                  </a:lnTo>
                                  <a:lnTo>
                                    <a:pt x="8635" y="6491"/>
                                  </a:lnTo>
                                  <a:lnTo>
                                    <a:pt x="8600" y="6722"/>
                                  </a:lnTo>
                                  <a:lnTo>
                                    <a:pt x="8553" y="6948"/>
                                  </a:lnTo>
                                  <a:lnTo>
                                    <a:pt x="8498" y="7170"/>
                                  </a:lnTo>
                                  <a:lnTo>
                                    <a:pt x="8432" y="7388"/>
                                  </a:lnTo>
                                  <a:lnTo>
                                    <a:pt x="8358" y="7601"/>
                                  </a:lnTo>
                                  <a:lnTo>
                                    <a:pt x="8273" y="7808"/>
                                  </a:lnTo>
                                  <a:lnTo>
                                    <a:pt x="8180" y="8010"/>
                                  </a:lnTo>
                                  <a:lnTo>
                                    <a:pt x="8078" y="8205"/>
                                  </a:lnTo>
                                  <a:lnTo>
                                    <a:pt x="7965" y="8393"/>
                                  </a:lnTo>
                                  <a:lnTo>
                                    <a:pt x="7843" y="8574"/>
                                  </a:lnTo>
                                  <a:lnTo>
                                    <a:pt x="7712" y="8748"/>
                                  </a:lnTo>
                                  <a:lnTo>
                                    <a:pt x="7571" y="8913"/>
                                  </a:lnTo>
                                  <a:lnTo>
                                    <a:pt x="7422" y="9070"/>
                                  </a:lnTo>
                                  <a:lnTo>
                                    <a:pt x="7263" y="9219"/>
                                  </a:lnTo>
                                  <a:lnTo>
                                    <a:pt x="7095" y="9357"/>
                                  </a:lnTo>
                                  <a:lnTo>
                                    <a:pt x="6920" y="9486"/>
                                  </a:lnTo>
                                  <a:lnTo>
                                    <a:pt x="6737" y="9603"/>
                                  </a:lnTo>
                                  <a:lnTo>
                                    <a:pt x="6550" y="9708"/>
                                  </a:lnTo>
                                  <a:lnTo>
                                    <a:pt x="6358" y="9800"/>
                                  </a:lnTo>
                                  <a:lnTo>
                                    <a:pt x="6163" y="9879"/>
                                  </a:lnTo>
                                  <a:lnTo>
                                    <a:pt x="5966" y="9946"/>
                                  </a:lnTo>
                                  <a:lnTo>
                                    <a:pt x="5764" y="9999"/>
                                  </a:lnTo>
                                  <a:lnTo>
                                    <a:pt x="5562" y="10040"/>
                                  </a:lnTo>
                                  <a:lnTo>
                                    <a:pt x="5358" y="10070"/>
                                  </a:lnTo>
                                  <a:lnTo>
                                    <a:pt x="5151" y="10087"/>
                                  </a:lnTo>
                                  <a:lnTo>
                                    <a:pt x="4943" y="10093"/>
                                  </a:lnTo>
                                  <a:lnTo>
                                    <a:pt x="4735" y="10087"/>
                                  </a:lnTo>
                                  <a:lnTo>
                                    <a:pt x="4526" y="10069"/>
                                  </a:lnTo>
                                  <a:lnTo>
                                    <a:pt x="4317" y="10039"/>
                                  </a:lnTo>
                                  <a:lnTo>
                                    <a:pt x="4108" y="9997"/>
                                  </a:lnTo>
                                  <a:lnTo>
                                    <a:pt x="3902" y="9944"/>
                                  </a:lnTo>
                                  <a:lnTo>
                                    <a:pt x="3695" y="9881"/>
                                  </a:lnTo>
                                  <a:lnTo>
                                    <a:pt x="3489" y="9806"/>
                                  </a:lnTo>
                                  <a:lnTo>
                                    <a:pt x="3285" y="9719"/>
                                  </a:lnTo>
                                  <a:lnTo>
                                    <a:pt x="3084" y="9623"/>
                                  </a:lnTo>
                                  <a:lnTo>
                                    <a:pt x="2886" y="9516"/>
                                  </a:lnTo>
                                  <a:lnTo>
                                    <a:pt x="2690" y="9398"/>
                                  </a:lnTo>
                                  <a:lnTo>
                                    <a:pt x="2499" y="9270"/>
                                  </a:lnTo>
                                  <a:lnTo>
                                    <a:pt x="2310" y="9131"/>
                                  </a:lnTo>
                                  <a:lnTo>
                                    <a:pt x="2126" y="8983"/>
                                  </a:lnTo>
                                  <a:lnTo>
                                    <a:pt x="1946" y="8824"/>
                                  </a:lnTo>
                                  <a:lnTo>
                                    <a:pt x="1771" y="8656"/>
                                  </a:lnTo>
                                  <a:lnTo>
                                    <a:pt x="1603" y="8478"/>
                                  </a:lnTo>
                                  <a:lnTo>
                                    <a:pt x="1439" y="8290"/>
                                  </a:lnTo>
                                  <a:lnTo>
                                    <a:pt x="1280" y="8092"/>
                                  </a:lnTo>
                                  <a:lnTo>
                                    <a:pt x="1130" y="7886"/>
                                  </a:lnTo>
                                  <a:lnTo>
                                    <a:pt x="985" y="7669"/>
                                  </a:lnTo>
                                  <a:lnTo>
                                    <a:pt x="848" y="7443"/>
                                  </a:lnTo>
                                  <a:lnTo>
                                    <a:pt x="720" y="7211"/>
                                  </a:lnTo>
                                  <a:lnTo>
                                    <a:pt x="602" y="6976"/>
                                  </a:lnTo>
                                  <a:lnTo>
                                    <a:pt x="497" y="6740"/>
                                  </a:lnTo>
                                  <a:lnTo>
                                    <a:pt x="400" y="6500"/>
                                  </a:lnTo>
                                  <a:lnTo>
                                    <a:pt x="314" y="6258"/>
                                  </a:lnTo>
                                  <a:lnTo>
                                    <a:pt x="239" y="6015"/>
                                  </a:lnTo>
                                  <a:lnTo>
                                    <a:pt x="174" y="5772"/>
                                  </a:lnTo>
                                  <a:lnTo>
                                    <a:pt x="120" y="5527"/>
                                  </a:lnTo>
                                  <a:lnTo>
                                    <a:pt x="76" y="5282"/>
                                  </a:lnTo>
                                  <a:lnTo>
                                    <a:pt x="42" y="5038"/>
                                  </a:lnTo>
                                  <a:lnTo>
                                    <a:pt x="18" y="4795"/>
                                  </a:lnTo>
                                  <a:lnTo>
                                    <a:pt x="4" y="4551"/>
                                  </a:lnTo>
                                  <a:lnTo>
                                    <a:pt x="0" y="4311"/>
                                  </a:lnTo>
                                  <a:lnTo>
                                    <a:pt x="7" y="4072"/>
                                  </a:lnTo>
                                  <a:lnTo>
                                    <a:pt x="22" y="3836"/>
                                  </a:lnTo>
                                  <a:lnTo>
                                    <a:pt x="49" y="3601"/>
                                  </a:lnTo>
                                  <a:lnTo>
                                    <a:pt x="86" y="3372"/>
                                  </a:lnTo>
                                  <a:lnTo>
                                    <a:pt x="131" y="3145"/>
                                  </a:lnTo>
                                  <a:lnTo>
                                    <a:pt x="187" y="2923"/>
                                  </a:lnTo>
                                  <a:lnTo>
                                    <a:pt x="252" y="2705"/>
                                  </a:lnTo>
                                  <a:lnTo>
                                    <a:pt x="326" y="2493"/>
                                  </a:lnTo>
                                  <a:lnTo>
                                    <a:pt x="411" y="2285"/>
                                  </a:lnTo>
                                  <a:lnTo>
                                    <a:pt x="504" y="2084"/>
                                  </a:lnTo>
                                  <a:lnTo>
                                    <a:pt x="608" y="1889"/>
                                  </a:lnTo>
                                  <a:lnTo>
                                    <a:pt x="720" y="1700"/>
                                  </a:lnTo>
                                  <a:lnTo>
                                    <a:pt x="841" y="1519"/>
                                  </a:lnTo>
                                  <a:lnTo>
                                    <a:pt x="972" y="1345"/>
                                  </a:lnTo>
                                  <a:lnTo>
                                    <a:pt x="1113" y="1179"/>
                                  </a:lnTo>
                                  <a:lnTo>
                                    <a:pt x="1262" y="1022"/>
                                  </a:lnTo>
                                  <a:lnTo>
                                    <a:pt x="1421" y="874"/>
                                  </a:lnTo>
                                  <a:lnTo>
                                    <a:pt x="1588" y="735"/>
                                  </a:lnTo>
                                  <a:lnTo>
                                    <a:pt x="1764" y="607"/>
                                  </a:lnTo>
                                  <a:close/>
                                  <a:moveTo>
                                    <a:pt x="1953" y="874"/>
                                  </a:moveTo>
                                  <a:lnTo>
                                    <a:pt x="2123" y="765"/>
                                  </a:lnTo>
                                  <a:lnTo>
                                    <a:pt x="2298" y="669"/>
                                  </a:lnTo>
                                  <a:lnTo>
                                    <a:pt x="2475" y="584"/>
                                  </a:lnTo>
                                  <a:lnTo>
                                    <a:pt x="2656" y="510"/>
                                  </a:lnTo>
                                  <a:lnTo>
                                    <a:pt x="2839" y="448"/>
                                  </a:lnTo>
                                  <a:lnTo>
                                    <a:pt x="3026" y="399"/>
                                  </a:lnTo>
                                  <a:lnTo>
                                    <a:pt x="3215" y="361"/>
                                  </a:lnTo>
                                  <a:lnTo>
                                    <a:pt x="3406" y="335"/>
                                  </a:lnTo>
                                  <a:lnTo>
                                    <a:pt x="3598" y="320"/>
                                  </a:lnTo>
                                  <a:lnTo>
                                    <a:pt x="3790" y="315"/>
                                  </a:lnTo>
                                  <a:lnTo>
                                    <a:pt x="3985" y="321"/>
                                  </a:lnTo>
                                  <a:lnTo>
                                    <a:pt x="4180" y="339"/>
                                  </a:lnTo>
                                  <a:lnTo>
                                    <a:pt x="4374" y="368"/>
                                  </a:lnTo>
                                  <a:lnTo>
                                    <a:pt x="4569" y="407"/>
                                  </a:lnTo>
                                  <a:lnTo>
                                    <a:pt x="4763" y="457"/>
                                  </a:lnTo>
                                  <a:lnTo>
                                    <a:pt x="4954" y="518"/>
                                  </a:lnTo>
                                  <a:lnTo>
                                    <a:pt x="5145" y="588"/>
                                  </a:lnTo>
                                  <a:lnTo>
                                    <a:pt x="5335" y="669"/>
                                  </a:lnTo>
                                  <a:lnTo>
                                    <a:pt x="5522" y="759"/>
                                  </a:lnTo>
                                  <a:lnTo>
                                    <a:pt x="5708" y="860"/>
                                  </a:lnTo>
                                  <a:lnTo>
                                    <a:pt x="5891" y="971"/>
                                  </a:lnTo>
                                  <a:lnTo>
                                    <a:pt x="6070" y="1092"/>
                                  </a:lnTo>
                                  <a:lnTo>
                                    <a:pt x="6246" y="1222"/>
                                  </a:lnTo>
                                  <a:lnTo>
                                    <a:pt x="6417" y="1360"/>
                                  </a:lnTo>
                                  <a:lnTo>
                                    <a:pt x="6586" y="1510"/>
                                  </a:lnTo>
                                  <a:lnTo>
                                    <a:pt x="6749" y="1667"/>
                                  </a:lnTo>
                                  <a:lnTo>
                                    <a:pt x="6907" y="1835"/>
                                  </a:lnTo>
                                  <a:lnTo>
                                    <a:pt x="7060" y="2011"/>
                                  </a:lnTo>
                                  <a:lnTo>
                                    <a:pt x="7208" y="2196"/>
                                  </a:lnTo>
                                  <a:lnTo>
                                    <a:pt x="7349" y="2390"/>
                                  </a:lnTo>
                                  <a:lnTo>
                                    <a:pt x="7484" y="2592"/>
                                  </a:lnTo>
                                  <a:lnTo>
                                    <a:pt x="7613" y="2802"/>
                                  </a:lnTo>
                                  <a:lnTo>
                                    <a:pt x="7733" y="3019"/>
                                  </a:lnTo>
                                  <a:lnTo>
                                    <a:pt x="7843" y="3239"/>
                                  </a:lnTo>
                                  <a:lnTo>
                                    <a:pt x="7943" y="3461"/>
                                  </a:lnTo>
                                  <a:lnTo>
                                    <a:pt x="8034" y="3685"/>
                                  </a:lnTo>
                                  <a:lnTo>
                                    <a:pt x="8114" y="3911"/>
                                  </a:lnTo>
                                  <a:lnTo>
                                    <a:pt x="8185" y="4139"/>
                                  </a:lnTo>
                                  <a:lnTo>
                                    <a:pt x="8246" y="4366"/>
                                  </a:lnTo>
                                  <a:lnTo>
                                    <a:pt x="8297" y="4595"/>
                                  </a:lnTo>
                                  <a:lnTo>
                                    <a:pt x="8339" y="4823"/>
                                  </a:lnTo>
                                  <a:lnTo>
                                    <a:pt x="8372" y="5052"/>
                                  </a:lnTo>
                                  <a:lnTo>
                                    <a:pt x="8396" y="5280"/>
                                  </a:lnTo>
                                  <a:lnTo>
                                    <a:pt x="8408" y="5506"/>
                                  </a:lnTo>
                                  <a:lnTo>
                                    <a:pt x="8412" y="5731"/>
                                  </a:lnTo>
                                  <a:lnTo>
                                    <a:pt x="8408" y="5954"/>
                                  </a:lnTo>
                                  <a:lnTo>
                                    <a:pt x="8393" y="6175"/>
                                  </a:lnTo>
                                  <a:lnTo>
                                    <a:pt x="8370" y="6392"/>
                                  </a:lnTo>
                                  <a:lnTo>
                                    <a:pt x="8336" y="6607"/>
                                  </a:lnTo>
                                  <a:lnTo>
                                    <a:pt x="8296" y="6818"/>
                                  </a:lnTo>
                                  <a:lnTo>
                                    <a:pt x="8244" y="7026"/>
                                  </a:lnTo>
                                  <a:lnTo>
                                    <a:pt x="8185" y="7229"/>
                                  </a:lnTo>
                                  <a:lnTo>
                                    <a:pt x="8116" y="7427"/>
                                  </a:lnTo>
                                  <a:lnTo>
                                    <a:pt x="8038" y="7621"/>
                                  </a:lnTo>
                                  <a:lnTo>
                                    <a:pt x="7951" y="7809"/>
                                  </a:lnTo>
                                  <a:lnTo>
                                    <a:pt x="7855" y="7990"/>
                                  </a:lnTo>
                                  <a:lnTo>
                                    <a:pt x="7751" y="8165"/>
                                  </a:lnTo>
                                  <a:lnTo>
                                    <a:pt x="7639" y="8335"/>
                                  </a:lnTo>
                                  <a:lnTo>
                                    <a:pt x="7518" y="8496"/>
                                  </a:lnTo>
                                  <a:lnTo>
                                    <a:pt x="7388" y="8650"/>
                                  </a:lnTo>
                                  <a:lnTo>
                                    <a:pt x="7249" y="8796"/>
                                  </a:lnTo>
                                  <a:lnTo>
                                    <a:pt x="7103" y="8935"/>
                                  </a:lnTo>
                                  <a:lnTo>
                                    <a:pt x="6946" y="9063"/>
                                  </a:lnTo>
                                  <a:lnTo>
                                    <a:pt x="6783" y="9184"/>
                                  </a:lnTo>
                                  <a:lnTo>
                                    <a:pt x="6613" y="9292"/>
                                  </a:lnTo>
                                  <a:lnTo>
                                    <a:pt x="6438" y="9390"/>
                                  </a:lnTo>
                                  <a:lnTo>
                                    <a:pt x="6261" y="9475"/>
                                  </a:lnTo>
                                  <a:lnTo>
                                    <a:pt x="6080" y="9547"/>
                                  </a:lnTo>
                                  <a:lnTo>
                                    <a:pt x="5895" y="9609"/>
                                  </a:lnTo>
                                  <a:lnTo>
                                    <a:pt x="5710" y="9659"/>
                                  </a:lnTo>
                                  <a:lnTo>
                                    <a:pt x="5521" y="9697"/>
                                  </a:lnTo>
                                  <a:lnTo>
                                    <a:pt x="5330" y="9724"/>
                                  </a:lnTo>
                                  <a:lnTo>
                                    <a:pt x="5138" y="9739"/>
                                  </a:lnTo>
                                  <a:lnTo>
                                    <a:pt x="4944" y="9743"/>
                                  </a:lnTo>
                                  <a:lnTo>
                                    <a:pt x="4750" y="9736"/>
                                  </a:lnTo>
                                  <a:lnTo>
                                    <a:pt x="4556" y="9718"/>
                                  </a:lnTo>
                                  <a:lnTo>
                                    <a:pt x="4362" y="9690"/>
                                  </a:lnTo>
                                  <a:lnTo>
                                    <a:pt x="4168" y="9650"/>
                                  </a:lnTo>
                                  <a:lnTo>
                                    <a:pt x="3973" y="9601"/>
                                  </a:lnTo>
                                  <a:lnTo>
                                    <a:pt x="3781" y="9540"/>
                                  </a:lnTo>
                                  <a:lnTo>
                                    <a:pt x="3589" y="9471"/>
                                  </a:lnTo>
                                  <a:lnTo>
                                    <a:pt x="3399" y="9389"/>
                                  </a:lnTo>
                                  <a:lnTo>
                                    <a:pt x="3212" y="9298"/>
                                  </a:lnTo>
                                  <a:lnTo>
                                    <a:pt x="3028" y="9198"/>
                                  </a:lnTo>
                                  <a:lnTo>
                                    <a:pt x="2845" y="9087"/>
                                  </a:lnTo>
                                  <a:lnTo>
                                    <a:pt x="2665" y="8966"/>
                                  </a:lnTo>
                                  <a:lnTo>
                                    <a:pt x="2490" y="8837"/>
                                  </a:lnTo>
                                  <a:lnTo>
                                    <a:pt x="2317" y="8697"/>
                                  </a:lnTo>
                                  <a:lnTo>
                                    <a:pt x="2150" y="8549"/>
                                  </a:lnTo>
                                  <a:lnTo>
                                    <a:pt x="1987" y="8390"/>
                                  </a:lnTo>
                                  <a:lnTo>
                                    <a:pt x="1829" y="8223"/>
                                  </a:lnTo>
                                  <a:lnTo>
                                    <a:pt x="1676" y="8047"/>
                                  </a:lnTo>
                                  <a:lnTo>
                                    <a:pt x="1528" y="7861"/>
                                  </a:lnTo>
                                  <a:lnTo>
                                    <a:pt x="1386" y="7668"/>
                                  </a:lnTo>
                                  <a:lnTo>
                                    <a:pt x="1251" y="7466"/>
                                  </a:lnTo>
                                  <a:lnTo>
                                    <a:pt x="1123" y="7255"/>
                                  </a:lnTo>
                                  <a:lnTo>
                                    <a:pt x="1003" y="7039"/>
                                  </a:lnTo>
                                  <a:lnTo>
                                    <a:pt x="892" y="6819"/>
                                  </a:lnTo>
                                  <a:lnTo>
                                    <a:pt x="792" y="6596"/>
                                  </a:lnTo>
                                  <a:lnTo>
                                    <a:pt x="702" y="6373"/>
                                  </a:lnTo>
                                  <a:lnTo>
                                    <a:pt x="622" y="6146"/>
                                  </a:lnTo>
                                  <a:lnTo>
                                    <a:pt x="550" y="5920"/>
                                  </a:lnTo>
                                  <a:lnTo>
                                    <a:pt x="490" y="5691"/>
                                  </a:lnTo>
                                  <a:lnTo>
                                    <a:pt x="438" y="5463"/>
                                  </a:lnTo>
                                  <a:lnTo>
                                    <a:pt x="395" y="5234"/>
                                  </a:lnTo>
                                  <a:lnTo>
                                    <a:pt x="363" y="5007"/>
                                  </a:lnTo>
                                  <a:lnTo>
                                    <a:pt x="340" y="4779"/>
                                  </a:lnTo>
                                  <a:lnTo>
                                    <a:pt x="326" y="4551"/>
                                  </a:lnTo>
                                  <a:lnTo>
                                    <a:pt x="322" y="4327"/>
                                  </a:lnTo>
                                  <a:lnTo>
                                    <a:pt x="328" y="4105"/>
                                  </a:lnTo>
                                  <a:lnTo>
                                    <a:pt x="342" y="3883"/>
                                  </a:lnTo>
                                  <a:lnTo>
                                    <a:pt x="366" y="3665"/>
                                  </a:lnTo>
                                  <a:lnTo>
                                    <a:pt x="398" y="3450"/>
                                  </a:lnTo>
                                  <a:lnTo>
                                    <a:pt x="440" y="3239"/>
                                  </a:lnTo>
                                  <a:lnTo>
                                    <a:pt x="491" y="3031"/>
                                  </a:lnTo>
                                  <a:lnTo>
                                    <a:pt x="552" y="2828"/>
                                  </a:lnTo>
                                  <a:lnTo>
                                    <a:pt x="620" y="2630"/>
                                  </a:lnTo>
                                  <a:lnTo>
                                    <a:pt x="698" y="2436"/>
                                  </a:lnTo>
                                  <a:lnTo>
                                    <a:pt x="784" y="2250"/>
                                  </a:lnTo>
                                  <a:lnTo>
                                    <a:pt x="879" y="2067"/>
                                  </a:lnTo>
                                  <a:lnTo>
                                    <a:pt x="983" y="1892"/>
                                  </a:lnTo>
                                  <a:lnTo>
                                    <a:pt x="1096" y="1724"/>
                                  </a:lnTo>
                                  <a:lnTo>
                                    <a:pt x="1218" y="1561"/>
                                  </a:lnTo>
                                  <a:lnTo>
                                    <a:pt x="1348" y="1407"/>
                                  </a:lnTo>
                                  <a:lnTo>
                                    <a:pt x="1487" y="1261"/>
                                  </a:lnTo>
                                  <a:lnTo>
                                    <a:pt x="1634" y="1124"/>
                                  </a:lnTo>
                                  <a:lnTo>
                                    <a:pt x="1790" y="994"/>
                                  </a:lnTo>
                                  <a:lnTo>
                                    <a:pt x="1953" y="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306"/>
                          <wps:cNvSpPr>
                            <a:spLocks/>
                          </wps:cNvSpPr>
                          <wps:spPr bwMode="auto">
                            <a:xfrm>
                              <a:off x="1419" y="181"/>
                              <a:ext cx="2568" cy="3067"/>
                            </a:xfrm>
                            <a:custGeom>
                              <a:avLst/>
                              <a:gdLst>
                                <a:gd name="T0" fmla="*/ 1084 w 7704"/>
                                <a:gd name="T1" fmla="*/ 798 h 9199"/>
                                <a:gd name="T2" fmla="*/ 726 w 7704"/>
                                <a:gd name="T3" fmla="*/ 1246 h 9199"/>
                                <a:gd name="T4" fmla="*/ 439 w 7704"/>
                                <a:gd name="T5" fmla="*/ 1751 h 9199"/>
                                <a:gd name="T6" fmla="*/ 222 w 7704"/>
                                <a:gd name="T7" fmla="*/ 2304 h 9199"/>
                                <a:gd name="T8" fmla="*/ 77 w 7704"/>
                                <a:gd name="T9" fmla="*/ 2893 h 9199"/>
                                <a:gd name="T10" fmla="*/ 7 w 7704"/>
                                <a:gd name="T11" fmla="*/ 3511 h 9199"/>
                                <a:gd name="T12" fmla="*/ 11 w 7704"/>
                                <a:gd name="T13" fmla="*/ 4149 h 9199"/>
                                <a:gd name="T14" fmla="*/ 91 w 7704"/>
                                <a:gd name="T15" fmla="*/ 4798 h 9199"/>
                                <a:gd name="T16" fmla="*/ 247 w 7704"/>
                                <a:gd name="T17" fmla="*/ 5447 h 9199"/>
                                <a:gd name="T18" fmla="*/ 484 w 7704"/>
                                <a:gd name="T19" fmla="*/ 6087 h 9199"/>
                                <a:gd name="T20" fmla="*/ 799 w 7704"/>
                                <a:gd name="T21" fmla="*/ 6711 h 9199"/>
                                <a:gd name="T22" fmla="*/ 1082 w 7704"/>
                                <a:gd name="T23" fmla="*/ 7152 h 9199"/>
                                <a:gd name="T24" fmla="*/ 1394 w 7704"/>
                                <a:gd name="T25" fmla="*/ 7554 h 9199"/>
                                <a:gd name="T26" fmla="*/ 1732 w 7704"/>
                                <a:gd name="T27" fmla="*/ 7914 h 9199"/>
                                <a:gd name="T28" fmla="*/ 2090 w 7704"/>
                                <a:gd name="T29" fmla="*/ 8234 h 9199"/>
                                <a:gd name="T30" fmla="*/ 2469 w 7704"/>
                                <a:gd name="T31" fmla="*/ 8508 h 9199"/>
                                <a:gd name="T32" fmla="*/ 2860 w 7704"/>
                                <a:gd name="T33" fmla="*/ 8740 h 9199"/>
                                <a:gd name="T34" fmla="*/ 3264 w 7704"/>
                                <a:gd name="T35" fmla="*/ 8925 h 9199"/>
                                <a:gd name="T36" fmla="*/ 3675 w 7704"/>
                                <a:gd name="T37" fmla="*/ 9064 h 9199"/>
                                <a:gd name="T38" fmla="*/ 4091 w 7704"/>
                                <a:gd name="T39" fmla="*/ 9154 h 9199"/>
                                <a:gd name="T40" fmla="*/ 4508 w 7704"/>
                                <a:gd name="T41" fmla="*/ 9197 h 9199"/>
                                <a:gd name="T42" fmla="*/ 5051 w 7704"/>
                                <a:gd name="T43" fmla="*/ 9137 h 9199"/>
                                <a:gd name="T44" fmla="*/ 5764 w 7704"/>
                                <a:gd name="T45" fmla="*/ 8894 h 9199"/>
                                <a:gd name="T46" fmla="*/ 6352 w 7704"/>
                                <a:gd name="T47" fmla="*/ 8559 h 9199"/>
                                <a:gd name="T48" fmla="*/ 6822 w 7704"/>
                                <a:gd name="T49" fmla="*/ 8145 h 9199"/>
                                <a:gd name="T50" fmla="*/ 7182 w 7704"/>
                                <a:gd name="T51" fmla="*/ 7662 h 9199"/>
                                <a:gd name="T52" fmla="*/ 7443 w 7704"/>
                                <a:gd name="T53" fmla="*/ 7127 h 9199"/>
                                <a:gd name="T54" fmla="*/ 7609 w 7704"/>
                                <a:gd name="T55" fmla="*/ 6547 h 9199"/>
                                <a:gd name="T56" fmla="*/ 7692 w 7704"/>
                                <a:gd name="T57" fmla="*/ 5937 h 9199"/>
                                <a:gd name="T58" fmla="*/ 7699 w 7704"/>
                                <a:gd name="T59" fmla="*/ 5310 h 9199"/>
                                <a:gd name="T60" fmla="*/ 7638 w 7704"/>
                                <a:gd name="T61" fmla="*/ 4675 h 9199"/>
                                <a:gd name="T62" fmla="*/ 7519 w 7704"/>
                                <a:gd name="T63" fmla="*/ 4047 h 9199"/>
                                <a:gd name="T64" fmla="*/ 7302 w 7704"/>
                                <a:gd name="T65" fmla="*/ 3312 h 9199"/>
                                <a:gd name="T66" fmla="*/ 6973 w 7704"/>
                                <a:gd name="T67" fmla="*/ 2568 h 9199"/>
                                <a:gd name="T68" fmla="*/ 6558 w 7704"/>
                                <a:gd name="T69" fmla="*/ 1894 h 9199"/>
                                <a:gd name="T70" fmla="*/ 6065 w 7704"/>
                                <a:gd name="T71" fmla="*/ 1303 h 9199"/>
                                <a:gd name="T72" fmla="*/ 5508 w 7704"/>
                                <a:gd name="T73" fmla="*/ 805 h 9199"/>
                                <a:gd name="T74" fmla="*/ 4895 w 7704"/>
                                <a:gd name="T75" fmla="*/ 416 h 9199"/>
                                <a:gd name="T76" fmla="*/ 4236 w 7704"/>
                                <a:gd name="T77" fmla="*/ 147 h 9199"/>
                                <a:gd name="T78" fmla="*/ 3544 w 7704"/>
                                <a:gd name="T79" fmla="*/ 13 h 9199"/>
                                <a:gd name="T80" fmla="*/ 2826 w 7704"/>
                                <a:gd name="T81" fmla="*/ 24 h 9199"/>
                                <a:gd name="T82" fmla="*/ 2095 w 7704"/>
                                <a:gd name="T83" fmla="*/ 194 h 9199"/>
                                <a:gd name="T84" fmla="*/ 1362 w 7704"/>
                                <a:gd name="T85" fmla="*/ 535 h 9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7704" h="9199">
                                  <a:moveTo>
                                    <a:pt x="1362" y="535"/>
                                  </a:moveTo>
                                  <a:lnTo>
                                    <a:pt x="1218" y="664"/>
                                  </a:lnTo>
                                  <a:lnTo>
                                    <a:pt x="1084" y="798"/>
                                  </a:lnTo>
                                  <a:lnTo>
                                    <a:pt x="956" y="941"/>
                                  </a:lnTo>
                                  <a:lnTo>
                                    <a:pt x="838" y="1091"/>
                                  </a:lnTo>
                                  <a:lnTo>
                                    <a:pt x="726" y="1246"/>
                                  </a:lnTo>
                                  <a:lnTo>
                                    <a:pt x="623" y="1409"/>
                                  </a:lnTo>
                                  <a:lnTo>
                                    <a:pt x="526" y="1577"/>
                                  </a:lnTo>
                                  <a:lnTo>
                                    <a:pt x="439" y="1751"/>
                                  </a:lnTo>
                                  <a:lnTo>
                                    <a:pt x="358" y="1930"/>
                                  </a:lnTo>
                                  <a:lnTo>
                                    <a:pt x="285" y="2114"/>
                                  </a:lnTo>
                                  <a:lnTo>
                                    <a:pt x="222" y="2304"/>
                                  </a:lnTo>
                                  <a:lnTo>
                                    <a:pt x="166" y="2496"/>
                                  </a:lnTo>
                                  <a:lnTo>
                                    <a:pt x="116" y="2693"/>
                                  </a:lnTo>
                                  <a:lnTo>
                                    <a:pt x="77" y="2893"/>
                                  </a:lnTo>
                                  <a:lnTo>
                                    <a:pt x="45" y="3097"/>
                                  </a:lnTo>
                                  <a:lnTo>
                                    <a:pt x="22" y="3302"/>
                                  </a:lnTo>
                                  <a:lnTo>
                                    <a:pt x="7" y="3511"/>
                                  </a:lnTo>
                                  <a:lnTo>
                                    <a:pt x="0" y="3722"/>
                                  </a:lnTo>
                                  <a:lnTo>
                                    <a:pt x="1" y="3935"/>
                                  </a:lnTo>
                                  <a:lnTo>
                                    <a:pt x="11" y="4149"/>
                                  </a:lnTo>
                                  <a:lnTo>
                                    <a:pt x="29" y="4365"/>
                                  </a:lnTo>
                                  <a:lnTo>
                                    <a:pt x="56" y="4580"/>
                                  </a:lnTo>
                                  <a:lnTo>
                                    <a:pt x="91" y="4798"/>
                                  </a:lnTo>
                                  <a:lnTo>
                                    <a:pt x="135" y="5014"/>
                                  </a:lnTo>
                                  <a:lnTo>
                                    <a:pt x="187" y="5231"/>
                                  </a:lnTo>
                                  <a:lnTo>
                                    <a:pt x="247" y="5447"/>
                                  </a:lnTo>
                                  <a:lnTo>
                                    <a:pt x="318" y="5662"/>
                                  </a:lnTo>
                                  <a:lnTo>
                                    <a:pt x="396" y="5875"/>
                                  </a:lnTo>
                                  <a:lnTo>
                                    <a:pt x="484" y="6087"/>
                                  </a:lnTo>
                                  <a:lnTo>
                                    <a:pt x="579" y="6298"/>
                                  </a:lnTo>
                                  <a:lnTo>
                                    <a:pt x="685" y="6506"/>
                                  </a:lnTo>
                                  <a:lnTo>
                                    <a:pt x="799" y="6711"/>
                                  </a:lnTo>
                                  <a:lnTo>
                                    <a:pt x="890" y="6862"/>
                                  </a:lnTo>
                                  <a:lnTo>
                                    <a:pt x="984" y="7009"/>
                                  </a:lnTo>
                                  <a:lnTo>
                                    <a:pt x="1082" y="7152"/>
                                  </a:lnTo>
                                  <a:lnTo>
                                    <a:pt x="1183" y="7291"/>
                                  </a:lnTo>
                                  <a:lnTo>
                                    <a:pt x="1287" y="7425"/>
                                  </a:lnTo>
                                  <a:lnTo>
                                    <a:pt x="1394" y="7554"/>
                                  </a:lnTo>
                                  <a:lnTo>
                                    <a:pt x="1504" y="7678"/>
                                  </a:lnTo>
                                  <a:lnTo>
                                    <a:pt x="1616" y="7798"/>
                                  </a:lnTo>
                                  <a:lnTo>
                                    <a:pt x="1732" y="7914"/>
                                  </a:lnTo>
                                  <a:lnTo>
                                    <a:pt x="1848" y="8026"/>
                                  </a:lnTo>
                                  <a:lnTo>
                                    <a:pt x="1969" y="8132"/>
                                  </a:lnTo>
                                  <a:lnTo>
                                    <a:pt x="2090" y="8234"/>
                                  </a:lnTo>
                                  <a:lnTo>
                                    <a:pt x="2214" y="8330"/>
                                  </a:lnTo>
                                  <a:lnTo>
                                    <a:pt x="2341" y="8422"/>
                                  </a:lnTo>
                                  <a:lnTo>
                                    <a:pt x="2469" y="8508"/>
                                  </a:lnTo>
                                  <a:lnTo>
                                    <a:pt x="2597" y="8590"/>
                                  </a:lnTo>
                                  <a:lnTo>
                                    <a:pt x="2728" y="8668"/>
                                  </a:lnTo>
                                  <a:lnTo>
                                    <a:pt x="2860" y="8740"/>
                                  </a:lnTo>
                                  <a:lnTo>
                                    <a:pt x="2994" y="8806"/>
                                  </a:lnTo>
                                  <a:lnTo>
                                    <a:pt x="3129" y="8869"/>
                                  </a:lnTo>
                                  <a:lnTo>
                                    <a:pt x="3264" y="8925"/>
                                  </a:lnTo>
                                  <a:lnTo>
                                    <a:pt x="3400" y="8976"/>
                                  </a:lnTo>
                                  <a:lnTo>
                                    <a:pt x="3538" y="9023"/>
                                  </a:lnTo>
                                  <a:lnTo>
                                    <a:pt x="3675" y="9064"/>
                                  </a:lnTo>
                                  <a:lnTo>
                                    <a:pt x="3814" y="9099"/>
                                  </a:lnTo>
                                  <a:lnTo>
                                    <a:pt x="3952" y="9130"/>
                                  </a:lnTo>
                                  <a:lnTo>
                                    <a:pt x="4091" y="9154"/>
                                  </a:lnTo>
                                  <a:lnTo>
                                    <a:pt x="4230" y="9174"/>
                                  </a:lnTo>
                                  <a:lnTo>
                                    <a:pt x="4368" y="9188"/>
                                  </a:lnTo>
                                  <a:lnTo>
                                    <a:pt x="4508" y="9197"/>
                                  </a:lnTo>
                                  <a:lnTo>
                                    <a:pt x="4646" y="9199"/>
                                  </a:lnTo>
                                  <a:lnTo>
                                    <a:pt x="4783" y="9197"/>
                                  </a:lnTo>
                                  <a:lnTo>
                                    <a:pt x="5051" y="9137"/>
                                  </a:lnTo>
                                  <a:lnTo>
                                    <a:pt x="5304" y="9067"/>
                                  </a:lnTo>
                                  <a:lnTo>
                                    <a:pt x="5542" y="8986"/>
                                  </a:lnTo>
                                  <a:lnTo>
                                    <a:pt x="5764" y="8894"/>
                                  </a:lnTo>
                                  <a:lnTo>
                                    <a:pt x="5974" y="8792"/>
                                  </a:lnTo>
                                  <a:lnTo>
                                    <a:pt x="6169" y="8681"/>
                                  </a:lnTo>
                                  <a:lnTo>
                                    <a:pt x="6352" y="8559"/>
                                  </a:lnTo>
                                  <a:lnTo>
                                    <a:pt x="6521" y="8429"/>
                                  </a:lnTo>
                                  <a:lnTo>
                                    <a:pt x="6679" y="8290"/>
                                  </a:lnTo>
                                  <a:lnTo>
                                    <a:pt x="6822" y="8145"/>
                                  </a:lnTo>
                                  <a:lnTo>
                                    <a:pt x="6954" y="7991"/>
                                  </a:lnTo>
                                  <a:lnTo>
                                    <a:pt x="7074" y="7831"/>
                                  </a:lnTo>
                                  <a:lnTo>
                                    <a:pt x="7182" y="7662"/>
                                  </a:lnTo>
                                  <a:lnTo>
                                    <a:pt x="7279" y="7490"/>
                                  </a:lnTo>
                                  <a:lnTo>
                                    <a:pt x="7367" y="7310"/>
                                  </a:lnTo>
                                  <a:lnTo>
                                    <a:pt x="7443" y="7127"/>
                                  </a:lnTo>
                                  <a:lnTo>
                                    <a:pt x="7507" y="6937"/>
                                  </a:lnTo>
                                  <a:lnTo>
                                    <a:pt x="7564" y="6745"/>
                                  </a:lnTo>
                                  <a:lnTo>
                                    <a:pt x="7609" y="6547"/>
                                  </a:lnTo>
                                  <a:lnTo>
                                    <a:pt x="7645" y="6346"/>
                                  </a:lnTo>
                                  <a:lnTo>
                                    <a:pt x="7673" y="6144"/>
                                  </a:lnTo>
                                  <a:lnTo>
                                    <a:pt x="7692" y="5937"/>
                                  </a:lnTo>
                                  <a:lnTo>
                                    <a:pt x="7703" y="5730"/>
                                  </a:lnTo>
                                  <a:lnTo>
                                    <a:pt x="7704" y="5520"/>
                                  </a:lnTo>
                                  <a:lnTo>
                                    <a:pt x="7699" y="5310"/>
                                  </a:lnTo>
                                  <a:lnTo>
                                    <a:pt x="7686" y="5098"/>
                                  </a:lnTo>
                                  <a:lnTo>
                                    <a:pt x="7665" y="4887"/>
                                  </a:lnTo>
                                  <a:lnTo>
                                    <a:pt x="7638" y="4675"/>
                                  </a:lnTo>
                                  <a:lnTo>
                                    <a:pt x="7604" y="4464"/>
                                  </a:lnTo>
                                  <a:lnTo>
                                    <a:pt x="7565" y="4255"/>
                                  </a:lnTo>
                                  <a:lnTo>
                                    <a:pt x="7519" y="4047"/>
                                  </a:lnTo>
                                  <a:lnTo>
                                    <a:pt x="7467" y="3841"/>
                                  </a:lnTo>
                                  <a:lnTo>
                                    <a:pt x="7391" y="3573"/>
                                  </a:lnTo>
                                  <a:lnTo>
                                    <a:pt x="7302" y="3312"/>
                                  </a:lnTo>
                                  <a:lnTo>
                                    <a:pt x="7202" y="3057"/>
                                  </a:lnTo>
                                  <a:lnTo>
                                    <a:pt x="7092" y="2810"/>
                                  </a:lnTo>
                                  <a:lnTo>
                                    <a:pt x="6973" y="2568"/>
                                  </a:lnTo>
                                  <a:lnTo>
                                    <a:pt x="6843" y="2335"/>
                                  </a:lnTo>
                                  <a:lnTo>
                                    <a:pt x="6704" y="2110"/>
                                  </a:lnTo>
                                  <a:lnTo>
                                    <a:pt x="6558" y="1894"/>
                                  </a:lnTo>
                                  <a:lnTo>
                                    <a:pt x="6401" y="1687"/>
                                  </a:lnTo>
                                  <a:lnTo>
                                    <a:pt x="6237" y="1489"/>
                                  </a:lnTo>
                                  <a:lnTo>
                                    <a:pt x="6065" y="1303"/>
                                  </a:lnTo>
                                  <a:lnTo>
                                    <a:pt x="5886" y="1124"/>
                                  </a:lnTo>
                                  <a:lnTo>
                                    <a:pt x="5701" y="959"/>
                                  </a:lnTo>
                                  <a:lnTo>
                                    <a:pt x="5508" y="805"/>
                                  </a:lnTo>
                                  <a:lnTo>
                                    <a:pt x="5310" y="664"/>
                                  </a:lnTo>
                                  <a:lnTo>
                                    <a:pt x="5104" y="533"/>
                                  </a:lnTo>
                                  <a:lnTo>
                                    <a:pt x="4895" y="416"/>
                                  </a:lnTo>
                                  <a:lnTo>
                                    <a:pt x="4679" y="313"/>
                                  </a:lnTo>
                                  <a:lnTo>
                                    <a:pt x="4460" y="224"/>
                                  </a:lnTo>
                                  <a:lnTo>
                                    <a:pt x="4236" y="147"/>
                                  </a:lnTo>
                                  <a:lnTo>
                                    <a:pt x="4008" y="88"/>
                                  </a:lnTo>
                                  <a:lnTo>
                                    <a:pt x="3777" y="43"/>
                                  </a:lnTo>
                                  <a:lnTo>
                                    <a:pt x="3544" y="13"/>
                                  </a:lnTo>
                                  <a:lnTo>
                                    <a:pt x="3306" y="0"/>
                                  </a:lnTo>
                                  <a:lnTo>
                                    <a:pt x="3067" y="3"/>
                                  </a:lnTo>
                                  <a:lnTo>
                                    <a:pt x="2826" y="24"/>
                                  </a:lnTo>
                                  <a:lnTo>
                                    <a:pt x="2584" y="63"/>
                                  </a:lnTo>
                                  <a:lnTo>
                                    <a:pt x="2339" y="119"/>
                                  </a:lnTo>
                                  <a:lnTo>
                                    <a:pt x="2095" y="194"/>
                                  </a:lnTo>
                                  <a:lnTo>
                                    <a:pt x="1850" y="287"/>
                                  </a:lnTo>
                                  <a:lnTo>
                                    <a:pt x="1605" y="402"/>
                                  </a:lnTo>
                                  <a:lnTo>
                                    <a:pt x="1362" y="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>
                                <a:alpha val="50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307"/>
                          <wps:cNvSpPr>
                            <a:spLocks/>
                          </wps:cNvSpPr>
                          <wps:spPr bwMode="auto">
                            <a:xfrm>
                              <a:off x="621" y="2000"/>
                              <a:ext cx="2548" cy="3646"/>
                            </a:xfrm>
                            <a:custGeom>
                              <a:avLst/>
                              <a:gdLst>
                                <a:gd name="T0" fmla="*/ 7143 w 7643"/>
                                <a:gd name="T1" fmla="*/ 518 h 10940"/>
                                <a:gd name="T2" fmla="*/ 7354 w 7643"/>
                                <a:gd name="T3" fmla="*/ 1416 h 10940"/>
                                <a:gd name="T4" fmla="*/ 7292 w 7643"/>
                                <a:gd name="T5" fmla="*/ 2157 h 10940"/>
                                <a:gd name="T6" fmla="*/ 6997 w 7643"/>
                                <a:gd name="T7" fmla="*/ 2766 h 10940"/>
                                <a:gd name="T8" fmla="*/ 6509 w 7643"/>
                                <a:gd name="T9" fmla="*/ 3274 h 10940"/>
                                <a:gd name="T10" fmla="*/ 5870 w 7643"/>
                                <a:gd name="T11" fmla="*/ 3709 h 10940"/>
                                <a:gd name="T12" fmla="*/ 5119 w 7643"/>
                                <a:gd name="T13" fmla="*/ 4098 h 10940"/>
                                <a:gd name="T14" fmla="*/ 4297 w 7643"/>
                                <a:gd name="T15" fmla="*/ 4471 h 10940"/>
                                <a:gd name="T16" fmla="*/ 3447 w 7643"/>
                                <a:gd name="T17" fmla="*/ 4854 h 10940"/>
                                <a:gd name="T18" fmla="*/ 2607 w 7643"/>
                                <a:gd name="T19" fmla="*/ 5277 h 10940"/>
                                <a:gd name="T20" fmla="*/ 1819 w 7643"/>
                                <a:gd name="T21" fmla="*/ 5768 h 10940"/>
                                <a:gd name="T22" fmla="*/ 1124 w 7643"/>
                                <a:gd name="T23" fmla="*/ 6355 h 10940"/>
                                <a:gd name="T24" fmla="*/ 561 w 7643"/>
                                <a:gd name="T25" fmla="*/ 7066 h 10940"/>
                                <a:gd name="T26" fmla="*/ 173 w 7643"/>
                                <a:gd name="T27" fmla="*/ 7928 h 10940"/>
                                <a:gd name="T28" fmla="*/ 0 w 7643"/>
                                <a:gd name="T29" fmla="*/ 8973 h 10940"/>
                                <a:gd name="T30" fmla="*/ 81 w 7643"/>
                                <a:gd name="T31" fmla="*/ 10226 h 10940"/>
                                <a:gd name="T32" fmla="*/ 964 w 7643"/>
                                <a:gd name="T33" fmla="*/ 9229 h 10940"/>
                                <a:gd name="T34" fmla="*/ 1400 w 7643"/>
                                <a:gd name="T35" fmla="*/ 8682 h 10940"/>
                                <a:gd name="T36" fmla="*/ 1927 w 7643"/>
                                <a:gd name="T37" fmla="*/ 8198 h 10940"/>
                                <a:gd name="T38" fmla="*/ 2525 w 7643"/>
                                <a:gd name="T39" fmla="*/ 7763 h 10940"/>
                                <a:gd name="T40" fmla="*/ 3171 w 7643"/>
                                <a:gd name="T41" fmla="*/ 7361 h 10940"/>
                                <a:gd name="T42" fmla="*/ 3845 w 7643"/>
                                <a:gd name="T43" fmla="*/ 6981 h 10940"/>
                                <a:gd name="T44" fmla="*/ 4525 w 7643"/>
                                <a:gd name="T45" fmla="*/ 6605 h 10940"/>
                                <a:gd name="T46" fmla="*/ 5189 w 7643"/>
                                <a:gd name="T47" fmla="*/ 6220 h 10940"/>
                                <a:gd name="T48" fmla="*/ 5816 w 7643"/>
                                <a:gd name="T49" fmla="*/ 5813 h 10940"/>
                                <a:gd name="T50" fmla="*/ 6385 w 7643"/>
                                <a:gd name="T51" fmla="*/ 5369 h 10940"/>
                                <a:gd name="T52" fmla="*/ 6873 w 7643"/>
                                <a:gd name="T53" fmla="*/ 4871 h 10940"/>
                                <a:gd name="T54" fmla="*/ 7260 w 7643"/>
                                <a:gd name="T55" fmla="*/ 4309 h 10940"/>
                                <a:gd name="T56" fmla="*/ 7523 w 7643"/>
                                <a:gd name="T57" fmla="*/ 3665 h 10940"/>
                                <a:gd name="T58" fmla="*/ 7643 w 7643"/>
                                <a:gd name="T59" fmla="*/ 2927 h 10940"/>
                                <a:gd name="T60" fmla="*/ 7598 w 7643"/>
                                <a:gd name="T61" fmla="*/ 2080 h 10940"/>
                                <a:gd name="T62" fmla="*/ 7364 w 7643"/>
                                <a:gd name="T63" fmla="*/ 1109 h 10940"/>
                                <a:gd name="T64" fmla="*/ 6922 w 7643"/>
                                <a:gd name="T65" fmla="*/ 0 h 109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643" h="10940">
                                  <a:moveTo>
                                    <a:pt x="6922" y="0"/>
                                  </a:moveTo>
                                  <a:lnTo>
                                    <a:pt x="7143" y="518"/>
                                  </a:lnTo>
                                  <a:lnTo>
                                    <a:pt x="7285" y="989"/>
                                  </a:lnTo>
                                  <a:lnTo>
                                    <a:pt x="7354" y="1416"/>
                                  </a:lnTo>
                                  <a:lnTo>
                                    <a:pt x="7356" y="1805"/>
                                  </a:lnTo>
                                  <a:lnTo>
                                    <a:pt x="7292" y="2157"/>
                                  </a:lnTo>
                                  <a:lnTo>
                                    <a:pt x="7171" y="2476"/>
                                  </a:lnTo>
                                  <a:lnTo>
                                    <a:pt x="6997" y="2766"/>
                                  </a:lnTo>
                                  <a:lnTo>
                                    <a:pt x="6775" y="3032"/>
                                  </a:lnTo>
                                  <a:lnTo>
                                    <a:pt x="6509" y="3274"/>
                                  </a:lnTo>
                                  <a:lnTo>
                                    <a:pt x="6206" y="3498"/>
                                  </a:lnTo>
                                  <a:lnTo>
                                    <a:pt x="5870" y="3709"/>
                                  </a:lnTo>
                                  <a:lnTo>
                                    <a:pt x="5505" y="3907"/>
                                  </a:lnTo>
                                  <a:lnTo>
                                    <a:pt x="5119" y="4098"/>
                                  </a:lnTo>
                                  <a:lnTo>
                                    <a:pt x="4715" y="4285"/>
                                  </a:lnTo>
                                  <a:lnTo>
                                    <a:pt x="4297" y="4471"/>
                                  </a:lnTo>
                                  <a:lnTo>
                                    <a:pt x="3873" y="4659"/>
                                  </a:lnTo>
                                  <a:lnTo>
                                    <a:pt x="3447" y="4854"/>
                                  </a:lnTo>
                                  <a:lnTo>
                                    <a:pt x="3022" y="5059"/>
                                  </a:lnTo>
                                  <a:lnTo>
                                    <a:pt x="2607" y="5277"/>
                                  </a:lnTo>
                                  <a:lnTo>
                                    <a:pt x="2203" y="5512"/>
                                  </a:lnTo>
                                  <a:lnTo>
                                    <a:pt x="1819" y="5768"/>
                                  </a:lnTo>
                                  <a:lnTo>
                                    <a:pt x="1458" y="6048"/>
                                  </a:lnTo>
                                  <a:lnTo>
                                    <a:pt x="1124" y="6355"/>
                                  </a:lnTo>
                                  <a:lnTo>
                                    <a:pt x="823" y="6693"/>
                                  </a:lnTo>
                                  <a:lnTo>
                                    <a:pt x="561" y="7066"/>
                                  </a:lnTo>
                                  <a:lnTo>
                                    <a:pt x="343" y="7476"/>
                                  </a:lnTo>
                                  <a:lnTo>
                                    <a:pt x="173" y="7928"/>
                                  </a:lnTo>
                                  <a:lnTo>
                                    <a:pt x="58" y="8426"/>
                                  </a:lnTo>
                                  <a:lnTo>
                                    <a:pt x="0" y="8973"/>
                                  </a:lnTo>
                                  <a:lnTo>
                                    <a:pt x="5" y="9571"/>
                                  </a:lnTo>
                                  <a:lnTo>
                                    <a:pt x="81" y="10226"/>
                                  </a:lnTo>
                                  <a:lnTo>
                                    <a:pt x="231" y="10940"/>
                                  </a:lnTo>
                                  <a:lnTo>
                                    <a:pt x="964" y="9229"/>
                                  </a:lnTo>
                                  <a:lnTo>
                                    <a:pt x="1169" y="8948"/>
                                  </a:lnTo>
                                  <a:lnTo>
                                    <a:pt x="1400" y="8682"/>
                                  </a:lnTo>
                                  <a:lnTo>
                                    <a:pt x="1653" y="8433"/>
                                  </a:lnTo>
                                  <a:lnTo>
                                    <a:pt x="1927" y="8198"/>
                                  </a:lnTo>
                                  <a:lnTo>
                                    <a:pt x="2219" y="7975"/>
                                  </a:lnTo>
                                  <a:lnTo>
                                    <a:pt x="2525" y="7763"/>
                                  </a:lnTo>
                                  <a:lnTo>
                                    <a:pt x="2843" y="7559"/>
                                  </a:lnTo>
                                  <a:lnTo>
                                    <a:pt x="3171" y="7361"/>
                                  </a:lnTo>
                                  <a:lnTo>
                                    <a:pt x="3506" y="7169"/>
                                  </a:lnTo>
                                  <a:lnTo>
                                    <a:pt x="3845" y="6981"/>
                                  </a:lnTo>
                                  <a:lnTo>
                                    <a:pt x="4186" y="6793"/>
                                  </a:lnTo>
                                  <a:lnTo>
                                    <a:pt x="4525" y="6605"/>
                                  </a:lnTo>
                                  <a:lnTo>
                                    <a:pt x="4861" y="6415"/>
                                  </a:lnTo>
                                  <a:lnTo>
                                    <a:pt x="5189" y="6220"/>
                                  </a:lnTo>
                                  <a:lnTo>
                                    <a:pt x="5508" y="6021"/>
                                  </a:lnTo>
                                  <a:lnTo>
                                    <a:pt x="5816" y="5813"/>
                                  </a:lnTo>
                                  <a:lnTo>
                                    <a:pt x="6109" y="5597"/>
                                  </a:lnTo>
                                  <a:lnTo>
                                    <a:pt x="6385" y="5369"/>
                                  </a:lnTo>
                                  <a:lnTo>
                                    <a:pt x="6640" y="5127"/>
                                  </a:lnTo>
                                  <a:lnTo>
                                    <a:pt x="6873" y="4871"/>
                                  </a:lnTo>
                                  <a:lnTo>
                                    <a:pt x="7080" y="4600"/>
                                  </a:lnTo>
                                  <a:lnTo>
                                    <a:pt x="7260" y="4309"/>
                                  </a:lnTo>
                                  <a:lnTo>
                                    <a:pt x="7408" y="3998"/>
                                  </a:lnTo>
                                  <a:lnTo>
                                    <a:pt x="7523" y="3665"/>
                                  </a:lnTo>
                                  <a:lnTo>
                                    <a:pt x="7603" y="3309"/>
                                  </a:lnTo>
                                  <a:lnTo>
                                    <a:pt x="7643" y="2927"/>
                                  </a:lnTo>
                                  <a:lnTo>
                                    <a:pt x="7643" y="2519"/>
                                  </a:lnTo>
                                  <a:lnTo>
                                    <a:pt x="7598" y="2080"/>
                                  </a:lnTo>
                                  <a:lnTo>
                                    <a:pt x="7505" y="1611"/>
                                  </a:lnTo>
                                  <a:lnTo>
                                    <a:pt x="7364" y="1109"/>
                                  </a:lnTo>
                                  <a:lnTo>
                                    <a:pt x="7170" y="573"/>
                                  </a:lnTo>
                                  <a:lnTo>
                                    <a:pt x="69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Freeform 308"/>
                        <wps:cNvSpPr>
                          <a:spLocks/>
                        </wps:cNvSpPr>
                        <wps:spPr bwMode="auto">
                          <a:xfrm>
                            <a:off x="1883" y="915"/>
                            <a:ext cx="1060" cy="1715"/>
                          </a:xfrm>
                          <a:custGeom>
                            <a:avLst/>
                            <a:gdLst>
                              <a:gd name="T0" fmla="*/ 7 w 3181"/>
                              <a:gd name="T1" fmla="*/ 82 h 5146"/>
                              <a:gd name="T2" fmla="*/ 3 w 3181"/>
                              <a:gd name="T3" fmla="*/ 73 h 5146"/>
                              <a:gd name="T4" fmla="*/ 0 w 3181"/>
                              <a:gd name="T5" fmla="*/ 63 h 5146"/>
                              <a:gd name="T6" fmla="*/ 0 w 3181"/>
                              <a:gd name="T7" fmla="*/ 51 h 5146"/>
                              <a:gd name="T8" fmla="*/ 1 w 3181"/>
                              <a:gd name="T9" fmla="*/ 41 h 5146"/>
                              <a:gd name="T10" fmla="*/ 4 w 3181"/>
                              <a:gd name="T11" fmla="*/ 32 h 5146"/>
                              <a:gd name="T12" fmla="*/ 10 w 3181"/>
                              <a:gd name="T13" fmla="*/ 23 h 5146"/>
                              <a:gd name="T14" fmla="*/ 17 w 3181"/>
                              <a:gd name="T15" fmla="*/ 15 h 5146"/>
                              <a:gd name="T16" fmla="*/ 25 w 3181"/>
                              <a:gd name="T17" fmla="*/ 8 h 5146"/>
                              <a:gd name="T18" fmla="*/ 35 w 3181"/>
                              <a:gd name="T19" fmla="*/ 3 h 5146"/>
                              <a:gd name="T20" fmla="*/ 45 w 3181"/>
                              <a:gd name="T21" fmla="*/ 0 h 5146"/>
                              <a:gd name="T22" fmla="*/ 56 w 3181"/>
                              <a:gd name="T23" fmla="*/ 0 h 5146"/>
                              <a:gd name="T24" fmla="*/ 66 w 3181"/>
                              <a:gd name="T25" fmla="*/ 2 h 5146"/>
                              <a:gd name="T26" fmla="*/ 76 w 3181"/>
                              <a:gd name="T27" fmla="*/ 5 h 5146"/>
                              <a:gd name="T28" fmla="*/ 84 w 3181"/>
                              <a:gd name="T29" fmla="*/ 10 h 5146"/>
                              <a:gd name="T30" fmla="*/ 93 w 3181"/>
                              <a:gd name="T31" fmla="*/ 17 h 5146"/>
                              <a:gd name="T32" fmla="*/ 100 w 3181"/>
                              <a:gd name="T33" fmla="*/ 26 h 5146"/>
                              <a:gd name="T34" fmla="*/ 3174 w 3181"/>
                              <a:gd name="T35" fmla="*/ 5062 h 5146"/>
                              <a:gd name="T36" fmla="*/ 3178 w 3181"/>
                              <a:gd name="T37" fmla="*/ 5072 h 5146"/>
                              <a:gd name="T38" fmla="*/ 3181 w 3181"/>
                              <a:gd name="T39" fmla="*/ 5084 h 5146"/>
                              <a:gd name="T40" fmla="*/ 3181 w 3181"/>
                              <a:gd name="T41" fmla="*/ 5093 h 5146"/>
                              <a:gd name="T42" fmla="*/ 3180 w 3181"/>
                              <a:gd name="T43" fmla="*/ 5103 h 5146"/>
                              <a:gd name="T44" fmla="*/ 3177 w 3181"/>
                              <a:gd name="T45" fmla="*/ 5113 h 5146"/>
                              <a:gd name="T46" fmla="*/ 3171 w 3181"/>
                              <a:gd name="T47" fmla="*/ 5123 h 5146"/>
                              <a:gd name="T48" fmla="*/ 3164 w 3181"/>
                              <a:gd name="T49" fmla="*/ 5130 h 5146"/>
                              <a:gd name="T50" fmla="*/ 3156 w 3181"/>
                              <a:gd name="T51" fmla="*/ 5137 h 5146"/>
                              <a:gd name="T52" fmla="*/ 3146 w 3181"/>
                              <a:gd name="T53" fmla="*/ 5142 h 5146"/>
                              <a:gd name="T54" fmla="*/ 3135 w 3181"/>
                              <a:gd name="T55" fmla="*/ 5144 h 5146"/>
                              <a:gd name="T56" fmla="*/ 3125 w 3181"/>
                              <a:gd name="T57" fmla="*/ 5146 h 5146"/>
                              <a:gd name="T58" fmla="*/ 3115 w 3181"/>
                              <a:gd name="T59" fmla="*/ 5144 h 5146"/>
                              <a:gd name="T60" fmla="*/ 3105 w 3181"/>
                              <a:gd name="T61" fmla="*/ 5140 h 5146"/>
                              <a:gd name="T62" fmla="*/ 3095 w 3181"/>
                              <a:gd name="T63" fmla="*/ 5134 h 5146"/>
                              <a:gd name="T64" fmla="*/ 3088 w 3181"/>
                              <a:gd name="T65" fmla="*/ 5127 h 5146"/>
                              <a:gd name="T66" fmla="*/ 3081 w 3181"/>
                              <a:gd name="T67" fmla="*/ 5119 h 5146"/>
                              <a:gd name="T68" fmla="*/ 7 w 3181"/>
                              <a:gd name="T69" fmla="*/ 82 h 5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181" h="5146">
                                <a:moveTo>
                                  <a:pt x="7" y="82"/>
                                </a:moveTo>
                                <a:lnTo>
                                  <a:pt x="3" y="73"/>
                                </a:lnTo>
                                <a:lnTo>
                                  <a:pt x="0" y="63"/>
                                </a:lnTo>
                                <a:lnTo>
                                  <a:pt x="0" y="51"/>
                                </a:lnTo>
                                <a:lnTo>
                                  <a:pt x="1" y="41"/>
                                </a:lnTo>
                                <a:lnTo>
                                  <a:pt x="4" y="32"/>
                                </a:lnTo>
                                <a:lnTo>
                                  <a:pt x="10" y="23"/>
                                </a:lnTo>
                                <a:lnTo>
                                  <a:pt x="17" y="15"/>
                                </a:lnTo>
                                <a:lnTo>
                                  <a:pt x="25" y="8"/>
                                </a:lnTo>
                                <a:lnTo>
                                  <a:pt x="35" y="3"/>
                                </a:lnTo>
                                <a:lnTo>
                                  <a:pt x="45" y="0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6" y="5"/>
                                </a:lnTo>
                                <a:lnTo>
                                  <a:pt x="84" y="10"/>
                                </a:lnTo>
                                <a:lnTo>
                                  <a:pt x="93" y="17"/>
                                </a:lnTo>
                                <a:lnTo>
                                  <a:pt x="100" y="26"/>
                                </a:lnTo>
                                <a:lnTo>
                                  <a:pt x="3174" y="5062"/>
                                </a:lnTo>
                                <a:lnTo>
                                  <a:pt x="3178" y="5072"/>
                                </a:lnTo>
                                <a:lnTo>
                                  <a:pt x="3181" y="5084"/>
                                </a:lnTo>
                                <a:lnTo>
                                  <a:pt x="3181" y="5093"/>
                                </a:lnTo>
                                <a:lnTo>
                                  <a:pt x="3180" y="5103"/>
                                </a:lnTo>
                                <a:lnTo>
                                  <a:pt x="3177" y="5113"/>
                                </a:lnTo>
                                <a:lnTo>
                                  <a:pt x="3171" y="5123"/>
                                </a:lnTo>
                                <a:lnTo>
                                  <a:pt x="3164" y="5130"/>
                                </a:lnTo>
                                <a:lnTo>
                                  <a:pt x="3156" y="5137"/>
                                </a:lnTo>
                                <a:lnTo>
                                  <a:pt x="3146" y="5142"/>
                                </a:lnTo>
                                <a:lnTo>
                                  <a:pt x="3135" y="5144"/>
                                </a:lnTo>
                                <a:lnTo>
                                  <a:pt x="3125" y="5146"/>
                                </a:lnTo>
                                <a:lnTo>
                                  <a:pt x="3115" y="5144"/>
                                </a:lnTo>
                                <a:lnTo>
                                  <a:pt x="3105" y="5140"/>
                                </a:lnTo>
                                <a:lnTo>
                                  <a:pt x="3095" y="5134"/>
                                </a:lnTo>
                                <a:lnTo>
                                  <a:pt x="3088" y="5127"/>
                                </a:lnTo>
                                <a:lnTo>
                                  <a:pt x="3081" y="5119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309"/>
                        <wps:cNvSpPr>
                          <a:spLocks/>
                        </wps:cNvSpPr>
                        <wps:spPr bwMode="auto">
                          <a:xfrm>
                            <a:off x="1900" y="682"/>
                            <a:ext cx="908" cy="1465"/>
                          </a:xfrm>
                          <a:custGeom>
                            <a:avLst/>
                            <a:gdLst>
                              <a:gd name="T0" fmla="*/ 7 w 2724"/>
                              <a:gd name="T1" fmla="*/ 82 h 4395"/>
                              <a:gd name="T2" fmla="*/ 3 w 2724"/>
                              <a:gd name="T3" fmla="*/ 72 h 4395"/>
                              <a:gd name="T4" fmla="*/ 0 w 2724"/>
                              <a:gd name="T5" fmla="*/ 63 h 4395"/>
                              <a:gd name="T6" fmla="*/ 0 w 2724"/>
                              <a:gd name="T7" fmla="*/ 53 h 4395"/>
                              <a:gd name="T8" fmla="*/ 2 w 2724"/>
                              <a:gd name="T9" fmla="*/ 41 h 4395"/>
                              <a:gd name="T10" fmla="*/ 4 w 2724"/>
                              <a:gd name="T11" fmla="*/ 33 h 4395"/>
                              <a:gd name="T12" fmla="*/ 10 w 2724"/>
                              <a:gd name="T13" fmla="*/ 23 h 4395"/>
                              <a:gd name="T14" fmla="*/ 17 w 2724"/>
                              <a:gd name="T15" fmla="*/ 15 h 4395"/>
                              <a:gd name="T16" fmla="*/ 26 w 2724"/>
                              <a:gd name="T17" fmla="*/ 9 h 4395"/>
                              <a:gd name="T18" fmla="*/ 35 w 2724"/>
                              <a:gd name="T19" fmla="*/ 3 h 4395"/>
                              <a:gd name="T20" fmla="*/ 45 w 2724"/>
                              <a:gd name="T21" fmla="*/ 2 h 4395"/>
                              <a:gd name="T22" fmla="*/ 56 w 2724"/>
                              <a:gd name="T23" fmla="*/ 0 h 4395"/>
                              <a:gd name="T24" fmla="*/ 66 w 2724"/>
                              <a:gd name="T25" fmla="*/ 2 h 4395"/>
                              <a:gd name="T26" fmla="*/ 76 w 2724"/>
                              <a:gd name="T27" fmla="*/ 6 h 4395"/>
                              <a:gd name="T28" fmla="*/ 85 w 2724"/>
                              <a:gd name="T29" fmla="*/ 10 h 4395"/>
                              <a:gd name="T30" fmla="*/ 93 w 2724"/>
                              <a:gd name="T31" fmla="*/ 17 h 4395"/>
                              <a:gd name="T32" fmla="*/ 100 w 2724"/>
                              <a:gd name="T33" fmla="*/ 27 h 4395"/>
                              <a:gd name="T34" fmla="*/ 2716 w 2724"/>
                              <a:gd name="T35" fmla="*/ 4313 h 4395"/>
                              <a:gd name="T36" fmla="*/ 2720 w 2724"/>
                              <a:gd name="T37" fmla="*/ 4323 h 4395"/>
                              <a:gd name="T38" fmla="*/ 2723 w 2724"/>
                              <a:gd name="T39" fmla="*/ 4333 h 4395"/>
                              <a:gd name="T40" fmla="*/ 2724 w 2724"/>
                              <a:gd name="T41" fmla="*/ 4344 h 4395"/>
                              <a:gd name="T42" fmla="*/ 2723 w 2724"/>
                              <a:gd name="T43" fmla="*/ 4354 h 4395"/>
                              <a:gd name="T44" fmla="*/ 2719 w 2724"/>
                              <a:gd name="T45" fmla="*/ 4364 h 4395"/>
                              <a:gd name="T46" fmla="*/ 2713 w 2724"/>
                              <a:gd name="T47" fmla="*/ 4372 h 4395"/>
                              <a:gd name="T48" fmla="*/ 2706 w 2724"/>
                              <a:gd name="T49" fmla="*/ 4381 h 4395"/>
                              <a:gd name="T50" fmla="*/ 2697 w 2724"/>
                              <a:gd name="T51" fmla="*/ 4388 h 4395"/>
                              <a:gd name="T52" fmla="*/ 2688 w 2724"/>
                              <a:gd name="T53" fmla="*/ 4392 h 4395"/>
                              <a:gd name="T54" fmla="*/ 2678 w 2724"/>
                              <a:gd name="T55" fmla="*/ 4395 h 4395"/>
                              <a:gd name="T56" fmla="*/ 2668 w 2724"/>
                              <a:gd name="T57" fmla="*/ 4395 h 4395"/>
                              <a:gd name="T58" fmla="*/ 2657 w 2724"/>
                              <a:gd name="T59" fmla="*/ 4393 h 4395"/>
                              <a:gd name="T60" fmla="*/ 2647 w 2724"/>
                              <a:gd name="T61" fmla="*/ 4391 h 4395"/>
                              <a:gd name="T62" fmla="*/ 2638 w 2724"/>
                              <a:gd name="T63" fmla="*/ 4385 h 4395"/>
                              <a:gd name="T64" fmla="*/ 2630 w 2724"/>
                              <a:gd name="T65" fmla="*/ 4378 h 4395"/>
                              <a:gd name="T66" fmla="*/ 2624 w 2724"/>
                              <a:gd name="T67" fmla="*/ 4369 h 4395"/>
                              <a:gd name="T68" fmla="*/ 7 w 2724"/>
                              <a:gd name="T69" fmla="*/ 82 h 4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724" h="4395">
                                <a:moveTo>
                                  <a:pt x="7" y="82"/>
                                </a:moveTo>
                                <a:lnTo>
                                  <a:pt x="3" y="72"/>
                                </a:lnTo>
                                <a:lnTo>
                                  <a:pt x="0" y="63"/>
                                </a:lnTo>
                                <a:lnTo>
                                  <a:pt x="0" y="53"/>
                                </a:lnTo>
                                <a:lnTo>
                                  <a:pt x="2" y="41"/>
                                </a:lnTo>
                                <a:lnTo>
                                  <a:pt x="4" y="33"/>
                                </a:lnTo>
                                <a:lnTo>
                                  <a:pt x="10" y="23"/>
                                </a:lnTo>
                                <a:lnTo>
                                  <a:pt x="17" y="15"/>
                                </a:lnTo>
                                <a:lnTo>
                                  <a:pt x="26" y="9"/>
                                </a:lnTo>
                                <a:lnTo>
                                  <a:pt x="35" y="3"/>
                                </a:lnTo>
                                <a:lnTo>
                                  <a:pt x="45" y="2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6" y="6"/>
                                </a:lnTo>
                                <a:lnTo>
                                  <a:pt x="85" y="10"/>
                                </a:lnTo>
                                <a:lnTo>
                                  <a:pt x="93" y="17"/>
                                </a:lnTo>
                                <a:lnTo>
                                  <a:pt x="100" y="27"/>
                                </a:lnTo>
                                <a:lnTo>
                                  <a:pt x="2716" y="4313"/>
                                </a:lnTo>
                                <a:lnTo>
                                  <a:pt x="2720" y="4323"/>
                                </a:lnTo>
                                <a:lnTo>
                                  <a:pt x="2723" y="4333"/>
                                </a:lnTo>
                                <a:lnTo>
                                  <a:pt x="2724" y="4344"/>
                                </a:lnTo>
                                <a:lnTo>
                                  <a:pt x="2723" y="4354"/>
                                </a:lnTo>
                                <a:lnTo>
                                  <a:pt x="2719" y="4364"/>
                                </a:lnTo>
                                <a:lnTo>
                                  <a:pt x="2713" y="4372"/>
                                </a:lnTo>
                                <a:lnTo>
                                  <a:pt x="2706" y="4381"/>
                                </a:lnTo>
                                <a:lnTo>
                                  <a:pt x="2697" y="4388"/>
                                </a:lnTo>
                                <a:lnTo>
                                  <a:pt x="2688" y="4392"/>
                                </a:lnTo>
                                <a:lnTo>
                                  <a:pt x="2678" y="4395"/>
                                </a:lnTo>
                                <a:lnTo>
                                  <a:pt x="2668" y="4395"/>
                                </a:lnTo>
                                <a:lnTo>
                                  <a:pt x="2657" y="4393"/>
                                </a:lnTo>
                                <a:lnTo>
                                  <a:pt x="2647" y="4391"/>
                                </a:lnTo>
                                <a:lnTo>
                                  <a:pt x="2638" y="4385"/>
                                </a:lnTo>
                                <a:lnTo>
                                  <a:pt x="2630" y="4378"/>
                                </a:lnTo>
                                <a:lnTo>
                                  <a:pt x="2624" y="4369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7" o:spid="_x0000_s1026" style="position:absolute;margin-left:61.25pt;margin-top:406.45pt;width:141.95pt;height:254.5pt;z-index:-251538432;mso-position-horizontal-relative:margin;mso-position-vertical-relative:margin" coordsize="4206,7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">
                <v:group id="Group 288" o:spid="_x0000_s1027" style="position:absolute;width:4206;height:7541" coordsize="4206,7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89" o:spid="_x0000_s1028" style="position:absolute;left:648;top:4447;width:732;height:2069;visibility:visible;mso-wrap-style:square;v-text-anchor:top" coordsize="2196,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+NdsQA&#10;AADbAAAADwAAAGRycy9kb3ducmV2LnhtbESPQWvCQBSE74X+h+UVvBTdqFAldZUqKB5tLBRvr9ln&#10;Epp9G3Y3Mf57VxA8DjPzDbNY9aYWHTlfWVYwHiUgiHOrKy4U/By3wzkIH5A11pZJwZU8rJavLwtM&#10;tb3wN3VZKESEsE9RQRlCk0rp85IM+pFtiKN3ts5giNIVUju8RLip5SRJPqTBiuNCiQ1tSsr/s9Yo&#10;OHfv2SnZtC6brw/Y7v7Wv/tZr9Tgrf/6BBGoD8/wo73XCqZj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jXbEAAAA2wAAAA8AAAAAAAAAAAAAAAAAmAIAAGRycy9k&#10;b3ducmV2LnhtbFBLBQYAAAAABAAEAPUAAACJAwAAAAA=&#10;" path="m2196,657r-129,84l1943,836,1826,939r-109,113l1614,1175r-96,131l1430,1445r-82,147l1275,1746r-66,161l1150,2076r-51,172l1057,2426r-35,184l996,2798r-18,191l968,3184r,199l975,3584r17,202l1019,3990r34,206l1098,4402r53,206l1214,4814r73,205l1369,5223r93,202l1565,5625r112,198l1801,6016r134,191l1684,6091,1451,5943,1237,5762,1038,5554,860,5321,697,5065,552,4790,424,4500,314,4196,220,3884,142,3563,82,3239,38,2915,11,2593,,2276,4,1968,27,1671,63,1388r54,-265l186,879,270,657,370,464,485,300,616,168,761,72,923,14,1098,r191,30l1494,107r220,129l1947,418r249,239xe" fillcolor="#8db3e2 [1311]" stroked="f">
                    <v:path arrowok="t" o:connecttype="custom" o:connectlocs="689,247;609,313;538,392;477,482;425,582;383,692;352,809;332,933;323,1061;325,1195;340,1330;366,1467;405,1605;456,1741;522,1875;600,2005;561,2030;412,1921;287,1774;184,1597;105,1399;47,1188;13,972;0,759;9,557;39,374;90,219;162,100;254,24;366,0;498,36;649,139" o:connectangles="0,0,0,0,0,0,0,0,0,0,0,0,0,0,0,0,0,0,0,0,0,0,0,0,0,0,0,0,0,0,0,0"/>
                  </v:shape>
                  <v:shape id="Freeform 290" o:spid="_x0000_s1029" style="position:absolute;top:1311;width:3114;height:2537;visibility:visible;mso-wrap-style:square;v-text-anchor:top" coordsize="9341,7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jcsIA&#10;AADbAAAADwAAAGRycy9kb3ducmV2LnhtbESPzarCMBSE9xd8h3AEd9fUH0SrUUQR5LqyFsTdoTm2&#10;xeakNFHr25sLgsthZr5hFqvWVOJBjSstKxj0IxDEmdUl5wrS0+53CsJ5ZI2VZVLwIgerZedngbG2&#10;Tz7SI/G5CBB2MSoovK9jKV1WkEHXtzVx8K62MeiDbHKpG3wGuKnkMIom0mDJYaHAmjYFZbfkbhTM&#10;Dlv5Gl/Oo7PeJOPob5DS4ZYq1eu26zkIT63/hj/tvVYwGsL/l/A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2aNywgAAANsAAAAPAAAAAAAAAAAAAAAAAJgCAABkcnMvZG93&#10;bnJldi54bWxQSwUGAAAAAAQABAD1AAAAhwMAAAAA&#10;" path="m2835,4159r6,-67l2848,4026r8,-64l2866,3898r13,-63l2891,3774r14,-61l2922,3654r17,-58l2958,3538r21,-57l3000,3426r22,-54l3046,3319r25,-53l3098,3215r28,-49l3155,3116r30,-48l3216,3022r33,-46l3281,2931r35,-44l3351,2845r37,-42l3425,2763r39,-40l3503,2684r40,-37l3584,2610r42,-36l3668,2540r-22,-46l3623,2448r-20,-51l3584,2344r-19,-55l3550,2233r-16,-60l3520,2114r-12,-62l3496,1990r-11,-65l3477,1859r-10,-65l3460,1728r-7,-66l3447,1595r-8,-133l3432,1331r-5,-128l3426,1080r,-116l3427,856r3,-99l3433,669r-117,55l3202,783r-114,64l2977,914r-108,69l2761,1056r-105,77l2554,1213r-102,84l2355,1383r-95,90l2168,1568r-90,98l1991,1766r-83,103l1828,1978r-78,111l1676,2203r-71,117l1539,2442r-63,124l1417,2695r-55,132l1310,2961r-47,139l1220,3241r-38,144l1148,3534r-29,151l1093,3839r-19,158l1059,4159,,4159r972,835l1946,5830r972,-836l3890,4159r-1055,xm4439,2446r106,-87l4673,2291r146,-50l4984,2212r178,-13l5354,2206r199,24l5760,2271r211,59l6184,2407r212,92l6604,2606r202,124l6998,2869r182,156l7347,3193r152,184l7630,3575r110,210l7826,4010r59,236l7914,4496r-4,263l7874,5032r-76,286l7682,5615r-157,308l7322,6241r-250,328l6770,6907r-353,348l6008,7613r21,-27l6060,7566r45,-14l6158,7542r65,-6l6296,7534r83,l6469,7534r97,1l6671,7535r111,l6896,7531r121,-7l7141,7512r126,-15l7397,7474r130,-29l7660,7408r132,-47l7924,7306r132,-66l8186,7162r128,-91l8439,6968r121,-117l8677,6718r111,-149l8894,6404r100,-184l9086,6018r85,-221l9248,5554r52,-387l9331,4792r10,-362l9331,4084r-28,-334l9255,3430r-66,-306l9108,2832r-99,-278l8895,2291,8768,2040,8626,1804,8472,1584,8306,1376,8128,1184,7940,1004,7741,840,7536,692,7321,556,7100,436,6872,330,6637,238,6399,161,6157,99,5911,52,5663,20,5414,2,5164,,4913,13,4664,40,4417,84r-247,56l4169,221r,80l4170,385r2,85l4175,554r2,87l4182,727r5,88l4200,990r14,174l4232,1334r19,166l4272,1660r22,151l4318,1953r24,130l4355,2142r11,57l4379,2251r12,48l4404,2343r11,40l4428,2417r11,29xe" fillcolor="#c6d9f1 [671]" stroked="f">
                    <v:path arrowok="t" o:connecttype="custom" o:connectlocs="952,1320;968,1237;993,1160;1024,1088;1062,1022;1105,962;1155,907;1209,858;1201,799;1178,724;1162,641;1151,554;1142,401;1143,252;1029,282;885,378;753,491;636,623;535,773;454,942;394,1128;358,1332;649,1943;1480,815;1662,737;1920,757;2202,868;2449,1064;2609,1336;2625,1677;2441,2080;2003,2537;2053,2513;2157,2511;2299,2510;2466,2491;2642,2435;2813,2322;2965,2134;3083,1851;3111,1361;3036,944;2876,601;2647,335;2367,145;2053,33;1722,0;1390,47;1391,157;1396,272;1417,500;1447,694;1464,766;1480,815" o:connectangles="0,0,0,0,0,0,0,0,0,0,0,0,0,0,0,0,0,0,0,0,0,0,0,0,0,0,0,0,0,0,0,0,0,0,0,0,0,0,0,0,0,0,0,0,0,0,0,0,0,0,0,0,0,0"/>
                    <o:lock v:ext="edit" verticies="t"/>
                  </v:shape>
                  <v:shape id="Freeform 291" o:spid="_x0000_s1030" style="position:absolute;left:1044;top:6762;width:776;height:779;visibility:visible;mso-wrap-style:square;v-text-anchor:top" coordsize="2326,2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TgCMQA&#10;AADbAAAADwAAAGRycy9kb3ducmV2LnhtbESP3WoCMRSE7wt9h3AK3pSabVdL2RpFhAWvBH8e4HRz&#10;9oduTtYkrqtPbwTBy2FmvmFmi8G0oifnG8sKPscJCOLC6oYrBYd9/vEDwgdkja1lUnAhD4v568sM&#10;M23PvKV+FyoRIewzVFCH0GVS+qImg35sO+LoldYZDFG6SmqH5wg3rfxKkm9psOG4UGNHq5qK/93J&#10;KNiya8vNdfKeT9LpenU69vlfKZUavQ3LXxCBhvAMP9prrSBN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U4AjEAAAA2wAAAA8AAAAAAAAAAAAAAAAAmAIAAGRycy9k&#10;b3ducmV2LnhtbFBLBQYAAAAABAAEAPUAAACJAwAAAAA=&#10;" path="m1163,r60,1l1282,5r58,9l1398,24r56,13l1509,52r55,18l1616,92r52,24l1717,141r49,28l1813,199r46,33l1903,267r42,37l1986,342r38,41l2060,425r35,44l2128,514r29,49l2185,612r26,49l2235,714r21,52l2274,821r16,55l2302,933r10,58l2321,1049r4,59l2326,1169r-1,59l2321,1288r-9,58l2302,1404r-12,56l2274,1516r-18,55l2235,1623r-24,52l2185,1726r-28,48l2128,1822r-33,46l2060,1911r-36,43l1986,1995r-41,38l1903,2070r-44,35l1813,2138r-47,29l1717,2196r-49,26l1616,2245r-52,21l1509,2285r-55,15l1398,2313r-58,11l1282,2331r-59,5l1163,2337r-60,-1l1044,2331r-57,-7l929,2313r-56,-13l818,2285r-55,-19l711,2245r-52,-23l608,2196r-48,-29l513,2138r-45,-33l422,2070r-42,-37l341,1995r-40,-41l265,1911r-34,-43l199,1822r-31,-48l140,1726r-26,-51l92,1623,71,1571,52,1516,37,1460,23,1404,13,1346,6,1288,2,1228,,1169r2,-61l6,1049r7,-58l23,933,37,876,52,821,71,766,92,714r22,-53l140,612r28,-49l199,514r32,-45l265,425r36,-42l341,342r39,-38l422,267r46,-35l513,199r47,-30l608,141r51,-25l711,92,763,70,818,52,873,37,929,24,987,14r57,-9l1103,1,1163,xe" fillcolor="#c6d9f1 [671]" stroked="f">
                    <v:path arrowok="t" o:connecttype="custom" o:connectlocs="428,2;485,12;539,31;589,56;635,89;675,128;710,171;738,220;759,274;771,330;776,390;771,449;759,505;738,558;710,607;675,651;635,690;589,722;539,748;485,767;428,777;368,779;310,771;255,755;203,732;156,702;114,665;77,623;47,575;24,524;8,468;1,409;2,350;12,292;31,238;56,188;88,142;127,101;171,66;220,39;273,17;329,5;388,0" o:connectangles="0,0,0,0,0,0,0,0,0,0,0,0,0,0,0,0,0,0,0,0,0,0,0,0,0,0,0,0,0,0,0,0,0,0,0,0,0,0,0,0,0,0,0"/>
                  </v:shape>
                  <v:shape id="Freeform 292" o:spid="_x0000_s1031" style="position:absolute;left:1101;top:237;width:2481;height:3177;visibility:visible;mso-wrap-style:square;v-text-anchor:top" coordsize="7441,9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yQsQA&#10;AADbAAAADwAAAGRycy9kb3ducmV2LnhtbESPQWsCMRSE70L/Q3iF3jSr24psN4oIBWkvrYrn181z&#10;s+zmZUlS3fbXN4LgcZiZb5hyNdhOnMmHxrGC6SQDQVw53XCt4LB/Gy9AhIissXNMCn4pwGr5MCqx&#10;0O7CX3TexVokCIcCFZgY+0LKUBmyGCauJ07eyXmLMUlfS+3xkuC2k7Msm0uLDacFgz1tDFXt7scq&#10;OLrjdy69fsn3f9v2vfpYm4X7VOrpcVi/gog0xHv41t5qBfkzXL+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oskLEAAAA2wAAAA8AAAAAAAAAAAAAAAAAmAIAAGRycy9k&#10;b3ducmV2LnhtbFBLBQYAAAAABAAEAPUAAACJAwAAAAA=&#10;" path="m2228,l2085,140,1948,287,1817,443,1692,604,1575,772,1464,946r-104,181l1263,1312r-89,191l1091,1698r-74,201l951,2103r-59,208l840,2523r-43,215l762,2954r-26,219l717,3395r-8,223l707,3842r9,226l734,4293r27,226l796,4745r46,225l897,5195r65,223l1038,5640r84,221l1218,6079r106,215l1440,6506r126,206l1699,6912r140,190l1984,7286r151,174l2294,7627r164,158l2625,7935r173,142l2975,8210r182,123l3343,8447r188,105l3721,8648r194,86l4111,8809r197,66l4508,8932r199,47l4907,9015r201,26l5310,9055r201,4l5711,9054r198,-17l6106,9007r196,-40l6494,8917r192,-64l6873,8779r184,-87l7237,8594r-8,10l7225,8613r,4l7229,8621r8,3l7249,8624r14,l7278,8624r37,-3l7353,8618r18,l7388,8618r17,2l7417,8622r12,6l7437,8635r4,9l7441,8655r-5,14l7426,8687r-16,22l7388,8733r-30,28l7322,8795r-45,37l7225,8874r-62,47l7091,8973r-82,58l6918,9095r-104,65l6696,9222r-130,56l6424,9331r-152,48l6110,9421r-173,36l5757,9486r-188,23l5373,9524r-203,8l4964,9530r-213,-10l4534,9500r-219,-29l4091,9430r-224,-51l3642,9317r-226,-74l3191,9157r-224,-99l2745,8945,2525,8819,2309,8678,2097,8523,1891,8352,1689,8166,1494,7964,1307,7746,1128,7510,956,7255,796,6984,683,6780,578,6571,481,6356,392,6138,312,5915,240,5688,177,5459,123,5228,78,4993,43,4758,19,4521,4,4282,,4043,5,3805,24,3566,52,3329,91,3092r52,-234l206,2626r75,-231l370,2169,470,1946,584,1727,710,1512,851,1301r153,-205l1172,897,1355,704,1550,518,1761,338,1988,166,2228,xe" fillcolor="#bfbfbf [2412]" stroked="f">
                    <v:path arrowok="t" o:connecttype="custom" o:connectlocs="650,96;525,257;421,437;339,633;280,841;245,1058;236,1281;254,1506;299,1731;374,1953;480,2168;613,2367;765,2542;933,2692;1115,2815;1305,2911;1503,2977;1703,3013;1904,3018;2101,2989;2292,2926;2410,2868;2410,2873;2422,2874;2452,2872;2469,2873;2480,2878;2479,2889;2463,2911;2426,2944;2364,2991;2272,3053;2142,3110;1980,3152;1791,3174;1584,3173;1364,3143;1139,3081;915,2981;699,2841;498,2654;319,2418;193,2190;104,1971;41,1742;6,1507;2,1268;30,1031;94,798;195,576;335,365;517,173;743,0" o:connectangles="0,0,0,0,0,0,0,0,0,0,0,0,0,0,0,0,0,0,0,0,0,0,0,0,0,0,0,0,0,0,0,0,0,0,0,0,0,0,0,0,0,0,0,0,0,0,0,0,0,0,0,0,0"/>
                  </v:shape>
                  <v:shape id="Freeform 293" o:spid="_x0000_s1032" style="position:absolute;left:1762;top:57;width:2397;height:3235;visibility:visible;mso-wrap-style:square;v-text-anchor:top" coordsize="7192,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H6cYA&#10;AADbAAAADwAAAGRycy9kb3ducmV2LnhtbESPQWvCQBSE74L/YXlCL1I3bVFs6ipVKFTworaH3B7Z&#10;100w+zZk15j467uC4HGYmW+YxaqzlWip8aVjBS+TBARx7nTJRsHP8et5DsIHZI2VY1LQk4fVcjhY&#10;YKrdhffUHoIREcI+RQVFCHUqpc8LsugnriaO3p9rLIYoGyN1g5cIt5V8TZKZtFhyXCiwpk1B+elw&#10;tgp2pv3NTn593VzHu2zaz7PevG+Vehp1nx8gAnXhEb63v7WCtyncvsQf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VH6cYAAADbAAAADwAAAAAAAAAAAAAAAACYAgAAZHJz&#10;L2Rvd25yZXYueG1sUEsFBgAAAAAEAAQA9QAAAIsDAAAAAA==&#10;" path="m,1038l548,839,1079,708r511,-62l2081,648r471,59l2999,822r425,166l3824,1201r374,254l4546,1749r321,327l5156,2435r261,384l5646,3227r197,424l6006,4091r128,449l6227,4996r56,456l6302,5906r-23,450l6217,6793r-102,424l5970,7623r-190,381l5545,8361r-280,325l4938,8976r-375,250l4138,9435r-476,161l3136,9705r18,-5l3177,9694r28,-3l3237,9688r79,-2l3412,9686r112,l3651,9683r67,-2l3790,9677r75,-4l3941,9666r80,-9l4103,9646r84,-13l4273,9618r88,-17l4450,9580r92,-26l4634,9526r95,-31l4823,9459r96,-39l5016,9376r97,-50l5210,9273r97,-58l5404,9150r405,-300l6158,8518r294,-361l6696,7770r191,-410l7032,6931r97,-442l7181,6035r11,-463l7161,5107r-70,-468l6985,4175,6843,3719,6669,3272,6462,2838,6227,2422,5964,2026,5674,1656,5362,1314,5027,1003,4674,725,4301,489,3913,294,3509,146,3094,45,2669,,2234,10,1794,81,1348,215,899,417,449,690,,1038xe" fillcolor="#bfbfbf [2412]" stroked="f">
                    <v:path arrowok="t" o:connecttype="custom" o:connectlocs="183,280;530,215;851,236;1141,329;1399,485;1622,692;1805,940;1947,1217;2044,1513;2094,1817;2093,2119;2038,2406;1926,2668;1755,2895;1521,3075;1220,3199;1051,3233;1068,3230;1105,3229;1175,3229;1239,3227;1288,3224;1340,3219;1395,3211;1453,3200;1514,3185;1576,3165;1639,3140;1704,3109;1769,3072;1936,2950;2150,2719;2295,2453;2376,2163;2397,1857;2363,1546;2281,1240;2154,946;1988,675;1787,438;1558,242;1304,98;1031,15;745,3;449,72;150,230" o:connectangles="0,0,0,0,0,0,0,0,0,0,0,0,0,0,0,0,0,0,0,0,0,0,0,0,0,0,0,0,0,0,0,0,0,0,0,0,0,0,0,0,0,0,0,0,0,0"/>
                  </v:shape>
                  <v:shape id="Freeform 294" o:spid="_x0000_s1033" style="position:absolute;left:1617;top:3020;width:544;height:665;visibility:visible;mso-wrap-style:square;v-text-anchor:top" coordsize="1631,1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YqcIA&#10;AADbAAAADwAAAGRycy9kb3ducmV2LnhtbESP0WoCMRRE34X+Q7iFvmlWK7psjdJKpb4VXT/gsrnN&#10;LiY3SxJ1+/eNIPRxmJkzzGozOCuuFGLnWcF0UoAgbrzu2Cg41btxCSImZI3WMyn4pQib9dNohZX2&#10;Nz7Q9ZiMyBCOFSpoU+orKWPTksM48T1x9n58cJiyDEbqgLcMd1bOimIhHXacF1rsadtScz5enIJl&#10;LecfSzMz33XA0y6W9rP8skq9PA/vbyASDek//GjvtYLXBdy/5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1ipwgAAANsAAAAPAAAAAAAAAAAAAAAAAJgCAABkcnMvZG93&#10;bnJldi54bWxQSwUGAAAAAAQABAD1AAAAhwMAAAAA&#10;" path="m1624,543l995,1990r-6,5l978,1997r-15,l942,1994r-24,-4l888,1981r-31,-8l822,1961r-79,-27l657,1902r-90,-37l473,1825r-91,-41l293,1742r-83,-41l137,1663r-31,-18l78,1628,52,1611,33,1596,16,1582,6,1571,,1561r,-8l629,106,643,81,663,58,687,40,714,26,745,14,778,6,815,2,854,r43,2l939,7r45,7l1030,24r47,11l1123,51r47,16l1216,86r45,20l1306,129r44,24l1390,178r40,27l1466,232r36,30l1533,291r26,30l1583,352r20,31l1617,416r10,32l1631,479r,33l1624,543xe" fillcolor="#d8d8d8 [2732]" stroked="f">
                    <v:path arrowok="t" o:connecttype="custom" o:connectlocs="542,181;332,663;330,664;326,665;321,665;314,664;306,663;296,660;286,657;274,653;248,644;219,633;189,621;158,608;127,594;98,580;70,566;46,554;35,548;26,542;17,536;11,531;5,527;2,523;0,520;0,517;210,35;214,27;221,19;229,13;238,9;248,5;259,2;272,1;285,0;299,1;313,2;328,5;344,8;359,12;375,17;390,22;406,29;421,35;436,43;450,51;464,59;477,68;489,77;501,87;511,97;520,107;528,117;535,128;539,139;543,149;544,160;544,170;542,181" o:connectangles="0,0,0,0,0,0,0,0,0,0,0,0,0,0,0,0,0,0,0,0,0,0,0,0,0,0,0,0,0,0,0,0,0,0,0,0,0,0,0,0,0,0,0,0,0,0,0,0,0,0,0,0,0,0,0,0,0,0,0"/>
                  </v:shape>
                  <v:shape id="Freeform 295" o:spid="_x0000_s1034" style="position:absolute;left:1604;top:3477;width:373;height:213;visibility:visible;mso-wrap-style:square;v-text-anchor:top" coordsize="1120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kwsEA&#10;AADbAAAADwAAAGRycy9kb3ducmV2LnhtbESPzarCMBSE94LvEI7gTlOvoFKNIoIowl34A24PzbEt&#10;Nic1ydXq098IgsthZr5hZovGVOJOzpeWFQz6CQjizOqScwWn47o3AeEDssbKMil4kofFvN2aYart&#10;g/d0P4RcRAj7FBUUIdSplD4ryKDv25o4ehfrDIYoXS61w0eEm0r+JMlIGiw5LhRY06qg7Hr4Mwoc&#10;jneD8LvX+vxaHTe39ZC8PCvV7TTLKYhATfiGP+2tVjAcw/tL/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r5MLBAAAA2wAAAA8AAAAAAAAAAAAAAAAAmAIAAGRycy9kb3du&#10;cmV2LnhtbFBLBQYAAAAABAAEAPUAAACGAwAAAAA=&#10;" path="m650,112r56,25l759,164r51,30l858,222r43,30l942,283r38,30l1014,344r14,15l1042,375r14,14l1067,404r12,15l1087,433r9,14l1103,461r7,14l1114,489r3,13l1118,515r2,12l1118,539r-3,11l1111,561r-4,10l1100,581r-9,9l1082,598r-10,7l1060,612r-12,6l1034,622r-16,4l1001,631r-17,2l968,635r-20,1l928,638r-21,l886,636r-45,-4l793,626r-49,-9l692,604,638,588,582,570,526,550,469,526,413,499,360,472,309,444,261,416,218,385,177,355,139,324,105,294,91,279,77,263,63,249,52,233,40,219,32,204,23,189,16,175,9,163,5,148,2,136,1,123,,110,1,99,4,88,8,76,12,66r7,-9l28,48,38,40r9,-7l59,25,71,20,85,14r16,-4l118,7,135,4,151,1,171,r20,l212,r21,1l278,4r48,7l375,21r52,13l481,50r56,16l593,88r57,24xe" fillcolor="#bfbfbf [2412]" stroked="f">
                    <v:path arrowok="t" o:connecttype="custom" o:connectlocs="235,46;270,65;300,84;326,104;342,120;352,130;359,140;365,149;370,159;372,168;373,176;371,184;369,191;363,197;357,202;349,206;339,209;328,211;316,212;302,213;280,211;248,206;212,196;175,184;138,167;103,148;73,129;46,108;30,93;21,83;13,73;8,63;3,54;1,45;0,37;1,29;4,22;9,16;16,11;24,7;34,3;45,1;57,0;71,0;93,1;125,7;160,17;197,29" o:connectangles="0,0,0,0,0,0,0,0,0,0,0,0,0,0,0,0,0,0,0,0,0,0,0,0,0,0,0,0,0,0,0,0,0,0,0,0,0,0,0,0,0,0,0,0,0,0,0,0"/>
                  </v:shape>
                  <v:shape id="Freeform 296" o:spid="_x0000_s1035" style="position:absolute;left:1622;top:3533;width:244;height:294;visibility:visible;mso-wrap-style:square;v-text-anchor:top" coordsize="733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6H8MA&#10;AADbAAAADwAAAGRycy9kb3ducmV2LnhtbESPwW7CMAyG70i8Q2Sk3SABVDR1BDSYpm1HOrSz1Zi2&#10;o3GqJqPl7efDpB2t3/9nf9v96Ft1oz42gS0sFwYUcRlcw5WF8+fr/BFUTMgO28Bk4U4R9rvpZIu5&#10;CwOf6FakSgmEY44W6pS6XOtY1uQxLkJHLNkl9B6TjH2lXY+DwH2rV8ZstMeG5UKNHR1rKq/FjxfK&#10;IXv5Hkz4uDZf1f3torPz2mTWPszG5ydQicb0v/zXfncW1vKsuIgH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a6H8MAAADbAAAADwAAAAAAAAAAAAAAAACYAgAAZHJzL2Rv&#10;d25yZXYueG1sUEsFBgAAAAAEAAQA9QAAAIgDAAAAAA==&#10;" path="m469,878l725,287r6,-16l733,254r,-17l731,220r-6,-18l718,185,708,168,697,153,684,136,669,120,652,105,635,90,615,76,596,64,576,51,553,41,532,31,510,22,487,14,466,8,444,4,421,1,400,,379,1,359,3,341,8r-18,6l307,22,292,34,279,48,266,64r-8,18l,673r,3l3,679r6,5l17,690r21,13l67,720r35,17l141,756r41,19l226,795r43,19l313,831r39,16l389,861r31,10l445,878r8,1l461,881r5,-2l469,878xe" fillcolor="#d8d8d8 [2732]" stroked="f">
                    <v:path arrowok="t" o:connecttype="custom" o:connectlocs="156,293;241,96;243,90;244,85;244,79;243,73;241,67;239,62;236,56;232,51;228,45;223,40;217,35;211,30;205,25;198,21;192,17;184,14;177,10;170,7;162,5;155,3;148,1;140,0;133,0;126,0;120,1;114,3;108,5;102,7;97,11;93,16;89,21;86,27;0,225;0,226;1,227;3,228;6,230;13,235;22,240;34,246;47,252;61,259;75,265;90,272;104,277;117,283;129,287;140,291;148,293;151,293;153,294;155,293;156,293" o:connectangles="0,0,0,0,0,0,0,0,0,0,0,0,0,0,0,0,0,0,0,0,0,0,0,0,0,0,0,0,0,0,0,0,0,0,0,0,0,0,0,0,0,0,0,0,0,0,0,0,0,0,0,0,0,0,0"/>
                  </v:shape>
                  <v:shape id="Freeform 297" o:spid="_x0000_s1036" style="position:absolute;left:1634;top:3543;width:128;height:240;visibility:visible;mso-wrap-style:square;v-text-anchor:top" coordsize="385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8tscA&#10;AADbAAAADwAAAGRycy9kb3ducmV2LnhtbESPQWvCQBCF74L/YZmCF6kbY2vb1FUkIBQPQtMi9DZk&#10;p0kwOxuyaxL99V2h4PHx5n1v3mozmFp01LrKsoL5LAJBnFtdcaHg+2v3+ArCeWSNtWVScCEHm/V4&#10;tMJE254/qct8IQKEXYIKSu+bREqXl2TQzWxDHLxf2xr0QbaF1C32AW5qGUfRUhqsODSU2FBaUn7K&#10;zia8cXw5xfnxOn1aHtKfbP9Mc19PlZo8DNt3EJ4Gfz/+T39oBYs3uG0JAJ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YPLbHAAAA2wAAAA8AAAAAAAAAAAAAAAAAmAIAAGRy&#10;cy9kb3ducmV2LnhtbFBLBQYAAAAABAAEAPUAAACMAwAAAAA=&#10;" path="m125,715l363,166r7,-15l374,137r4,-14l381,108r3,-12l385,84r,-11l385,62,384,52,382,42r-3,-8l377,26r-3,-7l370,14,364,8,358,5,353,2,347,1,340,r-6,l326,2r-7,3l312,9r-8,6l295,22r-7,9l280,39r-9,11l263,63r-9,14l247,94r-8,17l,660r,4l2,670r5,5l14,681r18,13l54,705r12,6l77,715r11,3l99,719r9,2l115,721r6,-3l125,715xe" fillcolor="#a5a5a5 [2092]" stroked="f">
                    <v:path arrowok="t" o:connecttype="custom" o:connectlocs="42,238;121,55;123,50;124,46;126,41;127,36;128,32;128,28;128,24;128,21;128,17;127,14;126,11;125,9;124,6;123,5;121,3;119,2;117,1;115,0;113,0;111,0;108,1;106,2;104,3;101,5;98,7;96,10;93,13;90,17;87,21;84,26;82,31;79,37;0,220;0,221;1,223;2,225;5,227;11,231;18,235;22,237;26,238;29,239;33,239;36,240;38,240;40,239;42,238" o:connectangles="0,0,0,0,0,0,0,0,0,0,0,0,0,0,0,0,0,0,0,0,0,0,0,0,0,0,0,0,0,0,0,0,0,0,0,0,0,0,0,0,0,0,0,0,0,0,0,0,0"/>
                  </v:shape>
                  <v:shape id="Freeform 298" o:spid="_x0000_s1037" style="position:absolute;left:295;top:3711;width:1560;height:3039;visibility:visible;mso-wrap-style:square;v-text-anchor:top" coordsize="4680,9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byc8AA&#10;AADbAAAADwAAAGRycy9kb3ducmV2LnhtbERPy4rCMBTdC/5DuII7TR0ckWoUHRFcjAsfiMtLc22L&#10;zU1sotb5+slCcHk47+m8MZV4UO1LywoG/QQEcWZ1ybmC42HdG4PwAVljZZkUvMjDfNZuTTHV9sk7&#10;euxDLmII+xQVFCG4VEqfFWTQ960jjtzF1gZDhHUudY3PGG4q+ZUkI2mw5NhQoKOfgrLr/m4UfJ8W&#10;S5/QLVvdj39u/bt1K3N2SnU7zWICIlATPuK3e6MVDOP6+CX+AD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byc8AAAADbAAAADwAAAAAAAAAAAAAAAACYAgAAZHJzL2Rvd25y&#10;ZXYueG1sUEsFBgAAAAAEAAQA9QAAAIUDAAAAAA==&#10;" path="m4662,573l1019,8950r-20,37l977,9017r-28,26l918,9066r-35,18l845,9097r-40,10l763,9114r-45,3l672,9116r-47,-3l577,9104r-49,-10l480,9082r-48,-16l385,9048r-47,-21l293,9002r-44,-25l209,8950r-38,-30l135,8889r-32,-32l75,8823,51,8788,30,8751,16,8713,5,8674,,8635r2,-40l10,8554r14,-39l3667,136r17,-31l3706,78r26,-23l3761,37r34,-14l3830,11r40,-7l3912,1,3954,r47,3l4047,8r46,9l4141,28r49,14l4238,59r47,19l4331,99r45,23l4420,146r41,26l4500,201r37,28l4569,260r29,33l4624,325r21,34l4662,393r11,35l4680,464r,36l4674,536r-12,37xe" fillcolor="#7f7f7f [1612]" stroked="f">
                    <v:path arrowok="t" o:connecttype="custom" o:connectlocs="340,2983;326,3006;306,3022;282,3032;254,3038;224,3039;192,3035;160,3027;128,3016;98,3001;70,2983;45,2963;25,2941;10,2917;2,2891;1,2865;8,2838;1228,35;1244,18;1265,8;1290,1;1318,0;1349,3;1380,9;1413,20;1444,33;1473,49;1500,67;1523,87;1541,108;1554,131;1560,155;1558,179" o:connectangles="0,0,0,0,0,0,0,0,0,0,0,0,0,0,0,0,0,0,0,0,0,0,0,0,0,0,0,0,0,0,0,0,0"/>
                  </v:shape>
                  <v:shape id="Freeform 299" o:spid="_x0000_s1038" style="position:absolute;left:370;top:4055;width:1120;height:2548;visibility:visible;mso-wrap-style:square;v-text-anchor:top" coordsize="3361,7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yfMYA&#10;AADbAAAADwAAAGRycy9kb3ducmV2LnhtbESPQWvCQBSE70L/w/KE3urGKlJiVhHBUks9NPXS20v2&#10;mQSzb0N266b++q5Q8DjMzDdMth5MKy7Uu8aygukkAUFcWt1wpeD4tXt6AeE8ssbWMin4JQfr1cMo&#10;w1TbwJ90yX0lIoRdigpq77tUSlfWZNBNbEccvZPtDfoo+0rqHkOEm1Y+J8lCGmw4LtTY0bam8pz/&#10;GAXFd6AwbK6vs9nx47Artvvwvtgr9TgeNksQngZ/D/+337SC+RRuX+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ByfMYAAADbAAAADwAAAAAAAAAAAAAAAACYAgAAZHJz&#10;L2Rvd25yZXYueG1sUEsFBgAAAAAEAAQA9QAAAIsDAAAAAA==&#10;" path="m3301,264l197,7401r-14,32l170,7461r-14,27l142,7513r-13,23l116,7556r-12,18l91,7590r-11,14l70,7615r-11,10l49,7633r-8,5l32,7642r-7,1l18,7642r-6,-3l8,7633r-4,-7l1,7618,,7607r,-15l,7577r3,-17l5,7540r6,-21l17,7495r8,-26l33,7441r12,-30l57,7380r14,-34l3175,209r13,-27l3201,156r11,-22l3225,111r11,-18l3248,74r12,-15l3270,45r11,-12l3291,22r10,-7l3310,8r9,-4l3327,1r7,-1l3340,1r7,3l3351,9r4,6l3358,24r2,9l3361,46r,14l3360,76r-3,17l3354,111r-6,21l3341,155r-7,26l3324,206r-11,28l3301,264xe" fillcolor="#d8d8d8 [2732]" stroked="f">
                    <v:path arrowok="t" o:connecttype="custom" o:connectlocs="66,2467;57,2487;47,2505;39,2519;30,2530;23,2539;16,2545;11,2548;6,2548;3,2545;0,2540;0,2531;1,2520;4,2507;8,2490;15,2471;24,2449;1062,61;1070,45;1078,31;1086,20;1093,11;1100,5;1106,1;1111,0;1115,1;1118,5;1120,11;1120,20;1119,31;1116,44;1111,60;1104,78" o:connectangles="0,0,0,0,0,0,0,0,0,0,0,0,0,0,0,0,0,0,0,0,0,0,0,0,0,0,0,0,0,0,0,0,0"/>
                  </v:shape>
                  <v:shape id="Freeform 300" o:spid="_x0000_s1039" style="position:absolute;left:451;top:6168;width:349;height:182;visibility:visible;mso-wrap-style:square;v-text-anchor:top" coordsize="1046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tksEA&#10;AADbAAAADwAAAGRycy9kb3ducmV2LnhtbESPS4vCMBSF9wP+h3AFd2PqY0SqUaQiiCvHiri8NNe2&#10;2NyUJmr990YQXB7O4+PMl62pxJ0aV1pWMOhHIIgzq0vOFRzTze8UhPPIGivLpOBJDpaLzs8cY20f&#10;/E/3g89FGGEXo4LC+zqW0mUFGXR9WxMH72Ibgz7IJpe6wUcYN5UcRtFEGiw5EAqsKSkoux5uJkCe&#10;19NqPUrlJLHb/S4/p3/JaK1Ur9uuZiA8tf4b/rS3WsF4C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4rZLBAAAA2wAAAA8AAAAAAAAAAAAAAAAAmAIAAGRycy9kb3du&#10;cmV2LnhtbFBLBQYAAAAABAAEAPUAAACGAwAAAAA=&#10;" path="m46,l76,27r28,25l133,76r28,24l191,124r29,21l250,167r30,21l310,206r30,20l371,243r31,17l431,277r31,14l493,307r33,12l557,332r31,13l620,356r32,11l683,377r33,9l748,394r32,7l814,408r33,7l879,421r34,4l979,434r67,4l1035,465r-13,27l1011,519r-11,27l932,540,866,530,800,519,735,505,671,488,606,468,575,458,543,447,512,434,479,421,448,407,417,393,386,377,356,362,325,345,295,326,264,309,235,290,205,270,174,249,144,227,116,205,87,182,57,158,28,133,,107,11,80,23,54,35,27,46,xe" fillcolor="#f2f2f2 [3052]" stroked="f">
                    <v:path arrowok="t" o:connecttype="custom" o:connectlocs="25,9;44,25;64,41;83,56;103,69;124,81;144,92;164,102;186,111;207,119;228,126;250,131;272,136;293,140;327,145;345,155;337,173;311,180;267,173;224,163;192,153;171,145;149,136;129,126;108,115;88,103;68,90;48,76;29,61;9,44;4,27;12,9" o:connectangles="0,0,0,0,0,0,0,0,0,0,0,0,0,0,0,0,0,0,0,0,0,0,0,0,0,0,0,0,0,0,0,0"/>
                  </v:shape>
                  <v:shape id="Freeform 301" o:spid="_x0000_s1040" style="position:absolute;left:410;top:6261;width:349;height:182;visibility:visible;mso-wrap-style:square;v-text-anchor:top" coordsize="1047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FxcMA&#10;AADbAAAADwAAAGRycy9kb3ducmV2LnhtbESPQYvCMBSE7wv+h/AEL4um2kW0GkWEBS8urAr2+Gie&#10;TbF5KU1W6783C4LHYWa+YZbrztbiRq2vHCsYjxIQxIXTFZcKTsfv4QyED8gaa8ek4EEe1qvexxIz&#10;7e78S7dDKEWEsM9QgQmhyaT0hSGLfuQa4uhdXGsxRNmWUrd4j3Bby0mSTKXFiuOCwYa2horr4c8q&#10;SK+Um59u8ph+ppvjOeTzfDzbKzXod5sFiEBdeIdf7Z1W8JXC/5f4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kFxcMAAADbAAAADwAAAAAAAAAAAAAAAACYAgAAZHJzL2Rv&#10;d25yZXYueG1sUEsFBgAAAAAEAAQA9QAAAIgDAAAAAA==&#10;" path="m48,l76,27r28,25l134,76r29,24l193,124r28,21l252,167r30,21l311,206r31,20l372,243r31,17l433,277r31,14l495,307r31,12l557,333r33,12l621,356r32,11l685,377r33,9l750,394r32,9l815,410r32,5l881,421r32,4l981,434r66,4l1036,465r-12,27l1012,520r-11,27l934,540,867,530,802,519,736,505,671,488,608,469,576,458,545,447,512,434,481,421,450,407,419,393,388,377,358,362,327,345,296,328,266,309,235,290,206,270,176,249,146,227,117,205,87,182,58,158,30,133,,107,13,80,24,53,35,27,48,xe" fillcolor="#f2f2f2 [3052]" stroked="f">
                    <v:path arrowok="t" o:connecttype="custom" o:connectlocs="25,9;45,25;64,41;84,56;104,69;124,81;144,92;165,102;186,111;207,118;228,125;250,131;272,136;294,140;327,144;345,155;337,173;311,180;267,173;224,162;192,152;171,144;150,135;129,125;109,115;89,103;69,90;49,76;29,61;10,44;4,27;12,9" o:connectangles="0,0,0,0,0,0,0,0,0,0,0,0,0,0,0,0,0,0,0,0,0,0,0,0,0,0,0,0,0,0,0,0"/>
                  </v:shape>
                  <v:shape id="Freeform 302" o:spid="_x0000_s1041" style="position:absolute;left:1824;top:3009;width:340;height:201;visibility:visible;mso-wrap-style:square;v-text-anchor:top" coordsize="1021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Jy8IA&#10;AADbAAAADwAAAGRycy9kb3ducmV2LnhtbESPQWvCQBSE74L/YXmCN91YRELqRkqt4KVCNb0/sq/Z&#10;pNm3YXfV9N+7hUKPw8x8w2x3o+3FjXxoHStYLTMQxLXTLTcKqsthkYMIEVlj75gU/FCAXTmdbLHQ&#10;7s4fdDvHRiQIhwIVmBiHQspQG7IYlm4gTt6X8xZjkr6R2uM9wW0vn7JsIy22nBYMDvRqqP4+X62C&#10;tvJvwUhb5Tmfxvfusj996k6p+Wx8eQYRaYz/4b/2UStYr+H3S/oBs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YnLwgAAANsAAAAPAAAAAAAAAAAAAAAAAJgCAABkcnMvZG93&#10;bnJldi54bWxQSwUGAAAAAAQABAD1AAAAhwMAAAAA&#10;" path="m626,77r25,12l677,101r24,13l724,127r23,14l769,155r22,14l812,183r19,16l850,214r18,16l885,246r17,17l917,278r14,17l944,312r13,17l968,345r11,17l988,379r8,16l1003,412r6,16l1014,445r3,17l1020,477r1,16l1021,509r-1,15l1017,540r-4,14l1007,568r-10,18l986,603r3,-14l990,575r,-14l989,545r-1,-14l985,516r-4,-16l975,485r-6,-16l962,453r-8,-15l945,422,934,407,924,391,912,376,899,360,872,329,841,299,806,270,769,241,730,214,688,189,643,165,595,142,549,124,501,107,454,93,409,83,364,75,321,69,278,66r-40,l218,66r-20,3l180,70r-18,3l145,77r-17,5l111,86,96,91,81,99r-14,5l53,113r-12,7l29,130r-11,8l8,148,,159,4,144r6,-14l15,116r9,-13l32,90,43,79,55,69,66,59,80,49,94,41r16,-7l125,26r17,-5l160,15r19,-4l198,7,218,4,239,2,260,1,281,r23,l328,1r22,1l374,5r24,4l423,14r24,4l473,25r25,6l523,39r26,9l574,56r27,10l626,77xe" fillcolor="#191919" stroked="f">
                    <v:path arrowok="t" o:connecttype="custom" o:connectlocs="217,30;233,38;249,47;263,56;277,66;289,77;300,88;310,98;319,110;326,121;332,132;336,143;339,154;340,164;340,175;337,185;332,195;329,196;330,187;329,177;327,167;323,156;318,146;311,136;304,125;290,110;268,90;243,71;214,55;183,41;151,31;121,25;93,22;73,22;60,23;48,26;37,29;27,33;18,38;10,43;3,49;1,48;5,39;11,30;18,23;27,16;37,11;47,7;60,4;73,1;87,0;101,0;117,1;133,3;149,6;166,10;183,16;200,22" o:connectangles="0,0,0,0,0,0,0,0,0,0,0,0,0,0,0,0,0,0,0,0,0,0,0,0,0,0,0,0,0,0,0,0,0,0,0,0,0,0,0,0,0,0,0,0,0,0,0,0,0,0,0,0,0,0,0,0,0,0"/>
                  </v:shape>
                  <v:shape id="Freeform 303" o:spid="_x0000_s1042" style="position:absolute;left:1729;top:3065;width:190;height:414;visibility:visible;mso-wrap-style:square;v-text-anchor:top" coordsize="568,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y3cEA&#10;AADbAAAADwAAAGRycy9kb3ducmV2LnhtbESPQYvCMBSE74L/ITxhb5p2V0WqUWTBxeuqF2+P5tmU&#10;Ni+1iW3335sFweMwM98wm91ga9FR60vHCtJZAoI4d7rkQsHlfJiuQPiArLF2TAr+yMNuOx5tMNOu&#10;51/qTqEQEcI+QwUmhCaT0ueGLPqZa4ijd3OtxRBlW0jdYh/htpafSbKUFkuOCwYb+jaUV6eHVfCV&#10;/gy9ud5SHRb3an4pqn13rpT6mAz7NYhAQ3iHX+2jVjBfwP+X+A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JMt3BAAAA2wAAAA8AAAAAAAAAAAAAAAAAmAIAAGRycy9kb3du&#10;cmV2LnhtbFBLBQYAAAAABAAEAPUAAACGAwAAAAA=&#10;" path="m59,1214l562,58r3,-10l568,38r,-8l568,21r-3,-6l562,10,558,5,554,1,548,r-5,l536,1r-6,3l523,8r-6,6l512,22r-6,12l4,1190r-3,9l,1207r,7l,1221r2,6l5,1233r4,4l15,1240r6,1l26,1243r6,-2l38,1240r5,-4l49,1230r5,-7l59,1214xe" fillcolor="#7f7f7f" stroked="f">
                    <v:path arrowok="t" o:connecttype="custom" o:connectlocs="20,404;188,19;189,16;190,13;190,10;190,7;189,5;188,3;187,2;185,0;183,0;182,0;179,0;177,1;175,3;173,5;171,7;169,11;1,396;0,399;0,402;0,404;0,407;1,409;2,411;3,412;5,413;7,413;9,414;11,413;13,413;14,412;16,410;18,407;20,404" o:connectangles="0,0,0,0,0,0,0,0,0,0,0,0,0,0,0,0,0,0,0,0,0,0,0,0,0,0,0,0,0,0,0,0,0,0,0"/>
                  </v:shape>
                  <v:shape id="Freeform 304" o:spid="_x0000_s1043" style="position:absolute;left:1608;top:3469;width:372;height:195;visibility:visible;mso-wrap-style:square;v-text-anchor:top" coordsize="1117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lGsIA&#10;AADbAAAADwAAAGRycy9kb3ducmV2LnhtbESPzarCMBSE94LvEI7gTlNFpPQaxWsVFFz4x10fmnPb&#10;YnNSmqj17Y0guBxm5htmtmhNJe7UuNKygtEwAkGcWV1yruBy3gxiEM4ja6wsk4InOVjMu50ZJto+&#10;+Ej3k89FgLBLUEHhfZ1I6bKCDLqhrYmD928bgz7IJpe6wUeAm0qOo2gqDZYcFgqsaVVQdj3djAIv&#10;b2m8a2O9vv5GqUz3h+ffZKlUv9cuf0B4av03/GlvtYLJFN5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CUawgAAANsAAAAPAAAAAAAAAAAAAAAAAJgCAABkcnMvZG93&#10;bnJldi54bWxQSwUGAAAAAAQABAD1AAAAhwMAAAAA&#10;" path="m649,111r56,26l759,165r50,28l856,222r45,29l941,282r38,31l1012,343r15,16l1041,374r13,14l1067,404r11,14l1086,432r9,14l1102,461r6,14l1113,489r3,13l1117,514r,13l1117,538r-2,12l1110,561r-2,7l1103,575r-5,6l1092,586r1,-10l1093,564r-1,-12l1089,540r-4,-12l1079,516r-5,-14l1067,489r-9,-14l1048,462r-9,-14l1027,434r-26,-29l971,377,939,349,902,321,863,292,820,264,774,237,726,210,677,185,625,161,573,140,521,120,470,103,421,87,373,76,325,66,282,58,238,52,197,49r-36,l125,52,93,56,78,59,65,63,51,67,40,72,28,79,17,84,9,91,,99,3,87,7,76,11,66,18,56r9,-8l35,39,47,32,58,25,71,19,85,14,100,9,116,7,134,4,151,1,170,r20,l210,r22,1l277,4r48,7l374,21r53,13l480,49r56,18l591,87r58,24xe" fillcolor="#191919" stroked="f">
                    <v:path arrowok="t" o:connecttype="custom" o:connectlocs="235,46;269,64;300,84;326,104;342,119;351,129;359,139;365,148;369,158;372,167;372,175;371,183;369,189;366,193;364,192;364,184;361,176;358,167;352,158;346,149;333,135;313,116;287,97;258,79;225,62;191,47;157,34;124,25;94,19;66,16;42,17;26,20;17,22;9,26;3,30;1,29;4,22;9,16;16,11;24,6;33,3;45,1;57,0;70,0;92,1;125,7;160,16;197,29" o:connectangles="0,0,0,0,0,0,0,0,0,0,0,0,0,0,0,0,0,0,0,0,0,0,0,0,0,0,0,0,0,0,0,0,0,0,0,0,0,0,0,0,0,0,0,0,0,0,0,0"/>
                  </v:shape>
                  <v:shape id="Freeform 305" o:spid="_x0000_s1044" style="position:absolute;left:1311;width:2895;height:3364;visibility:visible;mso-wrap-style:square;v-text-anchor:top" coordsize="8684,10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DXcUA&#10;AADbAAAADwAAAGRycy9kb3ducmV2LnhtbESPQWvCQBSE74X+h+UVvNWXFltD6ipFVKynVgX19si+&#10;JqHZt2F31fTfdwuFHoeZ+YaZzHrbqgv70DjR8DDMQLGUzjRSadjvlvc5qBBJDLVOWMM3B5hNb28m&#10;VBh3lQ++bGOlEkRCQRrqGLsCMZQ1WwpD17Ek79N5SzFJX6HxdE1w2+Jjlj2jpUbSQk0dz2suv7Zn&#10;q2GOmxzfV0/+MMJ8uTptjm924bQe3PWvL6Ai9/E//NdeGw2jMfx+ST8Ap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INdxQAAANsAAAAPAAAAAAAAAAAAAAAAAJgCAABkcnMv&#10;ZG93bnJldi54bWxQSwUGAAAAAAQABAD1AAAAigMAAAAA&#10;" path="m1764,607l1947,489,2134,385r192,-92l2521,214r197,-67l2920,93,3122,52,3328,23,3533,6,3741,r208,7l4158,25r209,30l4576,96r208,52l4991,212r204,75l5399,373r201,96l5798,577r196,117l6185,823r189,138l6558,1110r180,158l6913,1437r168,179l7246,1803r158,198l7554,2209r145,214l7836,2650r128,232l8082,3116r107,238l8284,3593r86,242l8445,4078r65,243l8564,4566r45,244l8643,5055r24,243l8680,5541r4,241l8677,6021r-16,237l8635,6491r-35,231l8553,6948r-55,222l8432,7388r-74,213l8273,7808r-93,202l8078,8205r-113,188l7843,8574r-131,174l7571,8913r-149,157l7263,9219r-168,138l6920,9486r-183,117l6550,9708r-192,92l6163,9879r-197,67l5764,9999r-202,41l5358,10070r-207,17l4943,10093r-208,-6l4526,10069r-209,-30l4108,9997r-206,-53l3695,9881r-206,-75l3285,9719r-201,-96l2886,9516,2690,9398,2499,9270,2310,9131,2126,8983,1946,8824,1771,8656,1603,8478,1439,8290,1280,8092,1130,7886,985,7669,848,7443,720,7211,602,6976,497,6740,400,6500,314,6258,239,6015,174,5772,120,5527,76,5282,42,5038,18,4795,4,4551,,4311,7,4072,22,3836,49,3601,86,3372r45,-227l187,2923r65,-218l326,2493r85,-208l504,2084,608,1889,720,1700,841,1519,972,1345r141,-166l1262,1022,1421,874,1588,735,1764,607xm1953,874l2123,765r175,-96l2475,584r181,-74l2839,448r187,-49l3215,361r191,-26l3598,320r192,-5l3985,321r195,18l4374,368r195,39l4763,457r191,61l5145,588r190,81l5522,759r186,101l5891,971r179,121l6246,1222r171,138l6586,1510r163,157l6907,1835r153,176l7208,2196r141,194l7484,2592r129,210l7733,3019r110,220l7943,3461r91,224l8114,3911r71,228l8246,4366r51,229l8339,4823r33,229l8396,5280r12,226l8412,5731r-4,223l8393,6175r-23,217l8336,6607r-40,211l8244,7026r-59,203l8116,7427r-78,194l7951,7809r-96,181l7751,8165r-112,170l7518,8496r-130,154l7249,8796r-146,139l6946,9063r-163,121l6613,9292r-175,98l6261,9475r-181,72l5895,9609r-185,50l5521,9697r-191,27l5138,9739r-194,4l4750,9736r-194,-18l4362,9690r-194,-40l3973,9601r-192,-61l3589,9471r-190,-82l3212,9298,3028,9198,2845,9087,2665,8966,2490,8837,2317,8697,2150,8549,1987,8390,1829,8223,1676,8047,1528,7861,1386,7668,1251,7466,1123,7255,1003,7039,892,6819,792,6596,702,6373,622,6146,550,5920,490,5691,438,5463,395,5234,363,5007,340,4779,326,4551r-4,-224l328,4105r14,-222l366,3665r32,-215l440,3239r51,-208l552,2828r68,-198l698,2436r86,-186l879,2067,983,1892r113,-168l1218,1561r130,-154l1487,1261r147,-137l1790,994,1953,874xe" fillcolor="#a5a5a5 [2092]" stroked="f">
                    <v:path arrowok="t" o:connecttype="custom" o:connectlocs="840,71;1178,2;1526,32;1867,156;2186,370;2468,667;2694,1039;2837,1440;2894,1847;2867,2240;2758,2602;2571,2916;2307,3162;1989,3315;1648,3364;1301,3314;962,3172;649,2941;377,2628;166,2246;40,1842;0,1437;44,1048;168,695;371,393;651,291;946,149;1263,105;1588,152;1903,287;2196,503;2450,797;2648,1154;2766,1532;2804,1910;2766,2272;2651,2603;2463,2883;2205,3097;1904,3219;1584,3245;1260,3180;948,3029;662,2796;417,2488;234,2124;132,1744;109,1368;164,1010;293,689;496,420" o:connectangles="0,0,0,0,0,0,0,0,0,0,0,0,0,0,0,0,0,0,0,0,0,0,0,0,0,0,0,0,0,0,0,0,0,0,0,0,0,0,0,0,0,0,0,0,0,0,0,0,0,0,0"/>
                    <o:lock v:ext="edit" verticies="t"/>
                  </v:shape>
                  <v:shape id="Freeform 306" o:spid="_x0000_s1045" style="position:absolute;left:1419;top:181;width:2568;height:3067;visibility:visible;mso-wrap-style:square;v-text-anchor:top" coordsize="7704,9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KZ8EA&#10;AADbAAAADwAAAGRycy9kb3ducmV2LnhtbERPy4rCMBTdC/5DuII7TR1EpGNaBsXHQgUfA7O8NLcP&#10;bG46TdTO308WgsvDeS/SztTiQa2rLCuYjCMQxJnVFRcKrpf1aA7CeWSNtWVS8EcO0qTfW2Cs7ZNP&#10;9Dj7QoQQdjEqKL1vYildVpJBN7YNceBy2xr0AbaF1C0+Q7ip5UcUzaTBikNDiQ0tS8pu57tRcMj3&#10;KA/71fE3X/8sq8t8ct9uvpUaDrqvTxCeOv8Wv9w7rWAaxoY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MSmfBAAAA2wAAAA8AAAAAAAAAAAAAAAAAmAIAAGRycy9kb3du&#10;cmV2LnhtbFBLBQYAAAAABAAEAPUAAACGAwAAAAA=&#10;" path="m1362,535l1218,664,1084,798,956,941,838,1091,726,1246,623,1409r-97,168l439,1751r-81,179l285,2114r-63,190l166,2496r-50,197l77,2893,45,3097,22,3302,7,3511,,3722r1,213l11,4149r18,216l56,4580r35,218l135,5014r52,217l247,5447r71,215l396,5875r88,212l579,6298r106,208l799,6711r91,151l984,7009r98,143l1183,7291r104,134l1394,7554r110,124l1616,7798r116,116l1848,8026r121,106l2090,8234r124,96l2341,8422r128,86l2597,8590r131,78l2860,8740r134,66l3129,8869r135,56l3400,8976r138,47l3675,9064r139,35l3952,9130r139,24l4230,9174r138,14l4508,9197r138,2l4783,9197r268,-60l5304,9067r238,-81l5764,8894r210,-102l6169,8681r183,-122l6521,8429r158,-139l6822,8145r132,-154l7074,7831r108,-169l7279,7490r88,-180l7443,7127r64,-190l7564,6745r45,-198l7645,6346r28,-202l7692,5937r11,-207l7704,5520r-5,-210l7686,5098r-21,-211l7638,4675r-34,-211l7565,4255r-46,-208l7467,3841r-76,-268l7302,3312,7202,3057,7092,2810,6973,2568,6843,2335,6704,2110,6558,1894,6401,1687,6237,1489,6065,1303,5886,1124,5701,959,5508,805,5310,664,5104,533,4895,416,4679,313,4460,224,4236,147,4008,88,3777,43,3544,13,3306,,3067,3,2826,24,2584,63r-245,56l2095,194r-245,93l1605,402,1362,535xe" fillcolor="#e5e5e5" stroked="f">
                    <v:fill opacity="33410f"/>
                    <v:path arrowok="t" o:connecttype="custom" o:connectlocs="361,266;242,415;146,584;74,768;26,965;2,1171;4,1383;30,1600;82,1816;161,2029;266,2237;361,2385;465,2519;577,2639;697,2745;823,2837;953,2914;1088,2976;1225,3022;1364,3052;1503,3066;1684,3046;1921,2965;2117,2854;2274,2716;2394,2555;2481,2376;2536,2183;2564,1979;2566,1770;2546,1559;2506,1349;2434,1104;2324,856;2186,631;2022,434;1836,268;1632,139;1412,49;1181,4;942,8;698,65;454,178" o:connectangles="0,0,0,0,0,0,0,0,0,0,0,0,0,0,0,0,0,0,0,0,0,0,0,0,0,0,0,0,0,0,0,0,0,0,0,0,0,0,0,0,0,0,0"/>
                  </v:shape>
                  <v:shape id="Freeform 307" o:spid="_x0000_s1046" style="position:absolute;left:621;top:2000;width:2548;height:3646;visibility:visible;mso-wrap-style:square;v-text-anchor:top" coordsize="7643,10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mF0cUA&#10;AADbAAAADwAAAGRycy9kb3ducmV2LnhtbESPQWsCMRSE74X+h/AEbzWxVEm3Rum2CCKFUuvF22Pz&#10;uru6eVk2cV3/vSkUehxm5htmsRpcI3rqQu3ZwHSiQBAX3tZcGth/rx80iBCRLTaeycCVAqyW93cL&#10;zKy/8Bf1u1iKBOGQoYEqxjaTMhQVOQwT3xIn78d3DmOSXSlth5cEd418VGouHdacFips6a2i4rQ7&#10;OwPzfKZ1yD/VuzqqvN9+6PoQtDHj0fD6AiLSEP/Df+2NNfD0DL9f0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YXRxQAAANsAAAAPAAAAAAAAAAAAAAAAAJgCAABkcnMv&#10;ZG93bnJldi54bWxQSwUGAAAAAAQABAD1AAAAigMAAAAA&#10;" path="m6922,r221,518l7285,989r69,427l7356,1805r-64,352l7171,2476r-174,290l6775,3032r-266,242l6206,3498r-336,211l5505,3907r-386,191l4715,4285r-418,186l3873,4659r-426,195l3022,5059r-415,218l2203,5512r-384,256l1458,6048r-334,307l823,6693,561,7066,343,7476,173,7928,58,8426,,8973r5,598l81,10226r150,714l964,9229r205,-281l1400,8682r253,-249l1927,8198r292,-223l2525,7763r318,-204l3171,7361r335,-192l3845,6981r341,-188l4525,6605r336,-190l5189,6220r319,-199l5816,5813r293,-216l6385,5369r255,-242l6873,4871r207,-271l7260,4309r148,-311l7523,3665r80,-356l7643,2927r,-408l7598,2080r-93,-469l7364,1109,7170,573,6922,xe" fillcolor="#c6d9f1 [671]" stroked="f">
                    <v:path arrowok="t" o:connecttype="custom" o:connectlocs="2381,173;2452,472;2431,719;2333,922;2170,1091;1957,1236;1707,1366;1433,1490;1149,1618;869,1759;606,1922;375,2118;187,2355;58,2642;0,2990;27,3408;321,3076;467,2893;642,2732;842,2587;1057,2453;1282,2327;1509,2201;1730,2073;1939,1937;2129,1789;2291,1623;2420,1436;2508,1221;2548,975;2533,693;2455,370;2308,0" o:connectangles="0,0,0,0,0,0,0,0,0,0,0,0,0,0,0,0,0,0,0,0,0,0,0,0,0,0,0,0,0,0,0,0,0"/>
                  </v:shape>
                </v:group>
                <v:shape id="Freeform 308" o:spid="_x0000_s1047" style="position:absolute;left:1883;top:915;width:1060;height:1715;visibility:visible;mso-wrap-style:square;v-text-anchor:top" coordsize="3181,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pZ8EA&#10;AADbAAAADwAAAGRycy9kb3ducmV2LnhtbERPy2oCMRTdC/5DuEJ3mlFQ6mgUUbQVSsH39jK5zgQn&#10;N8Mk1dGvbxaFLg/nPZ03thR3qr1xrKDfS0AQZ04bzhUcD+vuOwgfkDWWjknBkzzMZ+3WFFPtHryj&#10;+z7kIoawT1FBEUKVSumzgiz6nquII3d1tcUQYZ1LXeMjhttSDpJkJC0ajg0FVrQsKLvtf6yC8cuM&#10;b8uz+ZYf2+ry5U/9VbMplXrrNIsJiEBN+Bf/uT+1gmFcH7/EHy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KWfBAAAA2wAAAA8AAAAAAAAAAAAAAAAAmAIAAGRycy9kb3du&#10;cmV2LnhtbFBLBQYAAAAABAAEAPUAAACGAwAAAAA=&#10;" path="m7,82l3,73,,63,,51,1,41,4,32r6,-9l17,15,25,8,35,3,45,,56,,66,2,76,5r8,5l93,17r7,9l3174,5062r4,10l3181,5084r,9l3180,5103r-3,10l3171,5123r-7,7l3156,5137r-10,5l3135,5144r-10,2l3115,5144r-10,-4l3095,5134r-7,-7l3081,5119,7,82xe" fillcolor="white [3212]" stroked="f">
                  <v:path arrowok="t" o:connecttype="custom" o:connectlocs="2,27;1,24;0,21;0,17;0,14;1,11;3,8;6,5;8,3;12,1;15,0;19,0;22,1;25,2;28,3;31,6;33,9;1058,1687;1059,1690;1060,1694;1060,1697;1060,1701;1059,1704;1057,1707;1054,1710;1052,1712;1048,1714;1045,1714;1041,1715;1038,1714;1035,1713;1031,1711;1029,1709;1027,1706;2,27" o:connectangles="0,0,0,0,0,0,0,0,0,0,0,0,0,0,0,0,0,0,0,0,0,0,0,0,0,0,0,0,0,0,0,0,0,0,0"/>
                </v:shape>
                <v:shape id="Freeform 309" o:spid="_x0000_s1048" style="position:absolute;left:1900;top:682;width:908;height:1465;visibility:visible;mso-wrap-style:square;v-text-anchor:top" coordsize="2724,4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UzsIA&#10;AADcAAAADwAAAGRycy9kb3ducmV2LnhtbERPTWvCQBC9F/wPywheim4spdXUVUKg1PZWlRZvQ3aa&#10;DWZmQ3bV9N93C4Xe5vE+Z7UZuFUX6kPjxcB8loEiqbxtpDZw2D9PF6BCRLHYeiED3xRgsx7drDC3&#10;/irvdNnFWqUQCTkacDF2udahcsQYZr4jSdyX7xljgn2tbY/XFM6tvsuyB83YSGpw2FHpqDrtzmyg&#10;3L5+Hp2jpRRl+XZLzB8vBRszGQ/FE6hIQ/wX/7m3Ns1/vIffZ9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FTOwgAAANwAAAAPAAAAAAAAAAAAAAAAAJgCAABkcnMvZG93&#10;bnJldi54bWxQSwUGAAAAAAQABAD1AAAAhwMAAAAA&#10;" path="m7,82l3,72,,63,,53,2,41,4,33,10,23r7,-8l26,9,35,3,45,2,56,,66,2,76,6r9,4l93,17r7,10l2716,4313r4,10l2723,4333r1,11l2723,4354r-4,10l2713,4372r-7,9l2697,4388r-9,4l2678,4395r-10,l2657,4393r-10,-2l2638,4385r-8,-7l2624,4369,7,82xe" fillcolor="white [3212]" stroked="f">
                  <v:path arrowok="t" o:connecttype="custom" o:connectlocs="2,27;1,24;0,21;0,18;1,14;1,11;3,8;6,5;9,3;12,1;15,1;19,0;22,1;25,2;28,3;31,6;33,9;905,1438;907,1441;908,1444;908,1448;908,1451;906,1455;904,1457;902,1460;899,1463;896,1464;893,1465;889,1465;886,1464;882,1464;879,1462;877,1459;875,1456;2,27" o:connectangles="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:rsidR="00036946" w:rsidRPr="00DE4C3A" w:rsidRDefault="00036946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0C2760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71CE75" wp14:editId="740A2A54">
                <wp:simplePos x="0" y="0"/>
                <wp:positionH relativeFrom="margin">
                  <wp:posOffset>505460</wp:posOffset>
                </wp:positionH>
                <wp:positionV relativeFrom="paragraph">
                  <wp:posOffset>42545</wp:posOffset>
                </wp:positionV>
                <wp:extent cx="1125220" cy="1064260"/>
                <wp:effectExtent l="0" t="0" r="17780" b="2540"/>
                <wp:wrapNone/>
                <wp:docPr id="51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noProof/>
                                <w:lang w:bidi="ar-SA"/>
                              </w:rPr>
                              <w:id w:val="-1655598329"/>
                              <w:picture/>
                            </w:sdtPr>
                            <w:sdtEndPr/>
                            <w:sdtContent>
                              <w:p w:rsidR="005D792C" w:rsidRDefault="000C2760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210B07D" wp14:editId="754F60E8">
                                      <wp:extent cx="1064895" cy="561228"/>
                                      <wp:effectExtent l="19050" t="0" r="20955" b="201295"/>
                                      <wp:docPr id="18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4895" cy="561228"/>
                                              </a:xfrm>
                                              <a:prstGeom prst="roundRect">
                                                <a:avLst>
                                                  <a:gd name="adj" fmla="val 8594"/>
                                                </a:avLst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8000" endPos="28000" dist="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032" type="#_x0000_t202" style="position:absolute;margin-left:39.8pt;margin-top:3.35pt;width:88.6pt;height:83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noProof/>
                          <w:lang w:bidi="ar-SA"/>
                        </w:rPr>
                        <w:id w:val="-1655598329"/>
                        <w:picture/>
                      </w:sdtPr>
                      <w:sdtEndPr/>
                      <w:sdtContent>
                        <w:p w:rsidR="005D792C" w:rsidRDefault="000C2760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6D651624" wp14:editId="5A0F42C3">
                                <wp:extent cx="1064895" cy="561228"/>
                                <wp:effectExtent l="19050" t="0" r="20955" b="201295"/>
                                <wp:docPr id="18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4895" cy="561228"/>
                                        </a:xfrm>
                                        <a:prstGeom prst="roundRect">
                                          <a:avLst>
                                            <a:gd name="adj" fmla="val 8594"/>
                                          </a:avLst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8000" endPos="28000" dist="5000" dir="5400000" sy="-100000" algn="bl" rotWithShape="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:rsidR="00131B62" w:rsidRPr="00DE4C3A" w:rsidRDefault="00C53DA5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06D1D3" wp14:editId="31AC687D">
                <wp:simplePos x="0" y="0"/>
                <wp:positionH relativeFrom="column">
                  <wp:posOffset>2136685</wp:posOffset>
                </wp:positionH>
                <wp:positionV relativeFrom="paragraph">
                  <wp:posOffset>121751</wp:posOffset>
                </wp:positionV>
                <wp:extent cx="4857462" cy="2835798"/>
                <wp:effectExtent l="0" t="0" r="635" b="3175"/>
                <wp:wrapNone/>
                <wp:docPr id="5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462" cy="2835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760" w:rsidRPr="00B21C9C" w:rsidRDefault="000C2760" w:rsidP="00252EEC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0" o:spid="_x0000_s1033" type="#_x0000_t202" style="position:absolute;margin-left:168.25pt;margin-top:9.6pt;width:382.5pt;height:22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qct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" filled="f" stroked="f">
                <v:textbox inset="0,0,0,0">
                  <w:txbxContent>
                    <w:p w:rsidR="000C2760" w:rsidRPr="00B21C9C" w:rsidRDefault="000C2760" w:rsidP="00252EEC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1AAB" w:rsidRPr="00DE4C3A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tabs>
          <w:tab w:val="left" w:pos="7473"/>
        </w:tabs>
        <w:rPr>
          <w:rFonts w:ascii="Arial" w:hAnsi="Arial" w:cs="Arial"/>
        </w:rPr>
      </w:pPr>
      <w:r w:rsidRPr="00DE4C3A">
        <w:rPr>
          <w:rFonts w:ascii="Arial" w:hAnsi="Arial" w:cs="Arial"/>
        </w:rPr>
        <w:tab/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131B62" w:rsidRPr="00DE4C3A" w:rsidRDefault="00131B62" w:rsidP="00891AAB">
      <w:pPr>
        <w:rPr>
          <w:rFonts w:ascii="Arial" w:hAnsi="Arial" w:cs="Arial"/>
        </w:rPr>
        <w:sectPr w:rsidR="00131B62" w:rsidRPr="00DE4C3A" w:rsidSect="006D54FB">
          <w:pgSz w:w="12240" w:h="15840" w:code="1"/>
          <w:pgMar w:top="1296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</w:p>
    <w:sdt>
      <w:sdtPr>
        <w:rPr>
          <w:rFonts w:ascii="Arial" w:hAnsi="Arial" w:cs="Arial"/>
          <w:sz w:val="24"/>
        </w:rPr>
        <w:id w:val="301442922"/>
        <w:placeholder>
          <w:docPart w:val="4AF20EC238114D06B870EF36D04F5A9B"/>
        </w:placeholder>
      </w:sdtPr>
      <w:sdtEndPr/>
      <w:sdtContent>
        <w:p w:rsidR="00131B62" w:rsidRPr="00DE4C3A" w:rsidRDefault="00131B62" w:rsidP="00131B62">
          <w:pPr>
            <w:pStyle w:val="PageTitle"/>
            <w:jc w:val="center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noProof/>
              <w:sz w:val="24"/>
              <w:lang w:bidi="ar-SA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3E315F46" wp14:editId="0720CE6F">
                    <wp:simplePos x="0" y="0"/>
                    <wp:positionH relativeFrom="column">
                      <wp:posOffset>512180</wp:posOffset>
                    </wp:positionH>
                    <wp:positionV relativeFrom="paragraph">
                      <wp:posOffset>-92598</wp:posOffset>
                    </wp:positionV>
                    <wp:extent cx="6252494" cy="8478777"/>
                    <wp:effectExtent l="0" t="0" r="0" b="0"/>
                    <wp:wrapNone/>
                    <wp:docPr id="179" name="Text Box 1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2494" cy="8478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inorEastAsia" w:hAnsi="Arial" w:cs="Arial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lang w:eastAsia="ja-JP" w:bidi="ar-SA"/>
                                  </w:rPr>
                                  <w:id w:val="1385289450"/>
                                  <w:docPartObj>
                                    <w:docPartGallery w:val="Table of Contents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p w:rsidR="00131B62" w:rsidRPr="00FF717C" w:rsidRDefault="00131B62">
                                    <w:pPr>
                                      <w:pStyle w:val="TOCHeading"/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FF717C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 xml:space="preserve">        </w:t>
                                    </w:r>
                                    <w:r w:rsidR="00FF717C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 xml:space="preserve">                   </w:t>
                                    </w:r>
                                    <w:r w:rsidRPr="00FF717C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Table of Contents</w:t>
                                    </w:r>
                                  </w:p>
                                  <w:p w:rsidR="00131B62" w:rsidRPr="00146CB0" w:rsidRDefault="00891AAB" w:rsidP="00C53DA5">
                                    <w:pPr>
                                      <w:pStyle w:val="Heading1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{#Chapters}</w:t>
                                    </w:r>
                                  </w:p>
                                  <w:p w:rsidR="00131B62" w:rsidRPr="00146CB0" w:rsidRDefault="00891AAB">
                                    <w:pPr>
                                      <w:pStyle w:val="TOC1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146C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{ChapterName}</w:t>
                                    </w:r>
                                    <w:r w:rsidR="00131B62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ptab w:relativeTo="margin" w:alignment="right" w:leader="dot"/>
                                    </w:r>
                                    <w:r w:rsidR="00131B62" w:rsidRPr="00146C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  <w:p w:rsidR="00131B62" w:rsidRPr="00146CB0" w:rsidRDefault="00891AAB" w:rsidP="00891AAB">
                                    <w:pPr>
                                      <w:pStyle w:val="TOC2"/>
                                      <w:ind w:left="0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{#Topic}{TopicName}</w:t>
                                    </w:r>
                                    <w:r w:rsidR="00131B62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ptab w:relativeTo="margin" w:alignment="right" w:leader="dot"/>
                                    </w:r>
                                    <w:r w:rsidR="00131B62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  <w:p w:rsidR="00A622BE" w:rsidRPr="00146CB0" w:rsidRDefault="0038591A" w:rsidP="00A622BE">
                                    <w:pPr>
                                      <w:pStyle w:val="TOC3"/>
                                      <w:ind w:left="446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{#SubTopic}</w:t>
                                    </w:r>
                                    <w:r w:rsidR="00891AAB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{SubTopicName}</w:t>
                                    </w:r>
                                    <w:r w:rsidR="00131B62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ptab w:relativeTo="margin" w:alignment="right" w:leader="dot"/>
                                    </w:r>
                                    <w:r w:rsidR="00131B62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:rsidR="00131B62" w:rsidRPr="00146CB0" w:rsidRDefault="00A622BE" w:rsidP="00E67D93">
                                    <w:pPr>
                                      <w:pStyle w:val="TOC3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{</w:t>
                                    </w:r>
                                    <w:r w:rsidR="00E502A4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SubTopic}{</w:t>
                                    </w:r>
                                    <w:r w:rsidR="00E502A4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Topic}</w:t>
                                    </w:r>
                                    <w:r w:rsidR="00891AAB" w:rsidRPr="00146CB0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{/Chapters}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9" o:spid="_x0000_s1034" type="#_x0000_t202" style="position:absolute;left:0;text-align:left;margin-left:40.35pt;margin-top:-7.3pt;width:492.3pt;height:667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Theme="minorEastAsia" w:hAnsi="Arial" w:cs="Arial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lang w:eastAsia="ja-JP" w:bidi="ar-SA"/>
                            </w:rPr>
                            <w:id w:val="1385289450"/>
                            <w:docPartObj>
                              <w:docPartGallery w:val="Table of Contents"/>
                              <w:docPartUnique/>
                            </w:docPartObj>
                          </w:sdtPr>
                          <w:sdtEndPr/>
                          <w:sdtContent>
                            <w:p w:rsidR="00131B62" w:rsidRPr="00FF717C" w:rsidRDefault="00131B62">
                              <w:pPr>
                                <w:pStyle w:val="TOCHeading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FF717C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="00FF717C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                   </w:t>
                              </w:r>
                              <w:bookmarkStart w:id="1" w:name="_GoBack"/>
                              <w:bookmarkEnd w:id="1"/>
                              <w:r w:rsidRPr="00FF717C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Table of Contents</w:t>
                              </w:r>
                            </w:p>
                            <w:p w:rsidR="00131B62" w:rsidRPr="00146CB0" w:rsidRDefault="00891AAB" w:rsidP="00C53DA5">
                              <w:pPr>
                                <w:pStyle w:val="Heading1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{#Chapters}</w:t>
                              </w:r>
                            </w:p>
                            <w:p w:rsidR="00131B62" w:rsidRPr="00146CB0" w:rsidRDefault="00891AAB">
                              <w:pPr>
                                <w:pStyle w:val="TOC1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46CB0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{ChapterName}</w:t>
                              </w:r>
                              <w:r w:rsidR="00131B62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ptab w:relativeTo="margin" w:alignment="right" w:leader="dot"/>
                              </w:r>
                              <w:r w:rsidR="00131B62" w:rsidRPr="00146CB0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:rsidR="00131B62" w:rsidRPr="00146CB0" w:rsidRDefault="00891AAB" w:rsidP="00891AAB">
                              <w:pPr>
                                <w:pStyle w:val="TOC2"/>
                                <w:ind w:left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{#Topic}{TopicName}</w:t>
                              </w:r>
                              <w:r w:rsidR="00131B62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ptab w:relativeTo="margin" w:alignment="right" w:leader="dot"/>
                              </w:r>
                              <w:r w:rsidR="00131B62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622BE" w:rsidRPr="00146CB0" w:rsidRDefault="0038591A" w:rsidP="00A622BE">
                              <w:pPr>
                                <w:pStyle w:val="TOC3"/>
                                <w:ind w:left="446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{#SubTopic}</w:t>
                              </w:r>
                              <w:r w:rsidR="00891AAB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{SubTopicName}</w:t>
                              </w:r>
                              <w:r w:rsidR="00131B62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ptab w:relativeTo="margin" w:alignment="right" w:leader="dot"/>
                              </w:r>
                              <w:r w:rsidR="00131B62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:rsidR="00131B62" w:rsidRPr="00146CB0" w:rsidRDefault="00A622BE" w:rsidP="00E67D93">
                              <w:pPr>
                                <w:pStyle w:val="TOC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{</w:t>
                              </w:r>
                              <w:r w:rsidR="00E502A4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SubTopic}{</w:t>
                              </w:r>
                              <w:r w:rsidR="00E502A4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Topic}</w:t>
                              </w:r>
                              <w:r w:rsidR="00891AAB" w:rsidRPr="00146CB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{/Chapters}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:rsidR="00E838EB" w:rsidRPr="00DE4C3A" w:rsidRDefault="0065157F" w:rsidP="00131B62">
          <w:pPr>
            <w:pStyle w:val="PageTitle"/>
            <w:tabs>
              <w:tab w:val="left" w:pos="0"/>
              <w:tab w:val="left" w:pos="450"/>
              <w:tab w:val="left" w:pos="720"/>
            </w:tabs>
            <w:ind w:hanging="360"/>
            <w:rPr>
              <w:rFonts w:ascii="Arial" w:hAnsi="Arial" w:cs="Arial"/>
              <w:sz w:val="24"/>
            </w:rPr>
          </w:pP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</w:tblGrid>
      <w:tr w:rsidR="00131B62" w:rsidRPr="00DE4C3A" w:rsidTr="00131B62">
        <w:trPr>
          <w:trHeight w:val="91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24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24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89779B">
      <w:pPr>
        <w:pStyle w:val="Heading1"/>
        <w:rPr>
          <w:rFonts w:ascii="Arial" w:hAnsi="Arial" w:cs="Arial"/>
          <w:sz w:val="24"/>
          <w:szCs w:val="24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2A31A8" w:rsidRPr="00DE4C3A" w:rsidRDefault="002A31A8" w:rsidP="002A31A8">
      <w:pPr>
        <w:rPr>
          <w:rFonts w:ascii="Arial" w:hAnsi="Arial" w:cs="Arial"/>
        </w:rPr>
      </w:pPr>
      <w:r w:rsidRPr="00DE4C3A">
        <w:rPr>
          <w:rFonts w:ascii="Arial" w:hAnsi="Arial" w:cs="Arial"/>
        </w:rPr>
        <w:br w:type="page"/>
      </w:r>
    </w:p>
    <w:p w:rsidR="00630FF3" w:rsidRPr="00DE4C3A" w:rsidRDefault="009D7657" w:rsidP="00ED7116">
      <w:pPr>
        <w:pStyle w:val="PageTitle"/>
        <w:ind w:left="5760"/>
        <w:jc w:val="center"/>
        <w:rPr>
          <w:rFonts w:ascii="Arial" w:hAnsi="Arial" w:cs="Arial"/>
          <w:sz w:val="24"/>
        </w:rPr>
      </w:pPr>
      <w:r w:rsidRPr="00DE4C3A">
        <w:rPr>
          <w:rFonts w:ascii="Arial" w:hAnsi="Arial" w:cs="Arial"/>
          <w:noProof/>
          <w:sz w:val="24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2CCB59" wp14:editId="7F81CF9F">
                <wp:simplePos x="0" y="0"/>
                <wp:positionH relativeFrom="column">
                  <wp:posOffset>364490</wp:posOffset>
                </wp:positionH>
                <wp:positionV relativeFrom="paragraph">
                  <wp:posOffset>-222885</wp:posOffset>
                </wp:positionV>
                <wp:extent cx="6558915" cy="85629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8915" cy="856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657" w:rsidRDefault="00691554" w:rsidP="009D765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D5639">
                              <w:rPr>
                                <w:rFonts w:ascii="Arial" w:hAnsi="Arial" w:cs="Arial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</w:rPr>
                              <w:t>#</w:t>
                            </w:r>
                            <w:r w:rsidRPr="001D5639">
                              <w:rPr>
                                <w:rFonts w:ascii="Arial" w:hAnsi="Arial" w:cs="Arial"/>
                              </w:rPr>
                              <w:t xml:space="preserve">Chapters} </w:t>
                            </w:r>
                            <w:r w:rsidR="009D7657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</w:t>
                            </w:r>
                            <w:r w:rsidRPr="001D56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D765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Chapter </w:t>
                            </w:r>
                            <w:r w:rsidR="009D765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9D7657" w:rsidRPr="009D765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{chno}</w:t>
                            </w:r>
                          </w:p>
                          <w:p w:rsidR="00691554" w:rsidRPr="009D7657" w:rsidRDefault="009D7657" w:rsidP="009D7657">
                            <w:pPr>
                              <w:ind w:left="5760"/>
                              <w:rPr>
                                <w:rFonts w:ascii="Arial" w:hAnsi="Arial" w:cs="Arial"/>
                              </w:rPr>
                            </w:pPr>
                            <w:r w:rsidRPr="009D765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{</w:t>
                            </w:r>
                            <w:r w:rsidR="00691554" w:rsidRPr="009D765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ChapterName}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{#intents}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  {#intent_value}</w:t>
                            </w:r>
                          </w:p>
                          <w:p w:rsidR="009D7657" w:rsidRPr="00554AA1" w:rsidRDefault="009D7657" w:rsidP="009D7657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554AA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{label}:</w:t>
                            </w:r>
                          </w:p>
                          <w:p w:rsidR="009D7657" w:rsidRPr="00554AA1" w:rsidRDefault="009D7657" w:rsidP="009D765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554AA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{value}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{/intent_value</w:t>
                            </w:r>
                            <w:r w:rsidRPr="00C27AB4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9D7657" w:rsidRPr="00C27AB4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{/intents}</w:t>
                            </w:r>
                            <w:r w:rsidRPr="00C27AB4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{#Topic}</w:t>
                            </w:r>
                          </w:p>
                          <w:p w:rsidR="009D7657" w:rsidRPr="00554AA1" w:rsidRDefault="009D7657" w:rsidP="009D765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554AA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{chno}.{topicno} {TopicName}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{#intents}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  {#intent_value}</w:t>
                            </w:r>
                          </w:p>
                          <w:p w:rsidR="009D7657" w:rsidRPr="00554AA1" w:rsidRDefault="009D7657" w:rsidP="009D7657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554AA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{label}:</w:t>
                            </w:r>
                          </w:p>
                          <w:p w:rsidR="009D7657" w:rsidRPr="00554AA1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554AA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{value}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 {/intent_value}</w:t>
                            </w:r>
                          </w:p>
                          <w:p w:rsidR="009D7657" w:rsidRPr="00C27AB4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{/intents} </w:t>
                            </w:r>
                          </w:p>
                          <w:p w:rsidR="009D7657" w:rsidRPr="00C27AB4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{#subtopic}</w:t>
                            </w:r>
                          </w:p>
                          <w:p w:rsidR="009D7657" w:rsidRPr="00554AA1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{chno}.{topicno}.{subtopicno} {SubTopicName}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{#intents}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{#intent_value}</w:t>
                            </w:r>
                          </w:p>
                          <w:p w:rsidR="009D7657" w:rsidRPr="00554AA1" w:rsidRDefault="009D7657" w:rsidP="009D7657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554AA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{label}:</w:t>
                            </w:r>
                          </w:p>
                          <w:p w:rsidR="009D7657" w:rsidRPr="00554AA1" w:rsidRDefault="009D7657" w:rsidP="009D765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554AA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{value}</w:t>
                            </w:r>
                          </w:p>
                          <w:p w:rsidR="009D7657" w:rsidRPr="00C27AB4" w:rsidRDefault="009D7657" w:rsidP="009D76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 xml:space="preserve"> {/intent_value}</w:t>
                            </w:r>
                          </w:p>
                          <w:p w:rsidR="009D7657" w:rsidRPr="00C27AB4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{/intents}</w:t>
                            </w:r>
                          </w:p>
                          <w:p w:rsidR="009D7657" w:rsidRPr="00C27AB4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{/subtopic}</w:t>
                            </w:r>
                          </w:p>
                          <w:p w:rsidR="009D7657" w:rsidRPr="00C27AB4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{/Topic}</w:t>
                            </w:r>
                            <w:r w:rsidRPr="00C27AB4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9D7657" w:rsidRPr="00C27AB4" w:rsidRDefault="009D7657" w:rsidP="009D7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C27AB4">
                              <w:rPr>
                                <w:rFonts w:ascii="Arial" w:hAnsi="Arial" w:cs="Arial"/>
                              </w:rPr>
                              <w:t>{/Chapters}</w:t>
                            </w:r>
                          </w:p>
                          <w:p w:rsidR="009D7657" w:rsidRPr="00652FBA" w:rsidRDefault="009D7657" w:rsidP="00B92C4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28.7pt;margin-top:-17.55pt;width:516.45pt;height:67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" filled="f" stroked="f">
                <v:textbox>
                  <w:txbxContent>
                    <w:p w:rsidR="009D7657" w:rsidRDefault="00691554" w:rsidP="009D765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D5639">
                        <w:rPr>
                          <w:rFonts w:ascii="Arial" w:hAnsi="Arial" w:cs="Arial"/>
                        </w:rPr>
                        <w:t>{</w:t>
                      </w:r>
                      <w:r>
                        <w:rPr>
                          <w:rFonts w:ascii="Arial" w:hAnsi="Arial" w:cs="Arial"/>
                        </w:rPr>
                        <w:t>#</w:t>
                      </w:r>
                      <w:r w:rsidRPr="001D5639">
                        <w:rPr>
                          <w:rFonts w:ascii="Arial" w:hAnsi="Arial" w:cs="Arial"/>
                        </w:rPr>
                        <w:t xml:space="preserve">Chapters} </w:t>
                      </w:r>
                      <w:r w:rsidR="009D7657">
                        <w:rPr>
                          <w:rFonts w:ascii="Arial" w:hAnsi="Arial" w:cs="Arial"/>
                        </w:rPr>
                        <w:t xml:space="preserve">                                                                   </w:t>
                      </w:r>
                      <w:r w:rsidRPr="001D5639">
                        <w:rPr>
                          <w:rFonts w:ascii="Arial" w:hAnsi="Arial" w:cs="Arial"/>
                        </w:rPr>
                        <w:t xml:space="preserve"> </w:t>
                      </w:r>
                      <w:r w:rsidRPr="009D7657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Chapter </w:t>
                      </w:r>
                      <w:r w:rsidR="009D7657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</w:t>
                      </w:r>
                      <w:r w:rsidR="009D7657" w:rsidRPr="009D7657">
                        <w:rPr>
                          <w:rFonts w:ascii="Arial" w:hAnsi="Arial" w:cs="Arial"/>
                          <w:sz w:val="36"/>
                          <w:szCs w:val="36"/>
                        </w:rPr>
                        <w:t>{chno}</w:t>
                      </w:r>
                    </w:p>
                    <w:p w:rsidR="00691554" w:rsidRPr="009D7657" w:rsidRDefault="009D7657" w:rsidP="009D7657">
                      <w:pPr>
                        <w:ind w:left="5760"/>
                        <w:rPr>
                          <w:rFonts w:ascii="Arial" w:hAnsi="Arial" w:cs="Arial"/>
                        </w:rPr>
                      </w:pPr>
                      <w:r w:rsidRPr="009D7657">
                        <w:rPr>
                          <w:rFonts w:ascii="Arial" w:hAnsi="Arial" w:cs="Arial"/>
                          <w:sz w:val="36"/>
                          <w:szCs w:val="36"/>
                        </w:rPr>
                        <w:t>{</w:t>
                      </w:r>
                      <w:r w:rsidR="00691554" w:rsidRPr="009D7657">
                        <w:rPr>
                          <w:rFonts w:ascii="Arial" w:hAnsi="Arial" w:cs="Arial"/>
                          <w:sz w:val="36"/>
                          <w:szCs w:val="36"/>
                        </w:rPr>
                        <w:t>ChapterName}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{#intents}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  {#intent_value}</w:t>
                      </w:r>
                    </w:p>
                    <w:p w:rsidR="009D7657" w:rsidRPr="00554AA1" w:rsidRDefault="009D7657" w:rsidP="009D7657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554AA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{label}:</w:t>
                      </w:r>
                    </w:p>
                    <w:p w:rsidR="009D7657" w:rsidRPr="00554AA1" w:rsidRDefault="009D7657" w:rsidP="009D765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554AA1">
                        <w:rPr>
                          <w:rFonts w:ascii="Arial" w:hAnsi="Arial" w:cs="Arial"/>
                          <w:sz w:val="32"/>
                          <w:szCs w:val="32"/>
                        </w:rPr>
                        <w:t>{value}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{/intent_value</w:t>
                      </w:r>
                      <w:r w:rsidRPr="00C27AB4">
                        <w:rPr>
                          <w:rFonts w:ascii="Arial" w:hAnsi="Arial" w:cs="Arial"/>
                        </w:rPr>
                        <w:t>}</w:t>
                      </w:r>
                    </w:p>
                    <w:p w:rsidR="009D7657" w:rsidRPr="00C27AB4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{/intents}</w:t>
                      </w:r>
                      <w:r w:rsidRPr="00C27AB4">
                        <w:rPr>
                          <w:rFonts w:ascii="Arial" w:hAnsi="Arial" w:cs="Arial"/>
                        </w:rPr>
                        <w:tab/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{#Topic}</w:t>
                      </w:r>
                    </w:p>
                    <w:p w:rsidR="009D7657" w:rsidRPr="00554AA1" w:rsidRDefault="009D7657" w:rsidP="009D765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</w:t>
                      </w:r>
                      <w:r w:rsidRPr="00554AA1">
                        <w:rPr>
                          <w:rFonts w:ascii="Arial" w:hAnsi="Arial" w:cs="Arial"/>
                          <w:sz w:val="36"/>
                          <w:szCs w:val="36"/>
                        </w:rPr>
                        <w:t>{chno}.{topicno} {TopicName}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{#intents}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  {#intent_value}</w:t>
                      </w:r>
                    </w:p>
                    <w:p w:rsidR="009D7657" w:rsidRPr="00554AA1" w:rsidRDefault="009D7657" w:rsidP="009D7657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554AA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{label}:</w:t>
                      </w:r>
                    </w:p>
                    <w:p w:rsidR="009D7657" w:rsidRPr="00554AA1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554AA1">
                        <w:rPr>
                          <w:rFonts w:ascii="Arial" w:hAnsi="Arial" w:cs="Arial"/>
                          <w:sz w:val="32"/>
                          <w:szCs w:val="32"/>
                        </w:rPr>
                        <w:t>{value}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 {/intent_value}</w:t>
                      </w:r>
                    </w:p>
                    <w:p w:rsidR="009D7657" w:rsidRPr="00C27AB4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{/intents} </w:t>
                      </w:r>
                    </w:p>
                    <w:p w:rsidR="009D7657" w:rsidRPr="00C27AB4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{#subtopic}</w:t>
                      </w:r>
                    </w:p>
                    <w:p w:rsidR="009D7657" w:rsidRPr="00554AA1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554AA1">
                        <w:rPr>
                          <w:rFonts w:ascii="Arial" w:hAnsi="Arial" w:cs="Arial"/>
                          <w:sz w:val="36"/>
                          <w:szCs w:val="36"/>
                        </w:rPr>
                        <w:t>{chno}.{topicno}.{subtopicno} {SubTopicName}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{#intents}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{#intent_value}</w:t>
                      </w:r>
                    </w:p>
                    <w:p w:rsidR="009D7657" w:rsidRPr="00554AA1" w:rsidRDefault="009D7657" w:rsidP="009D7657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</w:t>
                      </w:r>
                      <w:r w:rsidRPr="00554AA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{label}:</w:t>
                      </w:r>
                    </w:p>
                    <w:p w:rsidR="009D7657" w:rsidRPr="00554AA1" w:rsidRDefault="009D7657" w:rsidP="009D765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 </w:t>
                      </w:r>
                      <w:r w:rsidRPr="00554AA1">
                        <w:rPr>
                          <w:rFonts w:ascii="Arial" w:hAnsi="Arial" w:cs="Arial"/>
                          <w:sz w:val="32"/>
                          <w:szCs w:val="32"/>
                        </w:rPr>
                        <w:t>{value}</w:t>
                      </w:r>
                    </w:p>
                    <w:p w:rsidR="009D7657" w:rsidRPr="00C27AB4" w:rsidRDefault="009D7657" w:rsidP="009D7657">
                      <w:pPr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 xml:space="preserve"> {/intent_value}</w:t>
                      </w:r>
                    </w:p>
                    <w:p w:rsidR="009D7657" w:rsidRPr="00C27AB4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{/intents}</w:t>
                      </w:r>
                    </w:p>
                    <w:p w:rsidR="009D7657" w:rsidRPr="00C27AB4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{/subtopic}</w:t>
                      </w:r>
                    </w:p>
                    <w:p w:rsidR="009D7657" w:rsidRPr="00C27AB4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{/Topic}</w:t>
                      </w:r>
                      <w:r w:rsidRPr="00C27AB4">
                        <w:rPr>
                          <w:rFonts w:ascii="Arial" w:hAnsi="Arial" w:cs="Arial"/>
                        </w:rPr>
                        <w:tab/>
                      </w:r>
                    </w:p>
                    <w:p w:rsidR="009D7657" w:rsidRPr="00C27AB4" w:rsidRDefault="009D7657" w:rsidP="009D7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</w:rPr>
                      </w:pPr>
                      <w:r w:rsidRPr="00C27AB4">
                        <w:rPr>
                          <w:rFonts w:ascii="Arial" w:hAnsi="Arial" w:cs="Arial"/>
                        </w:rPr>
                        <w:t>{/Chapters}</w:t>
                      </w:r>
                    </w:p>
                    <w:p w:rsidR="009D7657" w:rsidRPr="00652FBA" w:rsidRDefault="009D7657" w:rsidP="00B92C4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Arial" w:hAnsi="Arial" w:cs="Arial"/>
          <w:sz w:val="24"/>
        </w:rPr>
        <w:id w:val="301442925"/>
        <w:placeholder>
          <w:docPart w:val="237B9B6F9A9E44488565E7E7C0B68FF4"/>
        </w:placeholder>
      </w:sdtPr>
      <w:sdtEndPr/>
      <w:sdtContent>
        <w:p w:rsidR="00ED7116" w:rsidRPr="00DE4C3A" w:rsidRDefault="00ED7116" w:rsidP="00B92C46">
          <w:pPr>
            <w:pStyle w:val="PageTitle"/>
            <w:ind w:left="2160" w:firstLine="720"/>
            <w:jc w:val="left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</w:t>
          </w:r>
        </w:p>
        <w:p w:rsidR="002A31A8" w:rsidRPr="00DE4C3A" w:rsidRDefault="00ED7116" w:rsidP="00ED7116">
          <w:pPr>
            <w:pStyle w:val="PageTitle"/>
            <w:jc w:val="center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                                                                                </w:t>
          </w:r>
          <w:r w:rsidR="001D5639" w:rsidRPr="00DE4C3A">
            <w:rPr>
              <w:rFonts w:ascii="Arial" w:hAnsi="Arial" w:cs="Arial"/>
              <w:sz w:val="24"/>
            </w:rPr>
            <w:t xml:space="preserve">       </w:t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2A31A8" w:rsidRPr="00DE4C3A" w:rsidRDefault="002A31A8" w:rsidP="002A31A8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sectPr w:rsidR="004D3A9B" w:rsidRPr="00DE4C3A" w:rsidSect="00E838EB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57F" w:rsidRDefault="0065157F" w:rsidP="00A64179">
      <w:r>
        <w:separator/>
      </w:r>
    </w:p>
  </w:endnote>
  <w:endnote w:type="continuationSeparator" w:id="0">
    <w:p w:rsidR="0065157F" w:rsidRDefault="0065157F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5C5" w:rsidRDefault="008C05C5">
    <w:pPr>
      <w:pStyle w:val="Footer"/>
    </w:pPr>
  </w:p>
  <w:p w:rsidR="006D54FB" w:rsidRDefault="00FB26D4">
    <w:pPr>
      <w:pStyle w:val="Foot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96410A" wp14:editId="4949E816">
              <wp:simplePos x="0" y="0"/>
              <wp:positionH relativeFrom="margin">
                <wp:posOffset>289560</wp:posOffset>
              </wp:positionH>
              <wp:positionV relativeFrom="bottomMargin">
                <wp:posOffset>-2082800</wp:posOffset>
              </wp:positionV>
              <wp:extent cx="1203960" cy="2159000"/>
              <wp:effectExtent l="3810" t="3175" r="1905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03960" cy="2159000"/>
                        <a:chOff x="0" y="0"/>
                        <a:chExt cx="4206" cy="7541"/>
                      </a:xfrm>
                    </wpg:grpSpPr>
                    <wpg:grpSp>
                      <wpg:cNvPr id="3" name="Group 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" cy="7541"/>
                          <a:chOff x="0" y="0"/>
                          <a:chExt cx="4206" cy="754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48" y="4447"/>
                            <a:ext cx="732" cy="2069"/>
                          </a:xfrm>
                          <a:custGeom>
                            <a:avLst/>
                            <a:gdLst>
                              <a:gd name="T0" fmla="*/ 2067 w 2196"/>
                              <a:gd name="T1" fmla="*/ 741 h 6207"/>
                              <a:gd name="T2" fmla="*/ 1826 w 2196"/>
                              <a:gd name="T3" fmla="*/ 939 h 6207"/>
                              <a:gd name="T4" fmla="*/ 1614 w 2196"/>
                              <a:gd name="T5" fmla="*/ 1175 h 6207"/>
                              <a:gd name="T6" fmla="*/ 1430 w 2196"/>
                              <a:gd name="T7" fmla="*/ 1445 h 6207"/>
                              <a:gd name="T8" fmla="*/ 1275 w 2196"/>
                              <a:gd name="T9" fmla="*/ 1746 h 6207"/>
                              <a:gd name="T10" fmla="*/ 1150 w 2196"/>
                              <a:gd name="T11" fmla="*/ 2076 h 6207"/>
                              <a:gd name="T12" fmla="*/ 1057 w 2196"/>
                              <a:gd name="T13" fmla="*/ 2426 h 6207"/>
                              <a:gd name="T14" fmla="*/ 996 w 2196"/>
                              <a:gd name="T15" fmla="*/ 2798 h 6207"/>
                              <a:gd name="T16" fmla="*/ 968 w 2196"/>
                              <a:gd name="T17" fmla="*/ 3184 h 6207"/>
                              <a:gd name="T18" fmla="*/ 975 w 2196"/>
                              <a:gd name="T19" fmla="*/ 3584 h 6207"/>
                              <a:gd name="T20" fmla="*/ 1019 w 2196"/>
                              <a:gd name="T21" fmla="*/ 3990 h 6207"/>
                              <a:gd name="T22" fmla="*/ 1098 w 2196"/>
                              <a:gd name="T23" fmla="*/ 4402 h 6207"/>
                              <a:gd name="T24" fmla="*/ 1214 w 2196"/>
                              <a:gd name="T25" fmla="*/ 4814 h 6207"/>
                              <a:gd name="T26" fmla="*/ 1369 w 2196"/>
                              <a:gd name="T27" fmla="*/ 5223 h 6207"/>
                              <a:gd name="T28" fmla="*/ 1565 w 2196"/>
                              <a:gd name="T29" fmla="*/ 5625 h 6207"/>
                              <a:gd name="T30" fmla="*/ 1801 w 2196"/>
                              <a:gd name="T31" fmla="*/ 6016 h 6207"/>
                              <a:gd name="T32" fmla="*/ 1684 w 2196"/>
                              <a:gd name="T33" fmla="*/ 6091 h 6207"/>
                              <a:gd name="T34" fmla="*/ 1237 w 2196"/>
                              <a:gd name="T35" fmla="*/ 5762 h 6207"/>
                              <a:gd name="T36" fmla="*/ 860 w 2196"/>
                              <a:gd name="T37" fmla="*/ 5321 h 6207"/>
                              <a:gd name="T38" fmla="*/ 552 w 2196"/>
                              <a:gd name="T39" fmla="*/ 4790 h 6207"/>
                              <a:gd name="T40" fmla="*/ 314 w 2196"/>
                              <a:gd name="T41" fmla="*/ 4196 h 6207"/>
                              <a:gd name="T42" fmla="*/ 142 w 2196"/>
                              <a:gd name="T43" fmla="*/ 3563 h 6207"/>
                              <a:gd name="T44" fmla="*/ 38 w 2196"/>
                              <a:gd name="T45" fmla="*/ 2915 h 6207"/>
                              <a:gd name="T46" fmla="*/ 0 w 2196"/>
                              <a:gd name="T47" fmla="*/ 2276 h 6207"/>
                              <a:gd name="T48" fmla="*/ 27 w 2196"/>
                              <a:gd name="T49" fmla="*/ 1671 h 6207"/>
                              <a:gd name="T50" fmla="*/ 117 w 2196"/>
                              <a:gd name="T51" fmla="*/ 1123 h 6207"/>
                              <a:gd name="T52" fmla="*/ 270 w 2196"/>
                              <a:gd name="T53" fmla="*/ 657 h 6207"/>
                              <a:gd name="T54" fmla="*/ 485 w 2196"/>
                              <a:gd name="T55" fmla="*/ 300 h 6207"/>
                              <a:gd name="T56" fmla="*/ 761 w 2196"/>
                              <a:gd name="T57" fmla="*/ 72 h 6207"/>
                              <a:gd name="T58" fmla="*/ 1098 w 2196"/>
                              <a:gd name="T59" fmla="*/ 0 h 6207"/>
                              <a:gd name="T60" fmla="*/ 1494 w 2196"/>
                              <a:gd name="T61" fmla="*/ 107 h 6207"/>
                              <a:gd name="T62" fmla="*/ 1947 w 2196"/>
                              <a:gd name="T63" fmla="*/ 418 h 6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196" h="6207">
                                <a:moveTo>
                                  <a:pt x="2196" y="657"/>
                                </a:moveTo>
                                <a:lnTo>
                                  <a:pt x="2067" y="741"/>
                                </a:lnTo>
                                <a:lnTo>
                                  <a:pt x="1943" y="836"/>
                                </a:lnTo>
                                <a:lnTo>
                                  <a:pt x="1826" y="939"/>
                                </a:lnTo>
                                <a:lnTo>
                                  <a:pt x="1717" y="1052"/>
                                </a:lnTo>
                                <a:lnTo>
                                  <a:pt x="1614" y="1175"/>
                                </a:lnTo>
                                <a:lnTo>
                                  <a:pt x="1518" y="1306"/>
                                </a:lnTo>
                                <a:lnTo>
                                  <a:pt x="1430" y="1445"/>
                                </a:lnTo>
                                <a:lnTo>
                                  <a:pt x="1348" y="1592"/>
                                </a:lnTo>
                                <a:lnTo>
                                  <a:pt x="1275" y="1746"/>
                                </a:lnTo>
                                <a:lnTo>
                                  <a:pt x="1209" y="1907"/>
                                </a:lnTo>
                                <a:lnTo>
                                  <a:pt x="1150" y="2076"/>
                                </a:lnTo>
                                <a:lnTo>
                                  <a:pt x="1099" y="2248"/>
                                </a:lnTo>
                                <a:lnTo>
                                  <a:pt x="1057" y="2426"/>
                                </a:lnTo>
                                <a:lnTo>
                                  <a:pt x="1022" y="2610"/>
                                </a:lnTo>
                                <a:lnTo>
                                  <a:pt x="996" y="2798"/>
                                </a:lnTo>
                                <a:lnTo>
                                  <a:pt x="978" y="2989"/>
                                </a:lnTo>
                                <a:lnTo>
                                  <a:pt x="968" y="3184"/>
                                </a:lnTo>
                                <a:lnTo>
                                  <a:pt x="968" y="3383"/>
                                </a:lnTo>
                                <a:lnTo>
                                  <a:pt x="975" y="3584"/>
                                </a:lnTo>
                                <a:lnTo>
                                  <a:pt x="992" y="3786"/>
                                </a:lnTo>
                                <a:lnTo>
                                  <a:pt x="1019" y="3990"/>
                                </a:lnTo>
                                <a:lnTo>
                                  <a:pt x="1053" y="4196"/>
                                </a:lnTo>
                                <a:lnTo>
                                  <a:pt x="1098" y="4402"/>
                                </a:lnTo>
                                <a:lnTo>
                                  <a:pt x="1151" y="4608"/>
                                </a:lnTo>
                                <a:lnTo>
                                  <a:pt x="1214" y="4814"/>
                                </a:lnTo>
                                <a:lnTo>
                                  <a:pt x="1287" y="5019"/>
                                </a:lnTo>
                                <a:lnTo>
                                  <a:pt x="1369" y="5223"/>
                                </a:lnTo>
                                <a:lnTo>
                                  <a:pt x="1462" y="5425"/>
                                </a:lnTo>
                                <a:lnTo>
                                  <a:pt x="1565" y="5625"/>
                                </a:lnTo>
                                <a:lnTo>
                                  <a:pt x="1677" y="5823"/>
                                </a:lnTo>
                                <a:lnTo>
                                  <a:pt x="1801" y="6016"/>
                                </a:lnTo>
                                <a:lnTo>
                                  <a:pt x="1935" y="6207"/>
                                </a:lnTo>
                                <a:lnTo>
                                  <a:pt x="1684" y="6091"/>
                                </a:lnTo>
                                <a:lnTo>
                                  <a:pt x="1451" y="5943"/>
                                </a:lnTo>
                                <a:lnTo>
                                  <a:pt x="1237" y="5762"/>
                                </a:lnTo>
                                <a:lnTo>
                                  <a:pt x="1038" y="5554"/>
                                </a:lnTo>
                                <a:lnTo>
                                  <a:pt x="860" y="5321"/>
                                </a:lnTo>
                                <a:lnTo>
                                  <a:pt x="697" y="5065"/>
                                </a:lnTo>
                                <a:lnTo>
                                  <a:pt x="552" y="4790"/>
                                </a:lnTo>
                                <a:lnTo>
                                  <a:pt x="424" y="4500"/>
                                </a:lnTo>
                                <a:lnTo>
                                  <a:pt x="314" y="4196"/>
                                </a:lnTo>
                                <a:lnTo>
                                  <a:pt x="220" y="3884"/>
                                </a:lnTo>
                                <a:lnTo>
                                  <a:pt x="142" y="3563"/>
                                </a:lnTo>
                                <a:lnTo>
                                  <a:pt x="82" y="3239"/>
                                </a:lnTo>
                                <a:lnTo>
                                  <a:pt x="38" y="2915"/>
                                </a:lnTo>
                                <a:lnTo>
                                  <a:pt x="11" y="2593"/>
                                </a:lnTo>
                                <a:lnTo>
                                  <a:pt x="0" y="2276"/>
                                </a:lnTo>
                                <a:lnTo>
                                  <a:pt x="4" y="1968"/>
                                </a:lnTo>
                                <a:lnTo>
                                  <a:pt x="27" y="1671"/>
                                </a:lnTo>
                                <a:lnTo>
                                  <a:pt x="63" y="1388"/>
                                </a:lnTo>
                                <a:lnTo>
                                  <a:pt x="117" y="1123"/>
                                </a:lnTo>
                                <a:lnTo>
                                  <a:pt x="186" y="879"/>
                                </a:lnTo>
                                <a:lnTo>
                                  <a:pt x="270" y="657"/>
                                </a:lnTo>
                                <a:lnTo>
                                  <a:pt x="370" y="464"/>
                                </a:lnTo>
                                <a:lnTo>
                                  <a:pt x="485" y="300"/>
                                </a:lnTo>
                                <a:lnTo>
                                  <a:pt x="616" y="168"/>
                                </a:lnTo>
                                <a:lnTo>
                                  <a:pt x="761" y="72"/>
                                </a:lnTo>
                                <a:lnTo>
                                  <a:pt x="923" y="14"/>
                                </a:lnTo>
                                <a:lnTo>
                                  <a:pt x="1098" y="0"/>
                                </a:lnTo>
                                <a:lnTo>
                                  <a:pt x="1289" y="30"/>
                                </a:lnTo>
                                <a:lnTo>
                                  <a:pt x="1494" y="107"/>
                                </a:lnTo>
                                <a:lnTo>
                                  <a:pt x="1714" y="236"/>
                                </a:lnTo>
                                <a:lnTo>
                                  <a:pt x="1947" y="418"/>
                                </a:lnTo>
                                <a:lnTo>
                                  <a:pt x="2196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1311"/>
                            <a:ext cx="3114" cy="2537"/>
                          </a:xfrm>
                          <a:custGeom>
                            <a:avLst/>
                            <a:gdLst>
                              <a:gd name="T0" fmla="*/ 2856 w 9341"/>
                              <a:gd name="T1" fmla="*/ 3962 h 7613"/>
                              <a:gd name="T2" fmla="*/ 2905 w 9341"/>
                              <a:gd name="T3" fmla="*/ 3713 h 7613"/>
                              <a:gd name="T4" fmla="*/ 2979 w 9341"/>
                              <a:gd name="T5" fmla="*/ 3481 h 7613"/>
                              <a:gd name="T6" fmla="*/ 3071 w 9341"/>
                              <a:gd name="T7" fmla="*/ 3266 h 7613"/>
                              <a:gd name="T8" fmla="*/ 3185 w 9341"/>
                              <a:gd name="T9" fmla="*/ 3068 h 7613"/>
                              <a:gd name="T10" fmla="*/ 3316 w 9341"/>
                              <a:gd name="T11" fmla="*/ 2887 h 7613"/>
                              <a:gd name="T12" fmla="*/ 3464 w 9341"/>
                              <a:gd name="T13" fmla="*/ 2723 h 7613"/>
                              <a:gd name="T14" fmla="*/ 3626 w 9341"/>
                              <a:gd name="T15" fmla="*/ 2574 h 7613"/>
                              <a:gd name="T16" fmla="*/ 3603 w 9341"/>
                              <a:gd name="T17" fmla="*/ 2397 h 7613"/>
                              <a:gd name="T18" fmla="*/ 3534 w 9341"/>
                              <a:gd name="T19" fmla="*/ 2173 h 7613"/>
                              <a:gd name="T20" fmla="*/ 3485 w 9341"/>
                              <a:gd name="T21" fmla="*/ 1925 h 7613"/>
                              <a:gd name="T22" fmla="*/ 3453 w 9341"/>
                              <a:gd name="T23" fmla="*/ 1662 h 7613"/>
                              <a:gd name="T24" fmla="*/ 3427 w 9341"/>
                              <a:gd name="T25" fmla="*/ 1203 h 7613"/>
                              <a:gd name="T26" fmla="*/ 3430 w 9341"/>
                              <a:gd name="T27" fmla="*/ 757 h 7613"/>
                              <a:gd name="T28" fmla="*/ 3088 w 9341"/>
                              <a:gd name="T29" fmla="*/ 847 h 7613"/>
                              <a:gd name="T30" fmla="*/ 2656 w 9341"/>
                              <a:gd name="T31" fmla="*/ 1133 h 7613"/>
                              <a:gd name="T32" fmla="*/ 2260 w 9341"/>
                              <a:gd name="T33" fmla="*/ 1473 h 7613"/>
                              <a:gd name="T34" fmla="*/ 1908 w 9341"/>
                              <a:gd name="T35" fmla="*/ 1869 h 7613"/>
                              <a:gd name="T36" fmla="*/ 1605 w 9341"/>
                              <a:gd name="T37" fmla="*/ 2320 h 7613"/>
                              <a:gd name="T38" fmla="*/ 1362 w 9341"/>
                              <a:gd name="T39" fmla="*/ 2827 h 7613"/>
                              <a:gd name="T40" fmla="*/ 1182 w 9341"/>
                              <a:gd name="T41" fmla="*/ 3385 h 7613"/>
                              <a:gd name="T42" fmla="*/ 1074 w 9341"/>
                              <a:gd name="T43" fmla="*/ 3997 h 7613"/>
                              <a:gd name="T44" fmla="*/ 1946 w 9341"/>
                              <a:gd name="T45" fmla="*/ 5830 h 7613"/>
                              <a:gd name="T46" fmla="*/ 4439 w 9341"/>
                              <a:gd name="T47" fmla="*/ 2446 h 7613"/>
                              <a:gd name="T48" fmla="*/ 4984 w 9341"/>
                              <a:gd name="T49" fmla="*/ 2212 h 7613"/>
                              <a:gd name="T50" fmla="*/ 5760 w 9341"/>
                              <a:gd name="T51" fmla="*/ 2271 h 7613"/>
                              <a:gd name="T52" fmla="*/ 6604 w 9341"/>
                              <a:gd name="T53" fmla="*/ 2606 h 7613"/>
                              <a:gd name="T54" fmla="*/ 7347 w 9341"/>
                              <a:gd name="T55" fmla="*/ 3193 h 7613"/>
                              <a:gd name="T56" fmla="*/ 7826 w 9341"/>
                              <a:gd name="T57" fmla="*/ 4010 h 7613"/>
                              <a:gd name="T58" fmla="*/ 7874 w 9341"/>
                              <a:gd name="T59" fmla="*/ 5032 h 7613"/>
                              <a:gd name="T60" fmla="*/ 7322 w 9341"/>
                              <a:gd name="T61" fmla="*/ 6241 h 7613"/>
                              <a:gd name="T62" fmla="*/ 6008 w 9341"/>
                              <a:gd name="T63" fmla="*/ 7613 h 7613"/>
                              <a:gd name="T64" fmla="*/ 6158 w 9341"/>
                              <a:gd name="T65" fmla="*/ 7542 h 7613"/>
                              <a:gd name="T66" fmla="*/ 6469 w 9341"/>
                              <a:gd name="T67" fmla="*/ 7534 h 7613"/>
                              <a:gd name="T68" fmla="*/ 6896 w 9341"/>
                              <a:gd name="T69" fmla="*/ 7531 h 7613"/>
                              <a:gd name="T70" fmla="*/ 7397 w 9341"/>
                              <a:gd name="T71" fmla="*/ 7474 h 7613"/>
                              <a:gd name="T72" fmla="*/ 7924 w 9341"/>
                              <a:gd name="T73" fmla="*/ 7306 h 7613"/>
                              <a:gd name="T74" fmla="*/ 8439 w 9341"/>
                              <a:gd name="T75" fmla="*/ 6968 h 7613"/>
                              <a:gd name="T76" fmla="*/ 8894 w 9341"/>
                              <a:gd name="T77" fmla="*/ 6404 h 7613"/>
                              <a:gd name="T78" fmla="*/ 9248 w 9341"/>
                              <a:gd name="T79" fmla="*/ 5554 h 7613"/>
                              <a:gd name="T80" fmla="*/ 9331 w 9341"/>
                              <a:gd name="T81" fmla="*/ 4084 h 7613"/>
                              <a:gd name="T82" fmla="*/ 9108 w 9341"/>
                              <a:gd name="T83" fmla="*/ 2832 h 7613"/>
                              <a:gd name="T84" fmla="*/ 8626 w 9341"/>
                              <a:gd name="T85" fmla="*/ 1804 h 7613"/>
                              <a:gd name="T86" fmla="*/ 7940 w 9341"/>
                              <a:gd name="T87" fmla="*/ 1004 h 7613"/>
                              <a:gd name="T88" fmla="*/ 7100 w 9341"/>
                              <a:gd name="T89" fmla="*/ 436 h 7613"/>
                              <a:gd name="T90" fmla="*/ 6157 w 9341"/>
                              <a:gd name="T91" fmla="*/ 99 h 7613"/>
                              <a:gd name="T92" fmla="*/ 5164 w 9341"/>
                              <a:gd name="T93" fmla="*/ 0 h 7613"/>
                              <a:gd name="T94" fmla="*/ 4170 w 9341"/>
                              <a:gd name="T95" fmla="*/ 140 h 7613"/>
                              <a:gd name="T96" fmla="*/ 4172 w 9341"/>
                              <a:gd name="T97" fmla="*/ 470 h 7613"/>
                              <a:gd name="T98" fmla="*/ 4187 w 9341"/>
                              <a:gd name="T99" fmla="*/ 815 h 7613"/>
                              <a:gd name="T100" fmla="*/ 4251 w 9341"/>
                              <a:gd name="T101" fmla="*/ 1500 h 7613"/>
                              <a:gd name="T102" fmla="*/ 4342 w 9341"/>
                              <a:gd name="T103" fmla="*/ 2083 h 7613"/>
                              <a:gd name="T104" fmla="*/ 4391 w 9341"/>
                              <a:gd name="T105" fmla="*/ 2299 h 7613"/>
                              <a:gd name="T106" fmla="*/ 4439 w 9341"/>
                              <a:gd name="T107" fmla="*/ 2446 h 7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341" h="7613">
                                <a:moveTo>
                                  <a:pt x="2835" y="4159"/>
                                </a:moveTo>
                                <a:lnTo>
                                  <a:pt x="2841" y="4092"/>
                                </a:lnTo>
                                <a:lnTo>
                                  <a:pt x="2848" y="4026"/>
                                </a:lnTo>
                                <a:lnTo>
                                  <a:pt x="2856" y="3962"/>
                                </a:lnTo>
                                <a:lnTo>
                                  <a:pt x="2866" y="3898"/>
                                </a:lnTo>
                                <a:lnTo>
                                  <a:pt x="2879" y="3835"/>
                                </a:lnTo>
                                <a:lnTo>
                                  <a:pt x="2891" y="3774"/>
                                </a:lnTo>
                                <a:lnTo>
                                  <a:pt x="2905" y="3713"/>
                                </a:lnTo>
                                <a:lnTo>
                                  <a:pt x="2922" y="3654"/>
                                </a:lnTo>
                                <a:lnTo>
                                  <a:pt x="2939" y="3596"/>
                                </a:lnTo>
                                <a:lnTo>
                                  <a:pt x="2958" y="3538"/>
                                </a:lnTo>
                                <a:lnTo>
                                  <a:pt x="2979" y="3481"/>
                                </a:lnTo>
                                <a:lnTo>
                                  <a:pt x="3000" y="3426"/>
                                </a:lnTo>
                                <a:lnTo>
                                  <a:pt x="3022" y="3372"/>
                                </a:lnTo>
                                <a:lnTo>
                                  <a:pt x="3046" y="3319"/>
                                </a:lnTo>
                                <a:lnTo>
                                  <a:pt x="3071" y="3266"/>
                                </a:lnTo>
                                <a:lnTo>
                                  <a:pt x="3098" y="3215"/>
                                </a:lnTo>
                                <a:lnTo>
                                  <a:pt x="3126" y="3166"/>
                                </a:lnTo>
                                <a:lnTo>
                                  <a:pt x="3155" y="3116"/>
                                </a:lnTo>
                                <a:lnTo>
                                  <a:pt x="3185" y="3068"/>
                                </a:lnTo>
                                <a:lnTo>
                                  <a:pt x="3216" y="3022"/>
                                </a:lnTo>
                                <a:lnTo>
                                  <a:pt x="3249" y="2976"/>
                                </a:lnTo>
                                <a:lnTo>
                                  <a:pt x="3281" y="2931"/>
                                </a:lnTo>
                                <a:lnTo>
                                  <a:pt x="3316" y="2887"/>
                                </a:lnTo>
                                <a:lnTo>
                                  <a:pt x="3351" y="2845"/>
                                </a:lnTo>
                                <a:lnTo>
                                  <a:pt x="3388" y="2803"/>
                                </a:lnTo>
                                <a:lnTo>
                                  <a:pt x="3425" y="2763"/>
                                </a:lnTo>
                                <a:lnTo>
                                  <a:pt x="3464" y="2723"/>
                                </a:lnTo>
                                <a:lnTo>
                                  <a:pt x="3503" y="2684"/>
                                </a:lnTo>
                                <a:lnTo>
                                  <a:pt x="3543" y="2647"/>
                                </a:lnTo>
                                <a:lnTo>
                                  <a:pt x="3584" y="2610"/>
                                </a:lnTo>
                                <a:lnTo>
                                  <a:pt x="3626" y="2574"/>
                                </a:lnTo>
                                <a:lnTo>
                                  <a:pt x="3668" y="2540"/>
                                </a:lnTo>
                                <a:lnTo>
                                  <a:pt x="3646" y="2494"/>
                                </a:lnTo>
                                <a:lnTo>
                                  <a:pt x="3623" y="2448"/>
                                </a:lnTo>
                                <a:lnTo>
                                  <a:pt x="3603" y="2397"/>
                                </a:lnTo>
                                <a:lnTo>
                                  <a:pt x="3584" y="2344"/>
                                </a:lnTo>
                                <a:lnTo>
                                  <a:pt x="3565" y="2289"/>
                                </a:lnTo>
                                <a:lnTo>
                                  <a:pt x="3550" y="2233"/>
                                </a:lnTo>
                                <a:lnTo>
                                  <a:pt x="3534" y="2173"/>
                                </a:lnTo>
                                <a:lnTo>
                                  <a:pt x="3520" y="2114"/>
                                </a:lnTo>
                                <a:lnTo>
                                  <a:pt x="3508" y="2052"/>
                                </a:lnTo>
                                <a:lnTo>
                                  <a:pt x="3496" y="1990"/>
                                </a:lnTo>
                                <a:lnTo>
                                  <a:pt x="3485" y="1925"/>
                                </a:lnTo>
                                <a:lnTo>
                                  <a:pt x="3477" y="1859"/>
                                </a:lnTo>
                                <a:lnTo>
                                  <a:pt x="3467" y="1794"/>
                                </a:lnTo>
                                <a:lnTo>
                                  <a:pt x="3460" y="1728"/>
                                </a:lnTo>
                                <a:lnTo>
                                  <a:pt x="3453" y="1662"/>
                                </a:lnTo>
                                <a:lnTo>
                                  <a:pt x="3447" y="1595"/>
                                </a:lnTo>
                                <a:lnTo>
                                  <a:pt x="3439" y="1462"/>
                                </a:lnTo>
                                <a:lnTo>
                                  <a:pt x="3432" y="1331"/>
                                </a:lnTo>
                                <a:lnTo>
                                  <a:pt x="3427" y="1203"/>
                                </a:lnTo>
                                <a:lnTo>
                                  <a:pt x="3426" y="1080"/>
                                </a:lnTo>
                                <a:lnTo>
                                  <a:pt x="3426" y="964"/>
                                </a:lnTo>
                                <a:lnTo>
                                  <a:pt x="3427" y="856"/>
                                </a:lnTo>
                                <a:lnTo>
                                  <a:pt x="3430" y="757"/>
                                </a:lnTo>
                                <a:lnTo>
                                  <a:pt x="3433" y="669"/>
                                </a:lnTo>
                                <a:lnTo>
                                  <a:pt x="3316" y="724"/>
                                </a:lnTo>
                                <a:lnTo>
                                  <a:pt x="3202" y="783"/>
                                </a:lnTo>
                                <a:lnTo>
                                  <a:pt x="3088" y="847"/>
                                </a:lnTo>
                                <a:lnTo>
                                  <a:pt x="2977" y="914"/>
                                </a:lnTo>
                                <a:lnTo>
                                  <a:pt x="2869" y="983"/>
                                </a:lnTo>
                                <a:lnTo>
                                  <a:pt x="2761" y="1056"/>
                                </a:lnTo>
                                <a:lnTo>
                                  <a:pt x="2656" y="1133"/>
                                </a:lnTo>
                                <a:lnTo>
                                  <a:pt x="2554" y="1213"/>
                                </a:lnTo>
                                <a:lnTo>
                                  <a:pt x="2452" y="1297"/>
                                </a:lnTo>
                                <a:lnTo>
                                  <a:pt x="2355" y="1383"/>
                                </a:lnTo>
                                <a:lnTo>
                                  <a:pt x="2260" y="1473"/>
                                </a:lnTo>
                                <a:lnTo>
                                  <a:pt x="2168" y="1568"/>
                                </a:lnTo>
                                <a:lnTo>
                                  <a:pt x="2078" y="1666"/>
                                </a:lnTo>
                                <a:lnTo>
                                  <a:pt x="1991" y="1766"/>
                                </a:lnTo>
                                <a:lnTo>
                                  <a:pt x="1908" y="1869"/>
                                </a:lnTo>
                                <a:lnTo>
                                  <a:pt x="1828" y="1978"/>
                                </a:lnTo>
                                <a:lnTo>
                                  <a:pt x="1750" y="2089"/>
                                </a:lnTo>
                                <a:lnTo>
                                  <a:pt x="1676" y="2203"/>
                                </a:lnTo>
                                <a:lnTo>
                                  <a:pt x="1605" y="2320"/>
                                </a:lnTo>
                                <a:lnTo>
                                  <a:pt x="1539" y="2442"/>
                                </a:lnTo>
                                <a:lnTo>
                                  <a:pt x="1476" y="2566"/>
                                </a:lnTo>
                                <a:lnTo>
                                  <a:pt x="1417" y="2695"/>
                                </a:lnTo>
                                <a:lnTo>
                                  <a:pt x="1362" y="2827"/>
                                </a:lnTo>
                                <a:lnTo>
                                  <a:pt x="1310" y="2961"/>
                                </a:lnTo>
                                <a:lnTo>
                                  <a:pt x="1263" y="3100"/>
                                </a:lnTo>
                                <a:lnTo>
                                  <a:pt x="1220" y="3241"/>
                                </a:lnTo>
                                <a:lnTo>
                                  <a:pt x="1182" y="3385"/>
                                </a:lnTo>
                                <a:lnTo>
                                  <a:pt x="1148" y="3534"/>
                                </a:lnTo>
                                <a:lnTo>
                                  <a:pt x="1119" y="3685"/>
                                </a:lnTo>
                                <a:lnTo>
                                  <a:pt x="1093" y="3839"/>
                                </a:lnTo>
                                <a:lnTo>
                                  <a:pt x="1074" y="3997"/>
                                </a:lnTo>
                                <a:lnTo>
                                  <a:pt x="1059" y="4159"/>
                                </a:lnTo>
                                <a:lnTo>
                                  <a:pt x="0" y="4159"/>
                                </a:lnTo>
                                <a:lnTo>
                                  <a:pt x="972" y="4994"/>
                                </a:lnTo>
                                <a:lnTo>
                                  <a:pt x="1946" y="5830"/>
                                </a:lnTo>
                                <a:lnTo>
                                  <a:pt x="2918" y="4994"/>
                                </a:lnTo>
                                <a:lnTo>
                                  <a:pt x="3890" y="4159"/>
                                </a:lnTo>
                                <a:lnTo>
                                  <a:pt x="2835" y="4159"/>
                                </a:lnTo>
                                <a:close/>
                                <a:moveTo>
                                  <a:pt x="4439" y="2446"/>
                                </a:moveTo>
                                <a:lnTo>
                                  <a:pt x="4545" y="2359"/>
                                </a:lnTo>
                                <a:lnTo>
                                  <a:pt x="4673" y="2291"/>
                                </a:lnTo>
                                <a:lnTo>
                                  <a:pt x="4819" y="2241"/>
                                </a:lnTo>
                                <a:lnTo>
                                  <a:pt x="4984" y="2212"/>
                                </a:lnTo>
                                <a:lnTo>
                                  <a:pt x="5162" y="2199"/>
                                </a:lnTo>
                                <a:lnTo>
                                  <a:pt x="5354" y="2206"/>
                                </a:lnTo>
                                <a:lnTo>
                                  <a:pt x="5553" y="2230"/>
                                </a:lnTo>
                                <a:lnTo>
                                  <a:pt x="5760" y="2271"/>
                                </a:lnTo>
                                <a:lnTo>
                                  <a:pt x="5971" y="2330"/>
                                </a:lnTo>
                                <a:lnTo>
                                  <a:pt x="6184" y="2407"/>
                                </a:lnTo>
                                <a:lnTo>
                                  <a:pt x="6396" y="2499"/>
                                </a:lnTo>
                                <a:lnTo>
                                  <a:pt x="6604" y="2606"/>
                                </a:lnTo>
                                <a:lnTo>
                                  <a:pt x="6806" y="2730"/>
                                </a:lnTo>
                                <a:lnTo>
                                  <a:pt x="6998" y="2869"/>
                                </a:lnTo>
                                <a:lnTo>
                                  <a:pt x="7180" y="3025"/>
                                </a:lnTo>
                                <a:lnTo>
                                  <a:pt x="7347" y="3193"/>
                                </a:lnTo>
                                <a:lnTo>
                                  <a:pt x="7499" y="3377"/>
                                </a:lnTo>
                                <a:lnTo>
                                  <a:pt x="7630" y="3575"/>
                                </a:lnTo>
                                <a:lnTo>
                                  <a:pt x="7740" y="3785"/>
                                </a:lnTo>
                                <a:lnTo>
                                  <a:pt x="7826" y="4010"/>
                                </a:lnTo>
                                <a:lnTo>
                                  <a:pt x="7885" y="4246"/>
                                </a:lnTo>
                                <a:lnTo>
                                  <a:pt x="7914" y="4496"/>
                                </a:lnTo>
                                <a:lnTo>
                                  <a:pt x="7910" y="4759"/>
                                </a:lnTo>
                                <a:lnTo>
                                  <a:pt x="7874" y="5032"/>
                                </a:lnTo>
                                <a:lnTo>
                                  <a:pt x="7798" y="5318"/>
                                </a:lnTo>
                                <a:lnTo>
                                  <a:pt x="7682" y="5615"/>
                                </a:lnTo>
                                <a:lnTo>
                                  <a:pt x="7525" y="5923"/>
                                </a:lnTo>
                                <a:lnTo>
                                  <a:pt x="7322" y="6241"/>
                                </a:lnTo>
                                <a:lnTo>
                                  <a:pt x="7072" y="6569"/>
                                </a:lnTo>
                                <a:lnTo>
                                  <a:pt x="6770" y="6907"/>
                                </a:lnTo>
                                <a:lnTo>
                                  <a:pt x="6417" y="7255"/>
                                </a:lnTo>
                                <a:lnTo>
                                  <a:pt x="6008" y="7613"/>
                                </a:lnTo>
                                <a:lnTo>
                                  <a:pt x="6029" y="7586"/>
                                </a:lnTo>
                                <a:lnTo>
                                  <a:pt x="6060" y="7566"/>
                                </a:lnTo>
                                <a:lnTo>
                                  <a:pt x="6105" y="7552"/>
                                </a:lnTo>
                                <a:lnTo>
                                  <a:pt x="6158" y="7542"/>
                                </a:lnTo>
                                <a:lnTo>
                                  <a:pt x="6223" y="7536"/>
                                </a:lnTo>
                                <a:lnTo>
                                  <a:pt x="6296" y="7534"/>
                                </a:lnTo>
                                <a:lnTo>
                                  <a:pt x="6379" y="7534"/>
                                </a:lnTo>
                                <a:lnTo>
                                  <a:pt x="6469" y="7534"/>
                                </a:lnTo>
                                <a:lnTo>
                                  <a:pt x="6566" y="7535"/>
                                </a:lnTo>
                                <a:lnTo>
                                  <a:pt x="6671" y="7535"/>
                                </a:lnTo>
                                <a:lnTo>
                                  <a:pt x="6782" y="7535"/>
                                </a:lnTo>
                                <a:lnTo>
                                  <a:pt x="6896" y="7531"/>
                                </a:lnTo>
                                <a:lnTo>
                                  <a:pt x="7017" y="7524"/>
                                </a:lnTo>
                                <a:lnTo>
                                  <a:pt x="7141" y="7512"/>
                                </a:lnTo>
                                <a:lnTo>
                                  <a:pt x="7267" y="7497"/>
                                </a:lnTo>
                                <a:lnTo>
                                  <a:pt x="7397" y="7474"/>
                                </a:lnTo>
                                <a:lnTo>
                                  <a:pt x="7527" y="7445"/>
                                </a:lnTo>
                                <a:lnTo>
                                  <a:pt x="7660" y="7408"/>
                                </a:lnTo>
                                <a:lnTo>
                                  <a:pt x="7792" y="7361"/>
                                </a:lnTo>
                                <a:lnTo>
                                  <a:pt x="7924" y="7306"/>
                                </a:lnTo>
                                <a:lnTo>
                                  <a:pt x="8056" y="7240"/>
                                </a:lnTo>
                                <a:lnTo>
                                  <a:pt x="8186" y="7162"/>
                                </a:lnTo>
                                <a:lnTo>
                                  <a:pt x="8314" y="7071"/>
                                </a:lnTo>
                                <a:lnTo>
                                  <a:pt x="8439" y="6968"/>
                                </a:lnTo>
                                <a:lnTo>
                                  <a:pt x="8560" y="6851"/>
                                </a:lnTo>
                                <a:lnTo>
                                  <a:pt x="8677" y="6718"/>
                                </a:lnTo>
                                <a:lnTo>
                                  <a:pt x="8788" y="6569"/>
                                </a:lnTo>
                                <a:lnTo>
                                  <a:pt x="8894" y="6404"/>
                                </a:lnTo>
                                <a:lnTo>
                                  <a:pt x="8994" y="6220"/>
                                </a:lnTo>
                                <a:lnTo>
                                  <a:pt x="9086" y="6018"/>
                                </a:lnTo>
                                <a:lnTo>
                                  <a:pt x="9171" y="5797"/>
                                </a:lnTo>
                                <a:lnTo>
                                  <a:pt x="9248" y="5554"/>
                                </a:lnTo>
                                <a:lnTo>
                                  <a:pt x="9300" y="5167"/>
                                </a:lnTo>
                                <a:lnTo>
                                  <a:pt x="9331" y="4792"/>
                                </a:lnTo>
                                <a:lnTo>
                                  <a:pt x="9341" y="4430"/>
                                </a:lnTo>
                                <a:lnTo>
                                  <a:pt x="9331" y="4084"/>
                                </a:lnTo>
                                <a:lnTo>
                                  <a:pt x="9303" y="3750"/>
                                </a:lnTo>
                                <a:lnTo>
                                  <a:pt x="9255" y="3430"/>
                                </a:lnTo>
                                <a:lnTo>
                                  <a:pt x="9189" y="3124"/>
                                </a:lnTo>
                                <a:lnTo>
                                  <a:pt x="9108" y="2832"/>
                                </a:lnTo>
                                <a:lnTo>
                                  <a:pt x="9009" y="2554"/>
                                </a:lnTo>
                                <a:lnTo>
                                  <a:pt x="8895" y="2291"/>
                                </a:lnTo>
                                <a:lnTo>
                                  <a:pt x="8768" y="2040"/>
                                </a:lnTo>
                                <a:lnTo>
                                  <a:pt x="8626" y="1804"/>
                                </a:lnTo>
                                <a:lnTo>
                                  <a:pt x="8472" y="1584"/>
                                </a:lnTo>
                                <a:lnTo>
                                  <a:pt x="8306" y="1376"/>
                                </a:lnTo>
                                <a:lnTo>
                                  <a:pt x="8128" y="1184"/>
                                </a:lnTo>
                                <a:lnTo>
                                  <a:pt x="7940" y="1004"/>
                                </a:lnTo>
                                <a:lnTo>
                                  <a:pt x="7741" y="840"/>
                                </a:lnTo>
                                <a:lnTo>
                                  <a:pt x="7536" y="692"/>
                                </a:lnTo>
                                <a:lnTo>
                                  <a:pt x="7321" y="556"/>
                                </a:lnTo>
                                <a:lnTo>
                                  <a:pt x="7100" y="436"/>
                                </a:lnTo>
                                <a:lnTo>
                                  <a:pt x="6872" y="330"/>
                                </a:lnTo>
                                <a:lnTo>
                                  <a:pt x="6637" y="238"/>
                                </a:lnTo>
                                <a:lnTo>
                                  <a:pt x="6399" y="161"/>
                                </a:lnTo>
                                <a:lnTo>
                                  <a:pt x="6157" y="99"/>
                                </a:lnTo>
                                <a:lnTo>
                                  <a:pt x="5911" y="52"/>
                                </a:lnTo>
                                <a:lnTo>
                                  <a:pt x="5663" y="20"/>
                                </a:lnTo>
                                <a:lnTo>
                                  <a:pt x="5414" y="2"/>
                                </a:lnTo>
                                <a:lnTo>
                                  <a:pt x="5164" y="0"/>
                                </a:lnTo>
                                <a:lnTo>
                                  <a:pt x="4913" y="13"/>
                                </a:lnTo>
                                <a:lnTo>
                                  <a:pt x="4664" y="40"/>
                                </a:lnTo>
                                <a:lnTo>
                                  <a:pt x="4417" y="84"/>
                                </a:lnTo>
                                <a:lnTo>
                                  <a:pt x="4170" y="140"/>
                                </a:lnTo>
                                <a:lnTo>
                                  <a:pt x="4169" y="221"/>
                                </a:lnTo>
                                <a:lnTo>
                                  <a:pt x="4169" y="301"/>
                                </a:lnTo>
                                <a:lnTo>
                                  <a:pt x="4170" y="385"/>
                                </a:lnTo>
                                <a:lnTo>
                                  <a:pt x="4172" y="470"/>
                                </a:lnTo>
                                <a:lnTo>
                                  <a:pt x="4175" y="554"/>
                                </a:lnTo>
                                <a:lnTo>
                                  <a:pt x="4177" y="641"/>
                                </a:lnTo>
                                <a:lnTo>
                                  <a:pt x="4182" y="727"/>
                                </a:lnTo>
                                <a:lnTo>
                                  <a:pt x="4187" y="815"/>
                                </a:lnTo>
                                <a:lnTo>
                                  <a:pt x="4200" y="990"/>
                                </a:lnTo>
                                <a:lnTo>
                                  <a:pt x="4214" y="1164"/>
                                </a:lnTo>
                                <a:lnTo>
                                  <a:pt x="4232" y="1334"/>
                                </a:lnTo>
                                <a:lnTo>
                                  <a:pt x="4251" y="1500"/>
                                </a:lnTo>
                                <a:lnTo>
                                  <a:pt x="4272" y="1660"/>
                                </a:lnTo>
                                <a:lnTo>
                                  <a:pt x="4294" y="1811"/>
                                </a:lnTo>
                                <a:lnTo>
                                  <a:pt x="4318" y="1953"/>
                                </a:lnTo>
                                <a:lnTo>
                                  <a:pt x="4342" y="2083"/>
                                </a:lnTo>
                                <a:lnTo>
                                  <a:pt x="4355" y="2142"/>
                                </a:lnTo>
                                <a:lnTo>
                                  <a:pt x="4366" y="2199"/>
                                </a:lnTo>
                                <a:lnTo>
                                  <a:pt x="4379" y="2251"/>
                                </a:lnTo>
                                <a:lnTo>
                                  <a:pt x="4391" y="2299"/>
                                </a:lnTo>
                                <a:lnTo>
                                  <a:pt x="4404" y="2343"/>
                                </a:lnTo>
                                <a:lnTo>
                                  <a:pt x="4415" y="2383"/>
                                </a:lnTo>
                                <a:lnTo>
                                  <a:pt x="4428" y="2417"/>
                                </a:lnTo>
                                <a:lnTo>
                                  <a:pt x="4439" y="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44" y="6762"/>
                            <a:ext cx="776" cy="779"/>
                          </a:xfrm>
                          <a:custGeom>
                            <a:avLst/>
                            <a:gdLst>
                              <a:gd name="T0" fmla="*/ 1282 w 2326"/>
                              <a:gd name="T1" fmla="*/ 5 h 2337"/>
                              <a:gd name="T2" fmla="*/ 1454 w 2326"/>
                              <a:gd name="T3" fmla="*/ 37 h 2337"/>
                              <a:gd name="T4" fmla="*/ 1616 w 2326"/>
                              <a:gd name="T5" fmla="*/ 92 h 2337"/>
                              <a:gd name="T6" fmla="*/ 1766 w 2326"/>
                              <a:gd name="T7" fmla="*/ 169 h 2337"/>
                              <a:gd name="T8" fmla="*/ 1903 w 2326"/>
                              <a:gd name="T9" fmla="*/ 267 h 2337"/>
                              <a:gd name="T10" fmla="*/ 2024 w 2326"/>
                              <a:gd name="T11" fmla="*/ 383 h 2337"/>
                              <a:gd name="T12" fmla="*/ 2128 w 2326"/>
                              <a:gd name="T13" fmla="*/ 514 h 2337"/>
                              <a:gd name="T14" fmla="*/ 2211 w 2326"/>
                              <a:gd name="T15" fmla="*/ 661 h 2337"/>
                              <a:gd name="T16" fmla="*/ 2274 w 2326"/>
                              <a:gd name="T17" fmla="*/ 821 h 2337"/>
                              <a:gd name="T18" fmla="*/ 2312 w 2326"/>
                              <a:gd name="T19" fmla="*/ 991 h 2337"/>
                              <a:gd name="T20" fmla="*/ 2326 w 2326"/>
                              <a:gd name="T21" fmla="*/ 1169 h 2337"/>
                              <a:gd name="T22" fmla="*/ 2312 w 2326"/>
                              <a:gd name="T23" fmla="*/ 1346 h 2337"/>
                              <a:gd name="T24" fmla="*/ 2274 w 2326"/>
                              <a:gd name="T25" fmla="*/ 1516 h 2337"/>
                              <a:gd name="T26" fmla="*/ 2211 w 2326"/>
                              <a:gd name="T27" fmla="*/ 1675 h 2337"/>
                              <a:gd name="T28" fmla="*/ 2128 w 2326"/>
                              <a:gd name="T29" fmla="*/ 1822 h 2337"/>
                              <a:gd name="T30" fmla="*/ 2024 w 2326"/>
                              <a:gd name="T31" fmla="*/ 1954 h 2337"/>
                              <a:gd name="T32" fmla="*/ 1903 w 2326"/>
                              <a:gd name="T33" fmla="*/ 2070 h 2337"/>
                              <a:gd name="T34" fmla="*/ 1766 w 2326"/>
                              <a:gd name="T35" fmla="*/ 2167 h 2337"/>
                              <a:gd name="T36" fmla="*/ 1616 w 2326"/>
                              <a:gd name="T37" fmla="*/ 2245 h 2337"/>
                              <a:gd name="T38" fmla="*/ 1454 w 2326"/>
                              <a:gd name="T39" fmla="*/ 2300 h 2337"/>
                              <a:gd name="T40" fmla="*/ 1282 w 2326"/>
                              <a:gd name="T41" fmla="*/ 2331 h 2337"/>
                              <a:gd name="T42" fmla="*/ 1103 w 2326"/>
                              <a:gd name="T43" fmla="*/ 2336 h 2337"/>
                              <a:gd name="T44" fmla="*/ 929 w 2326"/>
                              <a:gd name="T45" fmla="*/ 2313 h 2337"/>
                              <a:gd name="T46" fmla="*/ 763 w 2326"/>
                              <a:gd name="T47" fmla="*/ 2266 h 2337"/>
                              <a:gd name="T48" fmla="*/ 608 w 2326"/>
                              <a:gd name="T49" fmla="*/ 2196 h 2337"/>
                              <a:gd name="T50" fmla="*/ 468 w 2326"/>
                              <a:gd name="T51" fmla="*/ 2105 h 2337"/>
                              <a:gd name="T52" fmla="*/ 341 w 2326"/>
                              <a:gd name="T53" fmla="*/ 1995 h 2337"/>
                              <a:gd name="T54" fmla="*/ 231 w 2326"/>
                              <a:gd name="T55" fmla="*/ 1868 h 2337"/>
                              <a:gd name="T56" fmla="*/ 140 w 2326"/>
                              <a:gd name="T57" fmla="*/ 1726 h 2337"/>
                              <a:gd name="T58" fmla="*/ 71 w 2326"/>
                              <a:gd name="T59" fmla="*/ 1571 h 2337"/>
                              <a:gd name="T60" fmla="*/ 23 w 2326"/>
                              <a:gd name="T61" fmla="*/ 1404 h 2337"/>
                              <a:gd name="T62" fmla="*/ 2 w 2326"/>
                              <a:gd name="T63" fmla="*/ 1228 h 2337"/>
                              <a:gd name="T64" fmla="*/ 6 w 2326"/>
                              <a:gd name="T65" fmla="*/ 1049 h 2337"/>
                              <a:gd name="T66" fmla="*/ 37 w 2326"/>
                              <a:gd name="T67" fmla="*/ 876 h 2337"/>
                              <a:gd name="T68" fmla="*/ 92 w 2326"/>
                              <a:gd name="T69" fmla="*/ 714 h 2337"/>
                              <a:gd name="T70" fmla="*/ 168 w 2326"/>
                              <a:gd name="T71" fmla="*/ 563 h 2337"/>
                              <a:gd name="T72" fmla="*/ 265 w 2326"/>
                              <a:gd name="T73" fmla="*/ 425 h 2337"/>
                              <a:gd name="T74" fmla="*/ 380 w 2326"/>
                              <a:gd name="T75" fmla="*/ 304 h 2337"/>
                              <a:gd name="T76" fmla="*/ 513 w 2326"/>
                              <a:gd name="T77" fmla="*/ 199 h 2337"/>
                              <a:gd name="T78" fmla="*/ 659 w 2326"/>
                              <a:gd name="T79" fmla="*/ 116 h 2337"/>
                              <a:gd name="T80" fmla="*/ 818 w 2326"/>
                              <a:gd name="T81" fmla="*/ 52 h 2337"/>
                              <a:gd name="T82" fmla="*/ 987 w 2326"/>
                              <a:gd name="T83" fmla="*/ 14 h 2337"/>
                              <a:gd name="T84" fmla="*/ 1163 w 2326"/>
                              <a:gd name="T85" fmla="*/ 0 h 2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26" h="2337">
                                <a:moveTo>
                                  <a:pt x="1163" y="0"/>
                                </a:moveTo>
                                <a:lnTo>
                                  <a:pt x="1223" y="1"/>
                                </a:lnTo>
                                <a:lnTo>
                                  <a:pt x="1282" y="5"/>
                                </a:lnTo>
                                <a:lnTo>
                                  <a:pt x="1340" y="14"/>
                                </a:lnTo>
                                <a:lnTo>
                                  <a:pt x="1398" y="24"/>
                                </a:lnTo>
                                <a:lnTo>
                                  <a:pt x="1454" y="37"/>
                                </a:lnTo>
                                <a:lnTo>
                                  <a:pt x="1509" y="52"/>
                                </a:lnTo>
                                <a:lnTo>
                                  <a:pt x="1564" y="70"/>
                                </a:lnTo>
                                <a:lnTo>
                                  <a:pt x="1616" y="92"/>
                                </a:lnTo>
                                <a:lnTo>
                                  <a:pt x="1668" y="116"/>
                                </a:lnTo>
                                <a:lnTo>
                                  <a:pt x="1717" y="141"/>
                                </a:lnTo>
                                <a:lnTo>
                                  <a:pt x="1766" y="169"/>
                                </a:lnTo>
                                <a:lnTo>
                                  <a:pt x="1813" y="199"/>
                                </a:lnTo>
                                <a:lnTo>
                                  <a:pt x="1859" y="232"/>
                                </a:lnTo>
                                <a:lnTo>
                                  <a:pt x="1903" y="267"/>
                                </a:lnTo>
                                <a:lnTo>
                                  <a:pt x="1945" y="304"/>
                                </a:lnTo>
                                <a:lnTo>
                                  <a:pt x="1986" y="342"/>
                                </a:lnTo>
                                <a:lnTo>
                                  <a:pt x="2024" y="383"/>
                                </a:lnTo>
                                <a:lnTo>
                                  <a:pt x="2060" y="425"/>
                                </a:lnTo>
                                <a:lnTo>
                                  <a:pt x="2095" y="469"/>
                                </a:lnTo>
                                <a:lnTo>
                                  <a:pt x="2128" y="514"/>
                                </a:lnTo>
                                <a:lnTo>
                                  <a:pt x="2157" y="563"/>
                                </a:lnTo>
                                <a:lnTo>
                                  <a:pt x="2185" y="612"/>
                                </a:lnTo>
                                <a:lnTo>
                                  <a:pt x="2211" y="661"/>
                                </a:lnTo>
                                <a:lnTo>
                                  <a:pt x="2235" y="714"/>
                                </a:lnTo>
                                <a:lnTo>
                                  <a:pt x="2256" y="766"/>
                                </a:lnTo>
                                <a:lnTo>
                                  <a:pt x="2274" y="821"/>
                                </a:lnTo>
                                <a:lnTo>
                                  <a:pt x="2290" y="876"/>
                                </a:lnTo>
                                <a:lnTo>
                                  <a:pt x="2302" y="933"/>
                                </a:lnTo>
                                <a:lnTo>
                                  <a:pt x="2312" y="991"/>
                                </a:lnTo>
                                <a:lnTo>
                                  <a:pt x="2321" y="1049"/>
                                </a:lnTo>
                                <a:lnTo>
                                  <a:pt x="2325" y="1108"/>
                                </a:lnTo>
                                <a:lnTo>
                                  <a:pt x="2326" y="1169"/>
                                </a:lnTo>
                                <a:lnTo>
                                  <a:pt x="2325" y="1228"/>
                                </a:lnTo>
                                <a:lnTo>
                                  <a:pt x="2321" y="1288"/>
                                </a:lnTo>
                                <a:lnTo>
                                  <a:pt x="2312" y="1346"/>
                                </a:lnTo>
                                <a:lnTo>
                                  <a:pt x="2302" y="1404"/>
                                </a:lnTo>
                                <a:lnTo>
                                  <a:pt x="2290" y="1460"/>
                                </a:lnTo>
                                <a:lnTo>
                                  <a:pt x="2274" y="1516"/>
                                </a:lnTo>
                                <a:lnTo>
                                  <a:pt x="2256" y="1571"/>
                                </a:lnTo>
                                <a:lnTo>
                                  <a:pt x="2235" y="1623"/>
                                </a:lnTo>
                                <a:lnTo>
                                  <a:pt x="2211" y="1675"/>
                                </a:lnTo>
                                <a:lnTo>
                                  <a:pt x="2185" y="1726"/>
                                </a:lnTo>
                                <a:lnTo>
                                  <a:pt x="2157" y="1774"/>
                                </a:lnTo>
                                <a:lnTo>
                                  <a:pt x="2128" y="1822"/>
                                </a:lnTo>
                                <a:lnTo>
                                  <a:pt x="2095" y="1868"/>
                                </a:lnTo>
                                <a:lnTo>
                                  <a:pt x="2060" y="1911"/>
                                </a:lnTo>
                                <a:lnTo>
                                  <a:pt x="2024" y="1954"/>
                                </a:lnTo>
                                <a:lnTo>
                                  <a:pt x="1986" y="1995"/>
                                </a:lnTo>
                                <a:lnTo>
                                  <a:pt x="1945" y="2033"/>
                                </a:lnTo>
                                <a:lnTo>
                                  <a:pt x="1903" y="2070"/>
                                </a:lnTo>
                                <a:lnTo>
                                  <a:pt x="1859" y="2105"/>
                                </a:lnTo>
                                <a:lnTo>
                                  <a:pt x="1813" y="2138"/>
                                </a:lnTo>
                                <a:lnTo>
                                  <a:pt x="1766" y="2167"/>
                                </a:lnTo>
                                <a:lnTo>
                                  <a:pt x="1717" y="2196"/>
                                </a:lnTo>
                                <a:lnTo>
                                  <a:pt x="1668" y="2222"/>
                                </a:lnTo>
                                <a:lnTo>
                                  <a:pt x="1616" y="2245"/>
                                </a:lnTo>
                                <a:lnTo>
                                  <a:pt x="1564" y="2266"/>
                                </a:lnTo>
                                <a:lnTo>
                                  <a:pt x="1509" y="2285"/>
                                </a:lnTo>
                                <a:lnTo>
                                  <a:pt x="1454" y="2300"/>
                                </a:lnTo>
                                <a:lnTo>
                                  <a:pt x="1398" y="2313"/>
                                </a:lnTo>
                                <a:lnTo>
                                  <a:pt x="1340" y="2324"/>
                                </a:lnTo>
                                <a:lnTo>
                                  <a:pt x="1282" y="2331"/>
                                </a:lnTo>
                                <a:lnTo>
                                  <a:pt x="1223" y="2336"/>
                                </a:lnTo>
                                <a:lnTo>
                                  <a:pt x="1163" y="2337"/>
                                </a:lnTo>
                                <a:lnTo>
                                  <a:pt x="1103" y="2336"/>
                                </a:lnTo>
                                <a:lnTo>
                                  <a:pt x="1044" y="2331"/>
                                </a:lnTo>
                                <a:lnTo>
                                  <a:pt x="987" y="2324"/>
                                </a:lnTo>
                                <a:lnTo>
                                  <a:pt x="929" y="2313"/>
                                </a:lnTo>
                                <a:lnTo>
                                  <a:pt x="873" y="2300"/>
                                </a:lnTo>
                                <a:lnTo>
                                  <a:pt x="818" y="2285"/>
                                </a:lnTo>
                                <a:lnTo>
                                  <a:pt x="763" y="2266"/>
                                </a:lnTo>
                                <a:lnTo>
                                  <a:pt x="711" y="2245"/>
                                </a:lnTo>
                                <a:lnTo>
                                  <a:pt x="659" y="2222"/>
                                </a:lnTo>
                                <a:lnTo>
                                  <a:pt x="608" y="2196"/>
                                </a:lnTo>
                                <a:lnTo>
                                  <a:pt x="560" y="2167"/>
                                </a:lnTo>
                                <a:lnTo>
                                  <a:pt x="513" y="2138"/>
                                </a:lnTo>
                                <a:lnTo>
                                  <a:pt x="468" y="2105"/>
                                </a:lnTo>
                                <a:lnTo>
                                  <a:pt x="422" y="2070"/>
                                </a:lnTo>
                                <a:lnTo>
                                  <a:pt x="380" y="2033"/>
                                </a:lnTo>
                                <a:lnTo>
                                  <a:pt x="341" y="1995"/>
                                </a:lnTo>
                                <a:lnTo>
                                  <a:pt x="301" y="1954"/>
                                </a:lnTo>
                                <a:lnTo>
                                  <a:pt x="265" y="1911"/>
                                </a:lnTo>
                                <a:lnTo>
                                  <a:pt x="231" y="1868"/>
                                </a:lnTo>
                                <a:lnTo>
                                  <a:pt x="199" y="1822"/>
                                </a:lnTo>
                                <a:lnTo>
                                  <a:pt x="168" y="1774"/>
                                </a:lnTo>
                                <a:lnTo>
                                  <a:pt x="140" y="1726"/>
                                </a:lnTo>
                                <a:lnTo>
                                  <a:pt x="114" y="1675"/>
                                </a:lnTo>
                                <a:lnTo>
                                  <a:pt x="92" y="1623"/>
                                </a:lnTo>
                                <a:lnTo>
                                  <a:pt x="71" y="1571"/>
                                </a:lnTo>
                                <a:lnTo>
                                  <a:pt x="52" y="1516"/>
                                </a:lnTo>
                                <a:lnTo>
                                  <a:pt x="37" y="1460"/>
                                </a:lnTo>
                                <a:lnTo>
                                  <a:pt x="23" y="1404"/>
                                </a:lnTo>
                                <a:lnTo>
                                  <a:pt x="13" y="1346"/>
                                </a:lnTo>
                                <a:lnTo>
                                  <a:pt x="6" y="1288"/>
                                </a:lnTo>
                                <a:lnTo>
                                  <a:pt x="2" y="1228"/>
                                </a:lnTo>
                                <a:lnTo>
                                  <a:pt x="0" y="1169"/>
                                </a:lnTo>
                                <a:lnTo>
                                  <a:pt x="2" y="1108"/>
                                </a:lnTo>
                                <a:lnTo>
                                  <a:pt x="6" y="1049"/>
                                </a:lnTo>
                                <a:lnTo>
                                  <a:pt x="13" y="991"/>
                                </a:lnTo>
                                <a:lnTo>
                                  <a:pt x="23" y="933"/>
                                </a:lnTo>
                                <a:lnTo>
                                  <a:pt x="37" y="876"/>
                                </a:lnTo>
                                <a:lnTo>
                                  <a:pt x="52" y="821"/>
                                </a:lnTo>
                                <a:lnTo>
                                  <a:pt x="71" y="766"/>
                                </a:lnTo>
                                <a:lnTo>
                                  <a:pt x="92" y="714"/>
                                </a:lnTo>
                                <a:lnTo>
                                  <a:pt x="114" y="661"/>
                                </a:lnTo>
                                <a:lnTo>
                                  <a:pt x="140" y="612"/>
                                </a:lnTo>
                                <a:lnTo>
                                  <a:pt x="168" y="563"/>
                                </a:lnTo>
                                <a:lnTo>
                                  <a:pt x="199" y="514"/>
                                </a:lnTo>
                                <a:lnTo>
                                  <a:pt x="231" y="469"/>
                                </a:lnTo>
                                <a:lnTo>
                                  <a:pt x="265" y="425"/>
                                </a:lnTo>
                                <a:lnTo>
                                  <a:pt x="301" y="383"/>
                                </a:lnTo>
                                <a:lnTo>
                                  <a:pt x="341" y="342"/>
                                </a:lnTo>
                                <a:lnTo>
                                  <a:pt x="380" y="304"/>
                                </a:lnTo>
                                <a:lnTo>
                                  <a:pt x="422" y="267"/>
                                </a:lnTo>
                                <a:lnTo>
                                  <a:pt x="468" y="232"/>
                                </a:lnTo>
                                <a:lnTo>
                                  <a:pt x="513" y="199"/>
                                </a:lnTo>
                                <a:lnTo>
                                  <a:pt x="560" y="169"/>
                                </a:lnTo>
                                <a:lnTo>
                                  <a:pt x="608" y="141"/>
                                </a:lnTo>
                                <a:lnTo>
                                  <a:pt x="659" y="116"/>
                                </a:lnTo>
                                <a:lnTo>
                                  <a:pt x="711" y="92"/>
                                </a:lnTo>
                                <a:lnTo>
                                  <a:pt x="763" y="70"/>
                                </a:lnTo>
                                <a:lnTo>
                                  <a:pt x="818" y="52"/>
                                </a:lnTo>
                                <a:lnTo>
                                  <a:pt x="873" y="37"/>
                                </a:lnTo>
                                <a:lnTo>
                                  <a:pt x="929" y="24"/>
                                </a:lnTo>
                                <a:lnTo>
                                  <a:pt x="987" y="14"/>
                                </a:lnTo>
                                <a:lnTo>
                                  <a:pt x="1044" y="5"/>
                                </a:lnTo>
                                <a:lnTo>
                                  <a:pt x="1103" y="1"/>
                                </a:lnTo>
                                <a:lnTo>
                                  <a:pt x="1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101" y="237"/>
                            <a:ext cx="2481" cy="3177"/>
                          </a:xfrm>
                          <a:custGeom>
                            <a:avLst/>
                            <a:gdLst>
                              <a:gd name="T0" fmla="*/ 1948 w 7441"/>
                              <a:gd name="T1" fmla="*/ 287 h 9532"/>
                              <a:gd name="T2" fmla="*/ 1575 w 7441"/>
                              <a:gd name="T3" fmla="*/ 772 h 9532"/>
                              <a:gd name="T4" fmla="*/ 1263 w 7441"/>
                              <a:gd name="T5" fmla="*/ 1312 h 9532"/>
                              <a:gd name="T6" fmla="*/ 1017 w 7441"/>
                              <a:gd name="T7" fmla="*/ 1899 h 9532"/>
                              <a:gd name="T8" fmla="*/ 840 w 7441"/>
                              <a:gd name="T9" fmla="*/ 2523 h 9532"/>
                              <a:gd name="T10" fmla="*/ 736 w 7441"/>
                              <a:gd name="T11" fmla="*/ 3173 h 9532"/>
                              <a:gd name="T12" fmla="*/ 707 w 7441"/>
                              <a:gd name="T13" fmla="*/ 3842 h 9532"/>
                              <a:gd name="T14" fmla="*/ 761 w 7441"/>
                              <a:gd name="T15" fmla="*/ 4519 h 9532"/>
                              <a:gd name="T16" fmla="*/ 897 w 7441"/>
                              <a:gd name="T17" fmla="*/ 5195 h 9532"/>
                              <a:gd name="T18" fmla="*/ 1122 w 7441"/>
                              <a:gd name="T19" fmla="*/ 5861 h 9532"/>
                              <a:gd name="T20" fmla="*/ 1440 w 7441"/>
                              <a:gd name="T21" fmla="*/ 6506 h 9532"/>
                              <a:gd name="T22" fmla="*/ 1839 w 7441"/>
                              <a:gd name="T23" fmla="*/ 7102 h 9532"/>
                              <a:gd name="T24" fmla="*/ 2294 w 7441"/>
                              <a:gd name="T25" fmla="*/ 7627 h 9532"/>
                              <a:gd name="T26" fmla="*/ 2798 w 7441"/>
                              <a:gd name="T27" fmla="*/ 8077 h 9532"/>
                              <a:gd name="T28" fmla="*/ 3343 w 7441"/>
                              <a:gd name="T29" fmla="*/ 8447 h 9532"/>
                              <a:gd name="T30" fmla="*/ 3915 w 7441"/>
                              <a:gd name="T31" fmla="*/ 8734 h 9532"/>
                              <a:gd name="T32" fmla="*/ 4508 w 7441"/>
                              <a:gd name="T33" fmla="*/ 8932 h 9532"/>
                              <a:gd name="T34" fmla="*/ 5108 w 7441"/>
                              <a:gd name="T35" fmla="*/ 9041 h 9532"/>
                              <a:gd name="T36" fmla="*/ 5711 w 7441"/>
                              <a:gd name="T37" fmla="*/ 9054 h 9532"/>
                              <a:gd name="T38" fmla="*/ 6302 w 7441"/>
                              <a:gd name="T39" fmla="*/ 8967 h 9532"/>
                              <a:gd name="T40" fmla="*/ 6873 w 7441"/>
                              <a:gd name="T41" fmla="*/ 8779 h 9532"/>
                              <a:gd name="T42" fmla="*/ 7229 w 7441"/>
                              <a:gd name="T43" fmla="*/ 8604 h 9532"/>
                              <a:gd name="T44" fmla="*/ 7229 w 7441"/>
                              <a:gd name="T45" fmla="*/ 8621 h 9532"/>
                              <a:gd name="T46" fmla="*/ 7263 w 7441"/>
                              <a:gd name="T47" fmla="*/ 8624 h 9532"/>
                              <a:gd name="T48" fmla="*/ 7353 w 7441"/>
                              <a:gd name="T49" fmla="*/ 8618 h 9532"/>
                              <a:gd name="T50" fmla="*/ 7405 w 7441"/>
                              <a:gd name="T51" fmla="*/ 8620 h 9532"/>
                              <a:gd name="T52" fmla="*/ 7437 w 7441"/>
                              <a:gd name="T53" fmla="*/ 8635 h 9532"/>
                              <a:gd name="T54" fmla="*/ 7436 w 7441"/>
                              <a:gd name="T55" fmla="*/ 8669 h 9532"/>
                              <a:gd name="T56" fmla="*/ 7388 w 7441"/>
                              <a:gd name="T57" fmla="*/ 8733 h 9532"/>
                              <a:gd name="T58" fmla="*/ 7277 w 7441"/>
                              <a:gd name="T59" fmla="*/ 8832 h 9532"/>
                              <a:gd name="T60" fmla="*/ 7091 w 7441"/>
                              <a:gd name="T61" fmla="*/ 8973 h 9532"/>
                              <a:gd name="T62" fmla="*/ 6814 w 7441"/>
                              <a:gd name="T63" fmla="*/ 9160 h 9532"/>
                              <a:gd name="T64" fmla="*/ 6424 w 7441"/>
                              <a:gd name="T65" fmla="*/ 9331 h 9532"/>
                              <a:gd name="T66" fmla="*/ 5937 w 7441"/>
                              <a:gd name="T67" fmla="*/ 9457 h 9532"/>
                              <a:gd name="T68" fmla="*/ 5373 w 7441"/>
                              <a:gd name="T69" fmla="*/ 9524 h 9532"/>
                              <a:gd name="T70" fmla="*/ 4751 w 7441"/>
                              <a:gd name="T71" fmla="*/ 9520 h 9532"/>
                              <a:gd name="T72" fmla="*/ 4091 w 7441"/>
                              <a:gd name="T73" fmla="*/ 9430 h 9532"/>
                              <a:gd name="T74" fmla="*/ 3416 w 7441"/>
                              <a:gd name="T75" fmla="*/ 9243 h 9532"/>
                              <a:gd name="T76" fmla="*/ 2745 w 7441"/>
                              <a:gd name="T77" fmla="*/ 8945 h 9532"/>
                              <a:gd name="T78" fmla="*/ 2097 w 7441"/>
                              <a:gd name="T79" fmla="*/ 8523 h 9532"/>
                              <a:gd name="T80" fmla="*/ 1494 w 7441"/>
                              <a:gd name="T81" fmla="*/ 7964 h 9532"/>
                              <a:gd name="T82" fmla="*/ 956 w 7441"/>
                              <a:gd name="T83" fmla="*/ 7255 h 9532"/>
                              <a:gd name="T84" fmla="*/ 578 w 7441"/>
                              <a:gd name="T85" fmla="*/ 6571 h 9532"/>
                              <a:gd name="T86" fmla="*/ 312 w 7441"/>
                              <a:gd name="T87" fmla="*/ 5915 h 9532"/>
                              <a:gd name="T88" fmla="*/ 123 w 7441"/>
                              <a:gd name="T89" fmla="*/ 5228 h 9532"/>
                              <a:gd name="T90" fmla="*/ 19 w 7441"/>
                              <a:gd name="T91" fmla="*/ 4521 h 9532"/>
                              <a:gd name="T92" fmla="*/ 5 w 7441"/>
                              <a:gd name="T93" fmla="*/ 3805 h 9532"/>
                              <a:gd name="T94" fmla="*/ 91 w 7441"/>
                              <a:gd name="T95" fmla="*/ 3092 h 9532"/>
                              <a:gd name="T96" fmla="*/ 281 w 7441"/>
                              <a:gd name="T97" fmla="*/ 2395 h 9532"/>
                              <a:gd name="T98" fmla="*/ 584 w 7441"/>
                              <a:gd name="T99" fmla="*/ 1727 h 9532"/>
                              <a:gd name="T100" fmla="*/ 1004 w 7441"/>
                              <a:gd name="T101" fmla="*/ 1096 h 9532"/>
                              <a:gd name="T102" fmla="*/ 1550 w 7441"/>
                              <a:gd name="T103" fmla="*/ 518 h 9532"/>
                              <a:gd name="T104" fmla="*/ 2228 w 7441"/>
                              <a:gd name="T105" fmla="*/ 0 h 9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441" h="9532">
                                <a:moveTo>
                                  <a:pt x="2228" y="0"/>
                                </a:moveTo>
                                <a:lnTo>
                                  <a:pt x="2085" y="140"/>
                                </a:lnTo>
                                <a:lnTo>
                                  <a:pt x="1948" y="287"/>
                                </a:lnTo>
                                <a:lnTo>
                                  <a:pt x="1817" y="443"/>
                                </a:lnTo>
                                <a:lnTo>
                                  <a:pt x="1692" y="604"/>
                                </a:lnTo>
                                <a:lnTo>
                                  <a:pt x="1575" y="772"/>
                                </a:lnTo>
                                <a:lnTo>
                                  <a:pt x="1464" y="946"/>
                                </a:lnTo>
                                <a:lnTo>
                                  <a:pt x="1360" y="1127"/>
                                </a:lnTo>
                                <a:lnTo>
                                  <a:pt x="1263" y="1312"/>
                                </a:lnTo>
                                <a:lnTo>
                                  <a:pt x="1174" y="1503"/>
                                </a:lnTo>
                                <a:lnTo>
                                  <a:pt x="1091" y="1698"/>
                                </a:lnTo>
                                <a:lnTo>
                                  <a:pt x="1017" y="1899"/>
                                </a:lnTo>
                                <a:lnTo>
                                  <a:pt x="951" y="2103"/>
                                </a:lnTo>
                                <a:lnTo>
                                  <a:pt x="892" y="2311"/>
                                </a:lnTo>
                                <a:lnTo>
                                  <a:pt x="840" y="2523"/>
                                </a:lnTo>
                                <a:lnTo>
                                  <a:pt x="797" y="2738"/>
                                </a:lnTo>
                                <a:lnTo>
                                  <a:pt x="762" y="2954"/>
                                </a:lnTo>
                                <a:lnTo>
                                  <a:pt x="736" y="3173"/>
                                </a:lnTo>
                                <a:lnTo>
                                  <a:pt x="717" y="3395"/>
                                </a:lnTo>
                                <a:lnTo>
                                  <a:pt x="709" y="3618"/>
                                </a:lnTo>
                                <a:lnTo>
                                  <a:pt x="707" y="3842"/>
                                </a:lnTo>
                                <a:lnTo>
                                  <a:pt x="716" y="4068"/>
                                </a:lnTo>
                                <a:lnTo>
                                  <a:pt x="734" y="4293"/>
                                </a:lnTo>
                                <a:lnTo>
                                  <a:pt x="761" y="4519"/>
                                </a:lnTo>
                                <a:lnTo>
                                  <a:pt x="796" y="4745"/>
                                </a:lnTo>
                                <a:lnTo>
                                  <a:pt x="842" y="4970"/>
                                </a:lnTo>
                                <a:lnTo>
                                  <a:pt x="897" y="5195"/>
                                </a:lnTo>
                                <a:lnTo>
                                  <a:pt x="962" y="5418"/>
                                </a:lnTo>
                                <a:lnTo>
                                  <a:pt x="1038" y="5640"/>
                                </a:lnTo>
                                <a:lnTo>
                                  <a:pt x="1122" y="5861"/>
                                </a:lnTo>
                                <a:lnTo>
                                  <a:pt x="1218" y="6079"/>
                                </a:lnTo>
                                <a:lnTo>
                                  <a:pt x="1324" y="6294"/>
                                </a:lnTo>
                                <a:lnTo>
                                  <a:pt x="1440" y="6506"/>
                                </a:lnTo>
                                <a:lnTo>
                                  <a:pt x="1566" y="6712"/>
                                </a:lnTo>
                                <a:lnTo>
                                  <a:pt x="1699" y="6912"/>
                                </a:lnTo>
                                <a:lnTo>
                                  <a:pt x="1839" y="7102"/>
                                </a:lnTo>
                                <a:lnTo>
                                  <a:pt x="1984" y="7286"/>
                                </a:lnTo>
                                <a:lnTo>
                                  <a:pt x="2135" y="7460"/>
                                </a:lnTo>
                                <a:lnTo>
                                  <a:pt x="2294" y="7627"/>
                                </a:lnTo>
                                <a:lnTo>
                                  <a:pt x="2458" y="7785"/>
                                </a:lnTo>
                                <a:lnTo>
                                  <a:pt x="2625" y="7935"/>
                                </a:lnTo>
                                <a:lnTo>
                                  <a:pt x="2798" y="8077"/>
                                </a:lnTo>
                                <a:lnTo>
                                  <a:pt x="2975" y="8210"/>
                                </a:lnTo>
                                <a:lnTo>
                                  <a:pt x="3157" y="8333"/>
                                </a:lnTo>
                                <a:lnTo>
                                  <a:pt x="3343" y="8447"/>
                                </a:lnTo>
                                <a:lnTo>
                                  <a:pt x="3531" y="8552"/>
                                </a:lnTo>
                                <a:lnTo>
                                  <a:pt x="3721" y="8648"/>
                                </a:lnTo>
                                <a:lnTo>
                                  <a:pt x="3915" y="8734"/>
                                </a:lnTo>
                                <a:lnTo>
                                  <a:pt x="4111" y="8809"/>
                                </a:lnTo>
                                <a:lnTo>
                                  <a:pt x="4308" y="8875"/>
                                </a:lnTo>
                                <a:lnTo>
                                  <a:pt x="4508" y="8932"/>
                                </a:lnTo>
                                <a:lnTo>
                                  <a:pt x="4707" y="8979"/>
                                </a:lnTo>
                                <a:lnTo>
                                  <a:pt x="4907" y="9015"/>
                                </a:lnTo>
                                <a:lnTo>
                                  <a:pt x="5108" y="9041"/>
                                </a:lnTo>
                                <a:lnTo>
                                  <a:pt x="5310" y="9055"/>
                                </a:lnTo>
                                <a:lnTo>
                                  <a:pt x="5511" y="9059"/>
                                </a:lnTo>
                                <a:lnTo>
                                  <a:pt x="5711" y="9054"/>
                                </a:lnTo>
                                <a:lnTo>
                                  <a:pt x="5909" y="9037"/>
                                </a:lnTo>
                                <a:lnTo>
                                  <a:pt x="6106" y="9007"/>
                                </a:lnTo>
                                <a:lnTo>
                                  <a:pt x="6302" y="8967"/>
                                </a:lnTo>
                                <a:lnTo>
                                  <a:pt x="6494" y="8917"/>
                                </a:lnTo>
                                <a:lnTo>
                                  <a:pt x="6686" y="8853"/>
                                </a:lnTo>
                                <a:lnTo>
                                  <a:pt x="6873" y="8779"/>
                                </a:lnTo>
                                <a:lnTo>
                                  <a:pt x="7057" y="8692"/>
                                </a:lnTo>
                                <a:lnTo>
                                  <a:pt x="7237" y="8594"/>
                                </a:lnTo>
                                <a:lnTo>
                                  <a:pt x="7229" y="8604"/>
                                </a:lnTo>
                                <a:lnTo>
                                  <a:pt x="7225" y="8613"/>
                                </a:lnTo>
                                <a:lnTo>
                                  <a:pt x="7225" y="8617"/>
                                </a:lnTo>
                                <a:lnTo>
                                  <a:pt x="7229" y="8621"/>
                                </a:lnTo>
                                <a:lnTo>
                                  <a:pt x="7237" y="8624"/>
                                </a:lnTo>
                                <a:lnTo>
                                  <a:pt x="7249" y="8624"/>
                                </a:lnTo>
                                <a:lnTo>
                                  <a:pt x="7263" y="8624"/>
                                </a:lnTo>
                                <a:lnTo>
                                  <a:pt x="7278" y="8624"/>
                                </a:lnTo>
                                <a:lnTo>
                                  <a:pt x="7315" y="8621"/>
                                </a:lnTo>
                                <a:lnTo>
                                  <a:pt x="7353" y="8618"/>
                                </a:lnTo>
                                <a:lnTo>
                                  <a:pt x="7371" y="8618"/>
                                </a:lnTo>
                                <a:lnTo>
                                  <a:pt x="7388" y="8618"/>
                                </a:lnTo>
                                <a:lnTo>
                                  <a:pt x="7405" y="8620"/>
                                </a:lnTo>
                                <a:lnTo>
                                  <a:pt x="7417" y="8622"/>
                                </a:lnTo>
                                <a:lnTo>
                                  <a:pt x="7429" y="8628"/>
                                </a:lnTo>
                                <a:lnTo>
                                  <a:pt x="7437" y="8635"/>
                                </a:lnTo>
                                <a:lnTo>
                                  <a:pt x="7441" y="8644"/>
                                </a:lnTo>
                                <a:lnTo>
                                  <a:pt x="7441" y="8655"/>
                                </a:lnTo>
                                <a:lnTo>
                                  <a:pt x="7436" y="8669"/>
                                </a:lnTo>
                                <a:lnTo>
                                  <a:pt x="7426" y="8687"/>
                                </a:lnTo>
                                <a:lnTo>
                                  <a:pt x="7410" y="8709"/>
                                </a:lnTo>
                                <a:lnTo>
                                  <a:pt x="7388" y="8733"/>
                                </a:lnTo>
                                <a:lnTo>
                                  <a:pt x="7358" y="8761"/>
                                </a:lnTo>
                                <a:lnTo>
                                  <a:pt x="7322" y="8795"/>
                                </a:lnTo>
                                <a:lnTo>
                                  <a:pt x="7277" y="8832"/>
                                </a:lnTo>
                                <a:lnTo>
                                  <a:pt x="7225" y="8874"/>
                                </a:lnTo>
                                <a:lnTo>
                                  <a:pt x="7163" y="8921"/>
                                </a:lnTo>
                                <a:lnTo>
                                  <a:pt x="7091" y="8973"/>
                                </a:lnTo>
                                <a:lnTo>
                                  <a:pt x="7009" y="9031"/>
                                </a:lnTo>
                                <a:lnTo>
                                  <a:pt x="6918" y="9095"/>
                                </a:lnTo>
                                <a:lnTo>
                                  <a:pt x="6814" y="9160"/>
                                </a:lnTo>
                                <a:lnTo>
                                  <a:pt x="6696" y="9222"/>
                                </a:lnTo>
                                <a:lnTo>
                                  <a:pt x="6566" y="9278"/>
                                </a:lnTo>
                                <a:lnTo>
                                  <a:pt x="6424" y="9331"/>
                                </a:lnTo>
                                <a:lnTo>
                                  <a:pt x="6272" y="9379"/>
                                </a:lnTo>
                                <a:lnTo>
                                  <a:pt x="6110" y="9421"/>
                                </a:lnTo>
                                <a:lnTo>
                                  <a:pt x="5937" y="9457"/>
                                </a:lnTo>
                                <a:lnTo>
                                  <a:pt x="5757" y="9486"/>
                                </a:lnTo>
                                <a:lnTo>
                                  <a:pt x="5569" y="9509"/>
                                </a:lnTo>
                                <a:lnTo>
                                  <a:pt x="5373" y="9524"/>
                                </a:lnTo>
                                <a:lnTo>
                                  <a:pt x="5170" y="9532"/>
                                </a:lnTo>
                                <a:lnTo>
                                  <a:pt x="4964" y="9530"/>
                                </a:lnTo>
                                <a:lnTo>
                                  <a:pt x="4751" y="9520"/>
                                </a:lnTo>
                                <a:lnTo>
                                  <a:pt x="4534" y="9500"/>
                                </a:lnTo>
                                <a:lnTo>
                                  <a:pt x="4315" y="9471"/>
                                </a:lnTo>
                                <a:lnTo>
                                  <a:pt x="4091" y="9430"/>
                                </a:lnTo>
                                <a:lnTo>
                                  <a:pt x="3867" y="9379"/>
                                </a:lnTo>
                                <a:lnTo>
                                  <a:pt x="3642" y="9317"/>
                                </a:lnTo>
                                <a:lnTo>
                                  <a:pt x="3416" y="9243"/>
                                </a:lnTo>
                                <a:lnTo>
                                  <a:pt x="3191" y="9157"/>
                                </a:lnTo>
                                <a:lnTo>
                                  <a:pt x="2967" y="9058"/>
                                </a:lnTo>
                                <a:lnTo>
                                  <a:pt x="2745" y="8945"/>
                                </a:lnTo>
                                <a:lnTo>
                                  <a:pt x="2525" y="8819"/>
                                </a:lnTo>
                                <a:lnTo>
                                  <a:pt x="2309" y="8678"/>
                                </a:lnTo>
                                <a:lnTo>
                                  <a:pt x="2097" y="8523"/>
                                </a:lnTo>
                                <a:lnTo>
                                  <a:pt x="1891" y="8352"/>
                                </a:lnTo>
                                <a:lnTo>
                                  <a:pt x="1689" y="8166"/>
                                </a:lnTo>
                                <a:lnTo>
                                  <a:pt x="1494" y="7964"/>
                                </a:lnTo>
                                <a:lnTo>
                                  <a:pt x="1307" y="7746"/>
                                </a:lnTo>
                                <a:lnTo>
                                  <a:pt x="1128" y="7510"/>
                                </a:lnTo>
                                <a:lnTo>
                                  <a:pt x="956" y="7255"/>
                                </a:lnTo>
                                <a:lnTo>
                                  <a:pt x="796" y="6984"/>
                                </a:lnTo>
                                <a:lnTo>
                                  <a:pt x="683" y="6780"/>
                                </a:lnTo>
                                <a:lnTo>
                                  <a:pt x="578" y="6571"/>
                                </a:lnTo>
                                <a:lnTo>
                                  <a:pt x="481" y="6356"/>
                                </a:lnTo>
                                <a:lnTo>
                                  <a:pt x="392" y="6138"/>
                                </a:lnTo>
                                <a:lnTo>
                                  <a:pt x="312" y="5915"/>
                                </a:lnTo>
                                <a:lnTo>
                                  <a:pt x="240" y="5688"/>
                                </a:lnTo>
                                <a:lnTo>
                                  <a:pt x="177" y="5459"/>
                                </a:lnTo>
                                <a:lnTo>
                                  <a:pt x="123" y="5228"/>
                                </a:lnTo>
                                <a:lnTo>
                                  <a:pt x="78" y="4993"/>
                                </a:lnTo>
                                <a:lnTo>
                                  <a:pt x="43" y="4758"/>
                                </a:lnTo>
                                <a:lnTo>
                                  <a:pt x="19" y="4521"/>
                                </a:lnTo>
                                <a:lnTo>
                                  <a:pt x="4" y="4282"/>
                                </a:lnTo>
                                <a:lnTo>
                                  <a:pt x="0" y="4043"/>
                                </a:lnTo>
                                <a:lnTo>
                                  <a:pt x="5" y="3805"/>
                                </a:lnTo>
                                <a:lnTo>
                                  <a:pt x="24" y="3566"/>
                                </a:lnTo>
                                <a:lnTo>
                                  <a:pt x="52" y="3329"/>
                                </a:lnTo>
                                <a:lnTo>
                                  <a:pt x="91" y="3092"/>
                                </a:lnTo>
                                <a:lnTo>
                                  <a:pt x="143" y="2858"/>
                                </a:lnTo>
                                <a:lnTo>
                                  <a:pt x="206" y="2626"/>
                                </a:lnTo>
                                <a:lnTo>
                                  <a:pt x="281" y="2395"/>
                                </a:lnTo>
                                <a:lnTo>
                                  <a:pt x="370" y="2169"/>
                                </a:lnTo>
                                <a:lnTo>
                                  <a:pt x="470" y="1946"/>
                                </a:lnTo>
                                <a:lnTo>
                                  <a:pt x="584" y="1727"/>
                                </a:lnTo>
                                <a:lnTo>
                                  <a:pt x="710" y="1512"/>
                                </a:lnTo>
                                <a:lnTo>
                                  <a:pt x="851" y="1301"/>
                                </a:lnTo>
                                <a:lnTo>
                                  <a:pt x="1004" y="1096"/>
                                </a:lnTo>
                                <a:lnTo>
                                  <a:pt x="1172" y="897"/>
                                </a:lnTo>
                                <a:lnTo>
                                  <a:pt x="1355" y="704"/>
                                </a:lnTo>
                                <a:lnTo>
                                  <a:pt x="1550" y="518"/>
                                </a:lnTo>
                                <a:lnTo>
                                  <a:pt x="1761" y="338"/>
                                </a:lnTo>
                                <a:lnTo>
                                  <a:pt x="1988" y="166"/>
                                </a:lnTo>
                                <a:lnTo>
                                  <a:pt x="2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762" y="57"/>
                            <a:ext cx="2397" cy="3235"/>
                          </a:xfrm>
                          <a:custGeom>
                            <a:avLst/>
                            <a:gdLst>
                              <a:gd name="T0" fmla="*/ 548 w 7192"/>
                              <a:gd name="T1" fmla="*/ 839 h 9705"/>
                              <a:gd name="T2" fmla="*/ 1590 w 7192"/>
                              <a:gd name="T3" fmla="*/ 646 h 9705"/>
                              <a:gd name="T4" fmla="*/ 2552 w 7192"/>
                              <a:gd name="T5" fmla="*/ 707 h 9705"/>
                              <a:gd name="T6" fmla="*/ 3424 w 7192"/>
                              <a:gd name="T7" fmla="*/ 988 h 9705"/>
                              <a:gd name="T8" fmla="*/ 4198 w 7192"/>
                              <a:gd name="T9" fmla="*/ 1455 h 9705"/>
                              <a:gd name="T10" fmla="*/ 4867 w 7192"/>
                              <a:gd name="T11" fmla="*/ 2076 h 9705"/>
                              <a:gd name="T12" fmla="*/ 5417 w 7192"/>
                              <a:gd name="T13" fmla="*/ 2819 h 9705"/>
                              <a:gd name="T14" fmla="*/ 5843 w 7192"/>
                              <a:gd name="T15" fmla="*/ 3651 h 9705"/>
                              <a:gd name="T16" fmla="*/ 6134 w 7192"/>
                              <a:gd name="T17" fmla="*/ 4540 h 9705"/>
                              <a:gd name="T18" fmla="*/ 6283 w 7192"/>
                              <a:gd name="T19" fmla="*/ 5452 h 9705"/>
                              <a:gd name="T20" fmla="*/ 6279 w 7192"/>
                              <a:gd name="T21" fmla="*/ 6356 h 9705"/>
                              <a:gd name="T22" fmla="*/ 6115 w 7192"/>
                              <a:gd name="T23" fmla="*/ 7217 h 9705"/>
                              <a:gd name="T24" fmla="*/ 5780 w 7192"/>
                              <a:gd name="T25" fmla="*/ 8004 h 9705"/>
                              <a:gd name="T26" fmla="*/ 5265 w 7192"/>
                              <a:gd name="T27" fmla="*/ 8686 h 9705"/>
                              <a:gd name="T28" fmla="*/ 4563 w 7192"/>
                              <a:gd name="T29" fmla="*/ 9226 h 9705"/>
                              <a:gd name="T30" fmla="*/ 3662 w 7192"/>
                              <a:gd name="T31" fmla="*/ 9596 h 9705"/>
                              <a:gd name="T32" fmla="*/ 3154 w 7192"/>
                              <a:gd name="T33" fmla="*/ 9700 h 9705"/>
                              <a:gd name="T34" fmla="*/ 3205 w 7192"/>
                              <a:gd name="T35" fmla="*/ 9691 h 9705"/>
                              <a:gd name="T36" fmla="*/ 3316 w 7192"/>
                              <a:gd name="T37" fmla="*/ 9686 h 9705"/>
                              <a:gd name="T38" fmla="*/ 3524 w 7192"/>
                              <a:gd name="T39" fmla="*/ 9686 h 9705"/>
                              <a:gd name="T40" fmla="*/ 3718 w 7192"/>
                              <a:gd name="T41" fmla="*/ 9681 h 9705"/>
                              <a:gd name="T42" fmla="*/ 3865 w 7192"/>
                              <a:gd name="T43" fmla="*/ 9673 h 9705"/>
                              <a:gd name="T44" fmla="*/ 4021 w 7192"/>
                              <a:gd name="T45" fmla="*/ 9657 h 9705"/>
                              <a:gd name="T46" fmla="*/ 4187 w 7192"/>
                              <a:gd name="T47" fmla="*/ 9633 h 9705"/>
                              <a:gd name="T48" fmla="*/ 4361 w 7192"/>
                              <a:gd name="T49" fmla="*/ 9601 h 9705"/>
                              <a:gd name="T50" fmla="*/ 4542 w 7192"/>
                              <a:gd name="T51" fmla="*/ 9554 h 9705"/>
                              <a:gd name="T52" fmla="*/ 4729 w 7192"/>
                              <a:gd name="T53" fmla="*/ 9495 h 9705"/>
                              <a:gd name="T54" fmla="*/ 4919 w 7192"/>
                              <a:gd name="T55" fmla="*/ 9420 h 9705"/>
                              <a:gd name="T56" fmla="*/ 5113 w 7192"/>
                              <a:gd name="T57" fmla="*/ 9326 h 9705"/>
                              <a:gd name="T58" fmla="*/ 5307 w 7192"/>
                              <a:gd name="T59" fmla="*/ 9215 h 9705"/>
                              <a:gd name="T60" fmla="*/ 5809 w 7192"/>
                              <a:gd name="T61" fmla="*/ 8850 h 9705"/>
                              <a:gd name="T62" fmla="*/ 6452 w 7192"/>
                              <a:gd name="T63" fmla="*/ 8157 h 9705"/>
                              <a:gd name="T64" fmla="*/ 6887 w 7192"/>
                              <a:gd name="T65" fmla="*/ 7360 h 9705"/>
                              <a:gd name="T66" fmla="*/ 7129 w 7192"/>
                              <a:gd name="T67" fmla="*/ 6489 h 9705"/>
                              <a:gd name="T68" fmla="*/ 7192 w 7192"/>
                              <a:gd name="T69" fmla="*/ 5572 h 9705"/>
                              <a:gd name="T70" fmla="*/ 7091 w 7192"/>
                              <a:gd name="T71" fmla="*/ 4639 h 9705"/>
                              <a:gd name="T72" fmla="*/ 6843 w 7192"/>
                              <a:gd name="T73" fmla="*/ 3719 h 9705"/>
                              <a:gd name="T74" fmla="*/ 6462 w 7192"/>
                              <a:gd name="T75" fmla="*/ 2838 h 9705"/>
                              <a:gd name="T76" fmla="*/ 5964 w 7192"/>
                              <a:gd name="T77" fmla="*/ 2026 h 9705"/>
                              <a:gd name="T78" fmla="*/ 5362 w 7192"/>
                              <a:gd name="T79" fmla="*/ 1314 h 9705"/>
                              <a:gd name="T80" fmla="*/ 4674 w 7192"/>
                              <a:gd name="T81" fmla="*/ 725 h 9705"/>
                              <a:gd name="T82" fmla="*/ 3913 w 7192"/>
                              <a:gd name="T83" fmla="*/ 294 h 9705"/>
                              <a:gd name="T84" fmla="*/ 3094 w 7192"/>
                              <a:gd name="T85" fmla="*/ 45 h 9705"/>
                              <a:gd name="T86" fmla="*/ 2234 w 7192"/>
                              <a:gd name="T87" fmla="*/ 10 h 9705"/>
                              <a:gd name="T88" fmla="*/ 1348 w 7192"/>
                              <a:gd name="T89" fmla="*/ 215 h 9705"/>
                              <a:gd name="T90" fmla="*/ 449 w 7192"/>
                              <a:gd name="T91" fmla="*/ 690 h 9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7192" h="9705">
                                <a:moveTo>
                                  <a:pt x="0" y="1038"/>
                                </a:moveTo>
                                <a:lnTo>
                                  <a:pt x="548" y="839"/>
                                </a:lnTo>
                                <a:lnTo>
                                  <a:pt x="1079" y="708"/>
                                </a:lnTo>
                                <a:lnTo>
                                  <a:pt x="1590" y="646"/>
                                </a:lnTo>
                                <a:lnTo>
                                  <a:pt x="2081" y="648"/>
                                </a:lnTo>
                                <a:lnTo>
                                  <a:pt x="2552" y="707"/>
                                </a:lnTo>
                                <a:lnTo>
                                  <a:pt x="2999" y="822"/>
                                </a:lnTo>
                                <a:lnTo>
                                  <a:pt x="3424" y="988"/>
                                </a:lnTo>
                                <a:lnTo>
                                  <a:pt x="3824" y="1201"/>
                                </a:lnTo>
                                <a:lnTo>
                                  <a:pt x="4198" y="1455"/>
                                </a:lnTo>
                                <a:lnTo>
                                  <a:pt x="4546" y="1749"/>
                                </a:lnTo>
                                <a:lnTo>
                                  <a:pt x="4867" y="2076"/>
                                </a:lnTo>
                                <a:lnTo>
                                  <a:pt x="5156" y="2435"/>
                                </a:lnTo>
                                <a:lnTo>
                                  <a:pt x="5417" y="2819"/>
                                </a:lnTo>
                                <a:lnTo>
                                  <a:pt x="5646" y="3227"/>
                                </a:lnTo>
                                <a:lnTo>
                                  <a:pt x="5843" y="3651"/>
                                </a:lnTo>
                                <a:lnTo>
                                  <a:pt x="6006" y="4091"/>
                                </a:lnTo>
                                <a:lnTo>
                                  <a:pt x="6134" y="4540"/>
                                </a:lnTo>
                                <a:lnTo>
                                  <a:pt x="6227" y="4996"/>
                                </a:lnTo>
                                <a:lnTo>
                                  <a:pt x="6283" y="5452"/>
                                </a:lnTo>
                                <a:lnTo>
                                  <a:pt x="6302" y="5906"/>
                                </a:lnTo>
                                <a:lnTo>
                                  <a:pt x="6279" y="6356"/>
                                </a:lnTo>
                                <a:lnTo>
                                  <a:pt x="6217" y="6793"/>
                                </a:lnTo>
                                <a:lnTo>
                                  <a:pt x="6115" y="7217"/>
                                </a:lnTo>
                                <a:lnTo>
                                  <a:pt x="5970" y="7623"/>
                                </a:lnTo>
                                <a:lnTo>
                                  <a:pt x="5780" y="8004"/>
                                </a:lnTo>
                                <a:lnTo>
                                  <a:pt x="5545" y="8361"/>
                                </a:lnTo>
                                <a:lnTo>
                                  <a:pt x="5265" y="8686"/>
                                </a:lnTo>
                                <a:lnTo>
                                  <a:pt x="4938" y="8976"/>
                                </a:lnTo>
                                <a:lnTo>
                                  <a:pt x="4563" y="9226"/>
                                </a:lnTo>
                                <a:lnTo>
                                  <a:pt x="4138" y="9435"/>
                                </a:lnTo>
                                <a:lnTo>
                                  <a:pt x="3662" y="9596"/>
                                </a:lnTo>
                                <a:lnTo>
                                  <a:pt x="3136" y="9705"/>
                                </a:lnTo>
                                <a:lnTo>
                                  <a:pt x="3154" y="9700"/>
                                </a:lnTo>
                                <a:lnTo>
                                  <a:pt x="3177" y="9694"/>
                                </a:lnTo>
                                <a:lnTo>
                                  <a:pt x="3205" y="9691"/>
                                </a:lnTo>
                                <a:lnTo>
                                  <a:pt x="3237" y="9688"/>
                                </a:lnTo>
                                <a:lnTo>
                                  <a:pt x="3316" y="9686"/>
                                </a:lnTo>
                                <a:lnTo>
                                  <a:pt x="3412" y="9686"/>
                                </a:lnTo>
                                <a:lnTo>
                                  <a:pt x="3524" y="9686"/>
                                </a:lnTo>
                                <a:lnTo>
                                  <a:pt x="3651" y="9683"/>
                                </a:lnTo>
                                <a:lnTo>
                                  <a:pt x="3718" y="9681"/>
                                </a:lnTo>
                                <a:lnTo>
                                  <a:pt x="3790" y="9677"/>
                                </a:lnTo>
                                <a:lnTo>
                                  <a:pt x="3865" y="9673"/>
                                </a:lnTo>
                                <a:lnTo>
                                  <a:pt x="3941" y="9666"/>
                                </a:lnTo>
                                <a:lnTo>
                                  <a:pt x="4021" y="9657"/>
                                </a:lnTo>
                                <a:lnTo>
                                  <a:pt x="4103" y="9646"/>
                                </a:lnTo>
                                <a:lnTo>
                                  <a:pt x="4187" y="9633"/>
                                </a:lnTo>
                                <a:lnTo>
                                  <a:pt x="4273" y="9618"/>
                                </a:lnTo>
                                <a:lnTo>
                                  <a:pt x="4361" y="9601"/>
                                </a:lnTo>
                                <a:lnTo>
                                  <a:pt x="4450" y="9580"/>
                                </a:lnTo>
                                <a:lnTo>
                                  <a:pt x="4542" y="9554"/>
                                </a:lnTo>
                                <a:lnTo>
                                  <a:pt x="4634" y="9526"/>
                                </a:lnTo>
                                <a:lnTo>
                                  <a:pt x="4729" y="9495"/>
                                </a:lnTo>
                                <a:lnTo>
                                  <a:pt x="4823" y="9459"/>
                                </a:lnTo>
                                <a:lnTo>
                                  <a:pt x="4919" y="9420"/>
                                </a:lnTo>
                                <a:lnTo>
                                  <a:pt x="5016" y="9376"/>
                                </a:lnTo>
                                <a:lnTo>
                                  <a:pt x="5113" y="9326"/>
                                </a:lnTo>
                                <a:lnTo>
                                  <a:pt x="5210" y="9273"/>
                                </a:lnTo>
                                <a:lnTo>
                                  <a:pt x="5307" y="9215"/>
                                </a:lnTo>
                                <a:lnTo>
                                  <a:pt x="5404" y="9150"/>
                                </a:lnTo>
                                <a:lnTo>
                                  <a:pt x="5809" y="8850"/>
                                </a:lnTo>
                                <a:lnTo>
                                  <a:pt x="6158" y="8518"/>
                                </a:lnTo>
                                <a:lnTo>
                                  <a:pt x="6452" y="8157"/>
                                </a:lnTo>
                                <a:lnTo>
                                  <a:pt x="6696" y="7770"/>
                                </a:lnTo>
                                <a:lnTo>
                                  <a:pt x="6887" y="7360"/>
                                </a:lnTo>
                                <a:lnTo>
                                  <a:pt x="7032" y="6931"/>
                                </a:lnTo>
                                <a:lnTo>
                                  <a:pt x="7129" y="6489"/>
                                </a:lnTo>
                                <a:lnTo>
                                  <a:pt x="7181" y="6035"/>
                                </a:lnTo>
                                <a:lnTo>
                                  <a:pt x="7192" y="5572"/>
                                </a:lnTo>
                                <a:lnTo>
                                  <a:pt x="7161" y="5107"/>
                                </a:lnTo>
                                <a:lnTo>
                                  <a:pt x="7091" y="4639"/>
                                </a:lnTo>
                                <a:lnTo>
                                  <a:pt x="6985" y="4175"/>
                                </a:lnTo>
                                <a:lnTo>
                                  <a:pt x="6843" y="3719"/>
                                </a:lnTo>
                                <a:lnTo>
                                  <a:pt x="6669" y="3272"/>
                                </a:lnTo>
                                <a:lnTo>
                                  <a:pt x="6462" y="2838"/>
                                </a:lnTo>
                                <a:lnTo>
                                  <a:pt x="6227" y="2422"/>
                                </a:lnTo>
                                <a:lnTo>
                                  <a:pt x="5964" y="2026"/>
                                </a:lnTo>
                                <a:lnTo>
                                  <a:pt x="5674" y="1656"/>
                                </a:lnTo>
                                <a:lnTo>
                                  <a:pt x="5362" y="1314"/>
                                </a:lnTo>
                                <a:lnTo>
                                  <a:pt x="5027" y="1003"/>
                                </a:lnTo>
                                <a:lnTo>
                                  <a:pt x="4674" y="725"/>
                                </a:lnTo>
                                <a:lnTo>
                                  <a:pt x="4301" y="489"/>
                                </a:lnTo>
                                <a:lnTo>
                                  <a:pt x="3913" y="294"/>
                                </a:lnTo>
                                <a:lnTo>
                                  <a:pt x="3509" y="146"/>
                                </a:lnTo>
                                <a:lnTo>
                                  <a:pt x="3094" y="45"/>
                                </a:lnTo>
                                <a:lnTo>
                                  <a:pt x="2669" y="0"/>
                                </a:lnTo>
                                <a:lnTo>
                                  <a:pt x="2234" y="10"/>
                                </a:lnTo>
                                <a:lnTo>
                                  <a:pt x="1794" y="81"/>
                                </a:lnTo>
                                <a:lnTo>
                                  <a:pt x="1348" y="215"/>
                                </a:lnTo>
                                <a:lnTo>
                                  <a:pt x="899" y="417"/>
                                </a:lnTo>
                                <a:lnTo>
                                  <a:pt x="449" y="69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617" y="3020"/>
                            <a:ext cx="544" cy="665"/>
                          </a:xfrm>
                          <a:custGeom>
                            <a:avLst/>
                            <a:gdLst>
                              <a:gd name="T0" fmla="*/ 1624 w 1631"/>
                              <a:gd name="T1" fmla="*/ 543 h 1997"/>
                              <a:gd name="T2" fmla="*/ 995 w 1631"/>
                              <a:gd name="T3" fmla="*/ 1990 h 1997"/>
                              <a:gd name="T4" fmla="*/ 989 w 1631"/>
                              <a:gd name="T5" fmla="*/ 1995 h 1997"/>
                              <a:gd name="T6" fmla="*/ 978 w 1631"/>
                              <a:gd name="T7" fmla="*/ 1997 h 1997"/>
                              <a:gd name="T8" fmla="*/ 963 w 1631"/>
                              <a:gd name="T9" fmla="*/ 1997 h 1997"/>
                              <a:gd name="T10" fmla="*/ 942 w 1631"/>
                              <a:gd name="T11" fmla="*/ 1994 h 1997"/>
                              <a:gd name="T12" fmla="*/ 918 w 1631"/>
                              <a:gd name="T13" fmla="*/ 1990 h 1997"/>
                              <a:gd name="T14" fmla="*/ 888 w 1631"/>
                              <a:gd name="T15" fmla="*/ 1981 h 1997"/>
                              <a:gd name="T16" fmla="*/ 857 w 1631"/>
                              <a:gd name="T17" fmla="*/ 1973 h 1997"/>
                              <a:gd name="T18" fmla="*/ 822 w 1631"/>
                              <a:gd name="T19" fmla="*/ 1961 h 1997"/>
                              <a:gd name="T20" fmla="*/ 743 w 1631"/>
                              <a:gd name="T21" fmla="*/ 1934 h 1997"/>
                              <a:gd name="T22" fmla="*/ 657 w 1631"/>
                              <a:gd name="T23" fmla="*/ 1902 h 1997"/>
                              <a:gd name="T24" fmla="*/ 567 w 1631"/>
                              <a:gd name="T25" fmla="*/ 1865 h 1997"/>
                              <a:gd name="T26" fmla="*/ 473 w 1631"/>
                              <a:gd name="T27" fmla="*/ 1825 h 1997"/>
                              <a:gd name="T28" fmla="*/ 382 w 1631"/>
                              <a:gd name="T29" fmla="*/ 1784 h 1997"/>
                              <a:gd name="T30" fmla="*/ 293 w 1631"/>
                              <a:gd name="T31" fmla="*/ 1742 h 1997"/>
                              <a:gd name="T32" fmla="*/ 210 w 1631"/>
                              <a:gd name="T33" fmla="*/ 1701 h 1997"/>
                              <a:gd name="T34" fmla="*/ 137 w 1631"/>
                              <a:gd name="T35" fmla="*/ 1663 h 1997"/>
                              <a:gd name="T36" fmla="*/ 106 w 1631"/>
                              <a:gd name="T37" fmla="*/ 1645 h 1997"/>
                              <a:gd name="T38" fmla="*/ 78 w 1631"/>
                              <a:gd name="T39" fmla="*/ 1628 h 1997"/>
                              <a:gd name="T40" fmla="*/ 52 w 1631"/>
                              <a:gd name="T41" fmla="*/ 1611 h 1997"/>
                              <a:gd name="T42" fmla="*/ 33 w 1631"/>
                              <a:gd name="T43" fmla="*/ 1596 h 1997"/>
                              <a:gd name="T44" fmla="*/ 16 w 1631"/>
                              <a:gd name="T45" fmla="*/ 1582 h 1997"/>
                              <a:gd name="T46" fmla="*/ 6 w 1631"/>
                              <a:gd name="T47" fmla="*/ 1571 h 1997"/>
                              <a:gd name="T48" fmla="*/ 0 w 1631"/>
                              <a:gd name="T49" fmla="*/ 1561 h 1997"/>
                              <a:gd name="T50" fmla="*/ 0 w 1631"/>
                              <a:gd name="T51" fmla="*/ 1553 h 1997"/>
                              <a:gd name="T52" fmla="*/ 629 w 1631"/>
                              <a:gd name="T53" fmla="*/ 106 h 1997"/>
                              <a:gd name="T54" fmla="*/ 643 w 1631"/>
                              <a:gd name="T55" fmla="*/ 81 h 1997"/>
                              <a:gd name="T56" fmla="*/ 663 w 1631"/>
                              <a:gd name="T57" fmla="*/ 58 h 1997"/>
                              <a:gd name="T58" fmla="*/ 687 w 1631"/>
                              <a:gd name="T59" fmla="*/ 40 h 1997"/>
                              <a:gd name="T60" fmla="*/ 714 w 1631"/>
                              <a:gd name="T61" fmla="*/ 26 h 1997"/>
                              <a:gd name="T62" fmla="*/ 745 w 1631"/>
                              <a:gd name="T63" fmla="*/ 14 h 1997"/>
                              <a:gd name="T64" fmla="*/ 778 w 1631"/>
                              <a:gd name="T65" fmla="*/ 6 h 1997"/>
                              <a:gd name="T66" fmla="*/ 815 w 1631"/>
                              <a:gd name="T67" fmla="*/ 2 h 1997"/>
                              <a:gd name="T68" fmla="*/ 854 w 1631"/>
                              <a:gd name="T69" fmla="*/ 0 h 1997"/>
                              <a:gd name="T70" fmla="*/ 897 w 1631"/>
                              <a:gd name="T71" fmla="*/ 2 h 1997"/>
                              <a:gd name="T72" fmla="*/ 939 w 1631"/>
                              <a:gd name="T73" fmla="*/ 7 h 1997"/>
                              <a:gd name="T74" fmla="*/ 984 w 1631"/>
                              <a:gd name="T75" fmla="*/ 14 h 1997"/>
                              <a:gd name="T76" fmla="*/ 1030 w 1631"/>
                              <a:gd name="T77" fmla="*/ 24 h 1997"/>
                              <a:gd name="T78" fmla="*/ 1077 w 1631"/>
                              <a:gd name="T79" fmla="*/ 35 h 1997"/>
                              <a:gd name="T80" fmla="*/ 1123 w 1631"/>
                              <a:gd name="T81" fmla="*/ 51 h 1997"/>
                              <a:gd name="T82" fmla="*/ 1170 w 1631"/>
                              <a:gd name="T83" fmla="*/ 67 h 1997"/>
                              <a:gd name="T84" fmla="*/ 1216 w 1631"/>
                              <a:gd name="T85" fmla="*/ 86 h 1997"/>
                              <a:gd name="T86" fmla="*/ 1261 w 1631"/>
                              <a:gd name="T87" fmla="*/ 106 h 1997"/>
                              <a:gd name="T88" fmla="*/ 1306 w 1631"/>
                              <a:gd name="T89" fmla="*/ 129 h 1997"/>
                              <a:gd name="T90" fmla="*/ 1350 w 1631"/>
                              <a:gd name="T91" fmla="*/ 153 h 1997"/>
                              <a:gd name="T92" fmla="*/ 1390 w 1631"/>
                              <a:gd name="T93" fmla="*/ 178 h 1997"/>
                              <a:gd name="T94" fmla="*/ 1430 w 1631"/>
                              <a:gd name="T95" fmla="*/ 205 h 1997"/>
                              <a:gd name="T96" fmla="*/ 1466 w 1631"/>
                              <a:gd name="T97" fmla="*/ 232 h 1997"/>
                              <a:gd name="T98" fmla="*/ 1502 w 1631"/>
                              <a:gd name="T99" fmla="*/ 262 h 1997"/>
                              <a:gd name="T100" fmla="*/ 1533 w 1631"/>
                              <a:gd name="T101" fmla="*/ 291 h 1997"/>
                              <a:gd name="T102" fmla="*/ 1559 w 1631"/>
                              <a:gd name="T103" fmla="*/ 321 h 1997"/>
                              <a:gd name="T104" fmla="*/ 1583 w 1631"/>
                              <a:gd name="T105" fmla="*/ 352 h 1997"/>
                              <a:gd name="T106" fmla="*/ 1603 w 1631"/>
                              <a:gd name="T107" fmla="*/ 383 h 1997"/>
                              <a:gd name="T108" fmla="*/ 1617 w 1631"/>
                              <a:gd name="T109" fmla="*/ 416 h 1997"/>
                              <a:gd name="T110" fmla="*/ 1627 w 1631"/>
                              <a:gd name="T111" fmla="*/ 448 h 1997"/>
                              <a:gd name="T112" fmla="*/ 1631 w 1631"/>
                              <a:gd name="T113" fmla="*/ 479 h 1997"/>
                              <a:gd name="T114" fmla="*/ 1631 w 1631"/>
                              <a:gd name="T115" fmla="*/ 512 h 1997"/>
                              <a:gd name="T116" fmla="*/ 1624 w 1631"/>
                              <a:gd name="T117" fmla="*/ 543 h 1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631" h="1997">
                                <a:moveTo>
                                  <a:pt x="1624" y="543"/>
                                </a:moveTo>
                                <a:lnTo>
                                  <a:pt x="995" y="1990"/>
                                </a:lnTo>
                                <a:lnTo>
                                  <a:pt x="989" y="1995"/>
                                </a:lnTo>
                                <a:lnTo>
                                  <a:pt x="978" y="1997"/>
                                </a:lnTo>
                                <a:lnTo>
                                  <a:pt x="963" y="1997"/>
                                </a:lnTo>
                                <a:lnTo>
                                  <a:pt x="942" y="1994"/>
                                </a:lnTo>
                                <a:lnTo>
                                  <a:pt x="918" y="1990"/>
                                </a:lnTo>
                                <a:lnTo>
                                  <a:pt x="888" y="1981"/>
                                </a:lnTo>
                                <a:lnTo>
                                  <a:pt x="857" y="1973"/>
                                </a:lnTo>
                                <a:lnTo>
                                  <a:pt x="822" y="1961"/>
                                </a:lnTo>
                                <a:lnTo>
                                  <a:pt x="743" y="1934"/>
                                </a:lnTo>
                                <a:lnTo>
                                  <a:pt x="657" y="1902"/>
                                </a:lnTo>
                                <a:lnTo>
                                  <a:pt x="567" y="1865"/>
                                </a:lnTo>
                                <a:lnTo>
                                  <a:pt x="473" y="1825"/>
                                </a:lnTo>
                                <a:lnTo>
                                  <a:pt x="382" y="1784"/>
                                </a:lnTo>
                                <a:lnTo>
                                  <a:pt x="293" y="1742"/>
                                </a:lnTo>
                                <a:lnTo>
                                  <a:pt x="210" y="1701"/>
                                </a:lnTo>
                                <a:lnTo>
                                  <a:pt x="137" y="1663"/>
                                </a:lnTo>
                                <a:lnTo>
                                  <a:pt x="106" y="1645"/>
                                </a:lnTo>
                                <a:lnTo>
                                  <a:pt x="78" y="1628"/>
                                </a:lnTo>
                                <a:lnTo>
                                  <a:pt x="52" y="1611"/>
                                </a:lnTo>
                                <a:lnTo>
                                  <a:pt x="33" y="1596"/>
                                </a:lnTo>
                                <a:lnTo>
                                  <a:pt x="16" y="1582"/>
                                </a:lnTo>
                                <a:lnTo>
                                  <a:pt x="6" y="1571"/>
                                </a:lnTo>
                                <a:lnTo>
                                  <a:pt x="0" y="1561"/>
                                </a:lnTo>
                                <a:lnTo>
                                  <a:pt x="0" y="1553"/>
                                </a:lnTo>
                                <a:lnTo>
                                  <a:pt x="629" y="106"/>
                                </a:lnTo>
                                <a:lnTo>
                                  <a:pt x="643" y="81"/>
                                </a:lnTo>
                                <a:lnTo>
                                  <a:pt x="663" y="58"/>
                                </a:lnTo>
                                <a:lnTo>
                                  <a:pt x="687" y="40"/>
                                </a:lnTo>
                                <a:lnTo>
                                  <a:pt x="714" y="26"/>
                                </a:lnTo>
                                <a:lnTo>
                                  <a:pt x="745" y="14"/>
                                </a:lnTo>
                                <a:lnTo>
                                  <a:pt x="778" y="6"/>
                                </a:lnTo>
                                <a:lnTo>
                                  <a:pt x="815" y="2"/>
                                </a:lnTo>
                                <a:lnTo>
                                  <a:pt x="854" y="0"/>
                                </a:lnTo>
                                <a:lnTo>
                                  <a:pt x="897" y="2"/>
                                </a:lnTo>
                                <a:lnTo>
                                  <a:pt x="939" y="7"/>
                                </a:lnTo>
                                <a:lnTo>
                                  <a:pt x="984" y="14"/>
                                </a:lnTo>
                                <a:lnTo>
                                  <a:pt x="1030" y="24"/>
                                </a:lnTo>
                                <a:lnTo>
                                  <a:pt x="1077" y="35"/>
                                </a:lnTo>
                                <a:lnTo>
                                  <a:pt x="1123" y="51"/>
                                </a:lnTo>
                                <a:lnTo>
                                  <a:pt x="1170" y="67"/>
                                </a:lnTo>
                                <a:lnTo>
                                  <a:pt x="1216" y="86"/>
                                </a:lnTo>
                                <a:lnTo>
                                  <a:pt x="1261" y="106"/>
                                </a:lnTo>
                                <a:lnTo>
                                  <a:pt x="1306" y="129"/>
                                </a:lnTo>
                                <a:lnTo>
                                  <a:pt x="1350" y="153"/>
                                </a:lnTo>
                                <a:lnTo>
                                  <a:pt x="1390" y="178"/>
                                </a:lnTo>
                                <a:lnTo>
                                  <a:pt x="1430" y="205"/>
                                </a:lnTo>
                                <a:lnTo>
                                  <a:pt x="1466" y="232"/>
                                </a:lnTo>
                                <a:lnTo>
                                  <a:pt x="1502" y="262"/>
                                </a:lnTo>
                                <a:lnTo>
                                  <a:pt x="1533" y="291"/>
                                </a:lnTo>
                                <a:lnTo>
                                  <a:pt x="1559" y="321"/>
                                </a:lnTo>
                                <a:lnTo>
                                  <a:pt x="1583" y="352"/>
                                </a:lnTo>
                                <a:lnTo>
                                  <a:pt x="1603" y="383"/>
                                </a:lnTo>
                                <a:lnTo>
                                  <a:pt x="1617" y="416"/>
                                </a:lnTo>
                                <a:lnTo>
                                  <a:pt x="1627" y="448"/>
                                </a:lnTo>
                                <a:lnTo>
                                  <a:pt x="1631" y="479"/>
                                </a:lnTo>
                                <a:lnTo>
                                  <a:pt x="1631" y="512"/>
                                </a:lnTo>
                                <a:lnTo>
                                  <a:pt x="1624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604" y="3477"/>
                            <a:ext cx="373" cy="213"/>
                          </a:xfrm>
                          <a:custGeom>
                            <a:avLst/>
                            <a:gdLst>
                              <a:gd name="T0" fmla="*/ 706 w 1120"/>
                              <a:gd name="T1" fmla="*/ 137 h 638"/>
                              <a:gd name="T2" fmla="*/ 810 w 1120"/>
                              <a:gd name="T3" fmla="*/ 194 h 638"/>
                              <a:gd name="T4" fmla="*/ 901 w 1120"/>
                              <a:gd name="T5" fmla="*/ 252 h 638"/>
                              <a:gd name="T6" fmla="*/ 980 w 1120"/>
                              <a:gd name="T7" fmla="*/ 313 h 638"/>
                              <a:gd name="T8" fmla="*/ 1028 w 1120"/>
                              <a:gd name="T9" fmla="*/ 359 h 638"/>
                              <a:gd name="T10" fmla="*/ 1056 w 1120"/>
                              <a:gd name="T11" fmla="*/ 389 h 638"/>
                              <a:gd name="T12" fmla="*/ 1079 w 1120"/>
                              <a:gd name="T13" fmla="*/ 419 h 638"/>
                              <a:gd name="T14" fmla="*/ 1096 w 1120"/>
                              <a:gd name="T15" fmla="*/ 447 h 638"/>
                              <a:gd name="T16" fmla="*/ 1110 w 1120"/>
                              <a:gd name="T17" fmla="*/ 475 h 638"/>
                              <a:gd name="T18" fmla="*/ 1117 w 1120"/>
                              <a:gd name="T19" fmla="*/ 502 h 638"/>
                              <a:gd name="T20" fmla="*/ 1120 w 1120"/>
                              <a:gd name="T21" fmla="*/ 527 h 638"/>
                              <a:gd name="T22" fmla="*/ 1115 w 1120"/>
                              <a:gd name="T23" fmla="*/ 550 h 638"/>
                              <a:gd name="T24" fmla="*/ 1107 w 1120"/>
                              <a:gd name="T25" fmla="*/ 571 h 638"/>
                              <a:gd name="T26" fmla="*/ 1091 w 1120"/>
                              <a:gd name="T27" fmla="*/ 590 h 638"/>
                              <a:gd name="T28" fmla="*/ 1072 w 1120"/>
                              <a:gd name="T29" fmla="*/ 605 h 638"/>
                              <a:gd name="T30" fmla="*/ 1048 w 1120"/>
                              <a:gd name="T31" fmla="*/ 618 h 638"/>
                              <a:gd name="T32" fmla="*/ 1018 w 1120"/>
                              <a:gd name="T33" fmla="*/ 626 h 638"/>
                              <a:gd name="T34" fmla="*/ 984 w 1120"/>
                              <a:gd name="T35" fmla="*/ 633 h 638"/>
                              <a:gd name="T36" fmla="*/ 948 w 1120"/>
                              <a:gd name="T37" fmla="*/ 636 h 638"/>
                              <a:gd name="T38" fmla="*/ 907 w 1120"/>
                              <a:gd name="T39" fmla="*/ 638 h 638"/>
                              <a:gd name="T40" fmla="*/ 841 w 1120"/>
                              <a:gd name="T41" fmla="*/ 632 h 638"/>
                              <a:gd name="T42" fmla="*/ 744 w 1120"/>
                              <a:gd name="T43" fmla="*/ 617 h 638"/>
                              <a:gd name="T44" fmla="*/ 638 w 1120"/>
                              <a:gd name="T45" fmla="*/ 588 h 638"/>
                              <a:gd name="T46" fmla="*/ 526 w 1120"/>
                              <a:gd name="T47" fmla="*/ 550 h 638"/>
                              <a:gd name="T48" fmla="*/ 413 w 1120"/>
                              <a:gd name="T49" fmla="*/ 499 h 638"/>
                              <a:gd name="T50" fmla="*/ 309 w 1120"/>
                              <a:gd name="T51" fmla="*/ 444 h 638"/>
                              <a:gd name="T52" fmla="*/ 218 w 1120"/>
                              <a:gd name="T53" fmla="*/ 385 h 638"/>
                              <a:gd name="T54" fmla="*/ 139 w 1120"/>
                              <a:gd name="T55" fmla="*/ 324 h 638"/>
                              <a:gd name="T56" fmla="*/ 91 w 1120"/>
                              <a:gd name="T57" fmla="*/ 279 h 638"/>
                              <a:gd name="T58" fmla="*/ 63 w 1120"/>
                              <a:gd name="T59" fmla="*/ 249 h 638"/>
                              <a:gd name="T60" fmla="*/ 40 w 1120"/>
                              <a:gd name="T61" fmla="*/ 219 h 638"/>
                              <a:gd name="T62" fmla="*/ 23 w 1120"/>
                              <a:gd name="T63" fmla="*/ 189 h 638"/>
                              <a:gd name="T64" fmla="*/ 9 w 1120"/>
                              <a:gd name="T65" fmla="*/ 163 h 638"/>
                              <a:gd name="T66" fmla="*/ 2 w 1120"/>
                              <a:gd name="T67" fmla="*/ 136 h 638"/>
                              <a:gd name="T68" fmla="*/ 0 w 1120"/>
                              <a:gd name="T69" fmla="*/ 110 h 638"/>
                              <a:gd name="T70" fmla="*/ 4 w 1120"/>
                              <a:gd name="T71" fmla="*/ 88 h 638"/>
                              <a:gd name="T72" fmla="*/ 12 w 1120"/>
                              <a:gd name="T73" fmla="*/ 66 h 638"/>
                              <a:gd name="T74" fmla="*/ 28 w 1120"/>
                              <a:gd name="T75" fmla="*/ 48 h 638"/>
                              <a:gd name="T76" fmla="*/ 47 w 1120"/>
                              <a:gd name="T77" fmla="*/ 33 h 638"/>
                              <a:gd name="T78" fmla="*/ 71 w 1120"/>
                              <a:gd name="T79" fmla="*/ 20 h 638"/>
                              <a:gd name="T80" fmla="*/ 101 w 1120"/>
                              <a:gd name="T81" fmla="*/ 10 h 638"/>
                              <a:gd name="T82" fmla="*/ 135 w 1120"/>
                              <a:gd name="T83" fmla="*/ 4 h 638"/>
                              <a:gd name="T84" fmla="*/ 171 w 1120"/>
                              <a:gd name="T85" fmla="*/ 0 h 638"/>
                              <a:gd name="T86" fmla="*/ 212 w 1120"/>
                              <a:gd name="T87" fmla="*/ 0 h 638"/>
                              <a:gd name="T88" fmla="*/ 278 w 1120"/>
                              <a:gd name="T89" fmla="*/ 4 h 638"/>
                              <a:gd name="T90" fmla="*/ 375 w 1120"/>
                              <a:gd name="T91" fmla="*/ 21 h 638"/>
                              <a:gd name="T92" fmla="*/ 481 w 1120"/>
                              <a:gd name="T93" fmla="*/ 50 h 638"/>
                              <a:gd name="T94" fmla="*/ 593 w 1120"/>
                              <a:gd name="T95" fmla="*/ 88 h 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120" h="638">
                                <a:moveTo>
                                  <a:pt x="650" y="112"/>
                                </a:moveTo>
                                <a:lnTo>
                                  <a:pt x="706" y="137"/>
                                </a:lnTo>
                                <a:lnTo>
                                  <a:pt x="759" y="164"/>
                                </a:lnTo>
                                <a:lnTo>
                                  <a:pt x="810" y="194"/>
                                </a:lnTo>
                                <a:lnTo>
                                  <a:pt x="858" y="222"/>
                                </a:lnTo>
                                <a:lnTo>
                                  <a:pt x="901" y="252"/>
                                </a:lnTo>
                                <a:lnTo>
                                  <a:pt x="942" y="283"/>
                                </a:lnTo>
                                <a:lnTo>
                                  <a:pt x="980" y="313"/>
                                </a:lnTo>
                                <a:lnTo>
                                  <a:pt x="1014" y="344"/>
                                </a:lnTo>
                                <a:lnTo>
                                  <a:pt x="1028" y="359"/>
                                </a:lnTo>
                                <a:lnTo>
                                  <a:pt x="1042" y="375"/>
                                </a:lnTo>
                                <a:lnTo>
                                  <a:pt x="1056" y="389"/>
                                </a:lnTo>
                                <a:lnTo>
                                  <a:pt x="1067" y="404"/>
                                </a:lnTo>
                                <a:lnTo>
                                  <a:pt x="1079" y="419"/>
                                </a:lnTo>
                                <a:lnTo>
                                  <a:pt x="1087" y="433"/>
                                </a:lnTo>
                                <a:lnTo>
                                  <a:pt x="1096" y="447"/>
                                </a:lnTo>
                                <a:lnTo>
                                  <a:pt x="1103" y="461"/>
                                </a:lnTo>
                                <a:lnTo>
                                  <a:pt x="1110" y="475"/>
                                </a:lnTo>
                                <a:lnTo>
                                  <a:pt x="1114" y="489"/>
                                </a:lnTo>
                                <a:lnTo>
                                  <a:pt x="1117" y="502"/>
                                </a:lnTo>
                                <a:lnTo>
                                  <a:pt x="1118" y="515"/>
                                </a:lnTo>
                                <a:lnTo>
                                  <a:pt x="1120" y="527"/>
                                </a:lnTo>
                                <a:lnTo>
                                  <a:pt x="1118" y="539"/>
                                </a:lnTo>
                                <a:lnTo>
                                  <a:pt x="1115" y="550"/>
                                </a:lnTo>
                                <a:lnTo>
                                  <a:pt x="1111" y="561"/>
                                </a:lnTo>
                                <a:lnTo>
                                  <a:pt x="1107" y="571"/>
                                </a:lnTo>
                                <a:lnTo>
                                  <a:pt x="1100" y="581"/>
                                </a:lnTo>
                                <a:lnTo>
                                  <a:pt x="1091" y="590"/>
                                </a:lnTo>
                                <a:lnTo>
                                  <a:pt x="1082" y="598"/>
                                </a:lnTo>
                                <a:lnTo>
                                  <a:pt x="1072" y="605"/>
                                </a:lnTo>
                                <a:lnTo>
                                  <a:pt x="1060" y="612"/>
                                </a:lnTo>
                                <a:lnTo>
                                  <a:pt x="1048" y="618"/>
                                </a:lnTo>
                                <a:lnTo>
                                  <a:pt x="1034" y="622"/>
                                </a:lnTo>
                                <a:lnTo>
                                  <a:pt x="1018" y="626"/>
                                </a:lnTo>
                                <a:lnTo>
                                  <a:pt x="1001" y="631"/>
                                </a:lnTo>
                                <a:lnTo>
                                  <a:pt x="984" y="633"/>
                                </a:lnTo>
                                <a:lnTo>
                                  <a:pt x="968" y="635"/>
                                </a:lnTo>
                                <a:lnTo>
                                  <a:pt x="948" y="636"/>
                                </a:lnTo>
                                <a:lnTo>
                                  <a:pt x="928" y="638"/>
                                </a:lnTo>
                                <a:lnTo>
                                  <a:pt x="907" y="638"/>
                                </a:lnTo>
                                <a:lnTo>
                                  <a:pt x="886" y="636"/>
                                </a:lnTo>
                                <a:lnTo>
                                  <a:pt x="841" y="632"/>
                                </a:lnTo>
                                <a:lnTo>
                                  <a:pt x="793" y="626"/>
                                </a:lnTo>
                                <a:lnTo>
                                  <a:pt x="744" y="617"/>
                                </a:lnTo>
                                <a:lnTo>
                                  <a:pt x="692" y="604"/>
                                </a:lnTo>
                                <a:lnTo>
                                  <a:pt x="638" y="588"/>
                                </a:lnTo>
                                <a:lnTo>
                                  <a:pt x="582" y="570"/>
                                </a:lnTo>
                                <a:lnTo>
                                  <a:pt x="526" y="550"/>
                                </a:lnTo>
                                <a:lnTo>
                                  <a:pt x="469" y="526"/>
                                </a:lnTo>
                                <a:lnTo>
                                  <a:pt x="413" y="499"/>
                                </a:lnTo>
                                <a:lnTo>
                                  <a:pt x="360" y="472"/>
                                </a:lnTo>
                                <a:lnTo>
                                  <a:pt x="309" y="444"/>
                                </a:lnTo>
                                <a:lnTo>
                                  <a:pt x="261" y="416"/>
                                </a:lnTo>
                                <a:lnTo>
                                  <a:pt x="218" y="385"/>
                                </a:lnTo>
                                <a:lnTo>
                                  <a:pt x="177" y="355"/>
                                </a:lnTo>
                                <a:lnTo>
                                  <a:pt x="139" y="324"/>
                                </a:lnTo>
                                <a:lnTo>
                                  <a:pt x="105" y="294"/>
                                </a:lnTo>
                                <a:lnTo>
                                  <a:pt x="91" y="279"/>
                                </a:lnTo>
                                <a:lnTo>
                                  <a:pt x="77" y="263"/>
                                </a:lnTo>
                                <a:lnTo>
                                  <a:pt x="63" y="249"/>
                                </a:lnTo>
                                <a:lnTo>
                                  <a:pt x="52" y="233"/>
                                </a:lnTo>
                                <a:lnTo>
                                  <a:pt x="40" y="219"/>
                                </a:lnTo>
                                <a:lnTo>
                                  <a:pt x="32" y="204"/>
                                </a:lnTo>
                                <a:lnTo>
                                  <a:pt x="23" y="189"/>
                                </a:lnTo>
                                <a:lnTo>
                                  <a:pt x="16" y="175"/>
                                </a:lnTo>
                                <a:lnTo>
                                  <a:pt x="9" y="163"/>
                                </a:lnTo>
                                <a:lnTo>
                                  <a:pt x="5" y="148"/>
                                </a:lnTo>
                                <a:lnTo>
                                  <a:pt x="2" y="136"/>
                                </a:lnTo>
                                <a:lnTo>
                                  <a:pt x="1" y="123"/>
                                </a:lnTo>
                                <a:lnTo>
                                  <a:pt x="0" y="110"/>
                                </a:lnTo>
                                <a:lnTo>
                                  <a:pt x="1" y="99"/>
                                </a:lnTo>
                                <a:lnTo>
                                  <a:pt x="4" y="88"/>
                                </a:lnTo>
                                <a:lnTo>
                                  <a:pt x="8" y="76"/>
                                </a:lnTo>
                                <a:lnTo>
                                  <a:pt x="12" y="66"/>
                                </a:lnTo>
                                <a:lnTo>
                                  <a:pt x="19" y="57"/>
                                </a:lnTo>
                                <a:lnTo>
                                  <a:pt x="28" y="48"/>
                                </a:lnTo>
                                <a:lnTo>
                                  <a:pt x="38" y="40"/>
                                </a:lnTo>
                                <a:lnTo>
                                  <a:pt x="47" y="33"/>
                                </a:lnTo>
                                <a:lnTo>
                                  <a:pt x="59" y="25"/>
                                </a:lnTo>
                                <a:lnTo>
                                  <a:pt x="71" y="20"/>
                                </a:lnTo>
                                <a:lnTo>
                                  <a:pt x="85" y="14"/>
                                </a:lnTo>
                                <a:lnTo>
                                  <a:pt x="101" y="10"/>
                                </a:lnTo>
                                <a:lnTo>
                                  <a:pt x="118" y="7"/>
                                </a:lnTo>
                                <a:lnTo>
                                  <a:pt x="135" y="4"/>
                                </a:lnTo>
                                <a:lnTo>
                                  <a:pt x="151" y="1"/>
                                </a:lnTo>
                                <a:lnTo>
                                  <a:pt x="171" y="0"/>
                                </a:lnTo>
                                <a:lnTo>
                                  <a:pt x="191" y="0"/>
                                </a:lnTo>
                                <a:lnTo>
                                  <a:pt x="212" y="0"/>
                                </a:lnTo>
                                <a:lnTo>
                                  <a:pt x="233" y="1"/>
                                </a:lnTo>
                                <a:lnTo>
                                  <a:pt x="278" y="4"/>
                                </a:lnTo>
                                <a:lnTo>
                                  <a:pt x="326" y="11"/>
                                </a:lnTo>
                                <a:lnTo>
                                  <a:pt x="375" y="21"/>
                                </a:lnTo>
                                <a:lnTo>
                                  <a:pt x="427" y="34"/>
                                </a:lnTo>
                                <a:lnTo>
                                  <a:pt x="481" y="50"/>
                                </a:lnTo>
                                <a:lnTo>
                                  <a:pt x="537" y="66"/>
                                </a:lnTo>
                                <a:lnTo>
                                  <a:pt x="593" y="88"/>
                                </a:lnTo>
                                <a:lnTo>
                                  <a:pt x="65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622" y="3533"/>
                            <a:ext cx="244" cy="294"/>
                          </a:xfrm>
                          <a:custGeom>
                            <a:avLst/>
                            <a:gdLst>
                              <a:gd name="T0" fmla="*/ 469 w 733"/>
                              <a:gd name="T1" fmla="*/ 878 h 881"/>
                              <a:gd name="T2" fmla="*/ 725 w 733"/>
                              <a:gd name="T3" fmla="*/ 287 h 881"/>
                              <a:gd name="T4" fmla="*/ 731 w 733"/>
                              <a:gd name="T5" fmla="*/ 271 h 881"/>
                              <a:gd name="T6" fmla="*/ 733 w 733"/>
                              <a:gd name="T7" fmla="*/ 254 h 881"/>
                              <a:gd name="T8" fmla="*/ 733 w 733"/>
                              <a:gd name="T9" fmla="*/ 237 h 881"/>
                              <a:gd name="T10" fmla="*/ 731 w 733"/>
                              <a:gd name="T11" fmla="*/ 220 h 881"/>
                              <a:gd name="T12" fmla="*/ 725 w 733"/>
                              <a:gd name="T13" fmla="*/ 202 h 881"/>
                              <a:gd name="T14" fmla="*/ 718 w 733"/>
                              <a:gd name="T15" fmla="*/ 185 h 881"/>
                              <a:gd name="T16" fmla="*/ 708 w 733"/>
                              <a:gd name="T17" fmla="*/ 168 h 881"/>
                              <a:gd name="T18" fmla="*/ 697 w 733"/>
                              <a:gd name="T19" fmla="*/ 153 h 881"/>
                              <a:gd name="T20" fmla="*/ 684 w 733"/>
                              <a:gd name="T21" fmla="*/ 136 h 881"/>
                              <a:gd name="T22" fmla="*/ 669 w 733"/>
                              <a:gd name="T23" fmla="*/ 120 h 881"/>
                              <a:gd name="T24" fmla="*/ 652 w 733"/>
                              <a:gd name="T25" fmla="*/ 105 h 881"/>
                              <a:gd name="T26" fmla="*/ 635 w 733"/>
                              <a:gd name="T27" fmla="*/ 90 h 881"/>
                              <a:gd name="T28" fmla="*/ 615 w 733"/>
                              <a:gd name="T29" fmla="*/ 76 h 881"/>
                              <a:gd name="T30" fmla="*/ 596 w 733"/>
                              <a:gd name="T31" fmla="*/ 64 h 881"/>
                              <a:gd name="T32" fmla="*/ 576 w 733"/>
                              <a:gd name="T33" fmla="*/ 51 h 881"/>
                              <a:gd name="T34" fmla="*/ 553 w 733"/>
                              <a:gd name="T35" fmla="*/ 41 h 881"/>
                              <a:gd name="T36" fmla="*/ 532 w 733"/>
                              <a:gd name="T37" fmla="*/ 31 h 881"/>
                              <a:gd name="T38" fmla="*/ 510 w 733"/>
                              <a:gd name="T39" fmla="*/ 22 h 881"/>
                              <a:gd name="T40" fmla="*/ 487 w 733"/>
                              <a:gd name="T41" fmla="*/ 14 h 881"/>
                              <a:gd name="T42" fmla="*/ 466 w 733"/>
                              <a:gd name="T43" fmla="*/ 8 h 881"/>
                              <a:gd name="T44" fmla="*/ 444 w 733"/>
                              <a:gd name="T45" fmla="*/ 4 h 881"/>
                              <a:gd name="T46" fmla="*/ 421 w 733"/>
                              <a:gd name="T47" fmla="*/ 1 h 881"/>
                              <a:gd name="T48" fmla="*/ 400 w 733"/>
                              <a:gd name="T49" fmla="*/ 0 h 881"/>
                              <a:gd name="T50" fmla="*/ 379 w 733"/>
                              <a:gd name="T51" fmla="*/ 1 h 881"/>
                              <a:gd name="T52" fmla="*/ 359 w 733"/>
                              <a:gd name="T53" fmla="*/ 3 h 881"/>
                              <a:gd name="T54" fmla="*/ 341 w 733"/>
                              <a:gd name="T55" fmla="*/ 8 h 881"/>
                              <a:gd name="T56" fmla="*/ 323 w 733"/>
                              <a:gd name="T57" fmla="*/ 14 h 881"/>
                              <a:gd name="T58" fmla="*/ 307 w 733"/>
                              <a:gd name="T59" fmla="*/ 22 h 881"/>
                              <a:gd name="T60" fmla="*/ 292 w 733"/>
                              <a:gd name="T61" fmla="*/ 34 h 881"/>
                              <a:gd name="T62" fmla="*/ 279 w 733"/>
                              <a:gd name="T63" fmla="*/ 48 h 881"/>
                              <a:gd name="T64" fmla="*/ 266 w 733"/>
                              <a:gd name="T65" fmla="*/ 64 h 881"/>
                              <a:gd name="T66" fmla="*/ 258 w 733"/>
                              <a:gd name="T67" fmla="*/ 82 h 881"/>
                              <a:gd name="T68" fmla="*/ 0 w 733"/>
                              <a:gd name="T69" fmla="*/ 673 h 881"/>
                              <a:gd name="T70" fmla="*/ 0 w 733"/>
                              <a:gd name="T71" fmla="*/ 676 h 881"/>
                              <a:gd name="T72" fmla="*/ 3 w 733"/>
                              <a:gd name="T73" fmla="*/ 679 h 881"/>
                              <a:gd name="T74" fmla="*/ 9 w 733"/>
                              <a:gd name="T75" fmla="*/ 684 h 881"/>
                              <a:gd name="T76" fmla="*/ 17 w 733"/>
                              <a:gd name="T77" fmla="*/ 690 h 881"/>
                              <a:gd name="T78" fmla="*/ 38 w 733"/>
                              <a:gd name="T79" fmla="*/ 703 h 881"/>
                              <a:gd name="T80" fmla="*/ 67 w 733"/>
                              <a:gd name="T81" fmla="*/ 720 h 881"/>
                              <a:gd name="T82" fmla="*/ 102 w 733"/>
                              <a:gd name="T83" fmla="*/ 737 h 881"/>
                              <a:gd name="T84" fmla="*/ 141 w 733"/>
                              <a:gd name="T85" fmla="*/ 756 h 881"/>
                              <a:gd name="T86" fmla="*/ 182 w 733"/>
                              <a:gd name="T87" fmla="*/ 775 h 881"/>
                              <a:gd name="T88" fmla="*/ 226 w 733"/>
                              <a:gd name="T89" fmla="*/ 795 h 881"/>
                              <a:gd name="T90" fmla="*/ 269 w 733"/>
                              <a:gd name="T91" fmla="*/ 814 h 881"/>
                              <a:gd name="T92" fmla="*/ 313 w 733"/>
                              <a:gd name="T93" fmla="*/ 831 h 881"/>
                              <a:gd name="T94" fmla="*/ 352 w 733"/>
                              <a:gd name="T95" fmla="*/ 847 h 881"/>
                              <a:gd name="T96" fmla="*/ 389 w 733"/>
                              <a:gd name="T97" fmla="*/ 861 h 881"/>
                              <a:gd name="T98" fmla="*/ 420 w 733"/>
                              <a:gd name="T99" fmla="*/ 871 h 881"/>
                              <a:gd name="T100" fmla="*/ 445 w 733"/>
                              <a:gd name="T101" fmla="*/ 878 h 881"/>
                              <a:gd name="T102" fmla="*/ 453 w 733"/>
                              <a:gd name="T103" fmla="*/ 879 h 881"/>
                              <a:gd name="T104" fmla="*/ 461 w 733"/>
                              <a:gd name="T105" fmla="*/ 881 h 881"/>
                              <a:gd name="T106" fmla="*/ 466 w 733"/>
                              <a:gd name="T107" fmla="*/ 879 h 881"/>
                              <a:gd name="T108" fmla="*/ 469 w 733"/>
                              <a:gd name="T109" fmla="*/ 878 h 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733" h="881">
                                <a:moveTo>
                                  <a:pt x="469" y="878"/>
                                </a:moveTo>
                                <a:lnTo>
                                  <a:pt x="725" y="287"/>
                                </a:lnTo>
                                <a:lnTo>
                                  <a:pt x="731" y="271"/>
                                </a:lnTo>
                                <a:lnTo>
                                  <a:pt x="733" y="254"/>
                                </a:lnTo>
                                <a:lnTo>
                                  <a:pt x="733" y="237"/>
                                </a:lnTo>
                                <a:lnTo>
                                  <a:pt x="731" y="220"/>
                                </a:lnTo>
                                <a:lnTo>
                                  <a:pt x="725" y="202"/>
                                </a:lnTo>
                                <a:lnTo>
                                  <a:pt x="718" y="185"/>
                                </a:lnTo>
                                <a:lnTo>
                                  <a:pt x="708" y="168"/>
                                </a:lnTo>
                                <a:lnTo>
                                  <a:pt x="697" y="153"/>
                                </a:lnTo>
                                <a:lnTo>
                                  <a:pt x="684" y="136"/>
                                </a:lnTo>
                                <a:lnTo>
                                  <a:pt x="669" y="120"/>
                                </a:lnTo>
                                <a:lnTo>
                                  <a:pt x="652" y="105"/>
                                </a:lnTo>
                                <a:lnTo>
                                  <a:pt x="635" y="90"/>
                                </a:lnTo>
                                <a:lnTo>
                                  <a:pt x="615" y="76"/>
                                </a:lnTo>
                                <a:lnTo>
                                  <a:pt x="596" y="64"/>
                                </a:lnTo>
                                <a:lnTo>
                                  <a:pt x="576" y="51"/>
                                </a:lnTo>
                                <a:lnTo>
                                  <a:pt x="553" y="41"/>
                                </a:lnTo>
                                <a:lnTo>
                                  <a:pt x="532" y="31"/>
                                </a:lnTo>
                                <a:lnTo>
                                  <a:pt x="510" y="22"/>
                                </a:lnTo>
                                <a:lnTo>
                                  <a:pt x="487" y="14"/>
                                </a:lnTo>
                                <a:lnTo>
                                  <a:pt x="466" y="8"/>
                                </a:lnTo>
                                <a:lnTo>
                                  <a:pt x="444" y="4"/>
                                </a:lnTo>
                                <a:lnTo>
                                  <a:pt x="421" y="1"/>
                                </a:lnTo>
                                <a:lnTo>
                                  <a:pt x="400" y="0"/>
                                </a:lnTo>
                                <a:lnTo>
                                  <a:pt x="379" y="1"/>
                                </a:lnTo>
                                <a:lnTo>
                                  <a:pt x="359" y="3"/>
                                </a:lnTo>
                                <a:lnTo>
                                  <a:pt x="341" y="8"/>
                                </a:lnTo>
                                <a:lnTo>
                                  <a:pt x="323" y="14"/>
                                </a:lnTo>
                                <a:lnTo>
                                  <a:pt x="307" y="22"/>
                                </a:lnTo>
                                <a:lnTo>
                                  <a:pt x="292" y="34"/>
                                </a:lnTo>
                                <a:lnTo>
                                  <a:pt x="279" y="48"/>
                                </a:lnTo>
                                <a:lnTo>
                                  <a:pt x="266" y="64"/>
                                </a:lnTo>
                                <a:lnTo>
                                  <a:pt x="258" y="82"/>
                                </a:lnTo>
                                <a:lnTo>
                                  <a:pt x="0" y="673"/>
                                </a:lnTo>
                                <a:lnTo>
                                  <a:pt x="0" y="676"/>
                                </a:lnTo>
                                <a:lnTo>
                                  <a:pt x="3" y="679"/>
                                </a:lnTo>
                                <a:lnTo>
                                  <a:pt x="9" y="684"/>
                                </a:lnTo>
                                <a:lnTo>
                                  <a:pt x="17" y="690"/>
                                </a:lnTo>
                                <a:lnTo>
                                  <a:pt x="38" y="703"/>
                                </a:lnTo>
                                <a:lnTo>
                                  <a:pt x="67" y="720"/>
                                </a:lnTo>
                                <a:lnTo>
                                  <a:pt x="102" y="737"/>
                                </a:lnTo>
                                <a:lnTo>
                                  <a:pt x="141" y="756"/>
                                </a:lnTo>
                                <a:lnTo>
                                  <a:pt x="182" y="775"/>
                                </a:lnTo>
                                <a:lnTo>
                                  <a:pt x="226" y="795"/>
                                </a:lnTo>
                                <a:lnTo>
                                  <a:pt x="269" y="814"/>
                                </a:lnTo>
                                <a:lnTo>
                                  <a:pt x="313" y="831"/>
                                </a:lnTo>
                                <a:lnTo>
                                  <a:pt x="352" y="847"/>
                                </a:lnTo>
                                <a:lnTo>
                                  <a:pt x="389" y="861"/>
                                </a:lnTo>
                                <a:lnTo>
                                  <a:pt x="420" y="871"/>
                                </a:lnTo>
                                <a:lnTo>
                                  <a:pt x="445" y="878"/>
                                </a:lnTo>
                                <a:lnTo>
                                  <a:pt x="453" y="879"/>
                                </a:lnTo>
                                <a:lnTo>
                                  <a:pt x="461" y="881"/>
                                </a:lnTo>
                                <a:lnTo>
                                  <a:pt x="466" y="879"/>
                                </a:lnTo>
                                <a:lnTo>
                                  <a:pt x="469" y="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634" y="3543"/>
                            <a:ext cx="128" cy="240"/>
                          </a:xfrm>
                          <a:custGeom>
                            <a:avLst/>
                            <a:gdLst>
                              <a:gd name="T0" fmla="*/ 125 w 385"/>
                              <a:gd name="T1" fmla="*/ 715 h 721"/>
                              <a:gd name="T2" fmla="*/ 363 w 385"/>
                              <a:gd name="T3" fmla="*/ 166 h 721"/>
                              <a:gd name="T4" fmla="*/ 370 w 385"/>
                              <a:gd name="T5" fmla="*/ 151 h 721"/>
                              <a:gd name="T6" fmla="*/ 374 w 385"/>
                              <a:gd name="T7" fmla="*/ 137 h 721"/>
                              <a:gd name="T8" fmla="*/ 378 w 385"/>
                              <a:gd name="T9" fmla="*/ 123 h 721"/>
                              <a:gd name="T10" fmla="*/ 381 w 385"/>
                              <a:gd name="T11" fmla="*/ 108 h 721"/>
                              <a:gd name="T12" fmla="*/ 384 w 385"/>
                              <a:gd name="T13" fmla="*/ 96 h 721"/>
                              <a:gd name="T14" fmla="*/ 385 w 385"/>
                              <a:gd name="T15" fmla="*/ 84 h 721"/>
                              <a:gd name="T16" fmla="*/ 385 w 385"/>
                              <a:gd name="T17" fmla="*/ 73 h 721"/>
                              <a:gd name="T18" fmla="*/ 385 w 385"/>
                              <a:gd name="T19" fmla="*/ 62 h 721"/>
                              <a:gd name="T20" fmla="*/ 384 w 385"/>
                              <a:gd name="T21" fmla="*/ 52 h 721"/>
                              <a:gd name="T22" fmla="*/ 382 w 385"/>
                              <a:gd name="T23" fmla="*/ 42 h 721"/>
                              <a:gd name="T24" fmla="*/ 379 w 385"/>
                              <a:gd name="T25" fmla="*/ 34 h 721"/>
                              <a:gd name="T26" fmla="*/ 377 w 385"/>
                              <a:gd name="T27" fmla="*/ 26 h 721"/>
                              <a:gd name="T28" fmla="*/ 374 w 385"/>
                              <a:gd name="T29" fmla="*/ 19 h 721"/>
                              <a:gd name="T30" fmla="*/ 370 w 385"/>
                              <a:gd name="T31" fmla="*/ 14 h 721"/>
                              <a:gd name="T32" fmla="*/ 364 w 385"/>
                              <a:gd name="T33" fmla="*/ 8 h 721"/>
                              <a:gd name="T34" fmla="*/ 358 w 385"/>
                              <a:gd name="T35" fmla="*/ 5 h 721"/>
                              <a:gd name="T36" fmla="*/ 353 w 385"/>
                              <a:gd name="T37" fmla="*/ 2 h 721"/>
                              <a:gd name="T38" fmla="*/ 347 w 385"/>
                              <a:gd name="T39" fmla="*/ 1 h 721"/>
                              <a:gd name="T40" fmla="*/ 340 w 385"/>
                              <a:gd name="T41" fmla="*/ 0 h 721"/>
                              <a:gd name="T42" fmla="*/ 334 w 385"/>
                              <a:gd name="T43" fmla="*/ 0 h 721"/>
                              <a:gd name="T44" fmla="*/ 326 w 385"/>
                              <a:gd name="T45" fmla="*/ 2 h 721"/>
                              <a:gd name="T46" fmla="*/ 319 w 385"/>
                              <a:gd name="T47" fmla="*/ 5 h 721"/>
                              <a:gd name="T48" fmla="*/ 312 w 385"/>
                              <a:gd name="T49" fmla="*/ 9 h 721"/>
                              <a:gd name="T50" fmla="*/ 304 w 385"/>
                              <a:gd name="T51" fmla="*/ 15 h 721"/>
                              <a:gd name="T52" fmla="*/ 295 w 385"/>
                              <a:gd name="T53" fmla="*/ 22 h 721"/>
                              <a:gd name="T54" fmla="*/ 288 w 385"/>
                              <a:gd name="T55" fmla="*/ 31 h 721"/>
                              <a:gd name="T56" fmla="*/ 280 w 385"/>
                              <a:gd name="T57" fmla="*/ 39 h 721"/>
                              <a:gd name="T58" fmla="*/ 271 w 385"/>
                              <a:gd name="T59" fmla="*/ 50 h 721"/>
                              <a:gd name="T60" fmla="*/ 263 w 385"/>
                              <a:gd name="T61" fmla="*/ 63 h 721"/>
                              <a:gd name="T62" fmla="*/ 254 w 385"/>
                              <a:gd name="T63" fmla="*/ 77 h 721"/>
                              <a:gd name="T64" fmla="*/ 247 w 385"/>
                              <a:gd name="T65" fmla="*/ 94 h 721"/>
                              <a:gd name="T66" fmla="*/ 239 w 385"/>
                              <a:gd name="T67" fmla="*/ 111 h 721"/>
                              <a:gd name="T68" fmla="*/ 0 w 385"/>
                              <a:gd name="T69" fmla="*/ 660 h 721"/>
                              <a:gd name="T70" fmla="*/ 0 w 385"/>
                              <a:gd name="T71" fmla="*/ 664 h 721"/>
                              <a:gd name="T72" fmla="*/ 2 w 385"/>
                              <a:gd name="T73" fmla="*/ 670 h 721"/>
                              <a:gd name="T74" fmla="*/ 7 w 385"/>
                              <a:gd name="T75" fmla="*/ 675 h 721"/>
                              <a:gd name="T76" fmla="*/ 14 w 385"/>
                              <a:gd name="T77" fmla="*/ 681 h 721"/>
                              <a:gd name="T78" fmla="*/ 32 w 385"/>
                              <a:gd name="T79" fmla="*/ 694 h 721"/>
                              <a:gd name="T80" fmla="*/ 54 w 385"/>
                              <a:gd name="T81" fmla="*/ 705 h 721"/>
                              <a:gd name="T82" fmla="*/ 66 w 385"/>
                              <a:gd name="T83" fmla="*/ 711 h 721"/>
                              <a:gd name="T84" fmla="*/ 77 w 385"/>
                              <a:gd name="T85" fmla="*/ 715 h 721"/>
                              <a:gd name="T86" fmla="*/ 88 w 385"/>
                              <a:gd name="T87" fmla="*/ 718 h 721"/>
                              <a:gd name="T88" fmla="*/ 99 w 385"/>
                              <a:gd name="T89" fmla="*/ 719 h 721"/>
                              <a:gd name="T90" fmla="*/ 108 w 385"/>
                              <a:gd name="T91" fmla="*/ 721 h 721"/>
                              <a:gd name="T92" fmla="*/ 115 w 385"/>
                              <a:gd name="T93" fmla="*/ 721 h 721"/>
                              <a:gd name="T94" fmla="*/ 121 w 385"/>
                              <a:gd name="T95" fmla="*/ 718 h 721"/>
                              <a:gd name="T96" fmla="*/ 125 w 385"/>
                              <a:gd name="T97" fmla="*/ 715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5" h="721">
                                <a:moveTo>
                                  <a:pt x="125" y="715"/>
                                </a:moveTo>
                                <a:lnTo>
                                  <a:pt x="363" y="166"/>
                                </a:lnTo>
                                <a:lnTo>
                                  <a:pt x="370" y="151"/>
                                </a:lnTo>
                                <a:lnTo>
                                  <a:pt x="374" y="137"/>
                                </a:lnTo>
                                <a:lnTo>
                                  <a:pt x="378" y="123"/>
                                </a:lnTo>
                                <a:lnTo>
                                  <a:pt x="381" y="108"/>
                                </a:lnTo>
                                <a:lnTo>
                                  <a:pt x="384" y="96"/>
                                </a:lnTo>
                                <a:lnTo>
                                  <a:pt x="385" y="84"/>
                                </a:lnTo>
                                <a:lnTo>
                                  <a:pt x="385" y="73"/>
                                </a:lnTo>
                                <a:lnTo>
                                  <a:pt x="385" y="62"/>
                                </a:lnTo>
                                <a:lnTo>
                                  <a:pt x="384" y="52"/>
                                </a:lnTo>
                                <a:lnTo>
                                  <a:pt x="382" y="42"/>
                                </a:lnTo>
                                <a:lnTo>
                                  <a:pt x="379" y="34"/>
                                </a:lnTo>
                                <a:lnTo>
                                  <a:pt x="377" y="26"/>
                                </a:lnTo>
                                <a:lnTo>
                                  <a:pt x="374" y="19"/>
                                </a:lnTo>
                                <a:lnTo>
                                  <a:pt x="370" y="14"/>
                                </a:lnTo>
                                <a:lnTo>
                                  <a:pt x="364" y="8"/>
                                </a:lnTo>
                                <a:lnTo>
                                  <a:pt x="358" y="5"/>
                                </a:lnTo>
                                <a:lnTo>
                                  <a:pt x="353" y="2"/>
                                </a:lnTo>
                                <a:lnTo>
                                  <a:pt x="347" y="1"/>
                                </a:lnTo>
                                <a:lnTo>
                                  <a:pt x="340" y="0"/>
                                </a:lnTo>
                                <a:lnTo>
                                  <a:pt x="334" y="0"/>
                                </a:lnTo>
                                <a:lnTo>
                                  <a:pt x="326" y="2"/>
                                </a:lnTo>
                                <a:lnTo>
                                  <a:pt x="319" y="5"/>
                                </a:lnTo>
                                <a:lnTo>
                                  <a:pt x="312" y="9"/>
                                </a:lnTo>
                                <a:lnTo>
                                  <a:pt x="304" y="15"/>
                                </a:lnTo>
                                <a:lnTo>
                                  <a:pt x="295" y="22"/>
                                </a:lnTo>
                                <a:lnTo>
                                  <a:pt x="288" y="31"/>
                                </a:lnTo>
                                <a:lnTo>
                                  <a:pt x="280" y="39"/>
                                </a:lnTo>
                                <a:lnTo>
                                  <a:pt x="271" y="50"/>
                                </a:lnTo>
                                <a:lnTo>
                                  <a:pt x="263" y="63"/>
                                </a:lnTo>
                                <a:lnTo>
                                  <a:pt x="254" y="77"/>
                                </a:lnTo>
                                <a:lnTo>
                                  <a:pt x="247" y="94"/>
                                </a:lnTo>
                                <a:lnTo>
                                  <a:pt x="239" y="111"/>
                                </a:lnTo>
                                <a:lnTo>
                                  <a:pt x="0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70"/>
                                </a:lnTo>
                                <a:lnTo>
                                  <a:pt x="7" y="675"/>
                                </a:lnTo>
                                <a:lnTo>
                                  <a:pt x="14" y="681"/>
                                </a:lnTo>
                                <a:lnTo>
                                  <a:pt x="32" y="694"/>
                                </a:lnTo>
                                <a:lnTo>
                                  <a:pt x="54" y="705"/>
                                </a:lnTo>
                                <a:lnTo>
                                  <a:pt x="66" y="711"/>
                                </a:lnTo>
                                <a:lnTo>
                                  <a:pt x="77" y="715"/>
                                </a:lnTo>
                                <a:lnTo>
                                  <a:pt x="88" y="718"/>
                                </a:lnTo>
                                <a:lnTo>
                                  <a:pt x="99" y="719"/>
                                </a:lnTo>
                                <a:lnTo>
                                  <a:pt x="108" y="721"/>
                                </a:lnTo>
                                <a:lnTo>
                                  <a:pt x="115" y="721"/>
                                </a:lnTo>
                                <a:lnTo>
                                  <a:pt x="121" y="718"/>
                                </a:lnTo>
                                <a:lnTo>
                                  <a:pt x="125" y="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295" y="3711"/>
                            <a:ext cx="1560" cy="3039"/>
                          </a:xfrm>
                          <a:custGeom>
                            <a:avLst/>
                            <a:gdLst>
                              <a:gd name="T0" fmla="*/ 1019 w 4680"/>
                              <a:gd name="T1" fmla="*/ 8950 h 9117"/>
                              <a:gd name="T2" fmla="*/ 977 w 4680"/>
                              <a:gd name="T3" fmla="*/ 9017 h 9117"/>
                              <a:gd name="T4" fmla="*/ 918 w 4680"/>
                              <a:gd name="T5" fmla="*/ 9066 h 9117"/>
                              <a:gd name="T6" fmla="*/ 845 w 4680"/>
                              <a:gd name="T7" fmla="*/ 9097 h 9117"/>
                              <a:gd name="T8" fmla="*/ 763 w 4680"/>
                              <a:gd name="T9" fmla="*/ 9114 h 9117"/>
                              <a:gd name="T10" fmla="*/ 672 w 4680"/>
                              <a:gd name="T11" fmla="*/ 9116 h 9117"/>
                              <a:gd name="T12" fmla="*/ 577 w 4680"/>
                              <a:gd name="T13" fmla="*/ 9104 h 9117"/>
                              <a:gd name="T14" fmla="*/ 480 w 4680"/>
                              <a:gd name="T15" fmla="*/ 9082 h 9117"/>
                              <a:gd name="T16" fmla="*/ 385 w 4680"/>
                              <a:gd name="T17" fmla="*/ 9048 h 9117"/>
                              <a:gd name="T18" fmla="*/ 293 w 4680"/>
                              <a:gd name="T19" fmla="*/ 9002 h 9117"/>
                              <a:gd name="T20" fmla="*/ 209 w 4680"/>
                              <a:gd name="T21" fmla="*/ 8950 h 9117"/>
                              <a:gd name="T22" fmla="*/ 135 w 4680"/>
                              <a:gd name="T23" fmla="*/ 8889 h 9117"/>
                              <a:gd name="T24" fmla="*/ 75 w 4680"/>
                              <a:gd name="T25" fmla="*/ 8823 h 9117"/>
                              <a:gd name="T26" fmla="*/ 30 w 4680"/>
                              <a:gd name="T27" fmla="*/ 8751 h 9117"/>
                              <a:gd name="T28" fmla="*/ 5 w 4680"/>
                              <a:gd name="T29" fmla="*/ 8674 h 9117"/>
                              <a:gd name="T30" fmla="*/ 2 w 4680"/>
                              <a:gd name="T31" fmla="*/ 8595 h 9117"/>
                              <a:gd name="T32" fmla="*/ 24 w 4680"/>
                              <a:gd name="T33" fmla="*/ 8515 h 9117"/>
                              <a:gd name="T34" fmla="*/ 3684 w 4680"/>
                              <a:gd name="T35" fmla="*/ 105 h 9117"/>
                              <a:gd name="T36" fmla="*/ 3732 w 4680"/>
                              <a:gd name="T37" fmla="*/ 55 h 9117"/>
                              <a:gd name="T38" fmla="*/ 3795 w 4680"/>
                              <a:gd name="T39" fmla="*/ 23 h 9117"/>
                              <a:gd name="T40" fmla="*/ 3870 w 4680"/>
                              <a:gd name="T41" fmla="*/ 4 h 9117"/>
                              <a:gd name="T42" fmla="*/ 3954 w 4680"/>
                              <a:gd name="T43" fmla="*/ 0 h 9117"/>
                              <a:gd name="T44" fmla="*/ 4047 w 4680"/>
                              <a:gd name="T45" fmla="*/ 8 h 9117"/>
                              <a:gd name="T46" fmla="*/ 4141 w 4680"/>
                              <a:gd name="T47" fmla="*/ 28 h 9117"/>
                              <a:gd name="T48" fmla="*/ 4238 w 4680"/>
                              <a:gd name="T49" fmla="*/ 59 h 9117"/>
                              <a:gd name="T50" fmla="*/ 4331 w 4680"/>
                              <a:gd name="T51" fmla="*/ 99 h 9117"/>
                              <a:gd name="T52" fmla="*/ 4420 w 4680"/>
                              <a:gd name="T53" fmla="*/ 146 h 9117"/>
                              <a:gd name="T54" fmla="*/ 4500 w 4680"/>
                              <a:gd name="T55" fmla="*/ 201 h 9117"/>
                              <a:gd name="T56" fmla="*/ 4569 w 4680"/>
                              <a:gd name="T57" fmla="*/ 260 h 9117"/>
                              <a:gd name="T58" fmla="*/ 4624 w 4680"/>
                              <a:gd name="T59" fmla="*/ 325 h 9117"/>
                              <a:gd name="T60" fmla="*/ 4662 w 4680"/>
                              <a:gd name="T61" fmla="*/ 393 h 9117"/>
                              <a:gd name="T62" fmla="*/ 4680 w 4680"/>
                              <a:gd name="T63" fmla="*/ 464 h 9117"/>
                              <a:gd name="T64" fmla="*/ 4674 w 4680"/>
                              <a:gd name="T65" fmla="*/ 536 h 9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680" h="9117">
                                <a:moveTo>
                                  <a:pt x="4662" y="573"/>
                                </a:moveTo>
                                <a:lnTo>
                                  <a:pt x="1019" y="8950"/>
                                </a:lnTo>
                                <a:lnTo>
                                  <a:pt x="999" y="8987"/>
                                </a:lnTo>
                                <a:lnTo>
                                  <a:pt x="977" y="9017"/>
                                </a:lnTo>
                                <a:lnTo>
                                  <a:pt x="949" y="9043"/>
                                </a:lnTo>
                                <a:lnTo>
                                  <a:pt x="918" y="9066"/>
                                </a:lnTo>
                                <a:lnTo>
                                  <a:pt x="883" y="9084"/>
                                </a:lnTo>
                                <a:lnTo>
                                  <a:pt x="845" y="9097"/>
                                </a:lnTo>
                                <a:lnTo>
                                  <a:pt x="805" y="9107"/>
                                </a:lnTo>
                                <a:lnTo>
                                  <a:pt x="763" y="9114"/>
                                </a:lnTo>
                                <a:lnTo>
                                  <a:pt x="718" y="9117"/>
                                </a:lnTo>
                                <a:lnTo>
                                  <a:pt x="672" y="9116"/>
                                </a:lnTo>
                                <a:lnTo>
                                  <a:pt x="625" y="9113"/>
                                </a:lnTo>
                                <a:lnTo>
                                  <a:pt x="577" y="9104"/>
                                </a:lnTo>
                                <a:lnTo>
                                  <a:pt x="528" y="9094"/>
                                </a:lnTo>
                                <a:lnTo>
                                  <a:pt x="480" y="9082"/>
                                </a:lnTo>
                                <a:lnTo>
                                  <a:pt x="432" y="9066"/>
                                </a:lnTo>
                                <a:lnTo>
                                  <a:pt x="385" y="9048"/>
                                </a:lnTo>
                                <a:lnTo>
                                  <a:pt x="338" y="9027"/>
                                </a:lnTo>
                                <a:lnTo>
                                  <a:pt x="293" y="9002"/>
                                </a:lnTo>
                                <a:lnTo>
                                  <a:pt x="249" y="8977"/>
                                </a:lnTo>
                                <a:lnTo>
                                  <a:pt x="209" y="8950"/>
                                </a:lnTo>
                                <a:lnTo>
                                  <a:pt x="171" y="8920"/>
                                </a:lnTo>
                                <a:lnTo>
                                  <a:pt x="135" y="8889"/>
                                </a:lnTo>
                                <a:lnTo>
                                  <a:pt x="103" y="8857"/>
                                </a:lnTo>
                                <a:lnTo>
                                  <a:pt x="75" y="8823"/>
                                </a:lnTo>
                                <a:lnTo>
                                  <a:pt x="51" y="8788"/>
                                </a:lnTo>
                                <a:lnTo>
                                  <a:pt x="30" y="8751"/>
                                </a:lnTo>
                                <a:lnTo>
                                  <a:pt x="16" y="8713"/>
                                </a:lnTo>
                                <a:lnTo>
                                  <a:pt x="5" y="8674"/>
                                </a:lnTo>
                                <a:lnTo>
                                  <a:pt x="0" y="8635"/>
                                </a:lnTo>
                                <a:lnTo>
                                  <a:pt x="2" y="8595"/>
                                </a:lnTo>
                                <a:lnTo>
                                  <a:pt x="10" y="8554"/>
                                </a:lnTo>
                                <a:lnTo>
                                  <a:pt x="24" y="8515"/>
                                </a:lnTo>
                                <a:lnTo>
                                  <a:pt x="3667" y="136"/>
                                </a:lnTo>
                                <a:lnTo>
                                  <a:pt x="3684" y="105"/>
                                </a:lnTo>
                                <a:lnTo>
                                  <a:pt x="3706" y="78"/>
                                </a:lnTo>
                                <a:lnTo>
                                  <a:pt x="3732" y="55"/>
                                </a:lnTo>
                                <a:lnTo>
                                  <a:pt x="3761" y="37"/>
                                </a:lnTo>
                                <a:lnTo>
                                  <a:pt x="3795" y="23"/>
                                </a:lnTo>
                                <a:lnTo>
                                  <a:pt x="3830" y="11"/>
                                </a:lnTo>
                                <a:lnTo>
                                  <a:pt x="3870" y="4"/>
                                </a:lnTo>
                                <a:lnTo>
                                  <a:pt x="3912" y="1"/>
                                </a:lnTo>
                                <a:lnTo>
                                  <a:pt x="3954" y="0"/>
                                </a:lnTo>
                                <a:lnTo>
                                  <a:pt x="4001" y="3"/>
                                </a:lnTo>
                                <a:lnTo>
                                  <a:pt x="4047" y="8"/>
                                </a:lnTo>
                                <a:lnTo>
                                  <a:pt x="4093" y="17"/>
                                </a:lnTo>
                                <a:lnTo>
                                  <a:pt x="4141" y="28"/>
                                </a:lnTo>
                                <a:lnTo>
                                  <a:pt x="4190" y="42"/>
                                </a:lnTo>
                                <a:lnTo>
                                  <a:pt x="4238" y="59"/>
                                </a:lnTo>
                                <a:lnTo>
                                  <a:pt x="4285" y="78"/>
                                </a:lnTo>
                                <a:lnTo>
                                  <a:pt x="4331" y="99"/>
                                </a:lnTo>
                                <a:lnTo>
                                  <a:pt x="4376" y="122"/>
                                </a:lnTo>
                                <a:lnTo>
                                  <a:pt x="4420" y="146"/>
                                </a:lnTo>
                                <a:lnTo>
                                  <a:pt x="4461" y="172"/>
                                </a:lnTo>
                                <a:lnTo>
                                  <a:pt x="4500" y="201"/>
                                </a:lnTo>
                                <a:lnTo>
                                  <a:pt x="4537" y="229"/>
                                </a:lnTo>
                                <a:lnTo>
                                  <a:pt x="4569" y="260"/>
                                </a:lnTo>
                                <a:lnTo>
                                  <a:pt x="4598" y="293"/>
                                </a:lnTo>
                                <a:lnTo>
                                  <a:pt x="4624" y="325"/>
                                </a:lnTo>
                                <a:lnTo>
                                  <a:pt x="4645" y="359"/>
                                </a:lnTo>
                                <a:lnTo>
                                  <a:pt x="4662" y="393"/>
                                </a:lnTo>
                                <a:lnTo>
                                  <a:pt x="4673" y="428"/>
                                </a:lnTo>
                                <a:lnTo>
                                  <a:pt x="4680" y="464"/>
                                </a:lnTo>
                                <a:lnTo>
                                  <a:pt x="4680" y="500"/>
                                </a:lnTo>
                                <a:lnTo>
                                  <a:pt x="4674" y="536"/>
                                </a:lnTo>
                                <a:lnTo>
                                  <a:pt x="4662" y="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370" y="4055"/>
                            <a:ext cx="1120" cy="2548"/>
                          </a:xfrm>
                          <a:custGeom>
                            <a:avLst/>
                            <a:gdLst>
                              <a:gd name="T0" fmla="*/ 197 w 3361"/>
                              <a:gd name="T1" fmla="*/ 7401 h 7643"/>
                              <a:gd name="T2" fmla="*/ 170 w 3361"/>
                              <a:gd name="T3" fmla="*/ 7461 h 7643"/>
                              <a:gd name="T4" fmla="*/ 142 w 3361"/>
                              <a:gd name="T5" fmla="*/ 7513 h 7643"/>
                              <a:gd name="T6" fmla="*/ 116 w 3361"/>
                              <a:gd name="T7" fmla="*/ 7556 h 7643"/>
                              <a:gd name="T8" fmla="*/ 91 w 3361"/>
                              <a:gd name="T9" fmla="*/ 7590 h 7643"/>
                              <a:gd name="T10" fmla="*/ 70 w 3361"/>
                              <a:gd name="T11" fmla="*/ 7615 h 7643"/>
                              <a:gd name="T12" fmla="*/ 49 w 3361"/>
                              <a:gd name="T13" fmla="*/ 7633 h 7643"/>
                              <a:gd name="T14" fmla="*/ 32 w 3361"/>
                              <a:gd name="T15" fmla="*/ 7642 h 7643"/>
                              <a:gd name="T16" fmla="*/ 18 w 3361"/>
                              <a:gd name="T17" fmla="*/ 7642 h 7643"/>
                              <a:gd name="T18" fmla="*/ 8 w 3361"/>
                              <a:gd name="T19" fmla="*/ 7633 h 7643"/>
                              <a:gd name="T20" fmla="*/ 1 w 3361"/>
                              <a:gd name="T21" fmla="*/ 7618 h 7643"/>
                              <a:gd name="T22" fmla="*/ 0 w 3361"/>
                              <a:gd name="T23" fmla="*/ 7592 h 7643"/>
                              <a:gd name="T24" fmla="*/ 3 w 3361"/>
                              <a:gd name="T25" fmla="*/ 7560 h 7643"/>
                              <a:gd name="T26" fmla="*/ 11 w 3361"/>
                              <a:gd name="T27" fmla="*/ 7519 h 7643"/>
                              <a:gd name="T28" fmla="*/ 25 w 3361"/>
                              <a:gd name="T29" fmla="*/ 7469 h 7643"/>
                              <a:gd name="T30" fmla="*/ 45 w 3361"/>
                              <a:gd name="T31" fmla="*/ 7411 h 7643"/>
                              <a:gd name="T32" fmla="*/ 71 w 3361"/>
                              <a:gd name="T33" fmla="*/ 7346 h 7643"/>
                              <a:gd name="T34" fmla="*/ 3188 w 3361"/>
                              <a:gd name="T35" fmla="*/ 182 h 7643"/>
                              <a:gd name="T36" fmla="*/ 3212 w 3361"/>
                              <a:gd name="T37" fmla="*/ 134 h 7643"/>
                              <a:gd name="T38" fmla="*/ 3236 w 3361"/>
                              <a:gd name="T39" fmla="*/ 93 h 7643"/>
                              <a:gd name="T40" fmla="*/ 3260 w 3361"/>
                              <a:gd name="T41" fmla="*/ 59 h 7643"/>
                              <a:gd name="T42" fmla="*/ 3281 w 3361"/>
                              <a:gd name="T43" fmla="*/ 33 h 7643"/>
                              <a:gd name="T44" fmla="*/ 3301 w 3361"/>
                              <a:gd name="T45" fmla="*/ 15 h 7643"/>
                              <a:gd name="T46" fmla="*/ 3319 w 3361"/>
                              <a:gd name="T47" fmla="*/ 4 h 7643"/>
                              <a:gd name="T48" fmla="*/ 3334 w 3361"/>
                              <a:gd name="T49" fmla="*/ 0 h 7643"/>
                              <a:gd name="T50" fmla="*/ 3347 w 3361"/>
                              <a:gd name="T51" fmla="*/ 4 h 7643"/>
                              <a:gd name="T52" fmla="*/ 3355 w 3361"/>
                              <a:gd name="T53" fmla="*/ 15 h 7643"/>
                              <a:gd name="T54" fmla="*/ 3360 w 3361"/>
                              <a:gd name="T55" fmla="*/ 33 h 7643"/>
                              <a:gd name="T56" fmla="*/ 3361 w 3361"/>
                              <a:gd name="T57" fmla="*/ 60 h 7643"/>
                              <a:gd name="T58" fmla="*/ 3357 w 3361"/>
                              <a:gd name="T59" fmla="*/ 93 h 7643"/>
                              <a:gd name="T60" fmla="*/ 3348 w 3361"/>
                              <a:gd name="T61" fmla="*/ 132 h 7643"/>
                              <a:gd name="T62" fmla="*/ 3334 w 3361"/>
                              <a:gd name="T63" fmla="*/ 181 h 7643"/>
                              <a:gd name="T64" fmla="*/ 3313 w 3361"/>
                              <a:gd name="T65" fmla="*/ 234 h 7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361" h="7643">
                                <a:moveTo>
                                  <a:pt x="3301" y="264"/>
                                </a:moveTo>
                                <a:lnTo>
                                  <a:pt x="197" y="7401"/>
                                </a:lnTo>
                                <a:lnTo>
                                  <a:pt x="183" y="7433"/>
                                </a:lnTo>
                                <a:lnTo>
                                  <a:pt x="170" y="7461"/>
                                </a:lnTo>
                                <a:lnTo>
                                  <a:pt x="156" y="7488"/>
                                </a:lnTo>
                                <a:lnTo>
                                  <a:pt x="142" y="7513"/>
                                </a:lnTo>
                                <a:lnTo>
                                  <a:pt x="129" y="7536"/>
                                </a:lnTo>
                                <a:lnTo>
                                  <a:pt x="116" y="7556"/>
                                </a:lnTo>
                                <a:lnTo>
                                  <a:pt x="104" y="7574"/>
                                </a:lnTo>
                                <a:lnTo>
                                  <a:pt x="91" y="7590"/>
                                </a:lnTo>
                                <a:lnTo>
                                  <a:pt x="80" y="7604"/>
                                </a:lnTo>
                                <a:lnTo>
                                  <a:pt x="70" y="7615"/>
                                </a:lnTo>
                                <a:lnTo>
                                  <a:pt x="59" y="7625"/>
                                </a:lnTo>
                                <a:lnTo>
                                  <a:pt x="49" y="7633"/>
                                </a:lnTo>
                                <a:lnTo>
                                  <a:pt x="41" y="7638"/>
                                </a:lnTo>
                                <a:lnTo>
                                  <a:pt x="32" y="7642"/>
                                </a:lnTo>
                                <a:lnTo>
                                  <a:pt x="25" y="7643"/>
                                </a:lnTo>
                                <a:lnTo>
                                  <a:pt x="18" y="7642"/>
                                </a:lnTo>
                                <a:lnTo>
                                  <a:pt x="12" y="7639"/>
                                </a:lnTo>
                                <a:lnTo>
                                  <a:pt x="8" y="7633"/>
                                </a:lnTo>
                                <a:lnTo>
                                  <a:pt x="4" y="7626"/>
                                </a:lnTo>
                                <a:lnTo>
                                  <a:pt x="1" y="7618"/>
                                </a:lnTo>
                                <a:lnTo>
                                  <a:pt x="0" y="7607"/>
                                </a:lnTo>
                                <a:lnTo>
                                  <a:pt x="0" y="7592"/>
                                </a:lnTo>
                                <a:lnTo>
                                  <a:pt x="0" y="7577"/>
                                </a:lnTo>
                                <a:lnTo>
                                  <a:pt x="3" y="7560"/>
                                </a:lnTo>
                                <a:lnTo>
                                  <a:pt x="5" y="7540"/>
                                </a:lnTo>
                                <a:lnTo>
                                  <a:pt x="11" y="7519"/>
                                </a:lnTo>
                                <a:lnTo>
                                  <a:pt x="17" y="7495"/>
                                </a:lnTo>
                                <a:lnTo>
                                  <a:pt x="25" y="7469"/>
                                </a:lnTo>
                                <a:lnTo>
                                  <a:pt x="33" y="7441"/>
                                </a:lnTo>
                                <a:lnTo>
                                  <a:pt x="45" y="7411"/>
                                </a:lnTo>
                                <a:lnTo>
                                  <a:pt x="57" y="7380"/>
                                </a:lnTo>
                                <a:lnTo>
                                  <a:pt x="71" y="7346"/>
                                </a:lnTo>
                                <a:lnTo>
                                  <a:pt x="3175" y="209"/>
                                </a:lnTo>
                                <a:lnTo>
                                  <a:pt x="3188" y="182"/>
                                </a:lnTo>
                                <a:lnTo>
                                  <a:pt x="3201" y="156"/>
                                </a:lnTo>
                                <a:lnTo>
                                  <a:pt x="3212" y="134"/>
                                </a:lnTo>
                                <a:lnTo>
                                  <a:pt x="3225" y="111"/>
                                </a:lnTo>
                                <a:lnTo>
                                  <a:pt x="3236" y="93"/>
                                </a:lnTo>
                                <a:lnTo>
                                  <a:pt x="3248" y="74"/>
                                </a:lnTo>
                                <a:lnTo>
                                  <a:pt x="3260" y="59"/>
                                </a:lnTo>
                                <a:lnTo>
                                  <a:pt x="3270" y="45"/>
                                </a:lnTo>
                                <a:lnTo>
                                  <a:pt x="3281" y="33"/>
                                </a:lnTo>
                                <a:lnTo>
                                  <a:pt x="3291" y="22"/>
                                </a:lnTo>
                                <a:lnTo>
                                  <a:pt x="3301" y="15"/>
                                </a:lnTo>
                                <a:lnTo>
                                  <a:pt x="3310" y="8"/>
                                </a:lnTo>
                                <a:lnTo>
                                  <a:pt x="3319" y="4"/>
                                </a:lnTo>
                                <a:lnTo>
                                  <a:pt x="3327" y="1"/>
                                </a:lnTo>
                                <a:lnTo>
                                  <a:pt x="3334" y="0"/>
                                </a:lnTo>
                                <a:lnTo>
                                  <a:pt x="3340" y="1"/>
                                </a:lnTo>
                                <a:lnTo>
                                  <a:pt x="3347" y="4"/>
                                </a:lnTo>
                                <a:lnTo>
                                  <a:pt x="3351" y="9"/>
                                </a:lnTo>
                                <a:lnTo>
                                  <a:pt x="3355" y="15"/>
                                </a:lnTo>
                                <a:lnTo>
                                  <a:pt x="3358" y="24"/>
                                </a:lnTo>
                                <a:lnTo>
                                  <a:pt x="3360" y="33"/>
                                </a:lnTo>
                                <a:lnTo>
                                  <a:pt x="3361" y="46"/>
                                </a:lnTo>
                                <a:lnTo>
                                  <a:pt x="3361" y="60"/>
                                </a:lnTo>
                                <a:lnTo>
                                  <a:pt x="3360" y="76"/>
                                </a:lnTo>
                                <a:lnTo>
                                  <a:pt x="3357" y="93"/>
                                </a:lnTo>
                                <a:lnTo>
                                  <a:pt x="3354" y="111"/>
                                </a:lnTo>
                                <a:lnTo>
                                  <a:pt x="3348" y="132"/>
                                </a:lnTo>
                                <a:lnTo>
                                  <a:pt x="3341" y="155"/>
                                </a:lnTo>
                                <a:lnTo>
                                  <a:pt x="3334" y="181"/>
                                </a:lnTo>
                                <a:lnTo>
                                  <a:pt x="3324" y="206"/>
                                </a:lnTo>
                                <a:lnTo>
                                  <a:pt x="3313" y="234"/>
                                </a:lnTo>
                                <a:lnTo>
                                  <a:pt x="3301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451" y="6168"/>
                            <a:ext cx="349" cy="182"/>
                          </a:xfrm>
                          <a:custGeom>
                            <a:avLst/>
                            <a:gdLst>
                              <a:gd name="T0" fmla="*/ 76 w 1046"/>
                              <a:gd name="T1" fmla="*/ 27 h 546"/>
                              <a:gd name="T2" fmla="*/ 133 w 1046"/>
                              <a:gd name="T3" fmla="*/ 76 h 546"/>
                              <a:gd name="T4" fmla="*/ 191 w 1046"/>
                              <a:gd name="T5" fmla="*/ 124 h 546"/>
                              <a:gd name="T6" fmla="*/ 250 w 1046"/>
                              <a:gd name="T7" fmla="*/ 167 h 546"/>
                              <a:gd name="T8" fmla="*/ 310 w 1046"/>
                              <a:gd name="T9" fmla="*/ 206 h 546"/>
                              <a:gd name="T10" fmla="*/ 371 w 1046"/>
                              <a:gd name="T11" fmla="*/ 243 h 546"/>
                              <a:gd name="T12" fmla="*/ 431 w 1046"/>
                              <a:gd name="T13" fmla="*/ 277 h 546"/>
                              <a:gd name="T14" fmla="*/ 493 w 1046"/>
                              <a:gd name="T15" fmla="*/ 307 h 546"/>
                              <a:gd name="T16" fmla="*/ 557 w 1046"/>
                              <a:gd name="T17" fmla="*/ 332 h 546"/>
                              <a:gd name="T18" fmla="*/ 620 w 1046"/>
                              <a:gd name="T19" fmla="*/ 356 h 546"/>
                              <a:gd name="T20" fmla="*/ 683 w 1046"/>
                              <a:gd name="T21" fmla="*/ 377 h 546"/>
                              <a:gd name="T22" fmla="*/ 748 w 1046"/>
                              <a:gd name="T23" fmla="*/ 394 h 546"/>
                              <a:gd name="T24" fmla="*/ 814 w 1046"/>
                              <a:gd name="T25" fmla="*/ 408 h 546"/>
                              <a:gd name="T26" fmla="*/ 879 w 1046"/>
                              <a:gd name="T27" fmla="*/ 421 h 546"/>
                              <a:gd name="T28" fmla="*/ 979 w 1046"/>
                              <a:gd name="T29" fmla="*/ 434 h 546"/>
                              <a:gd name="T30" fmla="*/ 1035 w 1046"/>
                              <a:gd name="T31" fmla="*/ 465 h 546"/>
                              <a:gd name="T32" fmla="*/ 1011 w 1046"/>
                              <a:gd name="T33" fmla="*/ 519 h 546"/>
                              <a:gd name="T34" fmla="*/ 932 w 1046"/>
                              <a:gd name="T35" fmla="*/ 540 h 546"/>
                              <a:gd name="T36" fmla="*/ 800 w 1046"/>
                              <a:gd name="T37" fmla="*/ 519 h 546"/>
                              <a:gd name="T38" fmla="*/ 671 w 1046"/>
                              <a:gd name="T39" fmla="*/ 488 h 546"/>
                              <a:gd name="T40" fmla="*/ 575 w 1046"/>
                              <a:gd name="T41" fmla="*/ 458 h 546"/>
                              <a:gd name="T42" fmla="*/ 512 w 1046"/>
                              <a:gd name="T43" fmla="*/ 434 h 546"/>
                              <a:gd name="T44" fmla="*/ 448 w 1046"/>
                              <a:gd name="T45" fmla="*/ 407 h 546"/>
                              <a:gd name="T46" fmla="*/ 386 w 1046"/>
                              <a:gd name="T47" fmla="*/ 377 h 546"/>
                              <a:gd name="T48" fmla="*/ 325 w 1046"/>
                              <a:gd name="T49" fmla="*/ 345 h 546"/>
                              <a:gd name="T50" fmla="*/ 264 w 1046"/>
                              <a:gd name="T51" fmla="*/ 309 h 546"/>
                              <a:gd name="T52" fmla="*/ 205 w 1046"/>
                              <a:gd name="T53" fmla="*/ 270 h 546"/>
                              <a:gd name="T54" fmla="*/ 144 w 1046"/>
                              <a:gd name="T55" fmla="*/ 227 h 546"/>
                              <a:gd name="T56" fmla="*/ 87 w 1046"/>
                              <a:gd name="T57" fmla="*/ 182 h 546"/>
                              <a:gd name="T58" fmla="*/ 28 w 1046"/>
                              <a:gd name="T59" fmla="*/ 133 h 546"/>
                              <a:gd name="T60" fmla="*/ 11 w 1046"/>
                              <a:gd name="T61" fmla="*/ 80 h 546"/>
                              <a:gd name="T62" fmla="*/ 35 w 1046"/>
                              <a:gd name="T63" fmla="*/ 27 h 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46" h="546">
                                <a:moveTo>
                                  <a:pt x="46" y="0"/>
                                </a:moveTo>
                                <a:lnTo>
                                  <a:pt x="76" y="27"/>
                                </a:lnTo>
                                <a:lnTo>
                                  <a:pt x="104" y="52"/>
                                </a:lnTo>
                                <a:lnTo>
                                  <a:pt x="133" y="76"/>
                                </a:lnTo>
                                <a:lnTo>
                                  <a:pt x="161" y="100"/>
                                </a:lnTo>
                                <a:lnTo>
                                  <a:pt x="191" y="124"/>
                                </a:lnTo>
                                <a:lnTo>
                                  <a:pt x="220" y="145"/>
                                </a:lnTo>
                                <a:lnTo>
                                  <a:pt x="250" y="167"/>
                                </a:lnTo>
                                <a:lnTo>
                                  <a:pt x="280" y="188"/>
                                </a:lnTo>
                                <a:lnTo>
                                  <a:pt x="310" y="206"/>
                                </a:lnTo>
                                <a:lnTo>
                                  <a:pt x="340" y="226"/>
                                </a:lnTo>
                                <a:lnTo>
                                  <a:pt x="371" y="243"/>
                                </a:lnTo>
                                <a:lnTo>
                                  <a:pt x="402" y="260"/>
                                </a:lnTo>
                                <a:lnTo>
                                  <a:pt x="431" y="277"/>
                                </a:lnTo>
                                <a:lnTo>
                                  <a:pt x="462" y="291"/>
                                </a:lnTo>
                                <a:lnTo>
                                  <a:pt x="493" y="307"/>
                                </a:lnTo>
                                <a:lnTo>
                                  <a:pt x="526" y="319"/>
                                </a:lnTo>
                                <a:lnTo>
                                  <a:pt x="557" y="332"/>
                                </a:lnTo>
                                <a:lnTo>
                                  <a:pt x="588" y="345"/>
                                </a:lnTo>
                                <a:lnTo>
                                  <a:pt x="620" y="356"/>
                                </a:lnTo>
                                <a:lnTo>
                                  <a:pt x="652" y="367"/>
                                </a:lnTo>
                                <a:lnTo>
                                  <a:pt x="683" y="377"/>
                                </a:lnTo>
                                <a:lnTo>
                                  <a:pt x="716" y="386"/>
                                </a:lnTo>
                                <a:lnTo>
                                  <a:pt x="748" y="394"/>
                                </a:lnTo>
                                <a:lnTo>
                                  <a:pt x="780" y="401"/>
                                </a:lnTo>
                                <a:lnTo>
                                  <a:pt x="814" y="408"/>
                                </a:lnTo>
                                <a:lnTo>
                                  <a:pt x="847" y="415"/>
                                </a:lnTo>
                                <a:lnTo>
                                  <a:pt x="879" y="421"/>
                                </a:lnTo>
                                <a:lnTo>
                                  <a:pt x="913" y="425"/>
                                </a:lnTo>
                                <a:lnTo>
                                  <a:pt x="979" y="434"/>
                                </a:lnTo>
                                <a:lnTo>
                                  <a:pt x="1046" y="438"/>
                                </a:lnTo>
                                <a:lnTo>
                                  <a:pt x="1035" y="465"/>
                                </a:lnTo>
                                <a:lnTo>
                                  <a:pt x="1022" y="492"/>
                                </a:lnTo>
                                <a:lnTo>
                                  <a:pt x="1011" y="519"/>
                                </a:lnTo>
                                <a:lnTo>
                                  <a:pt x="1000" y="546"/>
                                </a:lnTo>
                                <a:lnTo>
                                  <a:pt x="932" y="540"/>
                                </a:lnTo>
                                <a:lnTo>
                                  <a:pt x="866" y="530"/>
                                </a:lnTo>
                                <a:lnTo>
                                  <a:pt x="800" y="519"/>
                                </a:lnTo>
                                <a:lnTo>
                                  <a:pt x="735" y="505"/>
                                </a:lnTo>
                                <a:lnTo>
                                  <a:pt x="671" y="488"/>
                                </a:lnTo>
                                <a:lnTo>
                                  <a:pt x="606" y="468"/>
                                </a:lnTo>
                                <a:lnTo>
                                  <a:pt x="575" y="458"/>
                                </a:lnTo>
                                <a:lnTo>
                                  <a:pt x="543" y="447"/>
                                </a:lnTo>
                                <a:lnTo>
                                  <a:pt x="512" y="434"/>
                                </a:lnTo>
                                <a:lnTo>
                                  <a:pt x="479" y="421"/>
                                </a:lnTo>
                                <a:lnTo>
                                  <a:pt x="448" y="407"/>
                                </a:lnTo>
                                <a:lnTo>
                                  <a:pt x="417" y="393"/>
                                </a:lnTo>
                                <a:lnTo>
                                  <a:pt x="386" y="377"/>
                                </a:lnTo>
                                <a:lnTo>
                                  <a:pt x="356" y="362"/>
                                </a:lnTo>
                                <a:lnTo>
                                  <a:pt x="325" y="345"/>
                                </a:lnTo>
                                <a:lnTo>
                                  <a:pt x="295" y="326"/>
                                </a:lnTo>
                                <a:lnTo>
                                  <a:pt x="264" y="309"/>
                                </a:lnTo>
                                <a:lnTo>
                                  <a:pt x="235" y="290"/>
                                </a:lnTo>
                                <a:lnTo>
                                  <a:pt x="205" y="270"/>
                                </a:lnTo>
                                <a:lnTo>
                                  <a:pt x="174" y="249"/>
                                </a:lnTo>
                                <a:lnTo>
                                  <a:pt x="144" y="227"/>
                                </a:lnTo>
                                <a:lnTo>
                                  <a:pt x="116" y="205"/>
                                </a:lnTo>
                                <a:lnTo>
                                  <a:pt x="87" y="182"/>
                                </a:lnTo>
                                <a:lnTo>
                                  <a:pt x="57" y="158"/>
                                </a:lnTo>
                                <a:lnTo>
                                  <a:pt x="28" y="133"/>
                                </a:lnTo>
                                <a:lnTo>
                                  <a:pt x="0" y="107"/>
                                </a:lnTo>
                                <a:lnTo>
                                  <a:pt x="11" y="80"/>
                                </a:lnTo>
                                <a:lnTo>
                                  <a:pt x="23" y="54"/>
                                </a:lnTo>
                                <a:lnTo>
                                  <a:pt x="35" y="27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410" y="6261"/>
                            <a:ext cx="349" cy="182"/>
                          </a:xfrm>
                          <a:custGeom>
                            <a:avLst/>
                            <a:gdLst>
                              <a:gd name="T0" fmla="*/ 76 w 1047"/>
                              <a:gd name="T1" fmla="*/ 27 h 547"/>
                              <a:gd name="T2" fmla="*/ 134 w 1047"/>
                              <a:gd name="T3" fmla="*/ 76 h 547"/>
                              <a:gd name="T4" fmla="*/ 193 w 1047"/>
                              <a:gd name="T5" fmla="*/ 124 h 547"/>
                              <a:gd name="T6" fmla="*/ 252 w 1047"/>
                              <a:gd name="T7" fmla="*/ 167 h 547"/>
                              <a:gd name="T8" fmla="*/ 311 w 1047"/>
                              <a:gd name="T9" fmla="*/ 206 h 547"/>
                              <a:gd name="T10" fmla="*/ 372 w 1047"/>
                              <a:gd name="T11" fmla="*/ 243 h 547"/>
                              <a:gd name="T12" fmla="*/ 433 w 1047"/>
                              <a:gd name="T13" fmla="*/ 277 h 547"/>
                              <a:gd name="T14" fmla="*/ 495 w 1047"/>
                              <a:gd name="T15" fmla="*/ 307 h 547"/>
                              <a:gd name="T16" fmla="*/ 557 w 1047"/>
                              <a:gd name="T17" fmla="*/ 333 h 547"/>
                              <a:gd name="T18" fmla="*/ 621 w 1047"/>
                              <a:gd name="T19" fmla="*/ 356 h 547"/>
                              <a:gd name="T20" fmla="*/ 685 w 1047"/>
                              <a:gd name="T21" fmla="*/ 377 h 547"/>
                              <a:gd name="T22" fmla="*/ 750 w 1047"/>
                              <a:gd name="T23" fmla="*/ 394 h 547"/>
                              <a:gd name="T24" fmla="*/ 815 w 1047"/>
                              <a:gd name="T25" fmla="*/ 410 h 547"/>
                              <a:gd name="T26" fmla="*/ 881 w 1047"/>
                              <a:gd name="T27" fmla="*/ 421 h 547"/>
                              <a:gd name="T28" fmla="*/ 981 w 1047"/>
                              <a:gd name="T29" fmla="*/ 434 h 547"/>
                              <a:gd name="T30" fmla="*/ 1036 w 1047"/>
                              <a:gd name="T31" fmla="*/ 465 h 547"/>
                              <a:gd name="T32" fmla="*/ 1012 w 1047"/>
                              <a:gd name="T33" fmla="*/ 520 h 547"/>
                              <a:gd name="T34" fmla="*/ 934 w 1047"/>
                              <a:gd name="T35" fmla="*/ 540 h 547"/>
                              <a:gd name="T36" fmla="*/ 802 w 1047"/>
                              <a:gd name="T37" fmla="*/ 519 h 547"/>
                              <a:gd name="T38" fmla="*/ 671 w 1047"/>
                              <a:gd name="T39" fmla="*/ 488 h 547"/>
                              <a:gd name="T40" fmla="*/ 576 w 1047"/>
                              <a:gd name="T41" fmla="*/ 458 h 547"/>
                              <a:gd name="T42" fmla="*/ 512 w 1047"/>
                              <a:gd name="T43" fmla="*/ 434 h 547"/>
                              <a:gd name="T44" fmla="*/ 450 w 1047"/>
                              <a:gd name="T45" fmla="*/ 407 h 547"/>
                              <a:gd name="T46" fmla="*/ 388 w 1047"/>
                              <a:gd name="T47" fmla="*/ 377 h 547"/>
                              <a:gd name="T48" fmla="*/ 327 w 1047"/>
                              <a:gd name="T49" fmla="*/ 345 h 547"/>
                              <a:gd name="T50" fmla="*/ 266 w 1047"/>
                              <a:gd name="T51" fmla="*/ 309 h 547"/>
                              <a:gd name="T52" fmla="*/ 206 w 1047"/>
                              <a:gd name="T53" fmla="*/ 270 h 547"/>
                              <a:gd name="T54" fmla="*/ 146 w 1047"/>
                              <a:gd name="T55" fmla="*/ 227 h 547"/>
                              <a:gd name="T56" fmla="*/ 87 w 1047"/>
                              <a:gd name="T57" fmla="*/ 182 h 547"/>
                              <a:gd name="T58" fmla="*/ 30 w 1047"/>
                              <a:gd name="T59" fmla="*/ 133 h 547"/>
                              <a:gd name="T60" fmla="*/ 13 w 1047"/>
                              <a:gd name="T61" fmla="*/ 80 h 547"/>
                              <a:gd name="T62" fmla="*/ 35 w 1047"/>
                              <a:gd name="T63" fmla="*/ 27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47" h="547">
                                <a:moveTo>
                                  <a:pt x="48" y="0"/>
                                </a:moveTo>
                                <a:lnTo>
                                  <a:pt x="76" y="27"/>
                                </a:lnTo>
                                <a:lnTo>
                                  <a:pt x="104" y="52"/>
                                </a:lnTo>
                                <a:lnTo>
                                  <a:pt x="134" y="76"/>
                                </a:lnTo>
                                <a:lnTo>
                                  <a:pt x="163" y="100"/>
                                </a:lnTo>
                                <a:lnTo>
                                  <a:pt x="193" y="124"/>
                                </a:lnTo>
                                <a:lnTo>
                                  <a:pt x="221" y="145"/>
                                </a:lnTo>
                                <a:lnTo>
                                  <a:pt x="252" y="167"/>
                                </a:lnTo>
                                <a:lnTo>
                                  <a:pt x="282" y="188"/>
                                </a:lnTo>
                                <a:lnTo>
                                  <a:pt x="311" y="206"/>
                                </a:lnTo>
                                <a:lnTo>
                                  <a:pt x="342" y="226"/>
                                </a:lnTo>
                                <a:lnTo>
                                  <a:pt x="372" y="243"/>
                                </a:lnTo>
                                <a:lnTo>
                                  <a:pt x="403" y="260"/>
                                </a:lnTo>
                                <a:lnTo>
                                  <a:pt x="433" y="277"/>
                                </a:lnTo>
                                <a:lnTo>
                                  <a:pt x="464" y="291"/>
                                </a:lnTo>
                                <a:lnTo>
                                  <a:pt x="495" y="307"/>
                                </a:lnTo>
                                <a:lnTo>
                                  <a:pt x="526" y="319"/>
                                </a:lnTo>
                                <a:lnTo>
                                  <a:pt x="557" y="333"/>
                                </a:lnTo>
                                <a:lnTo>
                                  <a:pt x="590" y="345"/>
                                </a:lnTo>
                                <a:lnTo>
                                  <a:pt x="621" y="356"/>
                                </a:lnTo>
                                <a:lnTo>
                                  <a:pt x="653" y="367"/>
                                </a:lnTo>
                                <a:lnTo>
                                  <a:pt x="685" y="377"/>
                                </a:lnTo>
                                <a:lnTo>
                                  <a:pt x="718" y="386"/>
                                </a:lnTo>
                                <a:lnTo>
                                  <a:pt x="750" y="394"/>
                                </a:lnTo>
                                <a:lnTo>
                                  <a:pt x="782" y="403"/>
                                </a:lnTo>
                                <a:lnTo>
                                  <a:pt x="815" y="410"/>
                                </a:lnTo>
                                <a:lnTo>
                                  <a:pt x="847" y="415"/>
                                </a:lnTo>
                                <a:lnTo>
                                  <a:pt x="881" y="421"/>
                                </a:lnTo>
                                <a:lnTo>
                                  <a:pt x="913" y="425"/>
                                </a:lnTo>
                                <a:lnTo>
                                  <a:pt x="981" y="434"/>
                                </a:lnTo>
                                <a:lnTo>
                                  <a:pt x="1047" y="438"/>
                                </a:lnTo>
                                <a:lnTo>
                                  <a:pt x="1036" y="465"/>
                                </a:lnTo>
                                <a:lnTo>
                                  <a:pt x="1024" y="492"/>
                                </a:lnTo>
                                <a:lnTo>
                                  <a:pt x="1012" y="520"/>
                                </a:lnTo>
                                <a:lnTo>
                                  <a:pt x="1001" y="547"/>
                                </a:lnTo>
                                <a:lnTo>
                                  <a:pt x="934" y="540"/>
                                </a:lnTo>
                                <a:lnTo>
                                  <a:pt x="867" y="530"/>
                                </a:lnTo>
                                <a:lnTo>
                                  <a:pt x="802" y="519"/>
                                </a:lnTo>
                                <a:lnTo>
                                  <a:pt x="736" y="505"/>
                                </a:lnTo>
                                <a:lnTo>
                                  <a:pt x="671" y="488"/>
                                </a:lnTo>
                                <a:lnTo>
                                  <a:pt x="608" y="469"/>
                                </a:lnTo>
                                <a:lnTo>
                                  <a:pt x="576" y="458"/>
                                </a:lnTo>
                                <a:lnTo>
                                  <a:pt x="545" y="447"/>
                                </a:lnTo>
                                <a:lnTo>
                                  <a:pt x="512" y="434"/>
                                </a:lnTo>
                                <a:lnTo>
                                  <a:pt x="481" y="421"/>
                                </a:lnTo>
                                <a:lnTo>
                                  <a:pt x="450" y="407"/>
                                </a:lnTo>
                                <a:lnTo>
                                  <a:pt x="419" y="393"/>
                                </a:lnTo>
                                <a:lnTo>
                                  <a:pt x="388" y="377"/>
                                </a:lnTo>
                                <a:lnTo>
                                  <a:pt x="358" y="362"/>
                                </a:lnTo>
                                <a:lnTo>
                                  <a:pt x="327" y="345"/>
                                </a:lnTo>
                                <a:lnTo>
                                  <a:pt x="296" y="328"/>
                                </a:lnTo>
                                <a:lnTo>
                                  <a:pt x="266" y="309"/>
                                </a:lnTo>
                                <a:lnTo>
                                  <a:pt x="235" y="290"/>
                                </a:lnTo>
                                <a:lnTo>
                                  <a:pt x="206" y="270"/>
                                </a:lnTo>
                                <a:lnTo>
                                  <a:pt x="176" y="249"/>
                                </a:lnTo>
                                <a:lnTo>
                                  <a:pt x="146" y="227"/>
                                </a:lnTo>
                                <a:lnTo>
                                  <a:pt x="117" y="205"/>
                                </a:lnTo>
                                <a:lnTo>
                                  <a:pt x="87" y="182"/>
                                </a:lnTo>
                                <a:lnTo>
                                  <a:pt x="58" y="158"/>
                                </a:lnTo>
                                <a:lnTo>
                                  <a:pt x="30" y="133"/>
                                </a:lnTo>
                                <a:lnTo>
                                  <a:pt x="0" y="107"/>
                                </a:lnTo>
                                <a:lnTo>
                                  <a:pt x="13" y="80"/>
                                </a:lnTo>
                                <a:lnTo>
                                  <a:pt x="24" y="53"/>
                                </a:lnTo>
                                <a:lnTo>
                                  <a:pt x="35" y="2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824" y="3009"/>
                            <a:ext cx="340" cy="201"/>
                          </a:xfrm>
                          <a:custGeom>
                            <a:avLst/>
                            <a:gdLst>
                              <a:gd name="T0" fmla="*/ 651 w 1021"/>
                              <a:gd name="T1" fmla="*/ 89 h 603"/>
                              <a:gd name="T2" fmla="*/ 701 w 1021"/>
                              <a:gd name="T3" fmla="*/ 114 h 603"/>
                              <a:gd name="T4" fmla="*/ 747 w 1021"/>
                              <a:gd name="T5" fmla="*/ 141 h 603"/>
                              <a:gd name="T6" fmla="*/ 791 w 1021"/>
                              <a:gd name="T7" fmla="*/ 169 h 603"/>
                              <a:gd name="T8" fmla="*/ 831 w 1021"/>
                              <a:gd name="T9" fmla="*/ 199 h 603"/>
                              <a:gd name="T10" fmla="*/ 868 w 1021"/>
                              <a:gd name="T11" fmla="*/ 230 h 603"/>
                              <a:gd name="T12" fmla="*/ 902 w 1021"/>
                              <a:gd name="T13" fmla="*/ 263 h 603"/>
                              <a:gd name="T14" fmla="*/ 931 w 1021"/>
                              <a:gd name="T15" fmla="*/ 295 h 603"/>
                              <a:gd name="T16" fmla="*/ 957 w 1021"/>
                              <a:gd name="T17" fmla="*/ 329 h 603"/>
                              <a:gd name="T18" fmla="*/ 979 w 1021"/>
                              <a:gd name="T19" fmla="*/ 362 h 603"/>
                              <a:gd name="T20" fmla="*/ 996 w 1021"/>
                              <a:gd name="T21" fmla="*/ 395 h 603"/>
                              <a:gd name="T22" fmla="*/ 1009 w 1021"/>
                              <a:gd name="T23" fmla="*/ 428 h 603"/>
                              <a:gd name="T24" fmla="*/ 1017 w 1021"/>
                              <a:gd name="T25" fmla="*/ 462 h 603"/>
                              <a:gd name="T26" fmla="*/ 1021 w 1021"/>
                              <a:gd name="T27" fmla="*/ 493 h 603"/>
                              <a:gd name="T28" fmla="*/ 1020 w 1021"/>
                              <a:gd name="T29" fmla="*/ 524 h 603"/>
                              <a:gd name="T30" fmla="*/ 1013 w 1021"/>
                              <a:gd name="T31" fmla="*/ 554 h 603"/>
                              <a:gd name="T32" fmla="*/ 997 w 1021"/>
                              <a:gd name="T33" fmla="*/ 586 h 603"/>
                              <a:gd name="T34" fmla="*/ 989 w 1021"/>
                              <a:gd name="T35" fmla="*/ 589 h 603"/>
                              <a:gd name="T36" fmla="*/ 990 w 1021"/>
                              <a:gd name="T37" fmla="*/ 561 h 603"/>
                              <a:gd name="T38" fmla="*/ 988 w 1021"/>
                              <a:gd name="T39" fmla="*/ 531 h 603"/>
                              <a:gd name="T40" fmla="*/ 981 w 1021"/>
                              <a:gd name="T41" fmla="*/ 500 h 603"/>
                              <a:gd name="T42" fmla="*/ 969 w 1021"/>
                              <a:gd name="T43" fmla="*/ 469 h 603"/>
                              <a:gd name="T44" fmla="*/ 954 w 1021"/>
                              <a:gd name="T45" fmla="*/ 438 h 603"/>
                              <a:gd name="T46" fmla="*/ 934 w 1021"/>
                              <a:gd name="T47" fmla="*/ 407 h 603"/>
                              <a:gd name="T48" fmla="*/ 912 w 1021"/>
                              <a:gd name="T49" fmla="*/ 376 h 603"/>
                              <a:gd name="T50" fmla="*/ 872 w 1021"/>
                              <a:gd name="T51" fmla="*/ 329 h 603"/>
                              <a:gd name="T52" fmla="*/ 806 w 1021"/>
                              <a:gd name="T53" fmla="*/ 270 h 603"/>
                              <a:gd name="T54" fmla="*/ 730 w 1021"/>
                              <a:gd name="T55" fmla="*/ 214 h 603"/>
                              <a:gd name="T56" fmla="*/ 643 w 1021"/>
                              <a:gd name="T57" fmla="*/ 165 h 603"/>
                              <a:gd name="T58" fmla="*/ 549 w 1021"/>
                              <a:gd name="T59" fmla="*/ 124 h 603"/>
                              <a:gd name="T60" fmla="*/ 454 w 1021"/>
                              <a:gd name="T61" fmla="*/ 93 h 603"/>
                              <a:gd name="T62" fmla="*/ 364 w 1021"/>
                              <a:gd name="T63" fmla="*/ 75 h 603"/>
                              <a:gd name="T64" fmla="*/ 278 w 1021"/>
                              <a:gd name="T65" fmla="*/ 66 h 603"/>
                              <a:gd name="T66" fmla="*/ 218 w 1021"/>
                              <a:gd name="T67" fmla="*/ 66 h 603"/>
                              <a:gd name="T68" fmla="*/ 180 w 1021"/>
                              <a:gd name="T69" fmla="*/ 70 h 603"/>
                              <a:gd name="T70" fmla="*/ 145 w 1021"/>
                              <a:gd name="T71" fmla="*/ 77 h 603"/>
                              <a:gd name="T72" fmla="*/ 111 w 1021"/>
                              <a:gd name="T73" fmla="*/ 86 h 603"/>
                              <a:gd name="T74" fmla="*/ 81 w 1021"/>
                              <a:gd name="T75" fmla="*/ 99 h 603"/>
                              <a:gd name="T76" fmla="*/ 53 w 1021"/>
                              <a:gd name="T77" fmla="*/ 113 h 603"/>
                              <a:gd name="T78" fmla="*/ 29 w 1021"/>
                              <a:gd name="T79" fmla="*/ 130 h 603"/>
                              <a:gd name="T80" fmla="*/ 8 w 1021"/>
                              <a:gd name="T81" fmla="*/ 148 h 603"/>
                              <a:gd name="T82" fmla="*/ 4 w 1021"/>
                              <a:gd name="T83" fmla="*/ 144 h 603"/>
                              <a:gd name="T84" fmla="*/ 15 w 1021"/>
                              <a:gd name="T85" fmla="*/ 116 h 603"/>
                              <a:gd name="T86" fmla="*/ 32 w 1021"/>
                              <a:gd name="T87" fmla="*/ 90 h 603"/>
                              <a:gd name="T88" fmla="*/ 55 w 1021"/>
                              <a:gd name="T89" fmla="*/ 69 h 603"/>
                              <a:gd name="T90" fmla="*/ 80 w 1021"/>
                              <a:gd name="T91" fmla="*/ 49 h 603"/>
                              <a:gd name="T92" fmla="*/ 110 w 1021"/>
                              <a:gd name="T93" fmla="*/ 34 h 603"/>
                              <a:gd name="T94" fmla="*/ 142 w 1021"/>
                              <a:gd name="T95" fmla="*/ 21 h 603"/>
                              <a:gd name="T96" fmla="*/ 179 w 1021"/>
                              <a:gd name="T97" fmla="*/ 11 h 603"/>
                              <a:gd name="T98" fmla="*/ 218 w 1021"/>
                              <a:gd name="T99" fmla="*/ 4 h 603"/>
                              <a:gd name="T100" fmla="*/ 260 w 1021"/>
                              <a:gd name="T101" fmla="*/ 1 h 603"/>
                              <a:gd name="T102" fmla="*/ 304 w 1021"/>
                              <a:gd name="T103" fmla="*/ 0 h 603"/>
                              <a:gd name="T104" fmla="*/ 350 w 1021"/>
                              <a:gd name="T105" fmla="*/ 2 h 603"/>
                              <a:gd name="T106" fmla="*/ 398 w 1021"/>
                              <a:gd name="T107" fmla="*/ 9 h 603"/>
                              <a:gd name="T108" fmla="*/ 447 w 1021"/>
                              <a:gd name="T109" fmla="*/ 18 h 603"/>
                              <a:gd name="T110" fmla="*/ 498 w 1021"/>
                              <a:gd name="T111" fmla="*/ 31 h 603"/>
                              <a:gd name="T112" fmla="*/ 549 w 1021"/>
                              <a:gd name="T113" fmla="*/ 48 h 603"/>
                              <a:gd name="T114" fmla="*/ 601 w 1021"/>
                              <a:gd name="T115" fmla="*/ 66 h 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21" h="603">
                                <a:moveTo>
                                  <a:pt x="626" y="77"/>
                                </a:moveTo>
                                <a:lnTo>
                                  <a:pt x="651" y="89"/>
                                </a:lnTo>
                                <a:lnTo>
                                  <a:pt x="677" y="101"/>
                                </a:lnTo>
                                <a:lnTo>
                                  <a:pt x="701" y="114"/>
                                </a:lnTo>
                                <a:lnTo>
                                  <a:pt x="724" y="127"/>
                                </a:lnTo>
                                <a:lnTo>
                                  <a:pt x="747" y="141"/>
                                </a:lnTo>
                                <a:lnTo>
                                  <a:pt x="769" y="155"/>
                                </a:lnTo>
                                <a:lnTo>
                                  <a:pt x="791" y="169"/>
                                </a:lnTo>
                                <a:lnTo>
                                  <a:pt x="812" y="183"/>
                                </a:lnTo>
                                <a:lnTo>
                                  <a:pt x="831" y="199"/>
                                </a:lnTo>
                                <a:lnTo>
                                  <a:pt x="850" y="214"/>
                                </a:lnTo>
                                <a:lnTo>
                                  <a:pt x="868" y="230"/>
                                </a:lnTo>
                                <a:lnTo>
                                  <a:pt x="885" y="246"/>
                                </a:lnTo>
                                <a:lnTo>
                                  <a:pt x="902" y="263"/>
                                </a:lnTo>
                                <a:lnTo>
                                  <a:pt x="917" y="278"/>
                                </a:lnTo>
                                <a:lnTo>
                                  <a:pt x="931" y="295"/>
                                </a:lnTo>
                                <a:lnTo>
                                  <a:pt x="944" y="312"/>
                                </a:lnTo>
                                <a:lnTo>
                                  <a:pt x="957" y="329"/>
                                </a:lnTo>
                                <a:lnTo>
                                  <a:pt x="968" y="345"/>
                                </a:lnTo>
                                <a:lnTo>
                                  <a:pt x="979" y="362"/>
                                </a:lnTo>
                                <a:lnTo>
                                  <a:pt x="988" y="379"/>
                                </a:lnTo>
                                <a:lnTo>
                                  <a:pt x="996" y="395"/>
                                </a:lnTo>
                                <a:lnTo>
                                  <a:pt x="1003" y="412"/>
                                </a:lnTo>
                                <a:lnTo>
                                  <a:pt x="1009" y="428"/>
                                </a:lnTo>
                                <a:lnTo>
                                  <a:pt x="1014" y="445"/>
                                </a:lnTo>
                                <a:lnTo>
                                  <a:pt x="1017" y="462"/>
                                </a:lnTo>
                                <a:lnTo>
                                  <a:pt x="1020" y="477"/>
                                </a:lnTo>
                                <a:lnTo>
                                  <a:pt x="1021" y="493"/>
                                </a:lnTo>
                                <a:lnTo>
                                  <a:pt x="1021" y="509"/>
                                </a:lnTo>
                                <a:lnTo>
                                  <a:pt x="1020" y="524"/>
                                </a:lnTo>
                                <a:lnTo>
                                  <a:pt x="1017" y="540"/>
                                </a:lnTo>
                                <a:lnTo>
                                  <a:pt x="1013" y="554"/>
                                </a:lnTo>
                                <a:lnTo>
                                  <a:pt x="1007" y="568"/>
                                </a:lnTo>
                                <a:lnTo>
                                  <a:pt x="997" y="586"/>
                                </a:lnTo>
                                <a:lnTo>
                                  <a:pt x="986" y="603"/>
                                </a:lnTo>
                                <a:lnTo>
                                  <a:pt x="989" y="589"/>
                                </a:lnTo>
                                <a:lnTo>
                                  <a:pt x="990" y="575"/>
                                </a:lnTo>
                                <a:lnTo>
                                  <a:pt x="990" y="561"/>
                                </a:lnTo>
                                <a:lnTo>
                                  <a:pt x="989" y="545"/>
                                </a:lnTo>
                                <a:lnTo>
                                  <a:pt x="988" y="531"/>
                                </a:lnTo>
                                <a:lnTo>
                                  <a:pt x="985" y="516"/>
                                </a:lnTo>
                                <a:lnTo>
                                  <a:pt x="981" y="500"/>
                                </a:lnTo>
                                <a:lnTo>
                                  <a:pt x="975" y="485"/>
                                </a:lnTo>
                                <a:lnTo>
                                  <a:pt x="969" y="469"/>
                                </a:lnTo>
                                <a:lnTo>
                                  <a:pt x="962" y="453"/>
                                </a:lnTo>
                                <a:lnTo>
                                  <a:pt x="954" y="438"/>
                                </a:lnTo>
                                <a:lnTo>
                                  <a:pt x="945" y="422"/>
                                </a:lnTo>
                                <a:lnTo>
                                  <a:pt x="934" y="407"/>
                                </a:lnTo>
                                <a:lnTo>
                                  <a:pt x="924" y="391"/>
                                </a:lnTo>
                                <a:lnTo>
                                  <a:pt x="912" y="376"/>
                                </a:lnTo>
                                <a:lnTo>
                                  <a:pt x="899" y="360"/>
                                </a:lnTo>
                                <a:lnTo>
                                  <a:pt x="872" y="329"/>
                                </a:lnTo>
                                <a:lnTo>
                                  <a:pt x="841" y="299"/>
                                </a:lnTo>
                                <a:lnTo>
                                  <a:pt x="806" y="270"/>
                                </a:lnTo>
                                <a:lnTo>
                                  <a:pt x="769" y="241"/>
                                </a:lnTo>
                                <a:lnTo>
                                  <a:pt x="730" y="214"/>
                                </a:lnTo>
                                <a:lnTo>
                                  <a:pt x="688" y="189"/>
                                </a:lnTo>
                                <a:lnTo>
                                  <a:pt x="643" y="165"/>
                                </a:lnTo>
                                <a:lnTo>
                                  <a:pt x="595" y="142"/>
                                </a:lnTo>
                                <a:lnTo>
                                  <a:pt x="549" y="124"/>
                                </a:lnTo>
                                <a:lnTo>
                                  <a:pt x="501" y="107"/>
                                </a:lnTo>
                                <a:lnTo>
                                  <a:pt x="454" y="93"/>
                                </a:lnTo>
                                <a:lnTo>
                                  <a:pt x="409" y="83"/>
                                </a:lnTo>
                                <a:lnTo>
                                  <a:pt x="364" y="75"/>
                                </a:lnTo>
                                <a:lnTo>
                                  <a:pt x="321" y="69"/>
                                </a:lnTo>
                                <a:lnTo>
                                  <a:pt x="278" y="66"/>
                                </a:lnTo>
                                <a:lnTo>
                                  <a:pt x="238" y="66"/>
                                </a:lnTo>
                                <a:lnTo>
                                  <a:pt x="218" y="66"/>
                                </a:lnTo>
                                <a:lnTo>
                                  <a:pt x="198" y="69"/>
                                </a:lnTo>
                                <a:lnTo>
                                  <a:pt x="180" y="70"/>
                                </a:lnTo>
                                <a:lnTo>
                                  <a:pt x="162" y="73"/>
                                </a:lnTo>
                                <a:lnTo>
                                  <a:pt x="145" y="77"/>
                                </a:lnTo>
                                <a:lnTo>
                                  <a:pt x="128" y="82"/>
                                </a:lnTo>
                                <a:lnTo>
                                  <a:pt x="111" y="86"/>
                                </a:lnTo>
                                <a:lnTo>
                                  <a:pt x="96" y="91"/>
                                </a:lnTo>
                                <a:lnTo>
                                  <a:pt x="81" y="99"/>
                                </a:lnTo>
                                <a:lnTo>
                                  <a:pt x="67" y="104"/>
                                </a:lnTo>
                                <a:lnTo>
                                  <a:pt x="53" y="113"/>
                                </a:lnTo>
                                <a:lnTo>
                                  <a:pt x="41" y="120"/>
                                </a:lnTo>
                                <a:lnTo>
                                  <a:pt x="29" y="130"/>
                                </a:lnTo>
                                <a:lnTo>
                                  <a:pt x="18" y="138"/>
                                </a:lnTo>
                                <a:lnTo>
                                  <a:pt x="8" y="148"/>
                                </a:lnTo>
                                <a:lnTo>
                                  <a:pt x="0" y="159"/>
                                </a:lnTo>
                                <a:lnTo>
                                  <a:pt x="4" y="144"/>
                                </a:lnTo>
                                <a:lnTo>
                                  <a:pt x="10" y="130"/>
                                </a:lnTo>
                                <a:lnTo>
                                  <a:pt x="15" y="116"/>
                                </a:lnTo>
                                <a:lnTo>
                                  <a:pt x="24" y="103"/>
                                </a:lnTo>
                                <a:lnTo>
                                  <a:pt x="32" y="90"/>
                                </a:lnTo>
                                <a:lnTo>
                                  <a:pt x="43" y="79"/>
                                </a:lnTo>
                                <a:lnTo>
                                  <a:pt x="55" y="69"/>
                                </a:lnTo>
                                <a:lnTo>
                                  <a:pt x="66" y="59"/>
                                </a:lnTo>
                                <a:lnTo>
                                  <a:pt x="80" y="49"/>
                                </a:lnTo>
                                <a:lnTo>
                                  <a:pt x="94" y="41"/>
                                </a:lnTo>
                                <a:lnTo>
                                  <a:pt x="110" y="34"/>
                                </a:lnTo>
                                <a:lnTo>
                                  <a:pt x="125" y="26"/>
                                </a:lnTo>
                                <a:lnTo>
                                  <a:pt x="142" y="21"/>
                                </a:lnTo>
                                <a:lnTo>
                                  <a:pt x="160" y="15"/>
                                </a:lnTo>
                                <a:lnTo>
                                  <a:pt x="179" y="11"/>
                                </a:lnTo>
                                <a:lnTo>
                                  <a:pt x="198" y="7"/>
                                </a:lnTo>
                                <a:lnTo>
                                  <a:pt x="218" y="4"/>
                                </a:lnTo>
                                <a:lnTo>
                                  <a:pt x="239" y="2"/>
                                </a:lnTo>
                                <a:lnTo>
                                  <a:pt x="260" y="1"/>
                                </a:lnTo>
                                <a:lnTo>
                                  <a:pt x="281" y="0"/>
                                </a:lnTo>
                                <a:lnTo>
                                  <a:pt x="304" y="0"/>
                                </a:lnTo>
                                <a:lnTo>
                                  <a:pt x="328" y="1"/>
                                </a:lnTo>
                                <a:lnTo>
                                  <a:pt x="350" y="2"/>
                                </a:lnTo>
                                <a:lnTo>
                                  <a:pt x="374" y="5"/>
                                </a:lnTo>
                                <a:lnTo>
                                  <a:pt x="398" y="9"/>
                                </a:lnTo>
                                <a:lnTo>
                                  <a:pt x="423" y="14"/>
                                </a:lnTo>
                                <a:lnTo>
                                  <a:pt x="447" y="18"/>
                                </a:lnTo>
                                <a:lnTo>
                                  <a:pt x="473" y="25"/>
                                </a:lnTo>
                                <a:lnTo>
                                  <a:pt x="498" y="31"/>
                                </a:lnTo>
                                <a:lnTo>
                                  <a:pt x="523" y="39"/>
                                </a:lnTo>
                                <a:lnTo>
                                  <a:pt x="549" y="48"/>
                                </a:lnTo>
                                <a:lnTo>
                                  <a:pt x="574" y="56"/>
                                </a:lnTo>
                                <a:lnTo>
                                  <a:pt x="601" y="66"/>
                                </a:lnTo>
                                <a:lnTo>
                                  <a:pt x="626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1729" y="3065"/>
                            <a:ext cx="190" cy="414"/>
                          </a:xfrm>
                          <a:custGeom>
                            <a:avLst/>
                            <a:gdLst>
                              <a:gd name="T0" fmla="*/ 59 w 568"/>
                              <a:gd name="T1" fmla="*/ 1214 h 1243"/>
                              <a:gd name="T2" fmla="*/ 562 w 568"/>
                              <a:gd name="T3" fmla="*/ 58 h 1243"/>
                              <a:gd name="T4" fmla="*/ 565 w 568"/>
                              <a:gd name="T5" fmla="*/ 48 h 1243"/>
                              <a:gd name="T6" fmla="*/ 568 w 568"/>
                              <a:gd name="T7" fmla="*/ 38 h 1243"/>
                              <a:gd name="T8" fmla="*/ 568 w 568"/>
                              <a:gd name="T9" fmla="*/ 30 h 1243"/>
                              <a:gd name="T10" fmla="*/ 568 w 568"/>
                              <a:gd name="T11" fmla="*/ 21 h 1243"/>
                              <a:gd name="T12" fmla="*/ 565 w 568"/>
                              <a:gd name="T13" fmla="*/ 15 h 1243"/>
                              <a:gd name="T14" fmla="*/ 562 w 568"/>
                              <a:gd name="T15" fmla="*/ 10 h 1243"/>
                              <a:gd name="T16" fmla="*/ 558 w 568"/>
                              <a:gd name="T17" fmla="*/ 5 h 1243"/>
                              <a:gd name="T18" fmla="*/ 554 w 568"/>
                              <a:gd name="T19" fmla="*/ 1 h 1243"/>
                              <a:gd name="T20" fmla="*/ 548 w 568"/>
                              <a:gd name="T21" fmla="*/ 0 h 1243"/>
                              <a:gd name="T22" fmla="*/ 543 w 568"/>
                              <a:gd name="T23" fmla="*/ 0 h 1243"/>
                              <a:gd name="T24" fmla="*/ 536 w 568"/>
                              <a:gd name="T25" fmla="*/ 1 h 1243"/>
                              <a:gd name="T26" fmla="*/ 530 w 568"/>
                              <a:gd name="T27" fmla="*/ 4 h 1243"/>
                              <a:gd name="T28" fmla="*/ 523 w 568"/>
                              <a:gd name="T29" fmla="*/ 8 h 1243"/>
                              <a:gd name="T30" fmla="*/ 517 w 568"/>
                              <a:gd name="T31" fmla="*/ 14 h 1243"/>
                              <a:gd name="T32" fmla="*/ 512 w 568"/>
                              <a:gd name="T33" fmla="*/ 22 h 1243"/>
                              <a:gd name="T34" fmla="*/ 506 w 568"/>
                              <a:gd name="T35" fmla="*/ 34 h 1243"/>
                              <a:gd name="T36" fmla="*/ 4 w 568"/>
                              <a:gd name="T37" fmla="*/ 1190 h 1243"/>
                              <a:gd name="T38" fmla="*/ 1 w 568"/>
                              <a:gd name="T39" fmla="*/ 1199 h 1243"/>
                              <a:gd name="T40" fmla="*/ 0 w 568"/>
                              <a:gd name="T41" fmla="*/ 1207 h 1243"/>
                              <a:gd name="T42" fmla="*/ 0 w 568"/>
                              <a:gd name="T43" fmla="*/ 1214 h 1243"/>
                              <a:gd name="T44" fmla="*/ 0 w 568"/>
                              <a:gd name="T45" fmla="*/ 1221 h 1243"/>
                              <a:gd name="T46" fmla="*/ 2 w 568"/>
                              <a:gd name="T47" fmla="*/ 1227 h 1243"/>
                              <a:gd name="T48" fmla="*/ 5 w 568"/>
                              <a:gd name="T49" fmla="*/ 1233 h 1243"/>
                              <a:gd name="T50" fmla="*/ 9 w 568"/>
                              <a:gd name="T51" fmla="*/ 1237 h 1243"/>
                              <a:gd name="T52" fmla="*/ 15 w 568"/>
                              <a:gd name="T53" fmla="*/ 1240 h 1243"/>
                              <a:gd name="T54" fmla="*/ 21 w 568"/>
                              <a:gd name="T55" fmla="*/ 1241 h 1243"/>
                              <a:gd name="T56" fmla="*/ 26 w 568"/>
                              <a:gd name="T57" fmla="*/ 1243 h 1243"/>
                              <a:gd name="T58" fmla="*/ 32 w 568"/>
                              <a:gd name="T59" fmla="*/ 1241 h 1243"/>
                              <a:gd name="T60" fmla="*/ 38 w 568"/>
                              <a:gd name="T61" fmla="*/ 1240 h 1243"/>
                              <a:gd name="T62" fmla="*/ 43 w 568"/>
                              <a:gd name="T63" fmla="*/ 1236 h 1243"/>
                              <a:gd name="T64" fmla="*/ 49 w 568"/>
                              <a:gd name="T65" fmla="*/ 1230 h 1243"/>
                              <a:gd name="T66" fmla="*/ 54 w 568"/>
                              <a:gd name="T67" fmla="*/ 1223 h 1243"/>
                              <a:gd name="T68" fmla="*/ 59 w 568"/>
                              <a:gd name="T69" fmla="*/ 1214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68" h="1243">
                                <a:moveTo>
                                  <a:pt x="59" y="1214"/>
                                </a:moveTo>
                                <a:lnTo>
                                  <a:pt x="562" y="58"/>
                                </a:lnTo>
                                <a:lnTo>
                                  <a:pt x="565" y="48"/>
                                </a:lnTo>
                                <a:lnTo>
                                  <a:pt x="568" y="38"/>
                                </a:lnTo>
                                <a:lnTo>
                                  <a:pt x="568" y="30"/>
                                </a:lnTo>
                                <a:lnTo>
                                  <a:pt x="568" y="21"/>
                                </a:lnTo>
                                <a:lnTo>
                                  <a:pt x="565" y="15"/>
                                </a:lnTo>
                                <a:lnTo>
                                  <a:pt x="562" y="10"/>
                                </a:lnTo>
                                <a:lnTo>
                                  <a:pt x="558" y="5"/>
                                </a:lnTo>
                                <a:lnTo>
                                  <a:pt x="554" y="1"/>
                                </a:lnTo>
                                <a:lnTo>
                                  <a:pt x="548" y="0"/>
                                </a:lnTo>
                                <a:lnTo>
                                  <a:pt x="543" y="0"/>
                                </a:lnTo>
                                <a:lnTo>
                                  <a:pt x="536" y="1"/>
                                </a:lnTo>
                                <a:lnTo>
                                  <a:pt x="530" y="4"/>
                                </a:lnTo>
                                <a:lnTo>
                                  <a:pt x="523" y="8"/>
                                </a:lnTo>
                                <a:lnTo>
                                  <a:pt x="517" y="14"/>
                                </a:lnTo>
                                <a:lnTo>
                                  <a:pt x="512" y="22"/>
                                </a:lnTo>
                                <a:lnTo>
                                  <a:pt x="506" y="34"/>
                                </a:lnTo>
                                <a:lnTo>
                                  <a:pt x="4" y="1190"/>
                                </a:lnTo>
                                <a:lnTo>
                                  <a:pt x="1" y="1199"/>
                                </a:lnTo>
                                <a:lnTo>
                                  <a:pt x="0" y="1207"/>
                                </a:lnTo>
                                <a:lnTo>
                                  <a:pt x="0" y="1214"/>
                                </a:lnTo>
                                <a:lnTo>
                                  <a:pt x="0" y="1221"/>
                                </a:lnTo>
                                <a:lnTo>
                                  <a:pt x="2" y="1227"/>
                                </a:lnTo>
                                <a:lnTo>
                                  <a:pt x="5" y="1233"/>
                                </a:lnTo>
                                <a:lnTo>
                                  <a:pt x="9" y="1237"/>
                                </a:lnTo>
                                <a:lnTo>
                                  <a:pt x="15" y="1240"/>
                                </a:lnTo>
                                <a:lnTo>
                                  <a:pt x="21" y="1241"/>
                                </a:lnTo>
                                <a:lnTo>
                                  <a:pt x="26" y="1243"/>
                                </a:lnTo>
                                <a:lnTo>
                                  <a:pt x="32" y="1241"/>
                                </a:lnTo>
                                <a:lnTo>
                                  <a:pt x="38" y="1240"/>
                                </a:lnTo>
                                <a:lnTo>
                                  <a:pt x="43" y="1236"/>
                                </a:lnTo>
                                <a:lnTo>
                                  <a:pt x="49" y="1230"/>
                                </a:lnTo>
                                <a:lnTo>
                                  <a:pt x="54" y="1223"/>
                                </a:lnTo>
                                <a:lnTo>
                                  <a:pt x="59" y="1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1608" y="3469"/>
                            <a:ext cx="372" cy="195"/>
                          </a:xfrm>
                          <a:custGeom>
                            <a:avLst/>
                            <a:gdLst>
                              <a:gd name="T0" fmla="*/ 705 w 1117"/>
                              <a:gd name="T1" fmla="*/ 137 h 586"/>
                              <a:gd name="T2" fmla="*/ 809 w 1117"/>
                              <a:gd name="T3" fmla="*/ 193 h 586"/>
                              <a:gd name="T4" fmla="*/ 901 w 1117"/>
                              <a:gd name="T5" fmla="*/ 251 h 586"/>
                              <a:gd name="T6" fmla="*/ 979 w 1117"/>
                              <a:gd name="T7" fmla="*/ 313 h 586"/>
                              <a:gd name="T8" fmla="*/ 1027 w 1117"/>
                              <a:gd name="T9" fmla="*/ 359 h 586"/>
                              <a:gd name="T10" fmla="*/ 1054 w 1117"/>
                              <a:gd name="T11" fmla="*/ 388 h 586"/>
                              <a:gd name="T12" fmla="*/ 1078 w 1117"/>
                              <a:gd name="T13" fmla="*/ 418 h 586"/>
                              <a:gd name="T14" fmla="*/ 1095 w 1117"/>
                              <a:gd name="T15" fmla="*/ 446 h 586"/>
                              <a:gd name="T16" fmla="*/ 1108 w 1117"/>
                              <a:gd name="T17" fmla="*/ 475 h 586"/>
                              <a:gd name="T18" fmla="*/ 1116 w 1117"/>
                              <a:gd name="T19" fmla="*/ 502 h 586"/>
                              <a:gd name="T20" fmla="*/ 1117 w 1117"/>
                              <a:gd name="T21" fmla="*/ 527 h 586"/>
                              <a:gd name="T22" fmla="*/ 1115 w 1117"/>
                              <a:gd name="T23" fmla="*/ 550 h 586"/>
                              <a:gd name="T24" fmla="*/ 1108 w 1117"/>
                              <a:gd name="T25" fmla="*/ 568 h 586"/>
                              <a:gd name="T26" fmla="*/ 1098 w 1117"/>
                              <a:gd name="T27" fmla="*/ 581 h 586"/>
                              <a:gd name="T28" fmla="*/ 1093 w 1117"/>
                              <a:gd name="T29" fmla="*/ 576 h 586"/>
                              <a:gd name="T30" fmla="*/ 1092 w 1117"/>
                              <a:gd name="T31" fmla="*/ 552 h 586"/>
                              <a:gd name="T32" fmla="*/ 1085 w 1117"/>
                              <a:gd name="T33" fmla="*/ 528 h 586"/>
                              <a:gd name="T34" fmla="*/ 1074 w 1117"/>
                              <a:gd name="T35" fmla="*/ 502 h 586"/>
                              <a:gd name="T36" fmla="*/ 1058 w 1117"/>
                              <a:gd name="T37" fmla="*/ 475 h 586"/>
                              <a:gd name="T38" fmla="*/ 1039 w 1117"/>
                              <a:gd name="T39" fmla="*/ 448 h 586"/>
                              <a:gd name="T40" fmla="*/ 1001 w 1117"/>
                              <a:gd name="T41" fmla="*/ 405 h 586"/>
                              <a:gd name="T42" fmla="*/ 939 w 1117"/>
                              <a:gd name="T43" fmla="*/ 349 h 586"/>
                              <a:gd name="T44" fmla="*/ 863 w 1117"/>
                              <a:gd name="T45" fmla="*/ 292 h 586"/>
                              <a:gd name="T46" fmla="*/ 774 w 1117"/>
                              <a:gd name="T47" fmla="*/ 237 h 586"/>
                              <a:gd name="T48" fmla="*/ 677 w 1117"/>
                              <a:gd name="T49" fmla="*/ 185 h 586"/>
                              <a:gd name="T50" fmla="*/ 573 w 1117"/>
                              <a:gd name="T51" fmla="*/ 140 h 586"/>
                              <a:gd name="T52" fmla="*/ 470 w 1117"/>
                              <a:gd name="T53" fmla="*/ 103 h 586"/>
                              <a:gd name="T54" fmla="*/ 373 w 1117"/>
                              <a:gd name="T55" fmla="*/ 76 h 586"/>
                              <a:gd name="T56" fmla="*/ 282 w 1117"/>
                              <a:gd name="T57" fmla="*/ 58 h 586"/>
                              <a:gd name="T58" fmla="*/ 197 w 1117"/>
                              <a:gd name="T59" fmla="*/ 49 h 586"/>
                              <a:gd name="T60" fmla="*/ 125 w 1117"/>
                              <a:gd name="T61" fmla="*/ 52 h 586"/>
                              <a:gd name="T62" fmla="*/ 78 w 1117"/>
                              <a:gd name="T63" fmla="*/ 59 h 586"/>
                              <a:gd name="T64" fmla="*/ 51 w 1117"/>
                              <a:gd name="T65" fmla="*/ 67 h 586"/>
                              <a:gd name="T66" fmla="*/ 28 w 1117"/>
                              <a:gd name="T67" fmla="*/ 79 h 586"/>
                              <a:gd name="T68" fmla="*/ 9 w 1117"/>
                              <a:gd name="T69" fmla="*/ 91 h 586"/>
                              <a:gd name="T70" fmla="*/ 3 w 1117"/>
                              <a:gd name="T71" fmla="*/ 87 h 586"/>
                              <a:gd name="T72" fmla="*/ 11 w 1117"/>
                              <a:gd name="T73" fmla="*/ 66 h 586"/>
                              <a:gd name="T74" fmla="*/ 27 w 1117"/>
                              <a:gd name="T75" fmla="*/ 48 h 586"/>
                              <a:gd name="T76" fmla="*/ 47 w 1117"/>
                              <a:gd name="T77" fmla="*/ 32 h 586"/>
                              <a:gd name="T78" fmla="*/ 71 w 1117"/>
                              <a:gd name="T79" fmla="*/ 19 h 586"/>
                              <a:gd name="T80" fmla="*/ 100 w 1117"/>
                              <a:gd name="T81" fmla="*/ 9 h 586"/>
                              <a:gd name="T82" fmla="*/ 134 w 1117"/>
                              <a:gd name="T83" fmla="*/ 4 h 586"/>
                              <a:gd name="T84" fmla="*/ 170 w 1117"/>
                              <a:gd name="T85" fmla="*/ 0 h 586"/>
                              <a:gd name="T86" fmla="*/ 210 w 1117"/>
                              <a:gd name="T87" fmla="*/ 0 h 586"/>
                              <a:gd name="T88" fmla="*/ 277 w 1117"/>
                              <a:gd name="T89" fmla="*/ 4 h 586"/>
                              <a:gd name="T90" fmla="*/ 374 w 1117"/>
                              <a:gd name="T91" fmla="*/ 21 h 586"/>
                              <a:gd name="T92" fmla="*/ 480 w 1117"/>
                              <a:gd name="T93" fmla="*/ 49 h 586"/>
                              <a:gd name="T94" fmla="*/ 591 w 1117"/>
                              <a:gd name="T95" fmla="*/ 87 h 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117" h="586">
                                <a:moveTo>
                                  <a:pt x="649" y="111"/>
                                </a:moveTo>
                                <a:lnTo>
                                  <a:pt x="705" y="137"/>
                                </a:lnTo>
                                <a:lnTo>
                                  <a:pt x="759" y="165"/>
                                </a:lnTo>
                                <a:lnTo>
                                  <a:pt x="809" y="193"/>
                                </a:lnTo>
                                <a:lnTo>
                                  <a:pt x="856" y="222"/>
                                </a:lnTo>
                                <a:lnTo>
                                  <a:pt x="901" y="251"/>
                                </a:lnTo>
                                <a:lnTo>
                                  <a:pt x="941" y="282"/>
                                </a:lnTo>
                                <a:lnTo>
                                  <a:pt x="979" y="313"/>
                                </a:lnTo>
                                <a:lnTo>
                                  <a:pt x="1012" y="343"/>
                                </a:lnTo>
                                <a:lnTo>
                                  <a:pt x="1027" y="359"/>
                                </a:lnTo>
                                <a:lnTo>
                                  <a:pt x="1041" y="374"/>
                                </a:lnTo>
                                <a:lnTo>
                                  <a:pt x="1054" y="388"/>
                                </a:lnTo>
                                <a:lnTo>
                                  <a:pt x="1067" y="404"/>
                                </a:lnTo>
                                <a:lnTo>
                                  <a:pt x="1078" y="418"/>
                                </a:lnTo>
                                <a:lnTo>
                                  <a:pt x="1086" y="432"/>
                                </a:lnTo>
                                <a:lnTo>
                                  <a:pt x="1095" y="446"/>
                                </a:lnTo>
                                <a:lnTo>
                                  <a:pt x="1102" y="461"/>
                                </a:lnTo>
                                <a:lnTo>
                                  <a:pt x="1108" y="475"/>
                                </a:lnTo>
                                <a:lnTo>
                                  <a:pt x="1113" y="489"/>
                                </a:lnTo>
                                <a:lnTo>
                                  <a:pt x="1116" y="502"/>
                                </a:lnTo>
                                <a:lnTo>
                                  <a:pt x="1117" y="514"/>
                                </a:lnTo>
                                <a:lnTo>
                                  <a:pt x="1117" y="527"/>
                                </a:lnTo>
                                <a:lnTo>
                                  <a:pt x="1117" y="538"/>
                                </a:lnTo>
                                <a:lnTo>
                                  <a:pt x="1115" y="550"/>
                                </a:lnTo>
                                <a:lnTo>
                                  <a:pt x="1110" y="561"/>
                                </a:lnTo>
                                <a:lnTo>
                                  <a:pt x="1108" y="568"/>
                                </a:lnTo>
                                <a:lnTo>
                                  <a:pt x="1103" y="575"/>
                                </a:lnTo>
                                <a:lnTo>
                                  <a:pt x="1098" y="581"/>
                                </a:lnTo>
                                <a:lnTo>
                                  <a:pt x="1092" y="586"/>
                                </a:lnTo>
                                <a:lnTo>
                                  <a:pt x="1093" y="576"/>
                                </a:lnTo>
                                <a:lnTo>
                                  <a:pt x="1093" y="564"/>
                                </a:lnTo>
                                <a:lnTo>
                                  <a:pt x="1092" y="552"/>
                                </a:lnTo>
                                <a:lnTo>
                                  <a:pt x="1089" y="540"/>
                                </a:lnTo>
                                <a:lnTo>
                                  <a:pt x="1085" y="528"/>
                                </a:lnTo>
                                <a:lnTo>
                                  <a:pt x="1079" y="516"/>
                                </a:lnTo>
                                <a:lnTo>
                                  <a:pt x="1074" y="502"/>
                                </a:lnTo>
                                <a:lnTo>
                                  <a:pt x="1067" y="489"/>
                                </a:lnTo>
                                <a:lnTo>
                                  <a:pt x="1058" y="475"/>
                                </a:lnTo>
                                <a:lnTo>
                                  <a:pt x="1048" y="462"/>
                                </a:lnTo>
                                <a:lnTo>
                                  <a:pt x="1039" y="448"/>
                                </a:lnTo>
                                <a:lnTo>
                                  <a:pt x="1027" y="434"/>
                                </a:lnTo>
                                <a:lnTo>
                                  <a:pt x="1001" y="405"/>
                                </a:lnTo>
                                <a:lnTo>
                                  <a:pt x="971" y="377"/>
                                </a:lnTo>
                                <a:lnTo>
                                  <a:pt x="939" y="349"/>
                                </a:lnTo>
                                <a:lnTo>
                                  <a:pt x="902" y="321"/>
                                </a:lnTo>
                                <a:lnTo>
                                  <a:pt x="863" y="292"/>
                                </a:lnTo>
                                <a:lnTo>
                                  <a:pt x="820" y="264"/>
                                </a:lnTo>
                                <a:lnTo>
                                  <a:pt x="774" y="237"/>
                                </a:lnTo>
                                <a:lnTo>
                                  <a:pt x="726" y="210"/>
                                </a:lnTo>
                                <a:lnTo>
                                  <a:pt x="677" y="185"/>
                                </a:lnTo>
                                <a:lnTo>
                                  <a:pt x="625" y="161"/>
                                </a:lnTo>
                                <a:lnTo>
                                  <a:pt x="573" y="140"/>
                                </a:lnTo>
                                <a:lnTo>
                                  <a:pt x="521" y="120"/>
                                </a:lnTo>
                                <a:lnTo>
                                  <a:pt x="470" y="103"/>
                                </a:lnTo>
                                <a:lnTo>
                                  <a:pt x="421" y="87"/>
                                </a:lnTo>
                                <a:lnTo>
                                  <a:pt x="373" y="76"/>
                                </a:lnTo>
                                <a:lnTo>
                                  <a:pt x="325" y="66"/>
                                </a:lnTo>
                                <a:lnTo>
                                  <a:pt x="282" y="58"/>
                                </a:lnTo>
                                <a:lnTo>
                                  <a:pt x="238" y="52"/>
                                </a:lnTo>
                                <a:lnTo>
                                  <a:pt x="197" y="49"/>
                                </a:lnTo>
                                <a:lnTo>
                                  <a:pt x="161" y="49"/>
                                </a:lnTo>
                                <a:lnTo>
                                  <a:pt x="125" y="52"/>
                                </a:lnTo>
                                <a:lnTo>
                                  <a:pt x="93" y="56"/>
                                </a:lnTo>
                                <a:lnTo>
                                  <a:pt x="78" y="59"/>
                                </a:lnTo>
                                <a:lnTo>
                                  <a:pt x="65" y="63"/>
                                </a:lnTo>
                                <a:lnTo>
                                  <a:pt x="51" y="67"/>
                                </a:lnTo>
                                <a:lnTo>
                                  <a:pt x="40" y="72"/>
                                </a:lnTo>
                                <a:lnTo>
                                  <a:pt x="28" y="79"/>
                                </a:lnTo>
                                <a:lnTo>
                                  <a:pt x="17" y="84"/>
                                </a:lnTo>
                                <a:lnTo>
                                  <a:pt x="9" y="91"/>
                                </a:lnTo>
                                <a:lnTo>
                                  <a:pt x="0" y="99"/>
                                </a:lnTo>
                                <a:lnTo>
                                  <a:pt x="3" y="87"/>
                                </a:lnTo>
                                <a:lnTo>
                                  <a:pt x="7" y="76"/>
                                </a:lnTo>
                                <a:lnTo>
                                  <a:pt x="11" y="66"/>
                                </a:lnTo>
                                <a:lnTo>
                                  <a:pt x="18" y="56"/>
                                </a:lnTo>
                                <a:lnTo>
                                  <a:pt x="27" y="48"/>
                                </a:lnTo>
                                <a:lnTo>
                                  <a:pt x="35" y="39"/>
                                </a:lnTo>
                                <a:lnTo>
                                  <a:pt x="47" y="32"/>
                                </a:lnTo>
                                <a:lnTo>
                                  <a:pt x="58" y="25"/>
                                </a:lnTo>
                                <a:lnTo>
                                  <a:pt x="71" y="19"/>
                                </a:lnTo>
                                <a:lnTo>
                                  <a:pt x="85" y="14"/>
                                </a:lnTo>
                                <a:lnTo>
                                  <a:pt x="100" y="9"/>
                                </a:lnTo>
                                <a:lnTo>
                                  <a:pt x="116" y="7"/>
                                </a:lnTo>
                                <a:lnTo>
                                  <a:pt x="134" y="4"/>
                                </a:lnTo>
                                <a:lnTo>
                                  <a:pt x="151" y="1"/>
                                </a:lnTo>
                                <a:lnTo>
                                  <a:pt x="170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2" y="1"/>
                                </a:lnTo>
                                <a:lnTo>
                                  <a:pt x="277" y="4"/>
                                </a:lnTo>
                                <a:lnTo>
                                  <a:pt x="325" y="11"/>
                                </a:lnTo>
                                <a:lnTo>
                                  <a:pt x="374" y="21"/>
                                </a:lnTo>
                                <a:lnTo>
                                  <a:pt x="427" y="34"/>
                                </a:lnTo>
                                <a:lnTo>
                                  <a:pt x="480" y="49"/>
                                </a:lnTo>
                                <a:lnTo>
                                  <a:pt x="536" y="67"/>
                                </a:lnTo>
                                <a:lnTo>
                                  <a:pt x="591" y="87"/>
                                </a:lnTo>
                                <a:lnTo>
                                  <a:pt x="649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 noEditPoints="1"/>
                        </wps:cNvSpPr>
                        <wps:spPr bwMode="auto">
                          <a:xfrm>
                            <a:off x="1311" y="0"/>
                            <a:ext cx="2895" cy="3364"/>
                          </a:xfrm>
                          <a:custGeom>
                            <a:avLst/>
                            <a:gdLst>
                              <a:gd name="T0" fmla="*/ 2521 w 8684"/>
                              <a:gd name="T1" fmla="*/ 214 h 10093"/>
                              <a:gd name="T2" fmla="*/ 3533 w 8684"/>
                              <a:gd name="T3" fmla="*/ 6 h 10093"/>
                              <a:gd name="T4" fmla="*/ 4576 w 8684"/>
                              <a:gd name="T5" fmla="*/ 96 h 10093"/>
                              <a:gd name="T6" fmla="*/ 5600 w 8684"/>
                              <a:gd name="T7" fmla="*/ 469 h 10093"/>
                              <a:gd name="T8" fmla="*/ 6558 w 8684"/>
                              <a:gd name="T9" fmla="*/ 1110 h 10093"/>
                              <a:gd name="T10" fmla="*/ 7404 w 8684"/>
                              <a:gd name="T11" fmla="*/ 2001 h 10093"/>
                              <a:gd name="T12" fmla="*/ 8082 w 8684"/>
                              <a:gd name="T13" fmla="*/ 3116 h 10093"/>
                              <a:gd name="T14" fmla="*/ 8510 w 8684"/>
                              <a:gd name="T15" fmla="*/ 4321 h 10093"/>
                              <a:gd name="T16" fmla="*/ 8680 w 8684"/>
                              <a:gd name="T17" fmla="*/ 5541 h 10093"/>
                              <a:gd name="T18" fmla="*/ 8600 w 8684"/>
                              <a:gd name="T19" fmla="*/ 6722 h 10093"/>
                              <a:gd name="T20" fmla="*/ 8273 w 8684"/>
                              <a:gd name="T21" fmla="*/ 7808 h 10093"/>
                              <a:gd name="T22" fmla="*/ 7712 w 8684"/>
                              <a:gd name="T23" fmla="*/ 8748 h 10093"/>
                              <a:gd name="T24" fmla="*/ 6920 w 8684"/>
                              <a:gd name="T25" fmla="*/ 9486 h 10093"/>
                              <a:gd name="T26" fmla="*/ 5966 w 8684"/>
                              <a:gd name="T27" fmla="*/ 9946 h 10093"/>
                              <a:gd name="T28" fmla="*/ 4943 w 8684"/>
                              <a:gd name="T29" fmla="*/ 10093 h 10093"/>
                              <a:gd name="T30" fmla="*/ 3902 w 8684"/>
                              <a:gd name="T31" fmla="*/ 9944 h 10093"/>
                              <a:gd name="T32" fmla="*/ 2886 w 8684"/>
                              <a:gd name="T33" fmla="*/ 9516 h 10093"/>
                              <a:gd name="T34" fmla="*/ 1946 w 8684"/>
                              <a:gd name="T35" fmla="*/ 8824 h 10093"/>
                              <a:gd name="T36" fmla="*/ 1130 w 8684"/>
                              <a:gd name="T37" fmla="*/ 7886 h 10093"/>
                              <a:gd name="T38" fmla="*/ 497 w 8684"/>
                              <a:gd name="T39" fmla="*/ 6740 h 10093"/>
                              <a:gd name="T40" fmla="*/ 120 w 8684"/>
                              <a:gd name="T41" fmla="*/ 5527 h 10093"/>
                              <a:gd name="T42" fmla="*/ 0 w 8684"/>
                              <a:gd name="T43" fmla="*/ 4311 h 10093"/>
                              <a:gd name="T44" fmla="*/ 131 w 8684"/>
                              <a:gd name="T45" fmla="*/ 3145 h 10093"/>
                              <a:gd name="T46" fmla="*/ 504 w 8684"/>
                              <a:gd name="T47" fmla="*/ 2084 h 10093"/>
                              <a:gd name="T48" fmla="*/ 1113 w 8684"/>
                              <a:gd name="T49" fmla="*/ 1179 h 10093"/>
                              <a:gd name="T50" fmla="*/ 1953 w 8684"/>
                              <a:gd name="T51" fmla="*/ 874 h 10093"/>
                              <a:gd name="T52" fmla="*/ 2839 w 8684"/>
                              <a:gd name="T53" fmla="*/ 448 h 10093"/>
                              <a:gd name="T54" fmla="*/ 3790 w 8684"/>
                              <a:gd name="T55" fmla="*/ 315 h 10093"/>
                              <a:gd name="T56" fmla="*/ 4763 w 8684"/>
                              <a:gd name="T57" fmla="*/ 457 h 10093"/>
                              <a:gd name="T58" fmla="*/ 5708 w 8684"/>
                              <a:gd name="T59" fmla="*/ 860 h 10093"/>
                              <a:gd name="T60" fmla="*/ 6586 w 8684"/>
                              <a:gd name="T61" fmla="*/ 1510 h 10093"/>
                              <a:gd name="T62" fmla="*/ 7349 w 8684"/>
                              <a:gd name="T63" fmla="*/ 2390 h 10093"/>
                              <a:gd name="T64" fmla="*/ 7943 w 8684"/>
                              <a:gd name="T65" fmla="*/ 3461 h 10093"/>
                              <a:gd name="T66" fmla="*/ 8297 w 8684"/>
                              <a:gd name="T67" fmla="*/ 4595 h 10093"/>
                              <a:gd name="T68" fmla="*/ 8412 w 8684"/>
                              <a:gd name="T69" fmla="*/ 5731 h 10093"/>
                              <a:gd name="T70" fmla="*/ 8296 w 8684"/>
                              <a:gd name="T71" fmla="*/ 6818 h 10093"/>
                              <a:gd name="T72" fmla="*/ 7951 w 8684"/>
                              <a:gd name="T73" fmla="*/ 7809 h 10093"/>
                              <a:gd name="T74" fmla="*/ 7388 w 8684"/>
                              <a:gd name="T75" fmla="*/ 8650 h 10093"/>
                              <a:gd name="T76" fmla="*/ 6613 w 8684"/>
                              <a:gd name="T77" fmla="*/ 9292 h 10093"/>
                              <a:gd name="T78" fmla="*/ 5710 w 8684"/>
                              <a:gd name="T79" fmla="*/ 9659 h 10093"/>
                              <a:gd name="T80" fmla="*/ 4750 w 8684"/>
                              <a:gd name="T81" fmla="*/ 9736 h 10093"/>
                              <a:gd name="T82" fmla="*/ 3781 w 8684"/>
                              <a:gd name="T83" fmla="*/ 9540 h 10093"/>
                              <a:gd name="T84" fmla="*/ 2845 w 8684"/>
                              <a:gd name="T85" fmla="*/ 9087 h 10093"/>
                              <a:gd name="T86" fmla="*/ 1987 w 8684"/>
                              <a:gd name="T87" fmla="*/ 8390 h 10093"/>
                              <a:gd name="T88" fmla="*/ 1251 w 8684"/>
                              <a:gd name="T89" fmla="*/ 7466 h 10093"/>
                              <a:gd name="T90" fmla="*/ 702 w 8684"/>
                              <a:gd name="T91" fmla="*/ 6373 h 10093"/>
                              <a:gd name="T92" fmla="*/ 395 w 8684"/>
                              <a:gd name="T93" fmla="*/ 5234 h 10093"/>
                              <a:gd name="T94" fmla="*/ 328 w 8684"/>
                              <a:gd name="T95" fmla="*/ 4105 h 10093"/>
                              <a:gd name="T96" fmla="*/ 491 w 8684"/>
                              <a:gd name="T97" fmla="*/ 3031 h 10093"/>
                              <a:gd name="T98" fmla="*/ 879 w 8684"/>
                              <a:gd name="T99" fmla="*/ 2067 h 10093"/>
                              <a:gd name="T100" fmla="*/ 1487 w 8684"/>
                              <a:gd name="T101" fmla="*/ 1261 h 10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684" h="10093">
                                <a:moveTo>
                                  <a:pt x="1764" y="607"/>
                                </a:moveTo>
                                <a:lnTo>
                                  <a:pt x="1947" y="489"/>
                                </a:lnTo>
                                <a:lnTo>
                                  <a:pt x="2134" y="385"/>
                                </a:lnTo>
                                <a:lnTo>
                                  <a:pt x="2326" y="293"/>
                                </a:lnTo>
                                <a:lnTo>
                                  <a:pt x="2521" y="214"/>
                                </a:lnTo>
                                <a:lnTo>
                                  <a:pt x="2718" y="147"/>
                                </a:lnTo>
                                <a:lnTo>
                                  <a:pt x="2920" y="93"/>
                                </a:lnTo>
                                <a:lnTo>
                                  <a:pt x="3122" y="52"/>
                                </a:lnTo>
                                <a:lnTo>
                                  <a:pt x="3328" y="23"/>
                                </a:lnTo>
                                <a:lnTo>
                                  <a:pt x="3533" y="6"/>
                                </a:lnTo>
                                <a:lnTo>
                                  <a:pt x="3741" y="0"/>
                                </a:lnTo>
                                <a:lnTo>
                                  <a:pt x="3949" y="7"/>
                                </a:lnTo>
                                <a:lnTo>
                                  <a:pt x="4158" y="25"/>
                                </a:lnTo>
                                <a:lnTo>
                                  <a:pt x="4367" y="55"/>
                                </a:lnTo>
                                <a:lnTo>
                                  <a:pt x="4576" y="96"/>
                                </a:lnTo>
                                <a:lnTo>
                                  <a:pt x="4784" y="148"/>
                                </a:lnTo>
                                <a:lnTo>
                                  <a:pt x="4991" y="212"/>
                                </a:lnTo>
                                <a:lnTo>
                                  <a:pt x="5195" y="287"/>
                                </a:lnTo>
                                <a:lnTo>
                                  <a:pt x="5399" y="373"/>
                                </a:lnTo>
                                <a:lnTo>
                                  <a:pt x="5600" y="469"/>
                                </a:lnTo>
                                <a:lnTo>
                                  <a:pt x="5798" y="577"/>
                                </a:lnTo>
                                <a:lnTo>
                                  <a:pt x="5994" y="694"/>
                                </a:lnTo>
                                <a:lnTo>
                                  <a:pt x="6185" y="823"/>
                                </a:lnTo>
                                <a:lnTo>
                                  <a:pt x="6374" y="961"/>
                                </a:lnTo>
                                <a:lnTo>
                                  <a:pt x="6558" y="1110"/>
                                </a:lnTo>
                                <a:lnTo>
                                  <a:pt x="6738" y="1268"/>
                                </a:lnTo>
                                <a:lnTo>
                                  <a:pt x="6913" y="1437"/>
                                </a:lnTo>
                                <a:lnTo>
                                  <a:pt x="7081" y="1616"/>
                                </a:lnTo>
                                <a:lnTo>
                                  <a:pt x="7246" y="1803"/>
                                </a:lnTo>
                                <a:lnTo>
                                  <a:pt x="7404" y="2001"/>
                                </a:lnTo>
                                <a:lnTo>
                                  <a:pt x="7554" y="2209"/>
                                </a:lnTo>
                                <a:lnTo>
                                  <a:pt x="7699" y="2423"/>
                                </a:lnTo>
                                <a:lnTo>
                                  <a:pt x="7836" y="2650"/>
                                </a:lnTo>
                                <a:lnTo>
                                  <a:pt x="7964" y="2882"/>
                                </a:lnTo>
                                <a:lnTo>
                                  <a:pt x="8082" y="3116"/>
                                </a:lnTo>
                                <a:lnTo>
                                  <a:pt x="8189" y="3354"/>
                                </a:lnTo>
                                <a:lnTo>
                                  <a:pt x="8284" y="3593"/>
                                </a:lnTo>
                                <a:lnTo>
                                  <a:pt x="8370" y="3835"/>
                                </a:lnTo>
                                <a:lnTo>
                                  <a:pt x="8445" y="4078"/>
                                </a:lnTo>
                                <a:lnTo>
                                  <a:pt x="8510" y="4321"/>
                                </a:lnTo>
                                <a:lnTo>
                                  <a:pt x="8564" y="4566"/>
                                </a:lnTo>
                                <a:lnTo>
                                  <a:pt x="8609" y="4810"/>
                                </a:lnTo>
                                <a:lnTo>
                                  <a:pt x="8643" y="5055"/>
                                </a:lnTo>
                                <a:lnTo>
                                  <a:pt x="8667" y="5298"/>
                                </a:lnTo>
                                <a:lnTo>
                                  <a:pt x="8680" y="5541"/>
                                </a:lnTo>
                                <a:lnTo>
                                  <a:pt x="8684" y="5782"/>
                                </a:lnTo>
                                <a:lnTo>
                                  <a:pt x="8677" y="6021"/>
                                </a:lnTo>
                                <a:lnTo>
                                  <a:pt x="8661" y="6258"/>
                                </a:lnTo>
                                <a:lnTo>
                                  <a:pt x="8635" y="6491"/>
                                </a:lnTo>
                                <a:lnTo>
                                  <a:pt x="8600" y="6722"/>
                                </a:lnTo>
                                <a:lnTo>
                                  <a:pt x="8553" y="6948"/>
                                </a:lnTo>
                                <a:lnTo>
                                  <a:pt x="8498" y="7170"/>
                                </a:lnTo>
                                <a:lnTo>
                                  <a:pt x="8432" y="7388"/>
                                </a:lnTo>
                                <a:lnTo>
                                  <a:pt x="8358" y="7601"/>
                                </a:lnTo>
                                <a:lnTo>
                                  <a:pt x="8273" y="7808"/>
                                </a:lnTo>
                                <a:lnTo>
                                  <a:pt x="8180" y="8010"/>
                                </a:lnTo>
                                <a:lnTo>
                                  <a:pt x="8078" y="8205"/>
                                </a:lnTo>
                                <a:lnTo>
                                  <a:pt x="7965" y="8393"/>
                                </a:lnTo>
                                <a:lnTo>
                                  <a:pt x="7843" y="8574"/>
                                </a:lnTo>
                                <a:lnTo>
                                  <a:pt x="7712" y="8748"/>
                                </a:lnTo>
                                <a:lnTo>
                                  <a:pt x="7571" y="8913"/>
                                </a:lnTo>
                                <a:lnTo>
                                  <a:pt x="7422" y="9070"/>
                                </a:lnTo>
                                <a:lnTo>
                                  <a:pt x="7263" y="9219"/>
                                </a:lnTo>
                                <a:lnTo>
                                  <a:pt x="7095" y="9357"/>
                                </a:lnTo>
                                <a:lnTo>
                                  <a:pt x="6920" y="9486"/>
                                </a:lnTo>
                                <a:lnTo>
                                  <a:pt x="6737" y="9603"/>
                                </a:lnTo>
                                <a:lnTo>
                                  <a:pt x="6550" y="9708"/>
                                </a:lnTo>
                                <a:lnTo>
                                  <a:pt x="6358" y="9800"/>
                                </a:lnTo>
                                <a:lnTo>
                                  <a:pt x="6163" y="9879"/>
                                </a:lnTo>
                                <a:lnTo>
                                  <a:pt x="5966" y="9946"/>
                                </a:lnTo>
                                <a:lnTo>
                                  <a:pt x="5764" y="9999"/>
                                </a:lnTo>
                                <a:lnTo>
                                  <a:pt x="5562" y="10040"/>
                                </a:lnTo>
                                <a:lnTo>
                                  <a:pt x="5358" y="10070"/>
                                </a:lnTo>
                                <a:lnTo>
                                  <a:pt x="5151" y="10087"/>
                                </a:lnTo>
                                <a:lnTo>
                                  <a:pt x="4943" y="10093"/>
                                </a:lnTo>
                                <a:lnTo>
                                  <a:pt x="4735" y="10087"/>
                                </a:lnTo>
                                <a:lnTo>
                                  <a:pt x="4526" y="10069"/>
                                </a:lnTo>
                                <a:lnTo>
                                  <a:pt x="4317" y="10039"/>
                                </a:lnTo>
                                <a:lnTo>
                                  <a:pt x="4108" y="9997"/>
                                </a:lnTo>
                                <a:lnTo>
                                  <a:pt x="3902" y="9944"/>
                                </a:lnTo>
                                <a:lnTo>
                                  <a:pt x="3695" y="9881"/>
                                </a:lnTo>
                                <a:lnTo>
                                  <a:pt x="3489" y="9806"/>
                                </a:lnTo>
                                <a:lnTo>
                                  <a:pt x="3285" y="9719"/>
                                </a:lnTo>
                                <a:lnTo>
                                  <a:pt x="3084" y="9623"/>
                                </a:lnTo>
                                <a:lnTo>
                                  <a:pt x="2886" y="9516"/>
                                </a:lnTo>
                                <a:lnTo>
                                  <a:pt x="2690" y="9398"/>
                                </a:lnTo>
                                <a:lnTo>
                                  <a:pt x="2499" y="9270"/>
                                </a:lnTo>
                                <a:lnTo>
                                  <a:pt x="2310" y="9131"/>
                                </a:lnTo>
                                <a:lnTo>
                                  <a:pt x="2126" y="8983"/>
                                </a:lnTo>
                                <a:lnTo>
                                  <a:pt x="1946" y="8824"/>
                                </a:lnTo>
                                <a:lnTo>
                                  <a:pt x="1771" y="8656"/>
                                </a:lnTo>
                                <a:lnTo>
                                  <a:pt x="1603" y="8478"/>
                                </a:lnTo>
                                <a:lnTo>
                                  <a:pt x="1439" y="8290"/>
                                </a:lnTo>
                                <a:lnTo>
                                  <a:pt x="1280" y="8092"/>
                                </a:lnTo>
                                <a:lnTo>
                                  <a:pt x="1130" y="7886"/>
                                </a:lnTo>
                                <a:lnTo>
                                  <a:pt x="985" y="7669"/>
                                </a:lnTo>
                                <a:lnTo>
                                  <a:pt x="848" y="7443"/>
                                </a:lnTo>
                                <a:lnTo>
                                  <a:pt x="720" y="7211"/>
                                </a:lnTo>
                                <a:lnTo>
                                  <a:pt x="602" y="6976"/>
                                </a:lnTo>
                                <a:lnTo>
                                  <a:pt x="497" y="6740"/>
                                </a:lnTo>
                                <a:lnTo>
                                  <a:pt x="400" y="6500"/>
                                </a:lnTo>
                                <a:lnTo>
                                  <a:pt x="314" y="6258"/>
                                </a:lnTo>
                                <a:lnTo>
                                  <a:pt x="239" y="6015"/>
                                </a:lnTo>
                                <a:lnTo>
                                  <a:pt x="174" y="5772"/>
                                </a:lnTo>
                                <a:lnTo>
                                  <a:pt x="120" y="5527"/>
                                </a:lnTo>
                                <a:lnTo>
                                  <a:pt x="76" y="5282"/>
                                </a:lnTo>
                                <a:lnTo>
                                  <a:pt x="42" y="5038"/>
                                </a:lnTo>
                                <a:lnTo>
                                  <a:pt x="18" y="4795"/>
                                </a:lnTo>
                                <a:lnTo>
                                  <a:pt x="4" y="4551"/>
                                </a:lnTo>
                                <a:lnTo>
                                  <a:pt x="0" y="4311"/>
                                </a:lnTo>
                                <a:lnTo>
                                  <a:pt x="7" y="4072"/>
                                </a:lnTo>
                                <a:lnTo>
                                  <a:pt x="22" y="3836"/>
                                </a:lnTo>
                                <a:lnTo>
                                  <a:pt x="49" y="3601"/>
                                </a:lnTo>
                                <a:lnTo>
                                  <a:pt x="86" y="3372"/>
                                </a:lnTo>
                                <a:lnTo>
                                  <a:pt x="131" y="3145"/>
                                </a:lnTo>
                                <a:lnTo>
                                  <a:pt x="187" y="2923"/>
                                </a:lnTo>
                                <a:lnTo>
                                  <a:pt x="252" y="2705"/>
                                </a:lnTo>
                                <a:lnTo>
                                  <a:pt x="326" y="2493"/>
                                </a:lnTo>
                                <a:lnTo>
                                  <a:pt x="411" y="2285"/>
                                </a:lnTo>
                                <a:lnTo>
                                  <a:pt x="504" y="2084"/>
                                </a:lnTo>
                                <a:lnTo>
                                  <a:pt x="608" y="1889"/>
                                </a:lnTo>
                                <a:lnTo>
                                  <a:pt x="720" y="1700"/>
                                </a:lnTo>
                                <a:lnTo>
                                  <a:pt x="841" y="1519"/>
                                </a:lnTo>
                                <a:lnTo>
                                  <a:pt x="972" y="1345"/>
                                </a:lnTo>
                                <a:lnTo>
                                  <a:pt x="1113" y="1179"/>
                                </a:lnTo>
                                <a:lnTo>
                                  <a:pt x="1262" y="1022"/>
                                </a:lnTo>
                                <a:lnTo>
                                  <a:pt x="1421" y="874"/>
                                </a:lnTo>
                                <a:lnTo>
                                  <a:pt x="1588" y="735"/>
                                </a:lnTo>
                                <a:lnTo>
                                  <a:pt x="1764" y="607"/>
                                </a:lnTo>
                                <a:close/>
                                <a:moveTo>
                                  <a:pt x="1953" y="874"/>
                                </a:moveTo>
                                <a:lnTo>
                                  <a:pt x="2123" y="765"/>
                                </a:lnTo>
                                <a:lnTo>
                                  <a:pt x="2298" y="669"/>
                                </a:lnTo>
                                <a:lnTo>
                                  <a:pt x="2475" y="584"/>
                                </a:lnTo>
                                <a:lnTo>
                                  <a:pt x="2656" y="510"/>
                                </a:lnTo>
                                <a:lnTo>
                                  <a:pt x="2839" y="448"/>
                                </a:lnTo>
                                <a:lnTo>
                                  <a:pt x="3026" y="399"/>
                                </a:lnTo>
                                <a:lnTo>
                                  <a:pt x="3215" y="361"/>
                                </a:lnTo>
                                <a:lnTo>
                                  <a:pt x="3406" y="335"/>
                                </a:lnTo>
                                <a:lnTo>
                                  <a:pt x="3598" y="320"/>
                                </a:lnTo>
                                <a:lnTo>
                                  <a:pt x="3790" y="315"/>
                                </a:lnTo>
                                <a:lnTo>
                                  <a:pt x="3985" y="321"/>
                                </a:lnTo>
                                <a:lnTo>
                                  <a:pt x="4180" y="339"/>
                                </a:lnTo>
                                <a:lnTo>
                                  <a:pt x="4374" y="368"/>
                                </a:lnTo>
                                <a:lnTo>
                                  <a:pt x="4569" y="407"/>
                                </a:lnTo>
                                <a:lnTo>
                                  <a:pt x="4763" y="457"/>
                                </a:lnTo>
                                <a:lnTo>
                                  <a:pt x="4954" y="518"/>
                                </a:lnTo>
                                <a:lnTo>
                                  <a:pt x="5145" y="588"/>
                                </a:lnTo>
                                <a:lnTo>
                                  <a:pt x="5335" y="669"/>
                                </a:lnTo>
                                <a:lnTo>
                                  <a:pt x="5522" y="759"/>
                                </a:lnTo>
                                <a:lnTo>
                                  <a:pt x="5708" y="860"/>
                                </a:lnTo>
                                <a:lnTo>
                                  <a:pt x="5891" y="971"/>
                                </a:lnTo>
                                <a:lnTo>
                                  <a:pt x="6070" y="1092"/>
                                </a:lnTo>
                                <a:lnTo>
                                  <a:pt x="6246" y="1222"/>
                                </a:lnTo>
                                <a:lnTo>
                                  <a:pt x="6417" y="1360"/>
                                </a:lnTo>
                                <a:lnTo>
                                  <a:pt x="6586" y="1510"/>
                                </a:lnTo>
                                <a:lnTo>
                                  <a:pt x="6749" y="1667"/>
                                </a:lnTo>
                                <a:lnTo>
                                  <a:pt x="6907" y="1835"/>
                                </a:lnTo>
                                <a:lnTo>
                                  <a:pt x="7060" y="2011"/>
                                </a:lnTo>
                                <a:lnTo>
                                  <a:pt x="7208" y="2196"/>
                                </a:lnTo>
                                <a:lnTo>
                                  <a:pt x="7349" y="2390"/>
                                </a:lnTo>
                                <a:lnTo>
                                  <a:pt x="7484" y="2592"/>
                                </a:lnTo>
                                <a:lnTo>
                                  <a:pt x="7613" y="2802"/>
                                </a:lnTo>
                                <a:lnTo>
                                  <a:pt x="7733" y="3019"/>
                                </a:lnTo>
                                <a:lnTo>
                                  <a:pt x="7843" y="3239"/>
                                </a:lnTo>
                                <a:lnTo>
                                  <a:pt x="7943" y="3461"/>
                                </a:lnTo>
                                <a:lnTo>
                                  <a:pt x="8034" y="3685"/>
                                </a:lnTo>
                                <a:lnTo>
                                  <a:pt x="8114" y="3911"/>
                                </a:lnTo>
                                <a:lnTo>
                                  <a:pt x="8185" y="4139"/>
                                </a:lnTo>
                                <a:lnTo>
                                  <a:pt x="8246" y="4366"/>
                                </a:lnTo>
                                <a:lnTo>
                                  <a:pt x="8297" y="4595"/>
                                </a:lnTo>
                                <a:lnTo>
                                  <a:pt x="8339" y="4823"/>
                                </a:lnTo>
                                <a:lnTo>
                                  <a:pt x="8372" y="5052"/>
                                </a:lnTo>
                                <a:lnTo>
                                  <a:pt x="8396" y="5280"/>
                                </a:lnTo>
                                <a:lnTo>
                                  <a:pt x="8408" y="5506"/>
                                </a:lnTo>
                                <a:lnTo>
                                  <a:pt x="8412" y="5731"/>
                                </a:lnTo>
                                <a:lnTo>
                                  <a:pt x="8408" y="5954"/>
                                </a:lnTo>
                                <a:lnTo>
                                  <a:pt x="8393" y="6175"/>
                                </a:lnTo>
                                <a:lnTo>
                                  <a:pt x="8370" y="6392"/>
                                </a:lnTo>
                                <a:lnTo>
                                  <a:pt x="8336" y="6607"/>
                                </a:lnTo>
                                <a:lnTo>
                                  <a:pt x="8296" y="6818"/>
                                </a:lnTo>
                                <a:lnTo>
                                  <a:pt x="8244" y="7026"/>
                                </a:lnTo>
                                <a:lnTo>
                                  <a:pt x="8185" y="7229"/>
                                </a:lnTo>
                                <a:lnTo>
                                  <a:pt x="8116" y="7427"/>
                                </a:lnTo>
                                <a:lnTo>
                                  <a:pt x="8038" y="7621"/>
                                </a:lnTo>
                                <a:lnTo>
                                  <a:pt x="7951" y="7809"/>
                                </a:lnTo>
                                <a:lnTo>
                                  <a:pt x="7855" y="7990"/>
                                </a:lnTo>
                                <a:lnTo>
                                  <a:pt x="7751" y="8165"/>
                                </a:lnTo>
                                <a:lnTo>
                                  <a:pt x="7639" y="8335"/>
                                </a:lnTo>
                                <a:lnTo>
                                  <a:pt x="7518" y="8496"/>
                                </a:lnTo>
                                <a:lnTo>
                                  <a:pt x="7388" y="8650"/>
                                </a:lnTo>
                                <a:lnTo>
                                  <a:pt x="7249" y="8796"/>
                                </a:lnTo>
                                <a:lnTo>
                                  <a:pt x="7103" y="8935"/>
                                </a:lnTo>
                                <a:lnTo>
                                  <a:pt x="6946" y="9063"/>
                                </a:lnTo>
                                <a:lnTo>
                                  <a:pt x="6783" y="9184"/>
                                </a:lnTo>
                                <a:lnTo>
                                  <a:pt x="6613" y="9292"/>
                                </a:lnTo>
                                <a:lnTo>
                                  <a:pt x="6438" y="9390"/>
                                </a:lnTo>
                                <a:lnTo>
                                  <a:pt x="6261" y="9475"/>
                                </a:lnTo>
                                <a:lnTo>
                                  <a:pt x="6080" y="9547"/>
                                </a:lnTo>
                                <a:lnTo>
                                  <a:pt x="5895" y="9609"/>
                                </a:lnTo>
                                <a:lnTo>
                                  <a:pt x="5710" y="9659"/>
                                </a:lnTo>
                                <a:lnTo>
                                  <a:pt x="5521" y="9697"/>
                                </a:lnTo>
                                <a:lnTo>
                                  <a:pt x="5330" y="9724"/>
                                </a:lnTo>
                                <a:lnTo>
                                  <a:pt x="5138" y="9739"/>
                                </a:lnTo>
                                <a:lnTo>
                                  <a:pt x="4944" y="9743"/>
                                </a:lnTo>
                                <a:lnTo>
                                  <a:pt x="4750" y="9736"/>
                                </a:lnTo>
                                <a:lnTo>
                                  <a:pt x="4556" y="9718"/>
                                </a:lnTo>
                                <a:lnTo>
                                  <a:pt x="4362" y="9690"/>
                                </a:lnTo>
                                <a:lnTo>
                                  <a:pt x="4168" y="9650"/>
                                </a:lnTo>
                                <a:lnTo>
                                  <a:pt x="3973" y="9601"/>
                                </a:lnTo>
                                <a:lnTo>
                                  <a:pt x="3781" y="9540"/>
                                </a:lnTo>
                                <a:lnTo>
                                  <a:pt x="3589" y="9471"/>
                                </a:lnTo>
                                <a:lnTo>
                                  <a:pt x="3399" y="9389"/>
                                </a:lnTo>
                                <a:lnTo>
                                  <a:pt x="3212" y="9298"/>
                                </a:lnTo>
                                <a:lnTo>
                                  <a:pt x="3028" y="9198"/>
                                </a:lnTo>
                                <a:lnTo>
                                  <a:pt x="2845" y="9087"/>
                                </a:lnTo>
                                <a:lnTo>
                                  <a:pt x="2665" y="8966"/>
                                </a:lnTo>
                                <a:lnTo>
                                  <a:pt x="2490" y="8837"/>
                                </a:lnTo>
                                <a:lnTo>
                                  <a:pt x="2317" y="8697"/>
                                </a:lnTo>
                                <a:lnTo>
                                  <a:pt x="2150" y="8549"/>
                                </a:lnTo>
                                <a:lnTo>
                                  <a:pt x="1987" y="8390"/>
                                </a:lnTo>
                                <a:lnTo>
                                  <a:pt x="1829" y="8223"/>
                                </a:lnTo>
                                <a:lnTo>
                                  <a:pt x="1676" y="8047"/>
                                </a:lnTo>
                                <a:lnTo>
                                  <a:pt x="1528" y="7861"/>
                                </a:lnTo>
                                <a:lnTo>
                                  <a:pt x="1386" y="7668"/>
                                </a:lnTo>
                                <a:lnTo>
                                  <a:pt x="1251" y="7466"/>
                                </a:lnTo>
                                <a:lnTo>
                                  <a:pt x="1123" y="7255"/>
                                </a:lnTo>
                                <a:lnTo>
                                  <a:pt x="1003" y="7039"/>
                                </a:lnTo>
                                <a:lnTo>
                                  <a:pt x="892" y="6819"/>
                                </a:lnTo>
                                <a:lnTo>
                                  <a:pt x="792" y="6596"/>
                                </a:lnTo>
                                <a:lnTo>
                                  <a:pt x="702" y="6373"/>
                                </a:lnTo>
                                <a:lnTo>
                                  <a:pt x="622" y="6146"/>
                                </a:lnTo>
                                <a:lnTo>
                                  <a:pt x="550" y="5920"/>
                                </a:lnTo>
                                <a:lnTo>
                                  <a:pt x="490" y="5691"/>
                                </a:lnTo>
                                <a:lnTo>
                                  <a:pt x="438" y="5463"/>
                                </a:lnTo>
                                <a:lnTo>
                                  <a:pt x="395" y="5234"/>
                                </a:lnTo>
                                <a:lnTo>
                                  <a:pt x="363" y="5007"/>
                                </a:lnTo>
                                <a:lnTo>
                                  <a:pt x="340" y="4779"/>
                                </a:lnTo>
                                <a:lnTo>
                                  <a:pt x="326" y="4551"/>
                                </a:lnTo>
                                <a:lnTo>
                                  <a:pt x="322" y="4327"/>
                                </a:lnTo>
                                <a:lnTo>
                                  <a:pt x="328" y="4105"/>
                                </a:lnTo>
                                <a:lnTo>
                                  <a:pt x="342" y="3883"/>
                                </a:lnTo>
                                <a:lnTo>
                                  <a:pt x="366" y="3665"/>
                                </a:lnTo>
                                <a:lnTo>
                                  <a:pt x="398" y="3450"/>
                                </a:lnTo>
                                <a:lnTo>
                                  <a:pt x="440" y="3239"/>
                                </a:lnTo>
                                <a:lnTo>
                                  <a:pt x="491" y="3031"/>
                                </a:lnTo>
                                <a:lnTo>
                                  <a:pt x="552" y="2828"/>
                                </a:lnTo>
                                <a:lnTo>
                                  <a:pt x="620" y="2630"/>
                                </a:lnTo>
                                <a:lnTo>
                                  <a:pt x="698" y="2436"/>
                                </a:lnTo>
                                <a:lnTo>
                                  <a:pt x="784" y="2250"/>
                                </a:lnTo>
                                <a:lnTo>
                                  <a:pt x="879" y="2067"/>
                                </a:lnTo>
                                <a:lnTo>
                                  <a:pt x="983" y="1892"/>
                                </a:lnTo>
                                <a:lnTo>
                                  <a:pt x="1096" y="1724"/>
                                </a:lnTo>
                                <a:lnTo>
                                  <a:pt x="1218" y="1561"/>
                                </a:lnTo>
                                <a:lnTo>
                                  <a:pt x="1348" y="1407"/>
                                </a:lnTo>
                                <a:lnTo>
                                  <a:pt x="1487" y="1261"/>
                                </a:lnTo>
                                <a:lnTo>
                                  <a:pt x="1634" y="1124"/>
                                </a:lnTo>
                                <a:lnTo>
                                  <a:pt x="1790" y="994"/>
                                </a:lnTo>
                                <a:lnTo>
                                  <a:pt x="1953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419" y="181"/>
                            <a:ext cx="2568" cy="3067"/>
                          </a:xfrm>
                          <a:custGeom>
                            <a:avLst/>
                            <a:gdLst>
                              <a:gd name="T0" fmla="*/ 1084 w 7704"/>
                              <a:gd name="T1" fmla="*/ 798 h 9199"/>
                              <a:gd name="T2" fmla="*/ 726 w 7704"/>
                              <a:gd name="T3" fmla="*/ 1246 h 9199"/>
                              <a:gd name="T4" fmla="*/ 439 w 7704"/>
                              <a:gd name="T5" fmla="*/ 1751 h 9199"/>
                              <a:gd name="T6" fmla="*/ 222 w 7704"/>
                              <a:gd name="T7" fmla="*/ 2304 h 9199"/>
                              <a:gd name="T8" fmla="*/ 77 w 7704"/>
                              <a:gd name="T9" fmla="*/ 2893 h 9199"/>
                              <a:gd name="T10" fmla="*/ 7 w 7704"/>
                              <a:gd name="T11" fmla="*/ 3511 h 9199"/>
                              <a:gd name="T12" fmla="*/ 11 w 7704"/>
                              <a:gd name="T13" fmla="*/ 4149 h 9199"/>
                              <a:gd name="T14" fmla="*/ 91 w 7704"/>
                              <a:gd name="T15" fmla="*/ 4798 h 9199"/>
                              <a:gd name="T16" fmla="*/ 247 w 7704"/>
                              <a:gd name="T17" fmla="*/ 5447 h 9199"/>
                              <a:gd name="T18" fmla="*/ 484 w 7704"/>
                              <a:gd name="T19" fmla="*/ 6087 h 9199"/>
                              <a:gd name="T20" fmla="*/ 799 w 7704"/>
                              <a:gd name="T21" fmla="*/ 6711 h 9199"/>
                              <a:gd name="T22" fmla="*/ 1082 w 7704"/>
                              <a:gd name="T23" fmla="*/ 7152 h 9199"/>
                              <a:gd name="T24" fmla="*/ 1394 w 7704"/>
                              <a:gd name="T25" fmla="*/ 7554 h 9199"/>
                              <a:gd name="T26" fmla="*/ 1732 w 7704"/>
                              <a:gd name="T27" fmla="*/ 7914 h 9199"/>
                              <a:gd name="T28" fmla="*/ 2090 w 7704"/>
                              <a:gd name="T29" fmla="*/ 8234 h 9199"/>
                              <a:gd name="T30" fmla="*/ 2469 w 7704"/>
                              <a:gd name="T31" fmla="*/ 8508 h 9199"/>
                              <a:gd name="T32" fmla="*/ 2860 w 7704"/>
                              <a:gd name="T33" fmla="*/ 8740 h 9199"/>
                              <a:gd name="T34" fmla="*/ 3264 w 7704"/>
                              <a:gd name="T35" fmla="*/ 8925 h 9199"/>
                              <a:gd name="T36" fmla="*/ 3675 w 7704"/>
                              <a:gd name="T37" fmla="*/ 9064 h 9199"/>
                              <a:gd name="T38" fmla="*/ 4091 w 7704"/>
                              <a:gd name="T39" fmla="*/ 9154 h 9199"/>
                              <a:gd name="T40" fmla="*/ 4508 w 7704"/>
                              <a:gd name="T41" fmla="*/ 9197 h 9199"/>
                              <a:gd name="T42" fmla="*/ 5051 w 7704"/>
                              <a:gd name="T43" fmla="*/ 9137 h 9199"/>
                              <a:gd name="T44" fmla="*/ 5764 w 7704"/>
                              <a:gd name="T45" fmla="*/ 8894 h 9199"/>
                              <a:gd name="T46" fmla="*/ 6352 w 7704"/>
                              <a:gd name="T47" fmla="*/ 8559 h 9199"/>
                              <a:gd name="T48" fmla="*/ 6822 w 7704"/>
                              <a:gd name="T49" fmla="*/ 8145 h 9199"/>
                              <a:gd name="T50" fmla="*/ 7182 w 7704"/>
                              <a:gd name="T51" fmla="*/ 7662 h 9199"/>
                              <a:gd name="T52" fmla="*/ 7443 w 7704"/>
                              <a:gd name="T53" fmla="*/ 7127 h 9199"/>
                              <a:gd name="T54" fmla="*/ 7609 w 7704"/>
                              <a:gd name="T55" fmla="*/ 6547 h 9199"/>
                              <a:gd name="T56" fmla="*/ 7692 w 7704"/>
                              <a:gd name="T57" fmla="*/ 5937 h 9199"/>
                              <a:gd name="T58" fmla="*/ 7699 w 7704"/>
                              <a:gd name="T59" fmla="*/ 5310 h 9199"/>
                              <a:gd name="T60" fmla="*/ 7638 w 7704"/>
                              <a:gd name="T61" fmla="*/ 4675 h 9199"/>
                              <a:gd name="T62" fmla="*/ 7519 w 7704"/>
                              <a:gd name="T63" fmla="*/ 4047 h 9199"/>
                              <a:gd name="T64" fmla="*/ 7302 w 7704"/>
                              <a:gd name="T65" fmla="*/ 3312 h 9199"/>
                              <a:gd name="T66" fmla="*/ 6973 w 7704"/>
                              <a:gd name="T67" fmla="*/ 2568 h 9199"/>
                              <a:gd name="T68" fmla="*/ 6558 w 7704"/>
                              <a:gd name="T69" fmla="*/ 1894 h 9199"/>
                              <a:gd name="T70" fmla="*/ 6065 w 7704"/>
                              <a:gd name="T71" fmla="*/ 1303 h 9199"/>
                              <a:gd name="T72" fmla="*/ 5508 w 7704"/>
                              <a:gd name="T73" fmla="*/ 805 h 9199"/>
                              <a:gd name="T74" fmla="*/ 4895 w 7704"/>
                              <a:gd name="T75" fmla="*/ 416 h 9199"/>
                              <a:gd name="T76" fmla="*/ 4236 w 7704"/>
                              <a:gd name="T77" fmla="*/ 147 h 9199"/>
                              <a:gd name="T78" fmla="*/ 3544 w 7704"/>
                              <a:gd name="T79" fmla="*/ 13 h 9199"/>
                              <a:gd name="T80" fmla="*/ 2826 w 7704"/>
                              <a:gd name="T81" fmla="*/ 24 h 9199"/>
                              <a:gd name="T82" fmla="*/ 2095 w 7704"/>
                              <a:gd name="T83" fmla="*/ 194 h 9199"/>
                              <a:gd name="T84" fmla="*/ 1362 w 7704"/>
                              <a:gd name="T85" fmla="*/ 535 h 9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704" h="9199">
                                <a:moveTo>
                                  <a:pt x="1362" y="535"/>
                                </a:moveTo>
                                <a:lnTo>
                                  <a:pt x="1218" y="664"/>
                                </a:lnTo>
                                <a:lnTo>
                                  <a:pt x="1084" y="798"/>
                                </a:lnTo>
                                <a:lnTo>
                                  <a:pt x="956" y="941"/>
                                </a:lnTo>
                                <a:lnTo>
                                  <a:pt x="838" y="1091"/>
                                </a:lnTo>
                                <a:lnTo>
                                  <a:pt x="726" y="1246"/>
                                </a:lnTo>
                                <a:lnTo>
                                  <a:pt x="623" y="1409"/>
                                </a:lnTo>
                                <a:lnTo>
                                  <a:pt x="526" y="1577"/>
                                </a:lnTo>
                                <a:lnTo>
                                  <a:pt x="439" y="1751"/>
                                </a:lnTo>
                                <a:lnTo>
                                  <a:pt x="358" y="1930"/>
                                </a:lnTo>
                                <a:lnTo>
                                  <a:pt x="285" y="2114"/>
                                </a:lnTo>
                                <a:lnTo>
                                  <a:pt x="222" y="2304"/>
                                </a:lnTo>
                                <a:lnTo>
                                  <a:pt x="166" y="2496"/>
                                </a:lnTo>
                                <a:lnTo>
                                  <a:pt x="116" y="2693"/>
                                </a:lnTo>
                                <a:lnTo>
                                  <a:pt x="77" y="2893"/>
                                </a:lnTo>
                                <a:lnTo>
                                  <a:pt x="45" y="3097"/>
                                </a:lnTo>
                                <a:lnTo>
                                  <a:pt x="22" y="3302"/>
                                </a:lnTo>
                                <a:lnTo>
                                  <a:pt x="7" y="3511"/>
                                </a:lnTo>
                                <a:lnTo>
                                  <a:pt x="0" y="3722"/>
                                </a:lnTo>
                                <a:lnTo>
                                  <a:pt x="1" y="3935"/>
                                </a:lnTo>
                                <a:lnTo>
                                  <a:pt x="11" y="4149"/>
                                </a:lnTo>
                                <a:lnTo>
                                  <a:pt x="29" y="4365"/>
                                </a:lnTo>
                                <a:lnTo>
                                  <a:pt x="56" y="4580"/>
                                </a:lnTo>
                                <a:lnTo>
                                  <a:pt x="91" y="4798"/>
                                </a:lnTo>
                                <a:lnTo>
                                  <a:pt x="135" y="5014"/>
                                </a:lnTo>
                                <a:lnTo>
                                  <a:pt x="187" y="5231"/>
                                </a:lnTo>
                                <a:lnTo>
                                  <a:pt x="247" y="5447"/>
                                </a:lnTo>
                                <a:lnTo>
                                  <a:pt x="318" y="5662"/>
                                </a:lnTo>
                                <a:lnTo>
                                  <a:pt x="396" y="5875"/>
                                </a:lnTo>
                                <a:lnTo>
                                  <a:pt x="484" y="6087"/>
                                </a:lnTo>
                                <a:lnTo>
                                  <a:pt x="579" y="6298"/>
                                </a:lnTo>
                                <a:lnTo>
                                  <a:pt x="685" y="6506"/>
                                </a:lnTo>
                                <a:lnTo>
                                  <a:pt x="799" y="6711"/>
                                </a:lnTo>
                                <a:lnTo>
                                  <a:pt x="890" y="6862"/>
                                </a:lnTo>
                                <a:lnTo>
                                  <a:pt x="984" y="7009"/>
                                </a:lnTo>
                                <a:lnTo>
                                  <a:pt x="1082" y="7152"/>
                                </a:lnTo>
                                <a:lnTo>
                                  <a:pt x="1183" y="7291"/>
                                </a:lnTo>
                                <a:lnTo>
                                  <a:pt x="1287" y="7425"/>
                                </a:lnTo>
                                <a:lnTo>
                                  <a:pt x="1394" y="7554"/>
                                </a:lnTo>
                                <a:lnTo>
                                  <a:pt x="1504" y="7678"/>
                                </a:lnTo>
                                <a:lnTo>
                                  <a:pt x="1616" y="7798"/>
                                </a:lnTo>
                                <a:lnTo>
                                  <a:pt x="1732" y="7914"/>
                                </a:lnTo>
                                <a:lnTo>
                                  <a:pt x="1848" y="8026"/>
                                </a:lnTo>
                                <a:lnTo>
                                  <a:pt x="1969" y="8132"/>
                                </a:lnTo>
                                <a:lnTo>
                                  <a:pt x="2090" y="8234"/>
                                </a:lnTo>
                                <a:lnTo>
                                  <a:pt x="2214" y="8330"/>
                                </a:lnTo>
                                <a:lnTo>
                                  <a:pt x="2341" y="8422"/>
                                </a:lnTo>
                                <a:lnTo>
                                  <a:pt x="2469" y="8508"/>
                                </a:lnTo>
                                <a:lnTo>
                                  <a:pt x="2597" y="8590"/>
                                </a:lnTo>
                                <a:lnTo>
                                  <a:pt x="2728" y="8668"/>
                                </a:lnTo>
                                <a:lnTo>
                                  <a:pt x="2860" y="8740"/>
                                </a:lnTo>
                                <a:lnTo>
                                  <a:pt x="2994" y="8806"/>
                                </a:lnTo>
                                <a:lnTo>
                                  <a:pt x="3129" y="8869"/>
                                </a:lnTo>
                                <a:lnTo>
                                  <a:pt x="3264" y="8925"/>
                                </a:lnTo>
                                <a:lnTo>
                                  <a:pt x="3400" y="8976"/>
                                </a:lnTo>
                                <a:lnTo>
                                  <a:pt x="3538" y="9023"/>
                                </a:lnTo>
                                <a:lnTo>
                                  <a:pt x="3675" y="9064"/>
                                </a:lnTo>
                                <a:lnTo>
                                  <a:pt x="3814" y="9099"/>
                                </a:lnTo>
                                <a:lnTo>
                                  <a:pt x="3952" y="9130"/>
                                </a:lnTo>
                                <a:lnTo>
                                  <a:pt x="4091" y="9154"/>
                                </a:lnTo>
                                <a:lnTo>
                                  <a:pt x="4230" y="9174"/>
                                </a:lnTo>
                                <a:lnTo>
                                  <a:pt x="4368" y="9188"/>
                                </a:lnTo>
                                <a:lnTo>
                                  <a:pt x="4508" y="9197"/>
                                </a:lnTo>
                                <a:lnTo>
                                  <a:pt x="4646" y="9199"/>
                                </a:lnTo>
                                <a:lnTo>
                                  <a:pt x="4783" y="9197"/>
                                </a:lnTo>
                                <a:lnTo>
                                  <a:pt x="5051" y="9137"/>
                                </a:lnTo>
                                <a:lnTo>
                                  <a:pt x="5304" y="9067"/>
                                </a:lnTo>
                                <a:lnTo>
                                  <a:pt x="5542" y="8986"/>
                                </a:lnTo>
                                <a:lnTo>
                                  <a:pt x="5764" y="8894"/>
                                </a:lnTo>
                                <a:lnTo>
                                  <a:pt x="5974" y="8792"/>
                                </a:lnTo>
                                <a:lnTo>
                                  <a:pt x="6169" y="8681"/>
                                </a:lnTo>
                                <a:lnTo>
                                  <a:pt x="6352" y="8559"/>
                                </a:lnTo>
                                <a:lnTo>
                                  <a:pt x="6521" y="8429"/>
                                </a:lnTo>
                                <a:lnTo>
                                  <a:pt x="6679" y="8290"/>
                                </a:lnTo>
                                <a:lnTo>
                                  <a:pt x="6822" y="8145"/>
                                </a:lnTo>
                                <a:lnTo>
                                  <a:pt x="6954" y="7991"/>
                                </a:lnTo>
                                <a:lnTo>
                                  <a:pt x="7074" y="7831"/>
                                </a:lnTo>
                                <a:lnTo>
                                  <a:pt x="7182" y="7662"/>
                                </a:lnTo>
                                <a:lnTo>
                                  <a:pt x="7279" y="7490"/>
                                </a:lnTo>
                                <a:lnTo>
                                  <a:pt x="7367" y="7310"/>
                                </a:lnTo>
                                <a:lnTo>
                                  <a:pt x="7443" y="7127"/>
                                </a:lnTo>
                                <a:lnTo>
                                  <a:pt x="7507" y="6937"/>
                                </a:lnTo>
                                <a:lnTo>
                                  <a:pt x="7564" y="6745"/>
                                </a:lnTo>
                                <a:lnTo>
                                  <a:pt x="7609" y="6547"/>
                                </a:lnTo>
                                <a:lnTo>
                                  <a:pt x="7645" y="6346"/>
                                </a:lnTo>
                                <a:lnTo>
                                  <a:pt x="7673" y="6144"/>
                                </a:lnTo>
                                <a:lnTo>
                                  <a:pt x="7692" y="5937"/>
                                </a:lnTo>
                                <a:lnTo>
                                  <a:pt x="7703" y="5730"/>
                                </a:lnTo>
                                <a:lnTo>
                                  <a:pt x="7704" y="5520"/>
                                </a:lnTo>
                                <a:lnTo>
                                  <a:pt x="7699" y="5310"/>
                                </a:lnTo>
                                <a:lnTo>
                                  <a:pt x="7686" y="5098"/>
                                </a:lnTo>
                                <a:lnTo>
                                  <a:pt x="7665" y="4887"/>
                                </a:lnTo>
                                <a:lnTo>
                                  <a:pt x="7638" y="4675"/>
                                </a:lnTo>
                                <a:lnTo>
                                  <a:pt x="7604" y="4464"/>
                                </a:lnTo>
                                <a:lnTo>
                                  <a:pt x="7565" y="4255"/>
                                </a:lnTo>
                                <a:lnTo>
                                  <a:pt x="7519" y="4047"/>
                                </a:lnTo>
                                <a:lnTo>
                                  <a:pt x="7467" y="3841"/>
                                </a:lnTo>
                                <a:lnTo>
                                  <a:pt x="7391" y="3573"/>
                                </a:lnTo>
                                <a:lnTo>
                                  <a:pt x="7302" y="3312"/>
                                </a:lnTo>
                                <a:lnTo>
                                  <a:pt x="7202" y="3057"/>
                                </a:lnTo>
                                <a:lnTo>
                                  <a:pt x="7092" y="2810"/>
                                </a:lnTo>
                                <a:lnTo>
                                  <a:pt x="6973" y="2568"/>
                                </a:lnTo>
                                <a:lnTo>
                                  <a:pt x="6843" y="2335"/>
                                </a:lnTo>
                                <a:lnTo>
                                  <a:pt x="6704" y="2110"/>
                                </a:lnTo>
                                <a:lnTo>
                                  <a:pt x="6558" y="1894"/>
                                </a:lnTo>
                                <a:lnTo>
                                  <a:pt x="6401" y="1687"/>
                                </a:lnTo>
                                <a:lnTo>
                                  <a:pt x="6237" y="1489"/>
                                </a:lnTo>
                                <a:lnTo>
                                  <a:pt x="6065" y="1303"/>
                                </a:lnTo>
                                <a:lnTo>
                                  <a:pt x="5886" y="1124"/>
                                </a:lnTo>
                                <a:lnTo>
                                  <a:pt x="5701" y="959"/>
                                </a:lnTo>
                                <a:lnTo>
                                  <a:pt x="5508" y="805"/>
                                </a:lnTo>
                                <a:lnTo>
                                  <a:pt x="5310" y="664"/>
                                </a:lnTo>
                                <a:lnTo>
                                  <a:pt x="5104" y="533"/>
                                </a:lnTo>
                                <a:lnTo>
                                  <a:pt x="4895" y="416"/>
                                </a:lnTo>
                                <a:lnTo>
                                  <a:pt x="4679" y="313"/>
                                </a:lnTo>
                                <a:lnTo>
                                  <a:pt x="4460" y="224"/>
                                </a:lnTo>
                                <a:lnTo>
                                  <a:pt x="4236" y="147"/>
                                </a:lnTo>
                                <a:lnTo>
                                  <a:pt x="4008" y="88"/>
                                </a:lnTo>
                                <a:lnTo>
                                  <a:pt x="3777" y="43"/>
                                </a:lnTo>
                                <a:lnTo>
                                  <a:pt x="3544" y="13"/>
                                </a:lnTo>
                                <a:lnTo>
                                  <a:pt x="3306" y="0"/>
                                </a:lnTo>
                                <a:lnTo>
                                  <a:pt x="3067" y="3"/>
                                </a:lnTo>
                                <a:lnTo>
                                  <a:pt x="2826" y="24"/>
                                </a:lnTo>
                                <a:lnTo>
                                  <a:pt x="2584" y="63"/>
                                </a:lnTo>
                                <a:lnTo>
                                  <a:pt x="2339" y="119"/>
                                </a:lnTo>
                                <a:lnTo>
                                  <a:pt x="2095" y="194"/>
                                </a:lnTo>
                                <a:lnTo>
                                  <a:pt x="1850" y="287"/>
                                </a:lnTo>
                                <a:lnTo>
                                  <a:pt x="1605" y="402"/>
                                </a:lnTo>
                                <a:lnTo>
                                  <a:pt x="1362" y="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621" y="2000"/>
                            <a:ext cx="2548" cy="3646"/>
                          </a:xfrm>
                          <a:custGeom>
                            <a:avLst/>
                            <a:gdLst>
                              <a:gd name="T0" fmla="*/ 7143 w 7643"/>
                              <a:gd name="T1" fmla="*/ 518 h 10940"/>
                              <a:gd name="T2" fmla="*/ 7354 w 7643"/>
                              <a:gd name="T3" fmla="*/ 1416 h 10940"/>
                              <a:gd name="T4" fmla="*/ 7292 w 7643"/>
                              <a:gd name="T5" fmla="*/ 2157 h 10940"/>
                              <a:gd name="T6" fmla="*/ 6997 w 7643"/>
                              <a:gd name="T7" fmla="*/ 2766 h 10940"/>
                              <a:gd name="T8" fmla="*/ 6509 w 7643"/>
                              <a:gd name="T9" fmla="*/ 3274 h 10940"/>
                              <a:gd name="T10" fmla="*/ 5870 w 7643"/>
                              <a:gd name="T11" fmla="*/ 3709 h 10940"/>
                              <a:gd name="T12" fmla="*/ 5119 w 7643"/>
                              <a:gd name="T13" fmla="*/ 4098 h 10940"/>
                              <a:gd name="T14" fmla="*/ 4297 w 7643"/>
                              <a:gd name="T15" fmla="*/ 4471 h 10940"/>
                              <a:gd name="T16" fmla="*/ 3447 w 7643"/>
                              <a:gd name="T17" fmla="*/ 4854 h 10940"/>
                              <a:gd name="T18" fmla="*/ 2607 w 7643"/>
                              <a:gd name="T19" fmla="*/ 5277 h 10940"/>
                              <a:gd name="T20" fmla="*/ 1819 w 7643"/>
                              <a:gd name="T21" fmla="*/ 5768 h 10940"/>
                              <a:gd name="T22" fmla="*/ 1124 w 7643"/>
                              <a:gd name="T23" fmla="*/ 6355 h 10940"/>
                              <a:gd name="T24" fmla="*/ 561 w 7643"/>
                              <a:gd name="T25" fmla="*/ 7066 h 10940"/>
                              <a:gd name="T26" fmla="*/ 173 w 7643"/>
                              <a:gd name="T27" fmla="*/ 7928 h 10940"/>
                              <a:gd name="T28" fmla="*/ 0 w 7643"/>
                              <a:gd name="T29" fmla="*/ 8973 h 10940"/>
                              <a:gd name="T30" fmla="*/ 81 w 7643"/>
                              <a:gd name="T31" fmla="*/ 10226 h 10940"/>
                              <a:gd name="T32" fmla="*/ 964 w 7643"/>
                              <a:gd name="T33" fmla="*/ 9229 h 10940"/>
                              <a:gd name="T34" fmla="*/ 1400 w 7643"/>
                              <a:gd name="T35" fmla="*/ 8682 h 10940"/>
                              <a:gd name="T36" fmla="*/ 1927 w 7643"/>
                              <a:gd name="T37" fmla="*/ 8198 h 10940"/>
                              <a:gd name="T38" fmla="*/ 2525 w 7643"/>
                              <a:gd name="T39" fmla="*/ 7763 h 10940"/>
                              <a:gd name="T40" fmla="*/ 3171 w 7643"/>
                              <a:gd name="T41" fmla="*/ 7361 h 10940"/>
                              <a:gd name="T42" fmla="*/ 3845 w 7643"/>
                              <a:gd name="T43" fmla="*/ 6981 h 10940"/>
                              <a:gd name="T44" fmla="*/ 4525 w 7643"/>
                              <a:gd name="T45" fmla="*/ 6605 h 10940"/>
                              <a:gd name="T46" fmla="*/ 5189 w 7643"/>
                              <a:gd name="T47" fmla="*/ 6220 h 10940"/>
                              <a:gd name="T48" fmla="*/ 5816 w 7643"/>
                              <a:gd name="T49" fmla="*/ 5813 h 10940"/>
                              <a:gd name="T50" fmla="*/ 6385 w 7643"/>
                              <a:gd name="T51" fmla="*/ 5369 h 10940"/>
                              <a:gd name="T52" fmla="*/ 6873 w 7643"/>
                              <a:gd name="T53" fmla="*/ 4871 h 10940"/>
                              <a:gd name="T54" fmla="*/ 7260 w 7643"/>
                              <a:gd name="T55" fmla="*/ 4309 h 10940"/>
                              <a:gd name="T56" fmla="*/ 7523 w 7643"/>
                              <a:gd name="T57" fmla="*/ 3665 h 10940"/>
                              <a:gd name="T58" fmla="*/ 7643 w 7643"/>
                              <a:gd name="T59" fmla="*/ 2927 h 10940"/>
                              <a:gd name="T60" fmla="*/ 7598 w 7643"/>
                              <a:gd name="T61" fmla="*/ 2080 h 10940"/>
                              <a:gd name="T62" fmla="*/ 7364 w 7643"/>
                              <a:gd name="T63" fmla="*/ 1109 h 10940"/>
                              <a:gd name="T64" fmla="*/ 6922 w 7643"/>
                              <a:gd name="T65" fmla="*/ 0 h 10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43" h="10940">
                                <a:moveTo>
                                  <a:pt x="6922" y="0"/>
                                </a:moveTo>
                                <a:lnTo>
                                  <a:pt x="7143" y="518"/>
                                </a:lnTo>
                                <a:lnTo>
                                  <a:pt x="7285" y="989"/>
                                </a:lnTo>
                                <a:lnTo>
                                  <a:pt x="7354" y="1416"/>
                                </a:lnTo>
                                <a:lnTo>
                                  <a:pt x="7356" y="1805"/>
                                </a:lnTo>
                                <a:lnTo>
                                  <a:pt x="7292" y="2157"/>
                                </a:lnTo>
                                <a:lnTo>
                                  <a:pt x="7171" y="2476"/>
                                </a:lnTo>
                                <a:lnTo>
                                  <a:pt x="6997" y="2766"/>
                                </a:lnTo>
                                <a:lnTo>
                                  <a:pt x="6775" y="3032"/>
                                </a:lnTo>
                                <a:lnTo>
                                  <a:pt x="6509" y="3274"/>
                                </a:lnTo>
                                <a:lnTo>
                                  <a:pt x="6206" y="3498"/>
                                </a:lnTo>
                                <a:lnTo>
                                  <a:pt x="5870" y="3709"/>
                                </a:lnTo>
                                <a:lnTo>
                                  <a:pt x="5505" y="3907"/>
                                </a:lnTo>
                                <a:lnTo>
                                  <a:pt x="5119" y="4098"/>
                                </a:lnTo>
                                <a:lnTo>
                                  <a:pt x="4715" y="4285"/>
                                </a:lnTo>
                                <a:lnTo>
                                  <a:pt x="4297" y="4471"/>
                                </a:lnTo>
                                <a:lnTo>
                                  <a:pt x="3873" y="4659"/>
                                </a:lnTo>
                                <a:lnTo>
                                  <a:pt x="3447" y="4854"/>
                                </a:lnTo>
                                <a:lnTo>
                                  <a:pt x="3022" y="5059"/>
                                </a:lnTo>
                                <a:lnTo>
                                  <a:pt x="2607" y="5277"/>
                                </a:lnTo>
                                <a:lnTo>
                                  <a:pt x="2203" y="5512"/>
                                </a:lnTo>
                                <a:lnTo>
                                  <a:pt x="1819" y="5768"/>
                                </a:lnTo>
                                <a:lnTo>
                                  <a:pt x="1458" y="6048"/>
                                </a:lnTo>
                                <a:lnTo>
                                  <a:pt x="1124" y="6355"/>
                                </a:lnTo>
                                <a:lnTo>
                                  <a:pt x="823" y="6693"/>
                                </a:lnTo>
                                <a:lnTo>
                                  <a:pt x="561" y="7066"/>
                                </a:lnTo>
                                <a:lnTo>
                                  <a:pt x="343" y="7476"/>
                                </a:lnTo>
                                <a:lnTo>
                                  <a:pt x="173" y="7928"/>
                                </a:lnTo>
                                <a:lnTo>
                                  <a:pt x="58" y="8426"/>
                                </a:lnTo>
                                <a:lnTo>
                                  <a:pt x="0" y="8973"/>
                                </a:lnTo>
                                <a:lnTo>
                                  <a:pt x="5" y="9571"/>
                                </a:lnTo>
                                <a:lnTo>
                                  <a:pt x="81" y="10226"/>
                                </a:lnTo>
                                <a:lnTo>
                                  <a:pt x="231" y="10940"/>
                                </a:lnTo>
                                <a:lnTo>
                                  <a:pt x="964" y="9229"/>
                                </a:lnTo>
                                <a:lnTo>
                                  <a:pt x="1169" y="8948"/>
                                </a:lnTo>
                                <a:lnTo>
                                  <a:pt x="1400" y="8682"/>
                                </a:lnTo>
                                <a:lnTo>
                                  <a:pt x="1653" y="8433"/>
                                </a:lnTo>
                                <a:lnTo>
                                  <a:pt x="1927" y="8198"/>
                                </a:lnTo>
                                <a:lnTo>
                                  <a:pt x="2219" y="7975"/>
                                </a:lnTo>
                                <a:lnTo>
                                  <a:pt x="2525" y="7763"/>
                                </a:lnTo>
                                <a:lnTo>
                                  <a:pt x="2843" y="7559"/>
                                </a:lnTo>
                                <a:lnTo>
                                  <a:pt x="3171" y="7361"/>
                                </a:lnTo>
                                <a:lnTo>
                                  <a:pt x="3506" y="7169"/>
                                </a:lnTo>
                                <a:lnTo>
                                  <a:pt x="3845" y="6981"/>
                                </a:lnTo>
                                <a:lnTo>
                                  <a:pt x="4186" y="6793"/>
                                </a:lnTo>
                                <a:lnTo>
                                  <a:pt x="4525" y="6605"/>
                                </a:lnTo>
                                <a:lnTo>
                                  <a:pt x="4861" y="6415"/>
                                </a:lnTo>
                                <a:lnTo>
                                  <a:pt x="5189" y="6220"/>
                                </a:lnTo>
                                <a:lnTo>
                                  <a:pt x="5508" y="6021"/>
                                </a:lnTo>
                                <a:lnTo>
                                  <a:pt x="5816" y="5813"/>
                                </a:lnTo>
                                <a:lnTo>
                                  <a:pt x="6109" y="5597"/>
                                </a:lnTo>
                                <a:lnTo>
                                  <a:pt x="6385" y="5369"/>
                                </a:lnTo>
                                <a:lnTo>
                                  <a:pt x="6640" y="5127"/>
                                </a:lnTo>
                                <a:lnTo>
                                  <a:pt x="6873" y="4871"/>
                                </a:lnTo>
                                <a:lnTo>
                                  <a:pt x="7080" y="4600"/>
                                </a:lnTo>
                                <a:lnTo>
                                  <a:pt x="7260" y="4309"/>
                                </a:lnTo>
                                <a:lnTo>
                                  <a:pt x="7408" y="3998"/>
                                </a:lnTo>
                                <a:lnTo>
                                  <a:pt x="7523" y="3665"/>
                                </a:lnTo>
                                <a:lnTo>
                                  <a:pt x="7603" y="3309"/>
                                </a:lnTo>
                                <a:lnTo>
                                  <a:pt x="7643" y="2927"/>
                                </a:lnTo>
                                <a:lnTo>
                                  <a:pt x="7643" y="2519"/>
                                </a:lnTo>
                                <a:lnTo>
                                  <a:pt x="7598" y="2080"/>
                                </a:lnTo>
                                <a:lnTo>
                                  <a:pt x="7505" y="1611"/>
                                </a:lnTo>
                                <a:lnTo>
                                  <a:pt x="7364" y="1109"/>
                                </a:lnTo>
                                <a:lnTo>
                                  <a:pt x="7170" y="573"/>
                                </a:lnTo>
                                <a:lnTo>
                                  <a:pt x="6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5" name="Freeform 24"/>
                      <wps:cNvSpPr>
                        <a:spLocks/>
                      </wps:cNvSpPr>
                      <wps:spPr bwMode="auto">
                        <a:xfrm>
                          <a:off x="1883" y="915"/>
                          <a:ext cx="1060" cy="1715"/>
                        </a:xfrm>
                        <a:custGeom>
                          <a:avLst/>
                          <a:gdLst>
                            <a:gd name="T0" fmla="*/ 7 w 3181"/>
                            <a:gd name="T1" fmla="*/ 82 h 5146"/>
                            <a:gd name="T2" fmla="*/ 3 w 3181"/>
                            <a:gd name="T3" fmla="*/ 73 h 5146"/>
                            <a:gd name="T4" fmla="*/ 0 w 3181"/>
                            <a:gd name="T5" fmla="*/ 63 h 5146"/>
                            <a:gd name="T6" fmla="*/ 0 w 3181"/>
                            <a:gd name="T7" fmla="*/ 51 h 5146"/>
                            <a:gd name="T8" fmla="*/ 1 w 3181"/>
                            <a:gd name="T9" fmla="*/ 41 h 5146"/>
                            <a:gd name="T10" fmla="*/ 4 w 3181"/>
                            <a:gd name="T11" fmla="*/ 32 h 5146"/>
                            <a:gd name="T12" fmla="*/ 10 w 3181"/>
                            <a:gd name="T13" fmla="*/ 23 h 5146"/>
                            <a:gd name="T14" fmla="*/ 17 w 3181"/>
                            <a:gd name="T15" fmla="*/ 15 h 5146"/>
                            <a:gd name="T16" fmla="*/ 25 w 3181"/>
                            <a:gd name="T17" fmla="*/ 8 h 5146"/>
                            <a:gd name="T18" fmla="*/ 35 w 3181"/>
                            <a:gd name="T19" fmla="*/ 3 h 5146"/>
                            <a:gd name="T20" fmla="*/ 45 w 3181"/>
                            <a:gd name="T21" fmla="*/ 0 h 5146"/>
                            <a:gd name="T22" fmla="*/ 56 w 3181"/>
                            <a:gd name="T23" fmla="*/ 0 h 5146"/>
                            <a:gd name="T24" fmla="*/ 66 w 3181"/>
                            <a:gd name="T25" fmla="*/ 2 h 5146"/>
                            <a:gd name="T26" fmla="*/ 76 w 3181"/>
                            <a:gd name="T27" fmla="*/ 5 h 5146"/>
                            <a:gd name="T28" fmla="*/ 84 w 3181"/>
                            <a:gd name="T29" fmla="*/ 10 h 5146"/>
                            <a:gd name="T30" fmla="*/ 93 w 3181"/>
                            <a:gd name="T31" fmla="*/ 17 h 5146"/>
                            <a:gd name="T32" fmla="*/ 100 w 3181"/>
                            <a:gd name="T33" fmla="*/ 26 h 5146"/>
                            <a:gd name="T34" fmla="*/ 3174 w 3181"/>
                            <a:gd name="T35" fmla="*/ 5062 h 5146"/>
                            <a:gd name="T36" fmla="*/ 3178 w 3181"/>
                            <a:gd name="T37" fmla="*/ 5072 h 5146"/>
                            <a:gd name="T38" fmla="*/ 3181 w 3181"/>
                            <a:gd name="T39" fmla="*/ 5084 h 5146"/>
                            <a:gd name="T40" fmla="*/ 3181 w 3181"/>
                            <a:gd name="T41" fmla="*/ 5093 h 5146"/>
                            <a:gd name="T42" fmla="*/ 3180 w 3181"/>
                            <a:gd name="T43" fmla="*/ 5103 h 5146"/>
                            <a:gd name="T44" fmla="*/ 3177 w 3181"/>
                            <a:gd name="T45" fmla="*/ 5113 h 5146"/>
                            <a:gd name="T46" fmla="*/ 3171 w 3181"/>
                            <a:gd name="T47" fmla="*/ 5123 h 5146"/>
                            <a:gd name="T48" fmla="*/ 3164 w 3181"/>
                            <a:gd name="T49" fmla="*/ 5130 h 5146"/>
                            <a:gd name="T50" fmla="*/ 3156 w 3181"/>
                            <a:gd name="T51" fmla="*/ 5137 h 5146"/>
                            <a:gd name="T52" fmla="*/ 3146 w 3181"/>
                            <a:gd name="T53" fmla="*/ 5142 h 5146"/>
                            <a:gd name="T54" fmla="*/ 3135 w 3181"/>
                            <a:gd name="T55" fmla="*/ 5144 h 5146"/>
                            <a:gd name="T56" fmla="*/ 3125 w 3181"/>
                            <a:gd name="T57" fmla="*/ 5146 h 5146"/>
                            <a:gd name="T58" fmla="*/ 3115 w 3181"/>
                            <a:gd name="T59" fmla="*/ 5144 h 5146"/>
                            <a:gd name="T60" fmla="*/ 3105 w 3181"/>
                            <a:gd name="T61" fmla="*/ 5140 h 5146"/>
                            <a:gd name="T62" fmla="*/ 3095 w 3181"/>
                            <a:gd name="T63" fmla="*/ 5134 h 5146"/>
                            <a:gd name="T64" fmla="*/ 3088 w 3181"/>
                            <a:gd name="T65" fmla="*/ 5127 h 5146"/>
                            <a:gd name="T66" fmla="*/ 3081 w 3181"/>
                            <a:gd name="T67" fmla="*/ 5119 h 5146"/>
                            <a:gd name="T68" fmla="*/ 7 w 3181"/>
                            <a:gd name="T69" fmla="*/ 82 h 51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181" h="5146">
                              <a:moveTo>
                                <a:pt x="7" y="82"/>
                              </a:moveTo>
                              <a:lnTo>
                                <a:pt x="3" y="73"/>
                              </a:lnTo>
                              <a:lnTo>
                                <a:pt x="0" y="63"/>
                              </a:lnTo>
                              <a:lnTo>
                                <a:pt x="0" y="51"/>
                              </a:lnTo>
                              <a:lnTo>
                                <a:pt x="1" y="41"/>
                              </a:lnTo>
                              <a:lnTo>
                                <a:pt x="4" y="32"/>
                              </a:lnTo>
                              <a:lnTo>
                                <a:pt x="10" y="23"/>
                              </a:lnTo>
                              <a:lnTo>
                                <a:pt x="17" y="15"/>
                              </a:lnTo>
                              <a:lnTo>
                                <a:pt x="25" y="8"/>
                              </a:lnTo>
                              <a:lnTo>
                                <a:pt x="35" y="3"/>
                              </a:lnTo>
                              <a:lnTo>
                                <a:pt x="45" y="0"/>
                              </a:lnTo>
                              <a:lnTo>
                                <a:pt x="56" y="0"/>
                              </a:lnTo>
                              <a:lnTo>
                                <a:pt x="66" y="2"/>
                              </a:lnTo>
                              <a:lnTo>
                                <a:pt x="76" y="5"/>
                              </a:lnTo>
                              <a:lnTo>
                                <a:pt x="84" y="10"/>
                              </a:lnTo>
                              <a:lnTo>
                                <a:pt x="93" y="17"/>
                              </a:lnTo>
                              <a:lnTo>
                                <a:pt x="100" y="26"/>
                              </a:lnTo>
                              <a:lnTo>
                                <a:pt x="3174" y="5062"/>
                              </a:lnTo>
                              <a:lnTo>
                                <a:pt x="3178" y="5072"/>
                              </a:lnTo>
                              <a:lnTo>
                                <a:pt x="3181" y="5084"/>
                              </a:lnTo>
                              <a:lnTo>
                                <a:pt x="3181" y="5093"/>
                              </a:lnTo>
                              <a:lnTo>
                                <a:pt x="3180" y="5103"/>
                              </a:lnTo>
                              <a:lnTo>
                                <a:pt x="3177" y="5113"/>
                              </a:lnTo>
                              <a:lnTo>
                                <a:pt x="3171" y="5123"/>
                              </a:lnTo>
                              <a:lnTo>
                                <a:pt x="3164" y="5130"/>
                              </a:lnTo>
                              <a:lnTo>
                                <a:pt x="3156" y="5137"/>
                              </a:lnTo>
                              <a:lnTo>
                                <a:pt x="3146" y="5142"/>
                              </a:lnTo>
                              <a:lnTo>
                                <a:pt x="3135" y="5144"/>
                              </a:lnTo>
                              <a:lnTo>
                                <a:pt x="3125" y="5146"/>
                              </a:lnTo>
                              <a:lnTo>
                                <a:pt x="3115" y="5144"/>
                              </a:lnTo>
                              <a:lnTo>
                                <a:pt x="3105" y="5140"/>
                              </a:lnTo>
                              <a:lnTo>
                                <a:pt x="3095" y="5134"/>
                              </a:lnTo>
                              <a:lnTo>
                                <a:pt x="3088" y="5127"/>
                              </a:lnTo>
                              <a:lnTo>
                                <a:pt x="3081" y="5119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  <a:alpha val="2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5"/>
                      <wps:cNvSpPr>
                        <a:spLocks/>
                      </wps:cNvSpPr>
                      <wps:spPr bwMode="auto">
                        <a:xfrm>
                          <a:off x="1900" y="682"/>
                          <a:ext cx="908" cy="1465"/>
                        </a:xfrm>
                        <a:custGeom>
                          <a:avLst/>
                          <a:gdLst>
                            <a:gd name="T0" fmla="*/ 7 w 2724"/>
                            <a:gd name="T1" fmla="*/ 82 h 4395"/>
                            <a:gd name="T2" fmla="*/ 3 w 2724"/>
                            <a:gd name="T3" fmla="*/ 72 h 4395"/>
                            <a:gd name="T4" fmla="*/ 0 w 2724"/>
                            <a:gd name="T5" fmla="*/ 63 h 4395"/>
                            <a:gd name="T6" fmla="*/ 0 w 2724"/>
                            <a:gd name="T7" fmla="*/ 53 h 4395"/>
                            <a:gd name="T8" fmla="*/ 2 w 2724"/>
                            <a:gd name="T9" fmla="*/ 41 h 4395"/>
                            <a:gd name="T10" fmla="*/ 4 w 2724"/>
                            <a:gd name="T11" fmla="*/ 33 h 4395"/>
                            <a:gd name="T12" fmla="*/ 10 w 2724"/>
                            <a:gd name="T13" fmla="*/ 23 h 4395"/>
                            <a:gd name="T14" fmla="*/ 17 w 2724"/>
                            <a:gd name="T15" fmla="*/ 15 h 4395"/>
                            <a:gd name="T16" fmla="*/ 26 w 2724"/>
                            <a:gd name="T17" fmla="*/ 9 h 4395"/>
                            <a:gd name="T18" fmla="*/ 35 w 2724"/>
                            <a:gd name="T19" fmla="*/ 3 h 4395"/>
                            <a:gd name="T20" fmla="*/ 45 w 2724"/>
                            <a:gd name="T21" fmla="*/ 2 h 4395"/>
                            <a:gd name="T22" fmla="*/ 56 w 2724"/>
                            <a:gd name="T23" fmla="*/ 0 h 4395"/>
                            <a:gd name="T24" fmla="*/ 66 w 2724"/>
                            <a:gd name="T25" fmla="*/ 2 h 4395"/>
                            <a:gd name="T26" fmla="*/ 76 w 2724"/>
                            <a:gd name="T27" fmla="*/ 6 h 4395"/>
                            <a:gd name="T28" fmla="*/ 85 w 2724"/>
                            <a:gd name="T29" fmla="*/ 10 h 4395"/>
                            <a:gd name="T30" fmla="*/ 93 w 2724"/>
                            <a:gd name="T31" fmla="*/ 17 h 4395"/>
                            <a:gd name="T32" fmla="*/ 100 w 2724"/>
                            <a:gd name="T33" fmla="*/ 27 h 4395"/>
                            <a:gd name="T34" fmla="*/ 2716 w 2724"/>
                            <a:gd name="T35" fmla="*/ 4313 h 4395"/>
                            <a:gd name="T36" fmla="*/ 2720 w 2724"/>
                            <a:gd name="T37" fmla="*/ 4323 h 4395"/>
                            <a:gd name="T38" fmla="*/ 2723 w 2724"/>
                            <a:gd name="T39" fmla="*/ 4333 h 4395"/>
                            <a:gd name="T40" fmla="*/ 2724 w 2724"/>
                            <a:gd name="T41" fmla="*/ 4344 h 4395"/>
                            <a:gd name="T42" fmla="*/ 2723 w 2724"/>
                            <a:gd name="T43" fmla="*/ 4354 h 4395"/>
                            <a:gd name="T44" fmla="*/ 2719 w 2724"/>
                            <a:gd name="T45" fmla="*/ 4364 h 4395"/>
                            <a:gd name="T46" fmla="*/ 2713 w 2724"/>
                            <a:gd name="T47" fmla="*/ 4372 h 4395"/>
                            <a:gd name="T48" fmla="*/ 2706 w 2724"/>
                            <a:gd name="T49" fmla="*/ 4381 h 4395"/>
                            <a:gd name="T50" fmla="*/ 2697 w 2724"/>
                            <a:gd name="T51" fmla="*/ 4388 h 4395"/>
                            <a:gd name="T52" fmla="*/ 2688 w 2724"/>
                            <a:gd name="T53" fmla="*/ 4392 h 4395"/>
                            <a:gd name="T54" fmla="*/ 2678 w 2724"/>
                            <a:gd name="T55" fmla="*/ 4395 h 4395"/>
                            <a:gd name="T56" fmla="*/ 2668 w 2724"/>
                            <a:gd name="T57" fmla="*/ 4395 h 4395"/>
                            <a:gd name="T58" fmla="*/ 2657 w 2724"/>
                            <a:gd name="T59" fmla="*/ 4393 h 4395"/>
                            <a:gd name="T60" fmla="*/ 2647 w 2724"/>
                            <a:gd name="T61" fmla="*/ 4391 h 4395"/>
                            <a:gd name="T62" fmla="*/ 2638 w 2724"/>
                            <a:gd name="T63" fmla="*/ 4385 h 4395"/>
                            <a:gd name="T64" fmla="*/ 2630 w 2724"/>
                            <a:gd name="T65" fmla="*/ 4378 h 4395"/>
                            <a:gd name="T66" fmla="*/ 2624 w 2724"/>
                            <a:gd name="T67" fmla="*/ 4369 h 4395"/>
                            <a:gd name="T68" fmla="*/ 7 w 2724"/>
                            <a:gd name="T69" fmla="*/ 82 h 4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724" h="4395">
                              <a:moveTo>
                                <a:pt x="7" y="82"/>
                              </a:moveTo>
                              <a:lnTo>
                                <a:pt x="3" y="72"/>
                              </a:lnTo>
                              <a:lnTo>
                                <a:pt x="0" y="63"/>
                              </a:lnTo>
                              <a:lnTo>
                                <a:pt x="0" y="53"/>
                              </a:lnTo>
                              <a:lnTo>
                                <a:pt x="2" y="41"/>
                              </a:lnTo>
                              <a:lnTo>
                                <a:pt x="4" y="33"/>
                              </a:lnTo>
                              <a:lnTo>
                                <a:pt x="10" y="23"/>
                              </a:lnTo>
                              <a:lnTo>
                                <a:pt x="17" y="15"/>
                              </a:lnTo>
                              <a:lnTo>
                                <a:pt x="26" y="9"/>
                              </a:lnTo>
                              <a:lnTo>
                                <a:pt x="35" y="3"/>
                              </a:lnTo>
                              <a:lnTo>
                                <a:pt x="45" y="2"/>
                              </a:lnTo>
                              <a:lnTo>
                                <a:pt x="56" y="0"/>
                              </a:lnTo>
                              <a:lnTo>
                                <a:pt x="66" y="2"/>
                              </a:lnTo>
                              <a:lnTo>
                                <a:pt x="76" y="6"/>
                              </a:lnTo>
                              <a:lnTo>
                                <a:pt x="85" y="10"/>
                              </a:lnTo>
                              <a:lnTo>
                                <a:pt x="93" y="17"/>
                              </a:lnTo>
                              <a:lnTo>
                                <a:pt x="100" y="27"/>
                              </a:lnTo>
                              <a:lnTo>
                                <a:pt x="2716" y="4313"/>
                              </a:lnTo>
                              <a:lnTo>
                                <a:pt x="2720" y="4323"/>
                              </a:lnTo>
                              <a:lnTo>
                                <a:pt x="2723" y="4333"/>
                              </a:lnTo>
                              <a:lnTo>
                                <a:pt x="2724" y="4344"/>
                              </a:lnTo>
                              <a:lnTo>
                                <a:pt x="2723" y="4354"/>
                              </a:lnTo>
                              <a:lnTo>
                                <a:pt x="2719" y="4364"/>
                              </a:lnTo>
                              <a:lnTo>
                                <a:pt x="2713" y="4372"/>
                              </a:lnTo>
                              <a:lnTo>
                                <a:pt x="2706" y="4381"/>
                              </a:lnTo>
                              <a:lnTo>
                                <a:pt x="2697" y="4388"/>
                              </a:lnTo>
                              <a:lnTo>
                                <a:pt x="2688" y="4392"/>
                              </a:lnTo>
                              <a:lnTo>
                                <a:pt x="2678" y="4395"/>
                              </a:lnTo>
                              <a:lnTo>
                                <a:pt x="2668" y="4395"/>
                              </a:lnTo>
                              <a:lnTo>
                                <a:pt x="2657" y="4393"/>
                              </a:lnTo>
                              <a:lnTo>
                                <a:pt x="2647" y="4391"/>
                              </a:lnTo>
                              <a:lnTo>
                                <a:pt x="2638" y="4385"/>
                              </a:lnTo>
                              <a:lnTo>
                                <a:pt x="2630" y="4378"/>
                              </a:lnTo>
                              <a:lnTo>
                                <a:pt x="2624" y="4369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  <a:alpha val="2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22.8pt;margin-top:-164pt;width:94.8pt;height:170pt;z-index:-251656192;mso-position-horizontal-relative:margin;mso-position-vertical-relative:bottom-margin-area" coordsize="4206,7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">
              <v:group id="Group 4" o:spid="_x0000_s1027" style="position:absolute;width:4206;height:7541" coordsize="4206,7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5" o:spid="_x0000_s1028" style="position:absolute;left:648;top:4447;width:732;height:2069;visibility:visible;mso-wrap-style:square;v-text-anchor:top" coordsize="2196,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nW8IA&#10;AADaAAAADwAAAGRycy9kb3ducmV2LnhtbESPzWrDMBCE74G+g9hCb4mcUoJxo4SmxRCXXvLzAFtr&#10;a5lYKyOptvP2VaCQ4zDzzTDr7WQ7MZAPrWMFy0UGgrh2uuVGwflUznMQISJr7ByTgisF2G4eZmss&#10;tBv5QMMxNiKVcChQgYmxL6QMtSGLYeF64uT9OG8xJukbqT2Oqdx28jnLVtJiy2nBYE/vhurL8dcq&#10;eNkPn7uPZXmpcvZf391gKnPdKfX0OL29gog0xXv4n97rxMHtSr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qCdbwgAAANoAAAAPAAAAAAAAAAAAAAAAAJgCAABkcnMvZG93&#10;bnJldi54bWxQSwUGAAAAAAQABAD1AAAAhwMAAAAA&#10;" path="m2196,657r-129,84l1943,836,1826,939r-109,113l1614,1175r-96,131l1430,1445r-82,147l1275,1746r-66,161l1150,2076r-51,172l1057,2426r-35,184l996,2798r-18,191l968,3184r,199l975,3584r17,202l1019,3990r34,206l1098,4402r53,206l1214,4814r73,205l1369,5223r93,202l1565,5625r112,198l1801,6016r134,191l1684,6091,1451,5943,1237,5762,1038,5554,860,5321,697,5065,552,4790,424,4500,314,4196,220,3884,142,3563,82,3239,38,2915,11,2593,,2276,4,1968,27,1671,63,1388r54,-265l186,879,270,657,370,464,485,300,616,168,761,72,923,14,1098,r191,30l1494,107r220,129l1947,418r249,239xe" fillcolor="#8db3e2 [1311]" stroked="f">
                  <v:fill opacity="13107f"/>
                  <v:path arrowok="t" o:connecttype="custom" o:connectlocs="689,247;609,313;538,392;477,482;425,582;383,692;352,809;332,933;323,1061;325,1195;340,1330;366,1467;405,1605;456,1741;522,1875;600,2005;561,2030;412,1921;287,1774;184,1597;105,1399;47,1188;13,972;0,759;9,557;39,374;90,219;162,100;254,24;366,0;498,36;649,139" o:connectangles="0,0,0,0,0,0,0,0,0,0,0,0,0,0,0,0,0,0,0,0,0,0,0,0,0,0,0,0,0,0,0,0"/>
                </v:shape>
                <v:shape id="Freeform 6" o:spid="_x0000_s1029" style="position:absolute;top:1311;width:3114;height:2537;visibility:visible;mso-wrap-style:square;v-text-anchor:top" coordsize="9341,7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YScMA&#10;AADaAAAADwAAAGRycy9kb3ducmV2LnhtbESPzWrDMBCE74G+g9hALyGR25LEuJZDiCmUnpofyHWR&#10;traJtTKSkrhvXxUKPQ4z8w1Tbkbbixv50DlW8LTIQBBrZzpuFJyOb/McRIjIBnvHpOCbAmyqh0mJ&#10;hXF33tPtEBuRIBwKVNDGOBRSBt2SxbBwA3Hyvpy3GJP0jTQe7wlue/mcZStpseO00OJAu5b05XC1&#10;CrYfXNfLfb/W55fPGdczneU+V+pxOm5fQUQa43/4r/1uFKzg90q6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aYScMAAADaAAAADwAAAAAAAAAAAAAAAACYAgAAZHJzL2Rv&#10;d25yZXYueG1sUEsFBgAAAAAEAAQA9QAAAIgDAAAAAA==&#10;" path="m2835,4159r6,-67l2848,4026r8,-64l2866,3898r13,-63l2891,3774r14,-61l2922,3654r17,-58l2958,3538r21,-57l3000,3426r22,-54l3046,3319r25,-53l3098,3215r28,-49l3155,3116r30,-48l3216,3022r33,-46l3281,2931r35,-44l3351,2845r37,-42l3425,2763r39,-40l3503,2684r40,-37l3584,2610r42,-36l3668,2540r-22,-46l3623,2448r-20,-51l3584,2344r-19,-55l3550,2233r-16,-60l3520,2114r-12,-62l3496,1990r-11,-65l3477,1859r-10,-65l3460,1728r-7,-66l3447,1595r-8,-133l3432,1331r-5,-128l3426,1080r,-116l3427,856r3,-99l3433,669r-117,55l3202,783r-114,64l2977,914r-108,69l2761,1056r-105,77l2554,1213r-102,84l2355,1383r-95,90l2168,1568r-90,98l1991,1766r-83,103l1828,1978r-78,111l1676,2203r-71,117l1539,2442r-63,124l1417,2695r-55,132l1310,2961r-47,139l1220,3241r-38,144l1148,3534r-29,151l1093,3839r-19,158l1059,4159,,4159r972,835l1946,5830r972,-836l3890,4159r-1055,xm4439,2446r106,-87l4673,2291r146,-50l4984,2212r178,-13l5354,2206r199,24l5760,2271r211,59l6184,2407r212,92l6604,2606r202,124l6998,2869r182,156l7347,3193r152,184l7630,3575r110,210l7826,4010r59,236l7914,4496r-4,263l7874,5032r-76,286l7682,5615r-157,308l7322,6241r-250,328l6770,6907r-353,348l6008,7613r21,-27l6060,7566r45,-14l6158,7542r65,-6l6296,7534r83,l6469,7534r97,1l6671,7535r111,l6896,7531r121,-7l7141,7512r126,-15l7397,7474r130,-29l7660,7408r132,-47l7924,7306r132,-66l8186,7162r128,-91l8439,6968r121,-117l8677,6718r111,-149l8894,6404r100,-184l9086,6018r85,-221l9248,5554r52,-387l9331,4792r10,-362l9331,4084r-28,-334l9255,3430r-66,-306l9108,2832r-99,-278l8895,2291,8768,2040,8626,1804,8472,1584,8306,1376,8128,1184,7940,1004,7741,840,7536,692,7321,556,7100,436,6872,330,6637,238,6399,161,6157,99,5911,52,5663,20,5414,2,5164,,4913,13,4664,40,4417,84r-247,56l4169,221r,80l4170,385r2,85l4175,554r2,87l4182,727r5,88l4200,990r14,174l4232,1334r19,166l4272,1660r22,151l4318,1953r24,130l4355,2142r11,57l4379,2251r12,48l4404,2343r11,40l4428,2417r11,29xe" fillcolor="#c6d9f1 [671]" stroked="f">
                  <v:fill opacity="13107f"/>
                  <v:path arrowok="t" o:connecttype="custom" o:connectlocs="952,1320;968,1237;993,1160;1024,1088;1062,1022;1105,962;1155,907;1209,858;1201,799;1178,724;1162,641;1151,554;1142,401;1143,252;1029,282;885,378;753,491;636,623;535,773;454,942;394,1128;358,1332;649,1943;1480,815;1662,737;1920,757;2202,868;2449,1064;2609,1336;2625,1677;2441,2080;2003,2537;2053,2513;2157,2511;2299,2510;2466,2491;2642,2435;2813,2322;2965,2134;3083,1851;3111,1361;3036,944;2876,601;2647,335;2367,145;2053,33;1722,0;1390,47;1391,157;1396,272;1417,500;1447,694;1464,766;1480,815" o:connectangles="0,0,0,0,0,0,0,0,0,0,0,0,0,0,0,0,0,0,0,0,0,0,0,0,0,0,0,0,0,0,0,0,0,0,0,0,0,0,0,0,0,0,0,0,0,0,0,0,0,0,0,0,0,0"/>
                  <o:lock v:ext="edit" verticies="t"/>
                </v:shape>
                <v:shape id="Freeform 7" o:spid="_x0000_s1030" style="position:absolute;left:1044;top:6762;width:776;height:779;visibility:visible;mso-wrap-style:square;v-text-anchor:top" coordsize="2326,2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R8sQA&#10;AADaAAAADwAAAGRycy9kb3ducmV2LnhtbESPQWvCQBSE74L/YXmCl9BstBhLdBUplLZQCI099PjI&#10;PpNo9m3Ibk38926h0OMwM98w2/1oWnGl3jWWFSziBARxaXXDlYKv48vDEwjnkTW2lknBjRzsd9PJ&#10;FjNtB/6ka+ErESDsMlRQe99lUrqyJoMuth1x8E62N+iD7CupexwC3LRymSSpNNhwWKixo+eaykvx&#10;YxTkMi+j1y5Kff6e8rd8/DjrlVNqPhsPGxCeRv8f/mu/aQVr+L0Sbo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akfLEAAAA2gAAAA8AAAAAAAAAAAAAAAAAmAIAAGRycy9k&#10;b3ducmV2LnhtbFBLBQYAAAAABAAEAPUAAACJAwAAAAA=&#10;" path="m1163,r60,1l1282,5r58,9l1398,24r56,13l1509,52r55,18l1616,92r52,24l1717,141r49,28l1813,199r46,33l1903,267r42,37l1986,342r38,41l2060,425r35,44l2128,514r29,49l2185,612r26,49l2235,714r21,52l2274,821r16,55l2302,933r10,58l2321,1049r4,59l2326,1169r-1,59l2321,1288r-9,58l2302,1404r-12,56l2274,1516r-18,55l2235,1623r-24,52l2185,1726r-28,48l2128,1822r-33,46l2060,1911r-36,43l1986,1995r-41,38l1903,2070r-44,35l1813,2138r-47,29l1717,2196r-49,26l1616,2245r-52,21l1509,2285r-55,15l1398,2313r-58,11l1282,2331r-59,5l1163,2337r-60,-1l1044,2331r-57,-7l929,2313r-56,-13l818,2285r-55,-19l711,2245r-52,-23l608,2196r-48,-29l513,2138r-45,-33l422,2070r-42,-37l341,1995r-40,-41l265,1911r-34,-43l199,1822r-31,-48l140,1726r-26,-51l92,1623,71,1571,52,1516,37,1460,23,1404,13,1346,6,1288,2,1228,,1169r2,-61l6,1049r7,-58l23,933,37,876,52,821,71,766,92,714r22,-53l140,612r28,-49l199,514r32,-45l265,425r36,-42l341,342r39,-38l422,267r46,-35l513,199r47,-30l608,141r51,-25l711,92,763,70,818,52,873,37,929,24,987,14r57,-9l1103,1,1163,xe" fillcolor="#c6d9f1 [671]" stroked="f">
                  <v:fill opacity="13107f"/>
                  <v:path arrowok="t" o:connecttype="custom" o:connectlocs="428,2;485,12;539,31;589,56;635,89;675,128;710,171;738,220;759,274;771,330;776,390;771,449;759,505;738,558;710,607;675,651;635,690;589,722;539,748;485,767;428,777;368,779;310,771;255,755;203,732;156,702;114,665;77,623;47,575;24,524;8,468;1,409;2,350;12,292;31,238;56,188;88,142;127,101;171,66;220,39;273,17;329,5;388,0" o:connectangles="0,0,0,0,0,0,0,0,0,0,0,0,0,0,0,0,0,0,0,0,0,0,0,0,0,0,0,0,0,0,0,0,0,0,0,0,0,0,0,0,0,0,0"/>
                </v:shape>
                <v:shape id="Freeform 8" o:spid="_x0000_s1031" style="position:absolute;left:1101;top:237;width:2481;height:3177;visibility:visible;mso-wrap-style:square;v-text-anchor:top" coordsize="7441,9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eWcAA&#10;AADaAAAADwAAAGRycy9kb3ducmV2LnhtbERPy4rCMBTdC/MP4Q7MRqapLkQ6puIMOii48bFxd22u&#10;bW1zU5po69+bheDycN6zeW9qcafWlZYVjKIYBHFmdcm5guNh9T0F4TyyxtoyKXiQg3n6MZhhom3H&#10;O7rvfS5CCLsEFRTeN4mULivIoItsQxy4i20N+gDbXOoWuxBuajmO44k0WHJoKLChv4Kyan8zCg75&#10;77LenCvN42s1/N+eumNvOqW+PvvFDwhPvX+LX+61VhC2hi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ReWcAAAADaAAAADwAAAAAAAAAAAAAAAACYAgAAZHJzL2Rvd25y&#10;ZXYueG1sUEsFBgAAAAAEAAQA9QAAAIUDAAAAAA==&#10;" path="m2228,l2085,140,1948,287,1817,443,1692,604,1575,772,1464,946r-104,181l1263,1312r-89,191l1091,1698r-74,201l951,2103r-59,208l840,2523r-43,215l762,2954r-26,219l717,3395r-8,223l707,3842r9,226l734,4293r27,226l796,4745r46,225l897,5195r65,223l1038,5640r84,221l1218,6079r106,215l1440,6506r126,206l1699,6912r140,190l1984,7286r151,174l2294,7627r164,158l2625,7935r173,142l2975,8210r182,123l3343,8447r188,105l3721,8648r194,86l4111,8809r197,66l4508,8932r199,47l4907,9015r201,26l5310,9055r201,4l5711,9054r198,-17l6106,9007r196,-40l6494,8917r192,-64l6873,8779r184,-87l7237,8594r-8,10l7225,8613r,4l7229,8621r8,3l7249,8624r14,l7278,8624r37,-3l7353,8618r18,l7388,8618r17,2l7417,8622r12,6l7437,8635r4,9l7441,8655r-5,14l7426,8687r-16,22l7388,8733r-30,28l7322,8795r-45,37l7225,8874r-62,47l7091,8973r-82,58l6918,9095r-104,65l6696,9222r-130,56l6424,9331r-152,48l6110,9421r-173,36l5757,9486r-188,23l5373,9524r-203,8l4964,9530r-213,-10l4534,9500r-219,-29l4091,9430r-224,-51l3642,9317r-226,-74l3191,9157r-224,-99l2745,8945,2525,8819,2309,8678,2097,8523,1891,8352,1689,8166,1494,7964,1307,7746,1128,7510,956,7255,796,6984,683,6780,578,6571,481,6356,392,6138,312,5915,240,5688,177,5459,123,5228,78,4993,43,4758,19,4521,4,4282,,4043,5,3805,24,3566,52,3329,91,3092r52,-234l206,2626r75,-231l370,2169,470,1946,584,1727,710,1512,851,1301r153,-205l1172,897,1355,704,1550,518,1761,338,1988,166,2228,xe" fillcolor="#bfbfbf [2412]" stroked="f">
                  <v:fill opacity="13107f"/>
                  <v:path arrowok="t" o:connecttype="custom" o:connectlocs="650,96;525,257;421,437;339,633;280,841;245,1058;236,1281;254,1506;299,1731;374,1953;480,2168;613,2367;765,2542;933,2692;1115,2815;1305,2911;1503,2977;1703,3013;1904,3018;2101,2989;2292,2926;2410,2868;2410,2873;2422,2874;2452,2872;2469,2873;2480,2878;2479,2889;2463,2911;2426,2944;2364,2991;2272,3053;2142,3110;1980,3152;1791,3174;1584,3173;1364,3143;1139,3081;915,2981;699,2841;498,2654;319,2418;193,2190;104,1971;41,1742;6,1507;2,1268;30,1031;94,798;195,576;335,365;517,173;743,0" o:connectangles="0,0,0,0,0,0,0,0,0,0,0,0,0,0,0,0,0,0,0,0,0,0,0,0,0,0,0,0,0,0,0,0,0,0,0,0,0,0,0,0,0,0,0,0,0,0,0,0,0,0,0,0,0"/>
                </v:shape>
                <v:shape id="Freeform 9" o:spid="_x0000_s1032" style="position:absolute;left:1762;top:57;width:2397;height:3235;visibility:visible;mso-wrap-style:square;v-text-anchor:top" coordsize="7192,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7xBMMA&#10;AADbAAAADwAAAGRycy9kb3ducmV2LnhtbESPT2/CMAzF75P4DpGRuI2UHdgoBFQhbeKyw/hztxrT&#10;VDROlQTo+PTzYRI3W+/5vZ9Xm8F36kYxtYENzKYFKOI62JYbA8fD5+sHqJSRLXaBycAvJdisRy8r&#10;LG248w/d9rlREsKpRAMu577UOtWOPKZp6IlFO4foMcsaG20j3iXcd/qtKObaY8vS4LCnraP6sr96&#10;A75fhKGq3t3jK1669mpPi+/jzJjJeKiWoDIN+Wn+v95ZwRd6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7xBMMAAADbAAAADwAAAAAAAAAAAAAAAACYAgAAZHJzL2Rv&#10;d25yZXYueG1sUEsFBgAAAAAEAAQA9QAAAIgDAAAAAA==&#10;" path="m,1038l548,839,1079,708r511,-62l2081,648r471,59l2999,822r425,166l3824,1201r374,254l4546,1749r321,327l5156,2435r261,384l5646,3227r197,424l6006,4091r128,449l6227,4996r56,456l6302,5906r-23,450l6217,6793r-102,424l5970,7623r-190,381l5545,8361r-280,325l4938,8976r-375,250l4138,9435r-476,161l3136,9705r18,-5l3177,9694r28,-3l3237,9688r79,-2l3412,9686r112,l3651,9683r67,-2l3790,9677r75,-4l3941,9666r80,-9l4103,9646r84,-13l4273,9618r88,-17l4450,9580r92,-26l4634,9526r95,-31l4823,9459r96,-39l5016,9376r97,-50l5210,9273r97,-58l5404,9150r405,-300l6158,8518r294,-361l6696,7770r191,-410l7032,6931r97,-442l7181,6035r11,-463l7161,5107r-70,-468l6985,4175,6843,3719,6669,3272,6462,2838,6227,2422,5964,2026,5674,1656,5362,1314,5027,1003,4674,725,4301,489,3913,294,3509,146,3094,45,2669,,2234,10,1794,81,1348,215,899,417,449,690,,1038xe" fillcolor="#bfbfbf [2412]" stroked="f">
                  <v:fill opacity="13107f"/>
                  <v:path arrowok="t" o:connecttype="custom" o:connectlocs="183,280;530,215;851,236;1141,329;1399,485;1622,692;1805,940;1947,1217;2044,1513;2094,1817;2093,2119;2038,2406;1926,2668;1755,2895;1521,3075;1220,3199;1051,3233;1068,3230;1105,3229;1175,3229;1239,3227;1288,3224;1340,3219;1395,3211;1453,3200;1514,3185;1576,3165;1639,3140;1704,3109;1769,3072;1936,2950;2150,2719;2295,2453;2376,2163;2397,1857;2363,1546;2281,1240;2154,946;1988,675;1787,438;1558,242;1304,98;1031,15;745,3;449,72;150,230" o:connectangles="0,0,0,0,0,0,0,0,0,0,0,0,0,0,0,0,0,0,0,0,0,0,0,0,0,0,0,0,0,0,0,0,0,0,0,0,0,0,0,0,0,0,0,0,0,0"/>
                </v:shape>
                <v:shape id="Freeform 10" o:spid="_x0000_s1033" style="position:absolute;left:1617;top:3020;width:544;height:665;visibility:visible;mso-wrap-style:square;v-text-anchor:top" coordsize="1631,1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L5r8A&#10;AADbAAAADwAAAGRycy9kb3ducmV2LnhtbERPS4vCMBC+L/gfwgh726a664NqFBF3UfBi1fvQjG2x&#10;mZQm1u6/N4LgbT6+58yXnalES40rLSsYRDEI4szqknMFp+Pv1xSE88gaK8uk4J8cLBe9jzkm2t75&#10;QG3qcxFC2CWooPC+TqR0WUEGXWRr4sBdbGPQB9jkUjd4D+GmksM4HkuDJYeGAmtaF5Rd05tR4O0+&#10;3Tnc//xNNufRd6szGXdOqc9+t5qB8NT5t/jl3uowfwDPX8IBc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t4vmvwAAANsAAAAPAAAAAAAAAAAAAAAAAJgCAABkcnMvZG93bnJl&#10;di54bWxQSwUGAAAAAAQABAD1AAAAhAMAAAAA&#10;" path="m1624,543l995,1990r-6,5l978,1997r-15,l942,1994r-24,-4l888,1981r-31,-8l822,1961r-79,-27l657,1902r-90,-37l473,1825r-91,-41l293,1742r-83,-41l137,1663r-31,-18l78,1628,52,1611,33,1596,16,1582,6,1571,,1561r,-8l629,106,643,81,663,58,687,40,714,26,745,14,778,6,815,2,854,r43,2l939,7r45,7l1030,24r47,11l1123,51r47,16l1216,86r45,20l1306,129r44,24l1390,178r40,27l1466,232r36,30l1533,291r26,30l1583,352r20,31l1617,416r10,32l1631,479r,33l1624,543xe" fillcolor="#d8d8d8 [2732]" stroked="f">
                  <v:fill opacity="13107f"/>
                  <v:path arrowok="t" o:connecttype="custom" o:connectlocs="542,181;332,663;330,664;326,665;321,665;314,664;306,663;296,660;286,657;274,653;248,644;219,633;189,621;158,608;127,594;98,580;70,566;46,554;35,548;26,542;17,536;11,531;5,527;2,523;0,520;0,517;210,35;214,27;221,19;229,13;238,9;248,5;259,2;272,1;285,0;299,1;313,2;328,5;344,8;359,12;375,17;390,22;406,29;421,35;436,43;450,51;464,59;477,68;489,77;501,87;511,97;520,107;528,117;535,128;539,139;543,149;544,160;544,170;542,181" o:connectangles="0,0,0,0,0,0,0,0,0,0,0,0,0,0,0,0,0,0,0,0,0,0,0,0,0,0,0,0,0,0,0,0,0,0,0,0,0,0,0,0,0,0,0,0,0,0,0,0,0,0,0,0,0,0,0,0,0,0,0"/>
                </v:shape>
                <v:shape id="Freeform 11" o:spid="_x0000_s1034" style="position:absolute;left:1604;top:3477;width:373;height:213;visibility:visible;mso-wrap-style:square;v-text-anchor:top" coordsize="1120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2OpbwA&#10;AADbAAAADwAAAGRycy9kb3ducmV2LnhtbERPSwrCMBDdC94hjODOphYUqUYRwQ9uxM8BhmZsq82k&#10;NFHr7Y0guJvH+85s0ZpKPKlxpWUFwygGQZxZXXKu4HJeDyYgnEfWWFkmBW9ysJh3OzNMtX3xkZ4n&#10;n4sQwi5FBYX3dSqlywoy6CJbEwfuahuDPsAml7rBVwg3lUzieCwNlhwaCqxpVVB2Pz2MAtT7g6k2&#10;N6ndHesSk+31ONoq1e+1yykIT63/i3/unQ7zE/j+Eg6Q8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/Y6lvAAAANsAAAAPAAAAAAAAAAAAAAAAAJgCAABkcnMvZG93bnJldi54&#10;bWxQSwUGAAAAAAQABAD1AAAAgQMAAAAA&#10;" path="m650,112r56,25l759,164r51,30l858,222r43,30l942,283r38,30l1014,344r14,15l1042,375r14,14l1067,404r12,15l1087,433r9,14l1103,461r7,14l1114,489r3,13l1118,515r2,12l1118,539r-3,11l1111,561r-4,10l1100,581r-9,9l1082,598r-10,7l1060,612r-12,6l1034,622r-16,4l1001,631r-17,2l968,635r-20,1l928,638r-21,l886,636r-45,-4l793,626r-49,-9l692,604,638,588,582,570,526,550,469,526,413,499,360,472,309,444,261,416,218,385,177,355,139,324,105,294,91,279,77,263,63,249,52,233,40,219,32,204,23,189,16,175,9,163,5,148,2,136,1,123,,110,1,99,4,88,8,76,12,66r7,-9l28,48,38,40r9,-7l59,25,71,20,85,14r16,-4l118,7,135,4,151,1,171,r20,l212,r21,1l278,4r48,7l375,21r52,13l481,50r56,16l593,88r57,24xe" fillcolor="#bfbfbf [2412]" stroked="f">
                  <v:fill opacity="13107f"/>
                  <v:path arrowok="t" o:connecttype="custom" o:connectlocs="235,46;270,65;300,84;326,104;342,120;352,130;359,140;365,149;370,159;372,168;373,176;371,184;369,191;363,197;357,202;349,206;339,209;328,211;316,212;302,213;280,211;248,206;212,196;175,184;138,167;103,148;73,129;46,108;30,93;21,83;13,73;8,63;3,54;1,45;0,37;1,29;4,22;9,16;16,11;24,7;34,3;45,1;57,0;71,0;93,1;125,7;160,17;197,29" o:connectangles="0,0,0,0,0,0,0,0,0,0,0,0,0,0,0,0,0,0,0,0,0,0,0,0,0,0,0,0,0,0,0,0,0,0,0,0,0,0,0,0,0,0,0,0,0,0,0,0"/>
                </v:shape>
                <v:shape id="Freeform 12" o:spid="_x0000_s1035" style="position:absolute;left:1622;top:3533;width:244;height:294;visibility:visible;mso-wrap-style:square;v-text-anchor:top" coordsize="733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5vcAA&#10;AADbAAAADwAAAGRycy9kb3ducmV2LnhtbERPTWvCQBC9F/oflhF6qxsVxEZXsUrFq2kDPQ7ZMQlm&#10;Z0N21OivdwsFb/N4n7NY9a5RF+pC7dnAaJiAIi68rbk08PP99T4DFQTZYuOZDNwowGr5+rLA1Por&#10;H+iSSaliCIcUDVQibap1KCpyGIa+JY7c0XcOJcKu1LbDawx3jR4nyVQ7rDk2VNjSpqLilJ2dgXx7&#10;P8jv8faRnXI7+dw3lMiOjHkb9Os5KKFenuJ/997G+RP4+yUeo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J5vcAAAADbAAAADwAAAAAAAAAAAAAAAACYAgAAZHJzL2Rvd25y&#10;ZXYueG1sUEsFBgAAAAAEAAQA9QAAAIUDAAAAAA==&#10;" path="m469,878l725,287r6,-16l733,254r,-17l731,220r-6,-18l718,185,708,168,697,153,684,136,669,120,652,105,635,90,615,76,596,64,576,51,553,41,532,31,510,22,487,14,466,8,444,4,421,1,400,,379,1,359,3,341,8r-18,6l307,22,292,34,279,48,266,64r-8,18l,673r,3l3,679r6,5l17,690r21,13l67,720r35,17l141,756r41,19l226,795r43,19l313,831r39,16l389,861r31,10l445,878r8,1l461,881r5,-2l469,878xe" fillcolor="#d8d8d8 [2732]" stroked="f">
                  <v:fill opacity="13107f"/>
                  <v:path arrowok="t" o:connecttype="custom" o:connectlocs="156,293;241,96;243,90;244,85;244,79;243,73;241,67;239,62;236,56;232,51;228,45;223,40;217,35;211,30;205,25;198,21;192,17;184,14;177,10;170,7;162,5;155,3;148,1;140,0;133,0;126,0;120,1;114,3;108,5;102,7;97,11;93,16;89,21;86,27;0,225;0,226;1,227;3,228;6,230;13,235;22,240;34,246;47,252;61,259;75,265;90,272;104,277;117,283;129,287;140,291;148,293;151,293;153,294;155,293;156,293" o:connectangles="0,0,0,0,0,0,0,0,0,0,0,0,0,0,0,0,0,0,0,0,0,0,0,0,0,0,0,0,0,0,0,0,0,0,0,0,0,0,0,0,0,0,0,0,0,0,0,0,0,0,0,0,0,0,0"/>
                </v:shape>
                <v:shape id="Freeform 13" o:spid="_x0000_s1036" style="position:absolute;left:1634;top:3543;width:128;height:240;visibility:visible;mso-wrap-style:square;v-text-anchor:top" coordsize="385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8bcEA&#10;AADbAAAADwAAAGRycy9kb3ducmV2LnhtbERPS4vCMBC+C/6HMMJeRNMVkdI1yuoiePO14nVIxrbY&#10;TEoTteuvN4Kwt/n4njOdt7YSN2p86VjB5zABQaydKTlX8HtYDVIQPiAbrByTgj/yMJ91O1PMjLvz&#10;jm77kIsYwj5DBUUIdSal1wVZ9ENXE0fu7BqLIcIml6bBewy3lRwlyURaLDk2FFjTsiB92V+tgqs+&#10;jTehf9w+jpdDufY/6YLPWqmPXvv9BSJQG/7Fb/faxPljeP0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j/G3BAAAA2wAAAA8AAAAAAAAAAAAAAAAAmAIAAGRycy9kb3du&#10;cmV2LnhtbFBLBQYAAAAABAAEAPUAAACGAwAAAAA=&#10;" path="m125,715l363,166r7,-15l374,137r4,-14l381,108r3,-12l385,84r,-11l385,62,384,52,382,42r-3,-8l377,26r-3,-7l370,14,364,8,358,5,353,2,347,1,340,r-6,l326,2r-7,3l312,9r-8,6l295,22r-7,9l280,39r-9,11l263,63r-9,14l247,94r-8,17l,660r,4l2,670r5,5l14,681r18,13l54,705r12,6l77,715r11,3l99,719r9,2l115,721r6,-3l125,715xe" fillcolor="#a5a5a5 [2092]" stroked="f">
                  <v:fill opacity="13107f"/>
                  <v:path arrowok="t" o:connecttype="custom" o:connectlocs="42,238;121,55;123,50;124,46;126,41;127,36;128,32;128,28;128,24;128,21;128,17;127,14;126,11;125,9;124,6;123,5;121,3;119,2;117,1;115,0;113,0;111,0;108,1;106,2;104,3;101,5;98,7;96,10;93,13;90,17;87,21;84,26;82,31;79,37;0,220;0,221;1,223;2,225;5,227;11,231;18,235;22,237;26,238;29,239;33,239;36,240;38,240;40,239;42,238" o:connectangles="0,0,0,0,0,0,0,0,0,0,0,0,0,0,0,0,0,0,0,0,0,0,0,0,0,0,0,0,0,0,0,0,0,0,0,0,0,0,0,0,0,0,0,0,0,0,0,0,0"/>
                </v:shape>
                <v:shape id="Freeform 14" o:spid="_x0000_s1037" style="position:absolute;left:295;top:3711;width:1560;height:3039;visibility:visible;mso-wrap-style:square;v-text-anchor:top" coordsize="4680,9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C5MMA&#10;AADbAAAADwAAAGRycy9kb3ducmV2LnhtbERPTWvCQBC9F/wPywheim4MtGjqKiqWCr3YKOpxyE6z&#10;abOzIbvV+O/dQqG3ebzPmS06W4sLtb5yrGA8SkAQF05XXCo47F+HExA+IGusHZOCG3lYzHsPM8y0&#10;u/IHXfJQihjCPkMFJoQmk9IXhiz6kWuII/fpWoshwraUusVrDLe1TJPkWVqsODYYbGhtqPjOf6yC&#10;5C3/Sh/T6ZGKo7ltJqvz7vTulBr0u+ULiEBd+Bf/ubc6zn+C31/i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SC5MMAAADbAAAADwAAAAAAAAAAAAAAAACYAgAAZHJzL2Rv&#10;d25yZXYueG1sUEsFBgAAAAAEAAQA9QAAAIgDAAAAAA==&#10;" path="m4662,573l1019,8950r-20,37l977,9017r-28,26l918,9066r-35,18l845,9097r-40,10l763,9114r-45,3l672,9116r-47,-3l577,9104r-49,-10l480,9082r-48,-16l385,9048r-47,-21l293,9002r-44,-25l209,8950r-38,-30l135,8889r-32,-32l75,8823,51,8788,30,8751,16,8713,5,8674,,8635r2,-40l10,8554r14,-39l3667,136r17,-31l3706,78r26,-23l3761,37r34,-14l3830,11r40,-7l3912,1,3954,r47,3l4047,8r46,9l4141,28r49,14l4238,59r47,19l4331,99r45,23l4420,146r41,26l4500,201r37,28l4569,260r29,33l4624,325r21,34l4662,393r11,35l4680,464r,36l4674,536r-12,37xe" fillcolor="#7f7f7f [1612]" stroked="f">
                  <v:fill opacity="13107f"/>
                  <v:path arrowok="t" o:connecttype="custom" o:connectlocs="340,2983;326,3006;306,3022;282,3032;254,3038;224,3039;192,3035;160,3027;128,3016;98,3001;70,2983;45,2963;25,2941;10,2917;2,2891;1,2865;8,2838;1228,35;1244,18;1265,8;1290,1;1318,0;1349,3;1380,9;1413,20;1444,33;1473,49;1500,67;1523,87;1541,108;1554,131;1560,155;1558,179" o:connectangles="0,0,0,0,0,0,0,0,0,0,0,0,0,0,0,0,0,0,0,0,0,0,0,0,0,0,0,0,0,0,0,0,0"/>
                </v:shape>
                <v:shape id="Freeform 15" o:spid="_x0000_s1038" style="position:absolute;left:370;top:4055;width:1120;height:2548;visibility:visible;mso-wrap-style:square;v-text-anchor:top" coordsize="3361,7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i074A&#10;AADbAAAADwAAAGRycy9kb3ducmV2LnhtbERPS4vCMBC+L/gfwgheFk3toSzVKCII3tTseh+a6UOb&#10;SWmi1n9vBGFv8/E9Z7kebCvu1PvGsYL5LAFBXDjTcKXg73c3/QHhA7LB1jEpeJKH9Wr0tcTcuAef&#10;6K5DJWII+xwV1CF0uZS+qMmin7mOOHKl6y2GCPtKmh4fMdy2Mk2STFpsODbU2NG2puKqb1ZBoU/n&#10;wTSkL2mZ6ufxcMvK+bdSk/GwWYAINIR/8ce9N3F+Bu9f4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i7YtO+AAAA2wAAAA8AAAAAAAAAAAAAAAAAmAIAAGRycy9kb3ducmV2&#10;LnhtbFBLBQYAAAAABAAEAPUAAACDAwAAAAA=&#10;" path="m3301,264l197,7401r-14,32l170,7461r-14,27l142,7513r-13,23l116,7556r-12,18l91,7590r-11,14l70,7615r-11,10l49,7633r-8,5l32,7642r-7,1l18,7642r-6,-3l8,7633r-4,-7l1,7618,,7607r,-15l,7577r3,-17l5,7540r6,-21l17,7495r8,-26l33,7441r12,-30l57,7380r14,-34l3175,209r13,-27l3201,156r11,-22l3225,111r11,-18l3248,74r12,-15l3270,45r11,-12l3291,22r10,-7l3310,8r9,-4l3327,1r7,-1l3340,1r7,3l3351,9r4,6l3358,24r2,9l3361,46r,14l3360,76r-3,17l3354,111r-6,21l3341,155r-7,26l3324,206r-11,28l3301,264xe" fillcolor="#d8d8d8 [2732]" stroked="f">
                  <v:fill opacity="13107f"/>
                  <v:path arrowok="t" o:connecttype="custom" o:connectlocs="66,2467;57,2487;47,2505;39,2519;30,2530;23,2539;16,2545;11,2548;6,2548;3,2545;0,2540;0,2531;1,2520;4,2507;8,2490;15,2471;24,2449;1062,61;1070,45;1078,31;1086,20;1093,11;1100,5;1106,1;1111,0;1115,1;1118,5;1120,11;1120,20;1119,31;1116,44;1111,60;1104,78" o:connectangles="0,0,0,0,0,0,0,0,0,0,0,0,0,0,0,0,0,0,0,0,0,0,0,0,0,0,0,0,0,0,0,0,0"/>
                </v:shape>
                <v:shape id="Freeform 16" o:spid="_x0000_s1039" style="position:absolute;left:451;top:6168;width:349;height:182;visibility:visible;mso-wrap-style:square;v-text-anchor:top" coordsize="1046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4CcEA&#10;AADbAAAADwAAAGRycy9kb3ducmV2LnhtbERPyWrDMBC9B/oPYgq9xXJcaIwbJYRCIadA3RLIbZCm&#10;tok1Mpa81F9fFQq5zeOtszvMthUj9b5xrGCTpCCItTMNVwq+Pt/XOQgfkA22jknBD3k47B9WOyyM&#10;m/iDxjJUIoawL1BBHUJXSOl1TRZ94jriyH273mKIsK+k6XGK4baVWZq+SIsNx4YaO3qrSd/KwSpY&#10;zoNesmuun4mzcx5cdhpvF6WeHufjK4hAc7iL/90nE+dv4e+XeI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eAnBAAAA2wAAAA8AAAAAAAAAAAAAAAAAmAIAAGRycy9kb3du&#10;cmV2LnhtbFBLBQYAAAAABAAEAPUAAACGAwAAAAA=&#10;" path="m46,l76,27r28,25l133,76r28,24l191,124r29,21l250,167r30,21l310,206r30,20l371,243r31,17l431,277r31,14l493,307r33,12l557,332r31,13l620,356r32,11l683,377r33,9l748,394r32,7l814,408r33,7l879,421r34,4l979,434r67,4l1035,465r-13,27l1011,519r-11,27l932,540,866,530,800,519,735,505,671,488,606,468,575,458,543,447,512,434,479,421,448,407,417,393,386,377,356,362,325,345,295,326,264,309,235,290,205,270,174,249,144,227,116,205,87,182,57,158,28,133,,107,11,80,23,54,35,27,46,xe" fillcolor="#f2f2f2 [3052]" stroked="f">
                  <v:fill opacity="13107f"/>
                  <v:path arrowok="t" o:connecttype="custom" o:connectlocs="25,9;44,25;64,41;83,56;103,69;124,81;144,92;164,102;186,111;207,119;228,126;250,131;272,136;293,140;327,145;345,155;337,173;311,180;267,173;224,163;192,153;171,145;149,136;129,126;108,115;88,103;68,90;48,76;29,61;9,44;4,27;12,9" o:connectangles="0,0,0,0,0,0,0,0,0,0,0,0,0,0,0,0,0,0,0,0,0,0,0,0,0,0,0,0,0,0,0,0"/>
                </v:shape>
                <v:shape id="Freeform 17" o:spid="_x0000_s1040" style="position:absolute;left:410;top:6261;width:349;height:182;visibility:visible;mso-wrap-style:square;v-text-anchor:top" coordsize="1047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JbsQA&#10;AADbAAAADwAAAGRycy9kb3ducmV2LnhtbESPQWvDMAyF74P9B6PBbquzwUpJ65aSMdhhl6Wl9Chi&#10;JU4byyH20nS/fjoUepN4T+99Wm0m36mRhtgGNvA6y0ARV8G23BjY7z5fFqBiQrbYBSYDV4qwWT8+&#10;rDC34cI/NJapURLCMUcDLqU+1zpWjjzGWeiJRavD4DHJOjTaDniRcN/ptyyba48tS4PDngpH1bn8&#10;9Qb+vuvrqcax2n+8UzouXBGKQ2nM89O0XYJKNKW7+Xb9ZQ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/CW7EAAAA2wAAAA8AAAAAAAAAAAAAAAAAmAIAAGRycy9k&#10;b3ducmV2LnhtbFBLBQYAAAAABAAEAPUAAACJAwAAAAA=&#10;" path="m48,l76,27r28,25l134,76r29,24l193,124r28,21l252,167r30,21l311,206r31,20l372,243r31,17l433,277r31,14l495,307r31,12l557,333r33,12l621,356r32,11l685,377r33,9l750,394r32,9l815,410r32,5l881,421r32,4l981,434r66,4l1036,465r-12,27l1012,520r-11,27l934,540,867,530,802,519,736,505,671,488,608,469,576,458,545,447,512,434,481,421,450,407,419,393,388,377,358,362,327,345,296,328,266,309,235,290,206,270,176,249,146,227,117,205,87,182,58,158,30,133,,107,13,80,24,53,35,27,48,xe" fillcolor="#f2f2f2 [3052]" stroked="f">
                  <v:fill opacity="13107f"/>
                  <v:path arrowok="t" o:connecttype="custom" o:connectlocs="25,9;45,25;64,41;84,56;104,69;124,81;144,92;165,102;186,111;207,118;228,125;250,131;272,136;294,140;327,144;345,155;337,173;311,180;267,173;224,162;192,152;171,144;150,135;129,125;109,115;89,103;69,90;49,76;29,61;10,44;4,27;12,9" o:connectangles="0,0,0,0,0,0,0,0,0,0,0,0,0,0,0,0,0,0,0,0,0,0,0,0,0,0,0,0,0,0,0,0"/>
                </v:shape>
                <v:shape id="Freeform 18" o:spid="_x0000_s1041" style="position:absolute;left:1824;top:3009;width:340;height:201;visibility:visible;mso-wrap-style:square;v-text-anchor:top" coordsize="1021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S5DcIA&#10;AADbAAAADwAAAGRycy9kb3ducmV2LnhtbERPTWvCQBC9C/6HZYTezEYpxaauIlrBetNqW29Ddkyi&#10;2dk0u2r8964geJvH+5zhuDGlOFPtCssKelEMgji1uuBMweZ73h2AcB5ZY2mZFFzJwXjUbg0x0fbC&#10;KzqvfSZCCLsEFeTeV4mULs3JoItsRRy4va0N+gDrTOoaLyHclLIfx2/SYMGhIceKpjmlx/XJKJhv&#10;Z6bapeX/388X/prlfqNfD59KvXSayQcIT41/ih/uhQ7z3+H+SzhAj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LkNwgAAANsAAAAPAAAAAAAAAAAAAAAAAJgCAABkcnMvZG93&#10;bnJldi54bWxQSwUGAAAAAAQABAD1AAAAhwMAAAAA&#10;" path="m626,77r25,12l677,101r24,13l724,127r23,14l769,155r22,14l812,183r19,16l850,214r18,16l885,246r17,17l917,278r14,17l944,312r13,17l968,345r11,17l988,379r8,16l1003,412r6,16l1014,445r3,17l1020,477r1,16l1021,509r-1,15l1017,540r-4,14l1007,568r-10,18l986,603r3,-14l990,575r,-14l989,545r-1,-14l985,516r-4,-16l975,485r-6,-16l962,453r-8,-15l945,422,934,407,924,391,912,376,899,360,872,329,841,299,806,270,769,241,730,214,688,189,643,165,595,142,549,124,501,107,454,93,409,83,364,75,321,69,278,66r-40,l218,66r-20,3l180,70r-18,3l145,77r-17,5l111,86,96,91,81,99r-14,5l53,113r-12,7l29,130r-11,8l8,148,,159,4,144r6,-14l15,116r9,-13l32,90,43,79,55,69,66,59,80,49,94,41r16,-7l125,26r17,-5l160,15r19,-4l198,7,218,4,239,2,260,1,281,r23,l328,1r22,1l374,5r24,4l423,14r24,4l473,25r25,6l523,39r26,9l574,56r27,10l626,77xe" fillcolor="#191919" stroked="f">
                  <v:fill opacity="13107f"/>
                  <v:path arrowok="t" o:connecttype="custom" o:connectlocs="217,30;233,38;249,47;263,56;277,66;289,77;300,88;310,98;319,110;326,121;332,132;336,143;339,154;340,164;340,175;337,185;332,195;329,196;330,187;329,177;327,167;323,156;318,146;311,136;304,125;290,110;268,90;243,71;214,55;183,41;151,31;121,25;93,22;73,22;60,23;48,26;37,29;27,33;18,38;10,43;3,49;1,48;5,39;11,30;18,23;27,16;37,11;47,7;60,4;73,1;87,0;101,0;117,1;133,3;149,6;166,10;183,16;200,22" o:connectangles="0,0,0,0,0,0,0,0,0,0,0,0,0,0,0,0,0,0,0,0,0,0,0,0,0,0,0,0,0,0,0,0,0,0,0,0,0,0,0,0,0,0,0,0,0,0,0,0,0,0,0,0,0,0,0,0,0,0"/>
                </v:shape>
                <v:shape id="Freeform 19" o:spid="_x0000_s1042" style="position:absolute;left:1729;top:3065;width:190;height:414;visibility:visible;mso-wrap-style:square;v-text-anchor:top" coordsize="568,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yl2sEA&#10;AADbAAAADwAAAGRycy9kb3ducmV2LnhtbERPz2vCMBS+C/sfwhvsIjO1oEhnlDERdhFcK4Pe3ppn&#10;W2xeShNj/e/NYeDx4/u93o6mE4EG11pWMJ8lIIgrq1uuFZyK/fsKhPPIGjvLpOBODrabl8kaM21v&#10;/EMh97WIIewyVNB432dSuqohg25me+LIne1g0Ec41FIPeIvhppNpkiylwZZjQ4M9fTVUXfKrUXAp&#10;d+k5HMu/aTjkvxyKBS1cqdTb6/j5AcLT6J/if/e3VpDG9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MpdrBAAAA2wAAAA8AAAAAAAAAAAAAAAAAmAIAAGRycy9kb3du&#10;cmV2LnhtbFBLBQYAAAAABAAEAPUAAACGAwAAAAA=&#10;" path="m59,1214l562,58r3,-10l568,38r,-8l568,21r-3,-6l562,10,558,5,554,1,548,r-5,l536,1r-6,3l523,8r-6,6l512,22r-6,12l4,1190r-3,9l,1207r,7l,1221r2,6l5,1233r4,4l15,1240r6,1l26,1243r6,-2l38,1240r5,-4l49,1230r5,-7l59,1214xe" fillcolor="#7f7f7f" stroked="f">
                  <v:fill opacity="13107f"/>
                  <v:path arrowok="t" o:connecttype="custom" o:connectlocs="20,404;188,19;189,16;190,13;190,10;190,7;189,5;188,3;187,2;185,0;183,0;182,0;179,0;177,1;175,3;173,5;171,7;169,11;1,396;0,399;0,402;0,404;0,407;1,409;2,411;3,412;5,413;7,413;9,414;11,413;13,413;14,412;16,410;18,407;20,404" o:connectangles="0,0,0,0,0,0,0,0,0,0,0,0,0,0,0,0,0,0,0,0,0,0,0,0,0,0,0,0,0,0,0,0,0,0,0"/>
                </v:shape>
                <v:shape id="Freeform 20" o:spid="_x0000_s1043" style="position:absolute;left:1608;top:3469;width:372;height:195;visibility:visible;mso-wrap-style:square;v-text-anchor:top" coordsize="1117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bQ8EA&#10;AADbAAAADwAAAGRycy9kb3ducmV2LnhtbESPQYvCMBSE7wv+h/CEvSxrWg9l6RpFFNGrugePj+bZ&#10;BpuXkkRt/fUbQfA4zMw3zGzR21bcyAfjWEE+yUAQV04brhX8HTffPyBCRNbYOiYFAwVYzEcfMyy1&#10;u/OebodYiwThUKKCJsaulDJUDVkME9cRJ+/svMWYpK+l9nhPcNvKaZYV0qLhtNBgR6uGqsvhahVs&#10;6eTN0XzlQ9GuqhM/imG9KZT6HPfLXxCR+vgOv9o7rWCaw/NL+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20PBAAAA2wAAAA8AAAAAAAAAAAAAAAAAmAIAAGRycy9kb3du&#10;cmV2LnhtbFBLBQYAAAAABAAEAPUAAACGAwAAAAA=&#10;" path="m649,111r56,26l759,165r50,28l856,222r45,29l941,282r38,31l1012,343r15,16l1041,374r13,14l1067,404r11,14l1086,432r9,14l1102,461r6,14l1113,489r3,13l1117,514r,13l1117,538r-2,12l1110,561r-2,7l1103,575r-5,6l1092,586r1,-10l1093,564r-1,-12l1089,540r-4,-12l1079,516r-5,-14l1067,489r-9,-14l1048,462r-9,-14l1027,434r-26,-29l971,377,939,349,902,321,863,292,820,264,774,237,726,210,677,185,625,161,573,140,521,120,470,103,421,87,373,76,325,66,282,58,238,52,197,49r-36,l125,52,93,56,78,59,65,63,51,67,40,72,28,79,17,84,9,91,,99,3,87,7,76,11,66,18,56r9,-8l35,39,47,32,58,25,71,19,85,14,100,9,116,7,134,4,151,1,170,r20,l210,r22,1l277,4r48,7l374,21r53,13l480,49r56,18l591,87r58,24xe" fillcolor="#191919" stroked="f">
                  <v:fill opacity="13107f"/>
                  <v:path arrowok="t" o:connecttype="custom" o:connectlocs="235,46;269,64;300,84;326,104;342,119;351,129;359,139;365,148;369,158;372,167;372,175;371,183;369,189;366,193;364,192;364,184;361,176;358,167;352,158;346,149;333,135;313,116;287,97;258,79;225,62;191,47;157,34;124,25;94,19;66,16;42,17;26,20;17,22;9,26;3,30;1,29;4,22;9,16;16,11;24,6;33,3;45,1;57,0;70,0;92,1;125,7;160,16;197,29" o:connectangles="0,0,0,0,0,0,0,0,0,0,0,0,0,0,0,0,0,0,0,0,0,0,0,0,0,0,0,0,0,0,0,0,0,0,0,0,0,0,0,0,0,0,0,0,0,0,0,0"/>
                </v:shape>
                <v:shape id="Freeform 21" o:spid="_x0000_s1044" style="position:absolute;left:1311;width:2895;height:3364;visibility:visible;mso-wrap-style:square;v-text-anchor:top" coordsize="8684,10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spMQA&#10;AADbAAAADwAAAGRycy9kb3ducmV2LnhtbESPzWrDMBCE74W+g9hCbo1cH0JwI4ckNNBSEoibB1is&#10;9U9irYyl2GqfvgoUehxm5htmtQ6mEyMNrrWs4GWegCAurW65VnD+2j8vQTiPrLGzTAq+ycE6f3xY&#10;YabtxCcaC1+LCGGXoYLG+z6T0pUNGXRz2xNHr7KDQR/lUEs94BThppNpkiykwZbjQoM97Roqr8XN&#10;KHjbXE+Blsfx5+MQPi+VCdORtkrNnsLmFYSn4P/Df+13rSBN4f4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C7KTEAAAA2wAAAA8AAAAAAAAAAAAAAAAAmAIAAGRycy9k&#10;b3ducmV2LnhtbFBLBQYAAAAABAAEAPUAAACJAwAAAAA=&#10;" path="m1764,607l1947,489,2134,385r192,-92l2521,214r197,-67l2920,93,3122,52,3328,23,3533,6,3741,r208,7l4158,25r209,30l4576,96r208,52l4991,212r204,75l5399,373r201,96l5798,577r196,117l6185,823r189,138l6558,1110r180,158l6913,1437r168,179l7246,1803r158,198l7554,2209r145,214l7836,2650r128,232l8082,3116r107,238l8284,3593r86,242l8445,4078r65,243l8564,4566r45,244l8643,5055r24,243l8680,5541r4,241l8677,6021r-16,237l8635,6491r-35,231l8553,6948r-55,222l8432,7388r-74,213l8273,7808r-93,202l8078,8205r-113,188l7843,8574r-131,174l7571,8913r-149,157l7263,9219r-168,138l6920,9486r-183,117l6550,9708r-192,92l6163,9879r-197,67l5764,9999r-202,41l5358,10070r-207,17l4943,10093r-208,-6l4526,10069r-209,-30l4108,9997r-206,-53l3695,9881r-206,-75l3285,9719r-201,-96l2886,9516,2690,9398,2499,9270,2310,9131,2126,8983,1946,8824,1771,8656,1603,8478,1439,8290,1280,8092,1130,7886,985,7669,848,7443,720,7211,602,6976,497,6740,400,6500,314,6258,239,6015,174,5772,120,5527,76,5282,42,5038,18,4795,4,4551,,4311,7,4072,22,3836,49,3601,86,3372r45,-227l187,2923r65,-218l326,2493r85,-208l504,2084,608,1889,720,1700,841,1519,972,1345r141,-166l1262,1022,1421,874,1588,735,1764,607xm1953,874l2123,765r175,-96l2475,584r181,-74l2839,448r187,-49l3215,361r191,-26l3598,320r192,-5l3985,321r195,18l4374,368r195,39l4763,457r191,61l5145,588r190,81l5522,759r186,101l5891,971r179,121l6246,1222r171,138l6586,1510r163,157l6907,1835r153,176l7208,2196r141,194l7484,2592r129,210l7733,3019r110,220l7943,3461r91,224l8114,3911r71,228l8246,4366r51,229l8339,4823r33,229l8396,5280r12,226l8412,5731r-4,223l8393,6175r-23,217l8336,6607r-40,211l8244,7026r-59,203l8116,7427r-78,194l7951,7809r-96,181l7751,8165r-112,170l7518,8496r-130,154l7249,8796r-146,139l6946,9063r-163,121l6613,9292r-175,98l6261,9475r-181,72l5895,9609r-185,50l5521,9697r-191,27l5138,9739r-194,4l4750,9736r-194,-18l4362,9690r-194,-40l3973,9601r-192,-61l3589,9471r-190,-82l3212,9298,3028,9198,2845,9087,2665,8966,2490,8837,2317,8697,2150,8549,1987,8390,1829,8223,1676,8047,1528,7861,1386,7668,1251,7466,1123,7255,1003,7039,892,6819,792,6596,702,6373,622,6146,550,5920,490,5691,438,5463,395,5234,363,5007,340,4779,326,4551r-4,-224l328,4105r14,-222l366,3665r32,-215l440,3239r51,-208l552,2828r68,-198l698,2436r86,-186l879,2067,983,1892r113,-168l1218,1561r130,-154l1487,1261r147,-137l1790,994,1953,874xe" fillcolor="#a5a5a5 [2092]" stroked="f">
                  <v:fill opacity="13107f"/>
                  <v:path arrowok="t" o:connecttype="custom" o:connectlocs="840,71;1178,2;1526,32;1867,156;2186,370;2468,667;2694,1039;2837,1440;2894,1847;2867,2240;2758,2602;2571,2916;2307,3162;1989,3315;1648,3364;1301,3314;962,3172;649,2941;377,2628;166,2246;40,1842;0,1437;44,1048;168,695;371,393;651,291;946,149;1263,105;1588,152;1903,287;2196,503;2450,797;2648,1154;2766,1532;2804,1910;2766,2272;2651,2603;2463,2883;2205,3097;1904,3219;1584,3245;1260,3180;948,3029;662,2796;417,2488;234,2124;132,1744;109,1368;164,1010;293,689;496,420" o:connectangles="0,0,0,0,0,0,0,0,0,0,0,0,0,0,0,0,0,0,0,0,0,0,0,0,0,0,0,0,0,0,0,0,0,0,0,0,0,0,0,0,0,0,0,0,0,0,0,0,0,0,0"/>
                  <o:lock v:ext="edit" verticies="t"/>
                </v:shape>
                <v:shape id="Freeform 22" o:spid="_x0000_s1045" style="position:absolute;left:1419;top:181;width:2568;height:3067;visibility:visible;mso-wrap-style:square;v-text-anchor:top" coordsize="7704,9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Vr8MA&#10;AADbAAAADwAAAGRycy9kb3ducmV2LnhtbESPQWvCQBSE7wX/w/IEL0U3JlUkuooWAtJbtdDrM/tM&#10;gtm3IbtN4r93C4LHYb6ZYTa7wdSio9ZVlhXMZxEI4tzqigsFP+dsugLhPLLG2jIpuJOD3Xb0tsFU&#10;256/qTv5QoQSdikqKL1vUildXpJBN7MNcfCutjXog2wLqVvsQ7mpZRxFS2mw4rBQYkOfJeW3059R&#10;8BGwS34+HPjrfZncsv0i+40WSk3Gw34NwtPgX/AzfdQK4gT+v4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GVr8MAAADbAAAADwAAAAAAAAAAAAAAAACYAgAAZHJzL2Rv&#10;d25yZXYueG1sUEsFBgAAAAAEAAQA9QAAAIgDAAAAAA==&#10;" path="m1362,535l1218,664,1084,798,956,941,838,1091,726,1246,623,1409r-97,168l439,1751r-81,179l285,2114r-63,190l166,2496r-50,197l77,2893,45,3097,22,3302,7,3511,,3722r1,213l11,4149r18,216l56,4580r35,218l135,5014r52,217l247,5447r71,215l396,5875r88,212l579,6298r106,208l799,6711r91,151l984,7009r98,143l1183,7291r104,134l1394,7554r110,124l1616,7798r116,116l1848,8026r121,106l2090,8234r124,96l2341,8422r128,86l2597,8590r131,78l2860,8740r134,66l3129,8869r135,56l3400,8976r138,47l3675,9064r139,35l3952,9130r139,24l4230,9174r138,14l4508,9197r138,2l4783,9197r268,-60l5304,9067r238,-81l5764,8894r210,-102l6169,8681r183,-122l6521,8429r158,-139l6822,8145r132,-154l7074,7831r108,-169l7279,7490r88,-180l7443,7127r64,-190l7564,6745r45,-198l7645,6346r28,-202l7692,5937r11,-207l7704,5520r-5,-210l7686,5098r-21,-211l7638,4675r-34,-211l7565,4255r-46,-208l7467,3841r-76,-268l7302,3312,7202,3057,7092,2810,6973,2568,6843,2335,6704,2110,6558,1894,6401,1687,6237,1489,6065,1303,5886,1124,5701,959,5508,805,5310,664,5104,533,4895,416,4679,313,4460,224,4236,147,4008,88,3777,43,3544,13,3306,,3067,3,2826,24,2584,63r-245,56l2095,194r-245,93l1605,402,1362,535xe" fillcolor="#e5e5e5" stroked="f">
                  <v:fill opacity="13107f"/>
                  <v:path arrowok="t" o:connecttype="custom" o:connectlocs="361,266;242,415;146,584;74,768;26,965;2,1171;4,1383;30,1600;82,1816;161,2029;266,2237;361,2385;465,2519;577,2639;697,2745;823,2837;953,2914;1088,2976;1225,3022;1364,3052;1503,3066;1684,3046;1921,2965;2117,2854;2274,2716;2394,2555;2481,2376;2536,2183;2564,1979;2566,1770;2546,1559;2506,1349;2434,1104;2324,856;2186,631;2022,434;1836,268;1632,139;1412,49;1181,4;942,8;698,65;454,178" o:connectangles="0,0,0,0,0,0,0,0,0,0,0,0,0,0,0,0,0,0,0,0,0,0,0,0,0,0,0,0,0,0,0,0,0,0,0,0,0,0,0,0,0,0,0"/>
                </v:shape>
                <v:shape id="Freeform 23" o:spid="_x0000_s1046" style="position:absolute;left:621;top:2000;width:2548;height:3646;visibility:visible;mso-wrap-style:square;v-text-anchor:top" coordsize="7643,10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4NcIA&#10;AADbAAAADwAAAGRycy9kb3ducmV2LnhtbESP3YrCMBSE7xd8h3AE79ZUEdFqFFmoeKEX/jzAoTm2&#10;1eakJtla394IC3s5zMw3zHLdmVq05HxlWcFomIAgzq2uuFBwOWffMxA+IGusLZOCF3lYr3pfS0y1&#10;ffKR2lMoRISwT1FBGUKTSunzkgz6oW2Io3e1zmCI0hVSO3xGuKnlOEmm0mDFcaHEhn5Kyu+nX6Ng&#10;28ppvZnvj/vsIbP2cPPBzWdKDfrdZgEiUBf+w3/tnVYwnsDn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Hg1wgAAANsAAAAPAAAAAAAAAAAAAAAAAJgCAABkcnMvZG93&#10;bnJldi54bWxQSwUGAAAAAAQABAD1AAAAhwMAAAAA&#10;" path="m6922,r221,518l7285,989r69,427l7356,1805r-64,352l7171,2476r-174,290l6775,3032r-266,242l6206,3498r-336,211l5505,3907r-386,191l4715,4285r-418,186l3873,4659r-426,195l3022,5059r-415,218l2203,5512r-384,256l1458,6048r-334,307l823,6693,561,7066,343,7476,173,7928,58,8426,,8973r5,598l81,10226r150,714l964,9229r205,-281l1400,8682r253,-249l1927,8198r292,-223l2525,7763r318,-204l3171,7361r335,-192l3845,6981r341,-188l4525,6605r336,-190l5189,6220r319,-199l5816,5813r293,-216l6385,5369r255,-242l6873,4871r207,-271l7260,4309r148,-311l7523,3665r80,-356l7643,2927r,-408l7598,2080r-93,-469l7364,1109,7170,573,6922,xe" fillcolor="#c6d9f1 [671]" stroked="f">
                  <v:fill opacity="13107f"/>
                  <v:path arrowok="t" o:connecttype="custom" o:connectlocs="2381,173;2452,472;2431,719;2333,922;2170,1091;1957,1236;1707,1366;1433,1490;1149,1618;869,1759;606,1922;375,2118;187,2355;58,2642;0,2990;27,3408;321,3076;467,2893;642,2732;842,2587;1057,2453;1282,2327;1509,2201;1730,2073;1939,1937;2129,1789;2291,1623;2420,1436;2508,1221;2548,975;2533,693;2455,370;2308,0" o:connectangles="0,0,0,0,0,0,0,0,0,0,0,0,0,0,0,0,0,0,0,0,0,0,0,0,0,0,0,0,0,0,0,0,0"/>
                </v:shape>
              </v:group>
              <v:shape id="Freeform 24" o:spid="_x0000_s1047" style="position:absolute;left:1883;top:915;width:1060;height:1715;visibility:visible;mso-wrap-style:square;v-text-anchor:top" coordsize="3181,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00AMUA&#10;AADbAAAADwAAAGRycy9kb3ducmV2LnhtbESPQWvCQBSE7wX/w/IEL0U3FawaXUUsogg9VEXw9sw+&#10;k2D2bciuSfz3bqHQ4zAz3zDzZWsKUVPlcssKPgYRCOLE6pxTBafjpj8B4TyyxsIyKXiSg+Wi8zbH&#10;WNuGf6g++FQECLsYFWTel7GULsnIoBvYkjh4N1sZ9EFWqdQVNgFuCjmMok9pMOewkGFJ64yS++Fh&#10;FFymdbNdu+s2H+2f75fx93ly/jJK9brtagbCU+v/w3/tnVYwHMHvl/A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TQAxQAAANsAAAAPAAAAAAAAAAAAAAAAAJgCAABkcnMv&#10;ZG93bnJldi54bWxQSwUGAAAAAAQABAD1AAAAigMAAAAA&#10;" path="m7,82l3,73,,63,,51,1,41,4,32r6,-9l17,15,25,8,35,3,45,,56,,66,2,76,5r8,5l93,17r7,9l3174,5062r4,10l3181,5084r,9l3180,5103r-3,10l3171,5123r-7,7l3156,5137r-10,5l3135,5144r-10,2l3115,5144r-10,-4l3095,5134r-7,-7l3081,5119,7,82xe" fillcolor="white [3212]" stroked="f">
                <v:fill opacity="13107f"/>
                <v:path arrowok="t" o:connecttype="custom" o:connectlocs="2,27;1,24;0,21;0,17;0,14;1,11;3,8;6,5;8,3;12,1;15,0;19,0;22,1;25,2;28,3;31,6;33,9;1058,1687;1059,1690;1060,1694;1060,1697;1060,1701;1059,1704;1057,1707;1054,1710;1052,1712;1048,1714;1045,1714;1041,1715;1038,1714;1035,1713;1031,1711;1029,1709;1027,1706;2,27" o:connectangles="0,0,0,0,0,0,0,0,0,0,0,0,0,0,0,0,0,0,0,0,0,0,0,0,0,0,0,0,0,0,0,0,0,0,0"/>
              </v:shape>
              <v:shape id="Freeform 25" o:spid="_x0000_s1048" style="position:absolute;left:1900;top:682;width:908;height:1465;visibility:visible;mso-wrap-style:square;v-text-anchor:top" coordsize="2724,4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j+MQA&#10;AADbAAAADwAAAGRycy9kb3ducmV2LnhtbESPQWvCQBSE74L/YXmF3uqmFmOJriKiRfFiteD1NftM&#10;gtm3YXdr4r93hYLHYWa+YabzztTiSs5XlhW8DxIQxLnVFRcKfo7rt08QPiBrrC2Tght5mM/6vSlm&#10;2rb8TddDKESEsM9QQRlCk0np85IM+oFtiKN3ts5giNIVUjtsI9zUcpgkqTRYcVwosaFlSfnl8GcU&#10;bMeb8Wj3sUqPX79de94vTs7hSanXl24xARGoC8/wf3ujFQxTeHy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Xo/jEAAAA2wAAAA8AAAAAAAAAAAAAAAAAmAIAAGRycy9k&#10;b3ducmV2LnhtbFBLBQYAAAAABAAEAPUAAACJAwAAAAA=&#10;" path="m7,82l3,72,,63,,53,2,41,4,33,10,23r7,-8l26,9,35,3,45,2,56,,66,2,76,6r9,4l93,17r7,10l2716,4313r4,10l2723,4333r1,11l2723,4354r-4,10l2713,4372r-7,9l2697,4388r-9,4l2678,4395r-10,l2657,4393r-10,-2l2638,4385r-8,-7l2624,4369,7,82xe" fillcolor="white [3212]" stroked="f">
                <v:fill opacity="13107f"/>
                <v:path arrowok="t" o:connecttype="custom" o:connectlocs="2,27;1,24;0,21;0,18;1,14;1,11;3,8;6,5;9,3;12,1;15,1;19,0;22,1;25,2;28,3;31,6;33,9;905,1438;907,1441;908,1444;908,1448;908,1451;906,1455;904,1457;902,1460;899,1463;896,1464;893,1465;889,1465;886,1464;882,1464;879,1462;877,1459;875,1456;2,27" o:connectangles="0,0,0,0,0,0,0,0,0,0,0,0,0,0,0,0,0,0,0,0,0,0,0,0,0,0,0,0,0,0,0,0,0,0,0"/>
              </v:shape>
              <w10:wrap anchorx="margin" anchory="margin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3596A76" wp14:editId="0855FBE0">
              <wp:simplePos x="0" y="0"/>
              <wp:positionH relativeFrom="margin">
                <wp:align>center</wp:align>
              </wp:positionH>
              <wp:positionV relativeFrom="page">
                <wp:posOffset>320040</wp:posOffset>
              </wp:positionV>
              <wp:extent cx="7068185" cy="9389745"/>
              <wp:effectExtent l="0" t="5715" r="8890" b="571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8185" cy="938974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58000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25.2pt;width:556.55pt;height:739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" fillcolor="#dbe5f1 [660]" stroked="f">
              <v:fill opacity="38010f" color2="#dbe5f1 [660]" rotate="t" focus="100%" type="gradient"/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57F" w:rsidRDefault="0065157F" w:rsidP="00A64179">
      <w:r>
        <w:separator/>
      </w:r>
    </w:p>
  </w:footnote>
  <w:footnote w:type="continuationSeparator" w:id="0">
    <w:p w:rsidR="0065157F" w:rsidRDefault="0065157F" w:rsidP="00A64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946" w:rsidRDefault="00FB26D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856DC3" wp14:editId="7AD0AD53">
              <wp:simplePos x="0" y="0"/>
              <wp:positionH relativeFrom="margin">
                <wp:posOffset>180975</wp:posOffset>
              </wp:positionH>
              <wp:positionV relativeFrom="paragraph">
                <wp:posOffset>360680</wp:posOffset>
              </wp:positionV>
              <wp:extent cx="6955155" cy="1391920"/>
              <wp:effectExtent l="0" t="8255" r="7620" b="0"/>
              <wp:wrapNone/>
              <wp:docPr id="27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5155" cy="1391920"/>
                      </a:xfrm>
                      <a:custGeom>
                        <a:avLst/>
                        <a:gdLst>
                          <a:gd name="T0" fmla="*/ 21577 w 23040"/>
                          <a:gd name="T1" fmla="*/ 1458 h 6276"/>
                          <a:gd name="T2" fmla="*/ 20661 w 23040"/>
                          <a:gd name="T3" fmla="*/ 198 h 6276"/>
                          <a:gd name="T4" fmla="*/ 20619 w 23040"/>
                          <a:gd name="T5" fmla="*/ 151 h 6276"/>
                          <a:gd name="T6" fmla="*/ 20573 w 23040"/>
                          <a:gd name="T7" fmla="*/ 109 h 6276"/>
                          <a:gd name="T8" fmla="*/ 20520 w 23040"/>
                          <a:gd name="T9" fmla="*/ 73 h 6276"/>
                          <a:gd name="T10" fmla="*/ 20464 w 23040"/>
                          <a:gd name="T11" fmla="*/ 45 h 6276"/>
                          <a:gd name="T12" fmla="*/ 20403 w 23040"/>
                          <a:gd name="T13" fmla="*/ 23 h 6276"/>
                          <a:gd name="T14" fmla="*/ 20341 w 23040"/>
                          <a:gd name="T15" fmla="*/ 9 h 6276"/>
                          <a:gd name="T16" fmla="*/ 20280 w 23040"/>
                          <a:gd name="T17" fmla="*/ 1 h 6276"/>
                          <a:gd name="T18" fmla="*/ 12024 w 23040"/>
                          <a:gd name="T19" fmla="*/ 0 h 6276"/>
                          <a:gd name="T20" fmla="*/ 11949 w 23040"/>
                          <a:gd name="T21" fmla="*/ 4 h 6276"/>
                          <a:gd name="T22" fmla="*/ 11881 w 23040"/>
                          <a:gd name="T23" fmla="*/ 16 h 6276"/>
                          <a:gd name="T24" fmla="*/ 11820 w 23040"/>
                          <a:gd name="T25" fmla="*/ 37 h 6276"/>
                          <a:gd name="T26" fmla="*/ 11763 w 23040"/>
                          <a:gd name="T27" fmla="*/ 68 h 6276"/>
                          <a:gd name="T28" fmla="*/ 11709 w 23040"/>
                          <a:gd name="T29" fmla="*/ 109 h 6276"/>
                          <a:gd name="T30" fmla="*/ 11657 w 23040"/>
                          <a:gd name="T31" fmla="*/ 161 h 6276"/>
                          <a:gd name="T32" fmla="*/ 11606 w 23040"/>
                          <a:gd name="T33" fmla="*/ 226 h 6276"/>
                          <a:gd name="T34" fmla="*/ 11555 w 23040"/>
                          <a:gd name="T35" fmla="*/ 302 h 6276"/>
                          <a:gd name="T36" fmla="*/ 68 w 23040"/>
                          <a:gd name="T37" fmla="*/ 1446 h 6276"/>
                          <a:gd name="T38" fmla="*/ 39 w 23040"/>
                          <a:gd name="T39" fmla="*/ 1448 h 6276"/>
                          <a:gd name="T40" fmla="*/ 16 w 23040"/>
                          <a:gd name="T41" fmla="*/ 1456 h 6276"/>
                          <a:gd name="T42" fmla="*/ 9 w 23040"/>
                          <a:gd name="T43" fmla="*/ 1464 h 6276"/>
                          <a:gd name="T44" fmla="*/ 3 w 23040"/>
                          <a:gd name="T45" fmla="*/ 1474 h 6276"/>
                          <a:gd name="T46" fmla="*/ 0 w 23040"/>
                          <a:gd name="T47" fmla="*/ 1487 h 6276"/>
                          <a:gd name="T48" fmla="*/ 0 w 23040"/>
                          <a:gd name="T49" fmla="*/ 1503 h 6276"/>
                          <a:gd name="T50" fmla="*/ 23040 w 23040"/>
                          <a:gd name="T51" fmla="*/ 6276 h 6276"/>
                          <a:gd name="T52" fmla="*/ 23040 w 23040"/>
                          <a:gd name="T53" fmla="*/ 1576 h 6276"/>
                          <a:gd name="T54" fmla="*/ 23034 w 23040"/>
                          <a:gd name="T55" fmla="*/ 1541 h 6276"/>
                          <a:gd name="T56" fmla="*/ 23026 w 23040"/>
                          <a:gd name="T57" fmla="*/ 1514 h 6276"/>
                          <a:gd name="T58" fmla="*/ 23011 w 23040"/>
                          <a:gd name="T59" fmla="*/ 1492 h 6276"/>
                          <a:gd name="T60" fmla="*/ 22992 w 23040"/>
                          <a:gd name="T61" fmla="*/ 1477 h 6276"/>
                          <a:gd name="T62" fmla="*/ 22968 w 23040"/>
                          <a:gd name="T63" fmla="*/ 1467 h 6276"/>
                          <a:gd name="T64" fmla="*/ 22939 w 23040"/>
                          <a:gd name="T65" fmla="*/ 1461 h 6276"/>
                          <a:gd name="T66" fmla="*/ 22906 w 23040"/>
                          <a:gd name="T67" fmla="*/ 1458 h 627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23040" h="6276">
                            <a:moveTo>
                              <a:pt x="22887" y="1458"/>
                            </a:moveTo>
                            <a:lnTo>
                              <a:pt x="21577" y="1458"/>
                            </a:lnTo>
                            <a:lnTo>
                              <a:pt x="20678" y="226"/>
                            </a:lnTo>
                            <a:lnTo>
                              <a:pt x="20661" y="198"/>
                            </a:lnTo>
                            <a:lnTo>
                              <a:pt x="20641" y="174"/>
                            </a:lnTo>
                            <a:lnTo>
                              <a:pt x="20619" y="151"/>
                            </a:lnTo>
                            <a:lnTo>
                              <a:pt x="20596" y="129"/>
                            </a:lnTo>
                            <a:lnTo>
                              <a:pt x="20573" y="109"/>
                            </a:lnTo>
                            <a:lnTo>
                              <a:pt x="20547" y="91"/>
                            </a:lnTo>
                            <a:lnTo>
                              <a:pt x="20520" y="73"/>
                            </a:lnTo>
                            <a:lnTo>
                              <a:pt x="20493" y="59"/>
                            </a:lnTo>
                            <a:lnTo>
                              <a:pt x="20464" y="45"/>
                            </a:lnTo>
                            <a:lnTo>
                              <a:pt x="20434" y="33"/>
                            </a:lnTo>
                            <a:lnTo>
                              <a:pt x="20403" y="23"/>
                            </a:lnTo>
                            <a:lnTo>
                              <a:pt x="20373" y="14"/>
                            </a:lnTo>
                            <a:lnTo>
                              <a:pt x="20341" y="9"/>
                            </a:lnTo>
                            <a:lnTo>
                              <a:pt x="20311" y="4"/>
                            </a:lnTo>
                            <a:lnTo>
                              <a:pt x="20280" y="1"/>
                            </a:lnTo>
                            <a:lnTo>
                              <a:pt x="20248" y="0"/>
                            </a:lnTo>
                            <a:lnTo>
                              <a:pt x="12024" y="0"/>
                            </a:lnTo>
                            <a:lnTo>
                              <a:pt x="11985" y="1"/>
                            </a:lnTo>
                            <a:lnTo>
                              <a:pt x="11949" y="4"/>
                            </a:lnTo>
                            <a:lnTo>
                              <a:pt x="11915" y="9"/>
                            </a:lnTo>
                            <a:lnTo>
                              <a:pt x="11881" y="16"/>
                            </a:lnTo>
                            <a:lnTo>
                              <a:pt x="11850" y="26"/>
                            </a:lnTo>
                            <a:lnTo>
                              <a:pt x="11820" y="37"/>
                            </a:lnTo>
                            <a:lnTo>
                              <a:pt x="11791" y="50"/>
                            </a:lnTo>
                            <a:lnTo>
                              <a:pt x="11763" y="68"/>
                            </a:lnTo>
                            <a:lnTo>
                              <a:pt x="11736" y="86"/>
                            </a:lnTo>
                            <a:lnTo>
                              <a:pt x="11709" y="109"/>
                            </a:lnTo>
                            <a:lnTo>
                              <a:pt x="11683" y="134"/>
                            </a:lnTo>
                            <a:lnTo>
                              <a:pt x="11657" y="161"/>
                            </a:lnTo>
                            <a:lnTo>
                              <a:pt x="11632" y="191"/>
                            </a:lnTo>
                            <a:lnTo>
                              <a:pt x="11606" y="226"/>
                            </a:lnTo>
                            <a:lnTo>
                              <a:pt x="11580" y="262"/>
                            </a:lnTo>
                            <a:lnTo>
                              <a:pt x="11555" y="302"/>
                            </a:lnTo>
                            <a:lnTo>
                              <a:pt x="10679" y="1446"/>
                            </a:lnTo>
                            <a:lnTo>
                              <a:pt x="68" y="1446"/>
                            </a:lnTo>
                            <a:lnTo>
                              <a:pt x="52" y="1446"/>
                            </a:lnTo>
                            <a:lnTo>
                              <a:pt x="39" y="1448"/>
                            </a:lnTo>
                            <a:lnTo>
                              <a:pt x="26" y="1451"/>
                            </a:lnTo>
                            <a:lnTo>
                              <a:pt x="16" y="1456"/>
                            </a:lnTo>
                            <a:lnTo>
                              <a:pt x="12" y="1459"/>
                            </a:lnTo>
                            <a:lnTo>
                              <a:pt x="9" y="1464"/>
                            </a:lnTo>
                            <a:lnTo>
                              <a:pt x="6" y="1468"/>
                            </a:lnTo>
                            <a:lnTo>
                              <a:pt x="3" y="1474"/>
                            </a:lnTo>
                            <a:lnTo>
                              <a:pt x="1" y="1479"/>
                            </a:lnTo>
                            <a:lnTo>
                              <a:pt x="0" y="1487"/>
                            </a:lnTo>
                            <a:lnTo>
                              <a:pt x="0" y="1494"/>
                            </a:lnTo>
                            <a:lnTo>
                              <a:pt x="0" y="1503"/>
                            </a:lnTo>
                            <a:lnTo>
                              <a:pt x="0" y="6276"/>
                            </a:lnTo>
                            <a:lnTo>
                              <a:pt x="23040" y="6276"/>
                            </a:lnTo>
                            <a:lnTo>
                              <a:pt x="23040" y="1595"/>
                            </a:lnTo>
                            <a:lnTo>
                              <a:pt x="23040" y="1576"/>
                            </a:lnTo>
                            <a:lnTo>
                              <a:pt x="23037" y="1557"/>
                            </a:lnTo>
                            <a:lnTo>
                              <a:pt x="23034" y="1541"/>
                            </a:lnTo>
                            <a:lnTo>
                              <a:pt x="23030" y="1527"/>
                            </a:lnTo>
                            <a:lnTo>
                              <a:pt x="23026" y="1514"/>
                            </a:lnTo>
                            <a:lnTo>
                              <a:pt x="23018" y="1503"/>
                            </a:lnTo>
                            <a:lnTo>
                              <a:pt x="23011" y="1492"/>
                            </a:lnTo>
                            <a:lnTo>
                              <a:pt x="23003" y="1484"/>
                            </a:lnTo>
                            <a:lnTo>
                              <a:pt x="22992" y="1477"/>
                            </a:lnTo>
                            <a:lnTo>
                              <a:pt x="22981" y="1471"/>
                            </a:lnTo>
                            <a:lnTo>
                              <a:pt x="22968" y="1467"/>
                            </a:lnTo>
                            <a:lnTo>
                              <a:pt x="22955" y="1462"/>
                            </a:lnTo>
                            <a:lnTo>
                              <a:pt x="22939" y="1461"/>
                            </a:lnTo>
                            <a:lnTo>
                              <a:pt x="22923" y="1459"/>
                            </a:lnTo>
                            <a:lnTo>
                              <a:pt x="22906" y="1458"/>
                            </a:lnTo>
                            <a:lnTo>
                              <a:pt x="22887" y="145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tx2">
                              <a:lumMod val="40000"/>
                              <a:lumOff val="60000"/>
                              <a:alpha val="45000"/>
                            </a:schemeClr>
                          </a:gs>
                          <a:gs pos="100000">
                            <a:schemeClr val="tx2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14.25pt;margin-top:28.4pt;width:547.65pt;height:10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3040,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" path="m22887,1458r-1310,l20678,226r-17,-28l20641,174r-22,-23l20596,129r-23,-20l20547,91r-27,-18l20493,59r-29,-14l20434,33r-31,-10l20373,14r-32,-5l20311,4r-31,-3l20248,,12024,r-39,1l11949,4r-34,5l11881,16r-31,10l11820,37r-29,13l11763,68r-27,18l11709,109r-26,25l11657,161r-25,30l11606,226r-26,36l11555,302r-876,1144l68,1446r-16,l39,1448r-13,3l16,1456r-4,3l9,1464r-3,4l3,1474r-2,5l,1487r,7l,1503,,6276r23040,l23040,1595r,-19l23037,1557r-3,-16l23030,1527r-4,-13l23018,1503r-7,-11l23003,1484r-11,-7l22981,1471r-13,-4l22955,1462r-16,-1l22923,1459r-17,-1l22887,1458xe" fillcolor="#8db3e2 [1311]" stroked="f">
              <v:fill opacity="29491f" color2="#8db3e2 [1311]" o:opacity2="0" rotate="t" focus="100%" type="gradient"/>
              <v:path arrowok="t" o:connecttype="custom" o:connectlocs="6513515,323362;6236999,43913;6224320,33489;6210434,24175;6194435,16190;6177530,9980;6159116,5101;6140400,1996;6121985,222;3629722,0;3607081,887;3586554,3549;3568139,8206;3550933,15081;3534632,24175;3518934,35707;3503539,50123;3488143,66979;20527,320700;11773,321144;4830,322918;2717,324693;906,326910;0,329794;0,333342;6955155,1391920;6955155,349532;6953344,341770;6950929,335782;6946401,330903;6940665,327576;6933420,325358;6924666,324027;6914704,323362" o:connectangles="0,0,0,0,0,0,0,0,0,0,0,0,0,0,0,0,0,0,0,0,0,0,0,0,0,0,0,0,0,0,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1663D"/>
    <w:rsid w:val="00036946"/>
    <w:rsid w:val="0006014F"/>
    <w:rsid w:val="00073774"/>
    <w:rsid w:val="00097EBE"/>
    <w:rsid w:val="000C2760"/>
    <w:rsid w:val="00131B62"/>
    <w:rsid w:val="0013719C"/>
    <w:rsid w:val="00146CB0"/>
    <w:rsid w:val="00161A70"/>
    <w:rsid w:val="001C1C67"/>
    <w:rsid w:val="001D5639"/>
    <w:rsid w:val="00233DD6"/>
    <w:rsid w:val="00244F9B"/>
    <w:rsid w:val="00252EEC"/>
    <w:rsid w:val="00255662"/>
    <w:rsid w:val="002752E0"/>
    <w:rsid w:val="002A31A8"/>
    <w:rsid w:val="002A7304"/>
    <w:rsid w:val="00307693"/>
    <w:rsid w:val="00322B87"/>
    <w:rsid w:val="00323B9B"/>
    <w:rsid w:val="00326885"/>
    <w:rsid w:val="00337586"/>
    <w:rsid w:val="00372BAD"/>
    <w:rsid w:val="0038591A"/>
    <w:rsid w:val="00393C9D"/>
    <w:rsid w:val="003B1B89"/>
    <w:rsid w:val="003B48E6"/>
    <w:rsid w:val="003E4133"/>
    <w:rsid w:val="0041216E"/>
    <w:rsid w:val="004166EF"/>
    <w:rsid w:val="00443A54"/>
    <w:rsid w:val="0048041B"/>
    <w:rsid w:val="004817BD"/>
    <w:rsid w:val="004B04D2"/>
    <w:rsid w:val="004B28A2"/>
    <w:rsid w:val="004B74EA"/>
    <w:rsid w:val="004D3A9B"/>
    <w:rsid w:val="00510412"/>
    <w:rsid w:val="00512D50"/>
    <w:rsid w:val="005651F5"/>
    <w:rsid w:val="0058161E"/>
    <w:rsid w:val="00592012"/>
    <w:rsid w:val="005C0D55"/>
    <w:rsid w:val="005D792C"/>
    <w:rsid w:val="00630FF3"/>
    <w:rsid w:val="0065157F"/>
    <w:rsid w:val="00652FBA"/>
    <w:rsid w:val="00681AC5"/>
    <w:rsid w:val="00691554"/>
    <w:rsid w:val="00693C0E"/>
    <w:rsid w:val="006A44CD"/>
    <w:rsid w:val="006B61BD"/>
    <w:rsid w:val="006C47A1"/>
    <w:rsid w:val="006D54FB"/>
    <w:rsid w:val="00711D83"/>
    <w:rsid w:val="00712A91"/>
    <w:rsid w:val="007603EF"/>
    <w:rsid w:val="00784A2A"/>
    <w:rsid w:val="008105D2"/>
    <w:rsid w:val="00886F7B"/>
    <w:rsid w:val="00891AAB"/>
    <w:rsid w:val="0089779B"/>
    <w:rsid w:val="008C05C5"/>
    <w:rsid w:val="008C46F9"/>
    <w:rsid w:val="00975A97"/>
    <w:rsid w:val="009B7244"/>
    <w:rsid w:val="009C36B9"/>
    <w:rsid w:val="009D7657"/>
    <w:rsid w:val="00A13EB0"/>
    <w:rsid w:val="00A2106F"/>
    <w:rsid w:val="00A51849"/>
    <w:rsid w:val="00A622BE"/>
    <w:rsid w:val="00A64179"/>
    <w:rsid w:val="00AA4883"/>
    <w:rsid w:val="00AE5474"/>
    <w:rsid w:val="00B21C9C"/>
    <w:rsid w:val="00B354FB"/>
    <w:rsid w:val="00B92C46"/>
    <w:rsid w:val="00BD3E0E"/>
    <w:rsid w:val="00BD77A1"/>
    <w:rsid w:val="00C27AB4"/>
    <w:rsid w:val="00C47BA3"/>
    <w:rsid w:val="00C53226"/>
    <w:rsid w:val="00C53DA5"/>
    <w:rsid w:val="00C72D11"/>
    <w:rsid w:val="00C83F70"/>
    <w:rsid w:val="00CB5472"/>
    <w:rsid w:val="00CD3772"/>
    <w:rsid w:val="00D52B4D"/>
    <w:rsid w:val="00DC66B2"/>
    <w:rsid w:val="00DE4C3A"/>
    <w:rsid w:val="00E175D3"/>
    <w:rsid w:val="00E30354"/>
    <w:rsid w:val="00E34639"/>
    <w:rsid w:val="00E42903"/>
    <w:rsid w:val="00E502A4"/>
    <w:rsid w:val="00E507A5"/>
    <w:rsid w:val="00E67D93"/>
    <w:rsid w:val="00E838EB"/>
    <w:rsid w:val="00E87D59"/>
    <w:rsid w:val="00EB3B2D"/>
    <w:rsid w:val="00EC73F9"/>
    <w:rsid w:val="00ED7116"/>
    <w:rsid w:val="00F42B20"/>
    <w:rsid w:val="00F50BBE"/>
    <w:rsid w:val="00FB26D4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161E"/>
    <w:pPr>
      <w:spacing w:after="100" w:line="276" w:lineRule="auto"/>
    </w:pPr>
    <w:rPr>
      <w:rFonts w:eastAsiaTheme="minorEastAsia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161E"/>
    <w:pPr>
      <w:spacing w:after="100" w:line="276" w:lineRule="auto"/>
    </w:pPr>
    <w:rPr>
      <w:rFonts w:eastAsiaTheme="minorEastAsia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0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F46CDD">
          <w:pPr>
            <w:pStyle w:val="03B385268F6744ECB773043DEFD566EA"/>
          </w:pPr>
          <w:r w:rsidRPr="003B48E6">
            <w:t>Introduction</w:t>
          </w:r>
        </w:p>
      </w:docPartBody>
    </w:docPart>
    <w:docPart>
      <w:docPartPr>
        <w:name w:val="4AF20EC238114D06B870EF36D04F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BCA11-EDE7-42C4-A7A2-8A20FB68A9A8}"/>
      </w:docPartPr>
      <w:docPartBody>
        <w:p w:rsidR="00B93064" w:rsidRDefault="00F46CDD">
          <w:pPr>
            <w:pStyle w:val="4AF20EC238114D06B870EF36D04F5A9B"/>
          </w:pPr>
          <w:r>
            <w:t>Service Title 01</w:t>
          </w:r>
        </w:p>
      </w:docPartBody>
    </w:docPart>
    <w:docPart>
      <w:docPartPr>
        <w:name w:val="237B9B6F9A9E44488565E7E7C0B68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F8E21-747A-4A7B-A751-BC65B7EFCC9A}"/>
      </w:docPartPr>
      <w:docPartBody>
        <w:p w:rsidR="00B93064" w:rsidRDefault="00F46CDD">
          <w:pPr>
            <w:pStyle w:val="237B9B6F9A9E44488565E7E7C0B68FF4"/>
          </w:pPr>
          <w:r>
            <w:t>Service Title 02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F28F1"/>
    <w:rsid w:val="004767D5"/>
    <w:rsid w:val="007230A1"/>
    <w:rsid w:val="007559C3"/>
    <w:rsid w:val="007D375C"/>
    <w:rsid w:val="007E6FB7"/>
    <w:rsid w:val="0082634F"/>
    <w:rsid w:val="00A134BC"/>
    <w:rsid w:val="00B93064"/>
    <w:rsid w:val="00BA2565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719A99-4270-4E6F-BC8D-932AD6DA2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29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services directory</vt:lpstr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services directory</dc:title>
  <dc:creator>sys</dc:creator>
  <cp:lastModifiedBy>sys</cp:lastModifiedBy>
  <cp:revision>17</cp:revision>
  <cp:lastPrinted>2009-04-08T13:35:00Z</cp:lastPrinted>
  <dcterms:created xsi:type="dcterms:W3CDTF">2017-05-18T09:46:00Z</dcterms:created>
  <dcterms:modified xsi:type="dcterms:W3CDTF">2017-05-18T16:01:00Z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