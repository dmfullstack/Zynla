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8C05C5" w:rsidRPr="009D71CB" w:rsidRDefault="000B0190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2F4EAC19" wp14:editId="782D12AC">
                <wp:simplePos x="0" y="0"/>
                <wp:positionH relativeFrom="margin">
                  <wp:posOffset>43249</wp:posOffset>
                </wp:positionH>
                <wp:positionV relativeFrom="margin">
                  <wp:posOffset>67962</wp:posOffset>
                </wp:positionV>
                <wp:extent cx="7191632" cy="9389745"/>
                <wp:effectExtent l="0" t="0" r="9525" b="1905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632" cy="938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32E24" w:rsidRDefault="00332E24" w:rsidP="00332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.4pt;margin-top:5.35pt;width:566.25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jnIwIAADIEAAAOAAAAZHJzL2Uyb0RvYy54bWysU8GO2jAQvVfqP1i+lxBgF4gIqxWrrSpt&#10;u6tu+wHGcYhVx+OODYF+fcdOoLS9Vb1YnrH95s2b59XdsTXsoNBrsCXPR2POlJVQabsr+dcvj+8W&#10;nPkgbCUMWFXyk/L8bv32zapzhZpAA6ZSyAjE+qJzJW9CcEWWedmoVvgROGXpsAZsRaAQd1mFoiP0&#10;1mST8fg26wArhyCV95R96A/5OuHXtZLhua69CsyUnLiFtGJat3HN1itR7FC4RsuBhvgHFq3Qlope&#10;oB5EEGyP+i+oVksED3UYSWgzqGstVeqBusnHf3Tz2ginUi8kjncXmfz/g5WfDi/IdEWzm084s6Kl&#10;IX0m2YTdGcWmUaDO+YLuvboXjC169wTym2cWNg3dUveI0DVKVEQrj/ez3x7EwNNTtu0+QkXoYh8g&#10;aXWssY2ApAI7ppGcLiNRx8AkJef5Mr+dEjNJZ8vpYjmf3aQaojg/d+jDewUti5uSI5FP8OLw5EOk&#10;I4rzlUQfjK4etTEpiD5TG4PsIMghQkplwyw9N/uW+PZ5ctp48AqlyVF9enFOU4nk2IiUCvrrIsbG&#10;UhZi0Z5Pn6EeB4ZnjXqtw3F7HGTfQnUi6RB649JHo00D+IOzjkxbcv99L1BxZj5Ykn+Zz2bR5SmY&#10;3cwnFOD1yfb6RFhJUCUPnPXbTeh/xt6h3jVUKU9KWLinkdU6iRmp9qyGQZMxU8vDJ4rOv47TrV9f&#10;ff0TAAD//wMAUEsDBBQABgAIAAAAIQAvFf5L4gAAAAoBAAAPAAAAZHJzL2Rvd25yZXYueG1sTI/N&#10;TsMwEITvSLyDtUjcqNOmKm2IU5U/UcoBERDiuI1NEjVeR7bbhrdne4Lbzs5q5tt8OdhOHIwPrSMF&#10;41ECwlDldEu1go/3x6s5iBCRNHaOjIIfE2BZnJ/lmGl3pDdzKGMtOIRChgqaGPtMylA1xmIYud4Q&#10;e9/OW4wsfS21xyOH205OkmQmLbbEDQ325q4x1a7cWwWv6er+Njxvdk/r8uXhswzoJ18bpS4vhtUN&#10;iGiG+HcMJ3xGh4KZtm5POohOwYzBI6+TaxAne5wuUhBbnqbzxRRkkcv/LxS/AAAA//8DAFBLAQIt&#10;ABQABgAIAAAAIQC2gziS/gAAAOEBAAATAAAAAAAAAAAAAAAAAAAAAABbQ29udGVudF9UeXBlc10u&#10;eG1sUEsBAi0AFAAGAAgAAAAhADj9If/WAAAAlAEAAAsAAAAAAAAAAAAAAAAALwEAAF9yZWxzLy5y&#10;ZWxzUEsBAi0AFAAGAAgAAAAhABQ4uOcjAgAAMgQAAA4AAAAAAAAAAAAAAAAALgIAAGRycy9lMm9E&#10;b2MueG1sUEsBAi0AFAAGAAgAAAAhAC8V/kviAAAACgEAAA8AAAAAAAAAAAAAAAAAfQQAAGRycy9k&#10;b3ducmV2LnhtbFBLBQYAAAAABAAEAPMAAACMBQAAAAA=&#10;" fillcolor="#e5dfec [663]" stroked="f">
                <v:textbox>
                  <w:txbxContent>
                    <w:p w:rsidR="00332E24" w:rsidRDefault="00332E24" w:rsidP="00332E24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6D54FB" w:rsidRPr="00DE4C3A" w:rsidRDefault="00A0253A" w:rsidP="00A0253A">
      <w:pPr>
        <w:pStyle w:val="Header"/>
        <w:tabs>
          <w:tab w:val="clear" w:pos="4680"/>
          <w:tab w:val="clear" w:pos="9360"/>
        </w:tabs>
        <w:jc w:val="center"/>
        <w:rPr>
          <w:rFonts w:ascii="Arial" w:hAnsi="Arial" w:cs="Arial"/>
          <w:noProof/>
          <w:lang w:bidi="ar-SA"/>
        </w:rPr>
        <w:sectPr w:rsidR="006D54FB" w:rsidRPr="00DE4C3A" w:rsidSect="008C05C5">
          <w:footerReference w:type="default" r:id="rId10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077387" wp14:editId="36E7BE36">
                <wp:simplePos x="0" y="0"/>
                <wp:positionH relativeFrom="column">
                  <wp:posOffset>706755</wp:posOffset>
                </wp:positionH>
                <wp:positionV relativeFrom="paragraph">
                  <wp:posOffset>3857625</wp:posOffset>
                </wp:positionV>
                <wp:extent cx="3200400" cy="91694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253A">
                              <w:rPr>
                                <w:b/>
                                <w:sz w:val="36"/>
                                <w:szCs w:val="36"/>
                              </w:rPr>
                              <w:t>{DOMAINNAME}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9" o:spid="_x0000_s1027" type="#_x0000_t202" style="position:absolute;left:0;text-align:left;margin-left:55.65pt;margin-top:303.75pt;width:252pt;height:7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YigQIAAG0FAAAOAAAAZHJzL2Uyb0RvYy54bWysVE1PGzEQvVfqf7B8L5tAoE3EBqUgqkoI&#10;UKHi7HhtsqrX49pOsumv77N3N0S0F6pedu2ZN+N583V+0TaGbZQPNdmSj49GnCkrqartc8m/P15/&#10;+MRZiMJWwpBVJd+pwC/m79+db91MHdOKTKU8gxMbZltX8lWMblYUQa5UI8IROWWh1OQbEXH1z0Xl&#10;xRbeG1Mcj0ZnxZZ85TxJFQKkV52Sz7N/rZWMd1oHFZkpOWKL+evzd5m+xfxczJ69cKta9mGIf4ii&#10;EbXFo3tXVyIKtvb1H66aWnoKpOORpKYgrWupMgewGY9esXlYCacyFyQnuH2awv9zK283957VVcnP&#10;Pk45s6JBkR5VG9lnalmSIUNbF2YAPjhAYwsFKj3IA4SJeKt9k/6gxKBHrnf7/CZ3EsITVGwygkpC&#10;Nx2fTSe5AMWLtfMhflHUsHQouUf9clrF5iZERALoAEmPWbqujck1NJZtQeLkdJQN9hpYGJuwKndD&#10;7yYx6iLPp7gzKmGM/aY0spEJJEHuQ3VpPNsIdJCQUtmYuWe/QCeURhBvMezxL1G9xbjjMbxMNu6N&#10;m9qSz+xfhV39GELWHR6JPOCdjrFdtrkN9oVdUrVDvT11MxOcvK5RlBsR4r3wGBLUEYMf7/DRhpB8&#10;6k+crcj/+ps84dG70HK2xdCVPPxcC684M18tuno6nqAlWMyXyenHY1z8oWZ5qLHr5pJQlTFWjJP5&#10;mPDRDEftqXnCflikV6ESVuLtksfheBm7VYD9ItVikUGYSyfijX1wMrlORUot99g+Ce/6vozo6Fsa&#10;xlPMXrVnh02WlhbrSLrOvZvy3GW1zz9mOrd0v3/S0ji8Z9TLlpz/BgAA//8DAFBLAwQUAAYACAAA&#10;ACEA4Tyh6uIAAAALAQAADwAAAGRycy9kb3ducmV2LnhtbEyPy07DMBBF90j8gzVI7KjjoqRtGqeq&#10;IlVICBYt3bCbxG4S4UeI3Tbw9QwrWN6Zoztnis1kDbvoMfTeSRCzBJh2jVe9ayUc33YPS2AholNo&#10;vNMSvnSATXl7U2Cu/NXt9eUQW0YlLuQooYtxyDkPTacthpkftKPdyY8WI8Wx5WrEK5Vbw+dJknGL&#10;vaMLHQ666nTzcThbCc/V7hX39dwuv0319HLaDp/H91TK+7tpuwYW9RT/YPjVJ3Uoyan2Z6cCM5SF&#10;eCRUQpYsUmBEZCKlSS1hkYoV8LLg/38ofwAAAP//AwBQSwECLQAUAAYACAAAACEAtoM4kv4AAADh&#10;AQAAEwAAAAAAAAAAAAAAAAAAAAAAW0NvbnRlbnRfVHlwZXNdLnhtbFBLAQItABQABgAIAAAAIQA4&#10;/SH/1gAAAJQBAAALAAAAAAAAAAAAAAAAAC8BAABfcmVscy8ucmVsc1BLAQItABQABgAIAAAAIQAQ&#10;W7YigQIAAG0FAAAOAAAAAAAAAAAAAAAAAC4CAABkcnMvZTJvRG9jLnhtbFBLAQItABQABgAIAAAA&#10;IQDhPKHq4gAAAAsBAAAPAAAAAAAAAAAAAAAAANsEAABkcnMvZG93bnJldi54bWxQSwUGAAAAAAQA&#10;BADzAAAA6g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0253A">
                        <w:rPr>
                          <w:b/>
                          <w:sz w:val="36"/>
                          <w:szCs w:val="36"/>
                        </w:rPr>
                        <w:t>{DOMAINNAME}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A2DE09" wp14:editId="402CE985">
                <wp:simplePos x="0" y="0"/>
                <wp:positionH relativeFrom="column">
                  <wp:posOffset>2255108</wp:posOffset>
                </wp:positionH>
                <wp:positionV relativeFrom="paragraph">
                  <wp:posOffset>5174598</wp:posOffset>
                </wp:positionV>
                <wp:extent cx="2162433" cy="605481"/>
                <wp:effectExtent l="0" t="0" r="0" b="444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33" cy="60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253A">
                              <w:rPr>
                                <w:b/>
                                <w:sz w:val="40"/>
                                <w:szCs w:val="40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8" type="#_x0000_t202" style="position:absolute;left:0;text-align:left;margin-left:177.55pt;margin-top:407.45pt;width:170.25pt;height:4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YhgwIAAG0FAAAOAAAAZHJzL2Uyb0RvYy54bWysVE1PGzEQvVfqf7B8L5uEkKYRG5SCqCoh&#10;QIWKs+O1yapej2s7yaa/vs/ebIhoL1S97Nozb8Yzbz7OL9rGsI3yoSZb8uHJgDNlJVW1fS7598fr&#10;D1POQhS2EoasKvlOBX4xf//ufOtmakQrMpXyDE5smG1dyVcxullRBLlSjQgn5JSFUpNvRMTVPxeV&#10;F1t4b0wxGgwmxZZ85TxJFQKkV52Sz7N/rZWMd1oHFZkpOWKL+evzd5m+xfxczJ69cKta7sMQ/xBF&#10;I2qLRw+urkQUbO3rP1w1tfQUSMcTSU1BWtdS5RyQzXDwKpuHlXAq5wJygjvQFP6fW3m7ufesrko+&#10;mYIfKxoU6VG1kX2mliUZGNq6MAPwwQEaWyhQ6V4eIEyJt9o36Y+UGPTwtTvwm9xJCEfDyWh8esqZ&#10;hG4yOBtPs5vixdr5EL8oalg6lNyjfplWsbkJEZEA2kPSY5aua2NyDY1lWzg9PRtkg4MGFsYmrMrd&#10;sHeTMuoiz6e4MyphjP2mNNjICSRB7kN1aTzbCHSQkFLZ2Aed0QmlEcRbDPf4l6jeYtzlAYv8Mtl4&#10;MG5qSz5n/yrs6kcfsu7wIPIo73SM7bLNbTDqC7ukaod6e+pmJjh5XaMoNyLEe+ExJCgxBj/e4aMN&#10;gXzanzhbkf/1N3nCo3eh5WyLoSt5+LkWXnFmvlp09afheJymNF/GZx9HuPhjzfJYY9fNJaEqQ6wY&#10;J/Mx4aPpj9pT84T9sEivQiWsxNslj/3xMnarAPtFqsUigzCXTsQb++Bkcp1YTi332D4J7/Z9GdHR&#10;t9SPp5i9as8OmywtLdaRdJ17N/HcsbrnHzOdW3q/f9LSOL5n1MuWnP8GAAD//wMAUEsDBBQABgAI&#10;AAAAIQCElBI44wAAAAsBAAAPAAAAZHJzL2Rvd25yZXYueG1sTI9NT4NAFEX3Jv6HyTNxZwdaIYA8&#10;moakMTG6aO3G3cC8AnE+kJm26K93XNXlyz2597xyPWvFzjS5wRqEeBEBI9NaOZgO4fC+fciAOS+M&#10;FMoaQvgmB+vq9qYUhbQXs6Pz3ncslBhXCITe+7Hg3LU9aeEWdiQTsqOdtPDhnDouJ3EJ5VrxZRSl&#10;XIvBhIVejFT31H7uTxrhpd6+iV2z1NmPqp9fj5vx6/CRIN7fzZsnYJ5mf4XhTz+oQxWcGnsy0jGF&#10;sEqSOKAIWfyYAwtEmicpsAYhj6MV8Krk/3+ofgEAAP//AwBQSwECLQAUAAYACAAAACEAtoM4kv4A&#10;AADhAQAAEwAAAAAAAAAAAAAAAAAAAAAAW0NvbnRlbnRfVHlwZXNdLnhtbFBLAQItABQABgAIAAAA&#10;IQA4/SH/1gAAAJQBAAALAAAAAAAAAAAAAAAAAC8BAABfcmVscy8ucmVsc1BLAQItABQABgAIAAAA&#10;IQBC7XYhgwIAAG0FAAAOAAAAAAAAAAAAAAAAAC4CAABkcnMvZTJvRG9jLnhtbFBLAQItABQABgAI&#10;AAAAIQCElBI44wAAAAsBAAAPAAAAAAAAAAAAAAAAAN0EAABkcnMvZG93bnJldi54bWxQSwUGAAAA&#10;AAQABADzAAAA7Q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A0253A">
                        <w:rPr>
                          <w:b/>
                          <w:sz w:val="40"/>
                          <w:szCs w:val="40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32E890DE" wp14:editId="1F0A7023">
            <wp:extent cx="3818238" cy="2199444"/>
            <wp:effectExtent l="19050" t="0" r="11430" b="696595"/>
            <wp:docPr id="678" name="Picture 678" descr="C:\Users\sys\AppData\Local\Microsoft\Windows\Temporary Internet Files\Content.IE5\FPSZIWP3\breveon813-b6e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\AppData\Local\Microsoft\Windows\Temporary Internet Files\Content.IE5\FPSZIWP3\breveon813-b6e88[1]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78" cy="2199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332E24" w:rsidRPr="00332E24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editId="36B11C9B">
                <wp:simplePos x="0" y="0"/>
                <wp:positionH relativeFrom="column">
                  <wp:posOffset>2051926</wp:posOffset>
                </wp:positionH>
                <wp:positionV relativeFrom="paragraph">
                  <wp:posOffset>1309816</wp:posOffset>
                </wp:positionV>
                <wp:extent cx="2374265" cy="1403985"/>
                <wp:effectExtent l="0" t="0" r="2667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24" w:rsidRDefault="00332E24" w:rsidP="00A02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61.55pt;margin-top:103.15pt;width:186.95pt;height:110.55pt;z-index:25180160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NQJgIAAEwEAAAOAAAAZHJzL2Uyb0RvYy54bWysVNtu2zAMfR+wfxD0vthxkjYx4hRdugwD&#10;ugvQ7gNkWY6FSaIgqbGzrx8lp2l2exnmB4EUqUPykPT6ZtCKHITzEkxFp5OcEmE4NNLsK/r1cfdm&#10;SYkPzDRMgREVPQpPbzavX617W4oCOlCNcARBjC97W9EuBFtmmeed0MxPwAqDxhacZgFVt88ax3pE&#10;1yor8vwq68E11gEX3uPt3Wikm4TftoKHz23rRSCqophbSKdLZx3PbLNm5d4x20l+SoP9QxaaSYNB&#10;z1B3LDDy5ORvUFpyBx7aMOGgM2hbyUWqAauZ5r9U89AxK1ItSI63Z5r8/4Plnw5fHJFNRWf5NSWG&#10;aWzSoxgCeQsDKSI/vfUluj1YdAwDXmOfU63e3gP/5omBbcfMXtw6B30nWIP5TePL7OLpiOMjSN1/&#10;hAbDsKcACWhonY7kIR0E0bFPx3NvYiocL4vZ9by4WlDC0Tad57PVcpFisPL5uXU+vBegSRQq6rD5&#10;CZ4d7n2I6bDy2SVG86Bks5NKJcXt661y5MBwUHbpO6H/5KYM6Su6WhSLkYG/QuTp+xOElgEnXkld&#10;0eXZiZWRt3emSfMYmFSjjCkrcyIycjeyGIZ6GHsWA0SSa2iOyKyDccBxIVHowH2npMfhrqjB7aNE&#10;fTDYm9V0Po+7kJT54rpAxV1a6ksLMxyBKhooGcVtSPuTWLO32MOdTOy+5HFKGEc2kX5ar7gTl3ry&#10;evkJbH4AAAD//wMAUEsDBBQABgAIAAAAIQC+pfBi4wAAAAsBAAAPAAAAZHJzL2Rvd25yZXYueG1s&#10;TI/BTsMwEETvSPyDtUjcqNOkcmiIU0WVUC9cmiLR3tx4SULjdRS7beDrMadyXO3TzJt8NZmeXXB0&#10;nSUJ81kEDKm2uqNGwvvu9ekZmPOKtOotoYRvdLAq7u9ylWl7pS1eKt+wEEIuUxJa74eMc1e3aJSb&#10;2QEp/D7taJQP59hwPaprCDc9j6NIcKM6Cg2tGnDdYn2qzkbCIVpvhajSfbkp7dfPaZfsP942Uj4+&#10;TOULMI+Tv8Hwpx/UoQhOR3sm7VgvIYmTeUAlxJFIgAVCLNOw7ihhEacL4EXO/28ofgEAAP//AwBQ&#10;SwECLQAUAAYACAAAACEAtoM4kv4AAADhAQAAEwAAAAAAAAAAAAAAAAAAAAAAW0NvbnRlbnRfVHlw&#10;ZXNdLnhtbFBLAQItABQABgAIAAAAIQA4/SH/1gAAAJQBAAALAAAAAAAAAAAAAAAAAC8BAABfcmVs&#10;cy8ucmVsc1BLAQItABQABgAIAAAAIQC6ukNQJgIAAEwEAAAOAAAAAAAAAAAAAAAAAC4CAABkcnMv&#10;ZTJvRG9jLnhtbFBLAQItABQABgAIAAAAIQC+pfBi4wAAAAsBAAAPAAAAAAAAAAAAAAAAAIAEAABk&#10;cnMvZG93bnJldi54bWxQSwUGAAAAAAQABADzAAAAkAUAAAAA&#10;">
                <v:textbox style="mso-fit-shape-to-text:t">
                  <w:txbxContent>
                    <w:p w:rsidR="00332E24" w:rsidRDefault="00332E24" w:rsidP="00A025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2EE7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79015A" wp14:editId="5F358A19">
                <wp:simplePos x="0" y="0"/>
                <wp:positionH relativeFrom="column">
                  <wp:posOffset>3984625</wp:posOffset>
                </wp:positionH>
                <wp:positionV relativeFrom="paragraph">
                  <wp:posOffset>5260975</wp:posOffset>
                </wp:positionV>
                <wp:extent cx="2751455" cy="167703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5E" w:rsidRDefault="003577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0" type="#_x0000_t202" style="position:absolute;left:0;text-align:left;margin-left:313.75pt;margin-top:414.25pt;width:216.65pt;height:13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r7gwIAAG4FAAAOAAAAZHJzL2Uyb0RvYy54bWysVFtv0zAUfkfiP1h+Z0lvK1RNp9JpCGna&#10;Jla0Z9ex2wjbx9huk/LrOXaSriq8DPGSHJ/z+fO5z28archBOF+BKejgKqdEGA5lZbYF/b6++/CR&#10;Eh+YKZkCIwp6FJ7eLN6/m9d2JoawA1UKR5DE+FltC7oLwc6yzPOd0MxfgRUGjRKcZgGPbpuVjtXI&#10;rlU2zPPrrAZXWgdceI/a29ZIF4lfSsHDo5ReBKIKir6F9HXpu4nfbDFns61jdlfxzg32D15oVhl8&#10;9ER1ywIje1f9QaUr7sCDDFccdAZSVlykGDCaQX4RzfOOWZFiweR4e0qT/3+0/OHw5EhVFnSUDykx&#10;TGOR1qIJ5DM0JOowQ7X1MwQ+W4SGBg1Y6V7vURkDb6TT8Y8hEbRjro+n/EY6jsrhdDIYTyaUcLQN&#10;rqfTfDSJPNnrdet8+CJAkygU1GEBU17Z4d6HFtpD4msG7iqlUhGVIXVBr0eTPF04WZBcmYgVqR06&#10;mhhS63qSwlGJiFHmm5CYjhRBVKRGFCvlyIFhCzHOhQkp+MSL6IiS6MRbLnb4V6/ecrmNo38ZTDhd&#10;1pUBl6K/cLv80bssWzzm/CzuKIZm06Q+GPeV3UB5xII7aIfGW35XYVHumQ9PzOGUYI1x8sMjfqQC&#10;TD50EiU7cL/+po94bF60UlLj1BXU/9wzJyhRXw229afBeBzHNB3Gk+kQD+7csjm3mL1eAVZlgDvG&#10;8iRGfFC9KB3oF1wQy/gqmpjh+HZBQy+uQrsLcMFwsVwmEA6mZeHePFseqWORYsutmxfmbNeXAVv6&#10;Afr5ZLOL9myx8aaB5T6ArFLvxjy3We3yj0Odur9bQHFrnJ8T6nVNLn4DAAD//wMAUEsDBBQABgAI&#10;AAAAIQAmfN3v4gAAAA0BAAAPAAAAZHJzL2Rvd25yZXYueG1sTI/BTsMwEETvSPyDtUjcqI2lhhDi&#10;VFWkCgnRQ0sv3JzYTSLidYjdNvD13ZzgNqN9mp3JV5Pr2dmOofOo4HEhgFmsvemwUXD42DykwELU&#10;aHTv0Sr4sQFWxe1NrjPjL7iz531sGIVgyLSCNsYh4zzUrXU6LPxgkW5HPzodyY4NN6O+ULjruRQi&#10;4U53SB9aPdiytfXX/uQUvJWbrd5V0qW/ffn6flwP34fPpVL3d9P6BVi0U/yDYa5P1aGgTpU/oQms&#10;V5DIpyWhClKZkpgJkQhaU83qWSbAi5z/X1FcAQAA//8DAFBLAQItABQABgAIAAAAIQC2gziS/gAA&#10;AOEBAAATAAAAAAAAAAAAAAAAAAAAAABbQ29udGVudF9UeXBlc10ueG1sUEsBAi0AFAAGAAgAAAAh&#10;ADj9If/WAAAAlAEAAAsAAAAAAAAAAAAAAAAALwEAAF9yZWxzLy5yZWxzUEsBAi0AFAAGAAgAAAAh&#10;AF336vuDAgAAbgUAAA4AAAAAAAAAAAAAAAAALgIAAGRycy9lMm9Eb2MueG1sUEsBAi0AFAAGAAgA&#10;AAAhACZ83e/iAAAADQEAAA8AAAAAAAAAAAAAAAAA3QQAAGRycy9kb3ducmV2LnhtbFBLBQYAAAAA&#10;BAAEAPMAAADsBQAAAAA=&#10;" filled="f" stroked="f" strokeweight=".5pt">
                <v:textbox>
                  <w:txbxContent>
                    <w:p w:rsidR="0035775E" w:rsidRDefault="0035775E"/>
                  </w:txbxContent>
                </v:textbox>
              </v:shape>
            </w:pict>
          </mc:Fallback>
        </mc:AlternateContent>
      </w:r>
      <w:r w:rsidR="009D71CB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58EB37" wp14:editId="2F447732">
                <wp:simplePos x="0" y="0"/>
                <wp:positionH relativeFrom="column">
                  <wp:posOffset>4973320</wp:posOffset>
                </wp:positionH>
                <wp:positionV relativeFrom="paragraph">
                  <wp:posOffset>7002780</wp:posOffset>
                </wp:positionV>
                <wp:extent cx="481330" cy="682625"/>
                <wp:effectExtent l="0" t="0" r="1397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53694190"/>
                              <w:picture/>
                            </w:sdtPr>
                            <w:sdtEndPr/>
                            <w:sdtContent>
                              <w:p w:rsidR="005D792C" w:rsidRDefault="009D71CB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0DBEAE7C" wp14:editId="67387082">
                                      <wp:extent cx="481330" cy="419619"/>
                                      <wp:effectExtent l="0" t="0" r="0" b="0"/>
                                      <wp:docPr id="30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1330" cy="4196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1" type="#_x0000_t202" style="position:absolute;left:0;text-align:left;margin-left:391.6pt;margin-top:551.4pt;width:37.9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SswIAALQFAAAOAAAAZHJzL2Uyb0RvYy54bWysVFtvmzAUfp+0/2D5nXIpoYBKpjaEaVJ3&#10;kdr9AMeYYA1sZjsh3bT/vmMTkl5epm08INvn+PP3ndv1u0PfoT1TmktR4PAiwIgJKmsutgX++lB5&#10;KUbaEFGTTgpW4Eem8bvl2zfX45CzSLayq5lCACJ0Pg4Fbo0Zct/XtGU90RdyYAKMjVQ9MbBVW79W&#10;ZAT0vvOjIEj8Uap6UJIyreG0nIx46fCbhlHzuWk0M6grMHAz7q/cf2P//vKa5FtFhpbTIw3yFyx6&#10;wgU8eoIqiSFop/grqJ5TJbVszAWVvS+bhlPmNICaMHih5r4lA3NaIDh6OIVJ/z9Y+mn/RSFeFzhZ&#10;YCRIDzl6YAeDbuUBhXAGARoHnYPf/QCe5gAGSLQTq4c7Sb9pJOSqJWLLbpSSY8tIDQRDe9N/cnXC&#10;0RZkM36UNTxEdkY6oEOjehs9iAcCdEjU4yk5lgyFwzgNLy/BQsGUpFESOW4+yefLg9LmPZM9sosC&#10;K8i9Ayf7O20sGZLPLvYtISvedS7/nXh2AI7TCTwNV63NknDp/JkF2Tpdp7EXR8nai4Oy9G6qVewl&#10;VXi1KC/L1aoMf9l3wzhveV0zYZ+ZSyuM/yx1xyKfiuJUXFp2vLZwlpJW282qU2hPoLQr97mQg+Xs&#10;5j+n4YIAWl5ICqM4uI0yr0rSKy+u4oWXXQWpF4TZbZYEcRaX1XNJd1ywf5eExgJnC8ijk3Mm/UJb&#10;4L7X2kjecwPDo+N9gdOTE8ltBa5F7VJrCO+m9ZNQWPrnUEC650S7erUlOhWrOWwOrjdObbCR9SMU&#10;sJJQYFCLMPhg0Ur1A6MRhkiB9fcdUQyj7oOAJrATZ16oebGZF0RQuFpgahRG02Zlptm0GxTftoA9&#10;NZqQN9AqDXdlbHtq4nFsMBgNTs1xjNnZ83TvvM7DdvkbAAD//wMAUEsDBBQABgAIAAAAIQDZn4BV&#10;4QAAAA0BAAAPAAAAZHJzL2Rvd25yZXYueG1sTI/BTsMwEETvSPyDtUhcUGsnFRBCnKoUUU4c0vIB&#10;brxNosbrKHbbwNeznOC4M0+zM8Vycr044xg6TxqSuQKBVHvbUaPhc/c2y0CEaMia3hNq+MIAy/L6&#10;qjC59Req8LyNjeAQCrnR0MY45FKGukVnwtwPSOwd/OhM5HNspB3NhcNdL1OlHqQzHfGH1gy4brE+&#10;bk9OA64q//1xDBtXvbyuN4eO8E6+a317M62eQUSc4h8Mv/W5OpTcae9PZIPoNTxmi5RRNhKV8ghG&#10;svsnnrdnKU3UAmRZyP8ryh8AAAD//wMAUEsBAi0AFAAGAAgAAAAhALaDOJL+AAAA4QEAABMAAAAA&#10;AAAAAAAAAAAAAAAAAFtDb250ZW50X1R5cGVzXS54bWxQSwECLQAUAAYACAAAACEAOP0h/9YAAACU&#10;AQAACwAAAAAAAAAAAAAAAAAvAQAAX3JlbHMvLnJlbHNQSwECLQAUAAYACAAAACEA1owQ0rMCAAC0&#10;BQAADgAAAAAAAAAAAAAAAAAuAgAAZHJzL2Uyb0RvYy54bWxQSwECLQAUAAYACAAAACEA2Z+AVeEA&#10;AAANAQAADwAAAAAAAAAAAAAAAAANBQAAZHJzL2Rvd25yZXYueG1sUEsFBgAAAAAEAAQA8wAAABsG&#10;AAAAAA==&#10;" filled="f" stroked="f">
                <v:textbox inset="0,0,0,0">
                  <w:txbxContent>
                    <w:sdt>
                      <w:sdtPr>
                        <w:id w:val="-153694190"/>
                        <w:picture/>
                      </w:sdtPr>
                      <w:sdtEndPr/>
                      <w:sdtContent>
                        <w:p w:rsidR="005D792C" w:rsidRDefault="009D71C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0DBEAE7C" wp14:editId="67387082">
                                <wp:extent cx="481330" cy="419619"/>
                                <wp:effectExtent l="0" t="0" r="0" b="0"/>
                                <wp:docPr id="30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1330" cy="419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F85922" wp14:editId="05804313">
                <wp:simplePos x="0" y="0"/>
                <wp:positionH relativeFrom="column">
                  <wp:posOffset>834081</wp:posOffset>
                </wp:positionH>
                <wp:positionV relativeFrom="paragraph">
                  <wp:posOffset>3975907</wp:posOffset>
                </wp:positionV>
                <wp:extent cx="787452" cy="766119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52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2" type="#_x0000_t202" style="position:absolute;left:0;text-align:left;margin-left:65.7pt;margin-top:313.05pt;width:62pt;height:6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PiggIAAGwFAAAOAAAAZHJzL2Uyb0RvYy54bWysVEtvGjEQvlfqf7B8LwuUR0BZIpqIqlKU&#10;RIUqZ+O1w6q2x7UNu/TXZ+zdJYj2kqqX3fHM58/zvr6ptSIH4XwJJqeDXp8SYTgUpXnJ6Y/N6tMV&#10;JT4wUzAFRuT0KDy9WXz8cF3ZuRjCDlQhHEES4+eVzekuBDvPMs93QjPfAysMGiU4zQIe3UtWOFYh&#10;u1bZsN+fZBW4wjrgwnvU3jVGukj8UgoeHqX0IhCVU/QtpK9L3238ZotrNn9xzO5K3rrB/sELzUqD&#10;j56o7lhgZO/KP6h0yR14kKHHQWcgZclFigGjGfQvolnvmBUpFkyOt6c0+f9Hyx8OT46URU6HszEl&#10;hmks0kbUgXyBmkQdZqiyfo7AtUVoqNGAle70HpUx8Fo6Hf8YEkE75vp4ym+k46icXk1H4yElHE3T&#10;yWQwmEWW7O2ydT58FaBJFHLqsHwpq+xw70MD7SDxLQOrUqlUQmVIldPJ53E/XThZkFyZiBWpGVqa&#10;GFDjeJLCUYmIUea7kJiM5H9UpDYUt8qRA8MGYpwLE1LoiRfRESXRifdcbPFvXr3nchNH9zKYcLqs&#10;SwMuRX/hdvGzc1k2eMz5WdxRDPW2Tl0w6eq6heKI5XbQjIy3fFViUe6ZD0/M4YxghXHuwyN+pAJM&#10;PrQSJTtwv/+mj3hsXbRSUuHM5dT/2jMnKFHfDDb1bDAaxSFNh9F4OsSDO7dszy1mr28BqzLADWN5&#10;EiM+qE6UDvQzrodlfBVNzHB8O6ehE29DswlwvXCxXCYQjqVl4d6sLY/UsUix5Tb1M3O27cuADf0A&#10;3XSy+UV7Nth408ByH0CWqXdjnpustvnHkU7d366fuDPOzwn1tiQXrwAAAP//AwBQSwMEFAAGAAgA&#10;AAAhAEJy8G/iAAAACwEAAA8AAABkcnMvZG93bnJldi54bWxMj01Pg0AQhu8m/ofNNPFmF7DQBlma&#10;hqQxMXpo7cXbwG6BdD+Q3bbor3c81eM78+SdZ4r1ZDS7qNH3zgqI5xEwZRsne9sKOHxsH1fAfEAr&#10;UTurBHwrD+vy/q7AXLqr3anLPrSMSqzPUUAXwpBz7ptOGfRzNyhLu6MbDQaKY8vliFcqN5onUZRx&#10;g72lCx0OqupUc9qfjYDXavuOuzoxqx9dvbwdN8PX4TMV4mE2bZ6BBTWFGwx/+qQOJTnV7mylZ5ry&#10;U7wgVECWZDEwIpI0pUktYLnIlsDLgv//ofwFAAD//wMAUEsBAi0AFAAGAAgAAAAhALaDOJL+AAAA&#10;4QEAABMAAAAAAAAAAAAAAAAAAAAAAFtDb250ZW50X1R5cGVzXS54bWxQSwECLQAUAAYACAAAACEA&#10;OP0h/9YAAACUAQAACwAAAAAAAAAAAAAAAAAvAQAAX3JlbHMvLnJlbHNQSwECLQAUAAYACAAAACEA&#10;ocbD4oICAABsBQAADgAAAAAAAAAAAAAAAAAuAgAAZHJzL2Uyb0RvYy54bWxQSwECLQAUAAYACAAA&#10;ACEAQnLwb+IAAAAL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99DB96" wp14:editId="3D89DF5C">
                <wp:simplePos x="0" y="0"/>
                <wp:positionH relativeFrom="column">
                  <wp:posOffset>665655</wp:posOffset>
                </wp:positionH>
                <wp:positionV relativeFrom="paragraph">
                  <wp:posOffset>6518948</wp:posOffset>
                </wp:positionV>
                <wp:extent cx="1928901" cy="2028959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901" cy="2028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33" type="#_x0000_t202" style="position:absolute;left:0;text-align:left;margin-left:52.4pt;margin-top:513.3pt;width:151.9pt;height:15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MXggIAAG4FAAAOAAAAZHJzL2Uyb0RvYy54bWysVN9v2jAQfp+0/8Hy+0igpS2IUDEqpklV&#10;W41OfTaODdFsn2cbEvbX7+wkFHV76bSX5Oz77nw/vrvZbaMVOQjnKzAFHQ5ySoThUFZmW9Dvz6tP&#10;N5T4wEzJFBhR0KPw9Hb+8cOstlMxgh2oUjiCToyf1raguxDsNMs83wnN/ACsMKiU4DQLeHTbrHSs&#10;Ru9aZaM8v8pqcKV1wIX3eHvXKuk8+ZdS8PAopReBqIJibCF9Xfpu4jebz9h065jdVbwLg/1DFJpV&#10;Bh89ubpjgZG9q/5wpSvuwIMMAw46AykrLlIOmM0wf5PNesesSLlgcbw9lcn/P7f84fDkSFUWdDS5&#10;oMQwjU16Fk0gn6Eh8Q4rVFs/ReDaIjQ0qMBO9/ceL2PijXQ6/jElgnqs9fFU3+iOR6PJ6GaSDynh&#10;qBvleBhPop/s1dw6H74I0CQKBXXYwFRXdrj3oYX2kPiagVWlVGqiMqQu6NXFOE8GJw06VyZiRaJD&#10;5yam1IaepHBUImKU+SYkliNlEC8SEcVSOXJgSCHGuTAhJZ/8IjqiJAbxHsMO/xrVe4zbPPqXwYST&#10;sa4MuJT9m7DLH33IssVjzc/yjmJoNk3iwXXf2Q2UR2y4g3ZovOWrCptyz3x4Yg6nBHuMkx8e8SMV&#10;YPGhkyjZgfv1t/uIR/KilpIap66g/ueeOUGJ+mqQ1pPh5WUc03S4HF+P8ODONZtzjdnrJWBXkFEY&#10;XRIjPqhelA70Cy6IRXwVVcxwfLugoReXod0FuGC4WCwSCAfTsnBv1pZH17FJkXLPzQtztuNlQEo/&#10;QD+fbPqGni02WhpY7APIKnE31rmtald/HOrE/m4Bxa1xfk6o1zU5/w0AAP//AwBQSwMEFAAGAAgA&#10;AAAhAJj/xEfiAAAADQEAAA8AAABkcnMvZG93bnJldi54bWxMj81OwzAQhO9IvIO1SNyo3RCiKMSp&#10;qkgVEoJDSy/cNrGbRPgnxG4beHq2J3qb2R3NfluuZmvYSU9h8E7CciGAadd6NbhOwv5j85ADCxGd&#10;QuOdlvCjA6yq25sSC+XPbqtPu9gxKnGhQAl9jGPBeWh7bTEs/Kgd7Q5+shjJTh1XE56p3BqeCJFx&#10;i4OjCz2Ouu51+7U7Wgmv9eYdt01i819Tv7wd1uP3/vNJyvu7ef0MLOo5/ofhgk/oUBFT449OBWbI&#10;i5TQ40UkWQaMIqnISTQ0ekyzJfCq5NdfVH8AAAD//wMAUEsBAi0AFAAGAAgAAAAhALaDOJL+AAAA&#10;4QEAABMAAAAAAAAAAAAAAAAAAAAAAFtDb250ZW50X1R5cGVzXS54bWxQSwECLQAUAAYACAAAACEA&#10;OP0h/9YAAACUAQAACwAAAAAAAAAAAAAAAAAvAQAAX3JlbHMvLnJlbHNQSwECLQAUAAYACAAAACEA&#10;zIZjF4ICAABuBQAADgAAAAAAAAAAAAAAAAAuAgAAZHJzL2Uyb0RvYy54bWxQSwECLQAUAAYACAAA&#10;ACEAmP/ER+IAAAAN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AAC67" wp14:editId="64C4DF68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658689195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554AA1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</w:t>
                                </w:r>
                                <w:r w:rsidR="008C05C5"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4" type="#_x0000_t202" style="position:absolute;left:0;text-align:left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vDsgIAALYFAAAOAAAAZHJzL2Uyb0RvYy54bWysVG1vmzAQ/j5p/8HydwqkTgKopGpDmCZ1&#10;L1K7H+CACdbAZrYT6Kb9951NSNNWk6ZtfEBn3/m5t+fu6npoG3RgSnMpUhxeBBgxUciSi12Kvzzk&#10;XoSRNlSUtJGCpfiRaXy9evvmqu8SNpO1bEqmEIAInfRdimtjusT3dVGzluoL2TEBykqqlho4qp1f&#10;KtoDetv4syBY+L1UZadkwbSG22xU4pXDrypWmE9VpZlBTYohNuP+yv239u+vrmiyU7SreXEMg/5F&#10;FC3lApyeoDJqKNor/gqq5YWSWlbmopCtL6uKF8zlANmEwYts7mvaMZcLFEd3pzLp/wdbfDx8VoiX&#10;0LsFwUjQFpr0wAaDbuWAwiiyFeo7nYDhfQemZgAFWLtsdXcni68aCbmuqdixG6VkXzNaQoShfemf&#10;PR1xtAXZ9h9kCY7o3kgHNFSqteWDgiBAh049nrpjgyng8jKMlssAVAXoSBhEZO5c0GR63Slt3jHZ&#10;IiukWEH3HTo93Gljo6HJZGKdCZnzpnEMaMSzCzAcb8A3PLU6G4Vr6I84iDfRJiIemS02HgmyzLvJ&#10;18Rb5OFynl1m63UW/rR+Q5LUvCyZsG4mcoXkz5p3pPlIixO9tGx4aeFsSFrttutGoQMFcufuOxbk&#10;zMx/HoYrAuTyIqVwRoLbWezli2jpkZzMvXgZRF4QxrfxIiAxyfLnKd1xwf49JdSnOJ7P5iOZfptb&#10;4L7XudGk5QbWR8PbFEcnI5pYCm5E6VprKG9G+awUNvynUkC7p0Y7wlqOjmw1w3Zw03Gag60sH4HB&#10;SgLBgIuw+kCopfqOUQ9rJMX6254qhlHzXsAU2J0zCWoStpNARQFPU1wYhdF4WJtxO+07xXc1YI+T&#10;JuQNzErFHY3tUI1xHCcMloPL5rjI7PY5Pzurp3W7+gUAAP//AwBQSwMEFAAGAAgAAAAhAL6X9dbf&#10;AAAADgEAAA8AAABkcnMvZG93bnJldi54bWxMT01PwkAQvZv4HzZj4sXIVjAItVuCGPHkoegPGLpD&#10;29CdbboLVH+905PO7X3kzXvZanCtOlMfGs8GHiYJKOLS24YrA1+fb/cLUCEiW2w9k4FvCrDKr68y&#10;TK2/cEHnXayUhHBI0UAdY5dqHcqaHIaJ74hFO/jeYRTYV9r2eJFw1+ppksy1w4blQ40dbWoqj7uT&#10;M0Drwv98HMPWFS+vm+2hYbrT78bc3gzrZ1CRhvhnhrG+VIdcOu39iW1QrYF5spQtUYTpbPYEarTI&#10;CbcfueXiEXSe6f8z8l8AAAD//wMAUEsBAi0AFAAGAAgAAAAhALaDOJL+AAAA4QEAABMAAAAAAAAA&#10;AAAAAAAAAAAAAFtDb250ZW50X1R5cGVzXS54bWxQSwECLQAUAAYACAAAACEAOP0h/9YAAACUAQAA&#10;CwAAAAAAAAAAAAAAAAAvAQAAX3JlbHMvLnJlbHNQSwECLQAUAAYACAAAACEAZflrw7ICAAC2BQAA&#10;DgAAAAAAAAAAAAAAAAAuAgAAZHJzL2Uyb0RvYy54bWxQSwECLQAUAAYACAAAACEAvpf11t8AAAAO&#10;AQAADwAAAAAAAAAAAAAAAAAM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658689195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554AA1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</w:t>
                          </w:r>
                          <w:r w:rsidR="008C05C5"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D74F1" wp14:editId="4ACC001E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2D4C14" wp14:editId="57CC5230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79DABF" wp14:editId="61C9AD06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FF9EA4" wp14:editId="3975BCCA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86899" wp14:editId="2D319FE8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D05787" wp14:editId="4ABAC47D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10BF35" wp14:editId="6F843F40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8"/>
          <w:szCs w:val="28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2A498B" w:rsidRDefault="00E838EB" w:rsidP="00E838EB">
          <w:pPr>
            <w:pStyle w:val="PageTitle"/>
            <w:rPr>
              <w:rFonts w:ascii="Arial" w:hAnsi="Arial" w:cs="Arial"/>
              <w:sz w:val="28"/>
              <w:szCs w:val="28"/>
            </w:rPr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sdtContent>
    </w:sdt>
    <w:p w:rsidR="006D54FB" w:rsidRPr="00DE4C3A" w:rsidRDefault="00FB26D4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1B9CF" wp14:editId="08222E0B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5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VD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yMx0Y2Yt6J6&#10;BAVLAQIDmcLkA6MR8jtGA0yRDKtveyIpRu17Dq/AjJzZkLOxnQ3CS7iaYY3RZK71NJr2vWS7BpCn&#10;d8bFDbyUmlkRP2VxfF8wGSyX4xQzo+f833o9zdrVLwAAAP//AwBQSwMEFAAGAAgAAAAhAABeppLg&#10;AAAADAEAAA8AAABkcnMvZG93bnJldi54bWxMj8FOwzAMhu9IvENkJG4s2VADlKbThOCEhOjKgWPa&#10;ZG20xilNtpW3xzuxmy1/+v39xXr2AzvaKbqACpYLAcxiG4zDTsFX/Xb3CCwmjUYPAa2CXxthXV5f&#10;FTo34YSVPW5TxygEY64V9CmNOeex7a3XcRFGi3TbhcnrROvUcTPpE4X7ga+EkNxrh/Sh16N96W27&#10;3x68gs03Vq/u56P5rHaVq+snge9yr9Ttzbx5BpbsnP5hOOuTOpTk1IQDmsgGBdnq4Z5QGqSgDmdi&#10;KSXVaxRIkWXAy4Jflij/AAAA//8DAFBLAQItABQABgAIAAAAIQC2gziS/gAAAOEBAAATAAAAAAAA&#10;AAAAAAAAAAAAAABbQ29udGVudF9UeXBlc10ueG1sUEsBAi0AFAAGAAgAAAAhADj9If/WAAAAlAEA&#10;AAsAAAAAAAAAAAAAAAAALwEAAF9yZWxzLy5yZWxzUEsBAi0AFAAGAAgAAAAhANZMNUOyAgAAswUA&#10;AA4AAAAAAAAAAAAAAAAALgIAAGRycy9lMm9Eb2MueG1sUEsBAi0AFAAGAAgAAAAhAABeppLgAAAA&#10;DAEAAA8AAAAAAAAAAAAAAAAADAUAAGRycy9kb3ducmV2LnhtbFBLBQYAAAAABAAEAPMAAAAZBgAA&#10;AAA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placeholder>
                          <w:docPart w:val="6E76EDA131354172B2E703AF0D836B6C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36946" w:rsidRPr="00DE4C3A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10E72" w:rsidP="00891AA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0B47FA" wp14:editId="3FD4E9E8">
                <wp:simplePos x="0" y="0"/>
                <wp:positionH relativeFrom="column">
                  <wp:posOffset>3712845</wp:posOffset>
                </wp:positionH>
                <wp:positionV relativeFrom="paragraph">
                  <wp:posOffset>15240</wp:posOffset>
                </wp:positionV>
                <wp:extent cx="3275330" cy="40157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401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72" w:rsidRDefault="00D04A72" w:rsidP="00D04A72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This book gives insight about {</w:t>
                            </w:r>
                            <w:r w:rsidR="00810E7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DOMAINNAME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} domain. This is basically an e-book generated by any user zynla user. This book</w:t>
                            </w:r>
                            <w:r w:rsidR="0071455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ontains data in the form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of answer populated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by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zynla user. </w:t>
                            </w:r>
                          </w:p>
                          <w:p w:rsidR="00D04A72" w:rsidRPr="00D04A72" w:rsidRDefault="00D04A72" w:rsidP="00D04A7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292.35pt;margin-top:1.2pt;width:257.9pt;height:316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LLggIAAG0FAAAOAAAAZHJzL2Uyb0RvYy54bWysVNtuEzEQfUfiHyy/0821haibKrQqQqra&#10;ihT12fHazQqvx9hOsuHrOfbmpsJLES+79syZ8VzOzOVV2xi2Vj7UZEveP+txpqykqrYvJf/+dPvh&#10;I2chClsJQ1aVfKsCv5q+f3e5cRM1oCWZSnkGJzZMNq7kyxjdpCiCXKpGhDNyykKpyTci4upfisqL&#10;Dbw3phj0eufFhnzlPEkVAqQ3nZJPs3+tlYwPWgcVmSk5Yov56/N3kb7F9FJMXrxwy1ruwhD/EEUj&#10;aotHD65uRBRs5es/XDW19BRIxzNJTUFa11LlHJBNv/cqm/lSOJVzQXGCO5Qp/D+38n796FldlXyA&#10;TlnRoEdPqo3sM7UMItRn48IEsLkDMLaQo897eYAwpd1q36Q/EmLQo9LbQ3WTNwnhcHAxHg6hktCN&#10;ev3xxSjXvziaOx/iF0UNS4eSe7QvV1Ws70JEKIDuIek1S7e1MbmFxrJNyc+H4142OGhgYWzCqkyG&#10;nZuUUhd6PsWtUQlj7DelUYycQRJkGqpr49lagEBCSmVjTj77BTqhNIJ4i+EOf4zqLcZdHvuXycaD&#10;cVNb8jn7V2FXP/Yh6w6PQp7knY6xXbSZBf3ckiRaULVFxz11MxOcvK3RlTsR4qPwGBJ0EoMfH/DR&#10;hlB92p04W5L/9Td5woO70HK2wdCVPPxcCa84M18tWP2pPwInWMyX0fhigIs/1SxONXbVXBPa0seK&#10;cTIfEz6a/VF7ap6xH2bpVaiElXi75HF/vI7dKsB+kWo2yyDMpRPxzs6dTK5TlxLnntpn4d2OmBGc&#10;vqf9eIrJK3522GRpabaKpOtM3mNVdw3ATGdO7/ZPWhqn94w6bsnpbwAAAP//AwBQSwMEFAAGAAgA&#10;AAAhANGSARHiAAAACgEAAA8AAABkcnMvZG93bnJldi54bWxMjzFPwzAUhHck/oP1kNio3ZCUKM1L&#10;VUWqkBAMLV3YnNhNosbPIXbbwK/Hncp4utPdd/lqMj0769F1lhDmMwFMU21VRw3C/nPzlAJzXpKS&#10;vSWN8KMdrIr7u1xmyl5oq88737BQQi6TCK33Q8a5q1ttpJvZQVPwDnY00gc5NlyN8hLKTc8jIRbc&#10;yI7CQisHXba6Pu5OBuGt3HzIbRWZ9LcvX98P6+F7/5UgPj5M6yUwryd/C8MVP6BDEZgqeyLlWI+Q&#10;pPFLiCJEMbCrPxciAVYhLJ7jFHiR8/8Xij8AAAD//wMAUEsBAi0AFAAGAAgAAAAhALaDOJL+AAAA&#10;4QEAABMAAAAAAAAAAAAAAAAAAAAAAFtDb250ZW50X1R5cGVzXS54bWxQSwECLQAUAAYACAAAACEA&#10;OP0h/9YAAACUAQAACwAAAAAAAAAAAAAAAAAvAQAAX3JlbHMvLnJlbHNQSwECLQAUAAYACAAAACEA&#10;JT5Cy4ICAABtBQAADgAAAAAAAAAAAAAAAAAuAgAAZHJzL2Uyb0RvYy54bWxQSwECLQAUAAYACAAA&#10;ACEA0ZIBEeIAAAAKAQAADwAAAAAAAAAAAAAAAADcBAAAZHJzL2Rvd25yZXYueG1sUEsFBgAAAAAE&#10;AAQA8wAAAOsFAAAAAA==&#10;" filled="f" stroked="f" strokeweight=".5pt">
                <v:textbox>
                  <w:txbxContent>
                    <w:p w:rsidR="00D04A72" w:rsidRDefault="00D04A72" w:rsidP="00D04A72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This book gives insight about {</w:t>
                      </w:r>
                      <w:r w:rsidR="00810E72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DOMAINNAME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} domain. This is basically an e-book generated by any user zynla user. This book</w:t>
                      </w:r>
                      <w:r w:rsidR="00714557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ontains data in the form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of answer populated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by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zynla user. </w:t>
                      </w:r>
                    </w:p>
                    <w:p w:rsidR="00D04A72" w:rsidRPr="00D04A72" w:rsidRDefault="00D04A72" w:rsidP="00D04A7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AA1" w:rsidRPr="00554AA1">
        <w:rPr>
          <w:noProof/>
          <w:lang w:bidi="ar-SA"/>
        </w:rPr>
        <w:drawing>
          <wp:inline distT="0" distB="0" distL="0" distR="0" wp14:anchorId="661E49F0" wp14:editId="3307622B">
            <wp:extent cx="3393030" cy="3435178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32" cy="3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554AA1" w:rsidRDefault="00891AAB" w:rsidP="00554AA1">
      <w:pPr>
        <w:pStyle w:val="Header"/>
        <w:tabs>
          <w:tab w:val="clear" w:pos="4680"/>
          <w:tab w:val="clear" w:pos="9360"/>
          <w:tab w:val="left" w:pos="7473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0A374C" w:rsidRPr="00A139F9" w:rsidRDefault="00482DF0" w:rsidP="000A374C">
      <w:pPr>
        <w:pStyle w:val="TOCHeading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lastRenderedPageBreak/>
        <w:tab/>
      </w:r>
      <w:r w:rsidR="000A374C">
        <w:rPr>
          <w:rFonts w:ascii="Arial" w:hAnsi="Arial" w:cs="Arial"/>
        </w:rPr>
        <w:tab/>
      </w:r>
      <w:r w:rsidR="000A374C">
        <w:rPr>
          <w:rFonts w:ascii="Arial" w:hAnsi="Arial" w:cs="Arial"/>
        </w:rPr>
        <w:tab/>
      </w:r>
      <w:r w:rsidR="000A374C">
        <w:rPr>
          <w:rFonts w:ascii="Arial" w:hAnsi="Arial" w:cs="Arial"/>
        </w:rPr>
        <w:tab/>
      </w:r>
      <w:r w:rsidR="000A374C" w:rsidRPr="00A139F9">
        <w:rPr>
          <w:rFonts w:ascii="Arial" w:hAnsi="Arial" w:cs="Arial"/>
          <w:sz w:val="40"/>
          <w:szCs w:val="40"/>
        </w:rPr>
        <w:t>Table of Contents</w:t>
      </w:r>
    </w:p>
    <w:p w:rsidR="000A374C" w:rsidRDefault="000A374C" w:rsidP="000A374C">
      <w:pPr>
        <w:pStyle w:val="Heading1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r w:rsidRPr="00486E3E">
        <w:rPr>
          <w:rFonts w:ascii="Arial" w:hAnsi="Arial" w:cs="Arial"/>
          <w:color w:val="000000" w:themeColor="text1"/>
          <w:sz w:val="32"/>
          <w:szCs w:val="32"/>
        </w:rPr>
        <w:t>{#Chapters}</w:t>
      </w:r>
      <w:bookmarkStart w:id="0" w:name="_GoBack"/>
      <w:bookmarkEnd w:id="0"/>
    </w:p>
    <w:p w:rsidR="000A374C" w:rsidRDefault="000A374C" w:rsidP="000A374C">
      <w:pPr>
        <w:pStyle w:val="TOC1"/>
        <w:rPr>
          <w:b/>
        </w:rPr>
      </w:pPr>
      <w:r>
        <w:rPr>
          <w:b/>
        </w:rPr>
        <w:t xml:space="preserve">  </w:t>
      </w:r>
      <w:r w:rsidRPr="00486E3E">
        <w:rPr>
          <w:b/>
        </w:rPr>
        <w:t>Chapter {chno}:{ChapterName}</w:t>
      </w:r>
    </w:p>
    <w:p w:rsidR="000A374C" w:rsidRPr="00486E3E" w:rsidRDefault="000A374C" w:rsidP="000A374C">
      <w:pPr>
        <w:pStyle w:val="TOC1"/>
        <w:rPr>
          <w:b/>
        </w:rPr>
      </w:pPr>
      <w:r>
        <w:rPr>
          <w:b/>
        </w:rPr>
        <w:t xml:space="preserve">  </w:t>
      </w:r>
      <w:r w:rsidRPr="00486E3E">
        <w:rPr>
          <w:b/>
        </w:rPr>
        <w:t>{/Chapters}</w:t>
      </w:r>
    </w:p>
    <w:p w:rsidR="000A374C" w:rsidRPr="002C18C7" w:rsidRDefault="000A374C" w:rsidP="000A374C"/>
    <w:p w:rsidR="00554AA1" w:rsidRDefault="00554AA1" w:rsidP="00554AA1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554AA1" w:rsidRPr="00554AA1" w:rsidRDefault="00554AA1" w:rsidP="00554AA1"/>
    <w:p w:rsidR="00131B62" w:rsidRPr="00554AA1" w:rsidRDefault="00131B62" w:rsidP="00C80380">
      <w:pPr>
        <w:tabs>
          <w:tab w:val="left" w:pos="9496"/>
        </w:tabs>
        <w:sectPr w:rsidR="00131B62" w:rsidRPr="00554AA1" w:rsidSect="001C2A20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p w:rsidR="00E838EB" w:rsidRPr="00DE4C3A" w:rsidRDefault="00E838EB" w:rsidP="00554AA1">
      <w:pPr>
        <w:pStyle w:val="PageTitle"/>
        <w:jc w:val="left"/>
        <w:rPr>
          <w:rFonts w:ascii="Arial" w:hAnsi="Arial" w:cs="Arial"/>
          <w:sz w:val="24"/>
        </w:rPr>
      </w:pPr>
      <w:bookmarkStart w:id="1" w:name="Chapter"/>
      <w:bookmarkStart w:id="2" w:name="TableOfContents"/>
      <w:bookmarkStart w:id="3" w:name="Introduction"/>
      <w:bookmarkEnd w:id="1"/>
      <w:bookmarkEnd w:id="2"/>
      <w:bookmarkEnd w:id="3"/>
    </w:p>
    <w:p w:rsidR="00590C9C" w:rsidRDefault="00590C9C" w:rsidP="00590C9C">
      <w:pPr>
        <w:rPr>
          <w:rFonts w:ascii="Arial" w:hAnsi="Arial" w:cs="Arial"/>
          <w:color w:val="365F91" w:themeColor="accent1" w:themeShade="BF"/>
          <w:sz w:val="56"/>
          <w:szCs w:val="56"/>
        </w:rPr>
      </w:pPr>
      <w:r>
        <w:rPr>
          <w:rFonts w:ascii="Arial" w:hAnsi="Arial" w:cs="Arial"/>
        </w:rPr>
        <w:t xml:space="preserve">    </w:t>
      </w:r>
      <w:r w:rsidRPr="001D5639">
        <w:rPr>
          <w:rFonts w:ascii="Arial" w:hAnsi="Arial" w:cs="Arial"/>
        </w:rPr>
        <w:t>{</w:t>
      </w:r>
      <w:r>
        <w:rPr>
          <w:rFonts w:ascii="Arial" w:hAnsi="Arial" w:cs="Arial"/>
        </w:rPr>
        <w:t>#</w:t>
      </w:r>
      <w:r w:rsidRPr="001D5639">
        <w:rPr>
          <w:rFonts w:ascii="Arial" w:hAnsi="Arial" w:cs="Arial"/>
        </w:rPr>
        <w:t>Chapters</w:t>
      </w:r>
      <w:r w:rsidRPr="00371A79">
        <w:rPr>
          <w:rFonts w:ascii="Arial" w:hAnsi="Arial" w:cs="Arial"/>
          <w:color w:val="000000" w:themeColor="text1"/>
        </w:rPr>
        <w:t>}</w:t>
      </w:r>
      <w:r w:rsidRPr="00371A79">
        <w:rPr>
          <w:rFonts w:ascii="Arial" w:hAnsi="Arial" w:cs="Arial"/>
          <w:color w:val="365F91" w:themeColor="accent1" w:themeShade="BF"/>
          <w:sz w:val="56"/>
          <w:szCs w:val="56"/>
        </w:rPr>
        <w:t xml:space="preserve">  </w:t>
      </w:r>
    </w:p>
    <w:p w:rsidR="00590C9C" w:rsidRPr="00371A79" w:rsidRDefault="00590C9C" w:rsidP="00590C9C">
      <w:pPr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  <w:t xml:space="preserve">         </w:t>
      </w:r>
      <w:sdt>
        <w:sdtPr>
          <w:rPr>
            <w:rFonts w:ascii="Arial" w:hAnsi="Arial" w:cs="Arial"/>
            <w:color w:val="365F91" w:themeColor="accent1" w:themeShade="BF"/>
            <w:sz w:val="56"/>
            <w:szCs w:val="56"/>
          </w:rPr>
          <w:id w:val="-85771948"/>
          <w:placeholder>
            <w:docPart w:val="1219E615319F416092C100152685AADC"/>
          </w:placeholder>
          <w:showingPlcHdr/>
        </w:sdtPr>
        <w:sdtEndPr/>
        <w:sdtContent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sdtContent>
      </w:sdt>
      <w:r>
        <w:rPr>
          <w:rFonts w:ascii="Arial" w:hAnsi="Arial" w:cs="Arial"/>
          <w:color w:val="365F91" w:themeColor="accent1" w:themeShade="BF"/>
          <w:sz w:val="56"/>
          <w:szCs w:val="56"/>
        </w:rPr>
        <w:t xml:space="preserve">   </w:t>
      </w:r>
    </w:p>
    <w:p w:rsidR="00590C9C" w:rsidRPr="00172FF5" w:rsidRDefault="0099450F" w:rsidP="0099450F">
      <w:pPr>
        <w:ind w:left="2880"/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   </w:t>
      </w:r>
      <w:r w:rsidR="00590C9C"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{ChapterName}</w:t>
      </w:r>
    </w:p>
    <w:p w:rsidR="00590C9C" w:rsidRPr="007D04DF" w:rsidRDefault="00590C9C" w:rsidP="00590C9C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{intent_label}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>{#intent_value}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172FF5">
        <w:rPr>
          <w:rFonts w:ascii="Arial" w:hAnsi="Arial" w:cs="Arial"/>
          <w:b/>
          <w:sz w:val="28"/>
          <w:szCs w:val="28"/>
          <w:u w:val="single"/>
        </w:rPr>
        <w:t>{label}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{value}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{/intent_value</w:t>
      </w:r>
      <w:r w:rsidRPr="00C27AB4">
        <w:rPr>
          <w:rFonts w:ascii="Arial" w:hAnsi="Arial" w:cs="Arial"/>
        </w:rPr>
        <w:t>}{/intents}</w:t>
      </w:r>
      <w:r w:rsidRPr="00C27AB4">
        <w:rPr>
          <w:rFonts w:ascii="Arial" w:hAnsi="Arial" w:cs="Arial"/>
        </w:rPr>
        <w:tab/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{#Topic}</w:t>
      </w:r>
    </w:p>
    <w:p w:rsidR="00590C9C" w:rsidRPr="00172FF5" w:rsidRDefault="00590C9C" w:rsidP="00590C9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{chno}.{topicno} {TopicName}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{intent_label}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{#intent_value}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  <w:u w:val="single"/>
        </w:rPr>
        <w:t>{label}</w:t>
      </w:r>
      <w:r w:rsidRPr="00172FF5">
        <w:rPr>
          <w:rFonts w:ascii="Arial" w:hAnsi="Arial" w:cs="Arial"/>
          <w:b/>
          <w:sz w:val="28"/>
          <w:szCs w:val="28"/>
        </w:rPr>
        <w:t>: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{value}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 xml:space="preserve">{/intent_value}{/intents} </w:t>
      </w:r>
    </w:p>
    <w:p w:rsidR="00590C9C" w:rsidRPr="00C27AB4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{#subtopic}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{chno}.{topicno}.{subtopicno} {SubTopicName}</w:t>
      </w:r>
    </w:p>
    <w:p w:rsidR="00590C9C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{#intents}</w:t>
      </w:r>
    </w:p>
    <w:p w:rsidR="00590C9C" w:rsidRPr="00172FF5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Pr="00172FF5">
        <w:rPr>
          <w:rFonts w:ascii="Arial" w:hAnsi="Arial" w:cs="Arial"/>
          <w:b/>
          <w:sz w:val="32"/>
          <w:szCs w:val="32"/>
        </w:rPr>
        <w:t>{intent_label}</w:t>
      </w:r>
    </w:p>
    <w:p w:rsidR="00590C9C" w:rsidRPr="00C27AB4" w:rsidRDefault="00590C9C" w:rsidP="00590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27AB4">
        <w:rPr>
          <w:rFonts w:ascii="Arial" w:hAnsi="Arial" w:cs="Arial"/>
        </w:rPr>
        <w:t xml:space="preserve"> {#intent_value}</w:t>
      </w:r>
    </w:p>
    <w:p w:rsidR="00590C9C" w:rsidRPr="00172FF5" w:rsidRDefault="00590C9C" w:rsidP="00590C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  <w:b/>
          <w:sz w:val="28"/>
          <w:szCs w:val="28"/>
        </w:rPr>
        <w:t>{label}:</w:t>
      </w:r>
    </w:p>
    <w:p w:rsidR="00590C9C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72FF5">
        <w:rPr>
          <w:rFonts w:ascii="Arial" w:hAnsi="Arial" w:cs="Arial"/>
        </w:rPr>
        <w:t>{value}</w:t>
      </w:r>
    </w:p>
    <w:p w:rsidR="00590C9C" w:rsidRPr="00D2415E" w:rsidRDefault="00590C9C" w:rsidP="00590C9C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27AB4">
        <w:rPr>
          <w:rFonts w:ascii="Arial" w:hAnsi="Arial" w:cs="Arial"/>
        </w:rPr>
        <w:t>{/intent_value}{/intents}{/subtopic}</w:t>
      </w:r>
      <w:r>
        <w:rPr>
          <w:rFonts w:ascii="Arial" w:hAnsi="Arial" w:cs="Arial"/>
        </w:rPr>
        <w:t>{/Topic}</w:t>
      </w:r>
      <w:r w:rsidRPr="00C27AB4">
        <w:rPr>
          <w:rFonts w:ascii="Arial" w:hAnsi="Arial" w:cs="Arial"/>
        </w:rPr>
        <w:t>{/Chapters}</w:t>
      </w:r>
    </w:p>
    <w:p w:rsidR="007D04DF" w:rsidRPr="00D2415E" w:rsidRDefault="007D04DF" w:rsidP="00590C9C">
      <w:pPr>
        <w:rPr>
          <w:rFonts w:ascii="Arial" w:hAnsi="Arial" w:cs="Arial"/>
        </w:rPr>
      </w:pPr>
    </w:p>
    <w:p w:rsidR="0089779B" w:rsidRPr="00DE4C3A" w:rsidRDefault="0089779B" w:rsidP="006F5CC9">
      <w:pPr>
        <w:rPr>
          <w:rFonts w:ascii="Arial" w:hAnsi="Arial" w:cs="Arial"/>
        </w:rPr>
      </w:pPr>
    </w:p>
    <w:p w:rsidR="0089779B" w:rsidRPr="00DE4C3A" w:rsidRDefault="0089779B" w:rsidP="00554AA1">
      <w:pPr>
        <w:pStyle w:val="Heading1"/>
        <w:jc w:val="right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7D04DF" w:rsidP="002A31A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630FF3" w:rsidRPr="00DE4C3A" w:rsidRDefault="00630FF3" w:rsidP="00633133">
      <w:pPr>
        <w:rPr>
          <w:rFonts w:ascii="Arial" w:hAnsi="Arial" w:cs="Arial"/>
        </w:rPr>
      </w:pPr>
    </w:p>
    <w:sdt>
      <w:sdtPr>
        <w:rPr>
          <w:rFonts w:ascii="Arial" w:hAnsi="Arial" w:cs="Arial"/>
          <w:sz w:val="24"/>
        </w:rPr>
        <w:id w:val="301442925"/>
      </w:sdtPr>
      <w:sdtEndPr/>
      <w:sdtContent>
        <w:p w:rsidR="00ED7116" w:rsidRPr="00DE4C3A" w:rsidRDefault="00ED7116" w:rsidP="00B92C46">
          <w:pPr>
            <w:pStyle w:val="PageTitle"/>
            <w:ind w:left="2160" w:firstLine="720"/>
            <w:jc w:val="left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</w:t>
          </w:r>
        </w:p>
        <w:p w:rsidR="002A31A8" w:rsidRPr="00DE4C3A" w:rsidRDefault="00ED7116" w:rsidP="00ED7116">
          <w:pPr>
            <w:pStyle w:val="PageTitle"/>
            <w:jc w:val="center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                                                                                </w:t>
          </w:r>
          <w:r w:rsidR="001D5639" w:rsidRPr="00DE4C3A">
            <w:rPr>
              <w:rFonts w:ascii="Arial" w:hAnsi="Arial" w:cs="Arial"/>
              <w:sz w:val="24"/>
            </w:rPr>
            <w:t xml:space="preserve">       </w: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1C2A20" w:rsidP="00070AC5">
            <w:pPr>
              <w:pStyle w:val="CompanyDetails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0614F98" wp14:editId="0037417B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158115</wp:posOffset>
                      </wp:positionV>
                      <wp:extent cx="3620135" cy="2594610"/>
                      <wp:effectExtent l="0" t="0" r="0" b="0"/>
                      <wp:wrapNone/>
                      <wp:docPr id="674" name="Text Box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0135" cy="2594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336" w:rsidRDefault="00B64336"/>
                                <w:p w:rsidR="00B64336" w:rsidRDefault="00B64336" w:rsidP="00B64336">
                                  <w:pPr>
                                    <w:pStyle w:val="Heading1"/>
                                  </w:pPr>
                                </w:p>
                                <w:p w:rsidR="00B64336" w:rsidRDefault="00B64336" w:rsidP="00B64336"/>
                                <w:p w:rsidR="00B64336" w:rsidRPr="00B64336" w:rsidRDefault="00B64336" w:rsidP="00803AFC">
                                  <w:pPr>
                                    <w:pStyle w:val="Heading1"/>
                                  </w:pPr>
                                  <w:r>
                                    <w:t>*****************END****************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4" o:spid="_x0000_s1038" type="#_x0000_t202" style="position:absolute;left:0;text-align:left;margin-left:107pt;margin-top:12.45pt;width:285.05pt;height:204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tEhQIAAG8FAAAOAAAAZHJzL2Uyb0RvYy54bWysVE1PGzEQvVfqf7B8L5uEJC0RG5SCqCoh&#10;QIWKs+O1yapej2s7yaa/vs/ebIhoL1S97Nozb8bz5uv8om0M2ygfarIlH54MOFNWUlXb55J/f7z+&#10;8ImzEIWthCGrSr5TgV/M378737qZGtGKTKU8gxMbZltX8lWMblYUQa5UI8IJOWWh1OQbEXH1z0Xl&#10;xRbeG1OMBoNpsSVfOU9ShQDpVafk8+xfayXjndZBRWZKjthi/vr8XaZvMT8Xs2cv3KqW+zDEP0TR&#10;iNri0YOrKxEFW/v6D1dNLT0F0vFEUlOQ1rVUmQPYDAev2DyshFOZC5IT3CFN4f+5lbebe8/qquTT&#10;j2POrGhQpEfVRvaZWpZkyNDWhRmADw7Q2EKBSvfyAGEi3mrfpD8oMeiR690hv8mdhPB0CpKnE84k&#10;dKPJ2Xg6zBUoXsydD/GLooalQ8k9CpjzKjY3ISIUQHtIes3SdW1MLqKxbAsWp5NBNjhoYGFswqrc&#10;Dns3iVIXej7FnVEJY+w3pZGOzCAJciOqS+PZRqCFhJTKxkw++wU6oTSCeIvhHv8S1VuMOx79y2Tj&#10;wbipLfnM/lXY1Y8+ZN3hkcgj3ukY22Wb+2A46ku7pGqHinvqpiY4eV2jKjcixHvhMSYoMkY/3uGj&#10;DSH7tD9xtiL/62/yhEf3QsvZFmNX8vBzLbzizHy16Ouz4Xic5jRfxpOPI1z8sWZ5rLHr5pJQliGW&#10;jJP5mPDR9EftqXnChlikV6ESVuLtksf+eBm7ZYANI9VikUGYTCfijX1wMrlOVUo999g+Ce/2jRnR&#10;07fUD6iYverPDpssLS3WkXSdmzclusvqvgCY6tzT+w2U1sbxPaNe9uT8NwAAAP//AwBQSwMEFAAG&#10;AAgAAAAhACbLItPjAAAACgEAAA8AAABkcnMvZG93bnJldi54bWxMj81OwzAQhO9IvIO1SNyokzSF&#10;NMSpqkgVEqKHll5628TbJMI/IXbbwNNjTnCb1YxmvylWk1bsQqPrrREQzyJgZBore9MKOLxvHjJg&#10;zqORqKwhAV/kYFXe3hSYS3s1O7rsfctCiXE5Cui8H3LOXdORRjezA5ngneyo0YdzbLkc8RrKteJJ&#10;FD1yjb0JHzocqOqo+diftYDXarPFXZ3o7FtVL2+n9fB5OC6EuL+b1s/APE3+Lwy/+AEdysBU27OR&#10;jikBSZyGLT6IdAksBJ6yNAZWC0jn8wXwsuD/J5Q/AAAA//8DAFBLAQItABQABgAIAAAAIQC2gziS&#10;/gAAAOEBAAATAAAAAAAAAAAAAAAAAAAAAABbQ29udGVudF9UeXBlc10ueG1sUEsBAi0AFAAGAAgA&#10;AAAhADj9If/WAAAAlAEAAAsAAAAAAAAAAAAAAAAALwEAAF9yZWxzLy5yZWxzUEsBAi0AFAAGAAgA&#10;AAAhAB8gK0SFAgAAbwUAAA4AAAAAAAAAAAAAAAAALgIAAGRycy9lMm9Eb2MueG1sUEsBAi0AFAAG&#10;AAgAAAAhACbLItPjAAAACgEAAA8AAAAAAAAAAAAAAAAA3wQAAGRycy9kb3ducmV2LnhtbFBLBQYA&#10;AAAABAAEAPMAAADvBQAAAAA=&#10;" filled="f" stroked="f" strokeweight=".5pt">
                      <v:textbox>
                        <w:txbxContent>
                          <w:p w:rsidR="00B64336" w:rsidRDefault="00B64336"/>
                          <w:p w:rsidR="00B64336" w:rsidRDefault="00B64336" w:rsidP="00B64336">
                            <w:pPr>
                              <w:pStyle w:val="Heading1"/>
                            </w:pPr>
                          </w:p>
                          <w:p w:rsidR="00B64336" w:rsidRDefault="00B64336" w:rsidP="00B64336"/>
                          <w:p w:rsidR="00B64336" w:rsidRPr="00B64336" w:rsidRDefault="00B64336" w:rsidP="00803AFC">
                            <w:pPr>
                              <w:pStyle w:val="Heading1"/>
                            </w:pPr>
                            <w:r>
                              <w:t>*****************END****************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828" w:rsidRDefault="00584828" w:rsidP="00A64179">
      <w:r>
        <w:separator/>
      </w:r>
    </w:p>
  </w:endnote>
  <w:endnote w:type="continuationSeparator" w:id="0">
    <w:p w:rsidR="00584828" w:rsidRDefault="00584828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0927"/>
      <w:docPartObj>
        <w:docPartGallery w:val="Page Numbers (Bottom of Page)"/>
        <w:docPartUnique/>
      </w:docPartObj>
    </w:sdtPr>
    <w:sdtEndPr/>
    <w:sdtContent>
      <w:p w:rsidR="001C2A20" w:rsidRDefault="001C2A2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1C14DD" wp14:editId="65591828">
                  <wp:simplePos x="0" y="0"/>
                  <wp:positionH relativeFrom="margin">
                    <wp:posOffset>2637790</wp:posOffset>
                  </wp:positionH>
                  <wp:positionV relativeFrom="bottomMargin">
                    <wp:posOffset>62865</wp:posOffset>
                  </wp:positionV>
                  <wp:extent cx="1282700" cy="469265"/>
                  <wp:effectExtent l="19050" t="0" r="31750" b="45085"/>
                  <wp:wrapNone/>
                  <wp:docPr id="606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1282700" cy="46926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C2A20" w:rsidRDefault="001C2A20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1367E" w:rsidRPr="00A1367E">
                                <w:rPr>
                                  <w:noProof/>
                                  <w:color w:val="4F81BD" w:themeColor="accent1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38" type="#_x0000_t107" style="position:absolute;margin-left:207.7pt;margin-top:4.95pt;width:101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upsQIAAIQFAAAOAAAAZHJzL2Uyb0RvYy54bWysVE2P0zAQvSPxHyzfu/lomn5o01XVtAhp&#10;gRUL3J3YaQyOHWy36S7ivzN2st2W5YAQF8cTj9+8NzOe65tjI9CBacOVzHB0FWLEZKkol7sMf/60&#10;Hc0wMpZISoSSLMMPzOCb5etX1127YLGqlaBMIwCRZtG1Ga6tbRdBYMqaNcRcqZZJOKyUbogFU+8C&#10;qkkH6I0I4jBMg05p2mpVMmPgb94f4qXHrypW2g9VZZhFIsPAzfpV+7Vwa7C8JoudJm3Ny4EG+QcW&#10;DeESgp6gcmIJ2mv+AqrhpVZGVfaqVE2gqoqXzGsANVH4m5r7mrTMa4HkmPaUJvP/YMv3hzuNOM1w&#10;GqYYSdJAkVZ7q3xsFI1dhrrWLMDxvr3TTqNpb1X5zSCp1jWRO7bSWnU1IxR4Rc4/uLjgDANXUdG9&#10;UxTgCcD7ZB0r3aBK8PaLu+igISHo6KvzcKoOO1pUws8onsXTEIpYwlmSzuN04oORhcNxt1tt7Bum&#10;GuQ2GWYCoA37yItC9dUhh1tjfZnoIJXQrxFGVSOg6gciUDwJIUTfFWc+8bmPc/mDz/jcJ3JAA70h&#10;avBM0FGQasuF8JGERF2G55N44pNglODUHTo3o3fFWmgE5DI8jVZhvh5gL9y02kvqwVwhNsPeEi76&#10;PQQX0uFBNoccuLz6Fv0xD+eb2WaWjJI43YySMM9Hq+06GaXbaDrJx/l6nUc/HbUoWdScUiYdu6fn&#10;EiV/147Dw+0b/fRgLlRciI2m43SSvxQbXNKAdvOqnr5ene9A13R989pjcYTkuE4sFH2AXtSqHwUw&#10;umBTK/2IUQdjIMPm+55ohpF4K6Gf51GSuLnhjWQyjcHQ5yfF+QmRJUBl2GLUb9e2nzX7VvNdDZH6&#10;NpfKPbGKWyDlqfasBgOeuhczjCU3S85t7/U8PJe/AAAA//8DAFBLAwQUAAYACAAAACEAjXpE9t4A&#10;AAAIAQAADwAAAGRycy9kb3ducmV2LnhtbEyPQUvDQBSE74L/YXmCN7tJrTGN2ZRSrCAUxFbwus0+&#10;k2D2bdzdNvHf+zzpcZhh5ptyNdlenNGHzpGCdJaAQKqd6ahR8HbY3uQgQtRkdO8IFXxjgFV1eVHq&#10;wriRXvG8j43gEgqFVtDGOBRShrpFq8PMDUjsfThvdWTpG2m8Hrnc9nKeJJm0uiNeaPWAmxbrz/3J&#10;8sjuOR036+Zpmz3a/PDy7r+yuVfq+mpaP4CIOMW/MPziMzpUzHR0JzJB9AoW6d2CowqWSxDsZ+k9&#10;66OC/DYHWZXy/4HqBwAA//8DAFBLAQItABQABgAIAAAAIQC2gziS/gAAAOEBAAATAAAAAAAAAAAA&#10;AAAAAAAAAABbQ29udGVudF9UeXBlc10ueG1sUEsBAi0AFAAGAAgAAAAhADj9If/WAAAAlAEAAAsA&#10;AAAAAAAAAAAAAAAALwEAAF9yZWxzLy5yZWxzUEsBAi0AFAAGAAgAAAAhAPIde6mxAgAAhAUAAA4A&#10;AAAAAAAAAAAAAAAALgIAAGRycy9lMm9Eb2MueG1sUEsBAi0AFAAGAAgAAAAhAI16RPbeAAAACAEA&#10;AA8AAAAAAAAAAAAAAAAACwUAAGRycy9kb3ducmV2LnhtbFBLBQYAAAAABAAEAPMAAAAWBgAAAAA=&#10;" filled="f" fillcolor="#17365d" strokecolor="#71a0dc">
                  <v:textbox>
                    <w:txbxContent>
                      <w:p w:rsidR="001C2A20" w:rsidRDefault="001C2A20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1367E" w:rsidRPr="00A1367E">
                          <w:rPr>
                            <w:noProof/>
                            <w:color w:val="4F81BD" w:themeColor="accent1"/>
                          </w:rPr>
                          <w:t>3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:rsidR="006D54FB" w:rsidRDefault="0058482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828" w:rsidRDefault="00584828" w:rsidP="00A64179">
      <w:r>
        <w:separator/>
      </w:r>
    </w:p>
  </w:footnote>
  <w:footnote w:type="continuationSeparator" w:id="0">
    <w:p w:rsidR="00584828" w:rsidRDefault="00584828" w:rsidP="00A6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663D"/>
    <w:rsid w:val="00036946"/>
    <w:rsid w:val="0006014F"/>
    <w:rsid w:val="0007042B"/>
    <w:rsid w:val="00073774"/>
    <w:rsid w:val="00097EBE"/>
    <w:rsid w:val="000A374C"/>
    <w:rsid w:val="000A4B52"/>
    <w:rsid w:val="000B0190"/>
    <w:rsid w:val="000C2760"/>
    <w:rsid w:val="0010150B"/>
    <w:rsid w:val="00131B62"/>
    <w:rsid w:val="0013719C"/>
    <w:rsid w:val="00146CB0"/>
    <w:rsid w:val="00155631"/>
    <w:rsid w:val="00161A70"/>
    <w:rsid w:val="00172FF5"/>
    <w:rsid w:val="00174B54"/>
    <w:rsid w:val="00182532"/>
    <w:rsid w:val="00185ED7"/>
    <w:rsid w:val="00192083"/>
    <w:rsid w:val="001C1C67"/>
    <w:rsid w:val="001C2A20"/>
    <w:rsid w:val="001D5639"/>
    <w:rsid w:val="00233DD6"/>
    <w:rsid w:val="00244F9B"/>
    <w:rsid w:val="00247B1F"/>
    <w:rsid w:val="00252EEC"/>
    <w:rsid w:val="00255662"/>
    <w:rsid w:val="002571EB"/>
    <w:rsid w:val="00262694"/>
    <w:rsid w:val="002752E0"/>
    <w:rsid w:val="0029075E"/>
    <w:rsid w:val="002A31A8"/>
    <w:rsid w:val="002A498B"/>
    <w:rsid w:val="002A7304"/>
    <w:rsid w:val="002C05CC"/>
    <w:rsid w:val="002C18C7"/>
    <w:rsid w:val="003011C4"/>
    <w:rsid w:val="00307693"/>
    <w:rsid w:val="00322B87"/>
    <w:rsid w:val="00323B9B"/>
    <w:rsid w:val="00326885"/>
    <w:rsid w:val="00332E24"/>
    <w:rsid w:val="00333B50"/>
    <w:rsid w:val="00337586"/>
    <w:rsid w:val="0035775E"/>
    <w:rsid w:val="00371A79"/>
    <w:rsid w:val="00372BAD"/>
    <w:rsid w:val="0038591A"/>
    <w:rsid w:val="00393C9D"/>
    <w:rsid w:val="003B1B89"/>
    <w:rsid w:val="003B48E6"/>
    <w:rsid w:val="003C6B5D"/>
    <w:rsid w:val="003E4133"/>
    <w:rsid w:val="003F3AE6"/>
    <w:rsid w:val="004117FE"/>
    <w:rsid w:val="0041216E"/>
    <w:rsid w:val="004166EF"/>
    <w:rsid w:val="00443A54"/>
    <w:rsid w:val="0048041B"/>
    <w:rsid w:val="004817BD"/>
    <w:rsid w:val="00482DF0"/>
    <w:rsid w:val="00486E3E"/>
    <w:rsid w:val="004A6CAA"/>
    <w:rsid w:val="004B04D2"/>
    <w:rsid w:val="004B28A2"/>
    <w:rsid w:val="004B74EA"/>
    <w:rsid w:val="004D0717"/>
    <w:rsid w:val="004D3A9B"/>
    <w:rsid w:val="00510412"/>
    <w:rsid w:val="00512D50"/>
    <w:rsid w:val="00543A78"/>
    <w:rsid w:val="00554AA1"/>
    <w:rsid w:val="005651F5"/>
    <w:rsid w:val="0058161E"/>
    <w:rsid w:val="00584828"/>
    <w:rsid w:val="00590C9C"/>
    <w:rsid w:val="00592012"/>
    <w:rsid w:val="005C0D55"/>
    <w:rsid w:val="005D78F2"/>
    <w:rsid w:val="005D792C"/>
    <w:rsid w:val="00630FF3"/>
    <w:rsid w:val="00633133"/>
    <w:rsid w:val="00652FBA"/>
    <w:rsid w:val="006755C6"/>
    <w:rsid w:val="00681AC5"/>
    <w:rsid w:val="00691554"/>
    <w:rsid w:val="00693C0E"/>
    <w:rsid w:val="006A44CD"/>
    <w:rsid w:val="006B61BD"/>
    <w:rsid w:val="006C3843"/>
    <w:rsid w:val="006C47A1"/>
    <w:rsid w:val="006D54FB"/>
    <w:rsid w:val="006F5CC9"/>
    <w:rsid w:val="00711D83"/>
    <w:rsid w:val="00712A91"/>
    <w:rsid w:val="00714557"/>
    <w:rsid w:val="007603EF"/>
    <w:rsid w:val="00762925"/>
    <w:rsid w:val="00784A2A"/>
    <w:rsid w:val="00796CB0"/>
    <w:rsid w:val="007D04DF"/>
    <w:rsid w:val="007E11C0"/>
    <w:rsid w:val="00803AFC"/>
    <w:rsid w:val="008105D2"/>
    <w:rsid w:val="00810E72"/>
    <w:rsid w:val="00840B21"/>
    <w:rsid w:val="00886F7B"/>
    <w:rsid w:val="00891AAB"/>
    <w:rsid w:val="0089779B"/>
    <w:rsid w:val="008C0347"/>
    <w:rsid w:val="008C05C5"/>
    <w:rsid w:val="008C46F9"/>
    <w:rsid w:val="008D6099"/>
    <w:rsid w:val="00927F0D"/>
    <w:rsid w:val="00975A97"/>
    <w:rsid w:val="0099450F"/>
    <w:rsid w:val="009B7244"/>
    <w:rsid w:val="009D71CB"/>
    <w:rsid w:val="009E4C8B"/>
    <w:rsid w:val="00A0253A"/>
    <w:rsid w:val="00A1367E"/>
    <w:rsid w:val="00A139F9"/>
    <w:rsid w:val="00A13EB0"/>
    <w:rsid w:val="00A20064"/>
    <w:rsid w:val="00A2106F"/>
    <w:rsid w:val="00A51849"/>
    <w:rsid w:val="00A622BE"/>
    <w:rsid w:val="00A64179"/>
    <w:rsid w:val="00AA4883"/>
    <w:rsid w:val="00AB1C21"/>
    <w:rsid w:val="00AC6B37"/>
    <w:rsid w:val="00AE5474"/>
    <w:rsid w:val="00B21C9C"/>
    <w:rsid w:val="00B354FB"/>
    <w:rsid w:val="00B42DB4"/>
    <w:rsid w:val="00B64336"/>
    <w:rsid w:val="00B81AD4"/>
    <w:rsid w:val="00B92C46"/>
    <w:rsid w:val="00BA2EE7"/>
    <w:rsid w:val="00BD3E0E"/>
    <w:rsid w:val="00BD77A1"/>
    <w:rsid w:val="00C27AB4"/>
    <w:rsid w:val="00C4594D"/>
    <w:rsid w:val="00C47BA3"/>
    <w:rsid w:val="00C53226"/>
    <w:rsid w:val="00C53DA5"/>
    <w:rsid w:val="00C72D11"/>
    <w:rsid w:val="00C73413"/>
    <w:rsid w:val="00C80380"/>
    <w:rsid w:val="00C83F70"/>
    <w:rsid w:val="00CB5472"/>
    <w:rsid w:val="00CD3772"/>
    <w:rsid w:val="00CE6496"/>
    <w:rsid w:val="00D04A72"/>
    <w:rsid w:val="00D121C0"/>
    <w:rsid w:val="00D15F71"/>
    <w:rsid w:val="00D2415E"/>
    <w:rsid w:val="00D52B4D"/>
    <w:rsid w:val="00D66C08"/>
    <w:rsid w:val="00D956F3"/>
    <w:rsid w:val="00DA2B3C"/>
    <w:rsid w:val="00DE4C3A"/>
    <w:rsid w:val="00DE5423"/>
    <w:rsid w:val="00E175D3"/>
    <w:rsid w:val="00E30354"/>
    <w:rsid w:val="00E34639"/>
    <w:rsid w:val="00E42903"/>
    <w:rsid w:val="00E502A4"/>
    <w:rsid w:val="00E507A5"/>
    <w:rsid w:val="00E67D93"/>
    <w:rsid w:val="00E838EB"/>
    <w:rsid w:val="00EB3B2D"/>
    <w:rsid w:val="00EC73F9"/>
    <w:rsid w:val="00ED7116"/>
    <w:rsid w:val="00F12F9A"/>
    <w:rsid w:val="00F16FE1"/>
    <w:rsid w:val="00F42B20"/>
    <w:rsid w:val="00F44333"/>
    <w:rsid w:val="00F50BBE"/>
    <w:rsid w:val="00FB26D4"/>
    <w:rsid w:val="00FB3D50"/>
    <w:rsid w:val="00FF18B0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762748" w:rsidP="00762748">
          <w:pPr>
            <w:pStyle w:val="03B385268F6744ECB773043DEFD566EA1"/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docPartBody>
    </w:docPart>
    <w:docPart>
      <w:docPartPr>
        <w:name w:val="1219E615319F416092C100152685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71E7B-85BB-4DFE-B1DF-C4618A814E52}"/>
      </w:docPartPr>
      <w:docPartBody>
        <w:p w:rsidR="00DF0B88" w:rsidRDefault="000755DE" w:rsidP="000755DE">
          <w:pPr>
            <w:pStyle w:val="1219E615319F416092C100152685AADC"/>
          </w:pPr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23D69"/>
    <w:rsid w:val="000755DE"/>
    <w:rsid w:val="000F28F1"/>
    <w:rsid w:val="0037020B"/>
    <w:rsid w:val="003712A7"/>
    <w:rsid w:val="003830B4"/>
    <w:rsid w:val="00433B9B"/>
    <w:rsid w:val="004767D5"/>
    <w:rsid w:val="005026A3"/>
    <w:rsid w:val="00571F86"/>
    <w:rsid w:val="006324E2"/>
    <w:rsid w:val="00652FD9"/>
    <w:rsid w:val="007230A1"/>
    <w:rsid w:val="00736D6E"/>
    <w:rsid w:val="007559C3"/>
    <w:rsid w:val="00762748"/>
    <w:rsid w:val="007D375C"/>
    <w:rsid w:val="007E6FB7"/>
    <w:rsid w:val="00917629"/>
    <w:rsid w:val="00A134BC"/>
    <w:rsid w:val="00B93064"/>
    <w:rsid w:val="00DF0B88"/>
    <w:rsid w:val="00EC35A6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  <w:style w:type="paragraph" w:customStyle="1" w:styleId="1219E615319F416092C100152685AADC">
    <w:name w:val="1219E615319F416092C100152685AADC"/>
    <w:rsid w:val="00075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69EAC4-FB6A-4AD3-8DA4-EF9B1BBE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228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Template2</vt:lpstr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Template2</dc:title>
  <dc:creator>sys</dc:creator>
  <cp:lastModifiedBy>sys</cp:lastModifiedBy>
  <cp:revision>90</cp:revision>
  <cp:lastPrinted>2009-04-08T13:35:00Z</cp:lastPrinted>
  <dcterms:created xsi:type="dcterms:W3CDTF">2017-05-18T14:56:00Z</dcterms:created>
  <dcterms:modified xsi:type="dcterms:W3CDTF">2017-05-22T06:59:00Z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