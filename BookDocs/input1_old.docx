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8C05C5" w:rsidRPr="009D71CB" w:rsidRDefault="0035775E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7FDDACD6" wp14:editId="763C93A3">
                <wp:simplePos x="0" y="0"/>
                <wp:positionH relativeFrom="margin">
                  <wp:posOffset>100330</wp:posOffset>
                </wp:positionH>
                <wp:positionV relativeFrom="margin">
                  <wp:posOffset>-286385</wp:posOffset>
                </wp:positionV>
                <wp:extent cx="7110730" cy="9389745"/>
                <wp:effectExtent l="0" t="0" r="0" b="1905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0730" cy="938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9pt;margin-top:-22.55pt;width:559.9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" fillcolor="#e5dfec [663]" stroked="f">
                <w10:wrap anchorx="margin" anchory="margin"/>
              </v:rect>
            </w:pict>
          </mc:Fallback>
        </mc:AlternateContent>
      </w:r>
      <w:bookmarkEnd w:id="0"/>
    </w:p>
    <w:p w:rsidR="006D54FB" w:rsidRPr="00DE4C3A" w:rsidRDefault="00BA2EE7" w:rsidP="00161A70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  <w:sectPr w:rsidR="006D54FB" w:rsidRPr="00DE4C3A" w:rsidSect="008C05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CB0D3F" wp14:editId="6DC7ECDF">
                <wp:simplePos x="0" y="0"/>
                <wp:positionH relativeFrom="column">
                  <wp:posOffset>3984625</wp:posOffset>
                </wp:positionH>
                <wp:positionV relativeFrom="paragraph">
                  <wp:posOffset>5260975</wp:posOffset>
                </wp:positionV>
                <wp:extent cx="2751455" cy="167703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5E" w:rsidRDefault="0035775E">
                            <w:r w:rsidRPr="001D5639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26" type="#_x0000_t202" style="position:absolute;margin-left:313.75pt;margin-top:414.25pt;width:216.65pt;height:13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" filled="f" stroked="f" strokeweight=".5pt">
                <v:textbox>
                  <w:txbxContent>
                    <w:p w:rsidR="0035775E" w:rsidRDefault="0035775E">
                      <w:r w:rsidRPr="001D5639">
                        <w:rPr>
                          <w:rFonts w:ascii="Arial" w:hAnsi="Arial" w:cs="Arial"/>
                          <w:sz w:val="56"/>
                          <w:szCs w:val="56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 w:rsidRPr="0035775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795456" behindDoc="0" locked="0" layoutInCell="0" allowOverlap="1" wp14:anchorId="062B5DA0" wp14:editId="48B38390">
                <wp:simplePos x="0" y="0"/>
                <wp:positionH relativeFrom="margin">
                  <wp:posOffset>661035</wp:posOffset>
                </wp:positionH>
                <wp:positionV relativeFrom="margin">
                  <wp:posOffset>3857625</wp:posOffset>
                </wp:positionV>
                <wp:extent cx="2239010" cy="3394710"/>
                <wp:effectExtent l="38100" t="38100" r="108585" b="11049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3394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5775E" w:rsidRDefault="0035775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20"/>
                                <w:szCs w:val="20"/>
                                <w:lang w:bidi="ar-SA"/>
                              </w:rPr>
                              <w:drawing>
                                <wp:inline distT="0" distB="0" distL="0" distR="0" wp14:anchorId="28A1B2FA" wp14:editId="5E5BD8F1">
                                  <wp:extent cx="2199640" cy="2409825"/>
                                  <wp:effectExtent l="0" t="0" r="0" b="9525"/>
                                  <wp:docPr id="303" name="Picture 303" descr="C:\Users\sys\AppData\Local\Microsoft\Windows\Temporary Internet Files\Content.IE5\B9LQCX2R\logo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ys\AppData\Local\Microsoft\Windows\Temporary Internet Files\Content.IE5\B9LQCX2R\logo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9640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7" style="position:absolute;margin-left:52.05pt;margin-top:303.75pt;width:176.3pt;height:267.3pt;flip:x;z-index:251795456;visibility:visible;mso-wrap-style:non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" o:allowincell="f" filled="f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35775E" w:rsidRDefault="0035775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20"/>
                          <w:szCs w:val="20"/>
                          <w:lang w:bidi="ar-SA"/>
                        </w:rPr>
                        <w:drawing>
                          <wp:inline distT="0" distB="0" distL="0" distR="0" wp14:anchorId="28A1B2FA" wp14:editId="5E5BD8F1">
                            <wp:extent cx="2199640" cy="2409825"/>
                            <wp:effectExtent l="0" t="0" r="0" b="9525"/>
                            <wp:docPr id="303" name="Picture 303" descr="C:\Users\sys\AppData\Local\Microsoft\Windows\Temporary Internet Files\Content.IE5\B9LQCX2R\logo[1]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ys\AppData\Local\Microsoft\Windows\Temporary Internet Files\Content.IE5\B9LQCX2R\logo[1]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9640" cy="24098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5775E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45DAFF" wp14:editId="72EF57DD">
                <wp:simplePos x="0" y="0"/>
                <wp:positionH relativeFrom="margin">
                  <wp:posOffset>1735849</wp:posOffset>
                </wp:positionH>
                <wp:positionV relativeFrom="paragraph">
                  <wp:posOffset>1400810</wp:posOffset>
                </wp:positionV>
                <wp:extent cx="3467100" cy="580767"/>
                <wp:effectExtent l="0" t="0" r="0" b="10160"/>
                <wp:wrapNone/>
                <wp:docPr id="66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580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</w:t>
                            </w:r>
                            <w:r w:rsidR="000C2760">
                              <w:t xml:space="preserve">  </w:t>
                            </w:r>
                            <w:r w:rsidR="000C2760" w:rsidRPr="001D5639">
                              <w:rPr>
                                <w:rFonts w:ascii="Arial" w:hAnsi="Arial" w:cs="Arial"/>
                              </w:rPr>
                              <w:t>{DOMAINNAME}</w:t>
                            </w:r>
                          </w:p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  <w:p w:rsidR="005D792C" w:rsidRPr="00036946" w:rsidRDefault="005D792C" w:rsidP="008C05C5">
                            <w:pPr>
                              <w:pStyle w:val="Title"/>
                              <w:ind w:firstLine="72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8" type="#_x0000_t202" style="position:absolute;margin-left:136.7pt;margin-top:110.3pt;width:273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" filled="f" stroked="f">
                <v:textbox inset="0,0,0,0">
                  <w:txbxContent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t xml:space="preserve"> </w:t>
                      </w:r>
                      <w:r w:rsidR="000C2760">
                        <w:t xml:space="preserve">  </w:t>
                      </w:r>
                      <w:r w:rsidR="000C2760" w:rsidRPr="001D5639">
                        <w:rPr>
                          <w:rFonts w:ascii="Arial" w:hAnsi="Arial" w:cs="Arial"/>
                        </w:rPr>
                        <w:t>{DOMAINNAME}</w:t>
                      </w:r>
                    </w:p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 w:rsidRPr="001D5639"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  <w:p w:rsidR="005D792C" w:rsidRPr="00036946" w:rsidRDefault="005D792C" w:rsidP="008C05C5">
                      <w:pPr>
                        <w:pStyle w:val="Title"/>
                        <w:ind w:firstLine="72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41F5DD" wp14:editId="5681DB87">
                <wp:simplePos x="0" y="0"/>
                <wp:positionH relativeFrom="column">
                  <wp:posOffset>4973320</wp:posOffset>
                </wp:positionH>
                <wp:positionV relativeFrom="paragraph">
                  <wp:posOffset>7002780</wp:posOffset>
                </wp:positionV>
                <wp:extent cx="481330" cy="682625"/>
                <wp:effectExtent l="0" t="0" r="1397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3694190"/>
                              <w:picture/>
                            </w:sdtPr>
                            <w:sdtEndPr/>
                            <w:sdtContent>
                              <w:p w:rsidR="005D792C" w:rsidRDefault="009D71CB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672205B3" wp14:editId="1F418463">
                                      <wp:extent cx="481330" cy="419619"/>
                                      <wp:effectExtent l="0" t="0" r="0" b="0"/>
                                      <wp:docPr id="30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1330" cy="419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29" type="#_x0000_t202" style="position:absolute;margin-left:391.6pt;margin-top:551.4pt;width:37.9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" filled="f" stroked="f">
                <v:textbox inset="0,0,0,0">
                  <w:txbxContent>
                    <w:sdt>
                      <w:sdtPr>
                        <w:id w:val="-153694190"/>
                        <w:picture/>
                      </w:sdtPr>
                      <w:sdtEndPr/>
                      <w:sdtContent>
                        <w:p w:rsidR="005D792C" w:rsidRDefault="009D71C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672205B3" wp14:editId="1F418463">
                                <wp:extent cx="481330" cy="419619"/>
                                <wp:effectExtent l="0" t="0" r="0" b="0"/>
                                <wp:docPr id="30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1330" cy="41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CFA561" wp14:editId="0F086431">
                <wp:simplePos x="0" y="0"/>
                <wp:positionH relativeFrom="column">
                  <wp:posOffset>2341245</wp:posOffset>
                </wp:positionH>
                <wp:positionV relativeFrom="paragraph">
                  <wp:posOffset>1998345</wp:posOffset>
                </wp:positionV>
                <wp:extent cx="2728595" cy="1482725"/>
                <wp:effectExtent l="0" t="0" r="0" b="317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 w:rsidP="005920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</w:p>
                          <w:p w:rsidR="00592012" w:rsidRPr="001D5639" w:rsidRDefault="00592012" w:rsidP="003577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firstLine="720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30" type="#_x0000_t202" style="position:absolute;margin-left:184.35pt;margin-top:157.35pt;width:214.85pt;height:11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" filled="f" stroked="f" strokeweight=".5pt">
                <v:textbox>
                  <w:txbxContent>
                    <w:p w:rsidR="009D71CB" w:rsidRDefault="009D71CB" w:rsidP="005920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</w:p>
                    <w:p w:rsidR="00592012" w:rsidRPr="001D5639" w:rsidRDefault="00592012" w:rsidP="003577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firstLine="720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F85922" wp14:editId="05804313">
                <wp:simplePos x="0" y="0"/>
                <wp:positionH relativeFrom="column">
                  <wp:posOffset>834081</wp:posOffset>
                </wp:positionH>
                <wp:positionV relativeFrom="paragraph">
                  <wp:posOffset>3975907</wp:posOffset>
                </wp:positionV>
                <wp:extent cx="787452" cy="7661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52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1" type="#_x0000_t202" style="position:absolute;margin-left:65.7pt;margin-top:313.05pt;width:62pt;height:6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99DB96" wp14:editId="3D89DF5C">
                <wp:simplePos x="0" y="0"/>
                <wp:positionH relativeFrom="column">
                  <wp:posOffset>665655</wp:posOffset>
                </wp:positionH>
                <wp:positionV relativeFrom="paragraph">
                  <wp:posOffset>6518948</wp:posOffset>
                </wp:positionV>
                <wp:extent cx="1928901" cy="202895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901" cy="2028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32" type="#_x0000_t202" style="position:absolute;margin-left:52.4pt;margin-top:513.3pt;width:151.9pt;height:15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AAC67" wp14:editId="64C4DF68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658689195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554AA1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</w:t>
                                </w:r>
                                <w:r w:rsidR="008C05C5"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3" type="#_x0000_t202" style="position:absolute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658689195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554AA1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</w:t>
                          </w:r>
                          <w:r w:rsidR="008C05C5"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1" behindDoc="0" locked="0" layoutInCell="1" allowOverlap="1" wp14:anchorId="1FC8DE82" wp14:editId="780CE3D6">
                <wp:simplePos x="0" y="0"/>
                <wp:positionH relativeFrom="column">
                  <wp:posOffset>612775</wp:posOffset>
                </wp:positionH>
                <wp:positionV relativeFrom="paragraph">
                  <wp:posOffset>207645</wp:posOffset>
                </wp:positionV>
                <wp:extent cx="5716270" cy="5488305"/>
                <wp:effectExtent l="3175" t="7620" r="5080" b="0"/>
                <wp:wrapNone/>
                <wp:docPr id="165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5716270" cy="5488305"/>
                          <a:chOff x="952" y="5840"/>
                          <a:chExt cx="6651" cy="6415"/>
                        </a:xfrm>
                      </wpg:grpSpPr>
                      <wps:wsp>
                        <wps:cNvPr id="166" name="Rectangle 181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8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84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85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86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48.25pt;margin-top:16.35pt;width:450.1pt;height:432.15pt;flip:x;z-index:251654141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">
                <v:rect id="Rectangle 181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I2cIA&#10;AADcAAAADwAAAGRycy9kb3ducmV2LnhtbERPTYvCMBC9L/gfwgh7W1M9FLcaRRRBRNmtil6HZmyL&#10;zaQ0Ubv+erMgeJvH+5zxtDWVuFHjSssK+r0IBHFmdcm5gsN++TUE4TyyxsoyKfgjB9NJ52OMibZ3&#10;Tum287kIIewSVFB4XydSuqwgg65na+LAnW1j0AfY5FI3eA/hppKDKIqlwZJDQ4E1zQvKLrurUZDy&#10;d3p8LDbr7eln8JtTtHkcz0OlPrvtbATCU+vf4pd7pcP8OIb/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sjZwgAAANwAAAAPAAAAAAAAAAAAAAAAAJgCAABkcnMvZG93&#10;bnJldi54bWxQSwUGAAAAAAQABAD1AAAAhwMAAAAA&#10;" fillcolor="#548dd4 [1951]" stroked="f">
                  <v:fill opacity="7967f"/>
                </v:rect>
                <v:rect id="Rectangle 182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BAsMA&#10;AADcAAAADwAAAGRycy9kb3ducmV2LnhtbERPTWvCQBC9F/oflin0Vjf2kGqajaRCoSCiRluvQ3aa&#10;BLOzIbs16b93BcHbPN7npIvRtOJMvWssK5hOIhDEpdUNVwoO+8+XGQjnkTW2lknBPzlYZI8PKSba&#10;Dryjc+ErEULYJaig9r5LpHRlTQbdxHbEgfu1vUEfYF9J3eMQwk0rX6MolgYbDg01drSsqTwVf0ZB&#10;9/2xjnbDCnO3oePPcZ7reLlV6vlpzN9BeBr9XXxzf+kwP36D6zPh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SBAsMAAADcAAAADwAAAAAAAAAAAAAAAACYAgAAZHJzL2Rv&#10;d25yZXYueG1sUEsFBgAAAAAEAAQA9QAAAIgDAAAAAA==&#10;" fillcolor="#548dd4 [1951]" stroked="f">
                  <v:fill opacity="7967f"/>
                </v:rect>
                <v:rect id="Rectangle 183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VcMUA&#10;AADcAAAADwAAAGRycy9kb3ducmV2LnhtbESPQWvCQBCF7wX/wzKCt7rRQ7Cpq6SCIBSp2lavQ3ZM&#10;QrOzIbs16b93DkJvM7w3732zXA+uUTfqQu3ZwGyagCIuvK25NPD1uX1egAoR2WLjmQz8UYD1avS0&#10;xMz6no90O8VSSQiHDA1UMbaZ1qGoyGGY+pZYtKvvHEZZu1LbDnsJd42eJ0mqHdYsDRW2tKmo+Dn9&#10;OgPt99s+OfbvmIcPupwvL7lNNwdjJuMhfwUVaYj/5sf1zgp+KrT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xVwxQAAANwAAAAPAAAAAAAAAAAAAAAAAJgCAABkcnMv&#10;ZG93bnJldi54bWxQSwUGAAAAAAQABAD1AAAAigMAAAAA&#10;" fillcolor="#548dd4 [1951]" stroked="f">
                  <v:fill opacity="7967f"/>
                </v:rect>
                <v:rect id="Rectangle 184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cq8QA&#10;AADcAAAADwAAAGRycy9kb3ducmV2LnhtbERPTWvCQBC9F/wPywi9NZt6kBhdRVoKUiJtVPQ6ZMck&#10;mJ0N2TVGf323UOhtHu9zFqvBNKKnztWWFbxGMQjiwuqaSwWH/cdLAsJ5ZI2NZVJwJwer5ehpgam2&#10;N86p3/lShBB2KSqovG9TKV1RkUEX2ZY4cGfbGfQBdqXUHd5CuGnkJI6n0mDNoaHClt4qKi67q1GQ&#10;8yw/Pt6zz+3pa/JdUpw9judEqefxsJ6D8DT4f/Gfe6PD/OkMfp8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ZXKvEAAAA3AAAAA8AAAAAAAAAAAAAAAAAmAIAAGRycy9k&#10;b3ducmV2LnhtbFBLBQYAAAAABAAEAPUAAACJAwAAAAA=&#10;" fillcolor="#548dd4 [1951]" stroked="f">
                  <v:fill opacity="7967f"/>
                </v:rect>
                <v:rect id="Rectangle 185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j68YA&#10;AADcAAAADwAAAGRycy9kb3ducmV2LnhtbESPQWvCQBCF7wX/wzJCb3WjB2ujq4ilIMVio6LXITsm&#10;wexsyG419dc7h0JvM7w3730zW3SuVldqQ+XZwHCQgCLOva24MHDYf7xMQIWIbLH2TAZ+KcBi3nua&#10;YWr9jTO67mKhJIRDigbKGJtU65CX5DAMfEMs2tm3DqOsbaFtizcJd7UeJclYO6xYGkpsaFVSftn9&#10;OAMZv2XH+/vm8+u0HX0XlGzux/PEmOd+t5yCitTFf/Pf9doK/q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pj68YAAADcAAAADwAAAAAAAAAAAAAAAACYAgAAZHJz&#10;L2Rvd25yZXYueG1sUEsFBgAAAAAEAAQA9QAAAIsDAAAAAA==&#10;" fillcolor="#548dd4 [1951]" stroked="f">
                  <v:fill opacity="7967f"/>
                </v:rect>
                <v:rect id="Rectangle 186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gqMMMA&#10;AADcAAAADwAAAGRycy9kb3ducmV2LnhtbERPTWvCQBC9F/wPywi91Y09pDZmlVQoFEqpWjXXITsm&#10;wexsyG6T9N93BcHbPN7npOvRNKKnztWWFcxnEQjiwuqaSwWHn/enBQjnkTU2lknBHzlYryYPKSba&#10;Dryjfu9LEULYJaig8r5NpHRFRQbdzLbEgTvbzqAPsCul7nAI4aaRz1EUS4M1h4YKW9pUVFz2v0ZB&#10;e3z7inbDJ2bum/JT/prpeLNV6nE6ZksQnkZ/F9/cHzrMf5nD9ZlwgV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gqMMMAAADcAAAADwAAAAAAAAAAAAAAAACYAgAAZHJzL2Rv&#10;d25yZXYueG1sUEsFBgAAAAAEAAQA9QAAAIgDAAAAAA==&#10;" fillcolor="#548dd4 [1951]" stroked="f">
                  <v:fill opacity="7967f"/>
                </v:rect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D74F1" wp14:editId="4ACC001E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2D4C14" wp14:editId="57CC5230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79DABF" wp14:editId="61C9AD06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FF9EA4" wp14:editId="3975BCCA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86899" wp14:editId="2D319FE8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D05787" wp14:editId="4ABAC47D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10BF35" wp14:editId="6F843F40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8"/>
          <w:szCs w:val="28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2A498B" w:rsidRDefault="00E838EB" w:rsidP="00E838EB">
          <w:pPr>
            <w:pStyle w:val="PageTitle"/>
            <w:rPr>
              <w:rFonts w:ascii="Arial" w:hAnsi="Arial" w:cs="Arial"/>
              <w:sz w:val="28"/>
              <w:szCs w:val="28"/>
            </w:rPr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sdtContent>
    </w:sdt>
    <w:p w:rsidR="006D54FB" w:rsidRPr="00DE4C3A" w:rsidRDefault="00FB26D4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1B9CF" wp14:editId="08222E0B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4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8W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554AA1" w:rsidP="00891AAB">
      <w:pPr>
        <w:rPr>
          <w:rFonts w:ascii="Arial" w:hAnsi="Arial" w:cs="Arial"/>
        </w:rPr>
      </w:pPr>
      <w:r w:rsidRPr="00554AA1">
        <w:rPr>
          <w:noProof/>
          <w:lang w:bidi="ar-SA"/>
        </w:rPr>
        <w:drawing>
          <wp:inline distT="0" distB="0" distL="0" distR="0" wp14:anchorId="72FD648B" wp14:editId="7E07204E">
            <wp:extent cx="3682314" cy="3439922"/>
            <wp:effectExtent l="0" t="0" r="0" b="825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51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554AA1" w:rsidP="00891AAB">
      <w:pPr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C3164C" wp14:editId="443B348E">
                <wp:simplePos x="0" y="0"/>
                <wp:positionH relativeFrom="column">
                  <wp:posOffset>2136140</wp:posOffset>
                </wp:positionH>
                <wp:positionV relativeFrom="paragraph">
                  <wp:posOffset>153035</wp:posOffset>
                </wp:positionV>
                <wp:extent cx="4857115" cy="2835275"/>
                <wp:effectExtent l="0" t="0" r="635" b="3175"/>
                <wp:wrapNone/>
                <wp:docPr id="5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115" cy="283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760" w:rsidRPr="00B21C9C" w:rsidRDefault="000C2760" w:rsidP="00252EEC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35" type="#_x0000_t202" style="position:absolute;margin-left:168.2pt;margin-top:12.05pt;width:382.45pt;height:2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pztA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" filled="f" stroked="f">
                <v:textbox inset="0,0,0,0">
                  <w:txbxContent>
                    <w:p w:rsidR="000C2760" w:rsidRPr="00B21C9C" w:rsidRDefault="000C2760" w:rsidP="00252EEC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554AA1" w:rsidRDefault="00891AAB" w:rsidP="00554AA1">
      <w:pPr>
        <w:pStyle w:val="Header"/>
        <w:tabs>
          <w:tab w:val="clear" w:pos="4680"/>
          <w:tab w:val="clear" w:pos="9360"/>
          <w:tab w:val="left" w:pos="7473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eastAsia="ja-JP" w:bidi="ar-SA"/>
        </w:rPr>
        <w:id w:val="18593333"/>
        <w:docPartObj>
          <w:docPartGallery w:val="Table of Contents"/>
          <w:docPartUnique/>
        </w:docPartObj>
      </w:sdtPr>
      <w:sdtEndPr/>
      <w:sdtContent>
        <w:p w:rsidR="00554AA1" w:rsidRPr="00554AA1" w:rsidRDefault="00554AA1" w:rsidP="00554AA1">
          <w:pPr>
            <w:pStyle w:val="TOCHeading"/>
            <w:tabs>
              <w:tab w:val="right" w:pos="11520"/>
            </w:tabs>
            <w:rPr>
              <w:rFonts w:ascii="Arial" w:hAnsi="Arial" w:cs="Arial"/>
              <w:sz w:val="36"/>
              <w:szCs w:val="36"/>
            </w:rPr>
          </w:pPr>
          <w:r w:rsidRPr="00554AA1">
            <w:rPr>
              <w:rFonts w:ascii="Arial" w:hAnsi="Arial" w:cs="Arial"/>
            </w:rPr>
            <w:t xml:space="preserve">                                                              </w:t>
          </w:r>
          <w:r w:rsidRPr="00554AA1">
            <w:rPr>
              <w:rFonts w:ascii="Arial" w:hAnsi="Arial" w:cs="Arial"/>
              <w:sz w:val="36"/>
              <w:szCs w:val="36"/>
            </w:rPr>
            <w:t>Table of Contents</w:t>
          </w:r>
        </w:p>
        <w:p w:rsidR="00554AA1" w:rsidRPr="00146CB0" w:rsidRDefault="00554AA1" w:rsidP="00554AA1">
          <w:pPr>
            <w:pStyle w:val="TOCHeading"/>
            <w:tabs>
              <w:tab w:val="right" w:pos="11520"/>
            </w:tabs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ab/>
          </w:r>
        </w:p>
        <w:p w:rsidR="00554AA1" w:rsidRPr="00554AA1" w:rsidRDefault="00554AA1" w:rsidP="00554AA1">
          <w:pPr>
            <w:pStyle w:val="Heading1"/>
            <w:tabs>
              <w:tab w:val="right" w:pos="11520"/>
            </w:tabs>
            <w:rPr>
              <w:rFonts w:ascii="Arial" w:hAnsi="Arial" w:cs="Arial"/>
              <w:sz w:val="24"/>
              <w:szCs w:val="24"/>
            </w:rPr>
          </w:pPr>
          <w:r w:rsidRPr="00554AA1">
            <w:rPr>
              <w:rFonts w:ascii="Arial" w:hAnsi="Arial" w:cs="Arial"/>
              <w:sz w:val="24"/>
              <w:szCs w:val="24"/>
            </w:rPr>
            <w:t xml:space="preserve">     {#Chapters}</w:t>
          </w:r>
          <w:r w:rsidRPr="00554AA1">
            <w:rPr>
              <w:rFonts w:ascii="Arial" w:hAnsi="Arial" w:cs="Arial"/>
              <w:sz w:val="24"/>
              <w:szCs w:val="24"/>
            </w:rPr>
            <w:tab/>
          </w:r>
        </w:p>
        <w:p w:rsidR="00554AA1" w:rsidRPr="00554AA1" w:rsidRDefault="00554AA1" w:rsidP="00554AA1">
          <w:pPr>
            <w:pStyle w:val="TOC1"/>
            <w:tabs>
              <w:tab w:val="left" w:pos="10170"/>
            </w:tabs>
            <w:rPr>
              <w:rFonts w:ascii="Arial" w:hAnsi="Arial" w:cs="Arial"/>
              <w:sz w:val="24"/>
              <w:szCs w:val="24"/>
            </w:rPr>
          </w:pPr>
          <w:r w:rsidRPr="00554AA1">
            <w:rPr>
              <w:rFonts w:ascii="Arial" w:hAnsi="Arial" w:cs="Arial"/>
              <w:b/>
              <w:bCs/>
              <w:sz w:val="24"/>
              <w:szCs w:val="24"/>
            </w:rPr>
            <w:t xml:space="preserve">     {</w:t>
          </w:r>
          <w:proofErr w:type="spellStart"/>
          <w:r w:rsidRPr="00554AA1">
            <w:rPr>
              <w:rFonts w:ascii="Arial" w:hAnsi="Arial" w:cs="Arial"/>
              <w:b/>
              <w:bCs/>
              <w:sz w:val="24"/>
              <w:szCs w:val="24"/>
            </w:rPr>
            <w:t>ChapterName</w:t>
          </w:r>
          <w:proofErr w:type="spellEnd"/>
          <w:r w:rsidRPr="00554AA1">
            <w:rPr>
              <w:rFonts w:ascii="Arial" w:hAnsi="Arial" w:cs="Arial"/>
              <w:b/>
              <w:bCs/>
              <w:sz w:val="24"/>
              <w:szCs w:val="24"/>
            </w:rPr>
            <w:t>}</w:t>
          </w:r>
          <w:r w:rsidRPr="00554AA1">
            <w:rPr>
              <w:rFonts w:ascii="Arial" w:hAnsi="Arial" w:cs="Arial"/>
              <w:sz w:val="24"/>
              <w:szCs w:val="24"/>
            </w:rPr>
            <w:t xml:space="preserve">                                                                                                                         </w:t>
          </w:r>
          <w:r w:rsidRPr="00554AA1">
            <w:rPr>
              <w:rFonts w:ascii="Arial" w:hAnsi="Arial" w:cs="Arial"/>
              <w:b/>
              <w:bCs/>
              <w:sz w:val="24"/>
              <w:szCs w:val="24"/>
            </w:rPr>
            <w:t xml:space="preserve">1                      </w:t>
          </w:r>
        </w:p>
        <w:p w:rsidR="00554AA1" w:rsidRPr="00554AA1" w:rsidRDefault="00554AA1" w:rsidP="00554AA1">
          <w:pPr>
            <w:pStyle w:val="TOC2"/>
            <w:tabs>
              <w:tab w:val="left" w:pos="10170"/>
            </w:tabs>
            <w:ind w:left="0"/>
            <w:rPr>
              <w:rFonts w:ascii="Arial" w:hAnsi="Arial" w:cs="Arial"/>
              <w:sz w:val="24"/>
              <w:szCs w:val="24"/>
            </w:rPr>
          </w:pPr>
          <w:r w:rsidRPr="00554AA1">
            <w:rPr>
              <w:rFonts w:ascii="Arial" w:hAnsi="Arial" w:cs="Arial"/>
              <w:sz w:val="24"/>
              <w:szCs w:val="24"/>
            </w:rPr>
            <w:t xml:space="preserve">     {#Topic}{</w:t>
          </w:r>
          <w:proofErr w:type="spellStart"/>
          <w:r w:rsidRPr="00554AA1">
            <w:rPr>
              <w:rFonts w:ascii="Arial" w:hAnsi="Arial" w:cs="Arial"/>
              <w:sz w:val="24"/>
              <w:szCs w:val="24"/>
            </w:rPr>
            <w:t>TopicName</w:t>
          </w:r>
          <w:proofErr w:type="spellEnd"/>
          <w:r w:rsidRPr="00554AA1">
            <w:rPr>
              <w:rFonts w:ascii="Arial" w:hAnsi="Arial" w:cs="Arial"/>
              <w:sz w:val="24"/>
              <w:szCs w:val="24"/>
            </w:rPr>
            <w:t>}                                                                                                                 2</w:t>
          </w:r>
        </w:p>
        <w:p w:rsidR="00554AA1" w:rsidRPr="00554AA1" w:rsidRDefault="00554AA1" w:rsidP="00554AA1">
          <w:pPr>
            <w:pStyle w:val="TOC3"/>
            <w:tabs>
              <w:tab w:val="left" w:pos="10170"/>
            </w:tabs>
            <w:rPr>
              <w:rFonts w:ascii="Arial" w:hAnsi="Arial" w:cs="Arial"/>
              <w:sz w:val="24"/>
              <w:szCs w:val="24"/>
            </w:rPr>
          </w:pPr>
          <w:r w:rsidRPr="00554AA1">
            <w:rPr>
              <w:rFonts w:ascii="Arial" w:hAnsi="Arial" w:cs="Arial"/>
              <w:sz w:val="24"/>
              <w:szCs w:val="24"/>
            </w:rPr>
            <w:t xml:space="preserve">     {#</w:t>
          </w:r>
          <w:proofErr w:type="spellStart"/>
          <w:r w:rsidRPr="00554AA1">
            <w:rPr>
              <w:rFonts w:ascii="Arial" w:hAnsi="Arial" w:cs="Arial"/>
              <w:sz w:val="24"/>
              <w:szCs w:val="24"/>
            </w:rPr>
            <w:t>SubTopic</w:t>
          </w:r>
          <w:proofErr w:type="spellEnd"/>
          <w:r w:rsidRPr="00554AA1">
            <w:rPr>
              <w:rFonts w:ascii="Arial" w:hAnsi="Arial" w:cs="Arial"/>
              <w:sz w:val="24"/>
              <w:szCs w:val="24"/>
            </w:rPr>
            <w:t>}{</w:t>
          </w:r>
          <w:proofErr w:type="spellStart"/>
          <w:r w:rsidRPr="00554AA1">
            <w:rPr>
              <w:rFonts w:ascii="Arial" w:hAnsi="Arial" w:cs="Arial"/>
              <w:sz w:val="24"/>
              <w:szCs w:val="24"/>
            </w:rPr>
            <w:t>SubTopicName</w:t>
          </w:r>
          <w:proofErr w:type="spellEnd"/>
          <w:r w:rsidRPr="00554AA1">
            <w:rPr>
              <w:rFonts w:ascii="Arial" w:hAnsi="Arial" w:cs="Arial"/>
              <w:sz w:val="24"/>
              <w:szCs w:val="24"/>
            </w:rPr>
            <w:t>}                                                                                                    3</w:t>
          </w:r>
        </w:p>
        <w:p w:rsidR="00554AA1" w:rsidRPr="00554AA1" w:rsidRDefault="00554AA1" w:rsidP="00554AA1">
          <w:pPr>
            <w:pStyle w:val="TOC3"/>
            <w:tabs>
              <w:tab w:val="left" w:pos="10170"/>
            </w:tabs>
            <w:rPr>
              <w:rFonts w:ascii="Arial" w:hAnsi="Arial" w:cs="Arial"/>
              <w:sz w:val="24"/>
              <w:szCs w:val="24"/>
            </w:rPr>
          </w:pPr>
          <w:r w:rsidRPr="00554AA1">
            <w:rPr>
              <w:rFonts w:ascii="Arial" w:hAnsi="Arial" w:cs="Arial"/>
              <w:sz w:val="24"/>
              <w:szCs w:val="24"/>
            </w:rPr>
            <w:t xml:space="preserve">     {/</w:t>
          </w:r>
          <w:proofErr w:type="spellStart"/>
          <w:r w:rsidRPr="00554AA1">
            <w:rPr>
              <w:rFonts w:ascii="Arial" w:hAnsi="Arial" w:cs="Arial"/>
              <w:sz w:val="24"/>
              <w:szCs w:val="24"/>
            </w:rPr>
            <w:t>SubTopic</w:t>
          </w:r>
          <w:proofErr w:type="spellEnd"/>
          <w:r w:rsidRPr="00554AA1">
            <w:rPr>
              <w:rFonts w:ascii="Arial" w:hAnsi="Arial" w:cs="Arial"/>
              <w:sz w:val="24"/>
              <w:szCs w:val="24"/>
            </w:rPr>
            <w:t>}{/Topic}{/Chapters}</w:t>
          </w:r>
        </w:p>
      </w:sdtContent>
    </w:sdt>
    <w:p w:rsidR="00554AA1" w:rsidRDefault="00554AA1" w:rsidP="00554AA1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554AA1" w:rsidRPr="00554AA1" w:rsidRDefault="00554AA1" w:rsidP="00554AA1"/>
    <w:p w:rsidR="00554AA1" w:rsidRDefault="00554AA1" w:rsidP="00554AA1">
      <w:pPr>
        <w:tabs>
          <w:tab w:val="left" w:pos="9496"/>
        </w:tabs>
      </w:pPr>
      <w:r>
        <w:tab/>
      </w:r>
    </w:p>
    <w:p w:rsidR="00554AA1" w:rsidRDefault="00554AA1" w:rsidP="00554AA1"/>
    <w:p w:rsidR="00131B62" w:rsidRPr="00554AA1" w:rsidRDefault="00131B62" w:rsidP="00554AA1">
      <w:pPr>
        <w:sectPr w:rsidR="00131B62" w:rsidRPr="00554AA1" w:rsidSect="006D54FB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sdt>
      <w:sdtPr>
        <w:rPr>
          <w:rFonts w:ascii="Arial" w:hAnsi="Arial" w:cs="Arial"/>
          <w:sz w:val="24"/>
        </w:rPr>
        <w:id w:val="301442922"/>
        <w:placeholder>
          <w:docPart w:val="4AF20EC238114D06B870EF36D04F5A9B"/>
        </w:placeholder>
      </w:sdtPr>
      <w:sdtEndPr/>
      <w:sdtContent>
        <w:p w:rsidR="00E838EB" w:rsidRPr="00DE4C3A" w:rsidRDefault="00554AA1" w:rsidP="00554AA1">
          <w:pPr>
            <w:pStyle w:val="PageTitle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noProof/>
              <w:sz w:val="24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74C0E82D" wp14:editId="2797F638">
                    <wp:simplePos x="0" y="0"/>
                    <wp:positionH relativeFrom="column">
                      <wp:posOffset>475873</wp:posOffset>
                    </wp:positionH>
                    <wp:positionV relativeFrom="paragraph">
                      <wp:posOffset>-185351</wp:posOffset>
                    </wp:positionV>
                    <wp:extent cx="6393282" cy="803084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3282" cy="8030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4AA1" w:rsidRDefault="00691554" w:rsidP="00554AA1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#</w:t>
                                </w:r>
                                <w:r w:rsidRPr="001D5639">
                                  <w:rPr>
                                    <w:rFonts w:ascii="Arial" w:hAnsi="Arial" w:cs="Arial"/>
                                  </w:rPr>
                                  <w:t xml:space="preserve">Chapters}  </w:t>
                                </w:r>
                                <w:r w:rsidR="00554AA1">
                                  <w:rPr>
                                    <w:rFonts w:ascii="Arial" w:hAnsi="Arial" w:cs="Arial"/>
                                  </w:rPr>
                                  <w:t xml:space="preserve">                               </w:t>
                                </w:r>
                                <w:r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Chapter {</w:t>
                                </w:r>
                                <w:proofErr w:type="spellStart"/>
                                <w:r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chno</w:t>
                                </w:r>
                                <w:proofErr w:type="spellEnd"/>
                                <w:r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</w:t>
                                </w:r>
                              </w:p>
                              <w:p w:rsidR="00691554" w:rsidRPr="00554AA1" w:rsidRDefault="00554AA1" w:rsidP="00554AA1">
                                <w:pPr>
                                  <w:ind w:left="2880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</w:t>
                                </w:r>
                                <w:r w:rsidR="00691554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{</w:t>
                                </w:r>
                                <w:proofErr w:type="spellStart"/>
                                <w:r w:rsidR="00691554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ChapterName</w:t>
                                </w:r>
                                <w:proofErr w:type="spellEnd"/>
                                <w:r w:rsidR="00691554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</w:t>
                                </w:r>
                              </w:p>
                              <w:p w:rsidR="006A44CD" w:rsidRPr="00C27AB4" w:rsidRDefault="0013719C" w:rsidP="006A44C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{#intents}</w:t>
                                </w:r>
                              </w:p>
                              <w:p w:rsidR="00EB3B2D" w:rsidRPr="00C27AB4" w:rsidRDefault="0001663D" w:rsidP="00EB3B2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 </w:t>
                                </w:r>
                                <w:r w:rsidR="0048041B" w:rsidRPr="00C27AB4">
                                  <w:rPr>
                                    <w:rFonts w:ascii="Arial" w:hAnsi="Arial" w:cs="Arial"/>
                                  </w:rPr>
                                  <w:t>{</w:t>
                                </w:r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#</w:t>
                                </w:r>
                                <w:proofErr w:type="spellStart"/>
                                <w:r w:rsidR="0013719C" w:rsidRPr="00C27AB4">
                                  <w:rPr>
                                    <w:rFonts w:ascii="Arial" w:hAnsi="Arial" w:cs="Arial"/>
                                  </w:rPr>
                                  <w:t>intent_value</w:t>
                                </w:r>
                                <w:proofErr w:type="spellEnd"/>
                                <w:r w:rsidR="0048041B" w:rsidRPr="00C27AB4"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  <w:p w:rsidR="00F42B20" w:rsidRPr="00554AA1" w:rsidRDefault="0001663D" w:rsidP="00F42B20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   </w:t>
                                </w:r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gramStart"/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label</w:t>
                                </w:r>
                                <w:proofErr w:type="gramEnd"/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}:</w:t>
                                </w:r>
                              </w:p>
                              <w:p w:rsidR="00F42B20" w:rsidRPr="00554AA1" w:rsidRDefault="0001663D" w:rsidP="00F42B20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   </w:t>
                                </w:r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gramStart"/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value</w:t>
                                </w:r>
                                <w:proofErr w:type="gramEnd"/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</w:t>
                                </w:r>
                              </w:p>
                              <w:p w:rsidR="00EB3B2D" w:rsidRPr="00C27AB4" w:rsidRDefault="0001663D" w:rsidP="00F42B2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5651F5">
                                  <w:rPr>
                                    <w:rFonts w:ascii="Arial" w:hAnsi="Arial" w:cs="Arial"/>
                                  </w:rPr>
                                  <w:t>{/</w:t>
                                </w:r>
                                <w:proofErr w:type="spellStart"/>
                                <w:r w:rsidR="005651F5">
                                  <w:rPr>
                                    <w:rFonts w:ascii="Arial" w:hAnsi="Arial" w:cs="Arial"/>
                                  </w:rPr>
                                  <w:t>intent_value</w:t>
                                </w:r>
                                <w:proofErr w:type="spellEnd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  <w:p w:rsidR="006A44CD" w:rsidRPr="00C27AB4" w:rsidRDefault="0013719C" w:rsidP="0013719C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{/intents}</w:t>
                                </w:r>
                                <w:r w:rsidR="006A44CD" w:rsidRPr="00C27AB4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</w:p>
                              <w:p w:rsidR="00652FBA" w:rsidRPr="00C27AB4" w:rsidRDefault="0048041B" w:rsidP="00652FB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{#Topic}</w:t>
                                </w:r>
                              </w:p>
                              <w:p w:rsidR="00652FBA" w:rsidRPr="00554AA1" w:rsidRDefault="0001663D" w:rsidP="00652FBA">
                                <w:pP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652FBA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652FBA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chno</w:t>
                                </w:r>
                                <w:proofErr w:type="spellEnd"/>
                                <w:proofErr w:type="gramEnd"/>
                                <w:r w:rsidR="00652FBA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}.{</w:t>
                                </w:r>
                                <w:proofErr w:type="spellStart"/>
                                <w:r w:rsidR="00652FBA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topicno</w:t>
                                </w:r>
                                <w:proofErr w:type="spellEnd"/>
                                <w:r w:rsidR="00652FBA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} </w:t>
                                </w:r>
                                <w:r w:rsidR="0048041B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{</w:t>
                                </w:r>
                                <w:proofErr w:type="spellStart"/>
                                <w:r w:rsidR="00337586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TopicName</w:t>
                                </w:r>
                                <w:proofErr w:type="spellEnd"/>
                                <w:r w:rsidR="0048041B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</w:t>
                                </w:r>
                              </w:p>
                              <w:p w:rsidR="00652FBA" w:rsidRPr="00C27AB4" w:rsidRDefault="0001663D" w:rsidP="00652FB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652FBA" w:rsidRPr="00C27AB4">
                                  <w:rPr>
                                    <w:rFonts w:ascii="Arial" w:hAnsi="Arial" w:cs="Arial"/>
                                  </w:rPr>
                                  <w:t>{#intents}</w:t>
                                </w:r>
                              </w:p>
                              <w:p w:rsidR="00EB3B2D" w:rsidRPr="00C27AB4" w:rsidRDefault="0001663D" w:rsidP="00EB3B2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 </w:t>
                                </w:r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{#</w:t>
                                </w:r>
                                <w:proofErr w:type="spellStart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intent_value</w:t>
                                </w:r>
                                <w:proofErr w:type="spellEnd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  <w:p w:rsidR="00F42B20" w:rsidRPr="00554AA1" w:rsidRDefault="0001663D" w:rsidP="00F42B20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   </w:t>
                                </w:r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gramStart"/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label</w:t>
                                </w:r>
                                <w:proofErr w:type="gramEnd"/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}:</w:t>
                                </w:r>
                              </w:p>
                              <w:p w:rsidR="00F42B20" w:rsidRPr="00554AA1" w:rsidRDefault="0001663D" w:rsidP="00C27AB4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   </w:t>
                                </w:r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gramStart"/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value</w:t>
                                </w:r>
                                <w:proofErr w:type="gramEnd"/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</w:t>
                                </w:r>
                              </w:p>
                              <w:p w:rsidR="00EB3B2D" w:rsidRPr="00C27AB4" w:rsidRDefault="0001663D" w:rsidP="00F42B2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 </w:t>
                                </w:r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{/</w:t>
                                </w:r>
                                <w:proofErr w:type="spellStart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intent_value</w:t>
                                </w:r>
                                <w:proofErr w:type="spellEnd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  <w:p w:rsidR="00652FBA" w:rsidRPr="00C27AB4" w:rsidRDefault="0001663D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652FBA" w:rsidRPr="00C27AB4">
                                  <w:rPr>
                                    <w:rFonts w:ascii="Arial" w:hAnsi="Arial" w:cs="Arial"/>
                                  </w:rPr>
                                  <w:t>{/intents}</w:t>
                                </w: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</w:p>
                              <w:p w:rsidR="00323B9B" w:rsidRPr="00C27AB4" w:rsidRDefault="00323B9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{#subtopic}</w:t>
                                </w:r>
                              </w:p>
                              <w:p w:rsidR="004D3A9B" w:rsidRPr="00554AA1" w:rsidRDefault="004D3A9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chno</w:t>
                                </w:r>
                                <w:proofErr w:type="spellEnd"/>
                                <w:proofErr w:type="gramEnd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}.{</w:t>
                                </w:r>
                                <w:proofErr w:type="spellStart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topicno</w:t>
                                </w:r>
                                <w:proofErr w:type="spellEnd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}.{</w:t>
                                </w:r>
                                <w:proofErr w:type="spellStart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subtopicno</w:t>
                                </w:r>
                                <w:proofErr w:type="spellEnd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 {</w:t>
                                </w:r>
                                <w:proofErr w:type="spellStart"/>
                                <w:r w:rsidR="00337586"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SubTopicName</w:t>
                                </w:r>
                                <w:proofErr w:type="spellEnd"/>
                                <w:r w:rsidRPr="00554AA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}</w:t>
                                </w:r>
                              </w:p>
                              <w:p w:rsidR="004D3A9B" w:rsidRPr="00C27AB4" w:rsidRDefault="004D3A9B" w:rsidP="004D3A9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{#intents}</w:t>
                                </w:r>
                              </w:p>
                              <w:p w:rsidR="00EB3B2D" w:rsidRPr="00C27AB4" w:rsidRDefault="0001663D" w:rsidP="00EB3B2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{#</w:t>
                                </w:r>
                                <w:proofErr w:type="spellStart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intent_value</w:t>
                                </w:r>
                                <w:proofErr w:type="spellEnd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  <w:p w:rsidR="00F42B20" w:rsidRPr="00554AA1" w:rsidRDefault="0001663D" w:rsidP="00F42B20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gramStart"/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label</w:t>
                                </w:r>
                                <w:proofErr w:type="gramEnd"/>
                                <w:r w:rsidR="00EB3B2D" w:rsidRPr="00554AA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}:</w:t>
                                </w:r>
                              </w:p>
                              <w:p w:rsidR="00F42B20" w:rsidRPr="00554AA1" w:rsidRDefault="0001663D" w:rsidP="00F42B20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gramStart"/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value</w:t>
                                </w:r>
                                <w:proofErr w:type="gramEnd"/>
                                <w:r w:rsidR="00EB3B2D" w:rsidRPr="00554AA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</w:t>
                                </w:r>
                              </w:p>
                              <w:p w:rsidR="00EB3B2D" w:rsidRPr="00C27AB4" w:rsidRDefault="0001663D" w:rsidP="00F42B2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{/</w:t>
                                </w:r>
                                <w:proofErr w:type="spellStart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intent_value</w:t>
                                </w:r>
                                <w:proofErr w:type="spellEnd"/>
                                <w:r w:rsidR="00EB3B2D" w:rsidRPr="00C27AB4"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  <w:p w:rsidR="004D3A9B" w:rsidRPr="00C27AB4" w:rsidRDefault="004D3A9B" w:rsidP="004D3A9B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{/intents}</w:t>
                                </w:r>
                              </w:p>
                              <w:p w:rsidR="00323B9B" w:rsidRPr="00C27AB4" w:rsidRDefault="00323B9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{/subtopic}</w:t>
                                </w:r>
                              </w:p>
                              <w:p w:rsidR="00B92C46" w:rsidRPr="00C27AB4" w:rsidRDefault="0048041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{/Topic}</w:t>
                                </w:r>
                                <w:r w:rsidR="00B92C46" w:rsidRPr="00C27AB4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</w:p>
                              <w:p w:rsidR="00B92C46" w:rsidRPr="00C27AB4" w:rsidRDefault="00B92C46" w:rsidP="00B92C46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C27AB4">
                                  <w:rPr>
                                    <w:rFonts w:ascii="Arial" w:hAnsi="Arial" w:cs="Arial"/>
                                  </w:rPr>
                                  <w:t>{/Chapters}</w:t>
                                </w:r>
                              </w:p>
                              <w:p w:rsidR="004D3A9B" w:rsidRPr="00652FBA" w:rsidRDefault="004D3A9B" w:rsidP="00B92C46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6" type="#_x0000_t202" style="position:absolute;margin-left:37.45pt;margin-top:-14.6pt;width:503.4pt;height:632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" filled="f" stroked="f">
                    <v:textbox>
                      <w:txbxContent>
                        <w:p w:rsidR="00554AA1" w:rsidRDefault="00691554" w:rsidP="00554AA1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</w:t>
                          </w:r>
                          <w:r>
                            <w:rPr>
                              <w:rFonts w:ascii="Arial" w:hAnsi="Arial" w:cs="Arial"/>
                            </w:rPr>
                            <w:t>#</w:t>
                          </w:r>
                          <w:r w:rsidRPr="001D5639">
                            <w:rPr>
                              <w:rFonts w:ascii="Arial" w:hAnsi="Arial" w:cs="Arial"/>
                            </w:rPr>
                            <w:t xml:space="preserve">Chapters}  </w:t>
                          </w:r>
                          <w:r w:rsidR="00554AA1">
                            <w:rPr>
                              <w:rFonts w:ascii="Arial" w:hAnsi="Arial" w:cs="Arial"/>
                            </w:rPr>
                            <w:t xml:space="preserve">                               </w:t>
                          </w:r>
                          <w:r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Chapter {</w:t>
                          </w:r>
                          <w:proofErr w:type="spellStart"/>
                          <w:r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chno</w:t>
                          </w:r>
                          <w:proofErr w:type="spellEnd"/>
                          <w:r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</w:t>
                          </w:r>
                        </w:p>
                        <w:p w:rsidR="00691554" w:rsidRPr="00554AA1" w:rsidRDefault="00554AA1" w:rsidP="00554AA1">
                          <w:pPr>
                            <w:ind w:left="2880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</w:t>
                          </w:r>
                          <w:r w:rsidR="00691554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{</w:t>
                          </w:r>
                          <w:proofErr w:type="spellStart"/>
                          <w:r w:rsidR="00691554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ChapterName</w:t>
                          </w:r>
                          <w:proofErr w:type="spellEnd"/>
                          <w:r w:rsidR="00691554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</w:t>
                          </w:r>
                        </w:p>
                        <w:p w:rsidR="006A44CD" w:rsidRPr="00C27AB4" w:rsidRDefault="0013719C" w:rsidP="006A44CD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{#intents}</w:t>
                          </w:r>
                        </w:p>
                        <w:p w:rsidR="00EB3B2D" w:rsidRPr="00C27AB4" w:rsidRDefault="0001663D" w:rsidP="00EB3B2D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 </w:t>
                          </w:r>
                          <w:r w:rsidR="0048041B" w:rsidRPr="00C27AB4">
                            <w:rPr>
                              <w:rFonts w:ascii="Arial" w:hAnsi="Arial" w:cs="Arial"/>
                            </w:rPr>
                            <w:t>{</w:t>
                          </w:r>
                          <w:r w:rsidR="00EB3B2D" w:rsidRPr="00C27AB4">
                            <w:rPr>
                              <w:rFonts w:ascii="Arial" w:hAnsi="Arial" w:cs="Arial"/>
                            </w:rPr>
                            <w:t>#</w:t>
                          </w:r>
                          <w:proofErr w:type="spellStart"/>
                          <w:r w:rsidR="0013719C" w:rsidRPr="00C27AB4">
                            <w:rPr>
                              <w:rFonts w:ascii="Arial" w:hAnsi="Arial" w:cs="Arial"/>
                            </w:rPr>
                            <w:t>intent_value</w:t>
                          </w:r>
                          <w:proofErr w:type="spellEnd"/>
                          <w:r w:rsidR="0048041B" w:rsidRPr="00C27AB4">
                            <w:rPr>
                              <w:rFonts w:ascii="Arial" w:hAnsi="Arial" w:cs="Arial"/>
                            </w:rPr>
                            <w:t>}</w:t>
                          </w:r>
                        </w:p>
                        <w:p w:rsidR="00F42B20" w:rsidRPr="00554AA1" w:rsidRDefault="0001663D" w:rsidP="00F42B20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   </w:t>
                          </w:r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gramStart"/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label</w:t>
                          </w:r>
                          <w:proofErr w:type="gramEnd"/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}:</w:t>
                          </w:r>
                        </w:p>
                        <w:p w:rsidR="00F42B20" w:rsidRPr="00554AA1" w:rsidRDefault="0001663D" w:rsidP="00F42B20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   </w:t>
                          </w:r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{</w:t>
                          </w:r>
                          <w:proofErr w:type="gramStart"/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value</w:t>
                          </w:r>
                          <w:proofErr w:type="gramEnd"/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</w:t>
                          </w:r>
                        </w:p>
                        <w:p w:rsidR="00EB3B2D" w:rsidRPr="00C27AB4" w:rsidRDefault="0001663D" w:rsidP="00F42B20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5651F5">
                            <w:rPr>
                              <w:rFonts w:ascii="Arial" w:hAnsi="Arial" w:cs="Arial"/>
                            </w:rPr>
                            <w:t>{/</w:t>
                          </w:r>
                          <w:proofErr w:type="spellStart"/>
                          <w:r w:rsidR="005651F5">
                            <w:rPr>
                              <w:rFonts w:ascii="Arial" w:hAnsi="Arial" w:cs="Arial"/>
                            </w:rPr>
                            <w:t>intent_value</w:t>
                          </w:r>
                          <w:proofErr w:type="spellEnd"/>
                          <w:r w:rsidR="00EB3B2D" w:rsidRPr="00C27AB4">
                            <w:rPr>
                              <w:rFonts w:ascii="Arial" w:hAnsi="Arial" w:cs="Arial"/>
                            </w:rPr>
                            <w:t>}</w:t>
                          </w:r>
                        </w:p>
                        <w:p w:rsidR="006A44CD" w:rsidRPr="00C27AB4" w:rsidRDefault="0013719C" w:rsidP="0013719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{/intents}</w:t>
                          </w:r>
                          <w:r w:rsidR="006A44CD" w:rsidRPr="00C27AB4">
                            <w:rPr>
                              <w:rFonts w:ascii="Arial" w:hAnsi="Arial" w:cs="Arial"/>
                            </w:rPr>
                            <w:tab/>
                          </w:r>
                        </w:p>
                        <w:p w:rsidR="00652FBA" w:rsidRPr="00C27AB4" w:rsidRDefault="0048041B" w:rsidP="00652FBA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{#Topic}</w:t>
                          </w:r>
                        </w:p>
                        <w:p w:rsidR="00652FBA" w:rsidRPr="00554AA1" w:rsidRDefault="0001663D" w:rsidP="00652FBA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652FBA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{</w:t>
                          </w:r>
                          <w:proofErr w:type="spellStart"/>
                          <w:proofErr w:type="gramStart"/>
                          <w:r w:rsidR="00652FBA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chno</w:t>
                          </w:r>
                          <w:proofErr w:type="spellEnd"/>
                          <w:proofErr w:type="gramEnd"/>
                          <w:r w:rsidR="00652FBA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}.{</w:t>
                          </w:r>
                          <w:proofErr w:type="spellStart"/>
                          <w:r w:rsidR="00652FBA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topicno</w:t>
                          </w:r>
                          <w:proofErr w:type="spellEnd"/>
                          <w:r w:rsidR="00652FBA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} </w:t>
                          </w:r>
                          <w:r w:rsidR="0048041B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{</w:t>
                          </w:r>
                          <w:proofErr w:type="spellStart"/>
                          <w:r w:rsidR="00337586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TopicName</w:t>
                          </w:r>
                          <w:proofErr w:type="spellEnd"/>
                          <w:r w:rsidR="0048041B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</w:t>
                          </w:r>
                        </w:p>
                        <w:p w:rsidR="00652FBA" w:rsidRPr="00C27AB4" w:rsidRDefault="0001663D" w:rsidP="00652FBA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652FBA" w:rsidRPr="00C27AB4">
                            <w:rPr>
                              <w:rFonts w:ascii="Arial" w:hAnsi="Arial" w:cs="Arial"/>
                            </w:rPr>
                            <w:t>{#intents}</w:t>
                          </w:r>
                        </w:p>
                        <w:p w:rsidR="00EB3B2D" w:rsidRPr="00C27AB4" w:rsidRDefault="0001663D" w:rsidP="00EB3B2D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 </w:t>
                          </w:r>
                          <w:r w:rsidR="00EB3B2D" w:rsidRPr="00C27AB4">
                            <w:rPr>
                              <w:rFonts w:ascii="Arial" w:hAnsi="Arial" w:cs="Arial"/>
                            </w:rPr>
                            <w:t>{#</w:t>
                          </w:r>
                          <w:proofErr w:type="spellStart"/>
                          <w:r w:rsidR="00EB3B2D" w:rsidRPr="00C27AB4">
                            <w:rPr>
                              <w:rFonts w:ascii="Arial" w:hAnsi="Arial" w:cs="Arial"/>
                            </w:rPr>
                            <w:t>intent_value</w:t>
                          </w:r>
                          <w:proofErr w:type="spellEnd"/>
                          <w:r w:rsidR="00EB3B2D" w:rsidRPr="00C27AB4">
                            <w:rPr>
                              <w:rFonts w:ascii="Arial" w:hAnsi="Arial" w:cs="Arial"/>
                            </w:rPr>
                            <w:t>}</w:t>
                          </w:r>
                        </w:p>
                        <w:p w:rsidR="00F42B20" w:rsidRPr="00554AA1" w:rsidRDefault="0001663D" w:rsidP="00F42B20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   </w:t>
                          </w:r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gramStart"/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label</w:t>
                          </w:r>
                          <w:proofErr w:type="gramEnd"/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}:</w:t>
                          </w:r>
                        </w:p>
                        <w:p w:rsidR="00F42B20" w:rsidRPr="00554AA1" w:rsidRDefault="0001663D" w:rsidP="00C27AB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   </w:t>
                          </w:r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{</w:t>
                          </w:r>
                          <w:proofErr w:type="gramStart"/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value</w:t>
                          </w:r>
                          <w:proofErr w:type="gramEnd"/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</w:t>
                          </w:r>
                        </w:p>
                        <w:p w:rsidR="00EB3B2D" w:rsidRPr="00C27AB4" w:rsidRDefault="0001663D" w:rsidP="00F42B20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 </w:t>
                          </w:r>
                          <w:r w:rsidR="00EB3B2D" w:rsidRPr="00C27AB4">
                            <w:rPr>
                              <w:rFonts w:ascii="Arial" w:hAnsi="Arial" w:cs="Arial"/>
                            </w:rPr>
                            <w:t>{/</w:t>
                          </w:r>
                          <w:proofErr w:type="spellStart"/>
                          <w:r w:rsidR="00EB3B2D" w:rsidRPr="00C27AB4">
                            <w:rPr>
                              <w:rFonts w:ascii="Arial" w:hAnsi="Arial" w:cs="Arial"/>
                            </w:rPr>
                            <w:t>intent_value</w:t>
                          </w:r>
                          <w:proofErr w:type="spellEnd"/>
                          <w:r w:rsidR="00EB3B2D" w:rsidRPr="00C27AB4">
                            <w:rPr>
                              <w:rFonts w:ascii="Arial" w:hAnsi="Arial" w:cs="Arial"/>
                            </w:rPr>
                            <w:t>}</w:t>
                          </w:r>
                        </w:p>
                        <w:p w:rsidR="00652FBA" w:rsidRPr="00C27AB4" w:rsidRDefault="0001663D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652FBA" w:rsidRPr="00C27AB4">
                            <w:rPr>
                              <w:rFonts w:ascii="Arial" w:hAnsi="Arial" w:cs="Arial"/>
                            </w:rPr>
                            <w:t>{/intents}</w:t>
                          </w:r>
                          <w:r w:rsidRPr="00C27AB4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  <w:p w:rsidR="00323B9B" w:rsidRPr="00C27AB4" w:rsidRDefault="00323B9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{#subtopic}</w:t>
                          </w:r>
                        </w:p>
                        <w:p w:rsidR="004D3A9B" w:rsidRPr="00554AA1" w:rsidRDefault="004D3A9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{</w:t>
                          </w:r>
                          <w:proofErr w:type="spellStart"/>
                          <w:proofErr w:type="gramStart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chno</w:t>
                          </w:r>
                          <w:proofErr w:type="spellEnd"/>
                          <w:proofErr w:type="gramEnd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}.{</w:t>
                          </w:r>
                          <w:proofErr w:type="spellStart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topicno</w:t>
                          </w:r>
                          <w:proofErr w:type="spellEnd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}.{</w:t>
                          </w:r>
                          <w:proofErr w:type="spellStart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subtopicno</w:t>
                          </w:r>
                          <w:proofErr w:type="spellEnd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 {</w:t>
                          </w:r>
                          <w:proofErr w:type="spellStart"/>
                          <w:r w:rsidR="00337586"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SubTopicName</w:t>
                          </w:r>
                          <w:proofErr w:type="spellEnd"/>
                          <w:r w:rsidRPr="00554AA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}</w:t>
                          </w:r>
                        </w:p>
                        <w:p w:rsidR="004D3A9B" w:rsidRPr="00C27AB4" w:rsidRDefault="004D3A9B" w:rsidP="004D3A9B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{#intents}</w:t>
                          </w:r>
                        </w:p>
                        <w:p w:rsidR="00EB3B2D" w:rsidRPr="00C27AB4" w:rsidRDefault="0001663D" w:rsidP="00EB3B2D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B3B2D" w:rsidRPr="00C27AB4">
                            <w:rPr>
                              <w:rFonts w:ascii="Arial" w:hAnsi="Arial" w:cs="Arial"/>
                            </w:rPr>
                            <w:t>{#</w:t>
                          </w:r>
                          <w:proofErr w:type="spellStart"/>
                          <w:r w:rsidR="00EB3B2D" w:rsidRPr="00C27AB4">
                            <w:rPr>
                              <w:rFonts w:ascii="Arial" w:hAnsi="Arial" w:cs="Arial"/>
                            </w:rPr>
                            <w:t>intent_value</w:t>
                          </w:r>
                          <w:proofErr w:type="spellEnd"/>
                          <w:r w:rsidR="00EB3B2D" w:rsidRPr="00C27AB4">
                            <w:rPr>
                              <w:rFonts w:ascii="Arial" w:hAnsi="Arial" w:cs="Arial"/>
                            </w:rPr>
                            <w:t>}</w:t>
                          </w:r>
                        </w:p>
                        <w:p w:rsidR="00F42B20" w:rsidRPr="00554AA1" w:rsidRDefault="0001663D" w:rsidP="00F42B20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gramStart"/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label</w:t>
                          </w:r>
                          <w:proofErr w:type="gramEnd"/>
                          <w:r w:rsidR="00EB3B2D" w:rsidRPr="00554AA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}:</w:t>
                          </w:r>
                        </w:p>
                        <w:p w:rsidR="00F42B20" w:rsidRPr="00554AA1" w:rsidRDefault="0001663D" w:rsidP="00F42B20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{</w:t>
                          </w:r>
                          <w:proofErr w:type="gramStart"/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value</w:t>
                          </w:r>
                          <w:proofErr w:type="gramEnd"/>
                          <w:r w:rsidR="00EB3B2D" w:rsidRPr="00554AA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</w:t>
                          </w:r>
                        </w:p>
                        <w:p w:rsidR="00EB3B2D" w:rsidRPr="00C27AB4" w:rsidRDefault="0001663D" w:rsidP="00F42B20">
                          <w:pPr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B3B2D" w:rsidRPr="00C27AB4">
                            <w:rPr>
                              <w:rFonts w:ascii="Arial" w:hAnsi="Arial" w:cs="Arial"/>
                            </w:rPr>
                            <w:t>{/</w:t>
                          </w:r>
                          <w:proofErr w:type="spellStart"/>
                          <w:r w:rsidR="00EB3B2D" w:rsidRPr="00C27AB4">
                            <w:rPr>
                              <w:rFonts w:ascii="Arial" w:hAnsi="Arial" w:cs="Arial"/>
                            </w:rPr>
                            <w:t>intent_value</w:t>
                          </w:r>
                          <w:proofErr w:type="spellEnd"/>
                          <w:r w:rsidR="00EB3B2D" w:rsidRPr="00C27AB4">
                            <w:rPr>
                              <w:rFonts w:ascii="Arial" w:hAnsi="Arial" w:cs="Arial"/>
                            </w:rPr>
                            <w:t>}</w:t>
                          </w:r>
                        </w:p>
                        <w:p w:rsidR="004D3A9B" w:rsidRPr="00C27AB4" w:rsidRDefault="004D3A9B" w:rsidP="004D3A9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{/intents}</w:t>
                          </w:r>
                        </w:p>
                        <w:p w:rsidR="00323B9B" w:rsidRPr="00C27AB4" w:rsidRDefault="00323B9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{/subtopic}</w:t>
                          </w:r>
                        </w:p>
                        <w:p w:rsidR="00B92C46" w:rsidRPr="00C27AB4" w:rsidRDefault="0048041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{/Topic}</w:t>
                          </w:r>
                          <w:r w:rsidR="00B92C46" w:rsidRPr="00C27AB4">
                            <w:rPr>
                              <w:rFonts w:ascii="Arial" w:hAnsi="Arial" w:cs="Arial"/>
                            </w:rPr>
                            <w:tab/>
                          </w:r>
                        </w:p>
                        <w:p w:rsidR="00B92C46" w:rsidRPr="00C27AB4" w:rsidRDefault="00B92C46" w:rsidP="00B92C4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27AB4">
                            <w:rPr>
                              <w:rFonts w:ascii="Arial" w:hAnsi="Arial" w:cs="Arial"/>
                            </w:rPr>
                            <w:t>{/Chapters}</w:t>
                          </w:r>
                        </w:p>
                        <w:p w:rsidR="004D3A9B" w:rsidRPr="00652FBA" w:rsidRDefault="004D3A9B" w:rsidP="00B92C4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31B62" w:rsidRPr="00DE4C3A">
            <w:rPr>
              <w:rFonts w:ascii="Arial" w:hAnsi="Arial" w:cs="Arial"/>
              <w:noProof/>
              <w:sz w:val="24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694F3FC4" wp14:editId="204E3E83">
                    <wp:simplePos x="0" y="0"/>
                    <wp:positionH relativeFrom="column">
                      <wp:posOffset>512180</wp:posOffset>
                    </wp:positionH>
                    <wp:positionV relativeFrom="paragraph">
                      <wp:posOffset>-92598</wp:posOffset>
                    </wp:positionV>
                    <wp:extent cx="6252494" cy="8478777"/>
                    <wp:effectExtent l="0" t="0" r="0" b="0"/>
                    <wp:wrapNone/>
                    <wp:docPr id="179" name="Text Box 1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2494" cy="8478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1B62" w:rsidRPr="00146CB0" w:rsidRDefault="00131B62" w:rsidP="00E67D93">
                                <w:pPr>
                                  <w:pStyle w:val="TOC3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79" o:spid="_x0000_s1037" type="#_x0000_t202" style="position:absolute;margin-left:40.35pt;margin-top:-7.3pt;width:492.3pt;height:66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wOgQIAAG8FAAAOAAAAZHJzL2Uyb0RvYy54bWysVN1P2zAQf5+0/8Hy+0jbFQo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" filled="f" stroked="f" strokeweight=".5pt">
                    <v:textbox>
                      <w:txbxContent>
                        <w:p w:rsidR="00131B62" w:rsidRPr="00146CB0" w:rsidRDefault="00131B62" w:rsidP="00E67D93">
                          <w:pPr>
                            <w:pStyle w:val="TOC3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</w:tblGrid>
      <w:tr w:rsidR="00131B62" w:rsidRPr="00DE4C3A" w:rsidTr="00131B62">
        <w:trPr>
          <w:trHeight w:val="91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554AA1">
      <w:pPr>
        <w:pStyle w:val="Heading1"/>
        <w:jc w:val="right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2A31A8" w:rsidRPr="00DE4C3A" w:rsidRDefault="002A31A8" w:rsidP="002A31A8">
      <w:pPr>
        <w:rPr>
          <w:rFonts w:ascii="Arial" w:hAnsi="Arial" w:cs="Arial"/>
        </w:rPr>
      </w:pPr>
      <w:r w:rsidRPr="00DE4C3A">
        <w:rPr>
          <w:rFonts w:ascii="Arial" w:hAnsi="Arial" w:cs="Arial"/>
        </w:rPr>
        <w:br w:type="page"/>
      </w:r>
    </w:p>
    <w:p w:rsidR="00630FF3" w:rsidRPr="00DE4C3A" w:rsidRDefault="00630FF3" w:rsidP="00ED7116">
      <w:pPr>
        <w:pStyle w:val="PageTitle"/>
        <w:ind w:left="5760"/>
        <w:jc w:val="center"/>
        <w:rPr>
          <w:rFonts w:ascii="Arial" w:hAnsi="Arial" w:cs="Arial"/>
          <w:sz w:val="24"/>
        </w:rPr>
      </w:pPr>
    </w:p>
    <w:sdt>
      <w:sdtPr>
        <w:rPr>
          <w:rFonts w:ascii="Arial" w:hAnsi="Arial" w:cs="Arial"/>
          <w:sz w:val="24"/>
        </w:rPr>
        <w:id w:val="301442925"/>
      </w:sdtPr>
      <w:sdtEndPr/>
      <w:sdtContent>
        <w:p w:rsidR="00ED7116" w:rsidRPr="00DE4C3A" w:rsidRDefault="00ED7116" w:rsidP="00B92C46">
          <w:pPr>
            <w:pStyle w:val="PageTitle"/>
            <w:ind w:left="2160" w:firstLine="720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</w:t>
          </w:r>
        </w:p>
        <w:p w:rsidR="002A31A8" w:rsidRPr="00DE4C3A" w:rsidRDefault="00ED7116" w:rsidP="00ED7116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                                                                                </w:t>
          </w:r>
          <w:r w:rsidR="001D5639" w:rsidRPr="00DE4C3A">
            <w:rPr>
              <w:rFonts w:ascii="Arial" w:hAnsi="Arial" w:cs="Arial"/>
              <w:sz w:val="24"/>
            </w:rPr>
            <w:t xml:space="preserve">       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2A31A8" w:rsidRPr="00DE4C3A" w:rsidRDefault="002A31A8" w:rsidP="002A31A8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EB" w:rsidRDefault="002571EB" w:rsidP="00A64179">
      <w:r>
        <w:separator/>
      </w:r>
    </w:p>
  </w:endnote>
  <w:endnote w:type="continuationSeparator" w:id="0">
    <w:p w:rsidR="002571EB" w:rsidRDefault="002571EB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AA1" w:rsidRDefault="00554A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5C5" w:rsidRDefault="008C05C5">
    <w:pPr>
      <w:pStyle w:val="Footer"/>
    </w:pPr>
  </w:p>
  <w:p w:rsidR="006D54FB" w:rsidRDefault="00FB26D4">
    <w:pPr>
      <w:pStyle w:val="Foot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504FE0" wp14:editId="0E15275C">
              <wp:simplePos x="0" y="0"/>
              <wp:positionH relativeFrom="margin">
                <wp:posOffset>289560</wp:posOffset>
              </wp:positionH>
              <wp:positionV relativeFrom="bottomMargin">
                <wp:posOffset>-2082800</wp:posOffset>
              </wp:positionV>
              <wp:extent cx="1203960" cy="2159000"/>
              <wp:effectExtent l="3810" t="3175" r="1905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03960" cy="2159000"/>
                        <a:chOff x="0" y="0"/>
                        <a:chExt cx="4206" cy="7541"/>
                      </a:xfrm>
                    </wpg:grpSpPr>
                    <wpg:grpSp>
                      <wpg:cNvPr id="3" name="Group 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" cy="7541"/>
                          <a:chOff x="0" y="0"/>
                          <a:chExt cx="4206" cy="754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48" y="4447"/>
                            <a:ext cx="732" cy="2069"/>
                          </a:xfrm>
                          <a:custGeom>
                            <a:avLst/>
                            <a:gdLst>
                              <a:gd name="T0" fmla="*/ 2067 w 2196"/>
                              <a:gd name="T1" fmla="*/ 741 h 6207"/>
                              <a:gd name="T2" fmla="*/ 1826 w 2196"/>
                              <a:gd name="T3" fmla="*/ 939 h 6207"/>
                              <a:gd name="T4" fmla="*/ 1614 w 2196"/>
                              <a:gd name="T5" fmla="*/ 1175 h 6207"/>
                              <a:gd name="T6" fmla="*/ 1430 w 2196"/>
                              <a:gd name="T7" fmla="*/ 1445 h 6207"/>
                              <a:gd name="T8" fmla="*/ 1275 w 2196"/>
                              <a:gd name="T9" fmla="*/ 1746 h 6207"/>
                              <a:gd name="T10" fmla="*/ 1150 w 2196"/>
                              <a:gd name="T11" fmla="*/ 2076 h 6207"/>
                              <a:gd name="T12" fmla="*/ 1057 w 2196"/>
                              <a:gd name="T13" fmla="*/ 2426 h 6207"/>
                              <a:gd name="T14" fmla="*/ 996 w 2196"/>
                              <a:gd name="T15" fmla="*/ 2798 h 6207"/>
                              <a:gd name="T16" fmla="*/ 968 w 2196"/>
                              <a:gd name="T17" fmla="*/ 3184 h 6207"/>
                              <a:gd name="T18" fmla="*/ 975 w 2196"/>
                              <a:gd name="T19" fmla="*/ 3584 h 6207"/>
                              <a:gd name="T20" fmla="*/ 1019 w 2196"/>
                              <a:gd name="T21" fmla="*/ 3990 h 6207"/>
                              <a:gd name="T22" fmla="*/ 1098 w 2196"/>
                              <a:gd name="T23" fmla="*/ 4402 h 6207"/>
                              <a:gd name="T24" fmla="*/ 1214 w 2196"/>
                              <a:gd name="T25" fmla="*/ 4814 h 6207"/>
                              <a:gd name="T26" fmla="*/ 1369 w 2196"/>
                              <a:gd name="T27" fmla="*/ 5223 h 6207"/>
                              <a:gd name="T28" fmla="*/ 1565 w 2196"/>
                              <a:gd name="T29" fmla="*/ 5625 h 6207"/>
                              <a:gd name="T30" fmla="*/ 1801 w 2196"/>
                              <a:gd name="T31" fmla="*/ 6016 h 6207"/>
                              <a:gd name="T32" fmla="*/ 1684 w 2196"/>
                              <a:gd name="T33" fmla="*/ 6091 h 6207"/>
                              <a:gd name="T34" fmla="*/ 1237 w 2196"/>
                              <a:gd name="T35" fmla="*/ 5762 h 6207"/>
                              <a:gd name="T36" fmla="*/ 860 w 2196"/>
                              <a:gd name="T37" fmla="*/ 5321 h 6207"/>
                              <a:gd name="T38" fmla="*/ 552 w 2196"/>
                              <a:gd name="T39" fmla="*/ 4790 h 6207"/>
                              <a:gd name="T40" fmla="*/ 314 w 2196"/>
                              <a:gd name="T41" fmla="*/ 4196 h 6207"/>
                              <a:gd name="T42" fmla="*/ 142 w 2196"/>
                              <a:gd name="T43" fmla="*/ 3563 h 6207"/>
                              <a:gd name="T44" fmla="*/ 38 w 2196"/>
                              <a:gd name="T45" fmla="*/ 2915 h 6207"/>
                              <a:gd name="T46" fmla="*/ 0 w 2196"/>
                              <a:gd name="T47" fmla="*/ 2276 h 6207"/>
                              <a:gd name="T48" fmla="*/ 27 w 2196"/>
                              <a:gd name="T49" fmla="*/ 1671 h 6207"/>
                              <a:gd name="T50" fmla="*/ 117 w 2196"/>
                              <a:gd name="T51" fmla="*/ 1123 h 6207"/>
                              <a:gd name="T52" fmla="*/ 270 w 2196"/>
                              <a:gd name="T53" fmla="*/ 657 h 6207"/>
                              <a:gd name="T54" fmla="*/ 485 w 2196"/>
                              <a:gd name="T55" fmla="*/ 300 h 6207"/>
                              <a:gd name="T56" fmla="*/ 761 w 2196"/>
                              <a:gd name="T57" fmla="*/ 72 h 6207"/>
                              <a:gd name="T58" fmla="*/ 1098 w 2196"/>
                              <a:gd name="T59" fmla="*/ 0 h 6207"/>
                              <a:gd name="T60" fmla="*/ 1494 w 2196"/>
                              <a:gd name="T61" fmla="*/ 107 h 6207"/>
                              <a:gd name="T62" fmla="*/ 1947 w 2196"/>
                              <a:gd name="T63" fmla="*/ 418 h 6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196" h="6207">
                                <a:moveTo>
                                  <a:pt x="2196" y="657"/>
                                </a:moveTo>
                                <a:lnTo>
                                  <a:pt x="2067" y="741"/>
                                </a:lnTo>
                                <a:lnTo>
                                  <a:pt x="1943" y="836"/>
                                </a:lnTo>
                                <a:lnTo>
                                  <a:pt x="1826" y="939"/>
                                </a:lnTo>
                                <a:lnTo>
                                  <a:pt x="1717" y="1052"/>
                                </a:lnTo>
                                <a:lnTo>
                                  <a:pt x="1614" y="1175"/>
                                </a:lnTo>
                                <a:lnTo>
                                  <a:pt x="1518" y="1306"/>
                                </a:lnTo>
                                <a:lnTo>
                                  <a:pt x="1430" y="1445"/>
                                </a:lnTo>
                                <a:lnTo>
                                  <a:pt x="1348" y="1592"/>
                                </a:lnTo>
                                <a:lnTo>
                                  <a:pt x="1275" y="1746"/>
                                </a:lnTo>
                                <a:lnTo>
                                  <a:pt x="1209" y="1907"/>
                                </a:lnTo>
                                <a:lnTo>
                                  <a:pt x="1150" y="2076"/>
                                </a:lnTo>
                                <a:lnTo>
                                  <a:pt x="1099" y="2248"/>
                                </a:lnTo>
                                <a:lnTo>
                                  <a:pt x="1057" y="2426"/>
                                </a:lnTo>
                                <a:lnTo>
                                  <a:pt x="1022" y="2610"/>
                                </a:lnTo>
                                <a:lnTo>
                                  <a:pt x="996" y="2798"/>
                                </a:lnTo>
                                <a:lnTo>
                                  <a:pt x="978" y="2989"/>
                                </a:lnTo>
                                <a:lnTo>
                                  <a:pt x="968" y="3184"/>
                                </a:lnTo>
                                <a:lnTo>
                                  <a:pt x="968" y="3383"/>
                                </a:lnTo>
                                <a:lnTo>
                                  <a:pt x="975" y="3584"/>
                                </a:lnTo>
                                <a:lnTo>
                                  <a:pt x="992" y="3786"/>
                                </a:lnTo>
                                <a:lnTo>
                                  <a:pt x="1019" y="3990"/>
                                </a:lnTo>
                                <a:lnTo>
                                  <a:pt x="1053" y="4196"/>
                                </a:lnTo>
                                <a:lnTo>
                                  <a:pt x="1098" y="4402"/>
                                </a:lnTo>
                                <a:lnTo>
                                  <a:pt x="1151" y="4608"/>
                                </a:lnTo>
                                <a:lnTo>
                                  <a:pt x="1214" y="4814"/>
                                </a:lnTo>
                                <a:lnTo>
                                  <a:pt x="1287" y="5019"/>
                                </a:lnTo>
                                <a:lnTo>
                                  <a:pt x="1369" y="5223"/>
                                </a:lnTo>
                                <a:lnTo>
                                  <a:pt x="1462" y="5425"/>
                                </a:lnTo>
                                <a:lnTo>
                                  <a:pt x="1565" y="5625"/>
                                </a:lnTo>
                                <a:lnTo>
                                  <a:pt x="1677" y="5823"/>
                                </a:lnTo>
                                <a:lnTo>
                                  <a:pt x="1801" y="6016"/>
                                </a:lnTo>
                                <a:lnTo>
                                  <a:pt x="1935" y="6207"/>
                                </a:lnTo>
                                <a:lnTo>
                                  <a:pt x="1684" y="6091"/>
                                </a:lnTo>
                                <a:lnTo>
                                  <a:pt x="1451" y="5943"/>
                                </a:lnTo>
                                <a:lnTo>
                                  <a:pt x="1237" y="5762"/>
                                </a:lnTo>
                                <a:lnTo>
                                  <a:pt x="1038" y="5554"/>
                                </a:lnTo>
                                <a:lnTo>
                                  <a:pt x="860" y="5321"/>
                                </a:lnTo>
                                <a:lnTo>
                                  <a:pt x="697" y="5065"/>
                                </a:lnTo>
                                <a:lnTo>
                                  <a:pt x="552" y="4790"/>
                                </a:lnTo>
                                <a:lnTo>
                                  <a:pt x="424" y="4500"/>
                                </a:lnTo>
                                <a:lnTo>
                                  <a:pt x="314" y="4196"/>
                                </a:lnTo>
                                <a:lnTo>
                                  <a:pt x="220" y="3884"/>
                                </a:lnTo>
                                <a:lnTo>
                                  <a:pt x="142" y="3563"/>
                                </a:lnTo>
                                <a:lnTo>
                                  <a:pt x="82" y="3239"/>
                                </a:lnTo>
                                <a:lnTo>
                                  <a:pt x="38" y="2915"/>
                                </a:lnTo>
                                <a:lnTo>
                                  <a:pt x="11" y="2593"/>
                                </a:lnTo>
                                <a:lnTo>
                                  <a:pt x="0" y="2276"/>
                                </a:lnTo>
                                <a:lnTo>
                                  <a:pt x="4" y="1968"/>
                                </a:lnTo>
                                <a:lnTo>
                                  <a:pt x="27" y="1671"/>
                                </a:lnTo>
                                <a:lnTo>
                                  <a:pt x="63" y="1388"/>
                                </a:lnTo>
                                <a:lnTo>
                                  <a:pt x="117" y="1123"/>
                                </a:lnTo>
                                <a:lnTo>
                                  <a:pt x="186" y="879"/>
                                </a:lnTo>
                                <a:lnTo>
                                  <a:pt x="270" y="657"/>
                                </a:lnTo>
                                <a:lnTo>
                                  <a:pt x="370" y="464"/>
                                </a:lnTo>
                                <a:lnTo>
                                  <a:pt x="485" y="300"/>
                                </a:lnTo>
                                <a:lnTo>
                                  <a:pt x="616" y="168"/>
                                </a:lnTo>
                                <a:lnTo>
                                  <a:pt x="761" y="72"/>
                                </a:lnTo>
                                <a:lnTo>
                                  <a:pt x="923" y="14"/>
                                </a:lnTo>
                                <a:lnTo>
                                  <a:pt x="1098" y="0"/>
                                </a:lnTo>
                                <a:lnTo>
                                  <a:pt x="1289" y="30"/>
                                </a:lnTo>
                                <a:lnTo>
                                  <a:pt x="1494" y="107"/>
                                </a:lnTo>
                                <a:lnTo>
                                  <a:pt x="1714" y="236"/>
                                </a:lnTo>
                                <a:lnTo>
                                  <a:pt x="1947" y="418"/>
                                </a:lnTo>
                                <a:lnTo>
                                  <a:pt x="219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1311"/>
                            <a:ext cx="3114" cy="2537"/>
                          </a:xfrm>
                          <a:custGeom>
                            <a:avLst/>
                            <a:gdLst>
                              <a:gd name="T0" fmla="*/ 2856 w 9341"/>
                              <a:gd name="T1" fmla="*/ 3962 h 7613"/>
                              <a:gd name="T2" fmla="*/ 2905 w 9341"/>
                              <a:gd name="T3" fmla="*/ 3713 h 7613"/>
                              <a:gd name="T4" fmla="*/ 2979 w 9341"/>
                              <a:gd name="T5" fmla="*/ 3481 h 7613"/>
                              <a:gd name="T6" fmla="*/ 3071 w 9341"/>
                              <a:gd name="T7" fmla="*/ 3266 h 7613"/>
                              <a:gd name="T8" fmla="*/ 3185 w 9341"/>
                              <a:gd name="T9" fmla="*/ 3068 h 7613"/>
                              <a:gd name="T10" fmla="*/ 3316 w 9341"/>
                              <a:gd name="T11" fmla="*/ 2887 h 7613"/>
                              <a:gd name="T12" fmla="*/ 3464 w 9341"/>
                              <a:gd name="T13" fmla="*/ 2723 h 7613"/>
                              <a:gd name="T14" fmla="*/ 3626 w 9341"/>
                              <a:gd name="T15" fmla="*/ 2574 h 7613"/>
                              <a:gd name="T16" fmla="*/ 3603 w 9341"/>
                              <a:gd name="T17" fmla="*/ 2397 h 7613"/>
                              <a:gd name="T18" fmla="*/ 3534 w 9341"/>
                              <a:gd name="T19" fmla="*/ 2173 h 7613"/>
                              <a:gd name="T20" fmla="*/ 3485 w 9341"/>
                              <a:gd name="T21" fmla="*/ 1925 h 7613"/>
                              <a:gd name="T22" fmla="*/ 3453 w 9341"/>
                              <a:gd name="T23" fmla="*/ 1662 h 7613"/>
                              <a:gd name="T24" fmla="*/ 3427 w 9341"/>
                              <a:gd name="T25" fmla="*/ 1203 h 7613"/>
                              <a:gd name="T26" fmla="*/ 3430 w 9341"/>
                              <a:gd name="T27" fmla="*/ 757 h 7613"/>
                              <a:gd name="T28" fmla="*/ 3088 w 9341"/>
                              <a:gd name="T29" fmla="*/ 847 h 7613"/>
                              <a:gd name="T30" fmla="*/ 2656 w 9341"/>
                              <a:gd name="T31" fmla="*/ 1133 h 7613"/>
                              <a:gd name="T32" fmla="*/ 2260 w 9341"/>
                              <a:gd name="T33" fmla="*/ 1473 h 7613"/>
                              <a:gd name="T34" fmla="*/ 1908 w 9341"/>
                              <a:gd name="T35" fmla="*/ 1869 h 7613"/>
                              <a:gd name="T36" fmla="*/ 1605 w 9341"/>
                              <a:gd name="T37" fmla="*/ 2320 h 7613"/>
                              <a:gd name="T38" fmla="*/ 1362 w 9341"/>
                              <a:gd name="T39" fmla="*/ 2827 h 7613"/>
                              <a:gd name="T40" fmla="*/ 1182 w 9341"/>
                              <a:gd name="T41" fmla="*/ 3385 h 7613"/>
                              <a:gd name="T42" fmla="*/ 1074 w 9341"/>
                              <a:gd name="T43" fmla="*/ 3997 h 7613"/>
                              <a:gd name="T44" fmla="*/ 1946 w 9341"/>
                              <a:gd name="T45" fmla="*/ 5830 h 7613"/>
                              <a:gd name="T46" fmla="*/ 4439 w 9341"/>
                              <a:gd name="T47" fmla="*/ 2446 h 7613"/>
                              <a:gd name="T48" fmla="*/ 4984 w 9341"/>
                              <a:gd name="T49" fmla="*/ 2212 h 7613"/>
                              <a:gd name="T50" fmla="*/ 5760 w 9341"/>
                              <a:gd name="T51" fmla="*/ 2271 h 7613"/>
                              <a:gd name="T52" fmla="*/ 6604 w 9341"/>
                              <a:gd name="T53" fmla="*/ 2606 h 7613"/>
                              <a:gd name="T54" fmla="*/ 7347 w 9341"/>
                              <a:gd name="T55" fmla="*/ 3193 h 7613"/>
                              <a:gd name="T56" fmla="*/ 7826 w 9341"/>
                              <a:gd name="T57" fmla="*/ 4010 h 7613"/>
                              <a:gd name="T58" fmla="*/ 7874 w 9341"/>
                              <a:gd name="T59" fmla="*/ 5032 h 7613"/>
                              <a:gd name="T60" fmla="*/ 7322 w 9341"/>
                              <a:gd name="T61" fmla="*/ 6241 h 7613"/>
                              <a:gd name="T62" fmla="*/ 6008 w 9341"/>
                              <a:gd name="T63" fmla="*/ 7613 h 7613"/>
                              <a:gd name="T64" fmla="*/ 6158 w 9341"/>
                              <a:gd name="T65" fmla="*/ 7542 h 7613"/>
                              <a:gd name="T66" fmla="*/ 6469 w 9341"/>
                              <a:gd name="T67" fmla="*/ 7534 h 7613"/>
                              <a:gd name="T68" fmla="*/ 6896 w 9341"/>
                              <a:gd name="T69" fmla="*/ 7531 h 7613"/>
                              <a:gd name="T70" fmla="*/ 7397 w 9341"/>
                              <a:gd name="T71" fmla="*/ 7474 h 7613"/>
                              <a:gd name="T72" fmla="*/ 7924 w 9341"/>
                              <a:gd name="T73" fmla="*/ 7306 h 7613"/>
                              <a:gd name="T74" fmla="*/ 8439 w 9341"/>
                              <a:gd name="T75" fmla="*/ 6968 h 7613"/>
                              <a:gd name="T76" fmla="*/ 8894 w 9341"/>
                              <a:gd name="T77" fmla="*/ 6404 h 7613"/>
                              <a:gd name="T78" fmla="*/ 9248 w 9341"/>
                              <a:gd name="T79" fmla="*/ 5554 h 7613"/>
                              <a:gd name="T80" fmla="*/ 9331 w 9341"/>
                              <a:gd name="T81" fmla="*/ 4084 h 7613"/>
                              <a:gd name="T82" fmla="*/ 9108 w 9341"/>
                              <a:gd name="T83" fmla="*/ 2832 h 7613"/>
                              <a:gd name="T84" fmla="*/ 8626 w 9341"/>
                              <a:gd name="T85" fmla="*/ 1804 h 7613"/>
                              <a:gd name="T86" fmla="*/ 7940 w 9341"/>
                              <a:gd name="T87" fmla="*/ 1004 h 7613"/>
                              <a:gd name="T88" fmla="*/ 7100 w 9341"/>
                              <a:gd name="T89" fmla="*/ 436 h 7613"/>
                              <a:gd name="T90" fmla="*/ 6157 w 9341"/>
                              <a:gd name="T91" fmla="*/ 99 h 7613"/>
                              <a:gd name="T92" fmla="*/ 5164 w 9341"/>
                              <a:gd name="T93" fmla="*/ 0 h 7613"/>
                              <a:gd name="T94" fmla="*/ 4170 w 9341"/>
                              <a:gd name="T95" fmla="*/ 140 h 7613"/>
                              <a:gd name="T96" fmla="*/ 4172 w 9341"/>
                              <a:gd name="T97" fmla="*/ 470 h 7613"/>
                              <a:gd name="T98" fmla="*/ 4187 w 9341"/>
                              <a:gd name="T99" fmla="*/ 815 h 7613"/>
                              <a:gd name="T100" fmla="*/ 4251 w 9341"/>
                              <a:gd name="T101" fmla="*/ 1500 h 7613"/>
                              <a:gd name="T102" fmla="*/ 4342 w 9341"/>
                              <a:gd name="T103" fmla="*/ 2083 h 7613"/>
                              <a:gd name="T104" fmla="*/ 4391 w 9341"/>
                              <a:gd name="T105" fmla="*/ 2299 h 7613"/>
                              <a:gd name="T106" fmla="*/ 4439 w 9341"/>
                              <a:gd name="T107" fmla="*/ 2446 h 7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341" h="7613">
                                <a:moveTo>
                                  <a:pt x="2835" y="4159"/>
                                </a:moveTo>
                                <a:lnTo>
                                  <a:pt x="2841" y="4092"/>
                                </a:lnTo>
                                <a:lnTo>
                                  <a:pt x="2848" y="4026"/>
                                </a:lnTo>
                                <a:lnTo>
                                  <a:pt x="2856" y="3962"/>
                                </a:lnTo>
                                <a:lnTo>
                                  <a:pt x="2866" y="3898"/>
                                </a:lnTo>
                                <a:lnTo>
                                  <a:pt x="2879" y="3835"/>
                                </a:lnTo>
                                <a:lnTo>
                                  <a:pt x="2891" y="3774"/>
                                </a:lnTo>
                                <a:lnTo>
                                  <a:pt x="2905" y="3713"/>
                                </a:lnTo>
                                <a:lnTo>
                                  <a:pt x="2922" y="3654"/>
                                </a:lnTo>
                                <a:lnTo>
                                  <a:pt x="2939" y="3596"/>
                                </a:lnTo>
                                <a:lnTo>
                                  <a:pt x="2958" y="3538"/>
                                </a:lnTo>
                                <a:lnTo>
                                  <a:pt x="2979" y="3481"/>
                                </a:lnTo>
                                <a:lnTo>
                                  <a:pt x="3000" y="3426"/>
                                </a:lnTo>
                                <a:lnTo>
                                  <a:pt x="3022" y="3372"/>
                                </a:lnTo>
                                <a:lnTo>
                                  <a:pt x="3046" y="3319"/>
                                </a:lnTo>
                                <a:lnTo>
                                  <a:pt x="3071" y="3266"/>
                                </a:lnTo>
                                <a:lnTo>
                                  <a:pt x="3098" y="3215"/>
                                </a:lnTo>
                                <a:lnTo>
                                  <a:pt x="3126" y="3166"/>
                                </a:lnTo>
                                <a:lnTo>
                                  <a:pt x="3155" y="3116"/>
                                </a:lnTo>
                                <a:lnTo>
                                  <a:pt x="3185" y="3068"/>
                                </a:lnTo>
                                <a:lnTo>
                                  <a:pt x="3216" y="3022"/>
                                </a:lnTo>
                                <a:lnTo>
                                  <a:pt x="3249" y="2976"/>
                                </a:lnTo>
                                <a:lnTo>
                                  <a:pt x="3281" y="2931"/>
                                </a:lnTo>
                                <a:lnTo>
                                  <a:pt x="3316" y="2887"/>
                                </a:lnTo>
                                <a:lnTo>
                                  <a:pt x="3351" y="2845"/>
                                </a:lnTo>
                                <a:lnTo>
                                  <a:pt x="3388" y="2803"/>
                                </a:lnTo>
                                <a:lnTo>
                                  <a:pt x="3425" y="2763"/>
                                </a:lnTo>
                                <a:lnTo>
                                  <a:pt x="3464" y="2723"/>
                                </a:lnTo>
                                <a:lnTo>
                                  <a:pt x="3503" y="2684"/>
                                </a:lnTo>
                                <a:lnTo>
                                  <a:pt x="3543" y="2647"/>
                                </a:lnTo>
                                <a:lnTo>
                                  <a:pt x="3584" y="2610"/>
                                </a:lnTo>
                                <a:lnTo>
                                  <a:pt x="3626" y="2574"/>
                                </a:lnTo>
                                <a:lnTo>
                                  <a:pt x="3668" y="2540"/>
                                </a:lnTo>
                                <a:lnTo>
                                  <a:pt x="3646" y="2494"/>
                                </a:lnTo>
                                <a:lnTo>
                                  <a:pt x="3623" y="2448"/>
                                </a:lnTo>
                                <a:lnTo>
                                  <a:pt x="3603" y="2397"/>
                                </a:lnTo>
                                <a:lnTo>
                                  <a:pt x="3584" y="2344"/>
                                </a:lnTo>
                                <a:lnTo>
                                  <a:pt x="3565" y="2289"/>
                                </a:lnTo>
                                <a:lnTo>
                                  <a:pt x="3550" y="2233"/>
                                </a:lnTo>
                                <a:lnTo>
                                  <a:pt x="3534" y="2173"/>
                                </a:lnTo>
                                <a:lnTo>
                                  <a:pt x="3520" y="2114"/>
                                </a:lnTo>
                                <a:lnTo>
                                  <a:pt x="3508" y="2052"/>
                                </a:lnTo>
                                <a:lnTo>
                                  <a:pt x="3496" y="1990"/>
                                </a:lnTo>
                                <a:lnTo>
                                  <a:pt x="3485" y="1925"/>
                                </a:lnTo>
                                <a:lnTo>
                                  <a:pt x="3477" y="1859"/>
                                </a:lnTo>
                                <a:lnTo>
                                  <a:pt x="3467" y="1794"/>
                                </a:lnTo>
                                <a:lnTo>
                                  <a:pt x="3460" y="1728"/>
                                </a:lnTo>
                                <a:lnTo>
                                  <a:pt x="3453" y="1662"/>
                                </a:lnTo>
                                <a:lnTo>
                                  <a:pt x="3447" y="1595"/>
                                </a:lnTo>
                                <a:lnTo>
                                  <a:pt x="3439" y="1462"/>
                                </a:lnTo>
                                <a:lnTo>
                                  <a:pt x="3432" y="1331"/>
                                </a:lnTo>
                                <a:lnTo>
                                  <a:pt x="3427" y="1203"/>
                                </a:lnTo>
                                <a:lnTo>
                                  <a:pt x="3426" y="1080"/>
                                </a:lnTo>
                                <a:lnTo>
                                  <a:pt x="3426" y="964"/>
                                </a:lnTo>
                                <a:lnTo>
                                  <a:pt x="3427" y="856"/>
                                </a:lnTo>
                                <a:lnTo>
                                  <a:pt x="3430" y="757"/>
                                </a:lnTo>
                                <a:lnTo>
                                  <a:pt x="3433" y="669"/>
                                </a:lnTo>
                                <a:lnTo>
                                  <a:pt x="3316" y="724"/>
                                </a:lnTo>
                                <a:lnTo>
                                  <a:pt x="3202" y="783"/>
                                </a:lnTo>
                                <a:lnTo>
                                  <a:pt x="3088" y="847"/>
                                </a:lnTo>
                                <a:lnTo>
                                  <a:pt x="2977" y="914"/>
                                </a:lnTo>
                                <a:lnTo>
                                  <a:pt x="2869" y="983"/>
                                </a:lnTo>
                                <a:lnTo>
                                  <a:pt x="2761" y="1056"/>
                                </a:lnTo>
                                <a:lnTo>
                                  <a:pt x="2656" y="1133"/>
                                </a:lnTo>
                                <a:lnTo>
                                  <a:pt x="2554" y="1213"/>
                                </a:lnTo>
                                <a:lnTo>
                                  <a:pt x="2452" y="1297"/>
                                </a:lnTo>
                                <a:lnTo>
                                  <a:pt x="2355" y="1383"/>
                                </a:lnTo>
                                <a:lnTo>
                                  <a:pt x="2260" y="1473"/>
                                </a:lnTo>
                                <a:lnTo>
                                  <a:pt x="2168" y="1568"/>
                                </a:lnTo>
                                <a:lnTo>
                                  <a:pt x="2078" y="1666"/>
                                </a:lnTo>
                                <a:lnTo>
                                  <a:pt x="1991" y="1766"/>
                                </a:lnTo>
                                <a:lnTo>
                                  <a:pt x="1908" y="1869"/>
                                </a:lnTo>
                                <a:lnTo>
                                  <a:pt x="1828" y="1978"/>
                                </a:lnTo>
                                <a:lnTo>
                                  <a:pt x="1750" y="2089"/>
                                </a:lnTo>
                                <a:lnTo>
                                  <a:pt x="1676" y="2203"/>
                                </a:lnTo>
                                <a:lnTo>
                                  <a:pt x="1605" y="2320"/>
                                </a:lnTo>
                                <a:lnTo>
                                  <a:pt x="1539" y="2442"/>
                                </a:lnTo>
                                <a:lnTo>
                                  <a:pt x="1476" y="2566"/>
                                </a:lnTo>
                                <a:lnTo>
                                  <a:pt x="1417" y="2695"/>
                                </a:lnTo>
                                <a:lnTo>
                                  <a:pt x="1362" y="2827"/>
                                </a:lnTo>
                                <a:lnTo>
                                  <a:pt x="1310" y="2961"/>
                                </a:lnTo>
                                <a:lnTo>
                                  <a:pt x="1263" y="3100"/>
                                </a:lnTo>
                                <a:lnTo>
                                  <a:pt x="1220" y="3241"/>
                                </a:lnTo>
                                <a:lnTo>
                                  <a:pt x="1182" y="3385"/>
                                </a:lnTo>
                                <a:lnTo>
                                  <a:pt x="1148" y="3534"/>
                                </a:lnTo>
                                <a:lnTo>
                                  <a:pt x="1119" y="3685"/>
                                </a:lnTo>
                                <a:lnTo>
                                  <a:pt x="1093" y="3839"/>
                                </a:lnTo>
                                <a:lnTo>
                                  <a:pt x="1074" y="3997"/>
                                </a:lnTo>
                                <a:lnTo>
                                  <a:pt x="1059" y="4159"/>
                                </a:lnTo>
                                <a:lnTo>
                                  <a:pt x="0" y="4159"/>
                                </a:lnTo>
                                <a:lnTo>
                                  <a:pt x="972" y="4994"/>
                                </a:lnTo>
                                <a:lnTo>
                                  <a:pt x="1946" y="5830"/>
                                </a:lnTo>
                                <a:lnTo>
                                  <a:pt x="2918" y="4994"/>
                                </a:lnTo>
                                <a:lnTo>
                                  <a:pt x="3890" y="4159"/>
                                </a:lnTo>
                                <a:lnTo>
                                  <a:pt x="2835" y="4159"/>
                                </a:lnTo>
                                <a:close/>
                                <a:moveTo>
                                  <a:pt x="4439" y="2446"/>
                                </a:moveTo>
                                <a:lnTo>
                                  <a:pt x="4545" y="2359"/>
                                </a:lnTo>
                                <a:lnTo>
                                  <a:pt x="4673" y="2291"/>
                                </a:lnTo>
                                <a:lnTo>
                                  <a:pt x="4819" y="2241"/>
                                </a:lnTo>
                                <a:lnTo>
                                  <a:pt x="4984" y="2212"/>
                                </a:lnTo>
                                <a:lnTo>
                                  <a:pt x="5162" y="2199"/>
                                </a:lnTo>
                                <a:lnTo>
                                  <a:pt x="5354" y="2206"/>
                                </a:lnTo>
                                <a:lnTo>
                                  <a:pt x="5553" y="2230"/>
                                </a:lnTo>
                                <a:lnTo>
                                  <a:pt x="5760" y="2271"/>
                                </a:lnTo>
                                <a:lnTo>
                                  <a:pt x="5971" y="2330"/>
                                </a:lnTo>
                                <a:lnTo>
                                  <a:pt x="6184" y="2407"/>
                                </a:lnTo>
                                <a:lnTo>
                                  <a:pt x="6396" y="2499"/>
                                </a:lnTo>
                                <a:lnTo>
                                  <a:pt x="6604" y="2606"/>
                                </a:lnTo>
                                <a:lnTo>
                                  <a:pt x="6806" y="2730"/>
                                </a:lnTo>
                                <a:lnTo>
                                  <a:pt x="6998" y="2869"/>
                                </a:lnTo>
                                <a:lnTo>
                                  <a:pt x="7180" y="3025"/>
                                </a:lnTo>
                                <a:lnTo>
                                  <a:pt x="7347" y="3193"/>
                                </a:lnTo>
                                <a:lnTo>
                                  <a:pt x="7499" y="3377"/>
                                </a:lnTo>
                                <a:lnTo>
                                  <a:pt x="7630" y="3575"/>
                                </a:lnTo>
                                <a:lnTo>
                                  <a:pt x="7740" y="3785"/>
                                </a:lnTo>
                                <a:lnTo>
                                  <a:pt x="7826" y="4010"/>
                                </a:lnTo>
                                <a:lnTo>
                                  <a:pt x="7885" y="4246"/>
                                </a:lnTo>
                                <a:lnTo>
                                  <a:pt x="7914" y="4496"/>
                                </a:lnTo>
                                <a:lnTo>
                                  <a:pt x="7910" y="4759"/>
                                </a:lnTo>
                                <a:lnTo>
                                  <a:pt x="7874" y="5032"/>
                                </a:lnTo>
                                <a:lnTo>
                                  <a:pt x="7798" y="5318"/>
                                </a:lnTo>
                                <a:lnTo>
                                  <a:pt x="7682" y="5615"/>
                                </a:lnTo>
                                <a:lnTo>
                                  <a:pt x="7525" y="5923"/>
                                </a:lnTo>
                                <a:lnTo>
                                  <a:pt x="7322" y="6241"/>
                                </a:lnTo>
                                <a:lnTo>
                                  <a:pt x="7072" y="6569"/>
                                </a:lnTo>
                                <a:lnTo>
                                  <a:pt x="6770" y="6907"/>
                                </a:lnTo>
                                <a:lnTo>
                                  <a:pt x="6417" y="7255"/>
                                </a:lnTo>
                                <a:lnTo>
                                  <a:pt x="6008" y="7613"/>
                                </a:lnTo>
                                <a:lnTo>
                                  <a:pt x="6029" y="7586"/>
                                </a:lnTo>
                                <a:lnTo>
                                  <a:pt x="6060" y="7566"/>
                                </a:lnTo>
                                <a:lnTo>
                                  <a:pt x="6105" y="7552"/>
                                </a:lnTo>
                                <a:lnTo>
                                  <a:pt x="6158" y="7542"/>
                                </a:lnTo>
                                <a:lnTo>
                                  <a:pt x="6223" y="7536"/>
                                </a:lnTo>
                                <a:lnTo>
                                  <a:pt x="6296" y="7534"/>
                                </a:lnTo>
                                <a:lnTo>
                                  <a:pt x="6379" y="7534"/>
                                </a:lnTo>
                                <a:lnTo>
                                  <a:pt x="6469" y="7534"/>
                                </a:lnTo>
                                <a:lnTo>
                                  <a:pt x="6566" y="7535"/>
                                </a:lnTo>
                                <a:lnTo>
                                  <a:pt x="6671" y="7535"/>
                                </a:lnTo>
                                <a:lnTo>
                                  <a:pt x="6782" y="7535"/>
                                </a:lnTo>
                                <a:lnTo>
                                  <a:pt x="6896" y="7531"/>
                                </a:lnTo>
                                <a:lnTo>
                                  <a:pt x="7017" y="7524"/>
                                </a:lnTo>
                                <a:lnTo>
                                  <a:pt x="7141" y="7512"/>
                                </a:lnTo>
                                <a:lnTo>
                                  <a:pt x="7267" y="7497"/>
                                </a:lnTo>
                                <a:lnTo>
                                  <a:pt x="7397" y="7474"/>
                                </a:lnTo>
                                <a:lnTo>
                                  <a:pt x="7527" y="7445"/>
                                </a:lnTo>
                                <a:lnTo>
                                  <a:pt x="7660" y="7408"/>
                                </a:lnTo>
                                <a:lnTo>
                                  <a:pt x="7792" y="7361"/>
                                </a:lnTo>
                                <a:lnTo>
                                  <a:pt x="7924" y="7306"/>
                                </a:lnTo>
                                <a:lnTo>
                                  <a:pt x="8056" y="7240"/>
                                </a:lnTo>
                                <a:lnTo>
                                  <a:pt x="8186" y="7162"/>
                                </a:lnTo>
                                <a:lnTo>
                                  <a:pt x="8314" y="7071"/>
                                </a:lnTo>
                                <a:lnTo>
                                  <a:pt x="8439" y="6968"/>
                                </a:lnTo>
                                <a:lnTo>
                                  <a:pt x="8560" y="6851"/>
                                </a:lnTo>
                                <a:lnTo>
                                  <a:pt x="8677" y="6718"/>
                                </a:lnTo>
                                <a:lnTo>
                                  <a:pt x="8788" y="6569"/>
                                </a:lnTo>
                                <a:lnTo>
                                  <a:pt x="8894" y="6404"/>
                                </a:lnTo>
                                <a:lnTo>
                                  <a:pt x="8994" y="6220"/>
                                </a:lnTo>
                                <a:lnTo>
                                  <a:pt x="9086" y="6018"/>
                                </a:lnTo>
                                <a:lnTo>
                                  <a:pt x="9171" y="5797"/>
                                </a:lnTo>
                                <a:lnTo>
                                  <a:pt x="9248" y="5554"/>
                                </a:lnTo>
                                <a:lnTo>
                                  <a:pt x="9300" y="5167"/>
                                </a:lnTo>
                                <a:lnTo>
                                  <a:pt x="9331" y="4792"/>
                                </a:lnTo>
                                <a:lnTo>
                                  <a:pt x="9341" y="4430"/>
                                </a:lnTo>
                                <a:lnTo>
                                  <a:pt x="9331" y="4084"/>
                                </a:lnTo>
                                <a:lnTo>
                                  <a:pt x="9303" y="3750"/>
                                </a:lnTo>
                                <a:lnTo>
                                  <a:pt x="9255" y="3430"/>
                                </a:lnTo>
                                <a:lnTo>
                                  <a:pt x="9189" y="3124"/>
                                </a:lnTo>
                                <a:lnTo>
                                  <a:pt x="9108" y="2832"/>
                                </a:lnTo>
                                <a:lnTo>
                                  <a:pt x="9009" y="2554"/>
                                </a:lnTo>
                                <a:lnTo>
                                  <a:pt x="8895" y="2291"/>
                                </a:lnTo>
                                <a:lnTo>
                                  <a:pt x="8768" y="2040"/>
                                </a:lnTo>
                                <a:lnTo>
                                  <a:pt x="8626" y="1804"/>
                                </a:lnTo>
                                <a:lnTo>
                                  <a:pt x="8472" y="1584"/>
                                </a:lnTo>
                                <a:lnTo>
                                  <a:pt x="8306" y="1376"/>
                                </a:lnTo>
                                <a:lnTo>
                                  <a:pt x="8128" y="1184"/>
                                </a:lnTo>
                                <a:lnTo>
                                  <a:pt x="7940" y="1004"/>
                                </a:lnTo>
                                <a:lnTo>
                                  <a:pt x="7741" y="840"/>
                                </a:lnTo>
                                <a:lnTo>
                                  <a:pt x="7536" y="692"/>
                                </a:lnTo>
                                <a:lnTo>
                                  <a:pt x="7321" y="556"/>
                                </a:lnTo>
                                <a:lnTo>
                                  <a:pt x="7100" y="436"/>
                                </a:lnTo>
                                <a:lnTo>
                                  <a:pt x="6872" y="330"/>
                                </a:lnTo>
                                <a:lnTo>
                                  <a:pt x="6637" y="238"/>
                                </a:lnTo>
                                <a:lnTo>
                                  <a:pt x="6399" y="161"/>
                                </a:lnTo>
                                <a:lnTo>
                                  <a:pt x="6157" y="99"/>
                                </a:lnTo>
                                <a:lnTo>
                                  <a:pt x="5911" y="52"/>
                                </a:lnTo>
                                <a:lnTo>
                                  <a:pt x="5663" y="20"/>
                                </a:lnTo>
                                <a:lnTo>
                                  <a:pt x="5414" y="2"/>
                                </a:lnTo>
                                <a:lnTo>
                                  <a:pt x="5164" y="0"/>
                                </a:lnTo>
                                <a:lnTo>
                                  <a:pt x="4913" y="13"/>
                                </a:lnTo>
                                <a:lnTo>
                                  <a:pt x="4664" y="40"/>
                                </a:lnTo>
                                <a:lnTo>
                                  <a:pt x="4417" y="84"/>
                                </a:lnTo>
                                <a:lnTo>
                                  <a:pt x="4170" y="140"/>
                                </a:lnTo>
                                <a:lnTo>
                                  <a:pt x="4169" y="221"/>
                                </a:lnTo>
                                <a:lnTo>
                                  <a:pt x="4169" y="301"/>
                                </a:lnTo>
                                <a:lnTo>
                                  <a:pt x="4170" y="385"/>
                                </a:lnTo>
                                <a:lnTo>
                                  <a:pt x="4172" y="470"/>
                                </a:lnTo>
                                <a:lnTo>
                                  <a:pt x="4175" y="554"/>
                                </a:lnTo>
                                <a:lnTo>
                                  <a:pt x="4177" y="641"/>
                                </a:lnTo>
                                <a:lnTo>
                                  <a:pt x="4182" y="727"/>
                                </a:lnTo>
                                <a:lnTo>
                                  <a:pt x="4187" y="815"/>
                                </a:lnTo>
                                <a:lnTo>
                                  <a:pt x="4200" y="990"/>
                                </a:lnTo>
                                <a:lnTo>
                                  <a:pt x="4214" y="1164"/>
                                </a:lnTo>
                                <a:lnTo>
                                  <a:pt x="4232" y="1334"/>
                                </a:lnTo>
                                <a:lnTo>
                                  <a:pt x="4251" y="1500"/>
                                </a:lnTo>
                                <a:lnTo>
                                  <a:pt x="4272" y="1660"/>
                                </a:lnTo>
                                <a:lnTo>
                                  <a:pt x="4294" y="1811"/>
                                </a:lnTo>
                                <a:lnTo>
                                  <a:pt x="4318" y="1953"/>
                                </a:lnTo>
                                <a:lnTo>
                                  <a:pt x="4342" y="2083"/>
                                </a:lnTo>
                                <a:lnTo>
                                  <a:pt x="4355" y="2142"/>
                                </a:lnTo>
                                <a:lnTo>
                                  <a:pt x="4366" y="2199"/>
                                </a:lnTo>
                                <a:lnTo>
                                  <a:pt x="4379" y="2251"/>
                                </a:lnTo>
                                <a:lnTo>
                                  <a:pt x="4391" y="2299"/>
                                </a:lnTo>
                                <a:lnTo>
                                  <a:pt x="4404" y="2343"/>
                                </a:lnTo>
                                <a:lnTo>
                                  <a:pt x="4415" y="2383"/>
                                </a:lnTo>
                                <a:lnTo>
                                  <a:pt x="4428" y="2417"/>
                                </a:lnTo>
                                <a:lnTo>
                                  <a:pt x="4439" y="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44" y="6762"/>
                            <a:ext cx="776" cy="779"/>
                          </a:xfrm>
                          <a:custGeom>
                            <a:avLst/>
                            <a:gdLst>
                              <a:gd name="T0" fmla="*/ 1282 w 2326"/>
                              <a:gd name="T1" fmla="*/ 5 h 2337"/>
                              <a:gd name="T2" fmla="*/ 1454 w 2326"/>
                              <a:gd name="T3" fmla="*/ 37 h 2337"/>
                              <a:gd name="T4" fmla="*/ 1616 w 2326"/>
                              <a:gd name="T5" fmla="*/ 92 h 2337"/>
                              <a:gd name="T6" fmla="*/ 1766 w 2326"/>
                              <a:gd name="T7" fmla="*/ 169 h 2337"/>
                              <a:gd name="T8" fmla="*/ 1903 w 2326"/>
                              <a:gd name="T9" fmla="*/ 267 h 2337"/>
                              <a:gd name="T10" fmla="*/ 2024 w 2326"/>
                              <a:gd name="T11" fmla="*/ 383 h 2337"/>
                              <a:gd name="T12" fmla="*/ 2128 w 2326"/>
                              <a:gd name="T13" fmla="*/ 514 h 2337"/>
                              <a:gd name="T14" fmla="*/ 2211 w 2326"/>
                              <a:gd name="T15" fmla="*/ 661 h 2337"/>
                              <a:gd name="T16" fmla="*/ 2274 w 2326"/>
                              <a:gd name="T17" fmla="*/ 821 h 2337"/>
                              <a:gd name="T18" fmla="*/ 2312 w 2326"/>
                              <a:gd name="T19" fmla="*/ 991 h 2337"/>
                              <a:gd name="T20" fmla="*/ 2326 w 2326"/>
                              <a:gd name="T21" fmla="*/ 1169 h 2337"/>
                              <a:gd name="T22" fmla="*/ 2312 w 2326"/>
                              <a:gd name="T23" fmla="*/ 1346 h 2337"/>
                              <a:gd name="T24" fmla="*/ 2274 w 2326"/>
                              <a:gd name="T25" fmla="*/ 1516 h 2337"/>
                              <a:gd name="T26" fmla="*/ 2211 w 2326"/>
                              <a:gd name="T27" fmla="*/ 1675 h 2337"/>
                              <a:gd name="T28" fmla="*/ 2128 w 2326"/>
                              <a:gd name="T29" fmla="*/ 1822 h 2337"/>
                              <a:gd name="T30" fmla="*/ 2024 w 2326"/>
                              <a:gd name="T31" fmla="*/ 1954 h 2337"/>
                              <a:gd name="T32" fmla="*/ 1903 w 2326"/>
                              <a:gd name="T33" fmla="*/ 2070 h 2337"/>
                              <a:gd name="T34" fmla="*/ 1766 w 2326"/>
                              <a:gd name="T35" fmla="*/ 2167 h 2337"/>
                              <a:gd name="T36" fmla="*/ 1616 w 2326"/>
                              <a:gd name="T37" fmla="*/ 2245 h 2337"/>
                              <a:gd name="T38" fmla="*/ 1454 w 2326"/>
                              <a:gd name="T39" fmla="*/ 2300 h 2337"/>
                              <a:gd name="T40" fmla="*/ 1282 w 2326"/>
                              <a:gd name="T41" fmla="*/ 2331 h 2337"/>
                              <a:gd name="T42" fmla="*/ 1103 w 2326"/>
                              <a:gd name="T43" fmla="*/ 2336 h 2337"/>
                              <a:gd name="T44" fmla="*/ 929 w 2326"/>
                              <a:gd name="T45" fmla="*/ 2313 h 2337"/>
                              <a:gd name="T46" fmla="*/ 763 w 2326"/>
                              <a:gd name="T47" fmla="*/ 2266 h 2337"/>
                              <a:gd name="T48" fmla="*/ 608 w 2326"/>
                              <a:gd name="T49" fmla="*/ 2196 h 2337"/>
                              <a:gd name="T50" fmla="*/ 468 w 2326"/>
                              <a:gd name="T51" fmla="*/ 2105 h 2337"/>
                              <a:gd name="T52" fmla="*/ 341 w 2326"/>
                              <a:gd name="T53" fmla="*/ 1995 h 2337"/>
                              <a:gd name="T54" fmla="*/ 231 w 2326"/>
                              <a:gd name="T55" fmla="*/ 1868 h 2337"/>
                              <a:gd name="T56" fmla="*/ 140 w 2326"/>
                              <a:gd name="T57" fmla="*/ 1726 h 2337"/>
                              <a:gd name="T58" fmla="*/ 71 w 2326"/>
                              <a:gd name="T59" fmla="*/ 1571 h 2337"/>
                              <a:gd name="T60" fmla="*/ 23 w 2326"/>
                              <a:gd name="T61" fmla="*/ 1404 h 2337"/>
                              <a:gd name="T62" fmla="*/ 2 w 2326"/>
                              <a:gd name="T63" fmla="*/ 1228 h 2337"/>
                              <a:gd name="T64" fmla="*/ 6 w 2326"/>
                              <a:gd name="T65" fmla="*/ 1049 h 2337"/>
                              <a:gd name="T66" fmla="*/ 37 w 2326"/>
                              <a:gd name="T67" fmla="*/ 876 h 2337"/>
                              <a:gd name="T68" fmla="*/ 92 w 2326"/>
                              <a:gd name="T69" fmla="*/ 714 h 2337"/>
                              <a:gd name="T70" fmla="*/ 168 w 2326"/>
                              <a:gd name="T71" fmla="*/ 563 h 2337"/>
                              <a:gd name="T72" fmla="*/ 265 w 2326"/>
                              <a:gd name="T73" fmla="*/ 425 h 2337"/>
                              <a:gd name="T74" fmla="*/ 380 w 2326"/>
                              <a:gd name="T75" fmla="*/ 304 h 2337"/>
                              <a:gd name="T76" fmla="*/ 513 w 2326"/>
                              <a:gd name="T77" fmla="*/ 199 h 2337"/>
                              <a:gd name="T78" fmla="*/ 659 w 2326"/>
                              <a:gd name="T79" fmla="*/ 116 h 2337"/>
                              <a:gd name="T80" fmla="*/ 818 w 2326"/>
                              <a:gd name="T81" fmla="*/ 52 h 2337"/>
                              <a:gd name="T82" fmla="*/ 987 w 2326"/>
                              <a:gd name="T83" fmla="*/ 14 h 2337"/>
                              <a:gd name="T84" fmla="*/ 1163 w 2326"/>
                              <a:gd name="T85" fmla="*/ 0 h 2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26" h="2337">
                                <a:moveTo>
                                  <a:pt x="1163" y="0"/>
                                </a:moveTo>
                                <a:lnTo>
                                  <a:pt x="1223" y="1"/>
                                </a:lnTo>
                                <a:lnTo>
                                  <a:pt x="1282" y="5"/>
                                </a:lnTo>
                                <a:lnTo>
                                  <a:pt x="1340" y="14"/>
                                </a:lnTo>
                                <a:lnTo>
                                  <a:pt x="1398" y="24"/>
                                </a:lnTo>
                                <a:lnTo>
                                  <a:pt x="1454" y="37"/>
                                </a:lnTo>
                                <a:lnTo>
                                  <a:pt x="1509" y="52"/>
                                </a:lnTo>
                                <a:lnTo>
                                  <a:pt x="1564" y="70"/>
                                </a:lnTo>
                                <a:lnTo>
                                  <a:pt x="1616" y="92"/>
                                </a:lnTo>
                                <a:lnTo>
                                  <a:pt x="1668" y="116"/>
                                </a:lnTo>
                                <a:lnTo>
                                  <a:pt x="1717" y="141"/>
                                </a:lnTo>
                                <a:lnTo>
                                  <a:pt x="1766" y="169"/>
                                </a:lnTo>
                                <a:lnTo>
                                  <a:pt x="1813" y="199"/>
                                </a:lnTo>
                                <a:lnTo>
                                  <a:pt x="1859" y="232"/>
                                </a:lnTo>
                                <a:lnTo>
                                  <a:pt x="1903" y="267"/>
                                </a:lnTo>
                                <a:lnTo>
                                  <a:pt x="1945" y="304"/>
                                </a:lnTo>
                                <a:lnTo>
                                  <a:pt x="1986" y="342"/>
                                </a:lnTo>
                                <a:lnTo>
                                  <a:pt x="2024" y="383"/>
                                </a:lnTo>
                                <a:lnTo>
                                  <a:pt x="2060" y="425"/>
                                </a:lnTo>
                                <a:lnTo>
                                  <a:pt x="2095" y="469"/>
                                </a:lnTo>
                                <a:lnTo>
                                  <a:pt x="2128" y="514"/>
                                </a:lnTo>
                                <a:lnTo>
                                  <a:pt x="2157" y="563"/>
                                </a:lnTo>
                                <a:lnTo>
                                  <a:pt x="2185" y="612"/>
                                </a:lnTo>
                                <a:lnTo>
                                  <a:pt x="2211" y="661"/>
                                </a:lnTo>
                                <a:lnTo>
                                  <a:pt x="2235" y="714"/>
                                </a:lnTo>
                                <a:lnTo>
                                  <a:pt x="2256" y="766"/>
                                </a:lnTo>
                                <a:lnTo>
                                  <a:pt x="2274" y="821"/>
                                </a:lnTo>
                                <a:lnTo>
                                  <a:pt x="2290" y="876"/>
                                </a:lnTo>
                                <a:lnTo>
                                  <a:pt x="2302" y="933"/>
                                </a:lnTo>
                                <a:lnTo>
                                  <a:pt x="2312" y="991"/>
                                </a:lnTo>
                                <a:lnTo>
                                  <a:pt x="2321" y="1049"/>
                                </a:lnTo>
                                <a:lnTo>
                                  <a:pt x="2325" y="1108"/>
                                </a:lnTo>
                                <a:lnTo>
                                  <a:pt x="2326" y="1169"/>
                                </a:lnTo>
                                <a:lnTo>
                                  <a:pt x="2325" y="1228"/>
                                </a:lnTo>
                                <a:lnTo>
                                  <a:pt x="2321" y="1288"/>
                                </a:lnTo>
                                <a:lnTo>
                                  <a:pt x="2312" y="1346"/>
                                </a:lnTo>
                                <a:lnTo>
                                  <a:pt x="2302" y="1404"/>
                                </a:lnTo>
                                <a:lnTo>
                                  <a:pt x="2290" y="1460"/>
                                </a:lnTo>
                                <a:lnTo>
                                  <a:pt x="2274" y="1516"/>
                                </a:lnTo>
                                <a:lnTo>
                                  <a:pt x="2256" y="1571"/>
                                </a:lnTo>
                                <a:lnTo>
                                  <a:pt x="2235" y="1623"/>
                                </a:lnTo>
                                <a:lnTo>
                                  <a:pt x="2211" y="1675"/>
                                </a:lnTo>
                                <a:lnTo>
                                  <a:pt x="2185" y="1726"/>
                                </a:lnTo>
                                <a:lnTo>
                                  <a:pt x="2157" y="1774"/>
                                </a:lnTo>
                                <a:lnTo>
                                  <a:pt x="2128" y="1822"/>
                                </a:lnTo>
                                <a:lnTo>
                                  <a:pt x="2095" y="1868"/>
                                </a:lnTo>
                                <a:lnTo>
                                  <a:pt x="2060" y="1911"/>
                                </a:lnTo>
                                <a:lnTo>
                                  <a:pt x="2024" y="1954"/>
                                </a:lnTo>
                                <a:lnTo>
                                  <a:pt x="1986" y="1995"/>
                                </a:lnTo>
                                <a:lnTo>
                                  <a:pt x="1945" y="2033"/>
                                </a:lnTo>
                                <a:lnTo>
                                  <a:pt x="1903" y="2070"/>
                                </a:lnTo>
                                <a:lnTo>
                                  <a:pt x="1859" y="2105"/>
                                </a:lnTo>
                                <a:lnTo>
                                  <a:pt x="1813" y="2138"/>
                                </a:lnTo>
                                <a:lnTo>
                                  <a:pt x="1766" y="2167"/>
                                </a:lnTo>
                                <a:lnTo>
                                  <a:pt x="1717" y="2196"/>
                                </a:lnTo>
                                <a:lnTo>
                                  <a:pt x="1668" y="2222"/>
                                </a:lnTo>
                                <a:lnTo>
                                  <a:pt x="1616" y="2245"/>
                                </a:lnTo>
                                <a:lnTo>
                                  <a:pt x="1564" y="2266"/>
                                </a:lnTo>
                                <a:lnTo>
                                  <a:pt x="1509" y="2285"/>
                                </a:lnTo>
                                <a:lnTo>
                                  <a:pt x="1454" y="2300"/>
                                </a:lnTo>
                                <a:lnTo>
                                  <a:pt x="1398" y="2313"/>
                                </a:lnTo>
                                <a:lnTo>
                                  <a:pt x="1340" y="2324"/>
                                </a:lnTo>
                                <a:lnTo>
                                  <a:pt x="1282" y="2331"/>
                                </a:lnTo>
                                <a:lnTo>
                                  <a:pt x="1223" y="2336"/>
                                </a:lnTo>
                                <a:lnTo>
                                  <a:pt x="1163" y="2337"/>
                                </a:lnTo>
                                <a:lnTo>
                                  <a:pt x="1103" y="2336"/>
                                </a:lnTo>
                                <a:lnTo>
                                  <a:pt x="1044" y="2331"/>
                                </a:lnTo>
                                <a:lnTo>
                                  <a:pt x="987" y="2324"/>
                                </a:lnTo>
                                <a:lnTo>
                                  <a:pt x="929" y="2313"/>
                                </a:lnTo>
                                <a:lnTo>
                                  <a:pt x="873" y="2300"/>
                                </a:lnTo>
                                <a:lnTo>
                                  <a:pt x="818" y="2285"/>
                                </a:lnTo>
                                <a:lnTo>
                                  <a:pt x="763" y="2266"/>
                                </a:lnTo>
                                <a:lnTo>
                                  <a:pt x="711" y="2245"/>
                                </a:lnTo>
                                <a:lnTo>
                                  <a:pt x="659" y="2222"/>
                                </a:lnTo>
                                <a:lnTo>
                                  <a:pt x="608" y="2196"/>
                                </a:lnTo>
                                <a:lnTo>
                                  <a:pt x="560" y="2167"/>
                                </a:lnTo>
                                <a:lnTo>
                                  <a:pt x="513" y="2138"/>
                                </a:lnTo>
                                <a:lnTo>
                                  <a:pt x="468" y="2105"/>
                                </a:lnTo>
                                <a:lnTo>
                                  <a:pt x="422" y="2070"/>
                                </a:lnTo>
                                <a:lnTo>
                                  <a:pt x="380" y="2033"/>
                                </a:lnTo>
                                <a:lnTo>
                                  <a:pt x="341" y="1995"/>
                                </a:lnTo>
                                <a:lnTo>
                                  <a:pt x="301" y="1954"/>
                                </a:lnTo>
                                <a:lnTo>
                                  <a:pt x="265" y="1911"/>
                                </a:lnTo>
                                <a:lnTo>
                                  <a:pt x="231" y="1868"/>
                                </a:lnTo>
                                <a:lnTo>
                                  <a:pt x="199" y="1822"/>
                                </a:lnTo>
                                <a:lnTo>
                                  <a:pt x="168" y="1774"/>
                                </a:lnTo>
                                <a:lnTo>
                                  <a:pt x="140" y="1726"/>
                                </a:lnTo>
                                <a:lnTo>
                                  <a:pt x="114" y="1675"/>
                                </a:lnTo>
                                <a:lnTo>
                                  <a:pt x="92" y="1623"/>
                                </a:lnTo>
                                <a:lnTo>
                                  <a:pt x="71" y="1571"/>
                                </a:lnTo>
                                <a:lnTo>
                                  <a:pt x="52" y="1516"/>
                                </a:lnTo>
                                <a:lnTo>
                                  <a:pt x="37" y="1460"/>
                                </a:lnTo>
                                <a:lnTo>
                                  <a:pt x="23" y="1404"/>
                                </a:lnTo>
                                <a:lnTo>
                                  <a:pt x="13" y="1346"/>
                                </a:lnTo>
                                <a:lnTo>
                                  <a:pt x="6" y="1288"/>
                                </a:lnTo>
                                <a:lnTo>
                                  <a:pt x="2" y="1228"/>
                                </a:lnTo>
                                <a:lnTo>
                                  <a:pt x="0" y="1169"/>
                                </a:lnTo>
                                <a:lnTo>
                                  <a:pt x="2" y="1108"/>
                                </a:lnTo>
                                <a:lnTo>
                                  <a:pt x="6" y="1049"/>
                                </a:lnTo>
                                <a:lnTo>
                                  <a:pt x="13" y="991"/>
                                </a:lnTo>
                                <a:lnTo>
                                  <a:pt x="23" y="933"/>
                                </a:lnTo>
                                <a:lnTo>
                                  <a:pt x="37" y="876"/>
                                </a:lnTo>
                                <a:lnTo>
                                  <a:pt x="52" y="821"/>
                                </a:lnTo>
                                <a:lnTo>
                                  <a:pt x="71" y="766"/>
                                </a:lnTo>
                                <a:lnTo>
                                  <a:pt x="92" y="714"/>
                                </a:lnTo>
                                <a:lnTo>
                                  <a:pt x="114" y="661"/>
                                </a:lnTo>
                                <a:lnTo>
                                  <a:pt x="140" y="612"/>
                                </a:lnTo>
                                <a:lnTo>
                                  <a:pt x="168" y="563"/>
                                </a:lnTo>
                                <a:lnTo>
                                  <a:pt x="199" y="514"/>
                                </a:lnTo>
                                <a:lnTo>
                                  <a:pt x="231" y="469"/>
                                </a:lnTo>
                                <a:lnTo>
                                  <a:pt x="265" y="425"/>
                                </a:lnTo>
                                <a:lnTo>
                                  <a:pt x="301" y="383"/>
                                </a:lnTo>
                                <a:lnTo>
                                  <a:pt x="341" y="342"/>
                                </a:lnTo>
                                <a:lnTo>
                                  <a:pt x="380" y="304"/>
                                </a:lnTo>
                                <a:lnTo>
                                  <a:pt x="422" y="267"/>
                                </a:lnTo>
                                <a:lnTo>
                                  <a:pt x="468" y="232"/>
                                </a:lnTo>
                                <a:lnTo>
                                  <a:pt x="513" y="199"/>
                                </a:lnTo>
                                <a:lnTo>
                                  <a:pt x="560" y="169"/>
                                </a:lnTo>
                                <a:lnTo>
                                  <a:pt x="608" y="141"/>
                                </a:lnTo>
                                <a:lnTo>
                                  <a:pt x="659" y="116"/>
                                </a:lnTo>
                                <a:lnTo>
                                  <a:pt x="711" y="92"/>
                                </a:lnTo>
                                <a:lnTo>
                                  <a:pt x="763" y="70"/>
                                </a:lnTo>
                                <a:lnTo>
                                  <a:pt x="818" y="52"/>
                                </a:lnTo>
                                <a:lnTo>
                                  <a:pt x="873" y="37"/>
                                </a:lnTo>
                                <a:lnTo>
                                  <a:pt x="929" y="24"/>
                                </a:lnTo>
                                <a:lnTo>
                                  <a:pt x="987" y="14"/>
                                </a:lnTo>
                                <a:lnTo>
                                  <a:pt x="1044" y="5"/>
                                </a:lnTo>
                                <a:lnTo>
                                  <a:pt x="1103" y="1"/>
                                </a:lnTo>
                                <a:lnTo>
                                  <a:pt x="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101" y="237"/>
                            <a:ext cx="2481" cy="3177"/>
                          </a:xfrm>
                          <a:custGeom>
                            <a:avLst/>
                            <a:gdLst>
                              <a:gd name="T0" fmla="*/ 1948 w 7441"/>
                              <a:gd name="T1" fmla="*/ 287 h 9532"/>
                              <a:gd name="T2" fmla="*/ 1575 w 7441"/>
                              <a:gd name="T3" fmla="*/ 772 h 9532"/>
                              <a:gd name="T4" fmla="*/ 1263 w 7441"/>
                              <a:gd name="T5" fmla="*/ 1312 h 9532"/>
                              <a:gd name="T6" fmla="*/ 1017 w 7441"/>
                              <a:gd name="T7" fmla="*/ 1899 h 9532"/>
                              <a:gd name="T8" fmla="*/ 840 w 7441"/>
                              <a:gd name="T9" fmla="*/ 2523 h 9532"/>
                              <a:gd name="T10" fmla="*/ 736 w 7441"/>
                              <a:gd name="T11" fmla="*/ 3173 h 9532"/>
                              <a:gd name="T12" fmla="*/ 707 w 7441"/>
                              <a:gd name="T13" fmla="*/ 3842 h 9532"/>
                              <a:gd name="T14" fmla="*/ 761 w 7441"/>
                              <a:gd name="T15" fmla="*/ 4519 h 9532"/>
                              <a:gd name="T16" fmla="*/ 897 w 7441"/>
                              <a:gd name="T17" fmla="*/ 5195 h 9532"/>
                              <a:gd name="T18" fmla="*/ 1122 w 7441"/>
                              <a:gd name="T19" fmla="*/ 5861 h 9532"/>
                              <a:gd name="T20" fmla="*/ 1440 w 7441"/>
                              <a:gd name="T21" fmla="*/ 6506 h 9532"/>
                              <a:gd name="T22" fmla="*/ 1839 w 7441"/>
                              <a:gd name="T23" fmla="*/ 7102 h 9532"/>
                              <a:gd name="T24" fmla="*/ 2294 w 7441"/>
                              <a:gd name="T25" fmla="*/ 7627 h 9532"/>
                              <a:gd name="T26" fmla="*/ 2798 w 7441"/>
                              <a:gd name="T27" fmla="*/ 8077 h 9532"/>
                              <a:gd name="T28" fmla="*/ 3343 w 7441"/>
                              <a:gd name="T29" fmla="*/ 8447 h 9532"/>
                              <a:gd name="T30" fmla="*/ 3915 w 7441"/>
                              <a:gd name="T31" fmla="*/ 8734 h 9532"/>
                              <a:gd name="T32" fmla="*/ 4508 w 7441"/>
                              <a:gd name="T33" fmla="*/ 8932 h 9532"/>
                              <a:gd name="T34" fmla="*/ 5108 w 7441"/>
                              <a:gd name="T35" fmla="*/ 9041 h 9532"/>
                              <a:gd name="T36" fmla="*/ 5711 w 7441"/>
                              <a:gd name="T37" fmla="*/ 9054 h 9532"/>
                              <a:gd name="T38" fmla="*/ 6302 w 7441"/>
                              <a:gd name="T39" fmla="*/ 8967 h 9532"/>
                              <a:gd name="T40" fmla="*/ 6873 w 7441"/>
                              <a:gd name="T41" fmla="*/ 8779 h 9532"/>
                              <a:gd name="T42" fmla="*/ 7229 w 7441"/>
                              <a:gd name="T43" fmla="*/ 8604 h 9532"/>
                              <a:gd name="T44" fmla="*/ 7229 w 7441"/>
                              <a:gd name="T45" fmla="*/ 8621 h 9532"/>
                              <a:gd name="T46" fmla="*/ 7263 w 7441"/>
                              <a:gd name="T47" fmla="*/ 8624 h 9532"/>
                              <a:gd name="T48" fmla="*/ 7353 w 7441"/>
                              <a:gd name="T49" fmla="*/ 8618 h 9532"/>
                              <a:gd name="T50" fmla="*/ 7405 w 7441"/>
                              <a:gd name="T51" fmla="*/ 8620 h 9532"/>
                              <a:gd name="T52" fmla="*/ 7437 w 7441"/>
                              <a:gd name="T53" fmla="*/ 8635 h 9532"/>
                              <a:gd name="T54" fmla="*/ 7436 w 7441"/>
                              <a:gd name="T55" fmla="*/ 8669 h 9532"/>
                              <a:gd name="T56" fmla="*/ 7388 w 7441"/>
                              <a:gd name="T57" fmla="*/ 8733 h 9532"/>
                              <a:gd name="T58" fmla="*/ 7277 w 7441"/>
                              <a:gd name="T59" fmla="*/ 8832 h 9532"/>
                              <a:gd name="T60" fmla="*/ 7091 w 7441"/>
                              <a:gd name="T61" fmla="*/ 8973 h 9532"/>
                              <a:gd name="T62" fmla="*/ 6814 w 7441"/>
                              <a:gd name="T63" fmla="*/ 9160 h 9532"/>
                              <a:gd name="T64" fmla="*/ 6424 w 7441"/>
                              <a:gd name="T65" fmla="*/ 9331 h 9532"/>
                              <a:gd name="T66" fmla="*/ 5937 w 7441"/>
                              <a:gd name="T67" fmla="*/ 9457 h 9532"/>
                              <a:gd name="T68" fmla="*/ 5373 w 7441"/>
                              <a:gd name="T69" fmla="*/ 9524 h 9532"/>
                              <a:gd name="T70" fmla="*/ 4751 w 7441"/>
                              <a:gd name="T71" fmla="*/ 9520 h 9532"/>
                              <a:gd name="T72" fmla="*/ 4091 w 7441"/>
                              <a:gd name="T73" fmla="*/ 9430 h 9532"/>
                              <a:gd name="T74" fmla="*/ 3416 w 7441"/>
                              <a:gd name="T75" fmla="*/ 9243 h 9532"/>
                              <a:gd name="T76" fmla="*/ 2745 w 7441"/>
                              <a:gd name="T77" fmla="*/ 8945 h 9532"/>
                              <a:gd name="T78" fmla="*/ 2097 w 7441"/>
                              <a:gd name="T79" fmla="*/ 8523 h 9532"/>
                              <a:gd name="T80" fmla="*/ 1494 w 7441"/>
                              <a:gd name="T81" fmla="*/ 7964 h 9532"/>
                              <a:gd name="T82" fmla="*/ 956 w 7441"/>
                              <a:gd name="T83" fmla="*/ 7255 h 9532"/>
                              <a:gd name="T84" fmla="*/ 578 w 7441"/>
                              <a:gd name="T85" fmla="*/ 6571 h 9532"/>
                              <a:gd name="T86" fmla="*/ 312 w 7441"/>
                              <a:gd name="T87" fmla="*/ 5915 h 9532"/>
                              <a:gd name="T88" fmla="*/ 123 w 7441"/>
                              <a:gd name="T89" fmla="*/ 5228 h 9532"/>
                              <a:gd name="T90" fmla="*/ 19 w 7441"/>
                              <a:gd name="T91" fmla="*/ 4521 h 9532"/>
                              <a:gd name="T92" fmla="*/ 5 w 7441"/>
                              <a:gd name="T93" fmla="*/ 3805 h 9532"/>
                              <a:gd name="T94" fmla="*/ 91 w 7441"/>
                              <a:gd name="T95" fmla="*/ 3092 h 9532"/>
                              <a:gd name="T96" fmla="*/ 281 w 7441"/>
                              <a:gd name="T97" fmla="*/ 2395 h 9532"/>
                              <a:gd name="T98" fmla="*/ 584 w 7441"/>
                              <a:gd name="T99" fmla="*/ 1727 h 9532"/>
                              <a:gd name="T100" fmla="*/ 1004 w 7441"/>
                              <a:gd name="T101" fmla="*/ 1096 h 9532"/>
                              <a:gd name="T102" fmla="*/ 1550 w 7441"/>
                              <a:gd name="T103" fmla="*/ 518 h 9532"/>
                              <a:gd name="T104" fmla="*/ 2228 w 7441"/>
                              <a:gd name="T105" fmla="*/ 0 h 9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441" h="9532">
                                <a:moveTo>
                                  <a:pt x="2228" y="0"/>
                                </a:moveTo>
                                <a:lnTo>
                                  <a:pt x="2085" y="140"/>
                                </a:lnTo>
                                <a:lnTo>
                                  <a:pt x="1948" y="287"/>
                                </a:lnTo>
                                <a:lnTo>
                                  <a:pt x="1817" y="443"/>
                                </a:lnTo>
                                <a:lnTo>
                                  <a:pt x="1692" y="604"/>
                                </a:lnTo>
                                <a:lnTo>
                                  <a:pt x="1575" y="772"/>
                                </a:lnTo>
                                <a:lnTo>
                                  <a:pt x="1464" y="946"/>
                                </a:lnTo>
                                <a:lnTo>
                                  <a:pt x="1360" y="1127"/>
                                </a:lnTo>
                                <a:lnTo>
                                  <a:pt x="1263" y="1312"/>
                                </a:lnTo>
                                <a:lnTo>
                                  <a:pt x="1174" y="1503"/>
                                </a:lnTo>
                                <a:lnTo>
                                  <a:pt x="1091" y="1698"/>
                                </a:lnTo>
                                <a:lnTo>
                                  <a:pt x="1017" y="1899"/>
                                </a:lnTo>
                                <a:lnTo>
                                  <a:pt x="951" y="2103"/>
                                </a:lnTo>
                                <a:lnTo>
                                  <a:pt x="892" y="2311"/>
                                </a:lnTo>
                                <a:lnTo>
                                  <a:pt x="840" y="2523"/>
                                </a:lnTo>
                                <a:lnTo>
                                  <a:pt x="797" y="2738"/>
                                </a:lnTo>
                                <a:lnTo>
                                  <a:pt x="762" y="2954"/>
                                </a:lnTo>
                                <a:lnTo>
                                  <a:pt x="736" y="3173"/>
                                </a:lnTo>
                                <a:lnTo>
                                  <a:pt x="717" y="3395"/>
                                </a:lnTo>
                                <a:lnTo>
                                  <a:pt x="709" y="3618"/>
                                </a:lnTo>
                                <a:lnTo>
                                  <a:pt x="707" y="3842"/>
                                </a:lnTo>
                                <a:lnTo>
                                  <a:pt x="716" y="4068"/>
                                </a:lnTo>
                                <a:lnTo>
                                  <a:pt x="734" y="4293"/>
                                </a:lnTo>
                                <a:lnTo>
                                  <a:pt x="761" y="4519"/>
                                </a:lnTo>
                                <a:lnTo>
                                  <a:pt x="796" y="4745"/>
                                </a:lnTo>
                                <a:lnTo>
                                  <a:pt x="842" y="4970"/>
                                </a:lnTo>
                                <a:lnTo>
                                  <a:pt x="897" y="5195"/>
                                </a:lnTo>
                                <a:lnTo>
                                  <a:pt x="962" y="5418"/>
                                </a:lnTo>
                                <a:lnTo>
                                  <a:pt x="1038" y="5640"/>
                                </a:lnTo>
                                <a:lnTo>
                                  <a:pt x="1122" y="5861"/>
                                </a:lnTo>
                                <a:lnTo>
                                  <a:pt x="1218" y="6079"/>
                                </a:lnTo>
                                <a:lnTo>
                                  <a:pt x="1324" y="6294"/>
                                </a:lnTo>
                                <a:lnTo>
                                  <a:pt x="1440" y="6506"/>
                                </a:lnTo>
                                <a:lnTo>
                                  <a:pt x="1566" y="6712"/>
                                </a:lnTo>
                                <a:lnTo>
                                  <a:pt x="1699" y="6912"/>
                                </a:lnTo>
                                <a:lnTo>
                                  <a:pt x="1839" y="7102"/>
                                </a:lnTo>
                                <a:lnTo>
                                  <a:pt x="1984" y="7286"/>
                                </a:lnTo>
                                <a:lnTo>
                                  <a:pt x="2135" y="7460"/>
                                </a:lnTo>
                                <a:lnTo>
                                  <a:pt x="2294" y="7627"/>
                                </a:lnTo>
                                <a:lnTo>
                                  <a:pt x="2458" y="7785"/>
                                </a:lnTo>
                                <a:lnTo>
                                  <a:pt x="2625" y="7935"/>
                                </a:lnTo>
                                <a:lnTo>
                                  <a:pt x="2798" y="8077"/>
                                </a:lnTo>
                                <a:lnTo>
                                  <a:pt x="2975" y="8210"/>
                                </a:lnTo>
                                <a:lnTo>
                                  <a:pt x="3157" y="8333"/>
                                </a:lnTo>
                                <a:lnTo>
                                  <a:pt x="3343" y="8447"/>
                                </a:lnTo>
                                <a:lnTo>
                                  <a:pt x="3531" y="8552"/>
                                </a:lnTo>
                                <a:lnTo>
                                  <a:pt x="3721" y="8648"/>
                                </a:lnTo>
                                <a:lnTo>
                                  <a:pt x="3915" y="8734"/>
                                </a:lnTo>
                                <a:lnTo>
                                  <a:pt x="4111" y="8809"/>
                                </a:lnTo>
                                <a:lnTo>
                                  <a:pt x="4308" y="8875"/>
                                </a:lnTo>
                                <a:lnTo>
                                  <a:pt x="4508" y="8932"/>
                                </a:lnTo>
                                <a:lnTo>
                                  <a:pt x="4707" y="8979"/>
                                </a:lnTo>
                                <a:lnTo>
                                  <a:pt x="4907" y="9015"/>
                                </a:lnTo>
                                <a:lnTo>
                                  <a:pt x="5108" y="9041"/>
                                </a:lnTo>
                                <a:lnTo>
                                  <a:pt x="5310" y="9055"/>
                                </a:lnTo>
                                <a:lnTo>
                                  <a:pt x="5511" y="9059"/>
                                </a:lnTo>
                                <a:lnTo>
                                  <a:pt x="5711" y="9054"/>
                                </a:lnTo>
                                <a:lnTo>
                                  <a:pt x="5909" y="9037"/>
                                </a:lnTo>
                                <a:lnTo>
                                  <a:pt x="6106" y="9007"/>
                                </a:lnTo>
                                <a:lnTo>
                                  <a:pt x="6302" y="8967"/>
                                </a:lnTo>
                                <a:lnTo>
                                  <a:pt x="6494" y="8917"/>
                                </a:lnTo>
                                <a:lnTo>
                                  <a:pt x="6686" y="8853"/>
                                </a:lnTo>
                                <a:lnTo>
                                  <a:pt x="6873" y="8779"/>
                                </a:lnTo>
                                <a:lnTo>
                                  <a:pt x="7057" y="8692"/>
                                </a:lnTo>
                                <a:lnTo>
                                  <a:pt x="7237" y="8594"/>
                                </a:lnTo>
                                <a:lnTo>
                                  <a:pt x="7229" y="8604"/>
                                </a:lnTo>
                                <a:lnTo>
                                  <a:pt x="7225" y="8613"/>
                                </a:lnTo>
                                <a:lnTo>
                                  <a:pt x="7225" y="8617"/>
                                </a:lnTo>
                                <a:lnTo>
                                  <a:pt x="7229" y="8621"/>
                                </a:lnTo>
                                <a:lnTo>
                                  <a:pt x="7237" y="8624"/>
                                </a:lnTo>
                                <a:lnTo>
                                  <a:pt x="7249" y="8624"/>
                                </a:lnTo>
                                <a:lnTo>
                                  <a:pt x="7263" y="8624"/>
                                </a:lnTo>
                                <a:lnTo>
                                  <a:pt x="7278" y="8624"/>
                                </a:lnTo>
                                <a:lnTo>
                                  <a:pt x="7315" y="8621"/>
                                </a:lnTo>
                                <a:lnTo>
                                  <a:pt x="7353" y="8618"/>
                                </a:lnTo>
                                <a:lnTo>
                                  <a:pt x="7371" y="8618"/>
                                </a:lnTo>
                                <a:lnTo>
                                  <a:pt x="7388" y="8618"/>
                                </a:lnTo>
                                <a:lnTo>
                                  <a:pt x="7405" y="8620"/>
                                </a:lnTo>
                                <a:lnTo>
                                  <a:pt x="7417" y="8622"/>
                                </a:lnTo>
                                <a:lnTo>
                                  <a:pt x="7429" y="8628"/>
                                </a:lnTo>
                                <a:lnTo>
                                  <a:pt x="7437" y="8635"/>
                                </a:lnTo>
                                <a:lnTo>
                                  <a:pt x="7441" y="8644"/>
                                </a:lnTo>
                                <a:lnTo>
                                  <a:pt x="7441" y="8655"/>
                                </a:lnTo>
                                <a:lnTo>
                                  <a:pt x="7436" y="8669"/>
                                </a:lnTo>
                                <a:lnTo>
                                  <a:pt x="7426" y="8687"/>
                                </a:lnTo>
                                <a:lnTo>
                                  <a:pt x="7410" y="8709"/>
                                </a:lnTo>
                                <a:lnTo>
                                  <a:pt x="7388" y="8733"/>
                                </a:lnTo>
                                <a:lnTo>
                                  <a:pt x="7358" y="8761"/>
                                </a:lnTo>
                                <a:lnTo>
                                  <a:pt x="7322" y="8795"/>
                                </a:lnTo>
                                <a:lnTo>
                                  <a:pt x="7277" y="8832"/>
                                </a:lnTo>
                                <a:lnTo>
                                  <a:pt x="7225" y="8874"/>
                                </a:lnTo>
                                <a:lnTo>
                                  <a:pt x="7163" y="8921"/>
                                </a:lnTo>
                                <a:lnTo>
                                  <a:pt x="7091" y="8973"/>
                                </a:lnTo>
                                <a:lnTo>
                                  <a:pt x="7009" y="9031"/>
                                </a:lnTo>
                                <a:lnTo>
                                  <a:pt x="6918" y="9095"/>
                                </a:lnTo>
                                <a:lnTo>
                                  <a:pt x="6814" y="9160"/>
                                </a:lnTo>
                                <a:lnTo>
                                  <a:pt x="6696" y="9222"/>
                                </a:lnTo>
                                <a:lnTo>
                                  <a:pt x="6566" y="9278"/>
                                </a:lnTo>
                                <a:lnTo>
                                  <a:pt x="6424" y="9331"/>
                                </a:lnTo>
                                <a:lnTo>
                                  <a:pt x="6272" y="9379"/>
                                </a:lnTo>
                                <a:lnTo>
                                  <a:pt x="6110" y="9421"/>
                                </a:lnTo>
                                <a:lnTo>
                                  <a:pt x="5937" y="9457"/>
                                </a:lnTo>
                                <a:lnTo>
                                  <a:pt x="5757" y="9486"/>
                                </a:lnTo>
                                <a:lnTo>
                                  <a:pt x="5569" y="9509"/>
                                </a:lnTo>
                                <a:lnTo>
                                  <a:pt x="5373" y="9524"/>
                                </a:lnTo>
                                <a:lnTo>
                                  <a:pt x="5170" y="9532"/>
                                </a:lnTo>
                                <a:lnTo>
                                  <a:pt x="4964" y="9530"/>
                                </a:lnTo>
                                <a:lnTo>
                                  <a:pt x="4751" y="9520"/>
                                </a:lnTo>
                                <a:lnTo>
                                  <a:pt x="4534" y="9500"/>
                                </a:lnTo>
                                <a:lnTo>
                                  <a:pt x="4315" y="9471"/>
                                </a:lnTo>
                                <a:lnTo>
                                  <a:pt x="4091" y="9430"/>
                                </a:lnTo>
                                <a:lnTo>
                                  <a:pt x="3867" y="9379"/>
                                </a:lnTo>
                                <a:lnTo>
                                  <a:pt x="3642" y="9317"/>
                                </a:lnTo>
                                <a:lnTo>
                                  <a:pt x="3416" y="9243"/>
                                </a:lnTo>
                                <a:lnTo>
                                  <a:pt x="3191" y="9157"/>
                                </a:lnTo>
                                <a:lnTo>
                                  <a:pt x="2967" y="9058"/>
                                </a:lnTo>
                                <a:lnTo>
                                  <a:pt x="2745" y="8945"/>
                                </a:lnTo>
                                <a:lnTo>
                                  <a:pt x="2525" y="8819"/>
                                </a:lnTo>
                                <a:lnTo>
                                  <a:pt x="2309" y="8678"/>
                                </a:lnTo>
                                <a:lnTo>
                                  <a:pt x="2097" y="8523"/>
                                </a:lnTo>
                                <a:lnTo>
                                  <a:pt x="1891" y="8352"/>
                                </a:lnTo>
                                <a:lnTo>
                                  <a:pt x="1689" y="8166"/>
                                </a:lnTo>
                                <a:lnTo>
                                  <a:pt x="1494" y="7964"/>
                                </a:lnTo>
                                <a:lnTo>
                                  <a:pt x="1307" y="7746"/>
                                </a:lnTo>
                                <a:lnTo>
                                  <a:pt x="1128" y="7510"/>
                                </a:lnTo>
                                <a:lnTo>
                                  <a:pt x="956" y="7255"/>
                                </a:lnTo>
                                <a:lnTo>
                                  <a:pt x="796" y="6984"/>
                                </a:lnTo>
                                <a:lnTo>
                                  <a:pt x="683" y="6780"/>
                                </a:lnTo>
                                <a:lnTo>
                                  <a:pt x="578" y="6571"/>
                                </a:lnTo>
                                <a:lnTo>
                                  <a:pt x="481" y="6356"/>
                                </a:lnTo>
                                <a:lnTo>
                                  <a:pt x="392" y="6138"/>
                                </a:lnTo>
                                <a:lnTo>
                                  <a:pt x="312" y="5915"/>
                                </a:lnTo>
                                <a:lnTo>
                                  <a:pt x="240" y="5688"/>
                                </a:lnTo>
                                <a:lnTo>
                                  <a:pt x="177" y="5459"/>
                                </a:lnTo>
                                <a:lnTo>
                                  <a:pt x="123" y="5228"/>
                                </a:lnTo>
                                <a:lnTo>
                                  <a:pt x="78" y="4993"/>
                                </a:lnTo>
                                <a:lnTo>
                                  <a:pt x="43" y="4758"/>
                                </a:lnTo>
                                <a:lnTo>
                                  <a:pt x="19" y="4521"/>
                                </a:lnTo>
                                <a:lnTo>
                                  <a:pt x="4" y="4282"/>
                                </a:lnTo>
                                <a:lnTo>
                                  <a:pt x="0" y="4043"/>
                                </a:lnTo>
                                <a:lnTo>
                                  <a:pt x="5" y="3805"/>
                                </a:lnTo>
                                <a:lnTo>
                                  <a:pt x="24" y="3566"/>
                                </a:lnTo>
                                <a:lnTo>
                                  <a:pt x="52" y="3329"/>
                                </a:lnTo>
                                <a:lnTo>
                                  <a:pt x="91" y="3092"/>
                                </a:lnTo>
                                <a:lnTo>
                                  <a:pt x="143" y="2858"/>
                                </a:lnTo>
                                <a:lnTo>
                                  <a:pt x="206" y="2626"/>
                                </a:lnTo>
                                <a:lnTo>
                                  <a:pt x="281" y="2395"/>
                                </a:lnTo>
                                <a:lnTo>
                                  <a:pt x="370" y="2169"/>
                                </a:lnTo>
                                <a:lnTo>
                                  <a:pt x="470" y="1946"/>
                                </a:lnTo>
                                <a:lnTo>
                                  <a:pt x="584" y="1727"/>
                                </a:lnTo>
                                <a:lnTo>
                                  <a:pt x="710" y="1512"/>
                                </a:lnTo>
                                <a:lnTo>
                                  <a:pt x="851" y="1301"/>
                                </a:lnTo>
                                <a:lnTo>
                                  <a:pt x="1004" y="1096"/>
                                </a:lnTo>
                                <a:lnTo>
                                  <a:pt x="1172" y="897"/>
                                </a:lnTo>
                                <a:lnTo>
                                  <a:pt x="1355" y="704"/>
                                </a:lnTo>
                                <a:lnTo>
                                  <a:pt x="1550" y="518"/>
                                </a:lnTo>
                                <a:lnTo>
                                  <a:pt x="1761" y="338"/>
                                </a:lnTo>
                                <a:lnTo>
                                  <a:pt x="1988" y="166"/>
                                </a:lnTo>
                                <a:lnTo>
                                  <a:pt x="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762" y="57"/>
                            <a:ext cx="2397" cy="3235"/>
                          </a:xfrm>
                          <a:custGeom>
                            <a:avLst/>
                            <a:gdLst>
                              <a:gd name="T0" fmla="*/ 548 w 7192"/>
                              <a:gd name="T1" fmla="*/ 839 h 9705"/>
                              <a:gd name="T2" fmla="*/ 1590 w 7192"/>
                              <a:gd name="T3" fmla="*/ 646 h 9705"/>
                              <a:gd name="T4" fmla="*/ 2552 w 7192"/>
                              <a:gd name="T5" fmla="*/ 707 h 9705"/>
                              <a:gd name="T6" fmla="*/ 3424 w 7192"/>
                              <a:gd name="T7" fmla="*/ 988 h 9705"/>
                              <a:gd name="T8" fmla="*/ 4198 w 7192"/>
                              <a:gd name="T9" fmla="*/ 1455 h 9705"/>
                              <a:gd name="T10" fmla="*/ 4867 w 7192"/>
                              <a:gd name="T11" fmla="*/ 2076 h 9705"/>
                              <a:gd name="T12" fmla="*/ 5417 w 7192"/>
                              <a:gd name="T13" fmla="*/ 2819 h 9705"/>
                              <a:gd name="T14" fmla="*/ 5843 w 7192"/>
                              <a:gd name="T15" fmla="*/ 3651 h 9705"/>
                              <a:gd name="T16" fmla="*/ 6134 w 7192"/>
                              <a:gd name="T17" fmla="*/ 4540 h 9705"/>
                              <a:gd name="T18" fmla="*/ 6283 w 7192"/>
                              <a:gd name="T19" fmla="*/ 5452 h 9705"/>
                              <a:gd name="T20" fmla="*/ 6279 w 7192"/>
                              <a:gd name="T21" fmla="*/ 6356 h 9705"/>
                              <a:gd name="T22" fmla="*/ 6115 w 7192"/>
                              <a:gd name="T23" fmla="*/ 7217 h 9705"/>
                              <a:gd name="T24" fmla="*/ 5780 w 7192"/>
                              <a:gd name="T25" fmla="*/ 8004 h 9705"/>
                              <a:gd name="T26" fmla="*/ 5265 w 7192"/>
                              <a:gd name="T27" fmla="*/ 8686 h 9705"/>
                              <a:gd name="T28" fmla="*/ 4563 w 7192"/>
                              <a:gd name="T29" fmla="*/ 9226 h 9705"/>
                              <a:gd name="T30" fmla="*/ 3662 w 7192"/>
                              <a:gd name="T31" fmla="*/ 9596 h 9705"/>
                              <a:gd name="T32" fmla="*/ 3154 w 7192"/>
                              <a:gd name="T33" fmla="*/ 9700 h 9705"/>
                              <a:gd name="T34" fmla="*/ 3205 w 7192"/>
                              <a:gd name="T35" fmla="*/ 9691 h 9705"/>
                              <a:gd name="T36" fmla="*/ 3316 w 7192"/>
                              <a:gd name="T37" fmla="*/ 9686 h 9705"/>
                              <a:gd name="T38" fmla="*/ 3524 w 7192"/>
                              <a:gd name="T39" fmla="*/ 9686 h 9705"/>
                              <a:gd name="T40" fmla="*/ 3718 w 7192"/>
                              <a:gd name="T41" fmla="*/ 9681 h 9705"/>
                              <a:gd name="T42" fmla="*/ 3865 w 7192"/>
                              <a:gd name="T43" fmla="*/ 9673 h 9705"/>
                              <a:gd name="T44" fmla="*/ 4021 w 7192"/>
                              <a:gd name="T45" fmla="*/ 9657 h 9705"/>
                              <a:gd name="T46" fmla="*/ 4187 w 7192"/>
                              <a:gd name="T47" fmla="*/ 9633 h 9705"/>
                              <a:gd name="T48" fmla="*/ 4361 w 7192"/>
                              <a:gd name="T49" fmla="*/ 9601 h 9705"/>
                              <a:gd name="T50" fmla="*/ 4542 w 7192"/>
                              <a:gd name="T51" fmla="*/ 9554 h 9705"/>
                              <a:gd name="T52" fmla="*/ 4729 w 7192"/>
                              <a:gd name="T53" fmla="*/ 9495 h 9705"/>
                              <a:gd name="T54" fmla="*/ 4919 w 7192"/>
                              <a:gd name="T55" fmla="*/ 9420 h 9705"/>
                              <a:gd name="T56" fmla="*/ 5113 w 7192"/>
                              <a:gd name="T57" fmla="*/ 9326 h 9705"/>
                              <a:gd name="T58" fmla="*/ 5307 w 7192"/>
                              <a:gd name="T59" fmla="*/ 9215 h 9705"/>
                              <a:gd name="T60" fmla="*/ 5809 w 7192"/>
                              <a:gd name="T61" fmla="*/ 8850 h 9705"/>
                              <a:gd name="T62" fmla="*/ 6452 w 7192"/>
                              <a:gd name="T63" fmla="*/ 8157 h 9705"/>
                              <a:gd name="T64" fmla="*/ 6887 w 7192"/>
                              <a:gd name="T65" fmla="*/ 7360 h 9705"/>
                              <a:gd name="T66" fmla="*/ 7129 w 7192"/>
                              <a:gd name="T67" fmla="*/ 6489 h 9705"/>
                              <a:gd name="T68" fmla="*/ 7192 w 7192"/>
                              <a:gd name="T69" fmla="*/ 5572 h 9705"/>
                              <a:gd name="T70" fmla="*/ 7091 w 7192"/>
                              <a:gd name="T71" fmla="*/ 4639 h 9705"/>
                              <a:gd name="T72" fmla="*/ 6843 w 7192"/>
                              <a:gd name="T73" fmla="*/ 3719 h 9705"/>
                              <a:gd name="T74" fmla="*/ 6462 w 7192"/>
                              <a:gd name="T75" fmla="*/ 2838 h 9705"/>
                              <a:gd name="T76" fmla="*/ 5964 w 7192"/>
                              <a:gd name="T77" fmla="*/ 2026 h 9705"/>
                              <a:gd name="T78" fmla="*/ 5362 w 7192"/>
                              <a:gd name="T79" fmla="*/ 1314 h 9705"/>
                              <a:gd name="T80" fmla="*/ 4674 w 7192"/>
                              <a:gd name="T81" fmla="*/ 725 h 9705"/>
                              <a:gd name="T82" fmla="*/ 3913 w 7192"/>
                              <a:gd name="T83" fmla="*/ 294 h 9705"/>
                              <a:gd name="T84" fmla="*/ 3094 w 7192"/>
                              <a:gd name="T85" fmla="*/ 45 h 9705"/>
                              <a:gd name="T86" fmla="*/ 2234 w 7192"/>
                              <a:gd name="T87" fmla="*/ 10 h 9705"/>
                              <a:gd name="T88" fmla="*/ 1348 w 7192"/>
                              <a:gd name="T89" fmla="*/ 215 h 9705"/>
                              <a:gd name="T90" fmla="*/ 449 w 7192"/>
                              <a:gd name="T91" fmla="*/ 690 h 9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192" h="9705">
                                <a:moveTo>
                                  <a:pt x="0" y="1038"/>
                                </a:moveTo>
                                <a:lnTo>
                                  <a:pt x="548" y="839"/>
                                </a:lnTo>
                                <a:lnTo>
                                  <a:pt x="1079" y="708"/>
                                </a:lnTo>
                                <a:lnTo>
                                  <a:pt x="1590" y="646"/>
                                </a:lnTo>
                                <a:lnTo>
                                  <a:pt x="2081" y="648"/>
                                </a:lnTo>
                                <a:lnTo>
                                  <a:pt x="2552" y="707"/>
                                </a:lnTo>
                                <a:lnTo>
                                  <a:pt x="2999" y="822"/>
                                </a:lnTo>
                                <a:lnTo>
                                  <a:pt x="3424" y="988"/>
                                </a:lnTo>
                                <a:lnTo>
                                  <a:pt x="3824" y="1201"/>
                                </a:lnTo>
                                <a:lnTo>
                                  <a:pt x="4198" y="1455"/>
                                </a:lnTo>
                                <a:lnTo>
                                  <a:pt x="4546" y="1749"/>
                                </a:lnTo>
                                <a:lnTo>
                                  <a:pt x="4867" y="2076"/>
                                </a:lnTo>
                                <a:lnTo>
                                  <a:pt x="5156" y="2435"/>
                                </a:lnTo>
                                <a:lnTo>
                                  <a:pt x="5417" y="2819"/>
                                </a:lnTo>
                                <a:lnTo>
                                  <a:pt x="5646" y="3227"/>
                                </a:lnTo>
                                <a:lnTo>
                                  <a:pt x="5843" y="3651"/>
                                </a:lnTo>
                                <a:lnTo>
                                  <a:pt x="6006" y="4091"/>
                                </a:lnTo>
                                <a:lnTo>
                                  <a:pt x="6134" y="4540"/>
                                </a:lnTo>
                                <a:lnTo>
                                  <a:pt x="6227" y="4996"/>
                                </a:lnTo>
                                <a:lnTo>
                                  <a:pt x="6283" y="5452"/>
                                </a:lnTo>
                                <a:lnTo>
                                  <a:pt x="6302" y="5906"/>
                                </a:lnTo>
                                <a:lnTo>
                                  <a:pt x="6279" y="6356"/>
                                </a:lnTo>
                                <a:lnTo>
                                  <a:pt x="6217" y="6793"/>
                                </a:lnTo>
                                <a:lnTo>
                                  <a:pt x="6115" y="7217"/>
                                </a:lnTo>
                                <a:lnTo>
                                  <a:pt x="5970" y="7623"/>
                                </a:lnTo>
                                <a:lnTo>
                                  <a:pt x="5780" y="8004"/>
                                </a:lnTo>
                                <a:lnTo>
                                  <a:pt x="5545" y="8361"/>
                                </a:lnTo>
                                <a:lnTo>
                                  <a:pt x="5265" y="8686"/>
                                </a:lnTo>
                                <a:lnTo>
                                  <a:pt x="4938" y="8976"/>
                                </a:lnTo>
                                <a:lnTo>
                                  <a:pt x="4563" y="9226"/>
                                </a:lnTo>
                                <a:lnTo>
                                  <a:pt x="4138" y="9435"/>
                                </a:lnTo>
                                <a:lnTo>
                                  <a:pt x="3662" y="9596"/>
                                </a:lnTo>
                                <a:lnTo>
                                  <a:pt x="3136" y="9705"/>
                                </a:lnTo>
                                <a:lnTo>
                                  <a:pt x="3154" y="9700"/>
                                </a:lnTo>
                                <a:lnTo>
                                  <a:pt x="3177" y="9694"/>
                                </a:lnTo>
                                <a:lnTo>
                                  <a:pt x="3205" y="9691"/>
                                </a:lnTo>
                                <a:lnTo>
                                  <a:pt x="3237" y="9688"/>
                                </a:lnTo>
                                <a:lnTo>
                                  <a:pt x="3316" y="9686"/>
                                </a:lnTo>
                                <a:lnTo>
                                  <a:pt x="3412" y="9686"/>
                                </a:lnTo>
                                <a:lnTo>
                                  <a:pt x="3524" y="9686"/>
                                </a:lnTo>
                                <a:lnTo>
                                  <a:pt x="3651" y="9683"/>
                                </a:lnTo>
                                <a:lnTo>
                                  <a:pt x="3718" y="9681"/>
                                </a:lnTo>
                                <a:lnTo>
                                  <a:pt x="3790" y="9677"/>
                                </a:lnTo>
                                <a:lnTo>
                                  <a:pt x="3865" y="9673"/>
                                </a:lnTo>
                                <a:lnTo>
                                  <a:pt x="3941" y="9666"/>
                                </a:lnTo>
                                <a:lnTo>
                                  <a:pt x="4021" y="9657"/>
                                </a:lnTo>
                                <a:lnTo>
                                  <a:pt x="4103" y="9646"/>
                                </a:lnTo>
                                <a:lnTo>
                                  <a:pt x="4187" y="9633"/>
                                </a:lnTo>
                                <a:lnTo>
                                  <a:pt x="4273" y="9618"/>
                                </a:lnTo>
                                <a:lnTo>
                                  <a:pt x="4361" y="9601"/>
                                </a:lnTo>
                                <a:lnTo>
                                  <a:pt x="4450" y="9580"/>
                                </a:lnTo>
                                <a:lnTo>
                                  <a:pt x="4542" y="9554"/>
                                </a:lnTo>
                                <a:lnTo>
                                  <a:pt x="4634" y="9526"/>
                                </a:lnTo>
                                <a:lnTo>
                                  <a:pt x="4729" y="9495"/>
                                </a:lnTo>
                                <a:lnTo>
                                  <a:pt x="4823" y="9459"/>
                                </a:lnTo>
                                <a:lnTo>
                                  <a:pt x="4919" y="9420"/>
                                </a:lnTo>
                                <a:lnTo>
                                  <a:pt x="5016" y="9376"/>
                                </a:lnTo>
                                <a:lnTo>
                                  <a:pt x="5113" y="9326"/>
                                </a:lnTo>
                                <a:lnTo>
                                  <a:pt x="5210" y="9273"/>
                                </a:lnTo>
                                <a:lnTo>
                                  <a:pt x="5307" y="9215"/>
                                </a:lnTo>
                                <a:lnTo>
                                  <a:pt x="5404" y="9150"/>
                                </a:lnTo>
                                <a:lnTo>
                                  <a:pt x="5809" y="8850"/>
                                </a:lnTo>
                                <a:lnTo>
                                  <a:pt x="6158" y="8518"/>
                                </a:lnTo>
                                <a:lnTo>
                                  <a:pt x="6452" y="8157"/>
                                </a:lnTo>
                                <a:lnTo>
                                  <a:pt x="6696" y="7770"/>
                                </a:lnTo>
                                <a:lnTo>
                                  <a:pt x="6887" y="7360"/>
                                </a:lnTo>
                                <a:lnTo>
                                  <a:pt x="7032" y="6931"/>
                                </a:lnTo>
                                <a:lnTo>
                                  <a:pt x="7129" y="6489"/>
                                </a:lnTo>
                                <a:lnTo>
                                  <a:pt x="7181" y="6035"/>
                                </a:lnTo>
                                <a:lnTo>
                                  <a:pt x="7192" y="5572"/>
                                </a:lnTo>
                                <a:lnTo>
                                  <a:pt x="7161" y="5107"/>
                                </a:lnTo>
                                <a:lnTo>
                                  <a:pt x="7091" y="4639"/>
                                </a:lnTo>
                                <a:lnTo>
                                  <a:pt x="6985" y="4175"/>
                                </a:lnTo>
                                <a:lnTo>
                                  <a:pt x="6843" y="3719"/>
                                </a:lnTo>
                                <a:lnTo>
                                  <a:pt x="6669" y="3272"/>
                                </a:lnTo>
                                <a:lnTo>
                                  <a:pt x="6462" y="2838"/>
                                </a:lnTo>
                                <a:lnTo>
                                  <a:pt x="6227" y="2422"/>
                                </a:lnTo>
                                <a:lnTo>
                                  <a:pt x="5964" y="2026"/>
                                </a:lnTo>
                                <a:lnTo>
                                  <a:pt x="5674" y="1656"/>
                                </a:lnTo>
                                <a:lnTo>
                                  <a:pt x="5362" y="1314"/>
                                </a:lnTo>
                                <a:lnTo>
                                  <a:pt x="5027" y="1003"/>
                                </a:lnTo>
                                <a:lnTo>
                                  <a:pt x="4674" y="725"/>
                                </a:lnTo>
                                <a:lnTo>
                                  <a:pt x="4301" y="489"/>
                                </a:lnTo>
                                <a:lnTo>
                                  <a:pt x="3913" y="294"/>
                                </a:lnTo>
                                <a:lnTo>
                                  <a:pt x="3509" y="146"/>
                                </a:lnTo>
                                <a:lnTo>
                                  <a:pt x="3094" y="45"/>
                                </a:lnTo>
                                <a:lnTo>
                                  <a:pt x="2669" y="0"/>
                                </a:lnTo>
                                <a:lnTo>
                                  <a:pt x="2234" y="10"/>
                                </a:lnTo>
                                <a:lnTo>
                                  <a:pt x="1794" y="81"/>
                                </a:lnTo>
                                <a:lnTo>
                                  <a:pt x="1348" y="215"/>
                                </a:lnTo>
                                <a:lnTo>
                                  <a:pt x="899" y="417"/>
                                </a:lnTo>
                                <a:lnTo>
                                  <a:pt x="449" y="69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617" y="3020"/>
                            <a:ext cx="544" cy="665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543 h 1997"/>
                              <a:gd name="T2" fmla="*/ 995 w 1631"/>
                              <a:gd name="T3" fmla="*/ 1990 h 1997"/>
                              <a:gd name="T4" fmla="*/ 989 w 1631"/>
                              <a:gd name="T5" fmla="*/ 1995 h 1997"/>
                              <a:gd name="T6" fmla="*/ 978 w 1631"/>
                              <a:gd name="T7" fmla="*/ 1997 h 1997"/>
                              <a:gd name="T8" fmla="*/ 963 w 1631"/>
                              <a:gd name="T9" fmla="*/ 1997 h 1997"/>
                              <a:gd name="T10" fmla="*/ 942 w 1631"/>
                              <a:gd name="T11" fmla="*/ 1994 h 1997"/>
                              <a:gd name="T12" fmla="*/ 918 w 1631"/>
                              <a:gd name="T13" fmla="*/ 1990 h 1997"/>
                              <a:gd name="T14" fmla="*/ 888 w 1631"/>
                              <a:gd name="T15" fmla="*/ 1981 h 1997"/>
                              <a:gd name="T16" fmla="*/ 857 w 1631"/>
                              <a:gd name="T17" fmla="*/ 1973 h 1997"/>
                              <a:gd name="T18" fmla="*/ 822 w 1631"/>
                              <a:gd name="T19" fmla="*/ 1961 h 1997"/>
                              <a:gd name="T20" fmla="*/ 743 w 1631"/>
                              <a:gd name="T21" fmla="*/ 1934 h 1997"/>
                              <a:gd name="T22" fmla="*/ 657 w 1631"/>
                              <a:gd name="T23" fmla="*/ 1902 h 1997"/>
                              <a:gd name="T24" fmla="*/ 567 w 1631"/>
                              <a:gd name="T25" fmla="*/ 1865 h 1997"/>
                              <a:gd name="T26" fmla="*/ 473 w 1631"/>
                              <a:gd name="T27" fmla="*/ 1825 h 1997"/>
                              <a:gd name="T28" fmla="*/ 382 w 1631"/>
                              <a:gd name="T29" fmla="*/ 1784 h 1997"/>
                              <a:gd name="T30" fmla="*/ 293 w 1631"/>
                              <a:gd name="T31" fmla="*/ 1742 h 1997"/>
                              <a:gd name="T32" fmla="*/ 210 w 1631"/>
                              <a:gd name="T33" fmla="*/ 1701 h 1997"/>
                              <a:gd name="T34" fmla="*/ 137 w 1631"/>
                              <a:gd name="T35" fmla="*/ 1663 h 1997"/>
                              <a:gd name="T36" fmla="*/ 106 w 1631"/>
                              <a:gd name="T37" fmla="*/ 1645 h 1997"/>
                              <a:gd name="T38" fmla="*/ 78 w 1631"/>
                              <a:gd name="T39" fmla="*/ 1628 h 1997"/>
                              <a:gd name="T40" fmla="*/ 52 w 1631"/>
                              <a:gd name="T41" fmla="*/ 1611 h 1997"/>
                              <a:gd name="T42" fmla="*/ 33 w 1631"/>
                              <a:gd name="T43" fmla="*/ 1596 h 1997"/>
                              <a:gd name="T44" fmla="*/ 16 w 1631"/>
                              <a:gd name="T45" fmla="*/ 1582 h 1997"/>
                              <a:gd name="T46" fmla="*/ 6 w 1631"/>
                              <a:gd name="T47" fmla="*/ 1571 h 1997"/>
                              <a:gd name="T48" fmla="*/ 0 w 1631"/>
                              <a:gd name="T49" fmla="*/ 1561 h 1997"/>
                              <a:gd name="T50" fmla="*/ 0 w 1631"/>
                              <a:gd name="T51" fmla="*/ 1553 h 1997"/>
                              <a:gd name="T52" fmla="*/ 629 w 1631"/>
                              <a:gd name="T53" fmla="*/ 106 h 1997"/>
                              <a:gd name="T54" fmla="*/ 643 w 1631"/>
                              <a:gd name="T55" fmla="*/ 81 h 1997"/>
                              <a:gd name="T56" fmla="*/ 663 w 1631"/>
                              <a:gd name="T57" fmla="*/ 58 h 1997"/>
                              <a:gd name="T58" fmla="*/ 687 w 1631"/>
                              <a:gd name="T59" fmla="*/ 40 h 1997"/>
                              <a:gd name="T60" fmla="*/ 714 w 1631"/>
                              <a:gd name="T61" fmla="*/ 26 h 1997"/>
                              <a:gd name="T62" fmla="*/ 745 w 1631"/>
                              <a:gd name="T63" fmla="*/ 14 h 1997"/>
                              <a:gd name="T64" fmla="*/ 778 w 1631"/>
                              <a:gd name="T65" fmla="*/ 6 h 1997"/>
                              <a:gd name="T66" fmla="*/ 815 w 1631"/>
                              <a:gd name="T67" fmla="*/ 2 h 1997"/>
                              <a:gd name="T68" fmla="*/ 854 w 1631"/>
                              <a:gd name="T69" fmla="*/ 0 h 1997"/>
                              <a:gd name="T70" fmla="*/ 897 w 1631"/>
                              <a:gd name="T71" fmla="*/ 2 h 1997"/>
                              <a:gd name="T72" fmla="*/ 939 w 1631"/>
                              <a:gd name="T73" fmla="*/ 7 h 1997"/>
                              <a:gd name="T74" fmla="*/ 984 w 1631"/>
                              <a:gd name="T75" fmla="*/ 14 h 1997"/>
                              <a:gd name="T76" fmla="*/ 1030 w 1631"/>
                              <a:gd name="T77" fmla="*/ 24 h 1997"/>
                              <a:gd name="T78" fmla="*/ 1077 w 1631"/>
                              <a:gd name="T79" fmla="*/ 35 h 1997"/>
                              <a:gd name="T80" fmla="*/ 1123 w 1631"/>
                              <a:gd name="T81" fmla="*/ 51 h 1997"/>
                              <a:gd name="T82" fmla="*/ 1170 w 1631"/>
                              <a:gd name="T83" fmla="*/ 67 h 1997"/>
                              <a:gd name="T84" fmla="*/ 1216 w 1631"/>
                              <a:gd name="T85" fmla="*/ 86 h 1997"/>
                              <a:gd name="T86" fmla="*/ 1261 w 1631"/>
                              <a:gd name="T87" fmla="*/ 106 h 1997"/>
                              <a:gd name="T88" fmla="*/ 1306 w 1631"/>
                              <a:gd name="T89" fmla="*/ 129 h 1997"/>
                              <a:gd name="T90" fmla="*/ 1350 w 1631"/>
                              <a:gd name="T91" fmla="*/ 153 h 1997"/>
                              <a:gd name="T92" fmla="*/ 1390 w 1631"/>
                              <a:gd name="T93" fmla="*/ 178 h 1997"/>
                              <a:gd name="T94" fmla="*/ 1430 w 1631"/>
                              <a:gd name="T95" fmla="*/ 205 h 1997"/>
                              <a:gd name="T96" fmla="*/ 1466 w 1631"/>
                              <a:gd name="T97" fmla="*/ 232 h 1997"/>
                              <a:gd name="T98" fmla="*/ 1502 w 1631"/>
                              <a:gd name="T99" fmla="*/ 262 h 1997"/>
                              <a:gd name="T100" fmla="*/ 1533 w 1631"/>
                              <a:gd name="T101" fmla="*/ 291 h 1997"/>
                              <a:gd name="T102" fmla="*/ 1559 w 1631"/>
                              <a:gd name="T103" fmla="*/ 321 h 1997"/>
                              <a:gd name="T104" fmla="*/ 1583 w 1631"/>
                              <a:gd name="T105" fmla="*/ 352 h 1997"/>
                              <a:gd name="T106" fmla="*/ 1603 w 1631"/>
                              <a:gd name="T107" fmla="*/ 383 h 1997"/>
                              <a:gd name="T108" fmla="*/ 1617 w 1631"/>
                              <a:gd name="T109" fmla="*/ 416 h 1997"/>
                              <a:gd name="T110" fmla="*/ 1627 w 1631"/>
                              <a:gd name="T111" fmla="*/ 448 h 1997"/>
                              <a:gd name="T112" fmla="*/ 1631 w 1631"/>
                              <a:gd name="T113" fmla="*/ 479 h 1997"/>
                              <a:gd name="T114" fmla="*/ 1631 w 1631"/>
                              <a:gd name="T115" fmla="*/ 512 h 1997"/>
                              <a:gd name="T116" fmla="*/ 1624 w 1631"/>
                              <a:gd name="T117" fmla="*/ 543 h 1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631" h="1997">
                                <a:moveTo>
                                  <a:pt x="1624" y="543"/>
                                </a:moveTo>
                                <a:lnTo>
                                  <a:pt x="995" y="1990"/>
                                </a:lnTo>
                                <a:lnTo>
                                  <a:pt x="989" y="1995"/>
                                </a:lnTo>
                                <a:lnTo>
                                  <a:pt x="978" y="1997"/>
                                </a:lnTo>
                                <a:lnTo>
                                  <a:pt x="963" y="1997"/>
                                </a:lnTo>
                                <a:lnTo>
                                  <a:pt x="942" y="1994"/>
                                </a:lnTo>
                                <a:lnTo>
                                  <a:pt x="918" y="1990"/>
                                </a:lnTo>
                                <a:lnTo>
                                  <a:pt x="888" y="1981"/>
                                </a:lnTo>
                                <a:lnTo>
                                  <a:pt x="857" y="1973"/>
                                </a:lnTo>
                                <a:lnTo>
                                  <a:pt x="822" y="1961"/>
                                </a:lnTo>
                                <a:lnTo>
                                  <a:pt x="743" y="1934"/>
                                </a:lnTo>
                                <a:lnTo>
                                  <a:pt x="657" y="1902"/>
                                </a:lnTo>
                                <a:lnTo>
                                  <a:pt x="567" y="1865"/>
                                </a:lnTo>
                                <a:lnTo>
                                  <a:pt x="473" y="1825"/>
                                </a:lnTo>
                                <a:lnTo>
                                  <a:pt x="382" y="1784"/>
                                </a:lnTo>
                                <a:lnTo>
                                  <a:pt x="293" y="1742"/>
                                </a:lnTo>
                                <a:lnTo>
                                  <a:pt x="210" y="1701"/>
                                </a:lnTo>
                                <a:lnTo>
                                  <a:pt x="137" y="1663"/>
                                </a:lnTo>
                                <a:lnTo>
                                  <a:pt x="106" y="1645"/>
                                </a:lnTo>
                                <a:lnTo>
                                  <a:pt x="78" y="1628"/>
                                </a:lnTo>
                                <a:lnTo>
                                  <a:pt x="52" y="1611"/>
                                </a:lnTo>
                                <a:lnTo>
                                  <a:pt x="33" y="1596"/>
                                </a:lnTo>
                                <a:lnTo>
                                  <a:pt x="16" y="1582"/>
                                </a:lnTo>
                                <a:lnTo>
                                  <a:pt x="6" y="1571"/>
                                </a:lnTo>
                                <a:lnTo>
                                  <a:pt x="0" y="1561"/>
                                </a:lnTo>
                                <a:lnTo>
                                  <a:pt x="0" y="1553"/>
                                </a:lnTo>
                                <a:lnTo>
                                  <a:pt x="629" y="106"/>
                                </a:lnTo>
                                <a:lnTo>
                                  <a:pt x="643" y="81"/>
                                </a:lnTo>
                                <a:lnTo>
                                  <a:pt x="663" y="58"/>
                                </a:lnTo>
                                <a:lnTo>
                                  <a:pt x="687" y="40"/>
                                </a:lnTo>
                                <a:lnTo>
                                  <a:pt x="714" y="26"/>
                                </a:lnTo>
                                <a:lnTo>
                                  <a:pt x="745" y="14"/>
                                </a:lnTo>
                                <a:lnTo>
                                  <a:pt x="778" y="6"/>
                                </a:lnTo>
                                <a:lnTo>
                                  <a:pt x="815" y="2"/>
                                </a:lnTo>
                                <a:lnTo>
                                  <a:pt x="854" y="0"/>
                                </a:lnTo>
                                <a:lnTo>
                                  <a:pt x="897" y="2"/>
                                </a:lnTo>
                                <a:lnTo>
                                  <a:pt x="939" y="7"/>
                                </a:lnTo>
                                <a:lnTo>
                                  <a:pt x="984" y="14"/>
                                </a:lnTo>
                                <a:lnTo>
                                  <a:pt x="1030" y="24"/>
                                </a:lnTo>
                                <a:lnTo>
                                  <a:pt x="1077" y="35"/>
                                </a:lnTo>
                                <a:lnTo>
                                  <a:pt x="1123" y="51"/>
                                </a:lnTo>
                                <a:lnTo>
                                  <a:pt x="1170" y="67"/>
                                </a:lnTo>
                                <a:lnTo>
                                  <a:pt x="1216" y="86"/>
                                </a:lnTo>
                                <a:lnTo>
                                  <a:pt x="1261" y="106"/>
                                </a:lnTo>
                                <a:lnTo>
                                  <a:pt x="1306" y="129"/>
                                </a:lnTo>
                                <a:lnTo>
                                  <a:pt x="1350" y="153"/>
                                </a:lnTo>
                                <a:lnTo>
                                  <a:pt x="1390" y="178"/>
                                </a:lnTo>
                                <a:lnTo>
                                  <a:pt x="1430" y="205"/>
                                </a:lnTo>
                                <a:lnTo>
                                  <a:pt x="1466" y="232"/>
                                </a:lnTo>
                                <a:lnTo>
                                  <a:pt x="1502" y="262"/>
                                </a:lnTo>
                                <a:lnTo>
                                  <a:pt x="1533" y="291"/>
                                </a:lnTo>
                                <a:lnTo>
                                  <a:pt x="1559" y="321"/>
                                </a:lnTo>
                                <a:lnTo>
                                  <a:pt x="1583" y="352"/>
                                </a:lnTo>
                                <a:lnTo>
                                  <a:pt x="1603" y="383"/>
                                </a:lnTo>
                                <a:lnTo>
                                  <a:pt x="1617" y="416"/>
                                </a:lnTo>
                                <a:lnTo>
                                  <a:pt x="1627" y="448"/>
                                </a:lnTo>
                                <a:lnTo>
                                  <a:pt x="1631" y="479"/>
                                </a:lnTo>
                                <a:lnTo>
                                  <a:pt x="1631" y="512"/>
                                </a:lnTo>
                                <a:lnTo>
                                  <a:pt x="1624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604" y="3477"/>
                            <a:ext cx="373" cy="213"/>
                          </a:xfrm>
                          <a:custGeom>
                            <a:avLst/>
                            <a:gdLst>
                              <a:gd name="T0" fmla="*/ 706 w 1120"/>
                              <a:gd name="T1" fmla="*/ 137 h 638"/>
                              <a:gd name="T2" fmla="*/ 810 w 1120"/>
                              <a:gd name="T3" fmla="*/ 194 h 638"/>
                              <a:gd name="T4" fmla="*/ 901 w 1120"/>
                              <a:gd name="T5" fmla="*/ 252 h 638"/>
                              <a:gd name="T6" fmla="*/ 980 w 1120"/>
                              <a:gd name="T7" fmla="*/ 313 h 638"/>
                              <a:gd name="T8" fmla="*/ 1028 w 1120"/>
                              <a:gd name="T9" fmla="*/ 359 h 638"/>
                              <a:gd name="T10" fmla="*/ 1056 w 1120"/>
                              <a:gd name="T11" fmla="*/ 389 h 638"/>
                              <a:gd name="T12" fmla="*/ 1079 w 1120"/>
                              <a:gd name="T13" fmla="*/ 419 h 638"/>
                              <a:gd name="T14" fmla="*/ 1096 w 1120"/>
                              <a:gd name="T15" fmla="*/ 447 h 638"/>
                              <a:gd name="T16" fmla="*/ 1110 w 1120"/>
                              <a:gd name="T17" fmla="*/ 475 h 638"/>
                              <a:gd name="T18" fmla="*/ 1117 w 1120"/>
                              <a:gd name="T19" fmla="*/ 502 h 638"/>
                              <a:gd name="T20" fmla="*/ 1120 w 1120"/>
                              <a:gd name="T21" fmla="*/ 527 h 638"/>
                              <a:gd name="T22" fmla="*/ 1115 w 1120"/>
                              <a:gd name="T23" fmla="*/ 550 h 638"/>
                              <a:gd name="T24" fmla="*/ 1107 w 1120"/>
                              <a:gd name="T25" fmla="*/ 571 h 638"/>
                              <a:gd name="T26" fmla="*/ 1091 w 1120"/>
                              <a:gd name="T27" fmla="*/ 590 h 638"/>
                              <a:gd name="T28" fmla="*/ 1072 w 1120"/>
                              <a:gd name="T29" fmla="*/ 605 h 638"/>
                              <a:gd name="T30" fmla="*/ 1048 w 1120"/>
                              <a:gd name="T31" fmla="*/ 618 h 638"/>
                              <a:gd name="T32" fmla="*/ 1018 w 1120"/>
                              <a:gd name="T33" fmla="*/ 626 h 638"/>
                              <a:gd name="T34" fmla="*/ 984 w 1120"/>
                              <a:gd name="T35" fmla="*/ 633 h 638"/>
                              <a:gd name="T36" fmla="*/ 948 w 1120"/>
                              <a:gd name="T37" fmla="*/ 636 h 638"/>
                              <a:gd name="T38" fmla="*/ 907 w 1120"/>
                              <a:gd name="T39" fmla="*/ 638 h 638"/>
                              <a:gd name="T40" fmla="*/ 841 w 1120"/>
                              <a:gd name="T41" fmla="*/ 632 h 638"/>
                              <a:gd name="T42" fmla="*/ 744 w 1120"/>
                              <a:gd name="T43" fmla="*/ 617 h 638"/>
                              <a:gd name="T44" fmla="*/ 638 w 1120"/>
                              <a:gd name="T45" fmla="*/ 588 h 638"/>
                              <a:gd name="T46" fmla="*/ 526 w 1120"/>
                              <a:gd name="T47" fmla="*/ 550 h 638"/>
                              <a:gd name="T48" fmla="*/ 413 w 1120"/>
                              <a:gd name="T49" fmla="*/ 499 h 638"/>
                              <a:gd name="T50" fmla="*/ 309 w 1120"/>
                              <a:gd name="T51" fmla="*/ 444 h 638"/>
                              <a:gd name="T52" fmla="*/ 218 w 1120"/>
                              <a:gd name="T53" fmla="*/ 385 h 638"/>
                              <a:gd name="T54" fmla="*/ 139 w 1120"/>
                              <a:gd name="T55" fmla="*/ 324 h 638"/>
                              <a:gd name="T56" fmla="*/ 91 w 1120"/>
                              <a:gd name="T57" fmla="*/ 279 h 638"/>
                              <a:gd name="T58" fmla="*/ 63 w 1120"/>
                              <a:gd name="T59" fmla="*/ 249 h 638"/>
                              <a:gd name="T60" fmla="*/ 40 w 1120"/>
                              <a:gd name="T61" fmla="*/ 219 h 638"/>
                              <a:gd name="T62" fmla="*/ 23 w 1120"/>
                              <a:gd name="T63" fmla="*/ 189 h 638"/>
                              <a:gd name="T64" fmla="*/ 9 w 1120"/>
                              <a:gd name="T65" fmla="*/ 163 h 638"/>
                              <a:gd name="T66" fmla="*/ 2 w 1120"/>
                              <a:gd name="T67" fmla="*/ 136 h 638"/>
                              <a:gd name="T68" fmla="*/ 0 w 1120"/>
                              <a:gd name="T69" fmla="*/ 110 h 638"/>
                              <a:gd name="T70" fmla="*/ 4 w 1120"/>
                              <a:gd name="T71" fmla="*/ 88 h 638"/>
                              <a:gd name="T72" fmla="*/ 12 w 1120"/>
                              <a:gd name="T73" fmla="*/ 66 h 638"/>
                              <a:gd name="T74" fmla="*/ 28 w 1120"/>
                              <a:gd name="T75" fmla="*/ 48 h 638"/>
                              <a:gd name="T76" fmla="*/ 47 w 1120"/>
                              <a:gd name="T77" fmla="*/ 33 h 638"/>
                              <a:gd name="T78" fmla="*/ 71 w 1120"/>
                              <a:gd name="T79" fmla="*/ 20 h 638"/>
                              <a:gd name="T80" fmla="*/ 101 w 1120"/>
                              <a:gd name="T81" fmla="*/ 10 h 638"/>
                              <a:gd name="T82" fmla="*/ 135 w 1120"/>
                              <a:gd name="T83" fmla="*/ 4 h 638"/>
                              <a:gd name="T84" fmla="*/ 171 w 1120"/>
                              <a:gd name="T85" fmla="*/ 0 h 638"/>
                              <a:gd name="T86" fmla="*/ 212 w 1120"/>
                              <a:gd name="T87" fmla="*/ 0 h 638"/>
                              <a:gd name="T88" fmla="*/ 278 w 1120"/>
                              <a:gd name="T89" fmla="*/ 4 h 638"/>
                              <a:gd name="T90" fmla="*/ 375 w 1120"/>
                              <a:gd name="T91" fmla="*/ 21 h 638"/>
                              <a:gd name="T92" fmla="*/ 481 w 1120"/>
                              <a:gd name="T93" fmla="*/ 50 h 638"/>
                              <a:gd name="T94" fmla="*/ 593 w 1120"/>
                              <a:gd name="T95" fmla="*/ 88 h 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20" h="638">
                                <a:moveTo>
                                  <a:pt x="650" y="112"/>
                                </a:moveTo>
                                <a:lnTo>
                                  <a:pt x="706" y="137"/>
                                </a:lnTo>
                                <a:lnTo>
                                  <a:pt x="759" y="164"/>
                                </a:lnTo>
                                <a:lnTo>
                                  <a:pt x="810" y="194"/>
                                </a:lnTo>
                                <a:lnTo>
                                  <a:pt x="858" y="222"/>
                                </a:lnTo>
                                <a:lnTo>
                                  <a:pt x="901" y="252"/>
                                </a:lnTo>
                                <a:lnTo>
                                  <a:pt x="942" y="283"/>
                                </a:lnTo>
                                <a:lnTo>
                                  <a:pt x="980" y="313"/>
                                </a:lnTo>
                                <a:lnTo>
                                  <a:pt x="1014" y="344"/>
                                </a:lnTo>
                                <a:lnTo>
                                  <a:pt x="1028" y="359"/>
                                </a:lnTo>
                                <a:lnTo>
                                  <a:pt x="1042" y="375"/>
                                </a:lnTo>
                                <a:lnTo>
                                  <a:pt x="1056" y="389"/>
                                </a:lnTo>
                                <a:lnTo>
                                  <a:pt x="1067" y="404"/>
                                </a:lnTo>
                                <a:lnTo>
                                  <a:pt x="1079" y="419"/>
                                </a:lnTo>
                                <a:lnTo>
                                  <a:pt x="1087" y="433"/>
                                </a:lnTo>
                                <a:lnTo>
                                  <a:pt x="1096" y="447"/>
                                </a:lnTo>
                                <a:lnTo>
                                  <a:pt x="1103" y="461"/>
                                </a:lnTo>
                                <a:lnTo>
                                  <a:pt x="1110" y="475"/>
                                </a:lnTo>
                                <a:lnTo>
                                  <a:pt x="1114" y="489"/>
                                </a:lnTo>
                                <a:lnTo>
                                  <a:pt x="1117" y="502"/>
                                </a:lnTo>
                                <a:lnTo>
                                  <a:pt x="1118" y="515"/>
                                </a:lnTo>
                                <a:lnTo>
                                  <a:pt x="1120" y="527"/>
                                </a:lnTo>
                                <a:lnTo>
                                  <a:pt x="1118" y="539"/>
                                </a:lnTo>
                                <a:lnTo>
                                  <a:pt x="1115" y="550"/>
                                </a:lnTo>
                                <a:lnTo>
                                  <a:pt x="1111" y="561"/>
                                </a:lnTo>
                                <a:lnTo>
                                  <a:pt x="1107" y="571"/>
                                </a:lnTo>
                                <a:lnTo>
                                  <a:pt x="1100" y="581"/>
                                </a:lnTo>
                                <a:lnTo>
                                  <a:pt x="1091" y="590"/>
                                </a:lnTo>
                                <a:lnTo>
                                  <a:pt x="1082" y="598"/>
                                </a:lnTo>
                                <a:lnTo>
                                  <a:pt x="1072" y="605"/>
                                </a:lnTo>
                                <a:lnTo>
                                  <a:pt x="1060" y="612"/>
                                </a:lnTo>
                                <a:lnTo>
                                  <a:pt x="1048" y="618"/>
                                </a:lnTo>
                                <a:lnTo>
                                  <a:pt x="1034" y="622"/>
                                </a:lnTo>
                                <a:lnTo>
                                  <a:pt x="1018" y="626"/>
                                </a:lnTo>
                                <a:lnTo>
                                  <a:pt x="1001" y="631"/>
                                </a:lnTo>
                                <a:lnTo>
                                  <a:pt x="984" y="633"/>
                                </a:lnTo>
                                <a:lnTo>
                                  <a:pt x="968" y="635"/>
                                </a:lnTo>
                                <a:lnTo>
                                  <a:pt x="948" y="636"/>
                                </a:lnTo>
                                <a:lnTo>
                                  <a:pt x="928" y="638"/>
                                </a:lnTo>
                                <a:lnTo>
                                  <a:pt x="907" y="638"/>
                                </a:lnTo>
                                <a:lnTo>
                                  <a:pt x="886" y="636"/>
                                </a:lnTo>
                                <a:lnTo>
                                  <a:pt x="841" y="632"/>
                                </a:lnTo>
                                <a:lnTo>
                                  <a:pt x="793" y="626"/>
                                </a:lnTo>
                                <a:lnTo>
                                  <a:pt x="744" y="617"/>
                                </a:lnTo>
                                <a:lnTo>
                                  <a:pt x="692" y="604"/>
                                </a:lnTo>
                                <a:lnTo>
                                  <a:pt x="638" y="588"/>
                                </a:lnTo>
                                <a:lnTo>
                                  <a:pt x="582" y="570"/>
                                </a:lnTo>
                                <a:lnTo>
                                  <a:pt x="526" y="550"/>
                                </a:lnTo>
                                <a:lnTo>
                                  <a:pt x="469" y="526"/>
                                </a:lnTo>
                                <a:lnTo>
                                  <a:pt x="413" y="499"/>
                                </a:lnTo>
                                <a:lnTo>
                                  <a:pt x="360" y="472"/>
                                </a:lnTo>
                                <a:lnTo>
                                  <a:pt x="309" y="444"/>
                                </a:lnTo>
                                <a:lnTo>
                                  <a:pt x="261" y="416"/>
                                </a:lnTo>
                                <a:lnTo>
                                  <a:pt x="218" y="385"/>
                                </a:lnTo>
                                <a:lnTo>
                                  <a:pt x="177" y="355"/>
                                </a:lnTo>
                                <a:lnTo>
                                  <a:pt x="139" y="324"/>
                                </a:lnTo>
                                <a:lnTo>
                                  <a:pt x="105" y="294"/>
                                </a:lnTo>
                                <a:lnTo>
                                  <a:pt x="91" y="279"/>
                                </a:lnTo>
                                <a:lnTo>
                                  <a:pt x="77" y="263"/>
                                </a:lnTo>
                                <a:lnTo>
                                  <a:pt x="63" y="249"/>
                                </a:lnTo>
                                <a:lnTo>
                                  <a:pt x="52" y="233"/>
                                </a:lnTo>
                                <a:lnTo>
                                  <a:pt x="40" y="219"/>
                                </a:lnTo>
                                <a:lnTo>
                                  <a:pt x="32" y="204"/>
                                </a:lnTo>
                                <a:lnTo>
                                  <a:pt x="23" y="189"/>
                                </a:lnTo>
                                <a:lnTo>
                                  <a:pt x="16" y="175"/>
                                </a:lnTo>
                                <a:lnTo>
                                  <a:pt x="9" y="163"/>
                                </a:lnTo>
                                <a:lnTo>
                                  <a:pt x="5" y="148"/>
                                </a:lnTo>
                                <a:lnTo>
                                  <a:pt x="2" y="136"/>
                                </a:lnTo>
                                <a:lnTo>
                                  <a:pt x="1" y="123"/>
                                </a:lnTo>
                                <a:lnTo>
                                  <a:pt x="0" y="110"/>
                                </a:lnTo>
                                <a:lnTo>
                                  <a:pt x="1" y="99"/>
                                </a:lnTo>
                                <a:lnTo>
                                  <a:pt x="4" y="88"/>
                                </a:lnTo>
                                <a:lnTo>
                                  <a:pt x="8" y="76"/>
                                </a:lnTo>
                                <a:lnTo>
                                  <a:pt x="12" y="66"/>
                                </a:lnTo>
                                <a:lnTo>
                                  <a:pt x="19" y="57"/>
                                </a:lnTo>
                                <a:lnTo>
                                  <a:pt x="28" y="48"/>
                                </a:lnTo>
                                <a:lnTo>
                                  <a:pt x="38" y="40"/>
                                </a:lnTo>
                                <a:lnTo>
                                  <a:pt x="47" y="33"/>
                                </a:lnTo>
                                <a:lnTo>
                                  <a:pt x="59" y="25"/>
                                </a:lnTo>
                                <a:lnTo>
                                  <a:pt x="71" y="20"/>
                                </a:lnTo>
                                <a:lnTo>
                                  <a:pt x="85" y="14"/>
                                </a:lnTo>
                                <a:lnTo>
                                  <a:pt x="101" y="10"/>
                                </a:lnTo>
                                <a:lnTo>
                                  <a:pt x="118" y="7"/>
                                </a:lnTo>
                                <a:lnTo>
                                  <a:pt x="135" y="4"/>
                                </a:lnTo>
                                <a:lnTo>
                                  <a:pt x="151" y="1"/>
                                </a:lnTo>
                                <a:lnTo>
                                  <a:pt x="171" y="0"/>
                                </a:lnTo>
                                <a:lnTo>
                                  <a:pt x="191" y="0"/>
                                </a:lnTo>
                                <a:lnTo>
                                  <a:pt x="212" y="0"/>
                                </a:lnTo>
                                <a:lnTo>
                                  <a:pt x="233" y="1"/>
                                </a:lnTo>
                                <a:lnTo>
                                  <a:pt x="278" y="4"/>
                                </a:lnTo>
                                <a:lnTo>
                                  <a:pt x="326" y="11"/>
                                </a:lnTo>
                                <a:lnTo>
                                  <a:pt x="375" y="21"/>
                                </a:lnTo>
                                <a:lnTo>
                                  <a:pt x="427" y="34"/>
                                </a:lnTo>
                                <a:lnTo>
                                  <a:pt x="481" y="50"/>
                                </a:lnTo>
                                <a:lnTo>
                                  <a:pt x="537" y="66"/>
                                </a:lnTo>
                                <a:lnTo>
                                  <a:pt x="593" y="88"/>
                                </a:lnTo>
                                <a:lnTo>
                                  <a:pt x="65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622" y="3533"/>
                            <a:ext cx="244" cy="294"/>
                          </a:xfrm>
                          <a:custGeom>
                            <a:avLst/>
                            <a:gdLst>
                              <a:gd name="T0" fmla="*/ 469 w 733"/>
                              <a:gd name="T1" fmla="*/ 878 h 881"/>
                              <a:gd name="T2" fmla="*/ 725 w 733"/>
                              <a:gd name="T3" fmla="*/ 287 h 881"/>
                              <a:gd name="T4" fmla="*/ 731 w 733"/>
                              <a:gd name="T5" fmla="*/ 271 h 881"/>
                              <a:gd name="T6" fmla="*/ 733 w 733"/>
                              <a:gd name="T7" fmla="*/ 254 h 881"/>
                              <a:gd name="T8" fmla="*/ 733 w 733"/>
                              <a:gd name="T9" fmla="*/ 237 h 881"/>
                              <a:gd name="T10" fmla="*/ 731 w 733"/>
                              <a:gd name="T11" fmla="*/ 220 h 881"/>
                              <a:gd name="T12" fmla="*/ 725 w 733"/>
                              <a:gd name="T13" fmla="*/ 202 h 881"/>
                              <a:gd name="T14" fmla="*/ 718 w 733"/>
                              <a:gd name="T15" fmla="*/ 185 h 881"/>
                              <a:gd name="T16" fmla="*/ 708 w 733"/>
                              <a:gd name="T17" fmla="*/ 168 h 881"/>
                              <a:gd name="T18" fmla="*/ 697 w 733"/>
                              <a:gd name="T19" fmla="*/ 153 h 881"/>
                              <a:gd name="T20" fmla="*/ 684 w 733"/>
                              <a:gd name="T21" fmla="*/ 136 h 881"/>
                              <a:gd name="T22" fmla="*/ 669 w 733"/>
                              <a:gd name="T23" fmla="*/ 120 h 881"/>
                              <a:gd name="T24" fmla="*/ 652 w 733"/>
                              <a:gd name="T25" fmla="*/ 105 h 881"/>
                              <a:gd name="T26" fmla="*/ 635 w 733"/>
                              <a:gd name="T27" fmla="*/ 90 h 881"/>
                              <a:gd name="T28" fmla="*/ 615 w 733"/>
                              <a:gd name="T29" fmla="*/ 76 h 881"/>
                              <a:gd name="T30" fmla="*/ 596 w 733"/>
                              <a:gd name="T31" fmla="*/ 64 h 881"/>
                              <a:gd name="T32" fmla="*/ 576 w 733"/>
                              <a:gd name="T33" fmla="*/ 51 h 881"/>
                              <a:gd name="T34" fmla="*/ 553 w 733"/>
                              <a:gd name="T35" fmla="*/ 41 h 881"/>
                              <a:gd name="T36" fmla="*/ 532 w 733"/>
                              <a:gd name="T37" fmla="*/ 31 h 881"/>
                              <a:gd name="T38" fmla="*/ 510 w 733"/>
                              <a:gd name="T39" fmla="*/ 22 h 881"/>
                              <a:gd name="T40" fmla="*/ 487 w 733"/>
                              <a:gd name="T41" fmla="*/ 14 h 881"/>
                              <a:gd name="T42" fmla="*/ 466 w 733"/>
                              <a:gd name="T43" fmla="*/ 8 h 881"/>
                              <a:gd name="T44" fmla="*/ 444 w 733"/>
                              <a:gd name="T45" fmla="*/ 4 h 881"/>
                              <a:gd name="T46" fmla="*/ 421 w 733"/>
                              <a:gd name="T47" fmla="*/ 1 h 881"/>
                              <a:gd name="T48" fmla="*/ 400 w 733"/>
                              <a:gd name="T49" fmla="*/ 0 h 881"/>
                              <a:gd name="T50" fmla="*/ 379 w 733"/>
                              <a:gd name="T51" fmla="*/ 1 h 881"/>
                              <a:gd name="T52" fmla="*/ 359 w 733"/>
                              <a:gd name="T53" fmla="*/ 3 h 881"/>
                              <a:gd name="T54" fmla="*/ 341 w 733"/>
                              <a:gd name="T55" fmla="*/ 8 h 881"/>
                              <a:gd name="T56" fmla="*/ 323 w 733"/>
                              <a:gd name="T57" fmla="*/ 14 h 881"/>
                              <a:gd name="T58" fmla="*/ 307 w 733"/>
                              <a:gd name="T59" fmla="*/ 22 h 881"/>
                              <a:gd name="T60" fmla="*/ 292 w 733"/>
                              <a:gd name="T61" fmla="*/ 34 h 881"/>
                              <a:gd name="T62" fmla="*/ 279 w 733"/>
                              <a:gd name="T63" fmla="*/ 48 h 881"/>
                              <a:gd name="T64" fmla="*/ 266 w 733"/>
                              <a:gd name="T65" fmla="*/ 64 h 881"/>
                              <a:gd name="T66" fmla="*/ 258 w 733"/>
                              <a:gd name="T67" fmla="*/ 82 h 881"/>
                              <a:gd name="T68" fmla="*/ 0 w 733"/>
                              <a:gd name="T69" fmla="*/ 673 h 881"/>
                              <a:gd name="T70" fmla="*/ 0 w 733"/>
                              <a:gd name="T71" fmla="*/ 676 h 881"/>
                              <a:gd name="T72" fmla="*/ 3 w 733"/>
                              <a:gd name="T73" fmla="*/ 679 h 881"/>
                              <a:gd name="T74" fmla="*/ 9 w 733"/>
                              <a:gd name="T75" fmla="*/ 684 h 881"/>
                              <a:gd name="T76" fmla="*/ 17 w 733"/>
                              <a:gd name="T77" fmla="*/ 690 h 881"/>
                              <a:gd name="T78" fmla="*/ 38 w 733"/>
                              <a:gd name="T79" fmla="*/ 703 h 881"/>
                              <a:gd name="T80" fmla="*/ 67 w 733"/>
                              <a:gd name="T81" fmla="*/ 720 h 881"/>
                              <a:gd name="T82" fmla="*/ 102 w 733"/>
                              <a:gd name="T83" fmla="*/ 737 h 881"/>
                              <a:gd name="T84" fmla="*/ 141 w 733"/>
                              <a:gd name="T85" fmla="*/ 756 h 881"/>
                              <a:gd name="T86" fmla="*/ 182 w 733"/>
                              <a:gd name="T87" fmla="*/ 775 h 881"/>
                              <a:gd name="T88" fmla="*/ 226 w 733"/>
                              <a:gd name="T89" fmla="*/ 795 h 881"/>
                              <a:gd name="T90" fmla="*/ 269 w 733"/>
                              <a:gd name="T91" fmla="*/ 814 h 881"/>
                              <a:gd name="T92" fmla="*/ 313 w 733"/>
                              <a:gd name="T93" fmla="*/ 831 h 881"/>
                              <a:gd name="T94" fmla="*/ 352 w 733"/>
                              <a:gd name="T95" fmla="*/ 847 h 881"/>
                              <a:gd name="T96" fmla="*/ 389 w 733"/>
                              <a:gd name="T97" fmla="*/ 861 h 881"/>
                              <a:gd name="T98" fmla="*/ 420 w 733"/>
                              <a:gd name="T99" fmla="*/ 871 h 881"/>
                              <a:gd name="T100" fmla="*/ 445 w 733"/>
                              <a:gd name="T101" fmla="*/ 878 h 881"/>
                              <a:gd name="T102" fmla="*/ 453 w 733"/>
                              <a:gd name="T103" fmla="*/ 879 h 881"/>
                              <a:gd name="T104" fmla="*/ 461 w 733"/>
                              <a:gd name="T105" fmla="*/ 881 h 881"/>
                              <a:gd name="T106" fmla="*/ 466 w 733"/>
                              <a:gd name="T107" fmla="*/ 879 h 881"/>
                              <a:gd name="T108" fmla="*/ 469 w 733"/>
                              <a:gd name="T109" fmla="*/ 878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33" h="881">
                                <a:moveTo>
                                  <a:pt x="469" y="878"/>
                                </a:moveTo>
                                <a:lnTo>
                                  <a:pt x="725" y="287"/>
                                </a:lnTo>
                                <a:lnTo>
                                  <a:pt x="731" y="271"/>
                                </a:lnTo>
                                <a:lnTo>
                                  <a:pt x="733" y="254"/>
                                </a:lnTo>
                                <a:lnTo>
                                  <a:pt x="733" y="237"/>
                                </a:lnTo>
                                <a:lnTo>
                                  <a:pt x="731" y="220"/>
                                </a:lnTo>
                                <a:lnTo>
                                  <a:pt x="725" y="202"/>
                                </a:lnTo>
                                <a:lnTo>
                                  <a:pt x="718" y="185"/>
                                </a:lnTo>
                                <a:lnTo>
                                  <a:pt x="708" y="168"/>
                                </a:lnTo>
                                <a:lnTo>
                                  <a:pt x="697" y="153"/>
                                </a:lnTo>
                                <a:lnTo>
                                  <a:pt x="684" y="136"/>
                                </a:lnTo>
                                <a:lnTo>
                                  <a:pt x="669" y="120"/>
                                </a:lnTo>
                                <a:lnTo>
                                  <a:pt x="652" y="105"/>
                                </a:lnTo>
                                <a:lnTo>
                                  <a:pt x="635" y="90"/>
                                </a:lnTo>
                                <a:lnTo>
                                  <a:pt x="615" y="76"/>
                                </a:lnTo>
                                <a:lnTo>
                                  <a:pt x="596" y="64"/>
                                </a:lnTo>
                                <a:lnTo>
                                  <a:pt x="576" y="51"/>
                                </a:lnTo>
                                <a:lnTo>
                                  <a:pt x="553" y="41"/>
                                </a:lnTo>
                                <a:lnTo>
                                  <a:pt x="532" y="31"/>
                                </a:lnTo>
                                <a:lnTo>
                                  <a:pt x="510" y="22"/>
                                </a:lnTo>
                                <a:lnTo>
                                  <a:pt x="487" y="14"/>
                                </a:lnTo>
                                <a:lnTo>
                                  <a:pt x="466" y="8"/>
                                </a:lnTo>
                                <a:lnTo>
                                  <a:pt x="444" y="4"/>
                                </a:lnTo>
                                <a:lnTo>
                                  <a:pt x="421" y="1"/>
                                </a:lnTo>
                                <a:lnTo>
                                  <a:pt x="400" y="0"/>
                                </a:lnTo>
                                <a:lnTo>
                                  <a:pt x="379" y="1"/>
                                </a:lnTo>
                                <a:lnTo>
                                  <a:pt x="359" y="3"/>
                                </a:lnTo>
                                <a:lnTo>
                                  <a:pt x="341" y="8"/>
                                </a:lnTo>
                                <a:lnTo>
                                  <a:pt x="323" y="14"/>
                                </a:lnTo>
                                <a:lnTo>
                                  <a:pt x="307" y="22"/>
                                </a:lnTo>
                                <a:lnTo>
                                  <a:pt x="292" y="34"/>
                                </a:lnTo>
                                <a:lnTo>
                                  <a:pt x="279" y="48"/>
                                </a:lnTo>
                                <a:lnTo>
                                  <a:pt x="266" y="64"/>
                                </a:lnTo>
                                <a:lnTo>
                                  <a:pt x="258" y="82"/>
                                </a:lnTo>
                                <a:lnTo>
                                  <a:pt x="0" y="673"/>
                                </a:lnTo>
                                <a:lnTo>
                                  <a:pt x="0" y="676"/>
                                </a:lnTo>
                                <a:lnTo>
                                  <a:pt x="3" y="679"/>
                                </a:lnTo>
                                <a:lnTo>
                                  <a:pt x="9" y="684"/>
                                </a:lnTo>
                                <a:lnTo>
                                  <a:pt x="17" y="690"/>
                                </a:lnTo>
                                <a:lnTo>
                                  <a:pt x="38" y="703"/>
                                </a:lnTo>
                                <a:lnTo>
                                  <a:pt x="67" y="720"/>
                                </a:lnTo>
                                <a:lnTo>
                                  <a:pt x="102" y="737"/>
                                </a:lnTo>
                                <a:lnTo>
                                  <a:pt x="141" y="756"/>
                                </a:lnTo>
                                <a:lnTo>
                                  <a:pt x="182" y="775"/>
                                </a:lnTo>
                                <a:lnTo>
                                  <a:pt x="226" y="795"/>
                                </a:lnTo>
                                <a:lnTo>
                                  <a:pt x="269" y="814"/>
                                </a:lnTo>
                                <a:lnTo>
                                  <a:pt x="313" y="831"/>
                                </a:lnTo>
                                <a:lnTo>
                                  <a:pt x="352" y="847"/>
                                </a:lnTo>
                                <a:lnTo>
                                  <a:pt x="389" y="861"/>
                                </a:lnTo>
                                <a:lnTo>
                                  <a:pt x="420" y="871"/>
                                </a:lnTo>
                                <a:lnTo>
                                  <a:pt x="445" y="878"/>
                                </a:lnTo>
                                <a:lnTo>
                                  <a:pt x="453" y="879"/>
                                </a:lnTo>
                                <a:lnTo>
                                  <a:pt x="461" y="881"/>
                                </a:lnTo>
                                <a:lnTo>
                                  <a:pt x="466" y="879"/>
                                </a:lnTo>
                                <a:lnTo>
                                  <a:pt x="469" y="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634" y="3543"/>
                            <a:ext cx="128" cy="240"/>
                          </a:xfrm>
                          <a:custGeom>
                            <a:avLst/>
                            <a:gdLst>
                              <a:gd name="T0" fmla="*/ 125 w 385"/>
                              <a:gd name="T1" fmla="*/ 715 h 721"/>
                              <a:gd name="T2" fmla="*/ 363 w 385"/>
                              <a:gd name="T3" fmla="*/ 166 h 721"/>
                              <a:gd name="T4" fmla="*/ 370 w 385"/>
                              <a:gd name="T5" fmla="*/ 151 h 721"/>
                              <a:gd name="T6" fmla="*/ 374 w 385"/>
                              <a:gd name="T7" fmla="*/ 137 h 721"/>
                              <a:gd name="T8" fmla="*/ 378 w 385"/>
                              <a:gd name="T9" fmla="*/ 123 h 721"/>
                              <a:gd name="T10" fmla="*/ 381 w 385"/>
                              <a:gd name="T11" fmla="*/ 108 h 721"/>
                              <a:gd name="T12" fmla="*/ 384 w 385"/>
                              <a:gd name="T13" fmla="*/ 96 h 721"/>
                              <a:gd name="T14" fmla="*/ 385 w 385"/>
                              <a:gd name="T15" fmla="*/ 84 h 721"/>
                              <a:gd name="T16" fmla="*/ 385 w 385"/>
                              <a:gd name="T17" fmla="*/ 73 h 721"/>
                              <a:gd name="T18" fmla="*/ 385 w 385"/>
                              <a:gd name="T19" fmla="*/ 62 h 721"/>
                              <a:gd name="T20" fmla="*/ 384 w 385"/>
                              <a:gd name="T21" fmla="*/ 52 h 721"/>
                              <a:gd name="T22" fmla="*/ 382 w 385"/>
                              <a:gd name="T23" fmla="*/ 42 h 721"/>
                              <a:gd name="T24" fmla="*/ 379 w 385"/>
                              <a:gd name="T25" fmla="*/ 34 h 721"/>
                              <a:gd name="T26" fmla="*/ 377 w 385"/>
                              <a:gd name="T27" fmla="*/ 26 h 721"/>
                              <a:gd name="T28" fmla="*/ 374 w 385"/>
                              <a:gd name="T29" fmla="*/ 19 h 721"/>
                              <a:gd name="T30" fmla="*/ 370 w 385"/>
                              <a:gd name="T31" fmla="*/ 14 h 721"/>
                              <a:gd name="T32" fmla="*/ 364 w 385"/>
                              <a:gd name="T33" fmla="*/ 8 h 721"/>
                              <a:gd name="T34" fmla="*/ 358 w 385"/>
                              <a:gd name="T35" fmla="*/ 5 h 721"/>
                              <a:gd name="T36" fmla="*/ 353 w 385"/>
                              <a:gd name="T37" fmla="*/ 2 h 721"/>
                              <a:gd name="T38" fmla="*/ 347 w 385"/>
                              <a:gd name="T39" fmla="*/ 1 h 721"/>
                              <a:gd name="T40" fmla="*/ 340 w 385"/>
                              <a:gd name="T41" fmla="*/ 0 h 721"/>
                              <a:gd name="T42" fmla="*/ 334 w 385"/>
                              <a:gd name="T43" fmla="*/ 0 h 721"/>
                              <a:gd name="T44" fmla="*/ 326 w 385"/>
                              <a:gd name="T45" fmla="*/ 2 h 721"/>
                              <a:gd name="T46" fmla="*/ 319 w 385"/>
                              <a:gd name="T47" fmla="*/ 5 h 721"/>
                              <a:gd name="T48" fmla="*/ 312 w 385"/>
                              <a:gd name="T49" fmla="*/ 9 h 721"/>
                              <a:gd name="T50" fmla="*/ 304 w 385"/>
                              <a:gd name="T51" fmla="*/ 15 h 721"/>
                              <a:gd name="T52" fmla="*/ 295 w 385"/>
                              <a:gd name="T53" fmla="*/ 22 h 721"/>
                              <a:gd name="T54" fmla="*/ 288 w 385"/>
                              <a:gd name="T55" fmla="*/ 31 h 721"/>
                              <a:gd name="T56" fmla="*/ 280 w 385"/>
                              <a:gd name="T57" fmla="*/ 39 h 721"/>
                              <a:gd name="T58" fmla="*/ 271 w 385"/>
                              <a:gd name="T59" fmla="*/ 50 h 721"/>
                              <a:gd name="T60" fmla="*/ 263 w 385"/>
                              <a:gd name="T61" fmla="*/ 63 h 721"/>
                              <a:gd name="T62" fmla="*/ 254 w 385"/>
                              <a:gd name="T63" fmla="*/ 77 h 721"/>
                              <a:gd name="T64" fmla="*/ 247 w 385"/>
                              <a:gd name="T65" fmla="*/ 94 h 721"/>
                              <a:gd name="T66" fmla="*/ 239 w 385"/>
                              <a:gd name="T67" fmla="*/ 111 h 721"/>
                              <a:gd name="T68" fmla="*/ 0 w 385"/>
                              <a:gd name="T69" fmla="*/ 660 h 721"/>
                              <a:gd name="T70" fmla="*/ 0 w 385"/>
                              <a:gd name="T71" fmla="*/ 664 h 721"/>
                              <a:gd name="T72" fmla="*/ 2 w 385"/>
                              <a:gd name="T73" fmla="*/ 670 h 721"/>
                              <a:gd name="T74" fmla="*/ 7 w 385"/>
                              <a:gd name="T75" fmla="*/ 675 h 721"/>
                              <a:gd name="T76" fmla="*/ 14 w 385"/>
                              <a:gd name="T77" fmla="*/ 681 h 721"/>
                              <a:gd name="T78" fmla="*/ 32 w 385"/>
                              <a:gd name="T79" fmla="*/ 694 h 721"/>
                              <a:gd name="T80" fmla="*/ 54 w 385"/>
                              <a:gd name="T81" fmla="*/ 705 h 721"/>
                              <a:gd name="T82" fmla="*/ 66 w 385"/>
                              <a:gd name="T83" fmla="*/ 711 h 721"/>
                              <a:gd name="T84" fmla="*/ 77 w 385"/>
                              <a:gd name="T85" fmla="*/ 715 h 721"/>
                              <a:gd name="T86" fmla="*/ 88 w 385"/>
                              <a:gd name="T87" fmla="*/ 718 h 721"/>
                              <a:gd name="T88" fmla="*/ 99 w 385"/>
                              <a:gd name="T89" fmla="*/ 719 h 721"/>
                              <a:gd name="T90" fmla="*/ 108 w 385"/>
                              <a:gd name="T91" fmla="*/ 721 h 721"/>
                              <a:gd name="T92" fmla="*/ 115 w 385"/>
                              <a:gd name="T93" fmla="*/ 721 h 721"/>
                              <a:gd name="T94" fmla="*/ 121 w 385"/>
                              <a:gd name="T95" fmla="*/ 718 h 721"/>
                              <a:gd name="T96" fmla="*/ 125 w 385"/>
                              <a:gd name="T97" fmla="*/ 715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5" h="721">
                                <a:moveTo>
                                  <a:pt x="125" y="715"/>
                                </a:moveTo>
                                <a:lnTo>
                                  <a:pt x="363" y="166"/>
                                </a:lnTo>
                                <a:lnTo>
                                  <a:pt x="370" y="151"/>
                                </a:lnTo>
                                <a:lnTo>
                                  <a:pt x="374" y="137"/>
                                </a:lnTo>
                                <a:lnTo>
                                  <a:pt x="378" y="123"/>
                                </a:lnTo>
                                <a:lnTo>
                                  <a:pt x="381" y="108"/>
                                </a:lnTo>
                                <a:lnTo>
                                  <a:pt x="384" y="96"/>
                                </a:lnTo>
                                <a:lnTo>
                                  <a:pt x="385" y="84"/>
                                </a:lnTo>
                                <a:lnTo>
                                  <a:pt x="385" y="73"/>
                                </a:lnTo>
                                <a:lnTo>
                                  <a:pt x="385" y="62"/>
                                </a:lnTo>
                                <a:lnTo>
                                  <a:pt x="384" y="52"/>
                                </a:lnTo>
                                <a:lnTo>
                                  <a:pt x="382" y="42"/>
                                </a:lnTo>
                                <a:lnTo>
                                  <a:pt x="379" y="34"/>
                                </a:lnTo>
                                <a:lnTo>
                                  <a:pt x="377" y="26"/>
                                </a:lnTo>
                                <a:lnTo>
                                  <a:pt x="374" y="19"/>
                                </a:lnTo>
                                <a:lnTo>
                                  <a:pt x="370" y="14"/>
                                </a:lnTo>
                                <a:lnTo>
                                  <a:pt x="364" y="8"/>
                                </a:lnTo>
                                <a:lnTo>
                                  <a:pt x="358" y="5"/>
                                </a:lnTo>
                                <a:lnTo>
                                  <a:pt x="353" y="2"/>
                                </a:lnTo>
                                <a:lnTo>
                                  <a:pt x="347" y="1"/>
                                </a:lnTo>
                                <a:lnTo>
                                  <a:pt x="340" y="0"/>
                                </a:lnTo>
                                <a:lnTo>
                                  <a:pt x="334" y="0"/>
                                </a:lnTo>
                                <a:lnTo>
                                  <a:pt x="326" y="2"/>
                                </a:lnTo>
                                <a:lnTo>
                                  <a:pt x="319" y="5"/>
                                </a:lnTo>
                                <a:lnTo>
                                  <a:pt x="312" y="9"/>
                                </a:lnTo>
                                <a:lnTo>
                                  <a:pt x="304" y="15"/>
                                </a:lnTo>
                                <a:lnTo>
                                  <a:pt x="295" y="22"/>
                                </a:lnTo>
                                <a:lnTo>
                                  <a:pt x="288" y="31"/>
                                </a:lnTo>
                                <a:lnTo>
                                  <a:pt x="280" y="39"/>
                                </a:lnTo>
                                <a:lnTo>
                                  <a:pt x="271" y="50"/>
                                </a:lnTo>
                                <a:lnTo>
                                  <a:pt x="263" y="63"/>
                                </a:lnTo>
                                <a:lnTo>
                                  <a:pt x="254" y="77"/>
                                </a:lnTo>
                                <a:lnTo>
                                  <a:pt x="247" y="94"/>
                                </a:lnTo>
                                <a:lnTo>
                                  <a:pt x="239" y="111"/>
                                </a:lnTo>
                                <a:lnTo>
                                  <a:pt x="0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70"/>
                                </a:lnTo>
                                <a:lnTo>
                                  <a:pt x="7" y="675"/>
                                </a:lnTo>
                                <a:lnTo>
                                  <a:pt x="14" y="681"/>
                                </a:lnTo>
                                <a:lnTo>
                                  <a:pt x="32" y="694"/>
                                </a:lnTo>
                                <a:lnTo>
                                  <a:pt x="54" y="705"/>
                                </a:lnTo>
                                <a:lnTo>
                                  <a:pt x="66" y="711"/>
                                </a:lnTo>
                                <a:lnTo>
                                  <a:pt x="77" y="715"/>
                                </a:lnTo>
                                <a:lnTo>
                                  <a:pt x="88" y="718"/>
                                </a:lnTo>
                                <a:lnTo>
                                  <a:pt x="99" y="719"/>
                                </a:lnTo>
                                <a:lnTo>
                                  <a:pt x="108" y="721"/>
                                </a:lnTo>
                                <a:lnTo>
                                  <a:pt x="115" y="721"/>
                                </a:lnTo>
                                <a:lnTo>
                                  <a:pt x="121" y="718"/>
                                </a:lnTo>
                                <a:lnTo>
                                  <a:pt x="125" y="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295" y="3711"/>
                            <a:ext cx="1560" cy="3039"/>
                          </a:xfrm>
                          <a:custGeom>
                            <a:avLst/>
                            <a:gdLst>
                              <a:gd name="T0" fmla="*/ 1019 w 4680"/>
                              <a:gd name="T1" fmla="*/ 8950 h 9117"/>
                              <a:gd name="T2" fmla="*/ 977 w 4680"/>
                              <a:gd name="T3" fmla="*/ 9017 h 9117"/>
                              <a:gd name="T4" fmla="*/ 918 w 4680"/>
                              <a:gd name="T5" fmla="*/ 9066 h 9117"/>
                              <a:gd name="T6" fmla="*/ 845 w 4680"/>
                              <a:gd name="T7" fmla="*/ 9097 h 9117"/>
                              <a:gd name="T8" fmla="*/ 763 w 4680"/>
                              <a:gd name="T9" fmla="*/ 9114 h 9117"/>
                              <a:gd name="T10" fmla="*/ 672 w 4680"/>
                              <a:gd name="T11" fmla="*/ 9116 h 9117"/>
                              <a:gd name="T12" fmla="*/ 577 w 4680"/>
                              <a:gd name="T13" fmla="*/ 9104 h 9117"/>
                              <a:gd name="T14" fmla="*/ 480 w 4680"/>
                              <a:gd name="T15" fmla="*/ 9082 h 9117"/>
                              <a:gd name="T16" fmla="*/ 385 w 4680"/>
                              <a:gd name="T17" fmla="*/ 9048 h 9117"/>
                              <a:gd name="T18" fmla="*/ 293 w 4680"/>
                              <a:gd name="T19" fmla="*/ 9002 h 9117"/>
                              <a:gd name="T20" fmla="*/ 209 w 4680"/>
                              <a:gd name="T21" fmla="*/ 8950 h 9117"/>
                              <a:gd name="T22" fmla="*/ 135 w 4680"/>
                              <a:gd name="T23" fmla="*/ 8889 h 9117"/>
                              <a:gd name="T24" fmla="*/ 75 w 4680"/>
                              <a:gd name="T25" fmla="*/ 8823 h 9117"/>
                              <a:gd name="T26" fmla="*/ 30 w 4680"/>
                              <a:gd name="T27" fmla="*/ 8751 h 9117"/>
                              <a:gd name="T28" fmla="*/ 5 w 4680"/>
                              <a:gd name="T29" fmla="*/ 8674 h 9117"/>
                              <a:gd name="T30" fmla="*/ 2 w 4680"/>
                              <a:gd name="T31" fmla="*/ 8595 h 9117"/>
                              <a:gd name="T32" fmla="*/ 24 w 4680"/>
                              <a:gd name="T33" fmla="*/ 8515 h 9117"/>
                              <a:gd name="T34" fmla="*/ 3684 w 4680"/>
                              <a:gd name="T35" fmla="*/ 105 h 9117"/>
                              <a:gd name="T36" fmla="*/ 3732 w 4680"/>
                              <a:gd name="T37" fmla="*/ 55 h 9117"/>
                              <a:gd name="T38" fmla="*/ 3795 w 4680"/>
                              <a:gd name="T39" fmla="*/ 23 h 9117"/>
                              <a:gd name="T40" fmla="*/ 3870 w 4680"/>
                              <a:gd name="T41" fmla="*/ 4 h 9117"/>
                              <a:gd name="T42" fmla="*/ 3954 w 4680"/>
                              <a:gd name="T43" fmla="*/ 0 h 9117"/>
                              <a:gd name="T44" fmla="*/ 4047 w 4680"/>
                              <a:gd name="T45" fmla="*/ 8 h 9117"/>
                              <a:gd name="T46" fmla="*/ 4141 w 4680"/>
                              <a:gd name="T47" fmla="*/ 28 h 9117"/>
                              <a:gd name="T48" fmla="*/ 4238 w 4680"/>
                              <a:gd name="T49" fmla="*/ 59 h 9117"/>
                              <a:gd name="T50" fmla="*/ 4331 w 4680"/>
                              <a:gd name="T51" fmla="*/ 99 h 9117"/>
                              <a:gd name="T52" fmla="*/ 4420 w 4680"/>
                              <a:gd name="T53" fmla="*/ 146 h 9117"/>
                              <a:gd name="T54" fmla="*/ 4500 w 4680"/>
                              <a:gd name="T55" fmla="*/ 201 h 9117"/>
                              <a:gd name="T56" fmla="*/ 4569 w 4680"/>
                              <a:gd name="T57" fmla="*/ 260 h 9117"/>
                              <a:gd name="T58" fmla="*/ 4624 w 4680"/>
                              <a:gd name="T59" fmla="*/ 325 h 9117"/>
                              <a:gd name="T60" fmla="*/ 4662 w 4680"/>
                              <a:gd name="T61" fmla="*/ 393 h 9117"/>
                              <a:gd name="T62" fmla="*/ 4680 w 4680"/>
                              <a:gd name="T63" fmla="*/ 464 h 9117"/>
                              <a:gd name="T64" fmla="*/ 4674 w 4680"/>
                              <a:gd name="T65" fmla="*/ 536 h 9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680" h="9117">
                                <a:moveTo>
                                  <a:pt x="4662" y="573"/>
                                </a:moveTo>
                                <a:lnTo>
                                  <a:pt x="1019" y="8950"/>
                                </a:lnTo>
                                <a:lnTo>
                                  <a:pt x="999" y="8987"/>
                                </a:lnTo>
                                <a:lnTo>
                                  <a:pt x="977" y="9017"/>
                                </a:lnTo>
                                <a:lnTo>
                                  <a:pt x="949" y="9043"/>
                                </a:lnTo>
                                <a:lnTo>
                                  <a:pt x="918" y="9066"/>
                                </a:lnTo>
                                <a:lnTo>
                                  <a:pt x="883" y="9084"/>
                                </a:lnTo>
                                <a:lnTo>
                                  <a:pt x="845" y="9097"/>
                                </a:lnTo>
                                <a:lnTo>
                                  <a:pt x="805" y="9107"/>
                                </a:lnTo>
                                <a:lnTo>
                                  <a:pt x="763" y="9114"/>
                                </a:lnTo>
                                <a:lnTo>
                                  <a:pt x="718" y="9117"/>
                                </a:lnTo>
                                <a:lnTo>
                                  <a:pt x="672" y="9116"/>
                                </a:lnTo>
                                <a:lnTo>
                                  <a:pt x="625" y="9113"/>
                                </a:lnTo>
                                <a:lnTo>
                                  <a:pt x="577" y="9104"/>
                                </a:lnTo>
                                <a:lnTo>
                                  <a:pt x="528" y="9094"/>
                                </a:lnTo>
                                <a:lnTo>
                                  <a:pt x="480" y="9082"/>
                                </a:lnTo>
                                <a:lnTo>
                                  <a:pt x="432" y="9066"/>
                                </a:lnTo>
                                <a:lnTo>
                                  <a:pt x="385" y="9048"/>
                                </a:lnTo>
                                <a:lnTo>
                                  <a:pt x="338" y="9027"/>
                                </a:lnTo>
                                <a:lnTo>
                                  <a:pt x="293" y="9002"/>
                                </a:lnTo>
                                <a:lnTo>
                                  <a:pt x="249" y="8977"/>
                                </a:lnTo>
                                <a:lnTo>
                                  <a:pt x="209" y="8950"/>
                                </a:lnTo>
                                <a:lnTo>
                                  <a:pt x="171" y="8920"/>
                                </a:lnTo>
                                <a:lnTo>
                                  <a:pt x="135" y="8889"/>
                                </a:lnTo>
                                <a:lnTo>
                                  <a:pt x="103" y="8857"/>
                                </a:lnTo>
                                <a:lnTo>
                                  <a:pt x="75" y="8823"/>
                                </a:lnTo>
                                <a:lnTo>
                                  <a:pt x="51" y="8788"/>
                                </a:lnTo>
                                <a:lnTo>
                                  <a:pt x="30" y="8751"/>
                                </a:lnTo>
                                <a:lnTo>
                                  <a:pt x="16" y="8713"/>
                                </a:lnTo>
                                <a:lnTo>
                                  <a:pt x="5" y="8674"/>
                                </a:lnTo>
                                <a:lnTo>
                                  <a:pt x="0" y="8635"/>
                                </a:lnTo>
                                <a:lnTo>
                                  <a:pt x="2" y="8595"/>
                                </a:lnTo>
                                <a:lnTo>
                                  <a:pt x="10" y="8554"/>
                                </a:lnTo>
                                <a:lnTo>
                                  <a:pt x="24" y="8515"/>
                                </a:lnTo>
                                <a:lnTo>
                                  <a:pt x="3667" y="136"/>
                                </a:lnTo>
                                <a:lnTo>
                                  <a:pt x="3684" y="105"/>
                                </a:lnTo>
                                <a:lnTo>
                                  <a:pt x="3706" y="78"/>
                                </a:lnTo>
                                <a:lnTo>
                                  <a:pt x="3732" y="55"/>
                                </a:lnTo>
                                <a:lnTo>
                                  <a:pt x="3761" y="37"/>
                                </a:lnTo>
                                <a:lnTo>
                                  <a:pt x="3795" y="23"/>
                                </a:lnTo>
                                <a:lnTo>
                                  <a:pt x="3830" y="11"/>
                                </a:lnTo>
                                <a:lnTo>
                                  <a:pt x="3870" y="4"/>
                                </a:lnTo>
                                <a:lnTo>
                                  <a:pt x="3912" y="1"/>
                                </a:lnTo>
                                <a:lnTo>
                                  <a:pt x="3954" y="0"/>
                                </a:lnTo>
                                <a:lnTo>
                                  <a:pt x="4001" y="3"/>
                                </a:lnTo>
                                <a:lnTo>
                                  <a:pt x="4047" y="8"/>
                                </a:lnTo>
                                <a:lnTo>
                                  <a:pt x="4093" y="17"/>
                                </a:lnTo>
                                <a:lnTo>
                                  <a:pt x="4141" y="28"/>
                                </a:lnTo>
                                <a:lnTo>
                                  <a:pt x="4190" y="42"/>
                                </a:lnTo>
                                <a:lnTo>
                                  <a:pt x="4238" y="59"/>
                                </a:lnTo>
                                <a:lnTo>
                                  <a:pt x="4285" y="78"/>
                                </a:lnTo>
                                <a:lnTo>
                                  <a:pt x="4331" y="99"/>
                                </a:lnTo>
                                <a:lnTo>
                                  <a:pt x="4376" y="122"/>
                                </a:lnTo>
                                <a:lnTo>
                                  <a:pt x="4420" y="146"/>
                                </a:lnTo>
                                <a:lnTo>
                                  <a:pt x="4461" y="172"/>
                                </a:lnTo>
                                <a:lnTo>
                                  <a:pt x="4500" y="201"/>
                                </a:lnTo>
                                <a:lnTo>
                                  <a:pt x="4537" y="229"/>
                                </a:lnTo>
                                <a:lnTo>
                                  <a:pt x="4569" y="260"/>
                                </a:lnTo>
                                <a:lnTo>
                                  <a:pt x="4598" y="293"/>
                                </a:lnTo>
                                <a:lnTo>
                                  <a:pt x="4624" y="325"/>
                                </a:lnTo>
                                <a:lnTo>
                                  <a:pt x="4645" y="359"/>
                                </a:lnTo>
                                <a:lnTo>
                                  <a:pt x="4662" y="393"/>
                                </a:lnTo>
                                <a:lnTo>
                                  <a:pt x="4673" y="428"/>
                                </a:lnTo>
                                <a:lnTo>
                                  <a:pt x="4680" y="464"/>
                                </a:lnTo>
                                <a:lnTo>
                                  <a:pt x="4680" y="500"/>
                                </a:lnTo>
                                <a:lnTo>
                                  <a:pt x="4674" y="536"/>
                                </a:lnTo>
                                <a:lnTo>
                                  <a:pt x="4662" y="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370" y="4055"/>
                            <a:ext cx="1120" cy="2548"/>
                          </a:xfrm>
                          <a:custGeom>
                            <a:avLst/>
                            <a:gdLst>
                              <a:gd name="T0" fmla="*/ 197 w 3361"/>
                              <a:gd name="T1" fmla="*/ 7401 h 7643"/>
                              <a:gd name="T2" fmla="*/ 170 w 3361"/>
                              <a:gd name="T3" fmla="*/ 7461 h 7643"/>
                              <a:gd name="T4" fmla="*/ 142 w 3361"/>
                              <a:gd name="T5" fmla="*/ 7513 h 7643"/>
                              <a:gd name="T6" fmla="*/ 116 w 3361"/>
                              <a:gd name="T7" fmla="*/ 7556 h 7643"/>
                              <a:gd name="T8" fmla="*/ 91 w 3361"/>
                              <a:gd name="T9" fmla="*/ 7590 h 7643"/>
                              <a:gd name="T10" fmla="*/ 70 w 3361"/>
                              <a:gd name="T11" fmla="*/ 7615 h 7643"/>
                              <a:gd name="T12" fmla="*/ 49 w 3361"/>
                              <a:gd name="T13" fmla="*/ 7633 h 7643"/>
                              <a:gd name="T14" fmla="*/ 32 w 3361"/>
                              <a:gd name="T15" fmla="*/ 7642 h 7643"/>
                              <a:gd name="T16" fmla="*/ 18 w 3361"/>
                              <a:gd name="T17" fmla="*/ 7642 h 7643"/>
                              <a:gd name="T18" fmla="*/ 8 w 3361"/>
                              <a:gd name="T19" fmla="*/ 7633 h 7643"/>
                              <a:gd name="T20" fmla="*/ 1 w 3361"/>
                              <a:gd name="T21" fmla="*/ 7618 h 7643"/>
                              <a:gd name="T22" fmla="*/ 0 w 3361"/>
                              <a:gd name="T23" fmla="*/ 7592 h 7643"/>
                              <a:gd name="T24" fmla="*/ 3 w 3361"/>
                              <a:gd name="T25" fmla="*/ 7560 h 7643"/>
                              <a:gd name="T26" fmla="*/ 11 w 3361"/>
                              <a:gd name="T27" fmla="*/ 7519 h 7643"/>
                              <a:gd name="T28" fmla="*/ 25 w 3361"/>
                              <a:gd name="T29" fmla="*/ 7469 h 7643"/>
                              <a:gd name="T30" fmla="*/ 45 w 3361"/>
                              <a:gd name="T31" fmla="*/ 7411 h 7643"/>
                              <a:gd name="T32" fmla="*/ 71 w 3361"/>
                              <a:gd name="T33" fmla="*/ 7346 h 7643"/>
                              <a:gd name="T34" fmla="*/ 3188 w 3361"/>
                              <a:gd name="T35" fmla="*/ 182 h 7643"/>
                              <a:gd name="T36" fmla="*/ 3212 w 3361"/>
                              <a:gd name="T37" fmla="*/ 134 h 7643"/>
                              <a:gd name="T38" fmla="*/ 3236 w 3361"/>
                              <a:gd name="T39" fmla="*/ 93 h 7643"/>
                              <a:gd name="T40" fmla="*/ 3260 w 3361"/>
                              <a:gd name="T41" fmla="*/ 59 h 7643"/>
                              <a:gd name="T42" fmla="*/ 3281 w 3361"/>
                              <a:gd name="T43" fmla="*/ 33 h 7643"/>
                              <a:gd name="T44" fmla="*/ 3301 w 3361"/>
                              <a:gd name="T45" fmla="*/ 15 h 7643"/>
                              <a:gd name="T46" fmla="*/ 3319 w 3361"/>
                              <a:gd name="T47" fmla="*/ 4 h 7643"/>
                              <a:gd name="T48" fmla="*/ 3334 w 3361"/>
                              <a:gd name="T49" fmla="*/ 0 h 7643"/>
                              <a:gd name="T50" fmla="*/ 3347 w 3361"/>
                              <a:gd name="T51" fmla="*/ 4 h 7643"/>
                              <a:gd name="T52" fmla="*/ 3355 w 3361"/>
                              <a:gd name="T53" fmla="*/ 15 h 7643"/>
                              <a:gd name="T54" fmla="*/ 3360 w 3361"/>
                              <a:gd name="T55" fmla="*/ 33 h 7643"/>
                              <a:gd name="T56" fmla="*/ 3361 w 3361"/>
                              <a:gd name="T57" fmla="*/ 60 h 7643"/>
                              <a:gd name="T58" fmla="*/ 3357 w 3361"/>
                              <a:gd name="T59" fmla="*/ 93 h 7643"/>
                              <a:gd name="T60" fmla="*/ 3348 w 3361"/>
                              <a:gd name="T61" fmla="*/ 132 h 7643"/>
                              <a:gd name="T62" fmla="*/ 3334 w 3361"/>
                              <a:gd name="T63" fmla="*/ 181 h 7643"/>
                              <a:gd name="T64" fmla="*/ 3313 w 3361"/>
                              <a:gd name="T65" fmla="*/ 234 h 7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361" h="7643">
                                <a:moveTo>
                                  <a:pt x="3301" y="264"/>
                                </a:moveTo>
                                <a:lnTo>
                                  <a:pt x="197" y="7401"/>
                                </a:lnTo>
                                <a:lnTo>
                                  <a:pt x="183" y="7433"/>
                                </a:lnTo>
                                <a:lnTo>
                                  <a:pt x="170" y="7461"/>
                                </a:lnTo>
                                <a:lnTo>
                                  <a:pt x="156" y="7488"/>
                                </a:lnTo>
                                <a:lnTo>
                                  <a:pt x="142" y="7513"/>
                                </a:lnTo>
                                <a:lnTo>
                                  <a:pt x="129" y="7536"/>
                                </a:lnTo>
                                <a:lnTo>
                                  <a:pt x="116" y="7556"/>
                                </a:lnTo>
                                <a:lnTo>
                                  <a:pt x="104" y="7574"/>
                                </a:lnTo>
                                <a:lnTo>
                                  <a:pt x="91" y="7590"/>
                                </a:lnTo>
                                <a:lnTo>
                                  <a:pt x="80" y="7604"/>
                                </a:lnTo>
                                <a:lnTo>
                                  <a:pt x="70" y="7615"/>
                                </a:lnTo>
                                <a:lnTo>
                                  <a:pt x="59" y="7625"/>
                                </a:lnTo>
                                <a:lnTo>
                                  <a:pt x="49" y="7633"/>
                                </a:lnTo>
                                <a:lnTo>
                                  <a:pt x="41" y="7638"/>
                                </a:lnTo>
                                <a:lnTo>
                                  <a:pt x="32" y="7642"/>
                                </a:lnTo>
                                <a:lnTo>
                                  <a:pt x="25" y="7643"/>
                                </a:lnTo>
                                <a:lnTo>
                                  <a:pt x="18" y="7642"/>
                                </a:lnTo>
                                <a:lnTo>
                                  <a:pt x="12" y="7639"/>
                                </a:lnTo>
                                <a:lnTo>
                                  <a:pt x="8" y="7633"/>
                                </a:lnTo>
                                <a:lnTo>
                                  <a:pt x="4" y="7626"/>
                                </a:lnTo>
                                <a:lnTo>
                                  <a:pt x="1" y="7618"/>
                                </a:lnTo>
                                <a:lnTo>
                                  <a:pt x="0" y="7607"/>
                                </a:lnTo>
                                <a:lnTo>
                                  <a:pt x="0" y="7592"/>
                                </a:lnTo>
                                <a:lnTo>
                                  <a:pt x="0" y="7577"/>
                                </a:lnTo>
                                <a:lnTo>
                                  <a:pt x="3" y="7560"/>
                                </a:lnTo>
                                <a:lnTo>
                                  <a:pt x="5" y="7540"/>
                                </a:lnTo>
                                <a:lnTo>
                                  <a:pt x="11" y="7519"/>
                                </a:lnTo>
                                <a:lnTo>
                                  <a:pt x="17" y="7495"/>
                                </a:lnTo>
                                <a:lnTo>
                                  <a:pt x="25" y="7469"/>
                                </a:lnTo>
                                <a:lnTo>
                                  <a:pt x="33" y="7441"/>
                                </a:lnTo>
                                <a:lnTo>
                                  <a:pt x="45" y="7411"/>
                                </a:lnTo>
                                <a:lnTo>
                                  <a:pt x="57" y="7380"/>
                                </a:lnTo>
                                <a:lnTo>
                                  <a:pt x="71" y="7346"/>
                                </a:lnTo>
                                <a:lnTo>
                                  <a:pt x="3175" y="209"/>
                                </a:lnTo>
                                <a:lnTo>
                                  <a:pt x="3188" y="182"/>
                                </a:lnTo>
                                <a:lnTo>
                                  <a:pt x="3201" y="156"/>
                                </a:lnTo>
                                <a:lnTo>
                                  <a:pt x="3212" y="134"/>
                                </a:lnTo>
                                <a:lnTo>
                                  <a:pt x="3225" y="111"/>
                                </a:lnTo>
                                <a:lnTo>
                                  <a:pt x="3236" y="93"/>
                                </a:lnTo>
                                <a:lnTo>
                                  <a:pt x="3248" y="74"/>
                                </a:lnTo>
                                <a:lnTo>
                                  <a:pt x="3260" y="59"/>
                                </a:lnTo>
                                <a:lnTo>
                                  <a:pt x="3270" y="45"/>
                                </a:lnTo>
                                <a:lnTo>
                                  <a:pt x="3281" y="33"/>
                                </a:lnTo>
                                <a:lnTo>
                                  <a:pt x="3291" y="22"/>
                                </a:lnTo>
                                <a:lnTo>
                                  <a:pt x="3301" y="15"/>
                                </a:lnTo>
                                <a:lnTo>
                                  <a:pt x="3310" y="8"/>
                                </a:lnTo>
                                <a:lnTo>
                                  <a:pt x="3319" y="4"/>
                                </a:lnTo>
                                <a:lnTo>
                                  <a:pt x="3327" y="1"/>
                                </a:lnTo>
                                <a:lnTo>
                                  <a:pt x="3334" y="0"/>
                                </a:lnTo>
                                <a:lnTo>
                                  <a:pt x="3340" y="1"/>
                                </a:lnTo>
                                <a:lnTo>
                                  <a:pt x="3347" y="4"/>
                                </a:lnTo>
                                <a:lnTo>
                                  <a:pt x="3351" y="9"/>
                                </a:lnTo>
                                <a:lnTo>
                                  <a:pt x="3355" y="15"/>
                                </a:lnTo>
                                <a:lnTo>
                                  <a:pt x="3358" y="24"/>
                                </a:lnTo>
                                <a:lnTo>
                                  <a:pt x="3360" y="33"/>
                                </a:lnTo>
                                <a:lnTo>
                                  <a:pt x="3361" y="46"/>
                                </a:lnTo>
                                <a:lnTo>
                                  <a:pt x="3361" y="60"/>
                                </a:lnTo>
                                <a:lnTo>
                                  <a:pt x="3360" y="76"/>
                                </a:lnTo>
                                <a:lnTo>
                                  <a:pt x="3357" y="93"/>
                                </a:lnTo>
                                <a:lnTo>
                                  <a:pt x="3354" y="111"/>
                                </a:lnTo>
                                <a:lnTo>
                                  <a:pt x="3348" y="132"/>
                                </a:lnTo>
                                <a:lnTo>
                                  <a:pt x="3341" y="155"/>
                                </a:lnTo>
                                <a:lnTo>
                                  <a:pt x="3334" y="181"/>
                                </a:lnTo>
                                <a:lnTo>
                                  <a:pt x="3324" y="206"/>
                                </a:lnTo>
                                <a:lnTo>
                                  <a:pt x="3313" y="234"/>
                                </a:lnTo>
                                <a:lnTo>
                                  <a:pt x="3301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451" y="6168"/>
                            <a:ext cx="349" cy="182"/>
                          </a:xfrm>
                          <a:custGeom>
                            <a:avLst/>
                            <a:gdLst>
                              <a:gd name="T0" fmla="*/ 76 w 1046"/>
                              <a:gd name="T1" fmla="*/ 27 h 546"/>
                              <a:gd name="T2" fmla="*/ 133 w 1046"/>
                              <a:gd name="T3" fmla="*/ 76 h 546"/>
                              <a:gd name="T4" fmla="*/ 191 w 1046"/>
                              <a:gd name="T5" fmla="*/ 124 h 546"/>
                              <a:gd name="T6" fmla="*/ 250 w 1046"/>
                              <a:gd name="T7" fmla="*/ 167 h 546"/>
                              <a:gd name="T8" fmla="*/ 310 w 1046"/>
                              <a:gd name="T9" fmla="*/ 206 h 546"/>
                              <a:gd name="T10" fmla="*/ 371 w 1046"/>
                              <a:gd name="T11" fmla="*/ 243 h 546"/>
                              <a:gd name="T12" fmla="*/ 431 w 1046"/>
                              <a:gd name="T13" fmla="*/ 277 h 546"/>
                              <a:gd name="T14" fmla="*/ 493 w 1046"/>
                              <a:gd name="T15" fmla="*/ 307 h 546"/>
                              <a:gd name="T16" fmla="*/ 557 w 1046"/>
                              <a:gd name="T17" fmla="*/ 332 h 546"/>
                              <a:gd name="T18" fmla="*/ 620 w 1046"/>
                              <a:gd name="T19" fmla="*/ 356 h 546"/>
                              <a:gd name="T20" fmla="*/ 683 w 1046"/>
                              <a:gd name="T21" fmla="*/ 377 h 546"/>
                              <a:gd name="T22" fmla="*/ 748 w 1046"/>
                              <a:gd name="T23" fmla="*/ 394 h 546"/>
                              <a:gd name="T24" fmla="*/ 814 w 1046"/>
                              <a:gd name="T25" fmla="*/ 408 h 546"/>
                              <a:gd name="T26" fmla="*/ 879 w 1046"/>
                              <a:gd name="T27" fmla="*/ 421 h 546"/>
                              <a:gd name="T28" fmla="*/ 979 w 1046"/>
                              <a:gd name="T29" fmla="*/ 434 h 546"/>
                              <a:gd name="T30" fmla="*/ 1035 w 1046"/>
                              <a:gd name="T31" fmla="*/ 465 h 546"/>
                              <a:gd name="T32" fmla="*/ 1011 w 1046"/>
                              <a:gd name="T33" fmla="*/ 519 h 546"/>
                              <a:gd name="T34" fmla="*/ 932 w 1046"/>
                              <a:gd name="T35" fmla="*/ 540 h 546"/>
                              <a:gd name="T36" fmla="*/ 800 w 1046"/>
                              <a:gd name="T37" fmla="*/ 519 h 546"/>
                              <a:gd name="T38" fmla="*/ 671 w 1046"/>
                              <a:gd name="T39" fmla="*/ 488 h 546"/>
                              <a:gd name="T40" fmla="*/ 575 w 1046"/>
                              <a:gd name="T41" fmla="*/ 458 h 546"/>
                              <a:gd name="T42" fmla="*/ 512 w 1046"/>
                              <a:gd name="T43" fmla="*/ 434 h 546"/>
                              <a:gd name="T44" fmla="*/ 448 w 1046"/>
                              <a:gd name="T45" fmla="*/ 407 h 546"/>
                              <a:gd name="T46" fmla="*/ 386 w 1046"/>
                              <a:gd name="T47" fmla="*/ 377 h 546"/>
                              <a:gd name="T48" fmla="*/ 325 w 1046"/>
                              <a:gd name="T49" fmla="*/ 345 h 546"/>
                              <a:gd name="T50" fmla="*/ 264 w 1046"/>
                              <a:gd name="T51" fmla="*/ 309 h 546"/>
                              <a:gd name="T52" fmla="*/ 205 w 1046"/>
                              <a:gd name="T53" fmla="*/ 270 h 546"/>
                              <a:gd name="T54" fmla="*/ 144 w 1046"/>
                              <a:gd name="T55" fmla="*/ 227 h 546"/>
                              <a:gd name="T56" fmla="*/ 87 w 1046"/>
                              <a:gd name="T57" fmla="*/ 182 h 546"/>
                              <a:gd name="T58" fmla="*/ 28 w 1046"/>
                              <a:gd name="T59" fmla="*/ 133 h 546"/>
                              <a:gd name="T60" fmla="*/ 11 w 1046"/>
                              <a:gd name="T61" fmla="*/ 80 h 546"/>
                              <a:gd name="T62" fmla="*/ 35 w 1046"/>
                              <a:gd name="T63" fmla="*/ 27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46" h="546">
                                <a:moveTo>
                                  <a:pt x="46" y="0"/>
                                </a:moveTo>
                                <a:lnTo>
                                  <a:pt x="76" y="27"/>
                                </a:lnTo>
                                <a:lnTo>
                                  <a:pt x="104" y="52"/>
                                </a:lnTo>
                                <a:lnTo>
                                  <a:pt x="133" y="76"/>
                                </a:lnTo>
                                <a:lnTo>
                                  <a:pt x="161" y="100"/>
                                </a:lnTo>
                                <a:lnTo>
                                  <a:pt x="191" y="124"/>
                                </a:lnTo>
                                <a:lnTo>
                                  <a:pt x="220" y="145"/>
                                </a:lnTo>
                                <a:lnTo>
                                  <a:pt x="250" y="167"/>
                                </a:lnTo>
                                <a:lnTo>
                                  <a:pt x="280" y="188"/>
                                </a:lnTo>
                                <a:lnTo>
                                  <a:pt x="310" y="206"/>
                                </a:lnTo>
                                <a:lnTo>
                                  <a:pt x="340" y="226"/>
                                </a:lnTo>
                                <a:lnTo>
                                  <a:pt x="371" y="243"/>
                                </a:lnTo>
                                <a:lnTo>
                                  <a:pt x="402" y="260"/>
                                </a:lnTo>
                                <a:lnTo>
                                  <a:pt x="431" y="277"/>
                                </a:lnTo>
                                <a:lnTo>
                                  <a:pt x="462" y="291"/>
                                </a:lnTo>
                                <a:lnTo>
                                  <a:pt x="493" y="307"/>
                                </a:lnTo>
                                <a:lnTo>
                                  <a:pt x="526" y="319"/>
                                </a:lnTo>
                                <a:lnTo>
                                  <a:pt x="557" y="332"/>
                                </a:lnTo>
                                <a:lnTo>
                                  <a:pt x="588" y="345"/>
                                </a:lnTo>
                                <a:lnTo>
                                  <a:pt x="620" y="356"/>
                                </a:lnTo>
                                <a:lnTo>
                                  <a:pt x="652" y="367"/>
                                </a:lnTo>
                                <a:lnTo>
                                  <a:pt x="683" y="377"/>
                                </a:lnTo>
                                <a:lnTo>
                                  <a:pt x="716" y="386"/>
                                </a:lnTo>
                                <a:lnTo>
                                  <a:pt x="748" y="394"/>
                                </a:lnTo>
                                <a:lnTo>
                                  <a:pt x="780" y="401"/>
                                </a:lnTo>
                                <a:lnTo>
                                  <a:pt x="814" y="408"/>
                                </a:lnTo>
                                <a:lnTo>
                                  <a:pt x="847" y="415"/>
                                </a:lnTo>
                                <a:lnTo>
                                  <a:pt x="879" y="421"/>
                                </a:lnTo>
                                <a:lnTo>
                                  <a:pt x="913" y="425"/>
                                </a:lnTo>
                                <a:lnTo>
                                  <a:pt x="979" y="434"/>
                                </a:lnTo>
                                <a:lnTo>
                                  <a:pt x="1046" y="438"/>
                                </a:lnTo>
                                <a:lnTo>
                                  <a:pt x="1035" y="465"/>
                                </a:lnTo>
                                <a:lnTo>
                                  <a:pt x="1022" y="492"/>
                                </a:lnTo>
                                <a:lnTo>
                                  <a:pt x="1011" y="519"/>
                                </a:lnTo>
                                <a:lnTo>
                                  <a:pt x="1000" y="546"/>
                                </a:lnTo>
                                <a:lnTo>
                                  <a:pt x="932" y="540"/>
                                </a:lnTo>
                                <a:lnTo>
                                  <a:pt x="866" y="530"/>
                                </a:lnTo>
                                <a:lnTo>
                                  <a:pt x="800" y="519"/>
                                </a:lnTo>
                                <a:lnTo>
                                  <a:pt x="735" y="505"/>
                                </a:lnTo>
                                <a:lnTo>
                                  <a:pt x="671" y="488"/>
                                </a:lnTo>
                                <a:lnTo>
                                  <a:pt x="606" y="468"/>
                                </a:lnTo>
                                <a:lnTo>
                                  <a:pt x="575" y="458"/>
                                </a:lnTo>
                                <a:lnTo>
                                  <a:pt x="543" y="447"/>
                                </a:lnTo>
                                <a:lnTo>
                                  <a:pt x="512" y="434"/>
                                </a:lnTo>
                                <a:lnTo>
                                  <a:pt x="479" y="421"/>
                                </a:lnTo>
                                <a:lnTo>
                                  <a:pt x="448" y="407"/>
                                </a:lnTo>
                                <a:lnTo>
                                  <a:pt x="417" y="393"/>
                                </a:lnTo>
                                <a:lnTo>
                                  <a:pt x="386" y="377"/>
                                </a:lnTo>
                                <a:lnTo>
                                  <a:pt x="356" y="362"/>
                                </a:lnTo>
                                <a:lnTo>
                                  <a:pt x="325" y="345"/>
                                </a:lnTo>
                                <a:lnTo>
                                  <a:pt x="295" y="326"/>
                                </a:lnTo>
                                <a:lnTo>
                                  <a:pt x="264" y="309"/>
                                </a:lnTo>
                                <a:lnTo>
                                  <a:pt x="235" y="290"/>
                                </a:lnTo>
                                <a:lnTo>
                                  <a:pt x="205" y="270"/>
                                </a:lnTo>
                                <a:lnTo>
                                  <a:pt x="174" y="249"/>
                                </a:lnTo>
                                <a:lnTo>
                                  <a:pt x="144" y="227"/>
                                </a:lnTo>
                                <a:lnTo>
                                  <a:pt x="116" y="205"/>
                                </a:lnTo>
                                <a:lnTo>
                                  <a:pt x="87" y="182"/>
                                </a:lnTo>
                                <a:lnTo>
                                  <a:pt x="57" y="158"/>
                                </a:lnTo>
                                <a:lnTo>
                                  <a:pt x="28" y="133"/>
                                </a:lnTo>
                                <a:lnTo>
                                  <a:pt x="0" y="107"/>
                                </a:lnTo>
                                <a:lnTo>
                                  <a:pt x="11" y="80"/>
                                </a:lnTo>
                                <a:lnTo>
                                  <a:pt x="23" y="54"/>
                                </a:lnTo>
                                <a:lnTo>
                                  <a:pt x="35" y="27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410" y="6261"/>
                            <a:ext cx="349" cy="182"/>
                          </a:xfrm>
                          <a:custGeom>
                            <a:avLst/>
                            <a:gdLst>
                              <a:gd name="T0" fmla="*/ 76 w 1047"/>
                              <a:gd name="T1" fmla="*/ 27 h 547"/>
                              <a:gd name="T2" fmla="*/ 134 w 1047"/>
                              <a:gd name="T3" fmla="*/ 76 h 547"/>
                              <a:gd name="T4" fmla="*/ 193 w 1047"/>
                              <a:gd name="T5" fmla="*/ 124 h 547"/>
                              <a:gd name="T6" fmla="*/ 252 w 1047"/>
                              <a:gd name="T7" fmla="*/ 167 h 547"/>
                              <a:gd name="T8" fmla="*/ 311 w 1047"/>
                              <a:gd name="T9" fmla="*/ 206 h 547"/>
                              <a:gd name="T10" fmla="*/ 372 w 1047"/>
                              <a:gd name="T11" fmla="*/ 243 h 547"/>
                              <a:gd name="T12" fmla="*/ 433 w 1047"/>
                              <a:gd name="T13" fmla="*/ 277 h 547"/>
                              <a:gd name="T14" fmla="*/ 495 w 1047"/>
                              <a:gd name="T15" fmla="*/ 307 h 547"/>
                              <a:gd name="T16" fmla="*/ 557 w 1047"/>
                              <a:gd name="T17" fmla="*/ 333 h 547"/>
                              <a:gd name="T18" fmla="*/ 621 w 1047"/>
                              <a:gd name="T19" fmla="*/ 356 h 547"/>
                              <a:gd name="T20" fmla="*/ 685 w 1047"/>
                              <a:gd name="T21" fmla="*/ 377 h 547"/>
                              <a:gd name="T22" fmla="*/ 750 w 1047"/>
                              <a:gd name="T23" fmla="*/ 394 h 547"/>
                              <a:gd name="T24" fmla="*/ 815 w 1047"/>
                              <a:gd name="T25" fmla="*/ 410 h 547"/>
                              <a:gd name="T26" fmla="*/ 881 w 1047"/>
                              <a:gd name="T27" fmla="*/ 421 h 547"/>
                              <a:gd name="T28" fmla="*/ 981 w 1047"/>
                              <a:gd name="T29" fmla="*/ 434 h 547"/>
                              <a:gd name="T30" fmla="*/ 1036 w 1047"/>
                              <a:gd name="T31" fmla="*/ 465 h 547"/>
                              <a:gd name="T32" fmla="*/ 1012 w 1047"/>
                              <a:gd name="T33" fmla="*/ 520 h 547"/>
                              <a:gd name="T34" fmla="*/ 934 w 1047"/>
                              <a:gd name="T35" fmla="*/ 540 h 547"/>
                              <a:gd name="T36" fmla="*/ 802 w 1047"/>
                              <a:gd name="T37" fmla="*/ 519 h 547"/>
                              <a:gd name="T38" fmla="*/ 671 w 1047"/>
                              <a:gd name="T39" fmla="*/ 488 h 547"/>
                              <a:gd name="T40" fmla="*/ 576 w 1047"/>
                              <a:gd name="T41" fmla="*/ 458 h 547"/>
                              <a:gd name="T42" fmla="*/ 512 w 1047"/>
                              <a:gd name="T43" fmla="*/ 434 h 547"/>
                              <a:gd name="T44" fmla="*/ 450 w 1047"/>
                              <a:gd name="T45" fmla="*/ 407 h 547"/>
                              <a:gd name="T46" fmla="*/ 388 w 1047"/>
                              <a:gd name="T47" fmla="*/ 377 h 547"/>
                              <a:gd name="T48" fmla="*/ 327 w 1047"/>
                              <a:gd name="T49" fmla="*/ 345 h 547"/>
                              <a:gd name="T50" fmla="*/ 266 w 1047"/>
                              <a:gd name="T51" fmla="*/ 309 h 547"/>
                              <a:gd name="T52" fmla="*/ 206 w 1047"/>
                              <a:gd name="T53" fmla="*/ 270 h 547"/>
                              <a:gd name="T54" fmla="*/ 146 w 1047"/>
                              <a:gd name="T55" fmla="*/ 227 h 547"/>
                              <a:gd name="T56" fmla="*/ 87 w 1047"/>
                              <a:gd name="T57" fmla="*/ 182 h 547"/>
                              <a:gd name="T58" fmla="*/ 30 w 1047"/>
                              <a:gd name="T59" fmla="*/ 133 h 547"/>
                              <a:gd name="T60" fmla="*/ 13 w 1047"/>
                              <a:gd name="T61" fmla="*/ 80 h 547"/>
                              <a:gd name="T62" fmla="*/ 35 w 1047"/>
                              <a:gd name="T63" fmla="*/ 2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47" h="547">
                                <a:moveTo>
                                  <a:pt x="48" y="0"/>
                                </a:moveTo>
                                <a:lnTo>
                                  <a:pt x="76" y="27"/>
                                </a:lnTo>
                                <a:lnTo>
                                  <a:pt x="104" y="52"/>
                                </a:lnTo>
                                <a:lnTo>
                                  <a:pt x="134" y="76"/>
                                </a:lnTo>
                                <a:lnTo>
                                  <a:pt x="163" y="100"/>
                                </a:lnTo>
                                <a:lnTo>
                                  <a:pt x="193" y="124"/>
                                </a:lnTo>
                                <a:lnTo>
                                  <a:pt x="221" y="145"/>
                                </a:lnTo>
                                <a:lnTo>
                                  <a:pt x="252" y="167"/>
                                </a:lnTo>
                                <a:lnTo>
                                  <a:pt x="282" y="188"/>
                                </a:lnTo>
                                <a:lnTo>
                                  <a:pt x="311" y="206"/>
                                </a:lnTo>
                                <a:lnTo>
                                  <a:pt x="342" y="226"/>
                                </a:lnTo>
                                <a:lnTo>
                                  <a:pt x="372" y="243"/>
                                </a:lnTo>
                                <a:lnTo>
                                  <a:pt x="403" y="260"/>
                                </a:lnTo>
                                <a:lnTo>
                                  <a:pt x="433" y="277"/>
                                </a:lnTo>
                                <a:lnTo>
                                  <a:pt x="464" y="291"/>
                                </a:lnTo>
                                <a:lnTo>
                                  <a:pt x="495" y="307"/>
                                </a:lnTo>
                                <a:lnTo>
                                  <a:pt x="526" y="319"/>
                                </a:lnTo>
                                <a:lnTo>
                                  <a:pt x="557" y="333"/>
                                </a:lnTo>
                                <a:lnTo>
                                  <a:pt x="590" y="345"/>
                                </a:lnTo>
                                <a:lnTo>
                                  <a:pt x="621" y="356"/>
                                </a:lnTo>
                                <a:lnTo>
                                  <a:pt x="653" y="367"/>
                                </a:lnTo>
                                <a:lnTo>
                                  <a:pt x="685" y="377"/>
                                </a:lnTo>
                                <a:lnTo>
                                  <a:pt x="718" y="386"/>
                                </a:lnTo>
                                <a:lnTo>
                                  <a:pt x="750" y="394"/>
                                </a:lnTo>
                                <a:lnTo>
                                  <a:pt x="782" y="403"/>
                                </a:lnTo>
                                <a:lnTo>
                                  <a:pt x="815" y="410"/>
                                </a:lnTo>
                                <a:lnTo>
                                  <a:pt x="847" y="415"/>
                                </a:lnTo>
                                <a:lnTo>
                                  <a:pt x="881" y="421"/>
                                </a:lnTo>
                                <a:lnTo>
                                  <a:pt x="913" y="425"/>
                                </a:lnTo>
                                <a:lnTo>
                                  <a:pt x="981" y="434"/>
                                </a:lnTo>
                                <a:lnTo>
                                  <a:pt x="1047" y="438"/>
                                </a:lnTo>
                                <a:lnTo>
                                  <a:pt x="1036" y="465"/>
                                </a:lnTo>
                                <a:lnTo>
                                  <a:pt x="1024" y="492"/>
                                </a:lnTo>
                                <a:lnTo>
                                  <a:pt x="1012" y="520"/>
                                </a:lnTo>
                                <a:lnTo>
                                  <a:pt x="1001" y="547"/>
                                </a:lnTo>
                                <a:lnTo>
                                  <a:pt x="934" y="540"/>
                                </a:lnTo>
                                <a:lnTo>
                                  <a:pt x="867" y="530"/>
                                </a:lnTo>
                                <a:lnTo>
                                  <a:pt x="802" y="519"/>
                                </a:lnTo>
                                <a:lnTo>
                                  <a:pt x="736" y="505"/>
                                </a:lnTo>
                                <a:lnTo>
                                  <a:pt x="671" y="488"/>
                                </a:lnTo>
                                <a:lnTo>
                                  <a:pt x="608" y="469"/>
                                </a:lnTo>
                                <a:lnTo>
                                  <a:pt x="576" y="458"/>
                                </a:lnTo>
                                <a:lnTo>
                                  <a:pt x="545" y="447"/>
                                </a:lnTo>
                                <a:lnTo>
                                  <a:pt x="512" y="434"/>
                                </a:lnTo>
                                <a:lnTo>
                                  <a:pt x="481" y="421"/>
                                </a:lnTo>
                                <a:lnTo>
                                  <a:pt x="450" y="407"/>
                                </a:lnTo>
                                <a:lnTo>
                                  <a:pt x="419" y="393"/>
                                </a:lnTo>
                                <a:lnTo>
                                  <a:pt x="388" y="377"/>
                                </a:lnTo>
                                <a:lnTo>
                                  <a:pt x="358" y="362"/>
                                </a:lnTo>
                                <a:lnTo>
                                  <a:pt x="327" y="345"/>
                                </a:lnTo>
                                <a:lnTo>
                                  <a:pt x="296" y="328"/>
                                </a:lnTo>
                                <a:lnTo>
                                  <a:pt x="266" y="309"/>
                                </a:lnTo>
                                <a:lnTo>
                                  <a:pt x="235" y="290"/>
                                </a:lnTo>
                                <a:lnTo>
                                  <a:pt x="206" y="270"/>
                                </a:lnTo>
                                <a:lnTo>
                                  <a:pt x="176" y="249"/>
                                </a:lnTo>
                                <a:lnTo>
                                  <a:pt x="146" y="227"/>
                                </a:lnTo>
                                <a:lnTo>
                                  <a:pt x="117" y="205"/>
                                </a:lnTo>
                                <a:lnTo>
                                  <a:pt x="87" y="182"/>
                                </a:lnTo>
                                <a:lnTo>
                                  <a:pt x="58" y="158"/>
                                </a:lnTo>
                                <a:lnTo>
                                  <a:pt x="30" y="133"/>
                                </a:lnTo>
                                <a:lnTo>
                                  <a:pt x="0" y="107"/>
                                </a:lnTo>
                                <a:lnTo>
                                  <a:pt x="13" y="80"/>
                                </a:lnTo>
                                <a:lnTo>
                                  <a:pt x="24" y="53"/>
                                </a:lnTo>
                                <a:lnTo>
                                  <a:pt x="35" y="2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824" y="3009"/>
                            <a:ext cx="340" cy="201"/>
                          </a:xfrm>
                          <a:custGeom>
                            <a:avLst/>
                            <a:gdLst>
                              <a:gd name="T0" fmla="*/ 651 w 1021"/>
                              <a:gd name="T1" fmla="*/ 89 h 603"/>
                              <a:gd name="T2" fmla="*/ 701 w 1021"/>
                              <a:gd name="T3" fmla="*/ 114 h 603"/>
                              <a:gd name="T4" fmla="*/ 747 w 1021"/>
                              <a:gd name="T5" fmla="*/ 141 h 603"/>
                              <a:gd name="T6" fmla="*/ 791 w 1021"/>
                              <a:gd name="T7" fmla="*/ 169 h 603"/>
                              <a:gd name="T8" fmla="*/ 831 w 1021"/>
                              <a:gd name="T9" fmla="*/ 199 h 603"/>
                              <a:gd name="T10" fmla="*/ 868 w 1021"/>
                              <a:gd name="T11" fmla="*/ 230 h 603"/>
                              <a:gd name="T12" fmla="*/ 902 w 1021"/>
                              <a:gd name="T13" fmla="*/ 263 h 603"/>
                              <a:gd name="T14" fmla="*/ 931 w 1021"/>
                              <a:gd name="T15" fmla="*/ 295 h 603"/>
                              <a:gd name="T16" fmla="*/ 957 w 1021"/>
                              <a:gd name="T17" fmla="*/ 329 h 603"/>
                              <a:gd name="T18" fmla="*/ 979 w 1021"/>
                              <a:gd name="T19" fmla="*/ 362 h 603"/>
                              <a:gd name="T20" fmla="*/ 996 w 1021"/>
                              <a:gd name="T21" fmla="*/ 395 h 603"/>
                              <a:gd name="T22" fmla="*/ 1009 w 1021"/>
                              <a:gd name="T23" fmla="*/ 428 h 603"/>
                              <a:gd name="T24" fmla="*/ 1017 w 1021"/>
                              <a:gd name="T25" fmla="*/ 462 h 603"/>
                              <a:gd name="T26" fmla="*/ 1021 w 1021"/>
                              <a:gd name="T27" fmla="*/ 493 h 603"/>
                              <a:gd name="T28" fmla="*/ 1020 w 1021"/>
                              <a:gd name="T29" fmla="*/ 524 h 603"/>
                              <a:gd name="T30" fmla="*/ 1013 w 1021"/>
                              <a:gd name="T31" fmla="*/ 554 h 603"/>
                              <a:gd name="T32" fmla="*/ 997 w 1021"/>
                              <a:gd name="T33" fmla="*/ 586 h 603"/>
                              <a:gd name="T34" fmla="*/ 989 w 1021"/>
                              <a:gd name="T35" fmla="*/ 589 h 603"/>
                              <a:gd name="T36" fmla="*/ 990 w 1021"/>
                              <a:gd name="T37" fmla="*/ 561 h 603"/>
                              <a:gd name="T38" fmla="*/ 988 w 1021"/>
                              <a:gd name="T39" fmla="*/ 531 h 603"/>
                              <a:gd name="T40" fmla="*/ 981 w 1021"/>
                              <a:gd name="T41" fmla="*/ 500 h 603"/>
                              <a:gd name="T42" fmla="*/ 969 w 1021"/>
                              <a:gd name="T43" fmla="*/ 469 h 603"/>
                              <a:gd name="T44" fmla="*/ 954 w 1021"/>
                              <a:gd name="T45" fmla="*/ 438 h 603"/>
                              <a:gd name="T46" fmla="*/ 934 w 1021"/>
                              <a:gd name="T47" fmla="*/ 407 h 603"/>
                              <a:gd name="T48" fmla="*/ 912 w 1021"/>
                              <a:gd name="T49" fmla="*/ 376 h 603"/>
                              <a:gd name="T50" fmla="*/ 872 w 1021"/>
                              <a:gd name="T51" fmla="*/ 329 h 603"/>
                              <a:gd name="T52" fmla="*/ 806 w 1021"/>
                              <a:gd name="T53" fmla="*/ 270 h 603"/>
                              <a:gd name="T54" fmla="*/ 730 w 1021"/>
                              <a:gd name="T55" fmla="*/ 214 h 603"/>
                              <a:gd name="T56" fmla="*/ 643 w 1021"/>
                              <a:gd name="T57" fmla="*/ 165 h 603"/>
                              <a:gd name="T58" fmla="*/ 549 w 1021"/>
                              <a:gd name="T59" fmla="*/ 124 h 603"/>
                              <a:gd name="T60" fmla="*/ 454 w 1021"/>
                              <a:gd name="T61" fmla="*/ 93 h 603"/>
                              <a:gd name="T62" fmla="*/ 364 w 1021"/>
                              <a:gd name="T63" fmla="*/ 75 h 603"/>
                              <a:gd name="T64" fmla="*/ 278 w 1021"/>
                              <a:gd name="T65" fmla="*/ 66 h 603"/>
                              <a:gd name="T66" fmla="*/ 218 w 1021"/>
                              <a:gd name="T67" fmla="*/ 66 h 603"/>
                              <a:gd name="T68" fmla="*/ 180 w 1021"/>
                              <a:gd name="T69" fmla="*/ 70 h 603"/>
                              <a:gd name="T70" fmla="*/ 145 w 1021"/>
                              <a:gd name="T71" fmla="*/ 77 h 603"/>
                              <a:gd name="T72" fmla="*/ 111 w 1021"/>
                              <a:gd name="T73" fmla="*/ 86 h 603"/>
                              <a:gd name="T74" fmla="*/ 81 w 1021"/>
                              <a:gd name="T75" fmla="*/ 99 h 603"/>
                              <a:gd name="T76" fmla="*/ 53 w 1021"/>
                              <a:gd name="T77" fmla="*/ 113 h 603"/>
                              <a:gd name="T78" fmla="*/ 29 w 1021"/>
                              <a:gd name="T79" fmla="*/ 130 h 603"/>
                              <a:gd name="T80" fmla="*/ 8 w 1021"/>
                              <a:gd name="T81" fmla="*/ 148 h 603"/>
                              <a:gd name="T82" fmla="*/ 4 w 1021"/>
                              <a:gd name="T83" fmla="*/ 144 h 603"/>
                              <a:gd name="T84" fmla="*/ 15 w 1021"/>
                              <a:gd name="T85" fmla="*/ 116 h 603"/>
                              <a:gd name="T86" fmla="*/ 32 w 1021"/>
                              <a:gd name="T87" fmla="*/ 90 h 603"/>
                              <a:gd name="T88" fmla="*/ 55 w 1021"/>
                              <a:gd name="T89" fmla="*/ 69 h 603"/>
                              <a:gd name="T90" fmla="*/ 80 w 1021"/>
                              <a:gd name="T91" fmla="*/ 49 h 603"/>
                              <a:gd name="T92" fmla="*/ 110 w 1021"/>
                              <a:gd name="T93" fmla="*/ 34 h 603"/>
                              <a:gd name="T94" fmla="*/ 142 w 1021"/>
                              <a:gd name="T95" fmla="*/ 21 h 603"/>
                              <a:gd name="T96" fmla="*/ 179 w 1021"/>
                              <a:gd name="T97" fmla="*/ 11 h 603"/>
                              <a:gd name="T98" fmla="*/ 218 w 1021"/>
                              <a:gd name="T99" fmla="*/ 4 h 603"/>
                              <a:gd name="T100" fmla="*/ 260 w 1021"/>
                              <a:gd name="T101" fmla="*/ 1 h 603"/>
                              <a:gd name="T102" fmla="*/ 304 w 1021"/>
                              <a:gd name="T103" fmla="*/ 0 h 603"/>
                              <a:gd name="T104" fmla="*/ 350 w 1021"/>
                              <a:gd name="T105" fmla="*/ 2 h 603"/>
                              <a:gd name="T106" fmla="*/ 398 w 1021"/>
                              <a:gd name="T107" fmla="*/ 9 h 603"/>
                              <a:gd name="T108" fmla="*/ 447 w 1021"/>
                              <a:gd name="T109" fmla="*/ 18 h 603"/>
                              <a:gd name="T110" fmla="*/ 498 w 1021"/>
                              <a:gd name="T111" fmla="*/ 31 h 603"/>
                              <a:gd name="T112" fmla="*/ 549 w 1021"/>
                              <a:gd name="T113" fmla="*/ 48 h 603"/>
                              <a:gd name="T114" fmla="*/ 601 w 1021"/>
                              <a:gd name="T115" fmla="*/ 66 h 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21" h="603">
                                <a:moveTo>
                                  <a:pt x="626" y="77"/>
                                </a:moveTo>
                                <a:lnTo>
                                  <a:pt x="651" y="89"/>
                                </a:lnTo>
                                <a:lnTo>
                                  <a:pt x="677" y="101"/>
                                </a:lnTo>
                                <a:lnTo>
                                  <a:pt x="701" y="114"/>
                                </a:lnTo>
                                <a:lnTo>
                                  <a:pt x="724" y="127"/>
                                </a:lnTo>
                                <a:lnTo>
                                  <a:pt x="747" y="141"/>
                                </a:lnTo>
                                <a:lnTo>
                                  <a:pt x="769" y="155"/>
                                </a:lnTo>
                                <a:lnTo>
                                  <a:pt x="791" y="169"/>
                                </a:lnTo>
                                <a:lnTo>
                                  <a:pt x="812" y="183"/>
                                </a:lnTo>
                                <a:lnTo>
                                  <a:pt x="831" y="199"/>
                                </a:lnTo>
                                <a:lnTo>
                                  <a:pt x="850" y="214"/>
                                </a:lnTo>
                                <a:lnTo>
                                  <a:pt x="868" y="230"/>
                                </a:lnTo>
                                <a:lnTo>
                                  <a:pt x="885" y="246"/>
                                </a:lnTo>
                                <a:lnTo>
                                  <a:pt x="902" y="263"/>
                                </a:lnTo>
                                <a:lnTo>
                                  <a:pt x="917" y="278"/>
                                </a:lnTo>
                                <a:lnTo>
                                  <a:pt x="931" y="295"/>
                                </a:lnTo>
                                <a:lnTo>
                                  <a:pt x="944" y="312"/>
                                </a:lnTo>
                                <a:lnTo>
                                  <a:pt x="957" y="329"/>
                                </a:lnTo>
                                <a:lnTo>
                                  <a:pt x="968" y="345"/>
                                </a:lnTo>
                                <a:lnTo>
                                  <a:pt x="979" y="362"/>
                                </a:lnTo>
                                <a:lnTo>
                                  <a:pt x="988" y="379"/>
                                </a:lnTo>
                                <a:lnTo>
                                  <a:pt x="996" y="395"/>
                                </a:lnTo>
                                <a:lnTo>
                                  <a:pt x="1003" y="412"/>
                                </a:lnTo>
                                <a:lnTo>
                                  <a:pt x="1009" y="428"/>
                                </a:lnTo>
                                <a:lnTo>
                                  <a:pt x="1014" y="445"/>
                                </a:lnTo>
                                <a:lnTo>
                                  <a:pt x="1017" y="462"/>
                                </a:lnTo>
                                <a:lnTo>
                                  <a:pt x="1020" y="477"/>
                                </a:lnTo>
                                <a:lnTo>
                                  <a:pt x="1021" y="493"/>
                                </a:lnTo>
                                <a:lnTo>
                                  <a:pt x="1021" y="509"/>
                                </a:lnTo>
                                <a:lnTo>
                                  <a:pt x="1020" y="524"/>
                                </a:lnTo>
                                <a:lnTo>
                                  <a:pt x="1017" y="540"/>
                                </a:lnTo>
                                <a:lnTo>
                                  <a:pt x="1013" y="554"/>
                                </a:lnTo>
                                <a:lnTo>
                                  <a:pt x="1007" y="568"/>
                                </a:lnTo>
                                <a:lnTo>
                                  <a:pt x="997" y="586"/>
                                </a:lnTo>
                                <a:lnTo>
                                  <a:pt x="986" y="603"/>
                                </a:lnTo>
                                <a:lnTo>
                                  <a:pt x="989" y="589"/>
                                </a:lnTo>
                                <a:lnTo>
                                  <a:pt x="990" y="575"/>
                                </a:lnTo>
                                <a:lnTo>
                                  <a:pt x="990" y="561"/>
                                </a:lnTo>
                                <a:lnTo>
                                  <a:pt x="989" y="545"/>
                                </a:lnTo>
                                <a:lnTo>
                                  <a:pt x="988" y="531"/>
                                </a:lnTo>
                                <a:lnTo>
                                  <a:pt x="985" y="516"/>
                                </a:lnTo>
                                <a:lnTo>
                                  <a:pt x="981" y="500"/>
                                </a:lnTo>
                                <a:lnTo>
                                  <a:pt x="975" y="485"/>
                                </a:lnTo>
                                <a:lnTo>
                                  <a:pt x="969" y="469"/>
                                </a:lnTo>
                                <a:lnTo>
                                  <a:pt x="962" y="453"/>
                                </a:lnTo>
                                <a:lnTo>
                                  <a:pt x="954" y="438"/>
                                </a:lnTo>
                                <a:lnTo>
                                  <a:pt x="945" y="422"/>
                                </a:lnTo>
                                <a:lnTo>
                                  <a:pt x="934" y="407"/>
                                </a:lnTo>
                                <a:lnTo>
                                  <a:pt x="924" y="391"/>
                                </a:lnTo>
                                <a:lnTo>
                                  <a:pt x="912" y="376"/>
                                </a:lnTo>
                                <a:lnTo>
                                  <a:pt x="899" y="360"/>
                                </a:lnTo>
                                <a:lnTo>
                                  <a:pt x="872" y="329"/>
                                </a:lnTo>
                                <a:lnTo>
                                  <a:pt x="841" y="299"/>
                                </a:lnTo>
                                <a:lnTo>
                                  <a:pt x="806" y="270"/>
                                </a:lnTo>
                                <a:lnTo>
                                  <a:pt x="769" y="241"/>
                                </a:lnTo>
                                <a:lnTo>
                                  <a:pt x="730" y="214"/>
                                </a:lnTo>
                                <a:lnTo>
                                  <a:pt x="688" y="189"/>
                                </a:lnTo>
                                <a:lnTo>
                                  <a:pt x="643" y="165"/>
                                </a:lnTo>
                                <a:lnTo>
                                  <a:pt x="595" y="142"/>
                                </a:lnTo>
                                <a:lnTo>
                                  <a:pt x="549" y="124"/>
                                </a:lnTo>
                                <a:lnTo>
                                  <a:pt x="501" y="107"/>
                                </a:lnTo>
                                <a:lnTo>
                                  <a:pt x="454" y="93"/>
                                </a:lnTo>
                                <a:lnTo>
                                  <a:pt x="409" y="83"/>
                                </a:lnTo>
                                <a:lnTo>
                                  <a:pt x="364" y="75"/>
                                </a:lnTo>
                                <a:lnTo>
                                  <a:pt x="321" y="69"/>
                                </a:lnTo>
                                <a:lnTo>
                                  <a:pt x="278" y="66"/>
                                </a:lnTo>
                                <a:lnTo>
                                  <a:pt x="238" y="66"/>
                                </a:lnTo>
                                <a:lnTo>
                                  <a:pt x="218" y="66"/>
                                </a:lnTo>
                                <a:lnTo>
                                  <a:pt x="198" y="69"/>
                                </a:lnTo>
                                <a:lnTo>
                                  <a:pt x="180" y="70"/>
                                </a:lnTo>
                                <a:lnTo>
                                  <a:pt x="162" y="73"/>
                                </a:lnTo>
                                <a:lnTo>
                                  <a:pt x="145" y="77"/>
                                </a:lnTo>
                                <a:lnTo>
                                  <a:pt x="128" y="82"/>
                                </a:lnTo>
                                <a:lnTo>
                                  <a:pt x="111" y="86"/>
                                </a:lnTo>
                                <a:lnTo>
                                  <a:pt x="96" y="91"/>
                                </a:lnTo>
                                <a:lnTo>
                                  <a:pt x="81" y="99"/>
                                </a:lnTo>
                                <a:lnTo>
                                  <a:pt x="67" y="104"/>
                                </a:lnTo>
                                <a:lnTo>
                                  <a:pt x="53" y="113"/>
                                </a:lnTo>
                                <a:lnTo>
                                  <a:pt x="41" y="120"/>
                                </a:lnTo>
                                <a:lnTo>
                                  <a:pt x="29" y="130"/>
                                </a:lnTo>
                                <a:lnTo>
                                  <a:pt x="18" y="138"/>
                                </a:lnTo>
                                <a:lnTo>
                                  <a:pt x="8" y="148"/>
                                </a:lnTo>
                                <a:lnTo>
                                  <a:pt x="0" y="159"/>
                                </a:lnTo>
                                <a:lnTo>
                                  <a:pt x="4" y="144"/>
                                </a:lnTo>
                                <a:lnTo>
                                  <a:pt x="10" y="130"/>
                                </a:lnTo>
                                <a:lnTo>
                                  <a:pt x="15" y="116"/>
                                </a:lnTo>
                                <a:lnTo>
                                  <a:pt x="24" y="103"/>
                                </a:lnTo>
                                <a:lnTo>
                                  <a:pt x="32" y="90"/>
                                </a:lnTo>
                                <a:lnTo>
                                  <a:pt x="43" y="79"/>
                                </a:lnTo>
                                <a:lnTo>
                                  <a:pt x="55" y="69"/>
                                </a:lnTo>
                                <a:lnTo>
                                  <a:pt x="66" y="59"/>
                                </a:lnTo>
                                <a:lnTo>
                                  <a:pt x="80" y="49"/>
                                </a:lnTo>
                                <a:lnTo>
                                  <a:pt x="94" y="41"/>
                                </a:lnTo>
                                <a:lnTo>
                                  <a:pt x="110" y="34"/>
                                </a:lnTo>
                                <a:lnTo>
                                  <a:pt x="125" y="26"/>
                                </a:lnTo>
                                <a:lnTo>
                                  <a:pt x="142" y="21"/>
                                </a:lnTo>
                                <a:lnTo>
                                  <a:pt x="160" y="15"/>
                                </a:lnTo>
                                <a:lnTo>
                                  <a:pt x="179" y="11"/>
                                </a:lnTo>
                                <a:lnTo>
                                  <a:pt x="198" y="7"/>
                                </a:lnTo>
                                <a:lnTo>
                                  <a:pt x="218" y="4"/>
                                </a:lnTo>
                                <a:lnTo>
                                  <a:pt x="239" y="2"/>
                                </a:lnTo>
                                <a:lnTo>
                                  <a:pt x="260" y="1"/>
                                </a:lnTo>
                                <a:lnTo>
                                  <a:pt x="281" y="0"/>
                                </a:lnTo>
                                <a:lnTo>
                                  <a:pt x="304" y="0"/>
                                </a:lnTo>
                                <a:lnTo>
                                  <a:pt x="328" y="1"/>
                                </a:lnTo>
                                <a:lnTo>
                                  <a:pt x="350" y="2"/>
                                </a:lnTo>
                                <a:lnTo>
                                  <a:pt x="374" y="5"/>
                                </a:lnTo>
                                <a:lnTo>
                                  <a:pt x="398" y="9"/>
                                </a:lnTo>
                                <a:lnTo>
                                  <a:pt x="423" y="14"/>
                                </a:lnTo>
                                <a:lnTo>
                                  <a:pt x="447" y="18"/>
                                </a:lnTo>
                                <a:lnTo>
                                  <a:pt x="473" y="25"/>
                                </a:lnTo>
                                <a:lnTo>
                                  <a:pt x="498" y="31"/>
                                </a:lnTo>
                                <a:lnTo>
                                  <a:pt x="523" y="39"/>
                                </a:lnTo>
                                <a:lnTo>
                                  <a:pt x="549" y="48"/>
                                </a:lnTo>
                                <a:lnTo>
                                  <a:pt x="574" y="56"/>
                                </a:lnTo>
                                <a:lnTo>
                                  <a:pt x="601" y="66"/>
                                </a:lnTo>
                                <a:lnTo>
                                  <a:pt x="626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1729" y="3065"/>
                            <a:ext cx="190" cy="414"/>
                          </a:xfrm>
                          <a:custGeom>
                            <a:avLst/>
                            <a:gdLst>
                              <a:gd name="T0" fmla="*/ 59 w 568"/>
                              <a:gd name="T1" fmla="*/ 1214 h 1243"/>
                              <a:gd name="T2" fmla="*/ 562 w 568"/>
                              <a:gd name="T3" fmla="*/ 58 h 1243"/>
                              <a:gd name="T4" fmla="*/ 565 w 568"/>
                              <a:gd name="T5" fmla="*/ 48 h 1243"/>
                              <a:gd name="T6" fmla="*/ 568 w 568"/>
                              <a:gd name="T7" fmla="*/ 38 h 1243"/>
                              <a:gd name="T8" fmla="*/ 568 w 568"/>
                              <a:gd name="T9" fmla="*/ 30 h 1243"/>
                              <a:gd name="T10" fmla="*/ 568 w 568"/>
                              <a:gd name="T11" fmla="*/ 21 h 1243"/>
                              <a:gd name="T12" fmla="*/ 565 w 568"/>
                              <a:gd name="T13" fmla="*/ 15 h 1243"/>
                              <a:gd name="T14" fmla="*/ 562 w 568"/>
                              <a:gd name="T15" fmla="*/ 10 h 1243"/>
                              <a:gd name="T16" fmla="*/ 558 w 568"/>
                              <a:gd name="T17" fmla="*/ 5 h 1243"/>
                              <a:gd name="T18" fmla="*/ 554 w 568"/>
                              <a:gd name="T19" fmla="*/ 1 h 1243"/>
                              <a:gd name="T20" fmla="*/ 548 w 568"/>
                              <a:gd name="T21" fmla="*/ 0 h 1243"/>
                              <a:gd name="T22" fmla="*/ 543 w 568"/>
                              <a:gd name="T23" fmla="*/ 0 h 1243"/>
                              <a:gd name="T24" fmla="*/ 536 w 568"/>
                              <a:gd name="T25" fmla="*/ 1 h 1243"/>
                              <a:gd name="T26" fmla="*/ 530 w 568"/>
                              <a:gd name="T27" fmla="*/ 4 h 1243"/>
                              <a:gd name="T28" fmla="*/ 523 w 568"/>
                              <a:gd name="T29" fmla="*/ 8 h 1243"/>
                              <a:gd name="T30" fmla="*/ 517 w 568"/>
                              <a:gd name="T31" fmla="*/ 14 h 1243"/>
                              <a:gd name="T32" fmla="*/ 512 w 568"/>
                              <a:gd name="T33" fmla="*/ 22 h 1243"/>
                              <a:gd name="T34" fmla="*/ 506 w 568"/>
                              <a:gd name="T35" fmla="*/ 34 h 1243"/>
                              <a:gd name="T36" fmla="*/ 4 w 568"/>
                              <a:gd name="T37" fmla="*/ 1190 h 1243"/>
                              <a:gd name="T38" fmla="*/ 1 w 568"/>
                              <a:gd name="T39" fmla="*/ 1199 h 1243"/>
                              <a:gd name="T40" fmla="*/ 0 w 568"/>
                              <a:gd name="T41" fmla="*/ 1207 h 1243"/>
                              <a:gd name="T42" fmla="*/ 0 w 568"/>
                              <a:gd name="T43" fmla="*/ 1214 h 1243"/>
                              <a:gd name="T44" fmla="*/ 0 w 568"/>
                              <a:gd name="T45" fmla="*/ 1221 h 1243"/>
                              <a:gd name="T46" fmla="*/ 2 w 568"/>
                              <a:gd name="T47" fmla="*/ 1227 h 1243"/>
                              <a:gd name="T48" fmla="*/ 5 w 568"/>
                              <a:gd name="T49" fmla="*/ 1233 h 1243"/>
                              <a:gd name="T50" fmla="*/ 9 w 568"/>
                              <a:gd name="T51" fmla="*/ 1237 h 1243"/>
                              <a:gd name="T52" fmla="*/ 15 w 568"/>
                              <a:gd name="T53" fmla="*/ 1240 h 1243"/>
                              <a:gd name="T54" fmla="*/ 21 w 568"/>
                              <a:gd name="T55" fmla="*/ 1241 h 1243"/>
                              <a:gd name="T56" fmla="*/ 26 w 568"/>
                              <a:gd name="T57" fmla="*/ 1243 h 1243"/>
                              <a:gd name="T58" fmla="*/ 32 w 568"/>
                              <a:gd name="T59" fmla="*/ 1241 h 1243"/>
                              <a:gd name="T60" fmla="*/ 38 w 568"/>
                              <a:gd name="T61" fmla="*/ 1240 h 1243"/>
                              <a:gd name="T62" fmla="*/ 43 w 568"/>
                              <a:gd name="T63" fmla="*/ 1236 h 1243"/>
                              <a:gd name="T64" fmla="*/ 49 w 568"/>
                              <a:gd name="T65" fmla="*/ 1230 h 1243"/>
                              <a:gd name="T66" fmla="*/ 54 w 568"/>
                              <a:gd name="T67" fmla="*/ 1223 h 1243"/>
                              <a:gd name="T68" fmla="*/ 59 w 568"/>
                              <a:gd name="T69" fmla="*/ 1214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68" h="1243">
                                <a:moveTo>
                                  <a:pt x="59" y="1214"/>
                                </a:moveTo>
                                <a:lnTo>
                                  <a:pt x="562" y="58"/>
                                </a:lnTo>
                                <a:lnTo>
                                  <a:pt x="565" y="48"/>
                                </a:lnTo>
                                <a:lnTo>
                                  <a:pt x="568" y="38"/>
                                </a:lnTo>
                                <a:lnTo>
                                  <a:pt x="568" y="30"/>
                                </a:lnTo>
                                <a:lnTo>
                                  <a:pt x="568" y="21"/>
                                </a:lnTo>
                                <a:lnTo>
                                  <a:pt x="565" y="15"/>
                                </a:lnTo>
                                <a:lnTo>
                                  <a:pt x="562" y="10"/>
                                </a:lnTo>
                                <a:lnTo>
                                  <a:pt x="558" y="5"/>
                                </a:lnTo>
                                <a:lnTo>
                                  <a:pt x="554" y="1"/>
                                </a:lnTo>
                                <a:lnTo>
                                  <a:pt x="548" y="0"/>
                                </a:lnTo>
                                <a:lnTo>
                                  <a:pt x="543" y="0"/>
                                </a:lnTo>
                                <a:lnTo>
                                  <a:pt x="536" y="1"/>
                                </a:lnTo>
                                <a:lnTo>
                                  <a:pt x="530" y="4"/>
                                </a:lnTo>
                                <a:lnTo>
                                  <a:pt x="523" y="8"/>
                                </a:lnTo>
                                <a:lnTo>
                                  <a:pt x="517" y="14"/>
                                </a:lnTo>
                                <a:lnTo>
                                  <a:pt x="512" y="22"/>
                                </a:lnTo>
                                <a:lnTo>
                                  <a:pt x="506" y="34"/>
                                </a:lnTo>
                                <a:lnTo>
                                  <a:pt x="4" y="1190"/>
                                </a:lnTo>
                                <a:lnTo>
                                  <a:pt x="1" y="1199"/>
                                </a:lnTo>
                                <a:lnTo>
                                  <a:pt x="0" y="1207"/>
                                </a:lnTo>
                                <a:lnTo>
                                  <a:pt x="0" y="1214"/>
                                </a:lnTo>
                                <a:lnTo>
                                  <a:pt x="0" y="1221"/>
                                </a:lnTo>
                                <a:lnTo>
                                  <a:pt x="2" y="1227"/>
                                </a:lnTo>
                                <a:lnTo>
                                  <a:pt x="5" y="1233"/>
                                </a:lnTo>
                                <a:lnTo>
                                  <a:pt x="9" y="1237"/>
                                </a:lnTo>
                                <a:lnTo>
                                  <a:pt x="15" y="1240"/>
                                </a:lnTo>
                                <a:lnTo>
                                  <a:pt x="21" y="1241"/>
                                </a:lnTo>
                                <a:lnTo>
                                  <a:pt x="26" y="1243"/>
                                </a:lnTo>
                                <a:lnTo>
                                  <a:pt x="32" y="1241"/>
                                </a:lnTo>
                                <a:lnTo>
                                  <a:pt x="38" y="1240"/>
                                </a:lnTo>
                                <a:lnTo>
                                  <a:pt x="43" y="1236"/>
                                </a:lnTo>
                                <a:lnTo>
                                  <a:pt x="49" y="1230"/>
                                </a:lnTo>
                                <a:lnTo>
                                  <a:pt x="54" y="1223"/>
                                </a:lnTo>
                                <a:lnTo>
                                  <a:pt x="59" y="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608" y="3469"/>
                            <a:ext cx="372" cy="195"/>
                          </a:xfrm>
                          <a:custGeom>
                            <a:avLst/>
                            <a:gdLst>
                              <a:gd name="T0" fmla="*/ 705 w 1117"/>
                              <a:gd name="T1" fmla="*/ 137 h 586"/>
                              <a:gd name="T2" fmla="*/ 809 w 1117"/>
                              <a:gd name="T3" fmla="*/ 193 h 586"/>
                              <a:gd name="T4" fmla="*/ 901 w 1117"/>
                              <a:gd name="T5" fmla="*/ 251 h 586"/>
                              <a:gd name="T6" fmla="*/ 979 w 1117"/>
                              <a:gd name="T7" fmla="*/ 313 h 586"/>
                              <a:gd name="T8" fmla="*/ 1027 w 1117"/>
                              <a:gd name="T9" fmla="*/ 359 h 586"/>
                              <a:gd name="T10" fmla="*/ 1054 w 1117"/>
                              <a:gd name="T11" fmla="*/ 388 h 586"/>
                              <a:gd name="T12" fmla="*/ 1078 w 1117"/>
                              <a:gd name="T13" fmla="*/ 418 h 586"/>
                              <a:gd name="T14" fmla="*/ 1095 w 1117"/>
                              <a:gd name="T15" fmla="*/ 446 h 586"/>
                              <a:gd name="T16" fmla="*/ 1108 w 1117"/>
                              <a:gd name="T17" fmla="*/ 475 h 586"/>
                              <a:gd name="T18" fmla="*/ 1116 w 1117"/>
                              <a:gd name="T19" fmla="*/ 502 h 586"/>
                              <a:gd name="T20" fmla="*/ 1117 w 1117"/>
                              <a:gd name="T21" fmla="*/ 527 h 586"/>
                              <a:gd name="T22" fmla="*/ 1115 w 1117"/>
                              <a:gd name="T23" fmla="*/ 550 h 586"/>
                              <a:gd name="T24" fmla="*/ 1108 w 1117"/>
                              <a:gd name="T25" fmla="*/ 568 h 586"/>
                              <a:gd name="T26" fmla="*/ 1098 w 1117"/>
                              <a:gd name="T27" fmla="*/ 581 h 586"/>
                              <a:gd name="T28" fmla="*/ 1093 w 1117"/>
                              <a:gd name="T29" fmla="*/ 576 h 586"/>
                              <a:gd name="T30" fmla="*/ 1092 w 1117"/>
                              <a:gd name="T31" fmla="*/ 552 h 586"/>
                              <a:gd name="T32" fmla="*/ 1085 w 1117"/>
                              <a:gd name="T33" fmla="*/ 528 h 586"/>
                              <a:gd name="T34" fmla="*/ 1074 w 1117"/>
                              <a:gd name="T35" fmla="*/ 502 h 586"/>
                              <a:gd name="T36" fmla="*/ 1058 w 1117"/>
                              <a:gd name="T37" fmla="*/ 475 h 586"/>
                              <a:gd name="T38" fmla="*/ 1039 w 1117"/>
                              <a:gd name="T39" fmla="*/ 448 h 586"/>
                              <a:gd name="T40" fmla="*/ 1001 w 1117"/>
                              <a:gd name="T41" fmla="*/ 405 h 586"/>
                              <a:gd name="T42" fmla="*/ 939 w 1117"/>
                              <a:gd name="T43" fmla="*/ 349 h 586"/>
                              <a:gd name="T44" fmla="*/ 863 w 1117"/>
                              <a:gd name="T45" fmla="*/ 292 h 586"/>
                              <a:gd name="T46" fmla="*/ 774 w 1117"/>
                              <a:gd name="T47" fmla="*/ 237 h 586"/>
                              <a:gd name="T48" fmla="*/ 677 w 1117"/>
                              <a:gd name="T49" fmla="*/ 185 h 586"/>
                              <a:gd name="T50" fmla="*/ 573 w 1117"/>
                              <a:gd name="T51" fmla="*/ 140 h 586"/>
                              <a:gd name="T52" fmla="*/ 470 w 1117"/>
                              <a:gd name="T53" fmla="*/ 103 h 586"/>
                              <a:gd name="T54" fmla="*/ 373 w 1117"/>
                              <a:gd name="T55" fmla="*/ 76 h 586"/>
                              <a:gd name="T56" fmla="*/ 282 w 1117"/>
                              <a:gd name="T57" fmla="*/ 58 h 586"/>
                              <a:gd name="T58" fmla="*/ 197 w 1117"/>
                              <a:gd name="T59" fmla="*/ 49 h 586"/>
                              <a:gd name="T60" fmla="*/ 125 w 1117"/>
                              <a:gd name="T61" fmla="*/ 52 h 586"/>
                              <a:gd name="T62" fmla="*/ 78 w 1117"/>
                              <a:gd name="T63" fmla="*/ 59 h 586"/>
                              <a:gd name="T64" fmla="*/ 51 w 1117"/>
                              <a:gd name="T65" fmla="*/ 67 h 586"/>
                              <a:gd name="T66" fmla="*/ 28 w 1117"/>
                              <a:gd name="T67" fmla="*/ 79 h 586"/>
                              <a:gd name="T68" fmla="*/ 9 w 1117"/>
                              <a:gd name="T69" fmla="*/ 91 h 586"/>
                              <a:gd name="T70" fmla="*/ 3 w 1117"/>
                              <a:gd name="T71" fmla="*/ 87 h 586"/>
                              <a:gd name="T72" fmla="*/ 11 w 1117"/>
                              <a:gd name="T73" fmla="*/ 66 h 586"/>
                              <a:gd name="T74" fmla="*/ 27 w 1117"/>
                              <a:gd name="T75" fmla="*/ 48 h 586"/>
                              <a:gd name="T76" fmla="*/ 47 w 1117"/>
                              <a:gd name="T77" fmla="*/ 32 h 586"/>
                              <a:gd name="T78" fmla="*/ 71 w 1117"/>
                              <a:gd name="T79" fmla="*/ 19 h 586"/>
                              <a:gd name="T80" fmla="*/ 100 w 1117"/>
                              <a:gd name="T81" fmla="*/ 9 h 586"/>
                              <a:gd name="T82" fmla="*/ 134 w 1117"/>
                              <a:gd name="T83" fmla="*/ 4 h 586"/>
                              <a:gd name="T84" fmla="*/ 170 w 1117"/>
                              <a:gd name="T85" fmla="*/ 0 h 586"/>
                              <a:gd name="T86" fmla="*/ 210 w 1117"/>
                              <a:gd name="T87" fmla="*/ 0 h 586"/>
                              <a:gd name="T88" fmla="*/ 277 w 1117"/>
                              <a:gd name="T89" fmla="*/ 4 h 586"/>
                              <a:gd name="T90" fmla="*/ 374 w 1117"/>
                              <a:gd name="T91" fmla="*/ 21 h 586"/>
                              <a:gd name="T92" fmla="*/ 480 w 1117"/>
                              <a:gd name="T93" fmla="*/ 49 h 586"/>
                              <a:gd name="T94" fmla="*/ 591 w 1117"/>
                              <a:gd name="T95" fmla="*/ 87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17" h="586">
                                <a:moveTo>
                                  <a:pt x="649" y="111"/>
                                </a:moveTo>
                                <a:lnTo>
                                  <a:pt x="705" y="137"/>
                                </a:lnTo>
                                <a:lnTo>
                                  <a:pt x="759" y="165"/>
                                </a:lnTo>
                                <a:lnTo>
                                  <a:pt x="809" y="193"/>
                                </a:lnTo>
                                <a:lnTo>
                                  <a:pt x="856" y="222"/>
                                </a:lnTo>
                                <a:lnTo>
                                  <a:pt x="901" y="251"/>
                                </a:lnTo>
                                <a:lnTo>
                                  <a:pt x="941" y="282"/>
                                </a:lnTo>
                                <a:lnTo>
                                  <a:pt x="979" y="313"/>
                                </a:lnTo>
                                <a:lnTo>
                                  <a:pt x="1012" y="343"/>
                                </a:lnTo>
                                <a:lnTo>
                                  <a:pt x="1027" y="359"/>
                                </a:lnTo>
                                <a:lnTo>
                                  <a:pt x="1041" y="374"/>
                                </a:lnTo>
                                <a:lnTo>
                                  <a:pt x="1054" y="388"/>
                                </a:lnTo>
                                <a:lnTo>
                                  <a:pt x="1067" y="404"/>
                                </a:lnTo>
                                <a:lnTo>
                                  <a:pt x="1078" y="418"/>
                                </a:lnTo>
                                <a:lnTo>
                                  <a:pt x="1086" y="432"/>
                                </a:lnTo>
                                <a:lnTo>
                                  <a:pt x="1095" y="446"/>
                                </a:lnTo>
                                <a:lnTo>
                                  <a:pt x="1102" y="461"/>
                                </a:lnTo>
                                <a:lnTo>
                                  <a:pt x="1108" y="475"/>
                                </a:lnTo>
                                <a:lnTo>
                                  <a:pt x="1113" y="489"/>
                                </a:lnTo>
                                <a:lnTo>
                                  <a:pt x="1116" y="502"/>
                                </a:lnTo>
                                <a:lnTo>
                                  <a:pt x="1117" y="514"/>
                                </a:lnTo>
                                <a:lnTo>
                                  <a:pt x="1117" y="527"/>
                                </a:lnTo>
                                <a:lnTo>
                                  <a:pt x="1117" y="538"/>
                                </a:lnTo>
                                <a:lnTo>
                                  <a:pt x="1115" y="550"/>
                                </a:lnTo>
                                <a:lnTo>
                                  <a:pt x="1110" y="561"/>
                                </a:lnTo>
                                <a:lnTo>
                                  <a:pt x="1108" y="568"/>
                                </a:lnTo>
                                <a:lnTo>
                                  <a:pt x="1103" y="575"/>
                                </a:lnTo>
                                <a:lnTo>
                                  <a:pt x="1098" y="581"/>
                                </a:lnTo>
                                <a:lnTo>
                                  <a:pt x="1092" y="586"/>
                                </a:lnTo>
                                <a:lnTo>
                                  <a:pt x="1093" y="576"/>
                                </a:lnTo>
                                <a:lnTo>
                                  <a:pt x="1093" y="564"/>
                                </a:lnTo>
                                <a:lnTo>
                                  <a:pt x="1092" y="552"/>
                                </a:lnTo>
                                <a:lnTo>
                                  <a:pt x="1089" y="540"/>
                                </a:lnTo>
                                <a:lnTo>
                                  <a:pt x="1085" y="528"/>
                                </a:lnTo>
                                <a:lnTo>
                                  <a:pt x="1079" y="516"/>
                                </a:lnTo>
                                <a:lnTo>
                                  <a:pt x="1074" y="502"/>
                                </a:lnTo>
                                <a:lnTo>
                                  <a:pt x="1067" y="489"/>
                                </a:lnTo>
                                <a:lnTo>
                                  <a:pt x="1058" y="475"/>
                                </a:lnTo>
                                <a:lnTo>
                                  <a:pt x="1048" y="462"/>
                                </a:lnTo>
                                <a:lnTo>
                                  <a:pt x="1039" y="448"/>
                                </a:lnTo>
                                <a:lnTo>
                                  <a:pt x="1027" y="434"/>
                                </a:lnTo>
                                <a:lnTo>
                                  <a:pt x="1001" y="405"/>
                                </a:lnTo>
                                <a:lnTo>
                                  <a:pt x="971" y="377"/>
                                </a:lnTo>
                                <a:lnTo>
                                  <a:pt x="939" y="349"/>
                                </a:lnTo>
                                <a:lnTo>
                                  <a:pt x="902" y="321"/>
                                </a:lnTo>
                                <a:lnTo>
                                  <a:pt x="863" y="292"/>
                                </a:lnTo>
                                <a:lnTo>
                                  <a:pt x="820" y="264"/>
                                </a:lnTo>
                                <a:lnTo>
                                  <a:pt x="774" y="237"/>
                                </a:lnTo>
                                <a:lnTo>
                                  <a:pt x="726" y="210"/>
                                </a:lnTo>
                                <a:lnTo>
                                  <a:pt x="677" y="185"/>
                                </a:lnTo>
                                <a:lnTo>
                                  <a:pt x="625" y="161"/>
                                </a:lnTo>
                                <a:lnTo>
                                  <a:pt x="573" y="140"/>
                                </a:lnTo>
                                <a:lnTo>
                                  <a:pt x="521" y="120"/>
                                </a:lnTo>
                                <a:lnTo>
                                  <a:pt x="470" y="103"/>
                                </a:lnTo>
                                <a:lnTo>
                                  <a:pt x="421" y="87"/>
                                </a:lnTo>
                                <a:lnTo>
                                  <a:pt x="373" y="76"/>
                                </a:lnTo>
                                <a:lnTo>
                                  <a:pt x="325" y="66"/>
                                </a:lnTo>
                                <a:lnTo>
                                  <a:pt x="282" y="58"/>
                                </a:lnTo>
                                <a:lnTo>
                                  <a:pt x="238" y="52"/>
                                </a:lnTo>
                                <a:lnTo>
                                  <a:pt x="197" y="49"/>
                                </a:lnTo>
                                <a:lnTo>
                                  <a:pt x="161" y="49"/>
                                </a:lnTo>
                                <a:lnTo>
                                  <a:pt x="125" y="52"/>
                                </a:lnTo>
                                <a:lnTo>
                                  <a:pt x="93" y="56"/>
                                </a:lnTo>
                                <a:lnTo>
                                  <a:pt x="78" y="59"/>
                                </a:lnTo>
                                <a:lnTo>
                                  <a:pt x="65" y="63"/>
                                </a:lnTo>
                                <a:lnTo>
                                  <a:pt x="51" y="67"/>
                                </a:lnTo>
                                <a:lnTo>
                                  <a:pt x="40" y="72"/>
                                </a:lnTo>
                                <a:lnTo>
                                  <a:pt x="28" y="79"/>
                                </a:lnTo>
                                <a:lnTo>
                                  <a:pt x="17" y="84"/>
                                </a:lnTo>
                                <a:lnTo>
                                  <a:pt x="9" y="91"/>
                                </a:lnTo>
                                <a:lnTo>
                                  <a:pt x="0" y="99"/>
                                </a:lnTo>
                                <a:lnTo>
                                  <a:pt x="3" y="87"/>
                                </a:lnTo>
                                <a:lnTo>
                                  <a:pt x="7" y="76"/>
                                </a:lnTo>
                                <a:lnTo>
                                  <a:pt x="11" y="66"/>
                                </a:lnTo>
                                <a:lnTo>
                                  <a:pt x="18" y="56"/>
                                </a:lnTo>
                                <a:lnTo>
                                  <a:pt x="27" y="48"/>
                                </a:lnTo>
                                <a:lnTo>
                                  <a:pt x="35" y="39"/>
                                </a:lnTo>
                                <a:lnTo>
                                  <a:pt x="47" y="32"/>
                                </a:lnTo>
                                <a:lnTo>
                                  <a:pt x="58" y="25"/>
                                </a:lnTo>
                                <a:lnTo>
                                  <a:pt x="71" y="19"/>
                                </a:lnTo>
                                <a:lnTo>
                                  <a:pt x="85" y="14"/>
                                </a:lnTo>
                                <a:lnTo>
                                  <a:pt x="100" y="9"/>
                                </a:lnTo>
                                <a:lnTo>
                                  <a:pt x="116" y="7"/>
                                </a:lnTo>
                                <a:lnTo>
                                  <a:pt x="134" y="4"/>
                                </a:lnTo>
                                <a:lnTo>
                                  <a:pt x="151" y="1"/>
                                </a:lnTo>
                                <a:lnTo>
                                  <a:pt x="170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2" y="1"/>
                                </a:lnTo>
                                <a:lnTo>
                                  <a:pt x="277" y="4"/>
                                </a:lnTo>
                                <a:lnTo>
                                  <a:pt x="325" y="11"/>
                                </a:lnTo>
                                <a:lnTo>
                                  <a:pt x="374" y="21"/>
                                </a:lnTo>
                                <a:lnTo>
                                  <a:pt x="427" y="34"/>
                                </a:lnTo>
                                <a:lnTo>
                                  <a:pt x="480" y="49"/>
                                </a:lnTo>
                                <a:lnTo>
                                  <a:pt x="536" y="67"/>
                                </a:lnTo>
                                <a:lnTo>
                                  <a:pt x="591" y="87"/>
                                </a:lnTo>
                                <a:lnTo>
                                  <a:pt x="649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 noEditPoints="1"/>
                        </wps:cNvSpPr>
                        <wps:spPr bwMode="auto">
                          <a:xfrm>
                            <a:off x="1311" y="0"/>
                            <a:ext cx="2895" cy="3364"/>
                          </a:xfrm>
                          <a:custGeom>
                            <a:avLst/>
                            <a:gdLst>
                              <a:gd name="T0" fmla="*/ 2521 w 8684"/>
                              <a:gd name="T1" fmla="*/ 214 h 10093"/>
                              <a:gd name="T2" fmla="*/ 3533 w 8684"/>
                              <a:gd name="T3" fmla="*/ 6 h 10093"/>
                              <a:gd name="T4" fmla="*/ 4576 w 8684"/>
                              <a:gd name="T5" fmla="*/ 96 h 10093"/>
                              <a:gd name="T6" fmla="*/ 5600 w 8684"/>
                              <a:gd name="T7" fmla="*/ 469 h 10093"/>
                              <a:gd name="T8" fmla="*/ 6558 w 8684"/>
                              <a:gd name="T9" fmla="*/ 1110 h 10093"/>
                              <a:gd name="T10" fmla="*/ 7404 w 8684"/>
                              <a:gd name="T11" fmla="*/ 2001 h 10093"/>
                              <a:gd name="T12" fmla="*/ 8082 w 8684"/>
                              <a:gd name="T13" fmla="*/ 3116 h 10093"/>
                              <a:gd name="T14" fmla="*/ 8510 w 8684"/>
                              <a:gd name="T15" fmla="*/ 4321 h 10093"/>
                              <a:gd name="T16" fmla="*/ 8680 w 8684"/>
                              <a:gd name="T17" fmla="*/ 5541 h 10093"/>
                              <a:gd name="T18" fmla="*/ 8600 w 8684"/>
                              <a:gd name="T19" fmla="*/ 6722 h 10093"/>
                              <a:gd name="T20" fmla="*/ 8273 w 8684"/>
                              <a:gd name="T21" fmla="*/ 7808 h 10093"/>
                              <a:gd name="T22" fmla="*/ 7712 w 8684"/>
                              <a:gd name="T23" fmla="*/ 8748 h 10093"/>
                              <a:gd name="T24" fmla="*/ 6920 w 8684"/>
                              <a:gd name="T25" fmla="*/ 9486 h 10093"/>
                              <a:gd name="T26" fmla="*/ 5966 w 8684"/>
                              <a:gd name="T27" fmla="*/ 9946 h 10093"/>
                              <a:gd name="T28" fmla="*/ 4943 w 8684"/>
                              <a:gd name="T29" fmla="*/ 10093 h 10093"/>
                              <a:gd name="T30" fmla="*/ 3902 w 8684"/>
                              <a:gd name="T31" fmla="*/ 9944 h 10093"/>
                              <a:gd name="T32" fmla="*/ 2886 w 8684"/>
                              <a:gd name="T33" fmla="*/ 9516 h 10093"/>
                              <a:gd name="T34" fmla="*/ 1946 w 8684"/>
                              <a:gd name="T35" fmla="*/ 8824 h 10093"/>
                              <a:gd name="T36" fmla="*/ 1130 w 8684"/>
                              <a:gd name="T37" fmla="*/ 7886 h 10093"/>
                              <a:gd name="T38" fmla="*/ 497 w 8684"/>
                              <a:gd name="T39" fmla="*/ 6740 h 10093"/>
                              <a:gd name="T40" fmla="*/ 120 w 8684"/>
                              <a:gd name="T41" fmla="*/ 5527 h 10093"/>
                              <a:gd name="T42" fmla="*/ 0 w 8684"/>
                              <a:gd name="T43" fmla="*/ 4311 h 10093"/>
                              <a:gd name="T44" fmla="*/ 131 w 8684"/>
                              <a:gd name="T45" fmla="*/ 3145 h 10093"/>
                              <a:gd name="T46" fmla="*/ 504 w 8684"/>
                              <a:gd name="T47" fmla="*/ 2084 h 10093"/>
                              <a:gd name="T48" fmla="*/ 1113 w 8684"/>
                              <a:gd name="T49" fmla="*/ 1179 h 10093"/>
                              <a:gd name="T50" fmla="*/ 1953 w 8684"/>
                              <a:gd name="T51" fmla="*/ 874 h 10093"/>
                              <a:gd name="T52" fmla="*/ 2839 w 8684"/>
                              <a:gd name="T53" fmla="*/ 448 h 10093"/>
                              <a:gd name="T54" fmla="*/ 3790 w 8684"/>
                              <a:gd name="T55" fmla="*/ 315 h 10093"/>
                              <a:gd name="T56" fmla="*/ 4763 w 8684"/>
                              <a:gd name="T57" fmla="*/ 457 h 10093"/>
                              <a:gd name="T58" fmla="*/ 5708 w 8684"/>
                              <a:gd name="T59" fmla="*/ 860 h 10093"/>
                              <a:gd name="T60" fmla="*/ 6586 w 8684"/>
                              <a:gd name="T61" fmla="*/ 1510 h 10093"/>
                              <a:gd name="T62" fmla="*/ 7349 w 8684"/>
                              <a:gd name="T63" fmla="*/ 2390 h 10093"/>
                              <a:gd name="T64" fmla="*/ 7943 w 8684"/>
                              <a:gd name="T65" fmla="*/ 3461 h 10093"/>
                              <a:gd name="T66" fmla="*/ 8297 w 8684"/>
                              <a:gd name="T67" fmla="*/ 4595 h 10093"/>
                              <a:gd name="T68" fmla="*/ 8412 w 8684"/>
                              <a:gd name="T69" fmla="*/ 5731 h 10093"/>
                              <a:gd name="T70" fmla="*/ 8296 w 8684"/>
                              <a:gd name="T71" fmla="*/ 6818 h 10093"/>
                              <a:gd name="T72" fmla="*/ 7951 w 8684"/>
                              <a:gd name="T73" fmla="*/ 7809 h 10093"/>
                              <a:gd name="T74" fmla="*/ 7388 w 8684"/>
                              <a:gd name="T75" fmla="*/ 8650 h 10093"/>
                              <a:gd name="T76" fmla="*/ 6613 w 8684"/>
                              <a:gd name="T77" fmla="*/ 9292 h 10093"/>
                              <a:gd name="T78" fmla="*/ 5710 w 8684"/>
                              <a:gd name="T79" fmla="*/ 9659 h 10093"/>
                              <a:gd name="T80" fmla="*/ 4750 w 8684"/>
                              <a:gd name="T81" fmla="*/ 9736 h 10093"/>
                              <a:gd name="T82" fmla="*/ 3781 w 8684"/>
                              <a:gd name="T83" fmla="*/ 9540 h 10093"/>
                              <a:gd name="T84" fmla="*/ 2845 w 8684"/>
                              <a:gd name="T85" fmla="*/ 9087 h 10093"/>
                              <a:gd name="T86" fmla="*/ 1987 w 8684"/>
                              <a:gd name="T87" fmla="*/ 8390 h 10093"/>
                              <a:gd name="T88" fmla="*/ 1251 w 8684"/>
                              <a:gd name="T89" fmla="*/ 7466 h 10093"/>
                              <a:gd name="T90" fmla="*/ 702 w 8684"/>
                              <a:gd name="T91" fmla="*/ 6373 h 10093"/>
                              <a:gd name="T92" fmla="*/ 395 w 8684"/>
                              <a:gd name="T93" fmla="*/ 5234 h 10093"/>
                              <a:gd name="T94" fmla="*/ 328 w 8684"/>
                              <a:gd name="T95" fmla="*/ 4105 h 10093"/>
                              <a:gd name="T96" fmla="*/ 491 w 8684"/>
                              <a:gd name="T97" fmla="*/ 3031 h 10093"/>
                              <a:gd name="T98" fmla="*/ 879 w 8684"/>
                              <a:gd name="T99" fmla="*/ 2067 h 10093"/>
                              <a:gd name="T100" fmla="*/ 1487 w 8684"/>
                              <a:gd name="T101" fmla="*/ 1261 h 10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684" h="10093">
                                <a:moveTo>
                                  <a:pt x="1764" y="607"/>
                                </a:moveTo>
                                <a:lnTo>
                                  <a:pt x="1947" y="489"/>
                                </a:lnTo>
                                <a:lnTo>
                                  <a:pt x="2134" y="385"/>
                                </a:lnTo>
                                <a:lnTo>
                                  <a:pt x="2326" y="293"/>
                                </a:lnTo>
                                <a:lnTo>
                                  <a:pt x="2521" y="214"/>
                                </a:lnTo>
                                <a:lnTo>
                                  <a:pt x="2718" y="147"/>
                                </a:lnTo>
                                <a:lnTo>
                                  <a:pt x="2920" y="93"/>
                                </a:lnTo>
                                <a:lnTo>
                                  <a:pt x="3122" y="52"/>
                                </a:lnTo>
                                <a:lnTo>
                                  <a:pt x="3328" y="23"/>
                                </a:lnTo>
                                <a:lnTo>
                                  <a:pt x="3533" y="6"/>
                                </a:lnTo>
                                <a:lnTo>
                                  <a:pt x="3741" y="0"/>
                                </a:lnTo>
                                <a:lnTo>
                                  <a:pt x="3949" y="7"/>
                                </a:lnTo>
                                <a:lnTo>
                                  <a:pt x="4158" y="25"/>
                                </a:lnTo>
                                <a:lnTo>
                                  <a:pt x="4367" y="55"/>
                                </a:lnTo>
                                <a:lnTo>
                                  <a:pt x="4576" y="96"/>
                                </a:lnTo>
                                <a:lnTo>
                                  <a:pt x="4784" y="148"/>
                                </a:lnTo>
                                <a:lnTo>
                                  <a:pt x="4991" y="212"/>
                                </a:lnTo>
                                <a:lnTo>
                                  <a:pt x="5195" y="287"/>
                                </a:lnTo>
                                <a:lnTo>
                                  <a:pt x="5399" y="373"/>
                                </a:lnTo>
                                <a:lnTo>
                                  <a:pt x="5600" y="469"/>
                                </a:lnTo>
                                <a:lnTo>
                                  <a:pt x="5798" y="577"/>
                                </a:lnTo>
                                <a:lnTo>
                                  <a:pt x="5994" y="694"/>
                                </a:lnTo>
                                <a:lnTo>
                                  <a:pt x="6185" y="823"/>
                                </a:lnTo>
                                <a:lnTo>
                                  <a:pt x="6374" y="961"/>
                                </a:lnTo>
                                <a:lnTo>
                                  <a:pt x="6558" y="1110"/>
                                </a:lnTo>
                                <a:lnTo>
                                  <a:pt x="6738" y="1268"/>
                                </a:lnTo>
                                <a:lnTo>
                                  <a:pt x="6913" y="1437"/>
                                </a:lnTo>
                                <a:lnTo>
                                  <a:pt x="7081" y="1616"/>
                                </a:lnTo>
                                <a:lnTo>
                                  <a:pt x="7246" y="1803"/>
                                </a:lnTo>
                                <a:lnTo>
                                  <a:pt x="7404" y="2001"/>
                                </a:lnTo>
                                <a:lnTo>
                                  <a:pt x="7554" y="2209"/>
                                </a:lnTo>
                                <a:lnTo>
                                  <a:pt x="7699" y="2423"/>
                                </a:lnTo>
                                <a:lnTo>
                                  <a:pt x="7836" y="2650"/>
                                </a:lnTo>
                                <a:lnTo>
                                  <a:pt x="7964" y="2882"/>
                                </a:lnTo>
                                <a:lnTo>
                                  <a:pt x="8082" y="3116"/>
                                </a:lnTo>
                                <a:lnTo>
                                  <a:pt x="8189" y="3354"/>
                                </a:lnTo>
                                <a:lnTo>
                                  <a:pt x="8284" y="3593"/>
                                </a:lnTo>
                                <a:lnTo>
                                  <a:pt x="8370" y="3835"/>
                                </a:lnTo>
                                <a:lnTo>
                                  <a:pt x="8445" y="4078"/>
                                </a:lnTo>
                                <a:lnTo>
                                  <a:pt x="8510" y="4321"/>
                                </a:lnTo>
                                <a:lnTo>
                                  <a:pt x="8564" y="4566"/>
                                </a:lnTo>
                                <a:lnTo>
                                  <a:pt x="8609" y="4810"/>
                                </a:lnTo>
                                <a:lnTo>
                                  <a:pt x="8643" y="5055"/>
                                </a:lnTo>
                                <a:lnTo>
                                  <a:pt x="8667" y="5298"/>
                                </a:lnTo>
                                <a:lnTo>
                                  <a:pt x="8680" y="5541"/>
                                </a:lnTo>
                                <a:lnTo>
                                  <a:pt x="8684" y="5782"/>
                                </a:lnTo>
                                <a:lnTo>
                                  <a:pt x="8677" y="6021"/>
                                </a:lnTo>
                                <a:lnTo>
                                  <a:pt x="8661" y="6258"/>
                                </a:lnTo>
                                <a:lnTo>
                                  <a:pt x="8635" y="6491"/>
                                </a:lnTo>
                                <a:lnTo>
                                  <a:pt x="8600" y="6722"/>
                                </a:lnTo>
                                <a:lnTo>
                                  <a:pt x="8553" y="6948"/>
                                </a:lnTo>
                                <a:lnTo>
                                  <a:pt x="8498" y="7170"/>
                                </a:lnTo>
                                <a:lnTo>
                                  <a:pt x="8432" y="7388"/>
                                </a:lnTo>
                                <a:lnTo>
                                  <a:pt x="8358" y="7601"/>
                                </a:lnTo>
                                <a:lnTo>
                                  <a:pt x="8273" y="7808"/>
                                </a:lnTo>
                                <a:lnTo>
                                  <a:pt x="8180" y="8010"/>
                                </a:lnTo>
                                <a:lnTo>
                                  <a:pt x="8078" y="8205"/>
                                </a:lnTo>
                                <a:lnTo>
                                  <a:pt x="7965" y="8393"/>
                                </a:lnTo>
                                <a:lnTo>
                                  <a:pt x="7843" y="8574"/>
                                </a:lnTo>
                                <a:lnTo>
                                  <a:pt x="7712" y="8748"/>
                                </a:lnTo>
                                <a:lnTo>
                                  <a:pt x="7571" y="8913"/>
                                </a:lnTo>
                                <a:lnTo>
                                  <a:pt x="7422" y="9070"/>
                                </a:lnTo>
                                <a:lnTo>
                                  <a:pt x="7263" y="9219"/>
                                </a:lnTo>
                                <a:lnTo>
                                  <a:pt x="7095" y="9357"/>
                                </a:lnTo>
                                <a:lnTo>
                                  <a:pt x="6920" y="9486"/>
                                </a:lnTo>
                                <a:lnTo>
                                  <a:pt x="6737" y="9603"/>
                                </a:lnTo>
                                <a:lnTo>
                                  <a:pt x="6550" y="9708"/>
                                </a:lnTo>
                                <a:lnTo>
                                  <a:pt x="6358" y="9800"/>
                                </a:lnTo>
                                <a:lnTo>
                                  <a:pt x="6163" y="9879"/>
                                </a:lnTo>
                                <a:lnTo>
                                  <a:pt x="5966" y="9946"/>
                                </a:lnTo>
                                <a:lnTo>
                                  <a:pt x="5764" y="9999"/>
                                </a:lnTo>
                                <a:lnTo>
                                  <a:pt x="5562" y="10040"/>
                                </a:lnTo>
                                <a:lnTo>
                                  <a:pt x="5358" y="10070"/>
                                </a:lnTo>
                                <a:lnTo>
                                  <a:pt x="5151" y="10087"/>
                                </a:lnTo>
                                <a:lnTo>
                                  <a:pt x="4943" y="10093"/>
                                </a:lnTo>
                                <a:lnTo>
                                  <a:pt x="4735" y="10087"/>
                                </a:lnTo>
                                <a:lnTo>
                                  <a:pt x="4526" y="10069"/>
                                </a:lnTo>
                                <a:lnTo>
                                  <a:pt x="4317" y="10039"/>
                                </a:lnTo>
                                <a:lnTo>
                                  <a:pt x="4108" y="9997"/>
                                </a:lnTo>
                                <a:lnTo>
                                  <a:pt x="3902" y="9944"/>
                                </a:lnTo>
                                <a:lnTo>
                                  <a:pt x="3695" y="9881"/>
                                </a:lnTo>
                                <a:lnTo>
                                  <a:pt x="3489" y="9806"/>
                                </a:lnTo>
                                <a:lnTo>
                                  <a:pt x="3285" y="9719"/>
                                </a:lnTo>
                                <a:lnTo>
                                  <a:pt x="3084" y="9623"/>
                                </a:lnTo>
                                <a:lnTo>
                                  <a:pt x="2886" y="9516"/>
                                </a:lnTo>
                                <a:lnTo>
                                  <a:pt x="2690" y="9398"/>
                                </a:lnTo>
                                <a:lnTo>
                                  <a:pt x="2499" y="9270"/>
                                </a:lnTo>
                                <a:lnTo>
                                  <a:pt x="2310" y="9131"/>
                                </a:lnTo>
                                <a:lnTo>
                                  <a:pt x="2126" y="8983"/>
                                </a:lnTo>
                                <a:lnTo>
                                  <a:pt x="1946" y="8824"/>
                                </a:lnTo>
                                <a:lnTo>
                                  <a:pt x="1771" y="8656"/>
                                </a:lnTo>
                                <a:lnTo>
                                  <a:pt x="1603" y="8478"/>
                                </a:lnTo>
                                <a:lnTo>
                                  <a:pt x="1439" y="8290"/>
                                </a:lnTo>
                                <a:lnTo>
                                  <a:pt x="1280" y="8092"/>
                                </a:lnTo>
                                <a:lnTo>
                                  <a:pt x="1130" y="7886"/>
                                </a:lnTo>
                                <a:lnTo>
                                  <a:pt x="985" y="7669"/>
                                </a:lnTo>
                                <a:lnTo>
                                  <a:pt x="848" y="7443"/>
                                </a:lnTo>
                                <a:lnTo>
                                  <a:pt x="720" y="7211"/>
                                </a:lnTo>
                                <a:lnTo>
                                  <a:pt x="602" y="6976"/>
                                </a:lnTo>
                                <a:lnTo>
                                  <a:pt x="497" y="6740"/>
                                </a:lnTo>
                                <a:lnTo>
                                  <a:pt x="400" y="6500"/>
                                </a:lnTo>
                                <a:lnTo>
                                  <a:pt x="314" y="6258"/>
                                </a:lnTo>
                                <a:lnTo>
                                  <a:pt x="239" y="6015"/>
                                </a:lnTo>
                                <a:lnTo>
                                  <a:pt x="174" y="5772"/>
                                </a:lnTo>
                                <a:lnTo>
                                  <a:pt x="120" y="5527"/>
                                </a:lnTo>
                                <a:lnTo>
                                  <a:pt x="76" y="5282"/>
                                </a:lnTo>
                                <a:lnTo>
                                  <a:pt x="42" y="5038"/>
                                </a:lnTo>
                                <a:lnTo>
                                  <a:pt x="18" y="4795"/>
                                </a:lnTo>
                                <a:lnTo>
                                  <a:pt x="4" y="4551"/>
                                </a:lnTo>
                                <a:lnTo>
                                  <a:pt x="0" y="4311"/>
                                </a:lnTo>
                                <a:lnTo>
                                  <a:pt x="7" y="4072"/>
                                </a:lnTo>
                                <a:lnTo>
                                  <a:pt x="22" y="3836"/>
                                </a:lnTo>
                                <a:lnTo>
                                  <a:pt x="49" y="3601"/>
                                </a:lnTo>
                                <a:lnTo>
                                  <a:pt x="86" y="3372"/>
                                </a:lnTo>
                                <a:lnTo>
                                  <a:pt x="131" y="3145"/>
                                </a:lnTo>
                                <a:lnTo>
                                  <a:pt x="187" y="2923"/>
                                </a:lnTo>
                                <a:lnTo>
                                  <a:pt x="252" y="2705"/>
                                </a:lnTo>
                                <a:lnTo>
                                  <a:pt x="326" y="2493"/>
                                </a:lnTo>
                                <a:lnTo>
                                  <a:pt x="411" y="2285"/>
                                </a:lnTo>
                                <a:lnTo>
                                  <a:pt x="504" y="2084"/>
                                </a:lnTo>
                                <a:lnTo>
                                  <a:pt x="608" y="1889"/>
                                </a:lnTo>
                                <a:lnTo>
                                  <a:pt x="720" y="1700"/>
                                </a:lnTo>
                                <a:lnTo>
                                  <a:pt x="841" y="1519"/>
                                </a:lnTo>
                                <a:lnTo>
                                  <a:pt x="972" y="1345"/>
                                </a:lnTo>
                                <a:lnTo>
                                  <a:pt x="1113" y="1179"/>
                                </a:lnTo>
                                <a:lnTo>
                                  <a:pt x="1262" y="1022"/>
                                </a:lnTo>
                                <a:lnTo>
                                  <a:pt x="1421" y="874"/>
                                </a:lnTo>
                                <a:lnTo>
                                  <a:pt x="1588" y="735"/>
                                </a:lnTo>
                                <a:lnTo>
                                  <a:pt x="1764" y="607"/>
                                </a:lnTo>
                                <a:close/>
                                <a:moveTo>
                                  <a:pt x="1953" y="874"/>
                                </a:moveTo>
                                <a:lnTo>
                                  <a:pt x="2123" y="765"/>
                                </a:lnTo>
                                <a:lnTo>
                                  <a:pt x="2298" y="669"/>
                                </a:lnTo>
                                <a:lnTo>
                                  <a:pt x="2475" y="584"/>
                                </a:lnTo>
                                <a:lnTo>
                                  <a:pt x="2656" y="510"/>
                                </a:lnTo>
                                <a:lnTo>
                                  <a:pt x="2839" y="448"/>
                                </a:lnTo>
                                <a:lnTo>
                                  <a:pt x="3026" y="399"/>
                                </a:lnTo>
                                <a:lnTo>
                                  <a:pt x="3215" y="361"/>
                                </a:lnTo>
                                <a:lnTo>
                                  <a:pt x="3406" y="335"/>
                                </a:lnTo>
                                <a:lnTo>
                                  <a:pt x="3598" y="320"/>
                                </a:lnTo>
                                <a:lnTo>
                                  <a:pt x="3790" y="315"/>
                                </a:lnTo>
                                <a:lnTo>
                                  <a:pt x="3985" y="321"/>
                                </a:lnTo>
                                <a:lnTo>
                                  <a:pt x="4180" y="339"/>
                                </a:lnTo>
                                <a:lnTo>
                                  <a:pt x="4374" y="368"/>
                                </a:lnTo>
                                <a:lnTo>
                                  <a:pt x="4569" y="407"/>
                                </a:lnTo>
                                <a:lnTo>
                                  <a:pt x="4763" y="457"/>
                                </a:lnTo>
                                <a:lnTo>
                                  <a:pt x="4954" y="518"/>
                                </a:lnTo>
                                <a:lnTo>
                                  <a:pt x="5145" y="588"/>
                                </a:lnTo>
                                <a:lnTo>
                                  <a:pt x="5335" y="669"/>
                                </a:lnTo>
                                <a:lnTo>
                                  <a:pt x="5522" y="759"/>
                                </a:lnTo>
                                <a:lnTo>
                                  <a:pt x="5708" y="860"/>
                                </a:lnTo>
                                <a:lnTo>
                                  <a:pt x="5891" y="971"/>
                                </a:lnTo>
                                <a:lnTo>
                                  <a:pt x="6070" y="1092"/>
                                </a:lnTo>
                                <a:lnTo>
                                  <a:pt x="6246" y="1222"/>
                                </a:lnTo>
                                <a:lnTo>
                                  <a:pt x="6417" y="1360"/>
                                </a:lnTo>
                                <a:lnTo>
                                  <a:pt x="6586" y="1510"/>
                                </a:lnTo>
                                <a:lnTo>
                                  <a:pt x="6749" y="1667"/>
                                </a:lnTo>
                                <a:lnTo>
                                  <a:pt x="6907" y="1835"/>
                                </a:lnTo>
                                <a:lnTo>
                                  <a:pt x="7060" y="2011"/>
                                </a:lnTo>
                                <a:lnTo>
                                  <a:pt x="7208" y="2196"/>
                                </a:lnTo>
                                <a:lnTo>
                                  <a:pt x="7349" y="2390"/>
                                </a:lnTo>
                                <a:lnTo>
                                  <a:pt x="7484" y="2592"/>
                                </a:lnTo>
                                <a:lnTo>
                                  <a:pt x="7613" y="2802"/>
                                </a:lnTo>
                                <a:lnTo>
                                  <a:pt x="7733" y="3019"/>
                                </a:lnTo>
                                <a:lnTo>
                                  <a:pt x="7843" y="3239"/>
                                </a:lnTo>
                                <a:lnTo>
                                  <a:pt x="7943" y="3461"/>
                                </a:lnTo>
                                <a:lnTo>
                                  <a:pt x="8034" y="3685"/>
                                </a:lnTo>
                                <a:lnTo>
                                  <a:pt x="8114" y="3911"/>
                                </a:lnTo>
                                <a:lnTo>
                                  <a:pt x="8185" y="4139"/>
                                </a:lnTo>
                                <a:lnTo>
                                  <a:pt x="8246" y="4366"/>
                                </a:lnTo>
                                <a:lnTo>
                                  <a:pt x="8297" y="4595"/>
                                </a:lnTo>
                                <a:lnTo>
                                  <a:pt x="8339" y="4823"/>
                                </a:lnTo>
                                <a:lnTo>
                                  <a:pt x="8372" y="5052"/>
                                </a:lnTo>
                                <a:lnTo>
                                  <a:pt x="8396" y="5280"/>
                                </a:lnTo>
                                <a:lnTo>
                                  <a:pt x="8408" y="5506"/>
                                </a:lnTo>
                                <a:lnTo>
                                  <a:pt x="8412" y="5731"/>
                                </a:lnTo>
                                <a:lnTo>
                                  <a:pt x="8408" y="5954"/>
                                </a:lnTo>
                                <a:lnTo>
                                  <a:pt x="8393" y="6175"/>
                                </a:lnTo>
                                <a:lnTo>
                                  <a:pt x="8370" y="6392"/>
                                </a:lnTo>
                                <a:lnTo>
                                  <a:pt x="8336" y="6607"/>
                                </a:lnTo>
                                <a:lnTo>
                                  <a:pt x="8296" y="6818"/>
                                </a:lnTo>
                                <a:lnTo>
                                  <a:pt x="8244" y="7026"/>
                                </a:lnTo>
                                <a:lnTo>
                                  <a:pt x="8185" y="7229"/>
                                </a:lnTo>
                                <a:lnTo>
                                  <a:pt x="8116" y="7427"/>
                                </a:lnTo>
                                <a:lnTo>
                                  <a:pt x="8038" y="7621"/>
                                </a:lnTo>
                                <a:lnTo>
                                  <a:pt x="7951" y="7809"/>
                                </a:lnTo>
                                <a:lnTo>
                                  <a:pt x="7855" y="7990"/>
                                </a:lnTo>
                                <a:lnTo>
                                  <a:pt x="7751" y="8165"/>
                                </a:lnTo>
                                <a:lnTo>
                                  <a:pt x="7639" y="8335"/>
                                </a:lnTo>
                                <a:lnTo>
                                  <a:pt x="7518" y="8496"/>
                                </a:lnTo>
                                <a:lnTo>
                                  <a:pt x="7388" y="8650"/>
                                </a:lnTo>
                                <a:lnTo>
                                  <a:pt x="7249" y="8796"/>
                                </a:lnTo>
                                <a:lnTo>
                                  <a:pt x="7103" y="8935"/>
                                </a:lnTo>
                                <a:lnTo>
                                  <a:pt x="6946" y="9063"/>
                                </a:lnTo>
                                <a:lnTo>
                                  <a:pt x="6783" y="9184"/>
                                </a:lnTo>
                                <a:lnTo>
                                  <a:pt x="6613" y="9292"/>
                                </a:lnTo>
                                <a:lnTo>
                                  <a:pt x="6438" y="9390"/>
                                </a:lnTo>
                                <a:lnTo>
                                  <a:pt x="6261" y="9475"/>
                                </a:lnTo>
                                <a:lnTo>
                                  <a:pt x="6080" y="9547"/>
                                </a:lnTo>
                                <a:lnTo>
                                  <a:pt x="5895" y="9609"/>
                                </a:lnTo>
                                <a:lnTo>
                                  <a:pt x="5710" y="9659"/>
                                </a:lnTo>
                                <a:lnTo>
                                  <a:pt x="5521" y="9697"/>
                                </a:lnTo>
                                <a:lnTo>
                                  <a:pt x="5330" y="9724"/>
                                </a:lnTo>
                                <a:lnTo>
                                  <a:pt x="5138" y="9739"/>
                                </a:lnTo>
                                <a:lnTo>
                                  <a:pt x="4944" y="9743"/>
                                </a:lnTo>
                                <a:lnTo>
                                  <a:pt x="4750" y="9736"/>
                                </a:lnTo>
                                <a:lnTo>
                                  <a:pt x="4556" y="9718"/>
                                </a:lnTo>
                                <a:lnTo>
                                  <a:pt x="4362" y="9690"/>
                                </a:lnTo>
                                <a:lnTo>
                                  <a:pt x="4168" y="9650"/>
                                </a:lnTo>
                                <a:lnTo>
                                  <a:pt x="3973" y="9601"/>
                                </a:lnTo>
                                <a:lnTo>
                                  <a:pt x="3781" y="9540"/>
                                </a:lnTo>
                                <a:lnTo>
                                  <a:pt x="3589" y="9471"/>
                                </a:lnTo>
                                <a:lnTo>
                                  <a:pt x="3399" y="9389"/>
                                </a:lnTo>
                                <a:lnTo>
                                  <a:pt x="3212" y="9298"/>
                                </a:lnTo>
                                <a:lnTo>
                                  <a:pt x="3028" y="9198"/>
                                </a:lnTo>
                                <a:lnTo>
                                  <a:pt x="2845" y="9087"/>
                                </a:lnTo>
                                <a:lnTo>
                                  <a:pt x="2665" y="8966"/>
                                </a:lnTo>
                                <a:lnTo>
                                  <a:pt x="2490" y="8837"/>
                                </a:lnTo>
                                <a:lnTo>
                                  <a:pt x="2317" y="8697"/>
                                </a:lnTo>
                                <a:lnTo>
                                  <a:pt x="2150" y="8549"/>
                                </a:lnTo>
                                <a:lnTo>
                                  <a:pt x="1987" y="8390"/>
                                </a:lnTo>
                                <a:lnTo>
                                  <a:pt x="1829" y="8223"/>
                                </a:lnTo>
                                <a:lnTo>
                                  <a:pt x="1676" y="8047"/>
                                </a:lnTo>
                                <a:lnTo>
                                  <a:pt x="1528" y="7861"/>
                                </a:lnTo>
                                <a:lnTo>
                                  <a:pt x="1386" y="7668"/>
                                </a:lnTo>
                                <a:lnTo>
                                  <a:pt x="1251" y="7466"/>
                                </a:lnTo>
                                <a:lnTo>
                                  <a:pt x="1123" y="7255"/>
                                </a:lnTo>
                                <a:lnTo>
                                  <a:pt x="1003" y="7039"/>
                                </a:lnTo>
                                <a:lnTo>
                                  <a:pt x="892" y="6819"/>
                                </a:lnTo>
                                <a:lnTo>
                                  <a:pt x="792" y="6596"/>
                                </a:lnTo>
                                <a:lnTo>
                                  <a:pt x="702" y="6373"/>
                                </a:lnTo>
                                <a:lnTo>
                                  <a:pt x="622" y="6146"/>
                                </a:lnTo>
                                <a:lnTo>
                                  <a:pt x="550" y="5920"/>
                                </a:lnTo>
                                <a:lnTo>
                                  <a:pt x="490" y="5691"/>
                                </a:lnTo>
                                <a:lnTo>
                                  <a:pt x="438" y="5463"/>
                                </a:lnTo>
                                <a:lnTo>
                                  <a:pt x="395" y="5234"/>
                                </a:lnTo>
                                <a:lnTo>
                                  <a:pt x="363" y="5007"/>
                                </a:lnTo>
                                <a:lnTo>
                                  <a:pt x="340" y="4779"/>
                                </a:lnTo>
                                <a:lnTo>
                                  <a:pt x="326" y="4551"/>
                                </a:lnTo>
                                <a:lnTo>
                                  <a:pt x="322" y="4327"/>
                                </a:lnTo>
                                <a:lnTo>
                                  <a:pt x="328" y="4105"/>
                                </a:lnTo>
                                <a:lnTo>
                                  <a:pt x="342" y="3883"/>
                                </a:lnTo>
                                <a:lnTo>
                                  <a:pt x="366" y="3665"/>
                                </a:lnTo>
                                <a:lnTo>
                                  <a:pt x="398" y="3450"/>
                                </a:lnTo>
                                <a:lnTo>
                                  <a:pt x="440" y="3239"/>
                                </a:lnTo>
                                <a:lnTo>
                                  <a:pt x="491" y="3031"/>
                                </a:lnTo>
                                <a:lnTo>
                                  <a:pt x="552" y="2828"/>
                                </a:lnTo>
                                <a:lnTo>
                                  <a:pt x="620" y="2630"/>
                                </a:lnTo>
                                <a:lnTo>
                                  <a:pt x="698" y="2436"/>
                                </a:lnTo>
                                <a:lnTo>
                                  <a:pt x="784" y="2250"/>
                                </a:lnTo>
                                <a:lnTo>
                                  <a:pt x="879" y="2067"/>
                                </a:lnTo>
                                <a:lnTo>
                                  <a:pt x="983" y="1892"/>
                                </a:lnTo>
                                <a:lnTo>
                                  <a:pt x="1096" y="1724"/>
                                </a:lnTo>
                                <a:lnTo>
                                  <a:pt x="1218" y="1561"/>
                                </a:lnTo>
                                <a:lnTo>
                                  <a:pt x="1348" y="1407"/>
                                </a:lnTo>
                                <a:lnTo>
                                  <a:pt x="1487" y="1261"/>
                                </a:lnTo>
                                <a:lnTo>
                                  <a:pt x="1634" y="1124"/>
                                </a:lnTo>
                                <a:lnTo>
                                  <a:pt x="1790" y="994"/>
                                </a:lnTo>
                                <a:lnTo>
                                  <a:pt x="1953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419" y="181"/>
                            <a:ext cx="2568" cy="3067"/>
                          </a:xfrm>
                          <a:custGeom>
                            <a:avLst/>
                            <a:gdLst>
                              <a:gd name="T0" fmla="*/ 1084 w 7704"/>
                              <a:gd name="T1" fmla="*/ 798 h 9199"/>
                              <a:gd name="T2" fmla="*/ 726 w 7704"/>
                              <a:gd name="T3" fmla="*/ 1246 h 9199"/>
                              <a:gd name="T4" fmla="*/ 439 w 7704"/>
                              <a:gd name="T5" fmla="*/ 1751 h 9199"/>
                              <a:gd name="T6" fmla="*/ 222 w 7704"/>
                              <a:gd name="T7" fmla="*/ 2304 h 9199"/>
                              <a:gd name="T8" fmla="*/ 77 w 7704"/>
                              <a:gd name="T9" fmla="*/ 2893 h 9199"/>
                              <a:gd name="T10" fmla="*/ 7 w 7704"/>
                              <a:gd name="T11" fmla="*/ 3511 h 9199"/>
                              <a:gd name="T12" fmla="*/ 11 w 7704"/>
                              <a:gd name="T13" fmla="*/ 4149 h 9199"/>
                              <a:gd name="T14" fmla="*/ 91 w 7704"/>
                              <a:gd name="T15" fmla="*/ 4798 h 9199"/>
                              <a:gd name="T16" fmla="*/ 247 w 7704"/>
                              <a:gd name="T17" fmla="*/ 5447 h 9199"/>
                              <a:gd name="T18" fmla="*/ 484 w 7704"/>
                              <a:gd name="T19" fmla="*/ 6087 h 9199"/>
                              <a:gd name="T20" fmla="*/ 799 w 7704"/>
                              <a:gd name="T21" fmla="*/ 6711 h 9199"/>
                              <a:gd name="T22" fmla="*/ 1082 w 7704"/>
                              <a:gd name="T23" fmla="*/ 7152 h 9199"/>
                              <a:gd name="T24" fmla="*/ 1394 w 7704"/>
                              <a:gd name="T25" fmla="*/ 7554 h 9199"/>
                              <a:gd name="T26" fmla="*/ 1732 w 7704"/>
                              <a:gd name="T27" fmla="*/ 7914 h 9199"/>
                              <a:gd name="T28" fmla="*/ 2090 w 7704"/>
                              <a:gd name="T29" fmla="*/ 8234 h 9199"/>
                              <a:gd name="T30" fmla="*/ 2469 w 7704"/>
                              <a:gd name="T31" fmla="*/ 8508 h 9199"/>
                              <a:gd name="T32" fmla="*/ 2860 w 7704"/>
                              <a:gd name="T33" fmla="*/ 8740 h 9199"/>
                              <a:gd name="T34" fmla="*/ 3264 w 7704"/>
                              <a:gd name="T35" fmla="*/ 8925 h 9199"/>
                              <a:gd name="T36" fmla="*/ 3675 w 7704"/>
                              <a:gd name="T37" fmla="*/ 9064 h 9199"/>
                              <a:gd name="T38" fmla="*/ 4091 w 7704"/>
                              <a:gd name="T39" fmla="*/ 9154 h 9199"/>
                              <a:gd name="T40" fmla="*/ 4508 w 7704"/>
                              <a:gd name="T41" fmla="*/ 9197 h 9199"/>
                              <a:gd name="T42" fmla="*/ 5051 w 7704"/>
                              <a:gd name="T43" fmla="*/ 9137 h 9199"/>
                              <a:gd name="T44" fmla="*/ 5764 w 7704"/>
                              <a:gd name="T45" fmla="*/ 8894 h 9199"/>
                              <a:gd name="T46" fmla="*/ 6352 w 7704"/>
                              <a:gd name="T47" fmla="*/ 8559 h 9199"/>
                              <a:gd name="T48" fmla="*/ 6822 w 7704"/>
                              <a:gd name="T49" fmla="*/ 8145 h 9199"/>
                              <a:gd name="T50" fmla="*/ 7182 w 7704"/>
                              <a:gd name="T51" fmla="*/ 7662 h 9199"/>
                              <a:gd name="T52" fmla="*/ 7443 w 7704"/>
                              <a:gd name="T53" fmla="*/ 7127 h 9199"/>
                              <a:gd name="T54" fmla="*/ 7609 w 7704"/>
                              <a:gd name="T55" fmla="*/ 6547 h 9199"/>
                              <a:gd name="T56" fmla="*/ 7692 w 7704"/>
                              <a:gd name="T57" fmla="*/ 5937 h 9199"/>
                              <a:gd name="T58" fmla="*/ 7699 w 7704"/>
                              <a:gd name="T59" fmla="*/ 5310 h 9199"/>
                              <a:gd name="T60" fmla="*/ 7638 w 7704"/>
                              <a:gd name="T61" fmla="*/ 4675 h 9199"/>
                              <a:gd name="T62" fmla="*/ 7519 w 7704"/>
                              <a:gd name="T63" fmla="*/ 4047 h 9199"/>
                              <a:gd name="T64" fmla="*/ 7302 w 7704"/>
                              <a:gd name="T65" fmla="*/ 3312 h 9199"/>
                              <a:gd name="T66" fmla="*/ 6973 w 7704"/>
                              <a:gd name="T67" fmla="*/ 2568 h 9199"/>
                              <a:gd name="T68" fmla="*/ 6558 w 7704"/>
                              <a:gd name="T69" fmla="*/ 1894 h 9199"/>
                              <a:gd name="T70" fmla="*/ 6065 w 7704"/>
                              <a:gd name="T71" fmla="*/ 1303 h 9199"/>
                              <a:gd name="T72" fmla="*/ 5508 w 7704"/>
                              <a:gd name="T73" fmla="*/ 805 h 9199"/>
                              <a:gd name="T74" fmla="*/ 4895 w 7704"/>
                              <a:gd name="T75" fmla="*/ 416 h 9199"/>
                              <a:gd name="T76" fmla="*/ 4236 w 7704"/>
                              <a:gd name="T77" fmla="*/ 147 h 9199"/>
                              <a:gd name="T78" fmla="*/ 3544 w 7704"/>
                              <a:gd name="T79" fmla="*/ 13 h 9199"/>
                              <a:gd name="T80" fmla="*/ 2826 w 7704"/>
                              <a:gd name="T81" fmla="*/ 24 h 9199"/>
                              <a:gd name="T82" fmla="*/ 2095 w 7704"/>
                              <a:gd name="T83" fmla="*/ 194 h 9199"/>
                              <a:gd name="T84" fmla="*/ 1362 w 7704"/>
                              <a:gd name="T85" fmla="*/ 535 h 9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704" h="9199">
                                <a:moveTo>
                                  <a:pt x="1362" y="535"/>
                                </a:moveTo>
                                <a:lnTo>
                                  <a:pt x="1218" y="664"/>
                                </a:lnTo>
                                <a:lnTo>
                                  <a:pt x="1084" y="798"/>
                                </a:lnTo>
                                <a:lnTo>
                                  <a:pt x="956" y="941"/>
                                </a:lnTo>
                                <a:lnTo>
                                  <a:pt x="838" y="1091"/>
                                </a:lnTo>
                                <a:lnTo>
                                  <a:pt x="726" y="1246"/>
                                </a:lnTo>
                                <a:lnTo>
                                  <a:pt x="623" y="1409"/>
                                </a:lnTo>
                                <a:lnTo>
                                  <a:pt x="526" y="1577"/>
                                </a:lnTo>
                                <a:lnTo>
                                  <a:pt x="439" y="1751"/>
                                </a:lnTo>
                                <a:lnTo>
                                  <a:pt x="358" y="1930"/>
                                </a:lnTo>
                                <a:lnTo>
                                  <a:pt x="285" y="2114"/>
                                </a:lnTo>
                                <a:lnTo>
                                  <a:pt x="222" y="2304"/>
                                </a:lnTo>
                                <a:lnTo>
                                  <a:pt x="166" y="2496"/>
                                </a:lnTo>
                                <a:lnTo>
                                  <a:pt x="116" y="2693"/>
                                </a:lnTo>
                                <a:lnTo>
                                  <a:pt x="77" y="2893"/>
                                </a:lnTo>
                                <a:lnTo>
                                  <a:pt x="45" y="3097"/>
                                </a:lnTo>
                                <a:lnTo>
                                  <a:pt x="22" y="3302"/>
                                </a:lnTo>
                                <a:lnTo>
                                  <a:pt x="7" y="3511"/>
                                </a:lnTo>
                                <a:lnTo>
                                  <a:pt x="0" y="3722"/>
                                </a:lnTo>
                                <a:lnTo>
                                  <a:pt x="1" y="3935"/>
                                </a:lnTo>
                                <a:lnTo>
                                  <a:pt x="11" y="4149"/>
                                </a:lnTo>
                                <a:lnTo>
                                  <a:pt x="29" y="4365"/>
                                </a:lnTo>
                                <a:lnTo>
                                  <a:pt x="56" y="4580"/>
                                </a:lnTo>
                                <a:lnTo>
                                  <a:pt x="91" y="4798"/>
                                </a:lnTo>
                                <a:lnTo>
                                  <a:pt x="135" y="5014"/>
                                </a:lnTo>
                                <a:lnTo>
                                  <a:pt x="187" y="5231"/>
                                </a:lnTo>
                                <a:lnTo>
                                  <a:pt x="247" y="5447"/>
                                </a:lnTo>
                                <a:lnTo>
                                  <a:pt x="318" y="5662"/>
                                </a:lnTo>
                                <a:lnTo>
                                  <a:pt x="396" y="5875"/>
                                </a:lnTo>
                                <a:lnTo>
                                  <a:pt x="484" y="6087"/>
                                </a:lnTo>
                                <a:lnTo>
                                  <a:pt x="579" y="6298"/>
                                </a:lnTo>
                                <a:lnTo>
                                  <a:pt x="685" y="6506"/>
                                </a:lnTo>
                                <a:lnTo>
                                  <a:pt x="799" y="6711"/>
                                </a:lnTo>
                                <a:lnTo>
                                  <a:pt x="890" y="6862"/>
                                </a:lnTo>
                                <a:lnTo>
                                  <a:pt x="984" y="7009"/>
                                </a:lnTo>
                                <a:lnTo>
                                  <a:pt x="1082" y="7152"/>
                                </a:lnTo>
                                <a:lnTo>
                                  <a:pt x="1183" y="7291"/>
                                </a:lnTo>
                                <a:lnTo>
                                  <a:pt x="1287" y="7425"/>
                                </a:lnTo>
                                <a:lnTo>
                                  <a:pt x="1394" y="7554"/>
                                </a:lnTo>
                                <a:lnTo>
                                  <a:pt x="1504" y="7678"/>
                                </a:lnTo>
                                <a:lnTo>
                                  <a:pt x="1616" y="7798"/>
                                </a:lnTo>
                                <a:lnTo>
                                  <a:pt x="1732" y="7914"/>
                                </a:lnTo>
                                <a:lnTo>
                                  <a:pt x="1848" y="8026"/>
                                </a:lnTo>
                                <a:lnTo>
                                  <a:pt x="1969" y="8132"/>
                                </a:lnTo>
                                <a:lnTo>
                                  <a:pt x="2090" y="8234"/>
                                </a:lnTo>
                                <a:lnTo>
                                  <a:pt x="2214" y="8330"/>
                                </a:lnTo>
                                <a:lnTo>
                                  <a:pt x="2341" y="8422"/>
                                </a:lnTo>
                                <a:lnTo>
                                  <a:pt x="2469" y="8508"/>
                                </a:lnTo>
                                <a:lnTo>
                                  <a:pt x="2597" y="8590"/>
                                </a:lnTo>
                                <a:lnTo>
                                  <a:pt x="2728" y="8668"/>
                                </a:lnTo>
                                <a:lnTo>
                                  <a:pt x="2860" y="8740"/>
                                </a:lnTo>
                                <a:lnTo>
                                  <a:pt x="2994" y="8806"/>
                                </a:lnTo>
                                <a:lnTo>
                                  <a:pt x="3129" y="8869"/>
                                </a:lnTo>
                                <a:lnTo>
                                  <a:pt x="3264" y="8925"/>
                                </a:lnTo>
                                <a:lnTo>
                                  <a:pt x="3400" y="8976"/>
                                </a:lnTo>
                                <a:lnTo>
                                  <a:pt x="3538" y="9023"/>
                                </a:lnTo>
                                <a:lnTo>
                                  <a:pt x="3675" y="9064"/>
                                </a:lnTo>
                                <a:lnTo>
                                  <a:pt x="3814" y="9099"/>
                                </a:lnTo>
                                <a:lnTo>
                                  <a:pt x="3952" y="9130"/>
                                </a:lnTo>
                                <a:lnTo>
                                  <a:pt x="4091" y="9154"/>
                                </a:lnTo>
                                <a:lnTo>
                                  <a:pt x="4230" y="9174"/>
                                </a:lnTo>
                                <a:lnTo>
                                  <a:pt x="4368" y="9188"/>
                                </a:lnTo>
                                <a:lnTo>
                                  <a:pt x="4508" y="9197"/>
                                </a:lnTo>
                                <a:lnTo>
                                  <a:pt x="4646" y="9199"/>
                                </a:lnTo>
                                <a:lnTo>
                                  <a:pt x="4783" y="9197"/>
                                </a:lnTo>
                                <a:lnTo>
                                  <a:pt x="5051" y="9137"/>
                                </a:lnTo>
                                <a:lnTo>
                                  <a:pt x="5304" y="9067"/>
                                </a:lnTo>
                                <a:lnTo>
                                  <a:pt x="5542" y="8986"/>
                                </a:lnTo>
                                <a:lnTo>
                                  <a:pt x="5764" y="8894"/>
                                </a:lnTo>
                                <a:lnTo>
                                  <a:pt x="5974" y="8792"/>
                                </a:lnTo>
                                <a:lnTo>
                                  <a:pt x="6169" y="8681"/>
                                </a:lnTo>
                                <a:lnTo>
                                  <a:pt x="6352" y="8559"/>
                                </a:lnTo>
                                <a:lnTo>
                                  <a:pt x="6521" y="8429"/>
                                </a:lnTo>
                                <a:lnTo>
                                  <a:pt x="6679" y="8290"/>
                                </a:lnTo>
                                <a:lnTo>
                                  <a:pt x="6822" y="8145"/>
                                </a:lnTo>
                                <a:lnTo>
                                  <a:pt x="6954" y="7991"/>
                                </a:lnTo>
                                <a:lnTo>
                                  <a:pt x="7074" y="7831"/>
                                </a:lnTo>
                                <a:lnTo>
                                  <a:pt x="7182" y="7662"/>
                                </a:lnTo>
                                <a:lnTo>
                                  <a:pt x="7279" y="7490"/>
                                </a:lnTo>
                                <a:lnTo>
                                  <a:pt x="7367" y="7310"/>
                                </a:lnTo>
                                <a:lnTo>
                                  <a:pt x="7443" y="7127"/>
                                </a:lnTo>
                                <a:lnTo>
                                  <a:pt x="7507" y="6937"/>
                                </a:lnTo>
                                <a:lnTo>
                                  <a:pt x="7564" y="6745"/>
                                </a:lnTo>
                                <a:lnTo>
                                  <a:pt x="7609" y="6547"/>
                                </a:lnTo>
                                <a:lnTo>
                                  <a:pt x="7645" y="6346"/>
                                </a:lnTo>
                                <a:lnTo>
                                  <a:pt x="7673" y="6144"/>
                                </a:lnTo>
                                <a:lnTo>
                                  <a:pt x="7692" y="5937"/>
                                </a:lnTo>
                                <a:lnTo>
                                  <a:pt x="7703" y="5730"/>
                                </a:lnTo>
                                <a:lnTo>
                                  <a:pt x="7704" y="5520"/>
                                </a:lnTo>
                                <a:lnTo>
                                  <a:pt x="7699" y="5310"/>
                                </a:lnTo>
                                <a:lnTo>
                                  <a:pt x="7686" y="5098"/>
                                </a:lnTo>
                                <a:lnTo>
                                  <a:pt x="7665" y="4887"/>
                                </a:lnTo>
                                <a:lnTo>
                                  <a:pt x="7638" y="4675"/>
                                </a:lnTo>
                                <a:lnTo>
                                  <a:pt x="7604" y="4464"/>
                                </a:lnTo>
                                <a:lnTo>
                                  <a:pt x="7565" y="4255"/>
                                </a:lnTo>
                                <a:lnTo>
                                  <a:pt x="7519" y="4047"/>
                                </a:lnTo>
                                <a:lnTo>
                                  <a:pt x="7467" y="3841"/>
                                </a:lnTo>
                                <a:lnTo>
                                  <a:pt x="7391" y="3573"/>
                                </a:lnTo>
                                <a:lnTo>
                                  <a:pt x="7302" y="3312"/>
                                </a:lnTo>
                                <a:lnTo>
                                  <a:pt x="7202" y="3057"/>
                                </a:lnTo>
                                <a:lnTo>
                                  <a:pt x="7092" y="2810"/>
                                </a:lnTo>
                                <a:lnTo>
                                  <a:pt x="6973" y="2568"/>
                                </a:lnTo>
                                <a:lnTo>
                                  <a:pt x="6843" y="2335"/>
                                </a:lnTo>
                                <a:lnTo>
                                  <a:pt x="6704" y="2110"/>
                                </a:lnTo>
                                <a:lnTo>
                                  <a:pt x="6558" y="1894"/>
                                </a:lnTo>
                                <a:lnTo>
                                  <a:pt x="6401" y="1687"/>
                                </a:lnTo>
                                <a:lnTo>
                                  <a:pt x="6237" y="1489"/>
                                </a:lnTo>
                                <a:lnTo>
                                  <a:pt x="6065" y="1303"/>
                                </a:lnTo>
                                <a:lnTo>
                                  <a:pt x="5886" y="1124"/>
                                </a:lnTo>
                                <a:lnTo>
                                  <a:pt x="5701" y="959"/>
                                </a:lnTo>
                                <a:lnTo>
                                  <a:pt x="5508" y="805"/>
                                </a:lnTo>
                                <a:lnTo>
                                  <a:pt x="5310" y="664"/>
                                </a:lnTo>
                                <a:lnTo>
                                  <a:pt x="5104" y="533"/>
                                </a:lnTo>
                                <a:lnTo>
                                  <a:pt x="4895" y="416"/>
                                </a:lnTo>
                                <a:lnTo>
                                  <a:pt x="4679" y="313"/>
                                </a:lnTo>
                                <a:lnTo>
                                  <a:pt x="4460" y="224"/>
                                </a:lnTo>
                                <a:lnTo>
                                  <a:pt x="4236" y="147"/>
                                </a:lnTo>
                                <a:lnTo>
                                  <a:pt x="4008" y="88"/>
                                </a:lnTo>
                                <a:lnTo>
                                  <a:pt x="3777" y="43"/>
                                </a:lnTo>
                                <a:lnTo>
                                  <a:pt x="3544" y="13"/>
                                </a:lnTo>
                                <a:lnTo>
                                  <a:pt x="3306" y="0"/>
                                </a:lnTo>
                                <a:lnTo>
                                  <a:pt x="3067" y="3"/>
                                </a:lnTo>
                                <a:lnTo>
                                  <a:pt x="2826" y="24"/>
                                </a:lnTo>
                                <a:lnTo>
                                  <a:pt x="2584" y="63"/>
                                </a:lnTo>
                                <a:lnTo>
                                  <a:pt x="2339" y="119"/>
                                </a:lnTo>
                                <a:lnTo>
                                  <a:pt x="2095" y="194"/>
                                </a:lnTo>
                                <a:lnTo>
                                  <a:pt x="1850" y="287"/>
                                </a:lnTo>
                                <a:lnTo>
                                  <a:pt x="1605" y="402"/>
                                </a:lnTo>
                                <a:lnTo>
                                  <a:pt x="1362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621" y="2000"/>
                            <a:ext cx="2548" cy="3646"/>
                          </a:xfrm>
                          <a:custGeom>
                            <a:avLst/>
                            <a:gdLst>
                              <a:gd name="T0" fmla="*/ 7143 w 7643"/>
                              <a:gd name="T1" fmla="*/ 518 h 10940"/>
                              <a:gd name="T2" fmla="*/ 7354 w 7643"/>
                              <a:gd name="T3" fmla="*/ 1416 h 10940"/>
                              <a:gd name="T4" fmla="*/ 7292 w 7643"/>
                              <a:gd name="T5" fmla="*/ 2157 h 10940"/>
                              <a:gd name="T6" fmla="*/ 6997 w 7643"/>
                              <a:gd name="T7" fmla="*/ 2766 h 10940"/>
                              <a:gd name="T8" fmla="*/ 6509 w 7643"/>
                              <a:gd name="T9" fmla="*/ 3274 h 10940"/>
                              <a:gd name="T10" fmla="*/ 5870 w 7643"/>
                              <a:gd name="T11" fmla="*/ 3709 h 10940"/>
                              <a:gd name="T12" fmla="*/ 5119 w 7643"/>
                              <a:gd name="T13" fmla="*/ 4098 h 10940"/>
                              <a:gd name="T14" fmla="*/ 4297 w 7643"/>
                              <a:gd name="T15" fmla="*/ 4471 h 10940"/>
                              <a:gd name="T16" fmla="*/ 3447 w 7643"/>
                              <a:gd name="T17" fmla="*/ 4854 h 10940"/>
                              <a:gd name="T18" fmla="*/ 2607 w 7643"/>
                              <a:gd name="T19" fmla="*/ 5277 h 10940"/>
                              <a:gd name="T20" fmla="*/ 1819 w 7643"/>
                              <a:gd name="T21" fmla="*/ 5768 h 10940"/>
                              <a:gd name="T22" fmla="*/ 1124 w 7643"/>
                              <a:gd name="T23" fmla="*/ 6355 h 10940"/>
                              <a:gd name="T24" fmla="*/ 561 w 7643"/>
                              <a:gd name="T25" fmla="*/ 7066 h 10940"/>
                              <a:gd name="T26" fmla="*/ 173 w 7643"/>
                              <a:gd name="T27" fmla="*/ 7928 h 10940"/>
                              <a:gd name="T28" fmla="*/ 0 w 7643"/>
                              <a:gd name="T29" fmla="*/ 8973 h 10940"/>
                              <a:gd name="T30" fmla="*/ 81 w 7643"/>
                              <a:gd name="T31" fmla="*/ 10226 h 10940"/>
                              <a:gd name="T32" fmla="*/ 964 w 7643"/>
                              <a:gd name="T33" fmla="*/ 9229 h 10940"/>
                              <a:gd name="T34" fmla="*/ 1400 w 7643"/>
                              <a:gd name="T35" fmla="*/ 8682 h 10940"/>
                              <a:gd name="T36" fmla="*/ 1927 w 7643"/>
                              <a:gd name="T37" fmla="*/ 8198 h 10940"/>
                              <a:gd name="T38" fmla="*/ 2525 w 7643"/>
                              <a:gd name="T39" fmla="*/ 7763 h 10940"/>
                              <a:gd name="T40" fmla="*/ 3171 w 7643"/>
                              <a:gd name="T41" fmla="*/ 7361 h 10940"/>
                              <a:gd name="T42" fmla="*/ 3845 w 7643"/>
                              <a:gd name="T43" fmla="*/ 6981 h 10940"/>
                              <a:gd name="T44" fmla="*/ 4525 w 7643"/>
                              <a:gd name="T45" fmla="*/ 6605 h 10940"/>
                              <a:gd name="T46" fmla="*/ 5189 w 7643"/>
                              <a:gd name="T47" fmla="*/ 6220 h 10940"/>
                              <a:gd name="T48" fmla="*/ 5816 w 7643"/>
                              <a:gd name="T49" fmla="*/ 5813 h 10940"/>
                              <a:gd name="T50" fmla="*/ 6385 w 7643"/>
                              <a:gd name="T51" fmla="*/ 5369 h 10940"/>
                              <a:gd name="T52" fmla="*/ 6873 w 7643"/>
                              <a:gd name="T53" fmla="*/ 4871 h 10940"/>
                              <a:gd name="T54" fmla="*/ 7260 w 7643"/>
                              <a:gd name="T55" fmla="*/ 4309 h 10940"/>
                              <a:gd name="T56" fmla="*/ 7523 w 7643"/>
                              <a:gd name="T57" fmla="*/ 3665 h 10940"/>
                              <a:gd name="T58" fmla="*/ 7643 w 7643"/>
                              <a:gd name="T59" fmla="*/ 2927 h 10940"/>
                              <a:gd name="T60" fmla="*/ 7598 w 7643"/>
                              <a:gd name="T61" fmla="*/ 2080 h 10940"/>
                              <a:gd name="T62" fmla="*/ 7364 w 7643"/>
                              <a:gd name="T63" fmla="*/ 1109 h 10940"/>
                              <a:gd name="T64" fmla="*/ 6922 w 7643"/>
                              <a:gd name="T65" fmla="*/ 0 h 10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43" h="10940">
                                <a:moveTo>
                                  <a:pt x="6922" y="0"/>
                                </a:moveTo>
                                <a:lnTo>
                                  <a:pt x="7143" y="518"/>
                                </a:lnTo>
                                <a:lnTo>
                                  <a:pt x="7285" y="989"/>
                                </a:lnTo>
                                <a:lnTo>
                                  <a:pt x="7354" y="1416"/>
                                </a:lnTo>
                                <a:lnTo>
                                  <a:pt x="7356" y="1805"/>
                                </a:lnTo>
                                <a:lnTo>
                                  <a:pt x="7292" y="2157"/>
                                </a:lnTo>
                                <a:lnTo>
                                  <a:pt x="7171" y="2476"/>
                                </a:lnTo>
                                <a:lnTo>
                                  <a:pt x="6997" y="2766"/>
                                </a:lnTo>
                                <a:lnTo>
                                  <a:pt x="6775" y="3032"/>
                                </a:lnTo>
                                <a:lnTo>
                                  <a:pt x="6509" y="3274"/>
                                </a:lnTo>
                                <a:lnTo>
                                  <a:pt x="6206" y="3498"/>
                                </a:lnTo>
                                <a:lnTo>
                                  <a:pt x="5870" y="3709"/>
                                </a:lnTo>
                                <a:lnTo>
                                  <a:pt x="5505" y="3907"/>
                                </a:lnTo>
                                <a:lnTo>
                                  <a:pt x="5119" y="4098"/>
                                </a:lnTo>
                                <a:lnTo>
                                  <a:pt x="4715" y="4285"/>
                                </a:lnTo>
                                <a:lnTo>
                                  <a:pt x="4297" y="4471"/>
                                </a:lnTo>
                                <a:lnTo>
                                  <a:pt x="3873" y="4659"/>
                                </a:lnTo>
                                <a:lnTo>
                                  <a:pt x="3447" y="4854"/>
                                </a:lnTo>
                                <a:lnTo>
                                  <a:pt x="3022" y="5059"/>
                                </a:lnTo>
                                <a:lnTo>
                                  <a:pt x="2607" y="5277"/>
                                </a:lnTo>
                                <a:lnTo>
                                  <a:pt x="2203" y="5512"/>
                                </a:lnTo>
                                <a:lnTo>
                                  <a:pt x="1819" y="5768"/>
                                </a:lnTo>
                                <a:lnTo>
                                  <a:pt x="1458" y="6048"/>
                                </a:lnTo>
                                <a:lnTo>
                                  <a:pt x="1124" y="6355"/>
                                </a:lnTo>
                                <a:lnTo>
                                  <a:pt x="823" y="6693"/>
                                </a:lnTo>
                                <a:lnTo>
                                  <a:pt x="561" y="7066"/>
                                </a:lnTo>
                                <a:lnTo>
                                  <a:pt x="343" y="7476"/>
                                </a:lnTo>
                                <a:lnTo>
                                  <a:pt x="173" y="7928"/>
                                </a:lnTo>
                                <a:lnTo>
                                  <a:pt x="58" y="8426"/>
                                </a:lnTo>
                                <a:lnTo>
                                  <a:pt x="0" y="8973"/>
                                </a:lnTo>
                                <a:lnTo>
                                  <a:pt x="5" y="9571"/>
                                </a:lnTo>
                                <a:lnTo>
                                  <a:pt x="81" y="10226"/>
                                </a:lnTo>
                                <a:lnTo>
                                  <a:pt x="231" y="10940"/>
                                </a:lnTo>
                                <a:lnTo>
                                  <a:pt x="964" y="9229"/>
                                </a:lnTo>
                                <a:lnTo>
                                  <a:pt x="1169" y="8948"/>
                                </a:lnTo>
                                <a:lnTo>
                                  <a:pt x="1400" y="8682"/>
                                </a:lnTo>
                                <a:lnTo>
                                  <a:pt x="1653" y="8433"/>
                                </a:lnTo>
                                <a:lnTo>
                                  <a:pt x="1927" y="8198"/>
                                </a:lnTo>
                                <a:lnTo>
                                  <a:pt x="2219" y="7975"/>
                                </a:lnTo>
                                <a:lnTo>
                                  <a:pt x="2525" y="7763"/>
                                </a:lnTo>
                                <a:lnTo>
                                  <a:pt x="2843" y="7559"/>
                                </a:lnTo>
                                <a:lnTo>
                                  <a:pt x="3171" y="7361"/>
                                </a:lnTo>
                                <a:lnTo>
                                  <a:pt x="3506" y="7169"/>
                                </a:lnTo>
                                <a:lnTo>
                                  <a:pt x="3845" y="6981"/>
                                </a:lnTo>
                                <a:lnTo>
                                  <a:pt x="4186" y="6793"/>
                                </a:lnTo>
                                <a:lnTo>
                                  <a:pt x="4525" y="6605"/>
                                </a:lnTo>
                                <a:lnTo>
                                  <a:pt x="4861" y="6415"/>
                                </a:lnTo>
                                <a:lnTo>
                                  <a:pt x="5189" y="6220"/>
                                </a:lnTo>
                                <a:lnTo>
                                  <a:pt x="5508" y="6021"/>
                                </a:lnTo>
                                <a:lnTo>
                                  <a:pt x="5816" y="5813"/>
                                </a:lnTo>
                                <a:lnTo>
                                  <a:pt x="6109" y="5597"/>
                                </a:lnTo>
                                <a:lnTo>
                                  <a:pt x="6385" y="5369"/>
                                </a:lnTo>
                                <a:lnTo>
                                  <a:pt x="6640" y="5127"/>
                                </a:lnTo>
                                <a:lnTo>
                                  <a:pt x="6873" y="4871"/>
                                </a:lnTo>
                                <a:lnTo>
                                  <a:pt x="7080" y="4600"/>
                                </a:lnTo>
                                <a:lnTo>
                                  <a:pt x="7260" y="4309"/>
                                </a:lnTo>
                                <a:lnTo>
                                  <a:pt x="7408" y="3998"/>
                                </a:lnTo>
                                <a:lnTo>
                                  <a:pt x="7523" y="3665"/>
                                </a:lnTo>
                                <a:lnTo>
                                  <a:pt x="7603" y="3309"/>
                                </a:lnTo>
                                <a:lnTo>
                                  <a:pt x="7643" y="2927"/>
                                </a:lnTo>
                                <a:lnTo>
                                  <a:pt x="7643" y="2519"/>
                                </a:lnTo>
                                <a:lnTo>
                                  <a:pt x="7598" y="2080"/>
                                </a:lnTo>
                                <a:lnTo>
                                  <a:pt x="7505" y="1611"/>
                                </a:lnTo>
                                <a:lnTo>
                                  <a:pt x="7364" y="1109"/>
                                </a:lnTo>
                                <a:lnTo>
                                  <a:pt x="7170" y="573"/>
                                </a:lnTo>
                                <a:lnTo>
                                  <a:pt x="6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5" name="Freeform 24"/>
                      <wps:cNvSpPr>
                        <a:spLocks/>
                      </wps:cNvSpPr>
                      <wps:spPr bwMode="auto">
                        <a:xfrm>
                          <a:off x="1883" y="915"/>
                          <a:ext cx="1060" cy="1715"/>
                        </a:xfrm>
                        <a:custGeom>
                          <a:avLst/>
                          <a:gdLst>
                            <a:gd name="T0" fmla="*/ 7 w 3181"/>
                            <a:gd name="T1" fmla="*/ 82 h 5146"/>
                            <a:gd name="T2" fmla="*/ 3 w 3181"/>
                            <a:gd name="T3" fmla="*/ 73 h 5146"/>
                            <a:gd name="T4" fmla="*/ 0 w 3181"/>
                            <a:gd name="T5" fmla="*/ 63 h 5146"/>
                            <a:gd name="T6" fmla="*/ 0 w 3181"/>
                            <a:gd name="T7" fmla="*/ 51 h 5146"/>
                            <a:gd name="T8" fmla="*/ 1 w 3181"/>
                            <a:gd name="T9" fmla="*/ 41 h 5146"/>
                            <a:gd name="T10" fmla="*/ 4 w 3181"/>
                            <a:gd name="T11" fmla="*/ 32 h 5146"/>
                            <a:gd name="T12" fmla="*/ 10 w 3181"/>
                            <a:gd name="T13" fmla="*/ 23 h 5146"/>
                            <a:gd name="T14" fmla="*/ 17 w 3181"/>
                            <a:gd name="T15" fmla="*/ 15 h 5146"/>
                            <a:gd name="T16" fmla="*/ 25 w 3181"/>
                            <a:gd name="T17" fmla="*/ 8 h 5146"/>
                            <a:gd name="T18" fmla="*/ 35 w 3181"/>
                            <a:gd name="T19" fmla="*/ 3 h 5146"/>
                            <a:gd name="T20" fmla="*/ 45 w 3181"/>
                            <a:gd name="T21" fmla="*/ 0 h 5146"/>
                            <a:gd name="T22" fmla="*/ 56 w 3181"/>
                            <a:gd name="T23" fmla="*/ 0 h 5146"/>
                            <a:gd name="T24" fmla="*/ 66 w 3181"/>
                            <a:gd name="T25" fmla="*/ 2 h 5146"/>
                            <a:gd name="T26" fmla="*/ 76 w 3181"/>
                            <a:gd name="T27" fmla="*/ 5 h 5146"/>
                            <a:gd name="T28" fmla="*/ 84 w 3181"/>
                            <a:gd name="T29" fmla="*/ 10 h 5146"/>
                            <a:gd name="T30" fmla="*/ 93 w 3181"/>
                            <a:gd name="T31" fmla="*/ 17 h 5146"/>
                            <a:gd name="T32" fmla="*/ 100 w 3181"/>
                            <a:gd name="T33" fmla="*/ 26 h 5146"/>
                            <a:gd name="T34" fmla="*/ 3174 w 3181"/>
                            <a:gd name="T35" fmla="*/ 5062 h 5146"/>
                            <a:gd name="T36" fmla="*/ 3178 w 3181"/>
                            <a:gd name="T37" fmla="*/ 5072 h 5146"/>
                            <a:gd name="T38" fmla="*/ 3181 w 3181"/>
                            <a:gd name="T39" fmla="*/ 5084 h 5146"/>
                            <a:gd name="T40" fmla="*/ 3181 w 3181"/>
                            <a:gd name="T41" fmla="*/ 5093 h 5146"/>
                            <a:gd name="T42" fmla="*/ 3180 w 3181"/>
                            <a:gd name="T43" fmla="*/ 5103 h 5146"/>
                            <a:gd name="T44" fmla="*/ 3177 w 3181"/>
                            <a:gd name="T45" fmla="*/ 5113 h 5146"/>
                            <a:gd name="T46" fmla="*/ 3171 w 3181"/>
                            <a:gd name="T47" fmla="*/ 5123 h 5146"/>
                            <a:gd name="T48" fmla="*/ 3164 w 3181"/>
                            <a:gd name="T49" fmla="*/ 5130 h 5146"/>
                            <a:gd name="T50" fmla="*/ 3156 w 3181"/>
                            <a:gd name="T51" fmla="*/ 5137 h 5146"/>
                            <a:gd name="T52" fmla="*/ 3146 w 3181"/>
                            <a:gd name="T53" fmla="*/ 5142 h 5146"/>
                            <a:gd name="T54" fmla="*/ 3135 w 3181"/>
                            <a:gd name="T55" fmla="*/ 5144 h 5146"/>
                            <a:gd name="T56" fmla="*/ 3125 w 3181"/>
                            <a:gd name="T57" fmla="*/ 5146 h 5146"/>
                            <a:gd name="T58" fmla="*/ 3115 w 3181"/>
                            <a:gd name="T59" fmla="*/ 5144 h 5146"/>
                            <a:gd name="T60" fmla="*/ 3105 w 3181"/>
                            <a:gd name="T61" fmla="*/ 5140 h 5146"/>
                            <a:gd name="T62" fmla="*/ 3095 w 3181"/>
                            <a:gd name="T63" fmla="*/ 5134 h 5146"/>
                            <a:gd name="T64" fmla="*/ 3088 w 3181"/>
                            <a:gd name="T65" fmla="*/ 5127 h 5146"/>
                            <a:gd name="T66" fmla="*/ 3081 w 3181"/>
                            <a:gd name="T67" fmla="*/ 5119 h 5146"/>
                            <a:gd name="T68" fmla="*/ 7 w 3181"/>
                            <a:gd name="T69" fmla="*/ 82 h 5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181" h="5146">
                              <a:moveTo>
                                <a:pt x="7" y="82"/>
                              </a:moveTo>
                              <a:lnTo>
                                <a:pt x="3" y="73"/>
                              </a:lnTo>
                              <a:lnTo>
                                <a:pt x="0" y="63"/>
                              </a:lnTo>
                              <a:lnTo>
                                <a:pt x="0" y="51"/>
                              </a:lnTo>
                              <a:lnTo>
                                <a:pt x="1" y="41"/>
                              </a:lnTo>
                              <a:lnTo>
                                <a:pt x="4" y="32"/>
                              </a:lnTo>
                              <a:lnTo>
                                <a:pt x="10" y="23"/>
                              </a:lnTo>
                              <a:lnTo>
                                <a:pt x="17" y="15"/>
                              </a:lnTo>
                              <a:lnTo>
                                <a:pt x="25" y="8"/>
                              </a:lnTo>
                              <a:lnTo>
                                <a:pt x="35" y="3"/>
                              </a:lnTo>
                              <a:lnTo>
                                <a:pt x="45" y="0"/>
                              </a:lnTo>
                              <a:lnTo>
                                <a:pt x="56" y="0"/>
                              </a:lnTo>
                              <a:lnTo>
                                <a:pt x="66" y="2"/>
                              </a:lnTo>
                              <a:lnTo>
                                <a:pt x="76" y="5"/>
                              </a:lnTo>
                              <a:lnTo>
                                <a:pt x="84" y="10"/>
                              </a:lnTo>
                              <a:lnTo>
                                <a:pt x="93" y="17"/>
                              </a:lnTo>
                              <a:lnTo>
                                <a:pt x="100" y="26"/>
                              </a:lnTo>
                              <a:lnTo>
                                <a:pt x="3174" y="5062"/>
                              </a:lnTo>
                              <a:lnTo>
                                <a:pt x="3178" y="5072"/>
                              </a:lnTo>
                              <a:lnTo>
                                <a:pt x="3181" y="5084"/>
                              </a:lnTo>
                              <a:lnTo>
                                <a:pt x="3181" y="5093"/>
                              </a:lnTo>
                              <a:lnTo>
                                <a:pt x="3180" y="5103"/>
                              </a:lnTo>
                              <a:lnTo>
                                <a:pt x="3177" y="5113"/>
                              </a:lnTo>
                              <a:lnTo>
                                <a:pt x="3171" y="5123"/>
                              </a:lnTo>
                              <a:lnTo>
                                <a:pt x="3164" y="5130"/>
                              </a:lnTo>
                              <a:lnTo>
                                <a:pt x="3156" y="5137"/>
                              </a:lnTo>
                              <a:lnTo>
                                <a:pt x="3146" y="5142"/>
                              </a:lnTo>
                              <a:lnTo>
                                <a:pt x="3135" y="5144"/>
                              </a:lnTo>
                              <a:lnTo>
                                <a:pt x="3125" y="5146"/>
                              </a:lnTo>
                              <a:lnTo>
                                <a:pt x="3115" y="5144"/>
                              </a:lnTo>
                              <a:lnTo>
                                <a:pt x="3105" y="5140"/>
                              </a:lnTo>
                              <a:lnTo>
                                <a:pt x="3095" y="5134"/>
                              </a:lnTo>
                              <a:lnTo>
                                <a:pt x="3088" y="5127"/>
                              </a:lnTo>
                              <a:lnTo>
                                <a:pt x="3081" y="5119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  <a:alpha val="2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5"/>
                      <wps:cNvSpPr>
                        <a:spLocks/>
                      </wps:cNvSpPr>
                      <wps:spPr bwMode="auto">
                        <a:xfrm>
                          <a:off x="1900" y="682"/>
                          <a:ext cx="908" cy="1465"/>
                        </a:xfrm>
                        <a:custGeom>
                          <a:avLst/>
                          <a:gdLst>
                            <a:gd name="T0" fmla="*/ 7 w 2724"/>
                            <a:gd name="T1" fmla="*/ 82 h 4395"/>
                            <a:gd name="T2" fmla="*/ 3 w 2724"/>
                            <a:gd name="T3" fmla="*/ 72 h 4395"/>
                            <a:gd name="T4" fmla="*/ 0 w 2724"/>
                            <a:gd name="T5" fmla="*/ 63 h 4395"/>
                            <a:gd name="T6" fmla="*/ 0 w 2724"/>
                            <a:gd name="T7" fmla="*/ 53 h 4395"/>
                            <a:gd name="T8" fmla="*/ 2 w 2724"/>
                            <a:gd name="T9" fmla="*/ 41 h 4395"/>
                            <a:gd name="T10" fmla="*/ 4 w 2724"/>
                            <a:gd name="T11" fmla="*/ 33 h 4395"/>
                            <a:gd name="T12" fmla="*/ 10 w 2724"/>
                            <a:gd name="T13" fmla="*/ 23 h 4395"/>
                            <a:gd name="T14" fmla="*/ 17 w 2724"/>
                            <a:gd name="T15" fmla="*/ 15 h 4395"/>
                            <a:gd name="T16" fmla="*/ 26 w 2724"/>
                            <a:gd name="T17" fmla="*/ 9 h 4395"/>
                            <a:gd name="T18" fmla="*/ 35 w 2724"/>
                            <a:gd name="T19" fmla="*/ 3 h 4395"/>
                            <a:gd name="T20" fmla="*/ 45 w 2724"/>
                            <a:gd name="T21" fmla="*/ 2 h 4395"/>
                            <a:gd name="T22" fmla="*/ 56 w 2724"/>
                            <a:gd name="T23" fmla="*/ 0 h 4395"/>
                            <a:gd name="T24" fmla="*/ 66 w 2724"/>
                            <a:gd name="T25" fmla="*/ 2 h 4395"/>
                            <a:gd name="T26" fmla="*/ 76 w 2724"/>
                            <a:gd name="T27" fmla="*/ 6 h 4395"/>
                            <a:gd name="T28" fmla="*/ 85 w 2724"/>
                            <a:gd name="T29" fmla="*/ 10 h 4395"/>
                            <a:gd name="T30" fmla="*/ 93 w 2724"/>
                            <a:gd name="T31" fmla="*/ 17 h 4395"/>
                            <a:gd name="T32" fmla="*/ 100 w 2724"/>
                            <a:gd name="T33" fmla="*/ 27 h 4395"/>
                            <a:gd name="T34" fmla="*/ 2716 w 2724"/>
                            <a:gd name="T35" fmla="*/ 4313 h 4395"/>
                            <a:gd name="T36" fmla="*/ 2720 w 2724"/>
                            <a:gd name="T37" fmla="*/ 4323 h 4395"/>
                            <a:gd name="T38" fmla="*/ 2723 w 2724"/>
                            <a:gd name="T39" fmla="*/ 4333 h 4395"/>
                            <a:gd name="T40" fmla="*/ 2724 w 2724"/>
                            <a:gd name="T41" fmla="*/ 4344 h 4395"/>
                            <a:gd name="T42" fmla="*/ 2723 w 2724"/>
                            <a:gd name="T43" fmla="*/ 4354 h 4395"/>
                            <a:gd name="T44" fmla="*/ 2719 w 2724"/>
                            <a:gd name="T45" fmla="*/ 4364 h 4395"/>
                            <a:gd name="T46" fmla="*/ 2713 w 2724"/>
                            <a:gd name="T47" fmla="*/ 4372 h 4395"/>
                            <a:gd name="T48" fmla="*/ 2706 w 2724"/>
                            <a:gd name="T49" fmla="*/ 4381 h 4395"/>
                            <a:gd name="T50" fmla="*/ 2697 w 2724"/>
                            <a:gd name="T51" fmla="*/ 4388 h 4395"/>
                            <a:gd name="T52" fmla="*/ 2688 w 2724"/>
                            <a:gd name="T53" fmla="*/ 4392 h 4395"/>
                            <a:gd name="T54" fmla="*/ 2678 w 2724"/>
                            <a:gd name="T55" fmla="*/ 4395 h 4395"/>
                            <a:gd name="T56" fmla="*/ 2668 w 2724"/>
                            <a:gd name="T57" fmla="*/ 4395 h 4395"/>
                            <a:gd name="T58" fmla="*/ 2657 w 2724"/>
                            <a:gd name="T59" fmla="*/ 4393 h 4395"/>
                            <a:gd name="T60" fmla="*/ 2647 w 2724"/>
                            <a:gd name="T61" fmla="*/ 4391 h 4395"/>
                            <a:gd name="T62" fmla="*/ 2638 w 2724"/>
                            <a:gd name="T63" fmla="*/ 4385 h 4395"/>
                            <a:gd name="T64" fmla="*/ 2630 w 2724"/>
                            <a:gd name="T65" fmla="*/ 4378 h 4395"/>
                            <a:gd name="T66" fmla="*/ 2624 w 2724"/>
                            <a:gd name="T67" fmla="*/ 4369 h 4395"/>
                            <a:gd name="T68" fmla="*/ 7 w 2724"/>
                            <a:gd name="T69" fmla="*/ 82 h 4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724" h="4395">
                              <a:moveTo>
                                <a:pt x="7" y="82"/>
                              </a:moveTo>
                              <a:lnTo>
                                <a:pt x="3" y="72"/>
                              </a:lnTo>
                              <a:lnTo>
                                <a:pt x="0" y="63"/>
                              </a:lnTo>
                              <a:lnTo>
                                <a:pt x="0" y="53"/>
                              </a:lnTo>
                              <a:lnTo>
                                <a:pt x="2" y="41"/>
                              </a:lnTo>
                              <a:lnTo>
                                <a:pt x="4" y="33"/>
                              </a:lnTo>
                              <a:lnTo>
                                <a:pt x="10" y="23"/>
                              </a:lnTo>
                              <a:lnTo>
                                <a:pt x="17" y="15"/>
                              </a:lnTo>
                              <a:lnTo>
                                <a:pt x="26" y="9"/>
                              </a:lnTo>
                              <a:lnTo>
                                <a:pt x="35" y="3"/>
                              </a:lnTo>
                              <a:lnTo>
                                <a:pt x="45" y="2"/>
                              </a:lnTo>
                              <a:lnTo>
                                <a:pt x="56" y="0"/>
                              </a:lnTo>
                              <a:lnTo>
                                <a:pt x="66" y="2"/>
                              </a:lnTo>
                              <a:lnTo>
                                <a:pt x="76" y="6"/>
                              </a:lnTo>
                              <a:lnTo>
                                <a:pt x="85" y="10"/>
                              </a:lnTo>
                              <a:lnTo>
                                <a:pt x="93" y="17"/>
                              </a:lnTo>
                              <a:lnTo>
                                <a:pt x="100" y="27"/>
                              </a:lnTo>
                              <a:lnTo>
                                <a:pt x="2716" y="4313"/>
                              </a:lnTo>
                              <a:lnTo>
                                <a:pt x="2720" y="4323"/>
                              </a:lnTo>
                              <a:lnTo>
                                <a:pt x="2723" y="4333"/>
                              </a:lnTo>
                              <a:lnTo>
                                <a:pt x="2724" y="4344"/>
                              </a:lnTo>
                              <a:lnTo>
                                <a:pt x="2723" y="4354"/>
                              </a:lnTo>
                              <a:lnTo>
                                <a:pt x="2719" y="4364"/>
                              </a:lnTo>
                              <a:lnTo>
                                <a:pt x="2713" y="4372"/>
                              </a:lnTo>
                              <a:lnTo>
                                <a:pt x="2706" y="4381"/>
                              </a:lnTo>
                              <a:lnTo>
                                <a:pt x="2697" y="4388"/>
                              </a:lnTo>
                              <a:lnTo>
                                <a:pt x="2688" y="4392"/>
                              </a:lnTo>
                              <a:lnTo>
                                <a:pt x="2678" y="4395"/>
                              </a:lnTo>
                              <a:lnTo>
                                <a:pt x="2668" y="4395"/>
                              </a:lnTo>
                              <a:lnTo>
                                <a:pt x="2657" y="4393"/>
                              </a:lnTo>
                              <a:lnTo>
                                <a:pt x="2647" y="4391"/>
                              </a:lnTo>
                              <a:lnTo>
                                <a:pt x="2638" y="4385"/>
                              </a:lnTo>
                              <a:lnTo>
                                <a:pt x="2630" y="4378"/>
                              </a:lnTo>
                              <a:lnTo>
                                <a:pt x="2624" y="4369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  <a:alpha val="2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22.8pt;margin-top:-164pt;width:94.8pt;height:170pt;z-index:-251656192;mso-position-horizontal-relative:margin;mso-position-vertical-relative:bottom-margin-area" coordsize="4206,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">
              <v:group id="Group 4" o:spid="_x0000_s1027" style="position:absolute;width:4206;height:7541" coordsize="4206,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5" o:spid="_x0000_s1028" style="position:absolute;left:648;top:4447;width:732;height:2069;visibility:visible;mso-wrap-style:square;v-text-anchor:top" coordsize="2196,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nW8IA&#10;AADaAAAADwAAAGRycy9kb3ducmV2LnhtbESPzWrDMBCE74G+g9hCb4mcUoJxo4SmxRCXXvLzAFtr&#10;a5lYKyOptvP2VaCQ4zDzzTDr7WQ7MZAPrWMFy0UGgrh2uuVGwflUznMQISJr7ByTgisF2G4eZmss&#10;tBv5QMMxNiKVcChQgYmxL6QMtSGLYeF64uT9OG8xJukbqT2Oqdx28jnLVtJiy2nBYE/vhurL8dcq&#10;eNkPn7uPZXmpcvZf391gKnPdKfX0OL29gog0xXv4n97rxMHtSr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CdbwgAAANoAAAAPAAAAAAAAAAAAAAAAAJgCAABkcnMvZG93&#10;bnJldi54bWxQSwUGAAAAAAQABAD1AAAAhwMAAAAA&#10;" path="m2196,657r-129,84l1943,836,1826,939r-109,113l1614,1175r-96,131l1430,1445r-82,147l1275,1746r-66,161l1150,2076r-51,172l1057,2426r-35,184l996,2798r-18,191l968,3184r,199l975,3584r17,202l1019,3990r34,206l1098,4402r53,206l1214,4814r73,205l1369,5223r93,202l1565,5625r112,198l1801,6016r134,191l1684,6091,1451,5943,1237,5762,1038,5554,860,5321,697,5065,552,4790,424,4500,314,4196,220,3884,142,3563,82,3239,38,2915,11,2593,,2276,4,1968,27,1671,63,1388r54,-265l186,879,270,657,370,464,485,300,616,168,761,72,923,14,1098,r191,30l1494,107r220,129l1947,418r249,239xe" fillcolor="#8db3e2 [1311]" stroked="f">
                  <v:fill opacity="13107f"/>
                  <v:path arrowok="t" o:connecttype="custom" o:connectlocs="689,247;609,313;538,392;477,482;425,582;383,692;352,809;332,933;323,1061;325,1195;340,1330;366,1467;405,1605;456,1741;522,1875;600,2005;561,2030;412,1921;287,1774;184,1597;105,1399;47,1188;13,972;0,759;9,557;39,374;90,219;162,100;254,24;366,0;498,36;649,139" o:connectangles="0,0,0,0,0,0,0,0,0,0,0,0,0,0,0,0,0,0,0,0,0,0,0,0,0,0,0,0,0,0,0,0"/>
                </v:shape>
                <v:shape id="Freeform 6" o:spid="_x0000_s1029" style="position:absolute;top:1311;width:3114;height:2537;visibility:visible;mso-wrap-style:square;v-text-anchor:top" coordsize="9341,7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YScMA&#10;AADaAAAADwAAAGRycy9kb3ducmV2LnhtbESPzWrDMBCE74G+g9hALyGR25LEuJZDiCmUnpofyHWR&#10;traJtTKSkrhvXxUKPQ4z8w1Tbkbbixv50DlW8LTIQBBrZzpuFJyOb/McRIjIBnvHpOCbAmyqh0mJ&#10;hXF33tPtEBuRIBwKVNDGOBRSBt2SxbBwA3Hyvpy3GJP0jTQe7wlue/mcZStpseO00OJAu5b05XC1&#10;CrYfXNfLfb/W55fPGdczneU+V+pxOm5fQUQa43/4r/1uFKzg90q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aYScMAAADaAAAADwAAAAAAAAAAAAAAAACYAgAAZHJzL2Rv&#10;d25yZXYueG1sUEsFBgAAAAAEAAQA9QAAAIgDAAAAAA==&#10;" path="m2835,4159r6,-67l2848,4026r8,-64l2866,3898r13,-63l2891,3774r14,-61l2922,3654r17,-58l2958,3538r21,-57l3000,3426r22,-54l3046,3319r25,-53l3098,3215r28,-49l3155,3116r30,-48l3216,3022r33,-46l3281,2931r35,-44l3351,2845r37,-42l3425,2763r39,-40l3503,2684r40,-37l3584,2610r42,-36l3668,2540r-22,-46l3623,2448r-20,-51l3584,2344r-19,-55l3550,2233r-16,-60l3520,2114r-12,-62l3496,1990r-11,-65l3477,1859r-10,-65l3460,1728r-7,-66l3447,1595r-8,-133l3432,1331r-5,-128l3426,1080r,-116l3427,856r3,-99l3433,669r-117,55l3202,783r-114,64l2977,914r-108,69l2761,1056r-105,77l2554,1213r-102,84l2355,1383r-95,90l2168,1568r-90,98l1991,1766r-83,103l1828,1978r-78,111l1676,2203r-71,117l1539,2442r-63,124l1417,2695r-55,132l1310,2961r-47,139l1220,3241r-38,144l1148,3534r-29,151l1093,3839r-19,158l1059,4159,,4159r972,835l1946,5830r972,-836l3890,4159r-1055,xm4439,2446r106,-87l4673,2291r146,-50l4984,2212r178,-13l5354,2206r199,24l5760,2271r211,59l6184,2407r212,92l6604,2606r202,124l6998,2869r182,156l7347,3193r152,184l7630,3575r110,210l7826,4010r59,236l7914,4496r-4,263l7874,5032r-76,286l7682,5615r-157,308l7322,6241r-250,328l6770,6907r-353,348l6008,7613r21,-27l6060,7566r45,-14l6158,7542r65,-6l6296,7534r83,l6469,7534r97,1l6671,7535r111,l6896,7531r121,-7l7141,7512r126,-15l7397,7474r130,-29l7660,7408r132,-47l7924,7306r132,-66l8186,7162r128,-91l8439,6968r121,-117l8677,6718r111,-149l8894,6404r100,-184l9086,6018r85,-221l9248,5554r52,-387l9331,4792r10,-362l9331,4084r-28,-334l9255,3430r-66,-306l9108,2832r-99,-278l8895,2291,8768,2040,8626,1804,8472,1584,8306,1376,8128,1184,7940,1004,7741,840,7536,692,7321,556,7100,436,6872,330,6637,238,6399,161,6157,99,5911,52,5663,20,5414,2,5164,,4913,13,4664,40,4417,84r-247,56l4169,221r,80l4170,385r2,85l4175,554r2,87l4182,727r5,88l4200,990r14,174l4232,1334r19,166l4272,1660r22,151l4318,1953r24,130l4355,2142r11,57l4379,2251r12,48l4404,2343r11,40l4428,2417r11,29xe" fillcolor="#c6d9f1 [671]" stroked="f">
                  <v:fill opacity="13107f"/>
                  <v:path arrowok="t" o:connecttype="custom" o:connectlocs="952,1320;968,1237;993,1160;1024,1088;1062,1022;1105,962;1155,907;1209,858;1201,799;1178,724;1162,641;1151,554;1142,401;1143,252;1029,282;885,378;753,491;636,623;535,773;454,942;394,1128;358,1332;649,1943;1480,815;1662,737;1920,757;2202,868;2449,1064;2609,1336;2625,1677;2441,2080;2003,2537;2053,2513;2157,2511;2299,2510;2466,2491;2642,2435;2813,2322;2965,2134;3083,1851;3111,1361;3036,944;2876,601;2647,335;2367,145;2053,33;1722,0;1390,47;1391,157;1396,272;1417,500;1447,694;1464,766;1480,815" o:connectangles="0,0,0,0,0,0,0,0,0,0,0,0,0,0,0,0,0,0,0,0,0,0,0,0,0,0,0,0,0,0,0,0,0,0,0,0,0,0,0,0,0,0,0,0,0,0,0,0,0,0,0,0,0,0"/>
                  <o:lock v:ext="edit" verticies="t"/>
                </v:shape>
                <v:shape id="Freeform 7" o:spid="_x0000_s1030" style="position:absolute;left:1044;top:6762;width:776;height:779;visibility:visible;mso-wrap-style:square;v-text-anchor:top" coordsize="2326,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R8sQA&#10;AADaAAAADwAAAGRycy9kb3ducmV2LnhtbESPQWvCQBSE74L/YXmCl9BstBhLdBUplLZQCI099PjI&#10;PpNo9m3Ibk38926h0OMwM98w2/1oWnGl3jWWFSziBARxaXXDlYKv48vDEwjnkTW2lknBjRzsd9PJ&#10;FjNtB/6ka+ErESDsMlRQe99lUrqyJoMuth1x8E62N+iD7CupexwC3LRymSSpNNhwWKixo+eaykvx&#10;YxTkMi+j1y5Kff6e8rd8/DjrlVNqPhsPGxCeRv8f/mu/aQVr+L0Sbo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akfLEAAAA2gAAAA8AAAAAAAAAAAAAAAAAmAIAAGRycy9k&#10;b3ducmV2LnhtbFBLBQYAAAAABAAEAPUAAACJAwAAAAA=&#10;" path="m1163,r60,1l1282,5r58,9l1398,24r56,13l1509,52r55,18l1616,92r52,24l1717,141r49,28l1813,199r46,33l1903,267r42,37l1986,342r38,41l2060,425r35,44l2128,514r29,49l2185,612r26,49l2235,714r21,52l2274,821r16,55l2302,933r10,58l2321,1049r4,59l2326,1169r-1,59l2321,1288r-9,58l2302,1404r-12,56l2274,1516r-18,55l2235,1623r-24,52l2185,1726r-28,48l2128,1822r-33,46l2060,1911r-36,43l1986,1995r-41,38l1903,2070r-44,35l1813,2138r-47,29l1717,2196r-49,26l1616,2245r-52,21l1509,2285r-55,15l1398,2313r-58,11l1282,2331r-59,5l1163,2337r-60,-1l1044,2331r-57,-7l929,2313r-56,-13l818,2285r-55,-19l711,2245r-52,-23l608,2196r-48,-29l513,2138r-45,-33l422,2070r-42,-37l341,1995r-40,-41l265,1911r-34,-43l199,1822r-31,-48l140,1726r-26,-51l92,1623,71,1571,52,1516,37,1460,23,1404,13,1346,6,1288,2,1228,,1169r2,-61l6,1049r7,-58l23,933,37,876,52,821,71,766,92,714r22,-53l140,612r28,-49l199,514r32,-45l265,425r36,-42l341,342r39,-38l422,267r46,-35l513,199r47,-30l608,141r51,-25l711,92,763,70,818,52,873,37,929,24,987,14r57,-9l1103,1,1163,xe" fillcolor="#c6d9f1 [671]" stroked="f">
                  <v:fill opacity="13107f"/>
                  <v:path arrowok="t" o:connecttype="custom" o:connectlocs="428,2;485,12;539,31;589,56;635,89;675,128;710,171;738,220;759,274;771,330;776,390;771,449;759,505;738,558;710,607;675,651;635,690;589,722;539,748;485,767;428,777;368,779;310,771;255,755;203,732;156,702;114,665;77,623;47,575;24,524;8,468;1,409;2,350;12,292;31,238;56,188;88,142;127,101;171,66;220,39;273,17;329,5;388,0" o:connectangles="0,0,0,0,0,0,0,0,0,0,0,0,0,0,0,0,0,0,0,0,0,0,0,0,0,0,0,0,0,0,0,0,0,0,0,0,0,0,0,0,0,0,0"/>
                </v:shape>
                <v:shape id="Freeform 8" o:spid="_x0000_s1031" style="position:absolute;left:1101;top:237;width:2481;height:3177;visibility:visible;mso-wrap-style:square;v-text-anchor:top" coordsize="7441,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eWcAA&#10;AADaAAAADwAAAGRycy9kb3ducmV2LnhtbERPy4rCMBTdC/MP4Q7MRqapLkQ6puIMOii48bFxd22u&#10;bW1zU5po69+bheDycN6zeW9qcafWlZYVjKIYBHFmdcm5guNh9T0F4TyyxtoyKXiQg3n6MZhhom3H&#10;O7rvfS5CCLsEFRTeN4mULivIoItsQxy4i20N+gDbXOoWuxBuajmO44k0WHJoKLChv4Kyan8zCg75&#10;77LenCvN42s1/N+eumNvOqW+PvvFDwhPvX+LX+61VhC2hi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ReWcAAAADaAAAADwAAAAAAAAAAAAAAAACYAgAAZHJzL2Rvd25y&#10;ZXYueG1sUEsFBgAAAAAEAAQA9QAAAIUDAAAAAA==&#10;" path="m2228,l2085,140,1948,287,1817,443,1692,604,1575,772,1464,946r-104,181l1263,1312r-89,191l1091,1698r-74,201l951,2103r-59,208l840,2523r-43,215l762,2954r-26,219l717,3395r-8,223l707,3842r9,226l734,4293r27,226l796,4745r46,225l897,5195r65,223l1038,5640r84,221l1218,6079r106,215l1440,6506r126,206l1699,6912r140,190l1984,7286r151,174l2294,7627r164,158l2625,7935r173,142l2975,8210r182,123l3343,8447r188,105l3721,8648r194,86l4111,8809r197,66l4508,8932r199,47l4907,9015r201,26l5310,9055r201,4l5711,9054r198,-17l6106,9007r196,-40l6494,8917r192,-64l6873,8779r184,-87l7237,8594r-8,10l7225,8613r,4l7229,8621r8,3l7249,8624r14,l7278,8624r37,-3l7353,8618r18,l7388,8618r17,2l7417,8622r12,6l7437,8635r4,9l7441,8655r-5,14l7426,8687r-16,22l7388,8733r-30,28l7322,8795r-45,37l7225,8874r-62,47l7091,8973r-82,58l6918,9095r-104,65l6696,9222r-130,56l6424,9331r-152,48l6110,9421r-173,36l5757,9486r-188,23l5373,9524r-203,8l4964,9530r-213,-10l4534,9500r-219,-29l4091,9430r-224,-51l3642,9317r-226,-74l3191,9157r-224,-99l2745,8945,2525,8819,2309,8678,2097,8523,1891,8352,1689,8166,1494,7964,1307,7746,1128,7510,956,7255,796,6984,683,6780,578,6571,481,6356,392,6138,312,5915,240,5688,177,5459,123,5228,78,4993,43,4758,19,4521,4,4282,,4043,5,3805,24,3566,52,3329,91,3092r52,-234l206,2626r75,-231l370,2169,470,1946,584,1727,710,1512,851,1301r153,-205l1172,897,1355,704,1550,518,1761,338,1988,166,2228,xe" fillcolor="#bfbfbf [2412]" stroked="f">
                  <v:fill opacity="13107f"/>
                  <v:path arrowok="t" o:connecttype="custom" o:connectlocs="650,96;525,257;421,437;339,633;280,841;245,1058;236,1281;254,1506;299,1731;374,1953;480,2168;613,2367;765,2542;933,2692;1115,2815;1305,2911;1503,2977;1703,3013;1904,3018;2101,2989;2292,2926;2410,2868;2410,2873;2422,2874;2452,2872;2469,2873;2480,2878;2479,2889;2463,2911;2426,2944;2364,2991;2272,3053;2142,3110;1980,3152;1791,3174;1584,3173;1364,3143;1139,3081;915,2981;699,2841;498,2654;319,2418;193,2190;104,1971;41,1742;6,1507;2,1268;30,1031;94,798;195,576;335,365;517,173;743,0" o:connectangles="0,0,0,0,0,0,0,0,0,0,0,0,0,0,0,0,0,0,0,0,0,0,0,0,0,0,0,0,0,0,0,0,0,0,0,0,0,0,0,0,0,0,0,0,0,0,0,0,0,0,0,0,0"/>
                </v:shape>
                <v:shape id="Freeform 9" o:spid="_x0000_s1032" style="position:absolute;left:1762;top:57;width:2397;height:3235;visibility:visible;mso-wrap-style:square;v-text-anchor:top" coordsize="7192,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7xBMMA&#10;AADbAAAADwAAAGRycy9kb3ducmV2LnhtbESPT2/CMAzF75P4DpGRuI2UHdgoBFQhbeKyw/hztxrT&#10;VDROlQTo+PTzYRI3W+/5vZ9Xm8F36kYxtYENzKYFKOI62JYbA8fD5+sHqJSRLXaBycAvJdisRy8r&#10;LG248w/d9rlREsKpRAMu577UOtWOPKZp6IlFO4foMcsaG20j3iXcd/qtKObaY8vS4LCnraP6sr96&#10;A75fhKGq3t3jK1669mpPi+/jzJjJeKiWoDIN+Wn+v95ZwRd6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7xBMMAAADbAAAADwAAAAAAAAAAAAAAAACYAgAAZHJzL2Rv&#10;d25yZXYueG1sUEsFBgAAAAAEAAQA9QAAAIgDAAAAAA==&#10;" path="m,1038l548,839,1079,708r511,-62l2081,648r471,59l2999,822r425,166l3824,1201r374,254l4546,1749r321,327l5156,2435r261,384l5646,3227r197,424l6006,4091r128,449l6227,4996r56,456l6302,5906r-23,450l6217,6793r-102,424l5970,7623r-190,381l5545,8361r-280,325l4938,8976r-375,250l4138,9435r-476,161l3136,9705r18,-5l3177,9694r28,-3l3237,9688r79,-2l3412,9686r112,l3651,9683r67,-2l3790,9677r75,-4l3941,9666r80,-9l4103,9646r84,-13l4273,9618r88,-17l4450,9580r92,-26l4634,9526r95,-31l4823,9459r96,-39l5016,9376r97,-50l5210,9273r97,-58l5404,9150r405,-300l6158,8518r294,-361l6696,7770r191,-410l7032,6931r97,-442l7181,6035r11,-463l7161,5107r-70,-468l6985,4175,6843,3719,6669,3272,6462,2838,6227,2422,5964,2026,5674,1656,5362,1314,5027,1003,4674,725,4301,489,3913,294,3509,146,3094,45,2669,,2234,10,1794,81,1348,215,899,417,449,690,,1038xe" fillcolor="#bfbfbf [2412]" stroked="f">
                  <v:fill opacity="13107f"/>
                  <v:path arrowok="t" o:connecttype="custom" o:connectlocs="183,280;530,215;851,236;1141,329;1399,485;1622,692;1805,940;1947,1217;2044,1513;2094,1817;2093,2119;2038,2406;1926,2668;1755,2895;1521,3075;1220,3199;1051,3233;1068,3230;1105,3229;1175,3229;1239,3227;1288,3224;1340,3219;1395,3211;1453,3200;1514,3185;1576,3165;1639,3140;1704,3109;1769,3072;1936,2950;2150,2719;2295,2453;2376,2163;2397,1857;2363,1546;2281,1240;2154,946;1988,675;1787,438;1558,242;1304,98;1031,15;745,3;449,72;150,230" o:connectangles="0,0,0,0,0,0,0,0,0,0,0,0,0,0,0,0,0,0,0,0,0,0,0,0,0,0,0,0,0,0,0,0,0,0,0,0,0,0,0,0,0,0,0,0,0,0"/>
                </v:shape>
                <v:shape id="Freeform 10" o:spid="_x0000_s1033" style="position:absolute;left:1617;top:3020;width:544;height:665;visibility:visible;mso-wrap-style:square;v-text-anchor:top" coordsize="1631,1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L5r8A&#10;AADbAAAADwAAAGRycy9kb3ducmV2LnhtbERPS4vCMBC+L/gfwgh726a664NqFBF3UfBi1fvQjG2x&#10;mZQm1u6/N4LgbT6+58yXnalES40rLSsYRDEI4szqknMFp+Pv1xSE88gaK8uk4J8cLBe9jzkm2t75&#10;QG3qcxFC2CWooPC+TqR0WUEGXWRr4sBdbGPQB9jkUjd4D+GmksM4HkuDJYeGAmtaF5Rd05tR4O0+&#10;3Tnc//xNNufRd6szGXdOqc9+t5qB8NT5t/jl3uowfwDPX8IB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t4vmvwAAANsAAAAPAAAAAAAAAAAAAAAAAJgCAABkcnMvZG93bnJl&#10;di54bWxQSwUGAAAAAAQABAD1AAAAhAMAAAAA&#10;" path="m1624,543l995,1990r-6,5l978,1997r-15,l942,1994r-24,-4l888,1981r-31,-8l822,1961r-79,-27l657,1902r-90,-37l473,1825r-91,-41l293,1742r-83,-41l137,1663r-31,-18l78,1628,52,1611,33,1596,16,1582,6,1571,,1561r,-8l629,106,643,81,663,58,687,40,714,26,745,14,778,6,815,2,854,r43,2l939,7r45,7l1030,24r47,11l1123,51r47,16l1216,86r45,20l1306,129r44,24l1390,178r40,27l1466,232r36,30l1533,291r26,30l1583,352r20,31l1617,416r10,32l1631,479r,33l1624,543xe" fillcolor="#d8d8d8 [2732]" stroked="f">
                  <v:fill opacity="13107f"/>
                  <v:path arrowok="t" o:connecttype="custom" o:connectlocs="542,181;332,663;330,664;326,665;321,665;314,664;306,663;296,660;286,657;274,653;248,644;219,633;189,621;158,608;127,594;98,580;70,566;46,554;35,548;26,542;17,536;11,531;5,527;2,523;0,520;0,517;210,35;214,27;221,19;229,13;238,9;248,5;259,2;272,1;285,0;299,1;313,2;328,5;344,8;359,12;375,17;390,22;406,29;421,35;436,43;450,51;464,59;477,68;489,77;501,87;511,97;520,107;528,117;535,128;539,139;543,149;544,160;544,170;542,181" o:connectangles="0,0,0,0,0,0,0,0,0,0,0,0,0,0,0,0,0,0,0,0,0,0,0,0,0,0,0,0,0,0,0,0,0,0,0,0,0,0,0,0,0,0,0,0,0,0,0,0,0,0,0,0,0,0,0,0,0,0,0"/>
                </v:shape>
                <v:shape id="Freeform 11" o:spid="_x0000_s1034" style="position:absolute;left:1604;top:3477;width:373;height:213;visibility:visible;mso-wrap-style:square;v-text-anchor:top" coordsize="112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2OpbwA&#10;AADbAAAADwAAAGRycy9kb3ducmV2LnhtbERPSwrCMBDdC94hjODOphYUqUYRwQ9uxM8BhmZsq82k&#10;NFHr7Y0guJvH+85s0ZpKPKlxpWUFwygGQZxZXXKu4HJeDyYgnEfWWFkmBW9ysJh3OzNMtX3xkZ4n&#10;n4sQwi5FBYX3dSqlywoy6CJbEwfuahuDPsAml7rBVwg3lUzieCwNlhwaCqxpVVB2Pz2MAtT7g6k2&#10;N6ndHesSk+31ONoq1e+1yykIT63/i3/unQ7zE/j+Eg6Q8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/Y6lvAAAANsAAAAPAAAAAAAAAAAAAAAAAJgCAABkcnMvZG93bnJldi54&#10;bWxQSwUGAAAAAAQABAD1AAAAgQMAAAAA&#10;" path="m650,112r56,25l759,164r51,30l858,222r43,30l942,283r38,30l1014,344r14,15l1042,375r14,14l1067,404r12,15l1087,433r9,14l1103,461r7,14l1114,489r3,13l1118,515r2,12l1118,539r-3,11l1111,561r-4,10l1100,581r-9,9l1082,598r-10,7l1060,612r-12,6l1034,622r-16,4l1001,631r-17,2l968,635r-20,1l928,638r-21,l886,636r-45,-4l793,626r-49,-9l692,604,638,588,582,570,526,550,469,526,413,499,360,472,309,444,261,416,218,385,177,355,139,324,105,294,91,279,77,263,63,249,52,233,40,219,32,204,23,189,16,175,9,163,5,148,2,136,1,123,,110,1,99,4,88,8,76,12,66r7,-9l28,48,38,40r9,-7l59,25,71,20,85,14r16,-4l118,7,135,4,151,1,171,r20,l212,r21,1l278,4r48,7l375,21r52,13l481,50r56,16l593,88r57,24xe" fillcolor="#bfbfbf [2412]" stroked="f">
                  <v:fill opacity="13107f"/>
                  <v:path arrowok="t" o:connecttype="custom" o:connectlocs="235,46;270,65;300,84;326,104;342,120;352,130;359,140;365,149;370,159;372,168;373,176;371,184;369,191;363,197;357,202;349,206;339,209;328,211;316,212;302,213;280,211;248,206;212,196;175,184;138,167;103,148;73,129;46,108;30,93;21,83;13,73;8,63;3,54;1,45;0,37;1,29;4,22;9,16;16,11;24,7;34,3;45,1;57,0;71,0;93,1;125,7;160,17;197,29" o:connectangles="0,0,0,0,0,0,0,0,0,0,0,0,0,0,0,0,0,0,0,0,0,0,0,0,0,0,0,0,0,0,0,0,0,0,0,0,0,0,0,0,0,0,0,0,0,0,0,0"/>
                </v:shape>
                <v:shape id="Freeform 12" o:spid="_x0000_s1035" style="position:absolute;left:1622;top:3533;width:244;height:294;visibility:visible;mso-wrap-style:square;v-text-anchor:top" coordsize="733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5vcAA&#10;AADbAAAADwAAAGRycy9kb3ducmV2LnhtbERPTWvCQBC9F/oflhF6qxsVxEZXsUrFq2kDPQ7ZMQlm&#10;Z0N21OivdwsFb/N4n7NY9a5RF+pC7dnAaJiAIi68rbk08PP99T4DFQTZYuOZDNwowGr5+rLA1Por&#10;H+iSSaliCIcUDVQibap1KCpyGIa+JY7c0XcOJcKu1LbDawx3jR4nyVQ7rDk2VNjSpqLilJ2dgXx7&#10;P8jv8faRnXI7+dw3lMiOjHkb9Os5KKFenuJ/997G+RP4+yUeo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J5vcAAAADbAAAADwAAAAAAAAAAAAAAAACYAgAAZHJzL2Rvd25y&#10;ZXYueG1sUEsFBgAAAAAEAAQA9QAAAIUDAAAAAA==&#10;" path="m469,878l725,287r6,-16l733,254r,-17l731,220r-6,-18l718,185,708,168,697,153,684,136,669,120,652,105,635,90,615,76,596,64,576,51,553,41,532,31,510,22,487,14,466,8,444,4,421,1,400,,379,1,359,3,341,8r-18,6l307,22,292,34,279,48,266,64r-8,18l,673r,3l3,679r6,5l17,690r21,13l67,720r35,17l141,756r41,19l226,795r43,19l313,831r39,16l389,861r31,10l445,878r8,1l461,881r5,-2l469,878xe" fillcolor="#d8d8d8 [2732]" stroked="f">
                  <v:fill opacity="13107f"/>
                  <v:path arrowok="t" o:connecttype="custom" o:connectlocs="156,293;241,96;243,90;244,85;244,79;243,73;241,67;239,62;236,56;232,51;228,45;223,40;217,35;211,30;205,25;198,21;192,17;184,14;177,10;170,7;162,5;155,3;148,1;140,0;133,0;126,0;120,1;114,3;108,5;102,7;97,11;93,16;89,21;86,27;0,225;0,226;1,227;3,228;6,230;13,235;22,240;34,246;47,252;61,259;75,265;90,272;104,277;117,283;129,287;140,291;148,293;151,293;153,294;155,293;156,293" o:connectangles="0,0,0,0,0,0,0,0,0,0,0,0,0,0,0,0,0,0,0,0,0,0,0,0,0,0,0,0,0,0,0,0,0,0,0,0,0,0,0,0,0,0,0,0,0,0,0,0,0,0,0,0,0,0,0"/>
                </v:shape>
                <v:shape id="Freeform 13" o:spid="_x0000_s1036" style="position:absolute;left:1634;top:3543;width:128;height:240;visibility:visible;mso-wrap-style:square;v-text-anchor:top" coordsize="385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8bcEA&#10;AADbAAAADwAAAGRycy9kb3ducmV2LnhtbERPS4vCMBC+C/6HMMJeRNMVkdI1yuoiePO14nVIxrbY&#10;TEoTteuvN4Kwt/n4njOdt7YSN2p86VjB5zABQaydKTlX8HtYDVIQPiAbrByTgj/yMJ91O1PMjLvz&#10;jm77kIsYwj5DBUUIdSal1wVZ9ENXE0fu7BqLIcIml6bBewy3lRwlyURaLDk2FFjTsiB92V+tgqs+&#10;jTehf9w+jpdDufY/6YLPWqmPXvv9BSJQG/7Fb/faxPljeP0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j/G3BAAAA2wAAAA8AAAAAAAAAAAAAAAAAmAIAAGRycy9kb3du&#10;cmV2LnhtbFBLBQYAAAAABAAEAPUAAACGAwAAAAA=&#10;" path="m125,715l363,166r7,-15l374,137r4,-14l381,108r3,-12l385,84r,-11l385,62,384,52,382,42r-3,-8l377,26r-3,-7l370,14,364,8,358,5,353,2,347,1,340,r-6,l326,2r-7,3l312,9r-8,6l295,22r-7,9l280,39r-9,11l263,63r-9,14l247,94r-8,17l,660r,4l2,670r5,5l14,681r18,13l54,705r12,6l77,715r11,3l99,719r9,2l115,721r6,-3l125,715xe" fillcolor="#a5a5a5 [2092]" stroked="f">
                  <v:fill opacity="13107f"/>
                  <v:path arrowok="t" o:connecttype="custom" o:connectlocs="42,238;121,55;123,50;124,46;126,41;127,36;128,32;128,28;128,24;128,21;128,17;127,14;126,11;125,9;124,6;123,5;121,3;119,2;117,1;115,0;113,0;111,0;108,1;106,2;104,3;101,5;98,7;96,10;93,13;90,17;87,21;84,26;82,31;79,37;0,220;0,221;1,223;2,225;5,227;11,231;18,235;22,237;26,238;29,239;33,239;36,240;38,240;40,239;42,238" o:connectangles="0,0,0,0,0,0,0,0,0,0,0,0,0,0,0,0,0,0,0,0,0,0,0,0,0,0,0,0,0,0,0,0,0,0,0,0,0,0,0,0,0,0,0,0,0,0,0,0,0"/>
                </v:shape>
                <v:shape id="Freeform 14" o:spid="_x0000_s1037" style="position:absolute;left:295;top:3711;width:1560;height:3039;visibility:visible;mso-wrap-style:square;v-text-anchor:top" coordsize="4680,9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C5MMA&#10;AADbAAAADwAAAGRycy9kb3ducmV2LnhtbERPTWvCQBC9F/wPywheim4MtGjqKiqWCr3YKOpxyE6z&#10;abOzIbvV+O/dQqG3ebzPmS06W4sLtb5yrGA8SkAQF05XXCo47F+HExA+IGusHZOCG3lYzHsPM8y0&#10;u/IHXfJQihjCPkMFJoQmk9IXhiz6kWuII/fpWoshwraUusVrDLe1TJPkWVqsODYYbGhtqPjOf6yC&#10;5C3/Sh/T6ZGKo7ltJqvz7vTulBr0u+ULiEBd+Bf/ubc6zn+C31/i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SC5MMAAADbAAAADwAAAAAAAAAAAAAAAACYAgAAZHJzL2Rv&#10;d25yZXYueG1sUEsFBgAAAAAEAAQA9QAAAIgDAAAAAA==&#10;" path="m4662,573l1019,8950r-20,37l977,9017r-28,26l918,9066r-35,18l845,9097r-40,10l763,9114r-45,3l672,9116r-47,-3l577,9104r-49,-10l480,9082r-48,-16l385,9048r-47,-21l293,9002r-44,-25l209,8950r-38,-30l135,8889r-32,-32l75,8823,51,8788,30,8751,16,8713,5,8674,,8635r2,-40l10,8554r14,-39l3667,136r17,-31l3706,78r26,-23l3761,37r34,-14l3830,11r40,-7l3912,1,3954,r47,3l4047,8r46,9l4141,28r49,14l4238,59r47,19l4331,99r45,23l4420,146r41,26l4500,201r37,28l4569,260r29,33l4624,325r21,34l4662,393r11,35l4680,464r,36l4674,536r-12,37xe" fillcolor="#7f7f7f [1612]" stroked="f">
                  <v:fill opacity="13107f"/>
                  <v:path arrowok="t" o:connecttype="custom" o:connectlocs="340,2983;326,3006;306,3022;282,3032;254,3038;224,3039;192,3035;160,3027;128,3016;98,3001;70,2983;45,2963;25,2941;10,2917;2,2891;1,2865;8,2838;1228,35;1244,18;1265,8;1290,1;1318,0;1349,3;1380,9;1413,20;1444,33;1473,49;1500,67;1523,87;1541,108;1554,131;1560,155;1558,179" o:connectangles="0,0,0,0,0,0,0,0,0,0,0,0,0,0,0,0,0,0,0,0,0,0,0,0,0,0,0,0,0,0,0,0,0"/>
                </v:shape>
                <v:shape id="Freeform 15" o:spid="_x0000_s1038" style="position:absolute;left:370;top:4055;width:1120;height:2548;visibility:visible;mso-wrap-style:square;v-text-anchor:top" coordsize="3361,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074A&#10;AADbAAAADwAAAGRycy9kb3ducmV2LnhtbERPS4vCMBC+L/gfwgheFk3toSzVKCII3tTseh+a6UOb&#10;SWmi1n9vBGFv8/E9Z7kebCvu1PvGsYL5LAFBXDjTcKXg73c3/QHhA7LB1jEpeJKH9Wr0tcTcuAef&#10;6K5DJWII+xwV1CF0uZS+qMmin7mOOHKl6y2GCPtKmh4fMdy2Mk2STFpsODbU2NG2puKqb1ZBoU/n&#10;wTSkL2mZ6ufxcMvK+bdSk/GwWYAINIR/8ce9N3F+B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i7YtO+AAAA2wAAAA8AAAAAAAAAAAAAAAAAmAIAAGRycy9kb3ducmV2&#10;LnhtbFBLBQYAAAAABAAEAPUAAACDAwAAAAA=&#10;" path="m3301,264l197,7401r-14,32l170,7461r-14,27l142,7513r-13,23l116,7556r-12,18l91,7590r-11,14l70,7615r-11,10l49,7633r-8,5l32,7642r-7,1l18,7642r-6,-3l8,7633r-4,-7l1,7618,,7607r,-15l,7577r3,-17l5,7540r6,-21l17,7495r8,-26l33,7441r12,-30l57,7380r14,-34l3175,209r13,-27l3201,156r11,-22l3225,111r11,-18l3248,74r12,-15l3270,45r11,-12l3291,22r10,-7l3310,8r9,-4l3327,1r7,-1l3340,1r7,3l3351,9r4,6l3358,24r2,9l3361,46r,14l3360,76r-3,17l3354,111r-6,21l3341,155r-7,26l3324,206r-11,28l3301,264xe" fillcolor="#d8d8d8 [2732]" stroked="f">
                  <v:fill opacity="13107f"/>
                  <v:path arrowok="t" o:connecttype="custom" o:connectlocs="66,2467;57,2487;47,2505;39,2519;30,2530;23,2539;16,2545;11,2548;6,2548;3,2545;0,2540;0,2531;1,2520;4,2507;8,2490;15,2471;24,2449;1062,61;1070,45;1078,31;1086,20;1093,11;1100,5;1106,1;1111,0;1115,1;1118,5;1120,11;1120,20;1119,31;1116,44;1111,60;1104,78" o:connectangles="0,0,0,0,0,0,0,0,0,0,0,0,0,0,0,0,0,0,0,0,0,0,0,0,0,0,0,0,0,0,0,0,0"/>
                </v:shape>
                <v:shape id="Freeform 16" o:spid="_x0000_s1039" style="position:absolute;left:451;top:6168;width:349;height:182;visibility:visible;mso-wrap-style:square;v-text-anchor:top" coordsize="104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4CcEA&#10;AADbAAAADwAAAGRycy9kb3ducmV2LnhtbERPyWrDMBC9B/oPYgq9xXJcaIwbJYRCIadA3RLIbZCm&#10;tok1Mpa81F9fFQq5zeOtszvMthUj9b5xrGCTpCCItTMNVwq+Pt/XOQgfkA22jknBD3k47B9WOyyM&#10;m/iDxjJUIoawL1BBHUJXSOl1TRZ94jriyH273mKIsK+k6XGK4baVWZq+SIsNx4YaO3qrSd/KwSpY&#10;zoNesmuun4mzcx5cdhpvF6WeHufjK4hAc7iL/90nE+dv4e+XeI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eAnBAAAA2wAAAA8AAAAAAAAAAAAAAAAAmAIAAGRycy9kb3du&#10;cmV2LnhtbFBLBQYAAAAABAAEAPUAAACGAwAAAAA=&#10;" path="m46,l76,27r28,25l133,76r28,24l191,124r29,21l250,167r30,21l310,206r30,20l371,243r31,17l431,277r31,14l493,307r33,12l557,332r31,13l620,356r32,11l683,377r33,9l748,394r32,7l814,408r33,7l879,421r34,4l979,434r67,4l1035,465r-13,27l1011,519r-11,27l932,540,866,530,800,519,735,505,671,488,606,468,575,458,543,447,512,434,479,421,448,407,417,393,386,377,356,362,325,345,295,326,264,309,235,290,205,270,174,249,144,227,116,205,87,182,57,158,28,133,,107,11,80,23,54,35,27,46,xe" fillcolor="#f2f2f2 [3052]" stroked="f">
                  <v:fill opacity="13107f"/>
                  <v:path arrowok="t" o:connecttype="custom" o:connectlocs="25,9;44,25;64,41;83,56;103,69;124,81;144,92;164,102;186,111;207,119;228,126;250,131;272,136;293,140;327,145;345,155;337,173;311,180;267,173;224,163;192,153;171,145;149,136;129,126;108,115;88,103;68,90;48,76;29,61;9,44;4,27;12,9" o:connectangles="0,0,0,0,0,0,0,0,0,0,0,0,0,0,0,0,0,0,0,0,0,0,0,0,0,0,0,0,0,0,0,0"/>
                </v:shape>
                <v:shape id="Freeform 17" o:spid="_x0000_s1040" style="position:absolute;left:410;top:6261;width:349;height:182;visibility:visible;mso-wrap-style:square;v-text-anchor:top" coordsize="10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JbsQA&#10;AADbAAAADwAAAGRycy9kb3ducmV2LnhtbESPQWvDMAyF74P9B6PBbquzwUpJ65aSMdhhl6Wl9Chi&#10;JU4byyH20nS/fjoUepN4T+99Wm0m36mRhtgGNvA6y0ARV8G23BjY7z5fFqBiQrbYBSYDV4qwWT8+&#10;rDC34cI/NJapURLCMUcDLqU+1zpWjjzGWeiJRavD4DHJOjTaDniRcN/ptyyba48tS4PDngpH1bn8&#10;9Qb+vuvrqcax2n+8UzouXBGKQ2nM89O0XYJKNKW7+Xb9ZQ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/CW7EAAAA2wAAAA8AAAAAAAAAAAAAAAAAmAIAAGRycy9k&#10;b3ducmV2LnhtbFBLBQYAAAAABAAEAPUAAACJAwAAAAA=&#10;" path="m48,l76,27r28,25l134,76r29,24l193,124r28,21l252,167r30,21l311,206r31,20l372,243r31,17l433,277r31,14l495,307r31,12l557,333r33,12l621,356r32,11l685,377r33,9l750,394r32,9l815,410r32,5l881,421r32,4l981,434r66,4l1036,465r-12,27l1012,520r-11,27l934,540,867,530,802,519,736,505,671,488,608,469,576,458,545,447,512,434,481,421,450,407,419,393,388,377,358,362,327,345,296,328,266,309,235,290,206,270,176,249,146,227,117,205,87,182,58,158,30,133,,107,13,80,24,53,35,27,48,xe" fillcolor="#f2f2f2 [3052]" stroked="f">
                  <v:fill opacity="13107f"/>
                  <v:path arrowok="t" o:connecttype="custom" o:connectlocs="25,9;45,25;64,41;84,56;104,69;124,81;144,92;165,102;186,111;207,118;228,125;250,131;272,136;294,140;327,144;345,155;337,173;311,180;267,173;224,162;192,152;171,144;150,135;129,125;109,115;89,103;69,90;49,76;29,61;10,44;4,27;12,9" o:connectangles="0,0,0,0,0,0,0,0,0,0,0,0,0,0,0,0,0,0,0,0,0,0,0,0,0,0,0,0,0,0,0,0"/>
                </v:shape>
                <v:shape id="Freeform 18" o:spid="_x0000_s1041" style="position:absolute;left:1824;top:3009;width:340;height:201;visibility:visible;mso-wrap-style:square;v-text-anchor:top" coordsize="1021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S5DcIA&#10;AADbAAAADwAAAGRycy9kb3ducmV2LnhtbERPTWvCQBC9C/6HZYTezEYpxaauIlrBetNqW29Ddkyi&#10;2dk0u2r8964geJvH+5zhuDGlOFPtCssKelEMgji1uuBMweZ73h2AcB5ZY2mZFFzJwXjUbg0x0fbC&#10;KzqvfSZCCLsEFeTeV4mULs3JoItsRRy4va0N+gDrTOoaLyHclLIfx2/SYMGhIceKpjmlx/XJKJhv&#10;Z6bapeX/388X/prlfqNfD59KvXSayQcIT41/ih/uhQ7z3+H+SzhAj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LkNwgAAANsAAAAPAAAAAAAAAAAAAAAAAJgCAABkcnMvZG93&#10;bnJldi54bWxQSwUGAAAAAAQABAD1AAAAhwMAAAAA&#10;" path="m626,77r25,12l677,101r24,13l724,127r23,14l769,155r22,14l812,183r19,16l850,214r18,16l885,246r17,17l917,278r14,17l944,312r13,17l968,345r11,17l988,379r8,16l1003,412r6,16l1014,445r3,17l1020,477r1,16l1021,509r-1,15l1017,540r-4,14l1007,568r-10,18l986,603r3,-14l990,575r,-14l989,545r-1,-14l985,516r-4,-16l975,485r-6,-16l962,453r-8,-15l945,422,934,407,924,391,912,376,899,360,872,329,841,299,806,270,769,241,730,214,688,189,643,165,595,142,549,124,501,107,454,93,409,83,364,75,321,69,278,66r-40,l218,66r-20,3l180,70r-18,3l145,77r-17,5l111,86,96,91,81,99r-14,5l53,113r-12,7l29,130r-11,8l8,148,,159,4,144r6,-14l15,116r9,-13l32,90,43,79,55,69,66,59,80,49,94,41r16,-7l125,26r17,-5l160,15r19,-4l198,7,218,4,239,2,260,1,281,r23,l328,1r22,1l374,5r24,4l423,14r24,4l473,25r25,6l523,39r26,9l574,56r27,10l626,77xe" fillcolor="#191919" stroked="f">
                  <v:fill opacity="13107f"/>
                  <v:path arrowok="t" o:connecttype="custom" o:connectlocs="217,30;233,38;249,47;263,56;277,66;289,77;300,88;310,98;319,110;326,121;332,132;336,143;339,154;340,164;340,175;337,185;332,195;329,196;330,187;329,177;327,167;323,156;318,146;311,136;304,125;290,110;268,90;243,71;214,55;183,41;151,31;121,25;93,22;73,22;60,23;48,26;37,29;27,33;18,38;10,43;3,49;1,48;5,39;11,30;18,23;27,16;37,11;47,7;60,4;73,1;87,0;101,0;117,1;133,3;149,6;166,10;183,16;200,22" o:connectangles="0,0,0,0,0,0,0,0,0,0,0,0,0,0,0,0,0,0,0,0,0,0,0,0,0,0,0,0,0,0,0,0,0,0,0,0,0,0,0,0,0,0,0,0,0,0,0,0,0,0,0,0,0,0,0,0,0,0"/>
                </v:shape>
                <v:shape id="Freeform 19" o:spid="_x0000_s1042" style="position:absolute;left:1729;top:3065;width:190;height:414;visibility:visible;mso-wrap-style:square;v-text-anchor:top" coordsize="568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yl2sEA&#10;AADbAAAADwAAAGRycy9kb3ducmV2LnhtbERPz2vCMBS+C/sfwhvsIjO1oEhnlDERdhFcK4Pe3ppn&#10;W2xeShNj/e/NYeDx4/u93o6mE4EG11pWMJ8lIIgrq1uuFZyK/fsKhPPIGjvLpOBODrabl8kaM21v&#10;/EMh97WIIewyVNB432dSuqohg25me+LIne1g0Ec41FIPeIvhppNpkiylwZZjQ4M9fTVUXfKrUXAp&#10;d+k5HMu/aTjkvxyKBS1cqdTb6/j5AcLT6J/if/e3VpD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MpdrBAAAA2wAAAA8AAAAAAAAAAAAAAAAAmAIAAGRycy9kb3du&#10;cmV2LnhtbFBLBQYAAAAABAAEAPUAAACGAwAAAAA=&#10;" path="m59,1214l562,58r3,-10l568,38r,-8l568,21r-3,-6l562,10,558,5,554,1,548,r-5,l536,1r-6,3l523,8r-6,6l512,22r-6,12l4,1190r-3,9l,1207r,7l,1221r2,6l5,1233r4,4l15,1240r6,1l26,1243r6,-2l38,1240r5,-4l49,1230r5,-7l59,1214xe" fillcolor="#7f7f7f" stroked="f">
                  <v:fill opacity="13107f"/>
                  <v:path arrowok="t" o:connecttype="custom" o:connectlocs="20,404;188,19;189,16;190,13;190,10;190,7;189,5;188,3;187,2;185,0;183,0;182,0;179,0;177,1;175,3;173,5;171,7;169,11;1,396;0,399;0,402;0,404;0,407;1,409;2,411;3,412;5,413;7,413;9,414;11,413;13,413;14,412;16,410;18,407;20,404" o:connectangles="0,0,0,0,0,0,0,0,0,0,0,0,0,0,0,0,0,0,0,0,0,0,0,0,0,0,0,0,0,0,0,0,0,0,0"/>
                </v:shape>
                <v:shape id="Freeform 20" o:spid="_x0000_s1043" style="position:absolute;left:1608;top:3469;width:372;height:195;visibility:visible;mso-wrap-style:square;v-text-anchor:top" coordsize="1117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bQ8EA&#10;AADbAAAADwAAAGRycy9kb3ducmV2LnhtbESPQYvCMBSE7wv+h/CEvSxrWg9l6RpFFNGrugePj+bZ&#10;BpuXkkRt/fUbQfA4zMw3zGzR21bcyAfjWEE+yUAQV04brhX8HTffPyBCRNbYOiYFAwVYzEcfMyy1&#10;u/OebodYiwThUKKCJsaulDJUDVkME9cRJ+/svMWYpK+l9nhPcNvKaZYV0qLhtNBgR6uGqsvhahVs&#10;6eTN0XzlQ9GuqhM/imG9KZT6HPfLXxCR+vgOv9o7rWCaw/NL+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20PBAAAA2wAAAA8AAAAAAAAAAAAAAAAAmAIAAGRycy9kb3du&#10;cmV2LnhtbFBLBQYAAAAABAAEAPUAAACGAwAAAAA=&#10;" path="m649,111r56,26l759,165r50,28l856,222r45,29l941,282r38,31l1012,343r15,16l1041,374r13,14l1067,404r11,14l1086,432r9,14l1102,461r6,14l1113,489r3,13l1117,514r,13l1117,538r-2,12l1110,561r-2,7l1103,575r-5,6l1092,586r1,-10l1093,564r-1,-12l1089,540r-4,-12l1079,516r-5,-14l1067,489r-9,-14l1048,462r-9,-14l1027,434r-26,-29l971,377,939,349,902,321,863,292,820,264,774,237,726,210,677,185,625,161,573,140,521,120,470,103,421,87,373,76,325,66,282,58,238,52,197,49r-36,l125,52,93,56,78,59,65,63,51,67,40,72,28,79,17,84,9,91,,99,3,87,7,76,11,66,18,56r9,-8l35,39,47,32,58,25,71,19,85,14,100,9,116,7,134,4,151,1,170,r20,l210,r22,1l277,4r48,7l374,21r53,13l480,49r56,18l591,87r58,24xe" fillcolor="#191919" stroked="f">
                  <v:fill opacity="13107f"/>
                  <v:path arrowok="t" o:connecttype="custom" o:connectlocs="235,46;269,64;300,84;326,104;342,119;351,129;359,139;365,148;369,158;372,167;372,175;371,183;369,189;366,193;364,192;364,184;361,176;358,167;352,158;346,149;333,135;313,116;287,97;258,79;225,62;191,47;157,34;124,25;94,19;66,16;42,17;26,20;17,22;9,26;3,30;1,29;4,22;9,16;16,11;24,6;33,3;45,1;57,0;70,0;92,1;125,7;160,16;197,29" o:connectangles="0,0,0,0,0,0,0,0,0,0,0,0,0,0,0,0,0,0,0,0,0,0,0,0,0,0,0,0,0,0,0,0,0,0,0,0,0,0,0,0,0,0,0,0,0,0,0,0"/>
                </v:shape>
                <v:shape id="Freeform 21" o:spid="_x0000_s1044" style="position:absolute;left:1311;width:2895;height:3364;visibility:visible;mso-wrap-style:square;v-text-anchor:top" coordsize="8684,1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spMQA&#10;AADbAAAADwAAAGRycy9kb3ducmV2LnhtbESPzWrDMBCE74W+g9hCbo1cH0JwI4ckNNBSEoibB1is&#10;9U9irYyl2GqfvgoUehxm5htmtQ6mEyMNrrWs4GWegCAurW65VnD+2j8vQTiPrLGzTAq+ycE6f3xY&#10;YabtxCcaC1+LCGGXoYLG+z6T0pUNGXRz2xNHr7KDQR/lUEs94BThppNpkiykwZbjQoM97Roqr8XN&#10;KHjbXE+Blsfx5+MQPi+VCdORtkrNnsLmFYSn4P/Df+13rSBN4f4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C7KTEAAAA2wAAAA8AAAAAAAAAAAAAAAAAmAIAAGRycy9k&#10;b3ducmV2LnhtbFBLBQYAAAAABAAEAPUAAACJAwAAAAA=&#10;" path="m1764,607l1947,489,2134,385r192,-92l2521,214r197,-67l2920,93,3122,52,3328,23,3533,6,3741,r208,7l4158,25r209,30l4576,96r208,52l4991,212r204,75l5399,373r201,96l5798,577r196,117l6185,823r189,138l6558,1110r180,158l6913,1437r168,179l7246,1803r158,198l7554,2209r145,214l7836,2650r128,232l8082,3116r107,238l8284,3593r86,242l8445,4078r65,243l8564,4566r45,244l8643,5055r24,243l8680,5541r4,241l8677,6021r-16,237l8635,6491r-35,231l8553,6948r-55,222l8432,7388r-74,213l8273,7808r-93,202l8078,8205r-113,188l7843,8574r-131,174l7571,8913r-149,157l7263,9219r-168,138l6920,9486r-183,117l6550,9708r-192,92l6163,9879r-197,67l5764,9999r-202,41l5358,10070r-207,17l4943,10093r-208,-6l4526,10069r-209,-30l4108,9997r-206,-53l3695,9881r-206,-75l3285,9719r-201,-96l2886,9516,2690,9398,2499,9270,2310,9131,2126,8983,1946,8824,1771,8656,1603,8478,1439,8290,1280,8092,1130,7886,985,7669,848,7443,720,7211,602,6976,497,6740,400,6500,314,6258,239,6015,174,5772,120,5527,76,5282,42,5038,18,4795,4,4551,,4311,7,4072,22,3836,49,3601,86,3372r45,-227l187,2923r65,-218l326,2493r85,-208l504,2084,608,1889,720,1700,841,1519,972,1345r141,-166l1262,1022,1421,874,1588,735,1764,607xm1953,874l2123,765r175,-96l2475,584r181,-74l2839,448r187,-49l3215,361r191,-26l3598,320r192,-5l3985,321r195,18l4374,368r195,39l4763,457r191,61l5145,588r190,81l5522,759r186,101l5891,971r179,121l6246,1222r171,138l6586,1510r163,157l6907,1835r153,176l7208,2196r141,194l7484,2592r129,210l7733,3019r110,220l7943,3461r91,224l8114,3911r71,228l8246,4366r51,229l8339,4823r33,229l8396,5280r12,226l8412,5731r-4,223l8393,6175r-23,217l8336,6607r-40,211l8244,7026r-59,203l8116,7427r-78,194l7951,7809r-96,181l7751,8165r-112,170l7518,8496r-130,154l7249,8796r-146,139l6946,9063r-163,121l6613,9292r-175,98l6261,9475r-181,72l5895,9609r-185,50l5521,9697r-191,27l5138,9739r-194,4l4750,9736r-194,-18l4362,9690r-194,-40l3973,9601r-192,-61l3589,9471r-190,-82l3212,9298,3028,9198,2845,9087,2665,8966,2490,8837,2317,8697,2150,8549,1987,8390,1829,8223,1676,8047,1528,7861,1386,7668,1251,7466,1123,7255,1003,7039,892,6819,792,6596,702,6373,622,6146,550,5920,490,5691,438,5463,395,5234,363,5007,340,4779,326,4551r-4,-224l328,4105r14,-222l366,3665r32,-215l440,3239r51,-208l552,2828r68,-198l698,2436r86,-186l879,2067,983,1892r113,-168l1218,1561r130,-154l1487,1261r147,-137l1790,994,1953,874xe" fillcolor="#a5a5a5 [2092]" stroked="f">
                  <v:fill opacity="13107f"/>
                  <v:path arrowok="t" o:connecttype="custom" o:connectlocs="840,71;1178,2;1526,32;1867,156;2186,370;2468,667;2694,1039;2837,1440;2894,1847;2867,2240;2758,2602;2571,2916;2307,3162;1989,3315;1648,3364;1301,3314;962,3172;649,2941;377,2628;166,2246;40,1842;0,1437;44,1048;168,695;371,393;651,291;946,149;1263,105;1588,152;1903,287;2196,503;2450,797;2648,1154;2766,1532;2804,1910;2766,2272;2651,2603;2463,2883;2205,3097;1904,3219;1584,3245;1260,3180;948,3029;662,2796;417,2488;234,2124;132,1744;109,1368;164,1010;293,689;496,420" o:connectangles="0,0,0,0,0,0,0,0,0,0,0,0,0,0,0,0,0,0,0,0,0,0,0,0,0,0,0,0,0,0,0,0,0,0,0,0,0,0,0,0,0,0,0,0,0,0,0,0,0,0,0"/>
                  <o:lock v:ext="edit" verticies="t"/>
                </v:shape>
                <v:shape id="Freeform 22" o:spid="_x0000_s1045" style="position:absolute;left:1419;top:181;width:2568;height:3067;visibility:visible;mso-wrap-style:square;v-text-anchor:top" coordsize="7704,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Vr8MA&#10;AADbAAAADwAAAGRycy9kb3ducmV2LnhtbESPQWvCQBSE7wX/w/IEL0U3JlUkuooWAtJbtdDrM/tM&#10;gtm3IbtN4r93C4LHYb6ZYTa7wdSio9ZVlhXMZxEI4tzqigsFP+dsugLhPLLG2jIpuJOD3Xb0tsFU&#10;256/qTv5QoQSdikqKL1vUildXpJBN7MNcfCutjXog2wLqVvsQ7mpZRxFS2mw4rBQYkOfJeW3059R&#10;8BGwS34+HPjrfZncsv0i+40WSk3Gw34NwtPgX/AzfdQK4gT+v4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GVr8MAAADbAAAADwAAAAAAAAAAAAAAAACYAgAAZHJzL2Rv&#10;d25yZXYueG1sUEsFBgAAAAAEAAQA9QAAAIgDAAAAAA==&#10;" path="m1362,535l1218,664,1084,798,956,941,838,1091,726,1246,623,1409r-97,168l439,1751r-81,179l285,2114r-63,190l166,2496r-50,197l77,2893,45,3097,22,3302,7,3511,,3722r1,213l11,4149r18,216l56,4580r35,218l135,5014r52,217l247,5447r71,215l396,5875r88,212l579,6298r106,208l799,6711r91,151l984,7009r98,143l1183,7291r104,134l1394,7554r110,124l1616,7798r116,116l1848,8026r121,106l2090,8234r124,96l2341,8422r128,86l2597,8590r131,78l2860,8740r134,66l3129,8869r135,56l3400,8976r138,47l3675,9064r139,35l3952,9130r139,24l4230,9174r138,14l4508,9197r138,2l4783,9197r268,-60l5304,9067r238,-81l5764,8894r210,-102l6169,8681r183,-122l6521,8429r158,-139l6822,8145r132,-154l7074,7831r108,-169l7279,7490r88,-180l7443,7127r64,-190l7564,6745r45,-198l7645,6346r28,-202l7692,5937r11,-207l7704,5520r-5,-210l7686,5098r-21,-211l7638,4675r-34,-211l7565,4255r-46,-208l7467,3841r-76,-268l7302,3312,7202,3057,7092,2810,6973,2568,6843,2335,6704,2110,6558,1894,6401,1687,6237,1489,6065,1303,5886,1124,5701,959,5508,805,5310,664,5104,533,4895,416,4679,313,4460,224,4236,147,4008,88,3777,43,3544,13,3306,,3067,3,2826,24,2584,63r-245,56l2095,194r-245,93l1605,402,1362,535xe" fillcolor="#e5e5e5" stroked="f">
                  <v:fill opacity="13107f"/>
                  <v:path arrowok="t" o:connecttype="custom" o:connectlocs="361,266;242,415;146,584;74,768;26,965;2,1171;4,1383;30,1600;82,1816;161,2029;266,2237;361,2385;465,2519;577,2639;697,2745;823,2837;953,2914;1088,2976;1225,3022;1364,3052;1503,3066;1684,3046;1921,2965;2117,2854;2274,2716;2394,2555;2481,2376;2536,2183;2564,1979;2566,1770;2546,1559;2506,1349;2434,1104;2324,856;2186,631;2022,434;1836,268;1632,139;1412,49;1181,4;942,8;698,65;454,178" o:connectangles="0,0,0,0,0,0,0,0,0,0,0,0,0,0,0,0,0,0,0,0,0,0,0,0,0,0,0,0,0,0,0,0,0,0,0,0,0,0,0,0,0,0,0"/>
                </v:shape>
                <v:shape id="Freeform 23" o:spid="_x0000_s1046" style="position:absolute;left:621;top:2000;width:2548;height:3646;visibility:visible;mso-wrap-style:square;v-text-anchor:top" coordsize="7643,1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4NcIA&#10;AADbAAAADwAAAGRycy9kb3ducmV2LnhtbESP3YrCMBSE7xd8h3AE79ZUEdFqFFmoeKEX/jzAoTm2&#10;1eakJtla394IC3s5zMw3zHLdmVq05HxlWcFomIAgzq2uuFBwOWffMxA+IGusLZOCF3lYr3pfS0y1&#10;ffKR2lMoRISwT1FBGUKTSunzkgz6oW2Io3e1zmCI0hVSO3xGuKnlOEmm0mDFcaHEhn5Kyu+nX6Ng&#10;28ppvZnvj/vsIbP2cPPBzWdKDfrdZgEiUBf+w3/tnVYwnsDn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Hg1wgAAANsAAAAPAAAAAAAAAAAAAAAAAJgCAABkcnMvZG93&#10;bnJldi54bWxQSwUGAAAAAAQABAD1AAAAhwMAAAAA&#10;" path="m6922,r221,518l7285,989r69,427l7356,1805r-64,352l7171,2476r-174,290l6775,3032r-266,242l6206,3498r-336,211l5505,3907r-386,191l4715,4285r-418,186l3873,4659r-426,195l3022,5059r-415,218l2203,5512r-384,256l1458,6048r-334,307l823,6693,561,7066,343,7476,173,7928,58,8426,,8973r5,598l81,10226r150,714l964,9229r205,-281l1400,8682r253,-249l1927,8198r292,-223l2525,7763r318,-204l3171,7361r335,-192l3845,6981r341,-188l4525,6605r336,-190l5189,6220r319,-199l5816,5813r293,-216l6385,5369r255,-242l6873,4871r207,-271l7260,4309r148,-311l7523,3665r80,-356l7643,2927r,-408l7598,2080r-93,-469l7364,1109,7170,573,6922,xe" fillcolor="#c6d9f1 [671]" stroked="f">
                  <v:fill opacity="13107f"/>
                  <v:path arrowok="t" o:connecttype="custom" o:connectlocs="2381,173;2452,472;2431,719;2333,922;2170,1091;1957,1236;1707,1366;1433,1490;1149,1618;869,1759;606,1922;375,2118;187,2355;58,2642;0,2990;27,3408;321,3076;467,2893;642,2732;842,2587;1057,2453;1282,2327;1509,2201;1730,2073;1939,1937;2129,1789;2291,1623;2420,1436;2508,1221;2548,975;2533,693;2455,370;2308,0" o:connectangles="0,0,0,0,0,0,0,0,0,0,0,0,0,0,0,0,0,0,0,0,0,0,0,0,0,0,0,0,0,0,0,0,0"/>
                </v:shape>
              </v:group>
              <v:shape id="Freeform 24" o:spid="_x0000_s1047" style="position:absolute;left:1883;top:915;width:1060;height:1715;visibility:visible;mso-wrap-style:square;v-text-anchor:top" coordsize="318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0AMUA&#10;AADbAAAADwAAAGRycy9kb3ducmV2LnhtbESPQWvCQBSE7wX/w/IEL0U3FawaXUUsogg9VEXw9sw+&#10;k2D2bciuSfz3bqHQ4zAz3zDzZWsKUVPlcssKPgYRCOLE6pxTBafjpj8B4TyyxsIyKXiSg+Wi8zbH&#10;WNuGf6g++FQECLsYFWTel7GULsnIoBvYkjh4N1sZ9EFWqdQVNgFuCjmMok9pMOewkGFJ64yS++Fh&#10;FFymdbNdu+s2H+2f75fx93ly/jJK9brtagbCU+v/w3/tnVYwHMHvl/A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TQAxQAAANsAAAAPAAAAAAAAAAAAAAAAAJgCAABkcnMv&#10;ZG93bnJldi54bWxQSwUGAAAAAAQABAD1AAAAigMAAAAA&#10;" path="m7,82l3,73,,63,,51,1,41,4,32r6,-9l17,15,25,8,35,3,45,,56,,66,2,76,5r8,5l93,17r7,9l3174,5062r4,10l3181,5084r,9l3180,5103r-3,10l3171,5123r-7,7l3156,5137r-10,5l3135,5144r-10,2l3115,5144r-10,-4l3095,5134r-7,-7l3081,5119,7,82xe" fillcolor="white [3212]" stroked="f">
                <v:fill opacity="13107f"/>
                <v:path arrowok="t" o:connecttype="custom" o:connectlocs="2,27;1,24;0,21;0,17;0,14;1,11;3,8;6,5;8,3;12,1;15,0;19,0;22,1;25,2;28,3;31,6;33,9;1058,1687;1059,1690;1060,1694;1060,1697;1060,1701;1059,1704;1057,1707;1054,1710;1052,1712;1048,1714;1045,1714;1041,1715;1038,1714;1035,1713;1031,1711;1029,1709;1027,1706;2,27" o:connectangles="0,0,0,0,0,0,0,0,0,0,0,0,0,0,0,0,0,0,0,0,0,0,0,0,0,0,0,0,0,0,0,0,0,0,0"/>
              </v:shape>
              <v:shape id="Freeform 25" o:spid="_x0000_s1048" style="position:absolute;left:1900;top:682;width:908;height:1465;visibility:visible;mso-wrap-style:square;v-text-anchor:top" coordsize="2724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j+MQA&#10;AADbAAAADwAAAGRycy9kb3ducmV2LnhtbESPQWvCQBSE74L/YXmF3uqmFmOJriKiRfFiteD1NftM&#10;gtm3YXdr4r93hYLHYWa+YabzztTiSs5XlhW8DxIQxLnVFRcKfo7rt08QPiBrrC2Tght5mM/6vSlm&#10;2rb8TddDKESEsM9QQRlCk0np85IM+oFtiKN3ts5giNIVUjtsI9zUcpgkqTRYcVwosaFlSfnl8GcU&#10;bMeb8Wj3sUqPX79de94vTs7hSanXl24xARGoC8/wf3ujFQxTeHy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Xo/jEAAAA2wAAAA8AAAAAAAAAAAAAAAAAmAIAAGRycy9k&#10;b3ducmV2LnhtbFBLBQYAAAAABAAEAPUAAACJAwAAAAA=&#10;" path="m7,82l3,72,,63,,53,2,41,4,33,10,23r7,-8l26,9,35,3,45,2,56,,66,2,76,6r9,4l93,17r7,10l2716,4313r4,10l2723,4333r1,11l2723,4354r-4,10l2713,4372r-7,9l2697,4388r-9,4l2678,4395r-10,l2657,4393r-10,-2l2638,4385r-8,-7l2624,4369,7,82xe" fillcolor="white [3212]" stroked="f">
                <v:fill opacity="13107f"/>
                <v:path arrowok="t" o:connecttype="custom" o:connectlocs="2,27;1,24;0,21;0,18;1,14;1,11;3,8;6,5;9,3;12,1;15,1;19,0;22,1;25,2;28,3;31,6;33,9;905,1438;907,1441;908,1444;908,1448;908,1451;906,1455;904,1457;902,1460;899,1463;896,1464;893,1465;889,1465;886,1464;882,1464;879,1462;877,1459;875,1456;2,27" o:connectangles="0,0,0,0,0,0,0,0,0,0,0,0,0,0,0,0,0,0,0,0,0,0,0,0,0,0,0,0,0,0,0,0,0,0,0"/>
              </v:shape>
              <w10:wrap anchorx="margin" anchory="margin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C93A5F3" wp14:editId="27523797">
              <wp:simplePos x="0" y="0"/>
              <wp:positionH relativeFrom="margin">
                <wp:align>center</wp:align>
              </wp:positionH>
              <wp:positionV relativeFrom="page">
                <wp:posOffset>320040</wp:posOffset>
              </wp:positionV>
              <wp:extent cx="7068185" cy="9389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8185" cy="938974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25.2pt;width:556.55pt;height:739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" fillcolor="#eaf1dd [662]" stroked="f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AA1" w:rsidRDefault="00554A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EB" w:rsidRDefault="002571EB" w:rsidP="00A64179">
      <w:r>
        <w:separator/>
      </w:r>
    </w:p>
  </w:footnote>
  <w:footnote w:type="continuationSeparator" w:id="0">
    <w:p w:rsidR="002571EB" w:rsidRDefault="002571EB" w:rsidP="00A64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AA1" w:rsidRDefault="00554A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46" w:rsidRDefault="00FB26D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181553" wp14:editId="42F71B9F">
              <wp:simplePos x="0" y="0"/>
              <wp:positionH relativeFrom="margin">
                <wp:posOffset>180975</wp:posOffset>
              </wp:positionH>
              <wp:positionV relativeFrom="paragraph">
                <wp:posOffset>360680</wp:posOffset>
              </wp:positionV>
              <wp:extent cx="6955155" cy="1391920"/>
              <wp:effectExtent l="0" t="0" r="0" b="0"/>
              <wp:wrapNone/>
              <wp:docPr id="27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5155" cy="1391920"/>
                      </a:xfrm>
                      <a:custGeom>
                        <a:avLst/>
                        <a:gdLst>
                          <a:gd name="T0" fmla="*/ 21577 w 23040"/>
                          <a:gd name="T1" fmla="*/ 1458 h 6276"/>
                          <a:gd name="T2" fmla="*/ 20661 w 23040"/>
                          <a:gd name="T3" fmla="*/ 198 h 6276"/>
                          <a:gd name="T4" fmla="*/ 20619 w 23040"/>
                          <a:gd name="T5" fmla="*/ 151 h 6276"/>
                          <a:gd name="T6" fmla="*/ 20573 w 23040"/>
                          <a:gd name="T7" fmla="*/ 109 h 6276"/>
                          <a:gd name="T8" fmla="*/ 20520 w 23040"/>
                          <a:gd name="T9" fmla="*/ 73 h 6276"/>
                          <a:gd name="T10" fmla="*/ 20464 w 23040"/>
                          <a:gd name="T11" fmla="*/ 45 h 6276"/>
                          <a:gd name="T12" fmla="*/ 20403 w 23040"/>
                          <a:gd name="T13" fmla="*/ 23 h 6276"/>
                          <a:gd name="T14" fmla="*/ 20341 w 23040"/>
                          <a:gd name="T15" fmla="*/ 9 h 6276"/>
                          <a:gd name="T16" fmla="*/ 20280 w 23040"/>
                          <a:gd name="T17" fmla="*/ 1 h 6276"/>
                          <a:gd name="T18" fmla="*/ 12024 w 23040"/>
                          <a:gd name="T19" fmla="*/ 0 h 6276"/>
                          <a:gd name="T20" fmla="*/ 11949 w 23040"/>
                          <a:gd name="T21" fmla="*/ 4 h 6276"/>
                          <a:gd name="T22" fmla="*/ 11881 w 23040"/>
                          <a:gd name="T23" fmla="*/ 16 h 6276"/>
                          <a:gd name="T24" fmla="*/ 11820 w 23040"/>
                          <a:gd name="T25" fmla="*/ 37 h 6276"/>
                          <a:gd name="T26" fmla="*/ 11763 w 23040"/>
                          <a:gd name="T27" fmla="*/ 68 h 6276"/>
                          <a:gd name="T28" fmla="*/ 11709 w 23040"/>
                          <a:gd name="T29" fmla="*/ 109 h 6276"/>
                          <a:gd name="T30" fmla="*/ 11657 w 23040"/>
                          <a:gd name="T31" fmla="*/ 161 h 6276"/>
                          <a:gd name="T32" fmla="*/ 11606 w 23040"/>
                          <a:gd name="T33" fmla="*/ 226 h 6276"/>
                          <a:gd name="T34" fmla="*/ 11555 w 23040"/>
                          <a:gd name="T35" fmla="*/ 302 h 6276"/>
                          <a:gd name="T36" fmla="*/ 68 w 23040"/>
                          <a:gd name="T37" fmla="*/ 1446 h 6276"/>
                          <a:gd name="T38" fmla="*/ 39 w 23040"/>
                          <a:gd name="T39" fmla="*/ 1448 h 6276"/>
                          <a:gd name="T40" fmla="*/ 16 w 23040"/>
                          <a:gd name="T41" fmla="*/ 1456 h 6276"/>
                          <a:gd name="T42" fmla="*/ 9 w 23040"/>
                          <a:gd name="T43" fmla="*/ 1464 h 6276"/>
                          <a:gd name="T44" fmla="*/ 3 w 23040"/>
                          <a:gd name="T45" fmla="*/ 1474 h 6276"/>
                          <a:gd name="T46" fmla="*/ 0 w 23040"/>
                          <a:gd name="T47" fmla="*/ 1487 h 6276"/>
                          <a:gd name="T48" fmla="*/ 0 w 23040"/>
                          <a:gd name="T49" fmla="*/ 1503 h 6276"/>
                          <a:gd name="T50" fmla="*/ 23040 w 23040"/>
                          <a:gd name="T51" fmla="*/ 6276 h 6276"/>
                          <a:gd name="T52" fmla="*/ 23040 w 23040"/>
                          <a:gd name="T53" fmla="*/ 1576 h 6276"/>
                          <a:gd name="T54" fmla="*/ 23034 w 23040"/>
                          <a:gd name="T55" fmla="*/ 1541 h 6276"/>
                          <a:gd name="T56" fmla="*/ 23026 w 23040"/>
                          <a:gd name="T57" fmla="*/ 1514 h 6276"/>
                          <a:gd name="T58" fmla="*/ 23011 w 23040"/>
                          <a:gd name="T59" fmla="*/ 1492 h 6276"/>
                          <a:gd name="T60" fmla="*/ 22992 w 23040"/>
                          <a:gd name="T61" fmla="*/ 1477 h 6276"/>
                          <a:gd name="T62" fmla="*/ 22968 w 23040"/>
                          <a:gd name="T63" fmla="*/ 1467 h 6276"/>
                          <a:gd name="T64" fmla="*/ 22939 w 23040"/>
                          <a:gd name="T65" fmla="*/ 1461 h 6276"/>
                          <a:gd name="T66" fmla="*/ 22906 w 23040"/>
                          <a:gd name="T67" fmla="*/ 1458 h 627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23040" h="6276">
                            <a:moveTo>
                              <a:pt x="22887" y="1458"/>
                            </a:moveTo>
                            <a:lnTo>
                              <a:pt x="21577" y="1458"/>
                            </a:lnTo>
                            <a:lnTo>
                              <a:pt x="20678" y="226"/>
                            </a:lnTo>
                            <a:lnTo>
                              <a:pt x="20661" y="198"/>
                            </a:lnTo>
                            <a:lnTo>
                              <a:pt x="20641" y="174"/>
                            </a:lnTo>
                            <a:lnTo>
                              <a:pt x="20619" y="151"/>
                            </a:lnTo>
                            <a:lnTo>
                              <a:pt x="20596" y="129"/>
                            </a:lnTo>
                            <a:lnTo>
                              <a:pt x="20573" y="109"/>
                            </a:lnTo>
                            <a:lnTo>
                              <a:pt x="20547" y="91"/>
                            </a:lnTo>
                            <a:lnTo>
                              <a:pt x="20520" y="73"/>
                            </a:lnTo>
                            <a:lnTo>
                              <a:pt x="20493" y="59"/>
                            </a:lnTo>
                            <a:lnTo>
                              <a:pt x="20464" y="45"/>
                            </a:lnTo>
                            <a:lnTo>
                              <a:pt x="20434" y="33"/>
                            </a:lnTo>
                            <a:lnTo>
                              <a:pt x="20403" y="23"/>
                            </a:lnTo>
                            <a:lnTo>
                              <a:pt x="20373" y="14"/>
                            </a:lnTo>
                            <a:lnTo>
                              <a:pt x="20341" y="9"/>
                            </a:lnTo>
                            <a:lnTo>
                              <a:pt x="20311" y="4"/>
                            </a:lnTo>
                            <a:lnTo>
                              <a:pt x="20280" y="1"/>
                            </a:lnTo>
                            <a:lnTo>
                              <a:pt x="20248" y="0"/>
                            </a:lnTo>
                            <a:lnTo>
                              <a:pt x="12024" y="0"/>
                            </a:lnTo>
                            <a:lnTo>
                              <a:pt x="11985" y="1"/>
                            </a:lnTo>
                            <a:lnTo>
                              <a:pt x="11949" y="4"/>
                            </a:lnTo>
                            <a:lnTo>
                              <a:pt x="11915" y="9"/>
                            </a:lnTo>
                            <a:lnTo>
                              <a:pt x="11881" y="16"/>
                            </a:lnTo>
                            <a:lnTo>
                              <a:pt x="11850" y="26"/>
                            </a:lnTo>
                            <a:lnTo>
                              <a:pt x="11820" y="37"/>
                            </a:lnTo>
                            <a:lnTo>
                              <a:pt x="11791" y="50"/>
                            </a:lnTo>
                            <a:lnTo>
                              <a:pt x="11763" y="68"/>
                            </a:lnTo>
                            <a:lnTo>
                              <a:pt x="11736" y="86"/>
                            </a:lnTo>
                            <a:lnTo>
                              <a:pt x="11709" y="109"/>
                            </a:lnTo>
                            <a:lnTo>
                              <a:pt x="11683" y="134"/>
                            </a:lnTo>
                            <a:lnTo>
                              <a:pt x="11657" y="161"/>
                            </a:lnTo>
                            <a:lnTo>
                              <a:pt x="11632" y="191"/>
                            </a:lnTo>
                            <a:lnTo>
                              <a:pt x="11606" y="226"/>
                            </a:lnTo>
                            <a:lnTo>
                              <a:pt x="11580" y="262"/>
                            </a:lnTo>
                            <a:lnTo>
                              <a:pt x="11555" y="302"/>
                            </a:lnTo>
                            <a:lnTo>
                              <a:pt x="10679" y="1446"/>
                            </a:lnTo>
                            <a:lnTo>
                              <a:pt x="68" y="1446"/>
                            </a:lnTo>
                            <a:lnTo>
                              <a:pt x="52" y="1446"/>
                            </a:lnTo>
                            <a:lnTo>
                              <a:pt x="39" y="1448"/>
                            </a:lnTo>
                            <a:lnTo>
                              <a:pt x="26" y="1451"/>
                            </a:lnTo>
                            <a:lnTo>
                              <a:pt x="16" y="1456"/>
                            </a:lnTo>
                            <a:lnTo>
                              <a:pt x="12" y="1459"/>
                            </a:lnTo>
                            <a:lnTo>
                              <a:pt x="9" y="1464"/>
                            </a:lnTo>
                            <a:lnTo>
                              <a:pt x="6" y="1468"/>
                            </a:lnTo>
                            <a:lnTo>
                              <a:pt x="3" y="1474"/>
                            </a:lnTo>
                            <a:lnTo>
                              <a:pt x="1" y="1479"/>
                            </a:lnTo>
                            <a:lnTo>
                              <a:pt x="0" y="1487"/>
                            </a:lnTo>
                            <a:lnTo>
                              <a:pt x="0" y="1494"/>
                            </a:lnTo>
                            <a:lnTo>
                              <a:pt x="0" y="1503"/>
                            </a:lnTo>
                            <a:lnTo>
                              <a:pt x="0" y="6276"/>
                            </a:lnTo>
                            <a:lnTo>
                              <a:pt x="23040" y="6276"/>
                            </a:lnTo>
                            <a:lnTo>
                              <a:pt x="23040" y="1595"/>
                            </a:lnTo>
                            <a:lnTo>
                              <a:pt x="23040" y="1576"/>
                            </a:lnTo>
                            <a:lnTo>
                              <a:pt x="23037" y="1557"/>
                            </a:lnTo>
                            <a:lnTo>
                              <a:pt x="23034" y="1541"/>
                            </a:lnTo>
                            <a:lnTo>
                              <a:pt x="23030" y="1527"/>
                            </a:lnTo>
                            <a:lnTo>
                              <a:pt x="23026" y="1514"/>
                            </a:lnTo>
                            <a:lnTo>
                              <a:pt x="23018" y="1503"/>
                            </a:lnTo>
                            <a:lnTo>
                              <a:pt x="23011" y="1492"/>
                            </a:lnTo>
                            <a:lnTo>
                              <a:pt x="23003" y="1484"/>
                            </a:lnTo>
                            <a:lnTo>
                              <a:pt x="22992" y="1477"/>
                            </a:lnTo>
                            <a:lnTo>
                              <a:pt x="22981" y="1471"/>
                            </a:lnTo>
                            <a:lnTo>
                              <a:pt x="22968" y="1467"/>
                            </a:lnTo>
                            <a:lnTo>
                              <a:pt x="22955" y="1462"/>
                            </a:lnTo>
                            <a:lnTo>
                              <a:pt x="22939" y="1461"/>
                            </a:lnTo>
                            <a:lnTo>
                              <a:pt x="22923" y="1459"/>
                            </a:lnTo>
                            <a:lnTo>
                              <a:pt x="22906" y="1458"/>
                            </a:lnTo>
                            <a:lnTo>
                              <a:pt x="22887" y="1458"/>
                            </a:lnTo>
                            <a:close/>
                          </a:path>
                        </a:pathLst>
                      </a:cu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14.25pt;margin-top:28.4pt;width:547.65pt;height:10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040,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" path="m22887,1458r-1310,l20678,226r-17,-28l20641,174r-22,-23l20596,129r-23,-20l20547,91r-27,-18l20493,59r-29,-14l20434,33r-31,-10l20373,14r-32,-5l20311,4r-31,-3l20248,,12024,r-39,1l11949,4r-34,5l11881,16r-31,10l11820,37r-29,13l11763,68r-27,18l11709,109r-26,25l11657,161r-25,30l11606,226r-26,36l11555,302r-876,1144l68,1446r-16,l39,1448r-13,3l16,1456r-4,3l9,1464r-3,4l3,1474r-2,5l,1487r,7l,1503,,6276r23040,l23040,1595r,-19l23037,1557r-3,-16l23030,1527r-4,-13l23018,1503r-7,-11l23003,1484r-11,-7l22981,1471r-13,-4l22955,1462r-16,-1l22923,1459r-17,-1l22887,1458xe" fillcolor="#e5dfec [663]" stroked="f">
              <v:path arrowok="t" o:connecttype="custom" o:connectlocs="6513515,323362;6236999,43913;6224320,33489;6210434,24175;6194435,16190;6177530,9980;6159116,5101;6140400,1996;6121985,222;3629722,0;3607081,887;3586554,3549;3568139,8206;3550933,15081;3534632,24175;3518934,35707;3503539,50123;3488143,66979;20527,320700;11773,321144;4830,322918;2717,324693;906,326910;0,329794;0,333342;6955155,1391920;6955155,349532;6953344,341770;6950929,335782;6946401,330903;6940665,327576;6933420,325358;6924666,324027;6914704,323362" o:connectangles="0,0,0,0,0,0,0,0,0,0,0,0,0,0,0,0,0,0,0,0,0,0,0,0,0,0,0,0,0,0,0,0,0,0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AA1" w:rsidRDefault="00554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36946"/>
    <w:rsid w:val="0006014F"/>
    <w:rsid w:val="0007042B"/>
    <w:rsid w:val="00073774"/>
    <w:rsid w:val="00097EBE"/>
    <w:rsid w:val="000C2760"/>
    <w:rsid w:val="00131B62"/>
    <w:rsid w:val="0013719C"/>
    <w:rsid w:val="00146CB0"/>
    <w:rsid w:val="00161A70"/>
    <w:rsid w:val="00174B54"/>
    <w:rsid w:val="001C1C67"/>
    <w:rsid w:val="001D5639"/>
    <w:rsid w:val="00233DD6"/>
    <w:rsid w:val="00244F9B"/>
    <w:rsid w:val="00252EEC"/>
    <w:rsid w:val="00255662"/>
    <w:rsid w:val="002571EB"/>
    <w:rsid w:val="002752E0"/>
    <w:rsid w:val="002A31A8"/>
    <w:rsid w:val="002A498B"/>
    <w:rsid w:val="002A7304"/>
    <w:rsid w:val="00307693"/>
    <w:rsid w:val="00322B87"/>
    <w:rsid w:val="00323B9B"/>
    <w:rsid w:val="00326885"/>
    <w:rsid w:val="00337586"/>
    <w:rsid w:val="0035775E"/>
    <w:rsid w:val="00372BAD"/>
    <w:rsid w:val="0038591A"/>
    <w:rsid w:val="00393C9D"/>
    <w:rsid w:val="003B1B89"/>
    <w:rsid w:val="003B48E6"/>
    <w:rsid w:val="003C6B5D"/>
    <w:rsid w:val="003E4133"/>
    <w:rsid w:val="0041216E"/>
    <w:rsid w:val="004166EF"/>
    <w:rsid w:val="00443A54"/>
    <w:rsid w:val="0048041B"/>
    <w:rsid w:val="004817BD"/>
    <w:rsid w:val="004A6CAA"/>
    <w:rsid w:val="004B04D2"/>
    <w:rsid w:val="004B28A2"/>
    <w:rsid w:val="004B74EA"/>
    <w:rsid w:val="004D3A9B"/>
    <w:rsid w:val="00510412"/>
    <w:rsid w:val="00512D50"/>
    <w:rsid w:val="00554AA1"/>
    <w:rsid w:val="005651F5"/>
    <w:rsid w:val="0058161E"/>
    <w:rsid w:val="00592012"/>
    <w:rsid w:val="005C0D55"/>
    <w:rsid w:val="005D78F2"/>
    <w:rsid w:val="005D792C"/>
    <w:rsid w:val="00630FF3"/>
    <w:rsid w:val="00652FBA"/>
    <w:rsid w:val="00681AC5"/>
    <w:rsid w:val="00691554"/>
    <w:rsid w:val="00693C0E"/>
    <w:rsid w:val="006A44CD"/>
    <w:rsid w:val="006B61BD"/>
    <w:rsid w:val="006C47A1"/>
    <w:rsid w:val="006D54FB"/>
    <w:rsid w:val="00711D83"/>
    <w:rsid w:val="00712A91"/>
    <w:rsid w:val="007603EF"/>
    <w:rsid w:val="00784A2A"/>
    <w:rsid w:val="008105D2"/>
    <w:rsid w:val="00886F7B"/>
    <w:rsid w:val="00891AAB"/>
    <w:rsid w:val="0089779B"/>
    <w:rsid w:val="008C05C5"/>
    <w:rsid w:val="008C46F9"/>
    <w:rsid w:val="00975A97"/>
    <w:rsid w:val="009B7244"/>
    <w:rsid w:val="009D71CB"/>
    <w:rsid w:val="00A13EB0"/>
    <w:rsid w:val="00A2106F"/>
    <w:rsid w:val="00A51849"/>
    <w:rsid w:val="00A622BE"/>
    <w:rsid w:val="00A64179"/>
    <w:rsid w:val="00AA4883"/>
    <w:rsid w:val="00AE5474"/>
    <w:rsid w:val="00B21C9C"/>
    <w:rsid w:val="00B354FB"/>
    <w:rsid w:val="00B92C46"/>
    <w:rsid w:val="00BA2EE7"/>
    <w:rsid w:val="00BD3E0E"/>
    <w:rsid w:val="00BD77A1"/>
    <w:rsid w:val="00C27AB4"/>
    <w:rsid w:val="00C47BA3"/>
    <w:rsid w:val="00C53226"/>
    <w:rsid w:val="00C53DA5"/>
    <w:rsid w:val="00C72D11"/>
    <w:rsid w:val="00C83F70"/>
    <w:rsid w:val="00CB5472"/>
    <w:rsid w:val="00CD3772"/>
    <w:rsid w:val="00D52B4D"/>
    <w:rsid w:val="00D66C08"/>
    <w:rsid w:val="00DE4C3A"/>
    <w:rsid w:val="00E175D3"/>
    <w:rsid w:val="00E30354"/>
    <w:rsid w:val="00E34639"/>
    <w:rsid w:val="00E42903"/>
    <w:rsid w:val="00E502A4"/>
    <w:rsid w:val="00E507A5"/>
    <w:rsid w:val="00E67D93"/>
    <w:rsid w:val="00E838EB"/>
    <w:rsid w:val="00EB3B2D"/>
    <w:rsid w:val="00EC73F9"/>
    <w:rsid w:val="00ED7116"/>
    <w:rsid w:val="00F42B20"/>
    <w:rsid w:val="00F50BB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61E"/>
    <w:pPr>
      <w:spacing w:after="100" w:line="276" w:lineRule="auto"/>
    </w:pPr>
    <w:rPr>
      <w:rFonts w:eastAsiaTheme="minorEastAsia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61E"/>
    <w:pPr>
      <w:spacing w:after="100" w:line="276" w:lineRule="auto"/>
    </w:pPr>
    <w:rPr>
      <w:rFonts w:eastAsiaTheme="minorEastAsia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0.jp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F46CDD">
          <w:pPr>
            <w:pStyle w:val="03B385268F6744ECB773043DEFD566EA"/>
          </w:pPr>
          <w:r w:rsidRPr="003B48E6"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F28F1"/>
    <w:rsid w:val="0037020B"/>
    <w:rsid w:val="004767D5"/>
    <w:rsid w:val="005026A3"/>
    <w:rsid w:val="007230A1"/>
    <w:rsid w:val="007559C3"/>
    <w:rsid w:val="007D375C"/>
    <w:rsid w:val="007E6FB7"/>
    <w:rsid w:val="00917629"/>
    <w:rsid w:val="00A134BC"/>
    <w:rsid w:val="00B93064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7AF6C-9D6D-4133-A292-99096BC2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3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services directory</vt:lpstr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services directory</dc:title>
  <dc:creator>sys</dc:creator>
  <cp:lastModifiedBy>sys</cp:lastModifiedBy>
  <cp:revision>3</cp:revision>
  <cp:lastPrinted>2009-04-08T13:35:00Z</cp:lastPrinted>
  <dcterms:created xsi:type="dcterms:W3CDTF">2017-05-18T14:56:00Z</dcterms:created>
  <dcterms:modified xsi:type="dcterms:W3CDTF">2017-05-18T15:22:00Z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