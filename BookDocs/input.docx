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C5" w:rsidRPr="001D5639" w:rsidRDefault="008C05C5" w:rsidP="00036946">
      <w:pPr>
        <w:rPr>
          <w:rFonts w:ascii="Arial" w:hAnsi="Arial" w:cs="Arial"/>
        </w:rPr>
      </w:pPr>
    </w:p>
    <w:p w:rsidR="006D54FB" w:rsidRPr="001D5639" w:rsidRDefault="001D5639" w:rsidP="00161A70">
      <w:pPr>
        <w:pStyle w:val="Header"/>
        <w:tabs>
          <w:tab w:val="clear" w:pos="4680"/>
          <w:tab w:val="clear" w:pos="9360"/>
        </w:tabs>
        <w:rPr>
          <w:rFonts w:ascii="Arial" w:hAnsi="Arial" w:cs="Arial"/>
          <w:noProof/>
          <w:lang w:bidi="ar-SA"/>
        </w:rPr>
        <w:sectPr w:rsidR="006D54FB" w:rsidRPr="001D5639" w:rsidSect="008C05C5">
          <w:headerReference w:type="default" r:id="rId10"/>
          <w:footerReference w:type="default" r:id="rId11"/>
          <w:pgSz w:w="12240" w:h="15840" w:code="1"/>
          <w:pgMar w:top="360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cols w:space="720"/>
          <w:docGrid w:linePitch="360"/>
        </w:sectPr>
      </w:pPr>
      <w:r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638308" wp14:editId="47A697D5">
                <wp:simplePos x="0" y="0"/>
                <wp:positionH relativeFrom="column">
                  <wp:posOffset>2338705</wp:posOffset>
                </wp:positionH>
                <wp:positionV relativeFrom="paragraph">
                  <wp:posOffset>1998345</wp:posOffset>
                </wp:positionV>
                <wp:extent cx="2728595" cy="63627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012" w:rsidRPr="001D5639" w:rsidRDefault="00592012" w:rsidP="0059201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1D5639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{BOOKTITLE}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0" o:spid="_x0000_s1026" type="#_x0000_t202" style="position:absolute;margin-left:184.15pt;margin-top:157.35pt;width:214.85pt;height:50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" filled="f" stroked="f" strokeweight=".5pt">
                <v:textbox>
                  <w:txbxContent>
                    <w:p w:rsidR="00592012" w:rsidRPr="001D5639" w:rsidRDefault="00592012" w:rsidP="0059201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1D5639">
                        <w:rPr>
                          <w:rFonts w:ascii="Arial" w:hAnsi="Arial" w:cs="Arial"/>
                          <w:sz w:val="56"/>
                          <w:szCs w:val="56"/>
                        </w:rPr>
                        <w:t>{BOOKTITLE}</w:t>
                      </w:r>
                    </w:p>
                  </w:txbxContent>
                </v:textbox>
              </v:shape>
            </w:pict>
          </mc:Fallback>
        </mc:AlternateContent>
      </w:r>
      <w:r w:rsidR="00E502A4"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01030F" wp14:editId="2FDF2A38">
                <wp:simplePos x="0" y="0"/>
                <wp:positionH relativeFrom="column">
                  <wp:posOffset>4979670</wp:posOffset>
                </wp:positionH>
                <wp:positionV relativeFrom="paragraph">
                  <wp:posOffset>7006590</wp:posOffset>
                </wp:positionV>
                <wp:extent cx="949960" cy="682625"/>
                <wp:effectExtent l="0" t="0" r="2540" b="3175"/>
                <wp:wrapNone/>
                <wp:docPr id="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954676647"/>
                              <w:picture/>
                            </w:sdtPr>
                            <w:sdtEndPr/>
                            <w:sdtContent>
                              <w:p w:rsidR="005D792C" w:rsidRDefault="00E502A4"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17D884B8" wp14:editId="68684E19">
                                      <wp:extent cx="789605" cy="702749"/>
                                      <wp:effectExtent l="0" t="0" r="0" b="2540"/>
                                      <wp:docPr id="18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89605" cy="7027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27" type="#_x0000_t202" style="position:absolute;margin-left:392.1pt;margin-top:551.7pt;width:74.8pt;height:5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" filled="f" stroked="f">
                <v:textbox inset="0,0,0,0">
                  <w:txbxContent>
                    <w:sdt>
                      <w:sdtPr>
                        <w:id w:val="954676647"/>
                        <w:picture/>
                      </w:sdtPr>
                      <w:sdtEndPr/>
                      <w:sdtContent>
                        <w:p w:rsidR="005D792C" w:rsidRDefault="00E502A4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17D884B8" wp14:editId="68684E19">
                                <wp:extent cx="789605" cy="702749"/>
                                <wp:effectExtent l="0" t="0" r="0" b="2540"/>
                                <wp:docPr id="18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89605" cy="702749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C05C5"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896114" wp14:editId="515DEDF1">
                <wp:simplePos x="0" y="0"/>
                <wp:positionH relativeFrom="column">
                  <wp:posOffset>3867150</wp:posOffset>
                </wp:positionH>
                <wp:positionV relativeFrom="paragraph">
                  <wp:posOffset>7833995</wp:posOffset>
                </wp:positionV>
                <wp:extent cx="3187700" cy="410845"/>
                <wp:effectExtent l="0" t="0" r="12700" b="8255"/>
                <wp:wrapNone/>
                <wp:docPr id="164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rFonts w:ascii="Arial" w:hAnsi="Arial" w:cs="Arial"/>
                                <w:b/>
                              </w:rPr>
                              <w:id w:val="-1725831246"/>
                            </w:sdtPr>
                            <w:sdtEndPr>
                              <w:rPr>
                                <w:rStyle w:val="DefaultParagraphFont"/>
                                <w:b w:val="0"/>
                              </w:rPr>
                            </w:sdtEndPr>
                            <w:sdtContent>
                              <w:p w:rsidR="005D792C" w:rsidRPr="001D5639" w:rsidRDefault="008C05C5">
                                <w:pPr>
                                  <w:pStyle w:val="CompanyName"/>
                                  <w:jc w:val="center"/>
                                  <w:rPr>
                                    <w:rFonts w:ascii="Arial" w:hAnsi="Arial" w:cs="Arial"/>
                                    <w:b w:val="0"/>
                                  </w:rPr>
                                </w:pPr>
                                <w:r w:rsidRPr="001D5639">
                                  <w:rPr>
                                    <w:rStyle w:val="CompanyNameChar"/>
                                    <w:rFonts w:ascii="Arial" w:hAnsi="Arial" w:cs="Arial"/>
                                    <w:b/>
                                  </w:rPr>
                                  <w:t>Published/Createdby {USERNAME}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28" type="#_x0000_t202" style="position:absolute;margin-left:304.5pt;margin-top:616.85pt;width:251pt;height:3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" filled="f" stroked="f">
                <v:textbox inset="0,0,0,0">
                  <w:txbxContent>
                    <w:sdt>
                      <w:sdtPr>
                        <w:rPr>
                          <w:rStyle w:val="CompanyNameChar"/>
                          <w:rFonts w:ascii="Arial" w:hAnsi="Arial" w:cs="Arial"/>
                          <w:b/>
                        </w:rPr>
                        <w:id w:val="-1725831246"/>
                      </w:sdtPr>
                      <w:sdtEndPr>
                        <w:rPr>
                          <w:rStyle w:val="DefaultParagraphFont"/>
                          <w:b w:val="0"/>
                        </w:rPr>
                      </w:sdtEndPr>
                      <w:sdtContent>
                        <w:p w:rsidR="005D792C" w:rsidRPr="001D5639" w:rsidRDefault="008C05C5">
                          <w:pPr>
                            <w:pStyle w:val="CompanyName"/>
                            <w:jc w:val="center"/>
                            <w:rPr>
                              <w:rFonts w:ascii="Arial" w:hAnsi="Arial" w:cs="Arial"/>
                              <w:b w:val="0"/>
                            </w:rPr>
                          </w:pPr>
                          <w:r w:rsidRPr="001D5639">
                            <w:rPr>
                              <w:rStyle w:val="CompanyNameChar"/>
                              <w:rFonts w:ascii="Arial" w:hAnsi="Arial" w:cs="Arial"/>
                              <w:b/>
                            </w:rPr>
                            <w:t>Published/Createdby {USERNAME}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C05C5"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2092" behindDoc="1" locked="0" layoutInCell="1" allowOverlap="1" wp14:anchorId="1B7E20CD" wp14:editId="50BD21AD">
                <wp:simplePos x="0" y="0"/>
                <wp:positionH relativeFrom="margin">
                  <wp:posOffset>339725</wp:posOffset>
                </wp:positionH>
                <wp:positionV relativeFrom="margin">
                  <wp:posOffset>6985</wp:posOffset>
                </wp:positionV>
                <wp:extent cx="6784340" cy="9036685"/>
                <wp:effectExtent l="0" t="0" r="0" b="0"/>
                <wp:wrapNone/>
                <wp:docPr id="17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4340" cy="9036685"/>
                        </a:xfrm>
                        <a:custGeom>
                          <a:avLst/>
                          <a:gdLst>
                            <a:gd name="T0" fmla="*/ 642 w 10088"/>
                            <a:gd name="T1" fmla="*/ 639 h 14473"/>
                            <a:gd name="T2" fmla="*/ 1044 w 10088"/>
                            <a:gd name="T3" fmla="*/ 87 h 14473"/>
                            <a:gd name="T4" fmla="*/ 1062 w 10088"/>
                            <a:gd name="T5" fmla="*/ 66 h 14473"/>
                            <a:gd name="T6" fmla="*/ 1082 w 10088"/>
                            <a:gd name="T7" fmla="*/ 48 h 14473"/>
                            <a:gd name="T8" fmla="*/ 1105 w 10088"/>
                            <a:gd name="T9" fmla="*/ 32 h 14473"/>
                            <a:gd name="T10" fmla="*/ 1130 w 10088"/>
                            <a:gd name="T11" fmla="*/ 19 h 14473"/>
                            <a:gd name="T12" fmla="*/ 1156 w 10088"/>
                            <a:gd name="T13" fmla="*/ 10 h 14473"/>
                            <a:gd name="T14" fmla="*/ 1183 w 10088"/>
                            <a:gd name="T15" fmla="*/ 3 h 14473"/>
                            <a:gd name="T16" fmla="*/ 1211 w 10088"/>
                            <a:gd name="T17" fmla="*/ 0 h 14473"/>
                            <a:gd name="T18" fmla="*/ 3700 w 10088"/>
                            <a:gd name="T19" fmla="*/ 0 h 14473"/>
                            <a:gd name="T20" fmla="*/ 3733 w 10088"/>
                            <a:gd name="T21" fmla="*/ 2 h 14473"/>
                            <a:gd name="T22" fmla="*/ 3762 w 10088"/>
                            <a:gd name="T23" fmla="*/ 6 h 14473"/>
                            <a:gd name="T24" fmla="*/ 3789 w 10088"/>
                            <a:gd name="T25" fmla="*/ 16 h 14473"/>
                            <a:gd name="T26" fmla="*/ 3814 w 10088"/>
                            <a:gd name="T27" fmla="*/ 29 h 14473"/>
                            <a:gd name="T28" fmla="*/ 3838 w 10088"/>
                            <a:gd name="T29" fmla="*/ 48 h 14473"/>
                            <a:gd name="T30" fmla="*/ 3861 w 10088"/>
                            <a:gd name="T31" fmla="*/ 71 h 14473"/>
                            <a:gd name="T32" fmla="*/ 3883 w 10088"/>
                            <a:gd name="T33" fmla="*/ 99 h 14473"/>
                            <a:gd name="T34" fmla="*/ 3906 w 10088"/>
                            <a:gd name="T35" fmla="*/ 133 h 14473"/>
                            <a:gd name="T36" fmla="*/ 10070 w 10088"/>
                            <a:gd name="T37" fmla="*/ 633 h 14473"/>
                            <a:gd name="T38" fmla="*/ 10077 w 10088"/>
                            <a:gd name="T39" fmla="*/ 635 h 14473"/>
                            <a:gd name="T40" fmla="*/ 10083 w 10088"/>
                            <a:gd name="T41" fmla="*/ 636 h 14473"/>
                            <a:gd name="T42" fmla="*/ 10086 w 10088"/>
                            <a:gd name="T43" fmla="*/ 641 h 14473"/>
                            <a:gd name="T44" fmla="*/ 10088 w 10088"/>
                            <a:gd name="T45" fmla="*/ 650 h 14473"/>
                            <a:gd name="T46" fmla="*/ 0 w 10088"/>
                            <a:gd name="T47" fmla="*/ 14473 h 14473"/>
                            <a:gd name="T48" fmla="*/ 2 w 10088"/>
                            <a:gd name="T49" fmla="*/ 691 h 14473"/>
                            <a:gd name="T50" fmla="*/ 5 w 10088"/>
                            <a:gd name="T51" fmla="*/ 676 h 14473"/>
                            <a:gd name="T52" fmla="*/ 8 w 10088"/>
                            <a:gd name="T53" fmla="*/ 664 h 14473"/>
                            <a:gd name="T54" fmla="*/ 14 w 10088"/>
                            <a:gd name="T55" fmla="*/ 655 h 14473"/>
                            <a:gd name="T56" fmla="*/ 23 w 10088"/>
                            <a:gd name="T57" fmla="*/ 647 h 14473"/>
                            <a:gd name="T58" fmla="*/ 33 w 10088"/>
                            <a:gd name="T59" fmla="*/ 643 h 14473"/>
                            <a:gd name="T60" fmla="*/ 46 w 10088"/>
                            <a:gd name="T61" fmla="*/ 640 h 14473"/>
                            <a:gd name="T62" fmla="*/ 61 w 10088"/>
                            <a:gd name="T63" fmla="*/ 639 h 144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0088" h="14473">
                              <a:moveTo>
                                <a:pt x="68" y="639"/>
                              </a:moveTo>
                              <a:lnTo>
                                <a:pt x="642" y="639"/>
                              </a:lnTo>
                              <a:lnTo>
                                <a:pt x="1036" y="99"/>
                              </a:lnTo>
                              <a:lnTo>
                                <a:pt x="1044" y="87"/>
                              </a:lnTo>
                              <a:lnTo>
                                <a:pt x="1052" y="76"/>
                              </a:lnTo>
                              <a:lnTo>
                                <a:pt x="1062" y="66"/>
                              </a:lnTo>
                              <a:lnTo>
                                <a:pt x="1072" y="56"/>
                              </a:lnTo>
                              <a:lnTo>
                                <a:pt x="1082" y="48"/>
                              </a:lnTo>
                              <a:lnTo>
                                <a:pt x="1093" y="39"/>
                              </a:lnTo>
                              <a:lnTo>
                                <a:pt x="1105" y="32"/>
                              </a:lnTo>
                              <a:lnTo>
                                <a:pt x="1117" y="26"/>
                              </a:lnTo>
                              <a:lnTo>
                                <a:pt x="1130" y="19"/>
                              </a:lnTo>
                              <a:lnTo>
                                <a:pt x="1143" y="14"/>
                              </a:lnTo>
                              <a:lnTo>
                                <a:pt x="1156" y="10"/>
                              </a:lnTo>
                              <a:lnTo>
                                <a:pt x="1170" y="6"/>
                              </a:lnTo>
                              <a:lnTo>
                                <a:pt x="1183" y="3"/>
                              </a:lnTo>
                              <a:lnTo>
                                <a:pt x="1197" y="2"/>
                              </a:lnTo>
                              <a:lnTo>
                                <a:pt x="1211" y="0"/>
                              </a:lnTo>
                              <a:lnTo>
                                <a:pt x="1224" y="0"/>
                              </a:lnTo>
                              <a:lnTo>
                                <a:pt x="3700" y="0"/>
                              </a:lnTo>
                              <a:lnTo>
                                <a:pt x="3717" y="1"/>
                              </a:lnTo>
                              <a:lnTo>
                                <a:pt x="3733" y="2"/>
                              </a:lnTo>
                              <a:lnTo>
                                <a:pt x="3748" y="4"/>
                              </a:lnTo>
                              <a:lnTo>
                                <a:pt x="3762" y="6"/>
                              </a:lnTo>
                              <a:lnTo>
                                <a:pt x="3776" y="11"/>
                              </a:lnTo>
                              <a:lnTo>
                                <a:pt x="3789" y="16"/>
                              </a:lnTo>
                              <a:lnTo>
                                <a:pt x="3802" y="23"/>
                              </a:lnTo>
                              <a:lnTo>
                                <a:pt x="3814" y="29"/>
                              </a:lnTo>
                              <a:lnTo>
                                <a:pt x="3826" y="38"/>
                              </a:lnTo>
                              <a:lnTo>
                                <a:pt x="3838" y="48"/>
                              </a:lnTo>
                              <a:lnTo>
                                <a:pt x="3850" y="59"/>
                              </a:lnTo>
                              <a:lnTo>
                                <a:pt x="3861" y="71"/>
                              </a:lnTo>
                              <a:lnTo>
                                <a:pt x="3871" y="84"/>
                              </a:lnTo>
                              <a:lnTo>
                                <a:pt x="3883" y="99"/>
                              </a:lnTo>
                              <a:lnTo>
                                <a:pt x="3894" y="115"/>
                              </a:lnTo>
                              <a:lnTo>
                                <a:pt x="3906" y="133"/>
                              </a:lnTo>
                              <a:lnTo>
                                <a:pt x="4289" y="633"/>
                              </a:lnTo>
                              <a:lnTo>
                                <a:pt x="10070" y="633"/>
                              </a:lnTo>
                              <a:lnTo>
                                <a:pt x="10074" y="635"/>
                              </a:lnTo>
                              <a:lnTo>
                                <a:pt x="10077" y="635"/>
                              </a:lnTo>
                              <a:lnTo>
                                <a:pt x="10079" y="635"/>
                              </a:lnTo>
                              <a:lnTo>
                                <a:pt x="10083" y="636"/>
                              </a:lnTo>
                              <a:lnTo>
                                <a:pt x="10085" y="639"/>
                              </a:lnTo>
                              <a:lnTo>
                                <a:pt x="10086" y="641"/>
                              </a:lnTo>
                              <a:lnTo>
                                <a:pt x="10088" y="645"/>
                              </a:lnTo>
                              <a:lnTo>
                                <a:pt x="10088" y="650"/>
                              </a:lnTo>
                              <a:lnTo>
                                <a:pt x="10080" y="14473"/>
                              </a:lnTo>
                              <a:lnTo>
                                <a:pt x="0" y="14473"/>
                              </a:lnTo>
                              <a:lnTo>
                                <a:pt x="2" y="699"/>
                              </a:lnTo>
                              <a:lnTo>
                                <a:pt x="2" y="691"/>
                              </a:lnTo>
                              <a:lnTo>
                                <a:pt x="3" y="683"/>
                              </a:lnTo>
                              <a:lnTo>
                                <a:pt x="5" y="676"/>
                              </a:lnTo>
                              <a:lnTo>
                                <a:pt x="6" y="670"/>
                              </a:lnTo>
                              <a:lnTo>
                                <a:pt x="8" y="664"/>
                              </a:lnTo>
                              <a:lnTo>
                                <a:pt x="11" y="659"/>
                              </a:lnTo>
                              <a:lnTo>
                                <a:pt x="14" y="655"/>
                              </a:lnTo>
                              <a:lnTo>
                                <a:pt x="19" y="650"/>
                              </a:lnTo>
                              <a:lnTo>
                                <a:pt x="23" y="647"/>
                              </a:lnTo>
                              <a:lnTo>
                                <a:pt x="28" y="644"/>
                              </a:lnTo>
                              <a:lnTo>
                                <a:pt x="33" y="643"/>
                              </a:lnTo>
                              <a:lnTo>
                                <a:pt x="39" y="641"/>
                              </a:lnTo>
                              <a:lnTo>
                                <a:pt x="46" y="640"/>
                              </a:lnTo>
                              <a:lnTo>
                                <a:pt x="53" y="639"/>
                              </a:lnTo>
                              <a:lnTo>
                                <a:pt x="61" y="639"/>
                              </a:lnTo>
                              <a:lnTo>
                                <a:pt x="68" y="639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6.75pt;margin-top:.55pt;width:534.2pt;height:711.55pt;z-index:-2516643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10088,14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" path="m68,639r574,l1036,99r8,-12l1052,76r10,-10l1072,56r10,-8l1093,39r12,-7l1117,26r13,-7l1143,14r13,-4l1170,6r13,-3l1197,2,1211,r13,l3700,r17,1l3733,2r15,2l3762,6r14,5l3789,16r13,7l3814,29r12,9l3838,48r12,11l3861,71r10,13l3883,99r11,16l3906,133r383,500l10070,633r4,2l10077,635r2,l10083,636r2,3l10086,641r2,4l10088,650r-8,13823l,14473,2,699r,-8l3,683r2,-7l6,670r2,-6l11,659r3,-4l19,650r4,-3l28,644r5,-1l39,641r7,-1l53,639r8,l68,639xe" fillcolor="#c6d9f1 [671]" stroked="f">
                <v:fill color2="#8db3e2 [1311]" rotate="t" focus="100%" type="gradient"/>
                <v:path arrowok="t" o:connecttype="custom" o:connectlocs="431755,398980;702107,54321;714212,41209;727662,29970;743130,19980;759943,11863;777428,6244;795586,1873;814417,0;2488309,0;2510502,1249;2530005,3746;2548163,9990;2564975,18107;2581116,29970;2596584,44331;2611379,61814;2626847,83043;6772235,395234;6776942,396483;6780977,397107;6782995,400229;6784340,405848;0,9036685;1345,431448;3363,422082;5380,414590;9415,408970;15468,403975;22193,401478;30936,399605;41023,398980" o:connectangles="0,0,0,0,0,0,0,0,0,0,0,0,0,0,0,0,0,0,0,0,0,0,0,0,0,0,0,0,0,0,0,0"/>
                <w10:wrap anchorx="margin" anchory="margin"/>
              </v:shape>
            </w:pict>
          </mc:Fallback>
        </mc:AlternateContent>
      </w:r>
      <w:r w:rsidR="008C05C5"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C1D573" wp14:editId="612649F5">
                <wp:simplePos x="0" y="0"/>
                <wp:positionH relativeFrom="margin">
                  <wp:align>center</wp:align>
                </wp:positionH>
                <wp:positionV relativeFrom="paragraph">
                  <wp:posOffset>1114425</wp:posOffset>
                </wp:positionV>
                <wp:extent cx="3467100" cy="1624330"/>
                <wp:effectExtent l="0" t="0" r="0" b="13970"/>
                <wp:wrapNone/>
                <wp:docPr id="66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62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5C5" w:rsidRPr="001D5639" w:rsidRDefault="008C05C5" w:rsidP="008C05C5">
                            <w:pPr>
                              <w:pStyle w:val="Title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</w:t>
                            </w:r>
                            <w:r w:rsidR="000C2760">
                              <w:t xml:space="preserve">  </w:t>
                            </w:r>
                            <w:r w:rsidR="000C2760" w:rsidRPr="001D5639">
                              <w:rPr>
                                <w:rFonts w:ascii="Arial" w:hAnsi="Arial" w:cs="Arial"/>
                              </w:rPr>
                              <w:t>{DOMAINNAME}</w:t>
                            </w:r>
                          </w:p>
                          <w:p w:rsidR="008C05C5" w:rsidRPr="001D5639" w:rsidRDefault="008C05C5" w:rsidP="008C05C5">
                            <w:pPr>
                              <w:pStyle w:val="Title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 w:rsidRPr="001D5639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</w:p>
                          <w:p w:rsidR="005D792C" w:rsidRPr="00036946" w:rsidRDefault="005D792C" w:rsidP="008C05C5">
                            <w:pPr>
                              <w:pStyle w:val="Title"/>
                              <w:ind w:firstLine="72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29" type="#_x0000_t202" style="position:absolute;margin-left:0;margin-top:87.75pt;width:273pt;height:127.9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" filled="f" stroked="f">
                <v:textbox inset="0,0,0,0">
                  <w:txbxContent>
                    <w:p w:rsidR="008C05C5" w:rsidRPr="001D5639" w:rsidRDefault="008C05C5" w:rsidP="008C05C5">
                      <w:pPr>
                        <w:pStyle w:val="Title"/>
                        <w:jc w:val="left"/>
                        <w:rPr>
                          <w:rFonts w:ascii="Arial" w:hAnsi="Arial" w:cs="Arial"/>
                        </w:rPr>
                      </w:pPr>
                      <w:r>
                        <w:t xml:space="preserve"> </w:t>
                      </w:r>
                      <w:r w:rsidR="000C2760">
                        <w:t xml:space="preserve">  </w:t>
                      </w:r>
                      <w:r w:rsidR="000C2760" w:rsidRPr="001D5639">
                        <w:rPr>
                          <w:rFonts w:ascii="Arial" w:hAnsi="Arial" w:cs="Arial"/>
                        </w:rPr>
                        <w:t>{DOMAINNAME}</w:t>
                      </w:r>
                    </w:p>
                    <w:p w:rsidR="008C05C5" w:rsidRPr="001D5639" w:rsidRDefault="008C05C5" w:rsidP="008C05C5">
                      <w:pPr>
                        <w:pStyle w:val="Title"/>
                        <w:jc w:val="left"/>
                        <w:rPr>
                          <w:rFonts w:ascii="Arial" w:hAnsi="Arial" w:cs="Arial"/>
                        </w:rPr>
                      </w:pPr>
                      <w:r w:rsidRPr="001D5639">
                        <w:rPr>
                          <w:rFonts w:ascii="Arial" w:hAnsi="Arial" w:cs="Arial"/>
                        </w:rPr>
                        <w:t xml:space="preserve">     </w:t>
                      </w:r>
                    </w:p>
                    <w:p w:rsidR="005D792C" w:rsidRPr="00036946" w:rsidRDefault="005D792C" w:rsidP="008C05C5">
                      <w:pPr>
                        <w:pStyle w:val="Title"/>
                        <w:ind w:firstLine="720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3896" behindDoc="1" locked="0" layoutInCell="1" allowOverlap="1" wp14:anchorId="14F02A27" wp14:editId="5C8DE518">
                <wp:simplePos x="0" y="0"/>
                <wp:positionH relativeFrom="margin">
                  <wp:posOffset>100330</wp:posOffset>
                </wp:positionH>
                <wp:positionV relativeFrom="margin">
                  <wp:posOffset>-298450</wp:posOffset>
                </wp:positionV>
                <wp:extent cx="7110730" cy="9389745"/>
                <wp:effectExtent l="5080" t="6350" r="8890" b="5080"/>
                <wp:wrapNone/>
                <wp:docPr id="1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0730" cy="93897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82001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  <a:gamma/>
                                <a:shade val="90588"/>
                                <a:invGamma/>
                                <a:alpha val="69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.9pt;margin-top:-23.5pt;width:559.9pt;height:739.35pt;z-index:-251672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" fillcolor="#dbe5f1 [660]" stroked="f">
                <v:fill opacity="53740f" color2="#dbe5f1 [660]" o:opacity2="45219f" rotate="t" focus="100%" type="gradient"/>
                <w10:wrap anchorx="margin" anchory="margin"/>
              </v:rect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4141" behindDoc="0" locked="0" layoutInCell="1" allowOverlap="1" wp14:anchorId="4A9ABC22" wp14:editId="2D304C34">
                <wp:simplePos x="0" y="0"/>
                <wp:positionH relativeFrom="column">
                  <wp:posOffset>612775</wp:posOffset>
                </wp:positionH>
                <wp:positionV relativeFrom="paragraph">
                  <wp:posOffset>207645</wp:posOffset>
                </wp:positionV>
                <wp:extent cx="5716270" cy="5488305"/>
                <wp:effectExtent l="3175" t="7620" r="5080" b="0"/>
                <wp:wrapNone/>
                <wp:docPr id="165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5716270" cy="5488305"/>
                          <a:chOff x="952" y="5840"/>
                          <a:chExt cx="6651" cy="6415"/>
                        </a:xfrm>
                      </wpg:grpSpPr>
                      <wps:wsp>
                        <wps:cNvPr id="166" name="Rectangle 181"/>
                        <wps:cNvSpPr>
                          <a:spLocks noChangeArrowheads="1"/>
                        </wps:cNvSpPr>
                        <wps:spPr bwMode="auto">
                          <a:xfrm flipH="1">
                            <a:off x="1540" y="6646"/>
                            <a:ext cx="72" cy="415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8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3032" y="4738"/>
                            <a:ext cx="72" cy="423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83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4468" y="5326"/>
                            <a:ext cx="72" cy="619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84"/>
                        <wps:cNvSpPr>
                          <a:spLocks noChangeArrowheads="1"/>
                        </wps:cNvSpPr>
                        <wps:spPr bwMode="auto">
                          <a:xfrm flipH="1">
                            <a:off x="3185" y="6498"/>
                            <a:ext cx="72" cy="575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85"/>
                        <wps:cNvSpPr>
                          <a:spLocks noChangeArrowheads="1"/>
                        </wps:cNvSpPr>
                        <wps:spPr bwMode="auto">
                          <a:xfrm flipV="1">
                            <a:off x="4815" y="5840"/>
                            <a:ext cx="72" cy="441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86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4254" y="8311"/>
                            <a:ext cx="72" cy="330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0" o:spid="_x0000_s1026" style="position:absolute;margin-left:48.25pt;margin-top:16.35pt;width:450.1pt;height:432.15pt;flip:x;z-index:251654141" coordorigin="952,5840" coordsize="6651,6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">
                <v:rect id="Rectangle 181" o:spid="_x0000_s1027" style="position:absolute;left:1540;top:6646;width:72;height:41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I2cIA&#10;AADcAAAADwAAAGRycy9kb3ducmV2LnhtbERPTYvCMBC9L/gfwgh7W1M9FLcaRRRBRNmtil6HZmyL&#10;zaQ0Ubv+erMgeJvH+5zxtDWVuFHjSssK+r0IBHFmdcm5gsN++TUE4TyyxsoyKfgjB9NJ52OMibZ3&#10;Tum287kIIewSVFB4XydSuqwgg65na+LAnW1j0AfY5FI3eA/hppKDKIqlwZJDQ4E1zQvKLrurUZDy&#10;d3p8LDbr7eln8JtTtHkcz0OlPrvtbATCU+vf4pd7pcP8OIb/Z8IF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BsjZwgAAANwAAAAPAAAAAAAAAAAAAAAAAJgCAABkcnMvZG93&#10;bnJldi54bWxQSwUGAAAAAAQABAD1AAAAhwMAAAAA&#10;" fillcolor="#548dd4 [1951]" stroked="f">
                  <v:fill opacity="7967f"/>
                </v:rect>
                <v:rect id="Rectangle 182" o:spid="_x0000_s1028" style="position:absolute;left:3032;top:4738;width:72;height:4232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BAsMA&#10;AADcAAAADwAAAGRycy9kb3ducmV2LnhtbERPTWvCQBC9F/oflin0Vjf2kGqajaRCoSCiRluvQ3aa&#10;BLOzIbs16b93BcHbPN7npIvRtOJMvWssK5hOIhDEpdUNVwoO+8+XGQjnkTW2lknBPzlYZI8PKSba&#10;Dryjc+ErEULYJaig9r5LpHRlTQbdxHbEgfu1vUEfYF9J3eMQwk0rX6MolgYbDg01drSsqTwVf0ZB&#10;9/2xjnbDCnO3oePPcZ7reLlV6vlpzN9BeBr9XXxzf+kwP36D6zPhAp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SBAsMAAADcAAAADwAAAAAAAAAAAAAAAACYAgAAZHJzL2Rv&#10;d25yZXYueG1sUEsFBgAAAAAEAAQA9QAAAIgDAAAAAA==&#10;" fillcolor="#548dd4 [1951]" stroked="f">
                  <v:fill opacity="7967f"/>
                </v:rect>
                <v:rect id="Rectangle 183" o:spid="_x0000_s1029" style="position:absolute;left:4468;top:5326;width:72;height:6198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sVcMUA&#10;AADcAAAADwAAAGRycy9kb3ducmV2LnhtbESPQWvCQBCF7wX/wzKCt7rRQ7Cpq6SCIBSp2lavQ3ZM&#10;QrOzIbs16b93DkJvM7w3732zXA+uUTfqQu3ZwGyagCIuvK25NPD1uX1egAoR2WLjmQz8UYD1avS0&#10;xMz6no90O8VSSQiHDA1UMbaZ1qGoyGGY+pZYtKvvHEZZu1LbDnsJd42eJ0mqHdYsDRW2tKmo+Dn9&#10;OgPt99s+OfbvmIcPupwvL7lNNwdjJuMhfwUVaYj/5sf1zgp+KrTyjEy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xVwxQAAANwAAAAPAAAAAAAAAAAAAAAAAJgCAABkcnMv&#10;ZG93bnJldi54bWxQSwUGAAAAAAQABAD1AAAAigMAAAAA&#10;" fillcolor="#548dd4 [1951]" stroked="f">
                  <v:fill opacity="7967f"/>
                </v:rect>
                <v:rect id="Rectangle 184" o:spid="_x0000_s1030" style="position:absolute;left:3185;top:6498;width:72;height:57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lcq8QA&#10;AADcAAAADwAAAGRycy9kb3ducmV2LnhtbERPTWvCQBC9F/wPywi9NZt6kBhdRVoKUiJtVPQ6ZMck&#10;mJ0N2TVGf323UOhtHu9zFqvBNKKnztWWFbxGMQjiwuqaSwWH/cdLAsJ5ZI2NZVJwJwer5ehpgam2&#10;N86p3/lShBB2KSqovG9TKV1RkUEX2ZY4cGfbGfQBdqXUHd5CuGnkJI6n0mDNoaHClt4qKi67q1GQ&#10;8yw/Pt6zz+3pa/JdUpw9judEqefxsJ6D8DT4f/Gfe6PD/OkMfp8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ZXKvEAAAA3AAAAA8AAAAAAAAAAAAAAAAAmAIAAGRycy9k&#10;b3ducmV2LnhtbFBLBQYAAAAABAAEAPUAAACJAwAAAAA=&#10;" fillcolor="#548dd4 [1951]" stroked="f">
                  <v:fill opacity="7967f"/>
                </v:rect>
                <v:rect id="Rectangle 185" o:spid="_x0000_s1031" style="position:absolute;left:4815;top:5840;width:72;height:441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j68YA&#10;AADcAAAADwAAAGRycy9kb3ducmV2LnhtbESPQWvCQBCF7wX/wzJCb3WjB2ujq4ilIMVio6LXITsm&#10;wexsyG419dc7h0JvM7w3730zW3SuVldqQ+XZwHCQgCLOva24MHDYf7xMQIWIbLH2TAZ+KcBi3nua&#10;YWr9jTO67mKhJIRDigbKGJtU65CX5DAMfEMs2tm3DqOsbaFtizcJd7UeJclYO6xYGkpsaFVSftn9&#10;OAMZv2XH+/vm8+u0HX0XlGzux/PEmOd+t5yCitTFf/Pf9doK/qvgyzMygZ4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pj68YAAADcAAAADwAAAAAAAAAAAAAAAACYAgAAZHJz&#10;L2Rvd25yZXYueG1sUEsFBgAAAAAEAAQA9QAAAIsDAAAAAA==&#10;" fillcolor="#548dd4 [1951]" stroked="f">
                  <v:fill opacity="7967f"/>
                </v:rect>
                <v:rect id="Rectangle 186" o:spid="_x0000_s1032" style="position:absolute;left:4254;top:8311;width:72;height:3302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gqMMMA&#10;AADcAAAADwAAAGRycy9kb3ducmV2LnhtbERPTWvCQBC9F/wPywi91Y09pDZmlVQoFEqpWjXXITsm&#10;wexsyG6T9N93BcHbPN7npOvRNKKnztWWFcxnEQjiwuqaSwWHn/enBQjnkTU2lknBHzlYryYPKSba&#10;Dryjfu9LEULYJaig8r5NpHRFRQbdzLbEgTvbzqAPsCul7nAI4aaRz1EUS4M1h4YKW9pUVFz2v0ZB&#10;e3z7inbDJ2bum/JT/prpeLNV6nE6ZksQnkZ/F9/cHzrMf5nD9ZlwgV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gqMMMAAADcAAAADwAAAAAAAAAAAAAAAACYAgAAZHJzL2Rv&#10;d25yZXYueG1sUEsFBgAAAAAEAAQA9QAAAIgDAAAAAA==&#10;" fillcolor="#548dd4 [1951]" stroked="f">
                  <v:fill opacity="7967f"/>
                </v:rect>
              </v:group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0E8374A" wp14:editId="579DE7E6">
                <wp:simplePos x="0" y="0"/>
                <wp:positionH relativeFrom="column">
                  <wp:posOffset>474980</wp:posOffset>
                </wp:positionH>
                <wp:positionV relativeFrom="paragraph">
                  <wp:posOffset>6703695</wp:posOffset>
                </wp:positionV>
                <wp:extent cx="2216785" cy="1743075"/>
                <wp:effectExtent l="8255" t="7620" r="13335" b="1905"/>
                <wp:wrapNone/>
                <wp:docPr id="99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6785" cy="1743075"/>
                          <a:chOff x="7473" y="11649"/>
                          <a:chExt cx="3691" cy="2951"/>
                        </a:xfrm>
                      </wpg:grpSpPr>
                      <wpg:grpSp>
                        <wpg:cNvPr id="100" name="Group 155"/>
                        <wpg:cNvGrpSpPr>
                          <a:grpSpLocks/>
                        </wpg:cNvGrpSpPr>
                        <wpg:grpSpPr bwMode="auto">
                          <a:xfrm>
                            <a:off x="7473" y="13544"/>
                            <a:ext cx="3691" cy="1056"/>
                            <a:chOff x="7473" y="13544"/>
                            <a:chExt cx="3691" cy="1056"/>
                          </a:xfrm>
                        </wpg:grpSpPr>
                        <wps:wsp>
                          <wps:cNvPr id="101" name="Freeform 145"/>
                          <wps:cNvSpPr>
                            <a:spLocks/>
                          </wps:cNvSpPr>
                          <wps:spPr bwMode="auto">
                            <a:xfrm>
                              <a:off x="9347" y="13544"/>
                              <a:ext cx="947" cy="1056"/>
                            </a:xfrm>
                            <a:custGeom>
                              <a:avLst/>
                              <a:gdLst>
                                <a:gd name="T0" fmla="*/ 947 w 947"/>
                                <a:gd name="T1" fmla="*/ 870 h 1056"/>
                                <a:gd name="T2" fmla="*/ 391 w 947"/>
                                <a:gd name="T3" fmla="*/ 1056 h 1056"/>
                                <a:gd name="T4" fmla="*/ 0 w 947"/>
                                <a:gd name="T5" fmla="*/ 166 h 1056"/>
                                <a:gd name="T6" fmla="*/ 564 w 947"/>
                                <a:gd name="T7" fmla="*/ 0 h 1056"/>
                                <a:gd name="T8" fmla="*/ 947 w 947"/>
                                <a:gd name="T9" fmla="*/ 870 h 10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47" h="1056">
                                  <a:moveTo>
                                    <a:pt x="947" y="870"/>
                                  </a:moveTo>
                                  <a:lnTo>
                                    <a:pt x="391" y="105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564" y="0"/>
                                  </a:lnTo>
                                  <a:lnTo>
                                    <a:pt x="947" y="87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696969">
                                    <a:alpha val="57001"/>
                                  </a:srgbClr>
                                </a:gs>
                                <a:gs pos="100000">
                                  <a:srgbClr val="696969">
                                    <a:gamma/>
                                    <a:tint val="0"/>
                                    <a:invGamma/>
                                    <a:alpha val="0"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Rectangle 14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473" y="13544"/>
                              <a:ext cx="583" cy="1018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696969">
                                    <a:gamma/>
                                    <a:tint val="0"/>
                                    <a:invGamma/>
                                    <a:alpha val="0"/>
                                  </a:srgbClr>
                                </a:gs>
                                <a:gs pos="100000">
                                  <a:srgbClr val="696969">
                                    <a:alpha val="57001"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Rectangle 14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8127" y="13546"/>
                              <a:ext cx="584" cy="1018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696969">
                                    <a:gamma/>
                                    <a:tint val="0"/>
                                    <a:invGamma/>
                                    <a:alpha val="0"/>
                                  </a:srgbClr>
                                </a:gs>
                                <a:gs pos="100000">
                                  <a:srgbClr val="696969">
                                    <a:alpha val="57001"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Rectangle 14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8773" y="13546"/>
                              <a:ext cx="583" cy="1018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696969">
                                    <a:gamma/>
                                    <a:tint val="0"/>
                                    <a:invGamma/>
                                    <a:alpha val="0"/>
                                  </a:srgbClr>
                                </a:gs>
                                <a:gs pos="100000">
                                  <a:srgbClr val="696969">
                                    <a:alpha val="57001"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Rectangle 14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0581" y="13544"/>
                              <a:ext cx="583" cy="1018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696969">
                                    <a:gamma/>
                                    <a:tint val="0"/>
                                    <a:invGamma/>
                                    <a:alpha val="0"/>
                                  </a:srgbClr>
                                </a:gs>
                                <a:gs pos="100000">
                                  <a:srgbClr val="696969">
                                    <a:alpha val="57001"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Oval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646" y="13781"/>
                              <a:ext cx="241" cy="19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62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Oval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8303" y="13781"/>
                              <a:ext cx="240" cy="19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62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Oval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675" y="13861"/>
                              <a:ext cx="241" cy="19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62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Oval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9" y="13785"/>
                              <a:ext cx="241" cy="19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62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Oval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56" y="13788"/>
                              <a:ext cx="241" cy="19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62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91"/>
                        <wpg:cNvGrpSpPr>
                          <a:grpSpLocks/>
                        </wpg:cNvGrpSpPr>
                        <wpg:grpSpPr bwMode="auto">
                          <a:xfrm>
                            <a:off x="7473" y="11649"/>
                            <a:ext cx="3691" cy="1927"/>
                            <a:chOff x="3" y="4"/>
                            <a:chExt cx="9360" cy="5199"/>
                          </a:xfrm>
                        </wpg:grpSpPr>
                        <wpg:grpSp>
                          <wpg:cNvPr id="112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3" y="4"/>
                              <a:ext cx="9360" cy="5199"/>
                              <a:chOff x="3" y="4"/>
                              <a:chExt cx="9360" cy="5199"/>
                            </a:xfrm>
                          </wpg:grpSpPr>
                          <wpg:grpSp>
                            <wpg:cNvPr id="113" name="Group 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" y="4"/>
                                <a:ext cx="9360" cy="5199"/>
                                <a:chOff x="3" y="4"/>
                                <a:chExt cx="9360" cy="5199"/>
                              </a:xfrm>
                            </wpg:grpSpPr>
                            <wps:wsp>
                              <wps:cNvPr id="114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0" y="192"/>
                                  <a:ext cx="1481" cy="50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1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99" y="213"/>
                                  <a:ext cx="1480" cy="49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1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86" y="4"/>
                                  <a:ext cx="3085" cy="5199"/>
                                </a:xfrm>
                                <a:custGeom>
                                  <a:avLst/>
                                  <a:gdLst>
                                    <a:gd name="T0" fmla="*/ 6170 w 6170"/>
                                    <a:gd name="T1" fmla="*/ 1001 h 10400"/>
                                    <a:gd name="T2" fmla="*/ 3384 w 6170"/>
                                    <a:gd name="T3" fmla="*/ 0 h 10400"/>
                                    <a:gd name="T4" fmla="*/ 0 w 6170"/>
                                    <a:gd name="T5" fmla="*/ 9399 h 10400"/>
                                    <a:gd name="T6" fmla="*/ 2786 w 6170"/>
                                    <a:gd name="T7" fmla="*/ 10400 h 10400"/>
                                    <a:gd name="T8" fmla="*/ 6170 w 6170"/>
                                    <a:gd name="T9" fmla="*/ 1001 h 10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170" h="10400">
                                      <a:moveTo>
                                        <a:pt x="6170" y="1001"/>
                                      </a:moveTo>
                                      <a:lnTo>
                                        <a:pt x="3384" y="0"/>
                                      </a:lnTo>
                                      <a:lnTo>
                                        <a:pt x="0" y="9399"/>
                                      </a:lnTo>
                                      <a:lnTo>
                                        <a:pt x="2786" y="10400"/>
                                      </a:lnTo>
                                      <a:lnTo>
                                        <a:pt x="6170" y="100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2">
                                    <a:lumMod val="1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" y="189"/>
                                  <a:ext cx="1480" cy="5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">
                                  <a:solidFill>
                                    <a:srgbClr val="1F1A17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83" y="213"/>
                                  <a:ext cx="1480" cy="49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1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19" name="Rectangle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99" y="213"/>
                                <a:ext cx="1480" cy="4976"/>
                              </a:xfrm>
                              <a:prstGeom prst="rect">
                                <a:avLst/>
                              </a:prstGeom>
                              <a:noFill/>
                              <a:ln w="6">
                                <a:solidFill>
                                  <a:srgbClr val="1F1A17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5399" y="120"/>
                                <a:ext cx="2351" cy="3598"/>
                              </a:xfrm>
                              <a:custGeom>
                                <a:avLst/>
                                <a:gdLst>
                                  <a:gd name="T0" fmla="*/ 4702 w 4702"/>
                                  <a:gd name="T1" fmla="*/ 870 h 7196"/>
                                  <a:gd name="T2" fmla="*/ 2277 w 4702"/>
                                  <a:gd name="T3" fmla="*/ 0 h 7196"/>
                                  <a:gd name="T4" fmla="*/ 0 w 4702"/>
                                  <a:gd name="T5" fmla="*/ 6325 h 7196"/>
                                  <a:gd name="T6" fmla="*/ 2425 w 4702"/>
                                  <a:gd name="T7" fmla="*/ 7196 h 7196"/>
                                  <a:gd name="T8" fmla="*/ 4702 w 4702"/>
                                  <a:gd name="T9" fmla="*/ 870 h 7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702" h="7196">
                                    <a:moveTo>
                                      <a:pt x="4702" y="870"/>
                                    </a:moveTo>
                                    <a:lnTo>
                                      <a:pt x="2277" y="0"/>
                                    </a:lnTo>
                                    <a:lnTo>
                                      <a:pt x="0" y="6325"/>
                                    </a:lnTo>
                                    <a:lnTo>
                                      <a:pt x="2425" y="7196"/>
                                    </a:lnTo>
                                    <a:lnTo>
                                      <a:pt x="4702" y="87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">
                                <a:solidFill>
                                  <a:srgbClr val="1F1A1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189"/>
                                <a:ext cx="1480" cy="5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Rectangle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83" y="213"/>
                                <a:ext cx="1480" cy="4976"/>
                              </a:xfrm>
                              <a:prstGeom prst="rect">
                                <a:avLst/>
                              </a:prstGeom>
                              <a:noFill/>
                              <a:ln w="6">
                                <a:solidFill>
                                  <a:srgbClr val="1F1A17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3" name="Group 103"/>
                          <wpg:cNvGrpSpPr>
                            <a:grpSpLocks/>
                          </wpg:cNvGrpSpPr>
                          <wpg:grpSpPr bwMode="auto">
                            <a:xfrm>
                              <a:off x="99" y="120"/>
                              <a:ext cx="9168" cy="4360"/>
                              <a:chOff x="99" y="120"/>
                              <a:chExt cx="9168" cy="4360"/>
                            </a:xfrm>
                          </wpg:grpSpPr>
                          <wps:wsp>
                            <wps:cNvPr id="124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6" y="281"/>
                                <a:ext cx="1289" cy="33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868"/>
                                <a:ext cx="1116" cy="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Rectangle 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1298"/>
                                <a:ext cx="1116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Rectangle 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1728"/>
                                <a:ext cx="1116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Rectangle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2158"/>
                                <a:ext cx="1116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Rectangle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2587"/>
                                <a:ext cx="1116" cy="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Rectangle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2" y="3017"/>
                                <a:ext cx="1116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2107" y="3881"/>
                                <a:ext cx="586" cy="587"/>
                              </a:xfrm>
                              <a:custGeom>
                                <a:avLst/>
                                <a:gdLst>
                                  <a:gd name="T0" fmla="*/ 645 w 1172"/>
                                  <a:gd name="T1" fmla="*/ 3 h 1173"/>
                                  <a:gd name="T2" fmla="*/ 731 w 1172"/>
                                  <a:gd name="T3" fmla="*/ 19 h 1173"/>
                                  <a:gd name="T4" fmla="*/ 813 w 1172"/>
                                  <a:gd name="T5" fmla="*/ 45 h 1173"/>
                                  <a:gd name="T6" fmla="*/ 889 w 1172"/>
                                  <a:gd name="T7" fmla="*/ 85 h 1173"/>
                                  <a:gd name="T8" fmla="*/ 959 w 1172"/>
                                  <a:gd name="T9" fmla="*/ 133 h 1173"/>
                                  <a:gd name="T10" fmla="*/ 1019 w 1172"/>
                                  <a:gd name="T11" fmla="*/ 192 h 1173"/>
                                  <a:gd name="T12" fmla="*/ 1071 w 1172"/>
                                  <a:gd name="T13" fmla="*/ 258 h 1173"/>
                                  <a:gd name="T14" fmla="*/ 1113 w 1172"/>
                                  <a:gd name="T15" fmla="*/ 332 h 1173"/>
                                  <a:gd name="T16" fmla="*/ 1145 w 1172"/>
                                  <a:gd name="T17" fmla="*/ 411 h 1173"/>
                                  <a:gd name="T18" fmla="*/ 1165 w 1172"/>
                                  <a:gd name="T19" fmla="*/ 497 h 1173"/>
                                  <a:gd name="T20" fmla="*/ 1172 w 1172"/>
                                  <a:gd name="T21" fmla="*/ 586 h 1173"/>
                                  <a:gd name="T22" fmla="*/ 1165 w 1172"/>
                                  <a:gd name="T23" fmla="*/ 676 h 1173"/>
                                  <a:gd name="T24" fmla="*/ 1145 w 1172"/>
                                  <a:gd name="T25" fmla="*/ 761 h 1173"/>
                                  <a:gd name="T26" fmla="*/ 1113 w 1172"/>
                                  <a:gd name="T27" fmla="*/ 841 h 1173"/>
                                  <a:gd name="T28" fmla="*/ 1071 w 1172"/>
                                  <a:gd name="T29" fmla="*/ 914 h 1173"/>
                                  <a:gd name="T30" fmla="*/ 1019 w 1172"/>
                                  <a:gd name="T31" fmla="*/ 981 h 1173"/>
                                  <a:gd name="T32" fmla="*/ 959 w 1172"/>
                                  <a:gd name="T33" fmla="*/ 1038 h 1173"/>
                                  <a:gd name="T34" fmla="*/ 889 w 1172"/>
                                  <a:gd name="T35" fmla="*/ 1087 h 1173"/>
                                  <a:gd name="T36" fmla="*/ 813 w 1172"/>
                                  <a:gd name="T37" fmla="*/ 1127 h 1173"/>
                                  <a:gd name="T38" fmla="*/ 731 w 1172"/>
                                  <a:gd name="T39" fmla="*/ 1154 h 1173"/>
                                  <a:gd name="T40" fmla="*/ 645 w 1172"/>
                                  <a:gd name="T41" fmla="*/ 1169 h 1173"/>
                                  <a:gd name="T42" fmla="*/ 556 w 1172"/>
                                  <a:gd name="T43" fmla="*/ 1172 h 1173"/>
                                  <a:gd name="T44" fmla="*/ 467 w 1172"/>
                                  <a:gd name="T45" fmla="*/ 1161 h 1173"/>
                                  <a:gd name="T46" fmla="*/ 384 w 1172"/>
                                  <a:gd name="T47" fmla="*/ 1138 h 1173"/>
                                  <a:gd name="T48" fmla="*/ 306 w 1172"/>
                                  <a:gd name="T49" fmla="*/ 1101 h 1173"/>
                                  <a:gd name="T50" fmla="*/ 235 w 1172"/>
                                  <a:gd name="T51" fmla="*/ 1056 h 1173"/>
                                  <a:gd name="T52" fmla="*/ 171 w 1172"/>
                                  <a:gd name="T53" fmla="*/ 1001 h 1173"/>
                                  <a:gd name="T54" fmla="*/ 116 w 1172"/>
                                  <a:gd name="T55" fmla="*/ 937 h 1173"/>
                                  <a:gd name="T56" fmla="*/ 70 w 1172"/>
                                  <a:gd name="T57" fmla="*/ 865 h 1173"/>
                                  <a:gd name="T58" fmla="*/ 35 w 1172"/>
                                  <a:gd name="T59" fmla="*/ 788 h 1173"/>
                                  <a:gd name="T60" fmla="*/ 11 w 1172"/>
                                  <a:gd name="T61" fmla="*/ 705 h 1173"/>
                                  <a:gd name="T62" fmla="*/ 1 w 1172"/>
                                  <a:gd name="T63" fmla="*/ 616 h 1173"/>
                                  <a:gd name="T64" fmla="*/ 2 w 1172"/>
                                  <a:gd name="T65" fmla="*/ 526 h 1173"/>
                                  <a:gd name="T66" fmla="*/ 18 w 1172"/>
                                  <a:gd name="T67" fmla="*/ 440 h 1173"/>
                                  <a:gd name="T68" fmla="*/ 45 w 1172"/>
                                  <a:gd name="T69" fmla="*/ 358 h 1173"/>
                                  <a:gd name="T70" fmla="*/ 84 w 1172"/>
                                  <a:gd name="T71" fmla="*/ 282 h 1173"/>
                                  <a:gd name="T72" fmla="*/ 133 w 1172"/>
                                  <a:gd name="T73" fmla="*/ 213 h 1173"/>
                                  <a:gd name="T74" fmla="*/ 192 w 1172"/>
                                  <a:gd name="T75" fmla="*/ 152 h 1173"/>
                                  <a:gd name="T76" fmla="*/ 257 w 1172"/>
                                  <a:gd name="T77" fmla="*/ 100 h 1173"/>
                                  <a:gd name="T78" fmla="*/ 331 w 1172"/>
                                  <a:gd name="T79" fmla="*/ 57 h 1173"/>
                                  <a:gd name="T80" fmla="*/ 411 w 1172"/>
                                  <a:gd name="T81" fmla="*/ 27 h 1173"/>
                                  <a:gd name="T82" fmla="*/ 496 w 1172"/>
                                  <a:gd name="T83" fmla="*/ 7 h 1173"/>
                                  <a:gd name="T84" fmla="*/ 585 w 1172"/>
                                  <a:gd name="T85" fmla="*/ 0 h 11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72" h="1173">
                                    <a:moveTo>
                                      <a:pt x="585" y="0"/>
                                    </a:moveTo>
                                    <a:lnTo>
                                      <a:pt x="616" y="1"/>
                                    </a:lnTo>
                                    <a:lnTo>
                                      <a:pt x="645" y="3"/>
                                    </a:lnTo>
                                    <a:lnTo>
                                      <a:pt x="674" y="7"/>
                                    </a:lnTo>
                                    <a:lnTo>
                                      <a:pt x="703" y="12"/>
                                    </a:lnTo>
                                    <a:lnTo>
                                      <a:pt x="731" y="19"/>
                                    </a:lnTo>
                                    <a:lnTo>
                                      <a:pt x="760" y="27"/>
                                    </a:lnTo>
                                    <a:lnTo>
                                      <a:pt x="786" y="35"/>
                                    </a:lnTo>
                                    <a:lnTo>
                                      <a:pt x="813" y="45"/>
                                    </a:lnTo>
                                    <a:lnTo>
                                      <a:pt x="839" y="57"/>
                                    </a:lnTo>
                                    <a:lnTo>
                                      <a:pt x="865" y="70"/>
                                    </a:lnTo>
                                    <a:lnTo>
                                      <a:pt x="889" y="85"/>
                                    </a:lnTo>
                                    <a:lnTo>
                                      <a:pt x="913" y="100"/>
                                    </a:lnTo>
                                    <a:lnTo>
                                      <a:pt x="936" y="117"/>
                                    </a:lnTo>
                                    <a:lnTo>
                                      <a:pt x="959" y="133"/>
                                    </a:lnTo>
                                    <a:lnTo>
                                      <a:pt x="980" y="152"/>
                                    </a:lnTo>
                                    <a:lnTo>
                                      <a:pt x="1000" y="172"/>
                                    </a:lnTo>
                                    <a:lnTo>
                                      <a:pt x="1019" y="192"/>
                                    </a:lnTo>
                                    <a:lnTo>
                                      <a:pt x="1037" y="213"/>
                                    </a:lnTo>
                                    <a:lnTo>
                                      <a:pt x="1055" y="235"/>
                                    </a:lnTo>
                                    <a:lnTo>
                                      <a:pt x="1071" y="258"/>
                                    </a:lnTo>
                                    <a:lnTo>
                                      <a:pt x="1086" y="282"/>
                                    </a:lnTo>
                                    <a:lnTo>
                                      <a:pt x="1100" y="306"/>
                                    </a:lnTo>
                                    <a:lnTo>
                                      <a:pt x="1113" y="332"/>
                                    </a:lnTo>
                                    <a:lnTo>
                                      <a:pt x="1125" y="358"/>
                                    </a:lnTo>
                                    <a:lnTo>
                                      <a:pt x="1135" y="385"/>
                                    </a:lnTo>
                                    <a:lnTo>
                                      <a:pt x="1145" y="411"/>
                                    </a:lnTo>
                                    <a:lnTo>
                                      <a:pt x="1153" y="440"/>
                                    </a:lnTo>
                                    <a:lnTo>
                                      <a:pt x="1159" y="468"/>
                                    </a:lnTo>
                                    <a:lnTo>
                                      <a:pt x="1165" y="497"/>
                                    </a:lnTo>
                                    <a:lnTo>
                                      <a:pt x="1168" y="526"/>
                                    </a:lnTo>
                                    <a:lnTo>
                                      <a:pt x="1170" y="557"/>
                                    </a:lnTo>
                                    <a:lnTo>
                                      <a:pt x="1172" y="586"/>
                                    </a:lnTo>
                                    <a:lnTo>
                                      <a:pt x="1170" y="616"/>
                                    </a:lnTo>
                                    <a:lnTo>
                                      <a:pt x="1168" y="647"/>
                                    </a:lnTo>
                                    <a:lnTo>
                                      <a:pt x="1165" y="676"/>
                                    </a:lnTo>
                                    <a:lnTo>
                                      <a:pt x="1159" y="705"/>
                                    </a:lnTo>
                                    <a:lnTo>
                                      <a:pt x="1153" y="733"/>
                                    </a:lnTo>
                                    <a:lnTo>
                                      <a:pt x="1145" y="761"/>
                                    </a:lnTo>
                                    <a:lnTo>
                                      <a:pt x="1135" y="788"/>
                                    </a:lnTo>
                                    <a:lnTo>
                                      <a:pt x="1125" y="815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00" y="865"/>
                                    </a:lnTo>
                                    <a:lnTo>
                                      <a:pt x="1086" y="890"/>
                                    </a:lnTo>
                                    <a:lnTo>
                                      <a:pt x="1071" y="914"/>
                                    </a:lnTo>
                                    <a:lnTo>
                                      <a:pt x="1055" y="937"/>
                                    </a:lnTo>
                                    <a:lnTo>
                                      <a:pt x="1037" y="959"/>
                                    </a:lnTo>
                                    <a:lnTo>
                                      <a:pt x="1019" y="981"/>
                                    </a:lnTo>
                                    <a:lnTo>
                                      <a:pt x="1000" y="1001"/>
                                    </a:lnTo>
                                    <a:lnTo>
                                      <a:pt x="980" y="1021"/>
                                    </a:lnTo>
                                    <a:lnTo>
                                      <a:pt x="959" y="1038"/>
                                    </a:lnTo>
                                    <a:lnTo>
                                      <a:pt x="936" y="1056"/>
                                    </a:lnTo>
                                    <a:lnTo>
                                      <a:pt x="913" y="1072"/>
                                    </a:lnTo>
                                    <a:lnTo>
                                      <a:pt x="889" y="1087"/>
                                    </a:lnTo>
                                    <a:lnTo>
                                      <a:pt x="865" y="1101"/>
                                    </a:lnTo>
                                    <a:lnTo>
                                      <a:pt x="839" y="1114"/>
                                    </a:lnTo>
                                    <a:lnTo>
                                      <a:pt x="813" y="1127"/>
                                    </a:lnTo>
                                    <a:lnTo>
                                      <a:pt x="786" y="1138"/>
                                    </a:lnTo>
                                    <a:lnTo>
                                      <a:pt x="760" y="1146"/>
                                    </a:lnTo>
                                    <a:lnTo>
                                      <a:pt x="731" y="1154"/>
                                    </a:lnTo>
                                    <a:lnTo>
                                      <a:pt x="703" y="1161"/>
                                    </a:lnTo>
                                    <a:lnTo>
                                      <a:pt x="674" y="1166"/>
                                    </a:lnTo>
                                    <a:lnTo>
                                      <a:pt x="645" y="1169"/>
                                    </a:lnTo>
                                    <a:lnTo>
                                      <a:pt x="616" y="1172"/>
                                    </a:lnTo>
                                    <a:lnTo>
                                      <a:pt x="585" y="1173"/>
                                    </a:lnTo>
                                    <a:lnTo>
                                      <a:pt x="556" y="1172"/>
                                    </a:lnTo>
                                    <a:lnTo>
                                      <a:pt x="525" y="1169"/>
                                    </a:lnTo>
                                    <a:lnTo>
                                      <a:pt x="496" y="1166"/>
                                    </a:lnTo>
                                    <a:lnTo>
                                      <a:pt x="467" y="1161"/>
                                    </a:lnTo>
                                    <a:lnTo>
                                      <a:pt x="439" y="1154"/>
                                    </a:lnTo>
                                    <a:lnTo>
                                      <a:pt x="411" y="1146"/>
                                    </a:lnTo>
                                    <a:lnTo>
                                      <a:pt x="384" y="1138"/>
                                    </a:lnTo>
                                    <a:lnTo>
                                      <a:pt x="357" y="1127"/>
                                    </a:lnTo>
                                    <a:lnTo>
                                      <a:pt x="331" y="1114"/>
                                    </a:lnTo>
                                    <a:lnTo>
                                      <a:pt x="306" y="1101"/>
                                    </a:lnTo>
                                    <a:lnTo>
                                      <a:pt x="282" y="1087"/>
                                    </a:lnTo>
                                    <a:lnTo>
                                      <a:pt x="257" y="1072"/>
                                    </a:lnTo>
                                    <a:lnTo>
                                      <a:pt x="235" y="1056"/>
                                    </a:lnTo>
                                    <a:lnTo>
                                      <a:pt x="213" y="1038"/>
                                    </a:lnTo>
                                    <a:lnTo>
                                      <a:pt x="192" y="1021"/>
                                    </a:lnTo>
                                    <a:lnTo>
                                      <a:pt x="171" y="1001"/>
                                    </a:lnTo>
                                    <a:lnTo>
                                      <a:pt x="152" y="981"/>
                                    </a:lnTo>
                                    <a:lnTo>
                                      <a:pt x="133" y="959"/>
                                    </a:lnTo>
                                    <a:lnTo>
                                      <a:pt x="116" y="937"/>
                                    </a:lnTo>
                                    <a:lnTo>
                                      <a:pt x="99" y="914"/>
                                    </a:lnTo>
                                    <a:lnTo>
                                      <a:pt x="84" y="890"/>
                                    </a:lnTo>
                                    <a:lnTo>
                                      <a:pt x="70" y="865"/>
                                    </a:lnTo>
                                    <a:lnTo>
                                      <a:pt x="57" y="841"/>
                                    </a:lnTo>
                                    <a:lnTo>
                                      <a:pt x="45" y="815"/>
                                    </a:lnTo>
                                    <a:lnTo>
                                      <a:pt x="35" y="788"/>
                                    </a:lnTo>
                                    <a:lnTo>
                                      <a:pt x="25" y="761"/>
                                    </a:lnTo>
                                    <a:lnTo>
                                      <a:pt x="18" y="733"/>
                                    </a:lnTo>
                                    <a:lnTo>
                                      <a:pt x="11" y="705"/>
                                    </a:lnTo>
                                    <a:lnTo>
                                      <a:pt x="7" y="676"/>
                                    </a:lnTo>
                                    <a:lnTo>
                                      <a:pt x="2" y="647"/>
                                    </a:lnTo>
                                    <a:lnTo>
                                      <a:pt x="1" y="616"/>
                                    </a:lnTo>
                                    <a:lnTo>
                                      <a:pt x="0" y="586"/>
                                    </a:lnTo>
                                    <a:lnTo>
                                      <a:pt x="1" y="557"/>
                                    </a:lnTo>
                                    <a:lnTo>
                                      <a:pt x="2" y="526"/>
                                    </a:lnTo>
                                    <a:lnTo>
                                      <a:pt x="7" y="497"/>
                                    </a:lnTo>
                                    <a:lnTo>
                                      <a:pt x="11" y="468"/>
                                    </a:lnTo>
                                    <a:lnTo>
                                      <a:pt x="18" y="440"/>
                                    </a:lnTo>
                                    <a:lnTo>
                                      <a:pt x="25" y="411"/>
                                    </a:lnTo>
                                    <a:lnTo>
                                      <a:pt x="35" y="385"/>
                                    </a:lnTo>
                                    <a:lnTo>
                                      <a:pt x="45" y="358"/>
                                    </a:lnTo>
                                    <a:lnTo>
                                      <a:pt x="57" y="332"/>
                                    </a:lnTo>
                                    <a:lnTo>
                                      <a:pt x="70" y="306"/>
                                    </a:lnTo>
                                    <a:lnTo>
                                      <a:pt x="84" y="282"/>
                                    </a:lnTo>
                                    <a:lnTo>
                                      <a:pt x="99" y="258"/>
                                    </a:lnTo>
                                    <a:lnTo>
                                      <a:pt x="116" y="235"/>
                                    </a:lnTo>
                                    <a:lnTo>
                                      <a:pt x="133" y="213"/>
                                    </a:lnTo>
                                    <a:lnTo>
                                      <a:pt x="152" y="192"/>
                                    </a:lnTo>
                                    <a:lnTo>
                                      <a:pt x="171" y="172"/>
                                    </a:lnTo>
                                    <a:lnTo>
                                      <a:pt x="192" y="152"/>
                                    </a:lnTo>
                                    <a:lnTo>
                                      <a:pt x="213" y="133"/>
                                    </a:lnTo>
                                    <a:lnTo>
                                      <a:pt x="235" y="117"/>
                                    </a:lnTo>
                                    <a:lnTo>
                                      <a:pt x="257" y="100"/>
                                    </a:lnTo>
                                    <a:lnTo>
                                      <a:pt x="282" y="85"/>
                                    </a:lnTo>
                                    <a:lnTo>
                                      <a:pt x="306" y="70"/>
                                    </a:lnTo>
                                    <a:lnTo>
                                      <a:pt x="331" y="57"/>
                                    </a:lnTo>
                                    <a:lnTo>
                                      <a:pt x="357" y="45"/>
                                    </a:lnTo>
                                    <a:lnTo>
                                      <a:pt x="384" y="35"/>
                                    </a:lnTo>
                                    <a:lnTo>
                                      <a:pt x="411" y="27"/>
                                    </a:lnTo>
                                    <a:lnTo>
                                      <a:pt x="439" y="19"/>
                                    </a:lnTo>
                                    <a:lnTo>
                                      <a:pt x="467" y="12"/>
                                    </a:lnTo>
                                    <a:lnTo>
                                      <a:pt x="496" y="7"/>
                                    </a:lnTo>
                                    <a:lnTo>
                                      <a:pt x="525" y="3"/>
                                    </a:lnTo>
                                    <a:lnTo>
                                      <a:pt x="556" y="1"/>
                                    </a:lnTo>
                                    <a:lnTo>
                                      <a:pt x="5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Rectangle 1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5" y="302"/>
                                <a:ext cx="1288" cy="3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Rectangle 1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888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1317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1745"/>
                                <a:ext cx="1115" cy="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Rectangle 1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2174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Rectangle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2603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Rectangle 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1" y="3032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19"/>
                            <wps:cNvSpPr>
                              <a:spLocks/>
                            </wps:cNvSpPr>
                            <wps:spPr bwMode="auto">
                              <a:xfrm>
                                <a:off x="3746" y="3894"/>
                                <a:ext cx="586" cy="586"/>
                              </a:xfrm>
                              <a:custGeom>
                                <a:avLst/>
                                <a:gdLst>
                                  <a:gd name="T0" fmla="*/ 525 w 1172"/>
                                  <a:gd name="T1" fmla="*/ 3 h 1170"/>
                                  <a:gd name="T2" fmla="*/ 439 w 1172"/>
                                  <a:gd name="T3" fmla="*/ 18 h 1170"/>
                                  <a:gd name="T4" fmla="*/ 357 w 1172"/>
                                  <a:gd name="T5" fmla="*/ 46 h 1170"/>
                                  <a:gd name="T6" fmla="*/ 282 w 1172"/>
                                  <a:gd name="T7" fmla="*/ 85 h 1170"/>
                                  <a:gd name="T8" fmla="*/ 213 w 1172"/>
                                  <a:gd name="T9" fmla="*/ 134 h 1170"/>
                                  <a:gd name="T10" fmla="*/ 152 w 1172"/>
                                  <a:gd name="T11" fmla="*/ 191 h 1170"/>
                                  <a:gd name="T12" fmla="*/ 99 w 1172"/>
                                  <a:gd name="T13" fmla="*/ 258 h 1170"/>
                                  <a:gd name="T14" fmla="*/ 57 w 1172"/>
                                  <a:gd name="T15" fmla="*/ 332 h 1170"/>
                                  <a:gd name="T16" fmla="*/ 25 w 1172"/>
                                  <a:gd name="T17" fmla="*/ 411 h 1170"/>
                                  <a:gd name="T18" fmla="*/ 7 w 1172"/>
                                  <a:gd name="T19" fmla="*/ 497 h 1170"/>
                                  <a:gd name="T20" fmla="*/ 0 w 1172"/>
                                  <a:gd name="T21" fmla="*/ 585 h 1170"/>
                                  <a:gd name="T22" fmla="*/ 7 w 1172"/>
                                  <a:gd name="T23" fmla="*/ 674 h 1170"/>
                                  <a:gd name="T24" fmla="*/ 25 w 1172"/>
                                  <a:gd name="T25" fmla="*/ 760 h 1170"/>
                                  <a:gd name="T26" fmla="*/ 57 w 1172"/>
                                  <a:gd name="T27" fmla="*/ 839 h 1170"/>
                                  <a:gd name="T28" fmla="*/ 99 w 1172"/>
                                  <a:gd name="T29" fmla="*/ 913 h 1170"/>
                                  <a:gd name="T30" fmla="*/ 152 w 1172"/>
                                  <a:gd name="T31" fmla="*/ 978 h 1170"/>
                                  <a:gd name="T32" fmla="*/ 213 w 1172"/>
                                  <a:gd name="T33" fmla="*/ 1037 h 1170"/>
                                  <a:gd name="T34" fmla="*/ 282 w 1172"/>
                                  <a:gd name="T35" fmla="*/ 1086 h 1170"/>
                                  <a:gd name="T36" fmla="*/ 357 w 1172"/>
                                  <a:gd name="T37" fmla="*/ 1125 h 1170"/>
                                  <a:gd name="T38" fmla="*/ 439 w 1172"/>
                                  <a:gd name="T39" fmla="*/ 1151 h 1170"/>
                                  <a:gd name="T40" fmla="*/ 525 w 1172"/>
                                  <a:gd name="T41" fmla="*/ 1168 h 1170"/>
                                  <a:gd name="T42" fmla="*/ 615 w 1172"/>
                                  <a:gd name="T43" fmla="*/ 1170 h 1170"/>
                                  <a:gd name="T44" fmla="*/ 703 w 1172"/>
                                  <a:gd name="T45" fmla="*/ 1159 h 1170"/>
                                  <a:gd name="T46" fmla="*/ 786 w 1172"/>
                                  <a:gd name="T47" fmla="*/ 1135 h 1170"/>
                                  <a:gd name="T48" fmla="*/ 865 w 1172"/>
                                  <a:gd name="T49" fmla="*/ 1100 h 1170"/>
                                  <a:gd name="T50" fmla="*/ 936 w 1172"/>
                                  <a:gd name="T51" fmla="*/ 1054 h 1170"/>
                                  <a:gd name="T52" fmla="*/ 999 w 1172"/>
                                  <a:gd name="T53" fmla="*/ 999 h 1170"/>
                                  <a:gd name="T54" fmla="*/ 1054 w 1172"/>
                                  <a:gd name="T55" fmla="*/ 935 h 1170"/>
                                  <a:gd name="T56" fmla="*/ 1100 w 1172"/>
                                  <a:gd name="T57" fmla="*/ 864 h 1170"/>
                                  <a:gd name="T58" fmla="*/ 1135 w 1172"/>
                                  <a:gd name="T59" fmla="*/ 787 h 1170"/>
                                  <a:gd name="T60" fmla="*/ 1159 w 1172"/>
                                  <a:gd name="T61" fmla="*/ 704 h 1170"/>
                                  <a:gd name="T62" fmla="*/ 1170 w 1172"/>
                                  <a:gd name="T63" fmla="*/ 616 h 1170"/>
                                  <a:gd name="T64" fmla="*/ 1168 w 1172"/>
                                  <a:gd name="T65" fmla="*/ 526 h 1170"/>
                                  <a:gd name="T66" fmla="*/ 1153 w 1172"/>
                                  <a:gd name="T67" fmla="*/ 439 h 1170"/>
                                  <a:gd name="T68" fmla="*/ 1125 w 1172"/>
                                  <a:gd name="T69" fmla="*/ 357 h 1170"/>
                                  <a:gd name="T70" fmla="*/ 1086 w 1172"/>
                                  <a:gd name="T71" fmla="*/ 281 h 1170"/>
                                  <a:gd name="T72" fmla="*/ 1037 w 1172"/>
                                  <a:gd name="T73" fmla="*/ 212 h 1170"/>
                                  <a:gd name="T74" fmla="*/ 980 w 1172"/>
                                  <a:gd name="T75" fmla="*/ 152 h 1170"/>
                                  <a:gd name="T76" fmla="*/ 913 w 1172"/>
                                  <a:gd name="T77" fmla="*/ 100 h 1170"/>
                                  <a:gd name="T78" fmla="*/ 839 w 1172"/>
                                  <a:gd name="T79" fmla="*/ 58 h 1170"/>
                                  <a:gd name="T80" fmla="*/ 759 w 1172"/>
                                  <a:gd name="T81" fmla="*/ 26 h 1170"/>
                                  <a:gd name="T82" fmla="*/ 674 w 1172"/>
                                  <a:gd name="T83" fmla="*/ 7 h 1170"/>
                                  <a:gd name="T84" fmla="*/ 585 w 1172"/>
                                  <a:gd name="T85" fmla="*/ 0 h 1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72" h="1170">
                                    <a:moveTo>
                                      <a:pt x="585" y="0"/>
                                    </a:moveTo>
                                    <a:lnTo>
                                      <a:pt x="555" y="1"/>
                                    </a:lnTo>
                                    <a:lnTo>
                                      <a:pt x="525" y="3"/>
                                    </a:lnTo>
                                    <a:lnTo>
                                      <a:pt x="496" y="7"/>
                                    </a:lnTo>
                                    <a:lnTo>
                                      <a:pt x="467" y="12"/>
                                    </a:lnTo>
                                    <a:lnTo>
                                      <a:pt x="439" y="18"/>
                                    </a:lnTo>
                                    <a:lnTo>
                                      <a:pt x="411" y="26"/>
                                    </a:lnTo>
                                    <a:lnTo>
                                      <a:pt x="384" y="36"/>
                                    </a:lnTo>
                                    <a:lnTo>
                                      <a:pt x="357" y="46"/>
                                    </a:lnTo>
                                    <a:lnTo>
                                      <a:pt x="331" y="58"/>
                                    </a:lnTo>
                                    <a:lnTo>
                                      <a:pt x="306" y="71"/>
                                    </a:lnTo>
                                    <a:lnTo>
                                      <a:pt x="282" y="85"/>
                                    </a:lnTo>
                                    <a:lnTo>
                                      <a:pt x="257" y="100"/>
                                    </a:lnTo>
                                    <a:lnTo>
                                      <a:pt x="235" y="117"/>
                                    </a:lnTo>
                                    <a:lnTo>
                                      <a:pt x="213" y="134"/>
                                    </a:lnTo>
                                    <a:lnTo>
                                      <a:pt x="192" y="152"/>
                                    </a:lnTo>
                                    <a:lnTo>
                                      <a:pt x="171" y="171"/>
                                    </a:lnTo>
                                    <a:lnTo>
                                      <a:pt x="152" y="191"/>
                                    </a:lnTo>
                                    <a:lnTo>
                                      <a:pt x="133" y="212"/>
                                    </a:lnTo>
                                    <a:lnTo>
                                      <a:pt x="116" y="235"/>
                                    </a:lnTo>
                                    <a:lnTo>
                                      <a:pt x="99" y="258"/>
                                    </a:lnTo>
                                    <a:lnTo>
                                      <a:pt x="84" y="281"/>
                                    </a:lnTo>
                                    <a:lnTo>
                                      <a:pt x="70" y="306"/>
                                    </a:lnTo>
                                    <a:lnTo>
                                      <a:pt x="57" y="332"/>
                                    </a:lnTo>
                                    <a:lnTo>
                                      <a:pt x="45" y="357"/>
                                    </a:lnTo>
                                    <a:lnTo>
                                      <a:pt x="35" y="384"/>
                                    </a:lnTo>
                                    <a:lnTo>
                                      <a:pt x="25" y="411"/>
                                    </a:lnTo>
                                    <a:lnTo>
                                      <a:pt x="18" y="439"/>
                                    </a:lnTo>
                                    <a:lnTo>
                                      <a:pt x="11" y="467"/>
                                    </a:lnTo>
                                    <a:lnTo>
                                      <a:pt x="7" y="497"/>
                                    </a:lnTo>
                                    <a:lnTo>
                                      <a:pt x="2" y="526"/>
                                    </a:lnTo>
                                    <a:lnTo>
                                      <a:pt x="0" y="555"/>
                                    </a:lnTo>
                                    <a:lnTo>
                                      <a:pt x="0" y="585"/>
                                    </a:lnTo>
                                    <a:lnTo>
                                      <a:pt x="0" y="616"/>
                                    </a:lnTo>
                                    <a:lnTo>
                                      <a:pt x="2" y="645"/>
                                    </a:lnTo>
                                    <a:lnTo>
                                      <a:pt x="7" y="674"/>
                                    </a:lnTo>
                                    <a:lnTo>
                                      <a:pt x="11" y="704"/>
                                    </a:lnTo>
                                    <a:lnTo>
                                      <a:pt x="18" y="732"/>
                                    </a:lnTo>
                                    <a:lnTo>
                                      <a:pt x="25" y="760"/>
                                    </a:lnTo>
                                    <a:lnTo>
                                      <a:pt x="35" y="787"/>
                                    </a:lnTo>
                                    <a:lnTo>
                                      <a:pt x="45" y="814"/>
                                    </a:lnTo>
                                    <a:lnTo>
                                      <a:pt x="57" y="839"/>
                                    </a:lnTo>
                                    <a:lnTo>
                                      <a:pt x="70" y="864"/>
                                    </a:lnTo>
                                    <a:lnTo>
                                      <a:pt x="84" y="888"/>
                                    </a:lnTo>
                                    <a:lnTo>
                                      <a:pt x="99" y="913"/>
                                    </a:lnTo>
                                    <a:lnTo>
                                      <a:pt x="116" y="935"/>
                                    </a:lnTo>
                                    <a:lnTo>
                                      <a:pt x="133" y="957"/>
                                    </a:lnTo>
                                    <a:lnTo>
                                      <a:pt x="152" y="978"/>
                                    </a:lnTo>
                                    <a:lnTo>
                                      <a:pt x="171" y="999"/>
                                    </a:lnTo>
                                    <a:lnTo>
                                      <a:pt x="192" y="1018"/>
                                    </a:lnTo>
                                    <a:lnTo>
                                      <a:pt x="213" y="1037"/>
                                    </a:lnTo>
                                    <a:lnTo>
                                      <a:pt x="235" y="1054"/>
                                    </a:lnTo>
                                    <a:lnTo>
                                      <a:pt x="257" y="1071"/>
                                    </a:lnTo>
                                    <a:lnTo>
                                      <a:pt x="282" y="1086"/>
                                    </a:lnTo>
                                    <a:lnTo>
                                      <a:pt x="306" y="1100"/>
                                    </a:lnTo>
                                    <a:lnTo>
                                      <a:pt x="331" y="1113"/>
                                    </a:lnTo>
                                    <a:lnTo>
                                      <a:pt x="357" y="1125"/>
                                    </a:lnTo>
                                    <a:lnTo>
                                      <a:pt x="384" y="1135"/>
                                    </a:lnTo>
                                    <a:lnTo>
                                      <a:pt x="411" y="1144"/>
                                    </a:lnTo>
                                    <a:lnTo>
                                      <a:pt x="439" y="1151"/>
                                    </a:lnTo>
                                    <a:lnTo>
                                      <a:pt x="467" y="1159"/>
                                    </a:lnTo>
                                    <a:lnTo>
                                      <a:pt x="496" y="1163"/>
                                    </a:lnTo>
                                    <a:lnTo>
                                      <a:pt x="525" y="1168"/>
                                    </a:lnTo>
                                    <a:lnTo>
                                      <a:pt x="555" y="1170"/>
                                    </a:lnTo>
                                    <a:lnTo>
                                      <a:pt x="585" y="1170"/>
                                    </a:lnTo>
                                    <a:lnTo>
                                      <a:pt x="615" y="1170"/>
                                    </a:lnTo>
                                    <a:lnTo>
                                      <a:pt x="645" y="1168"/>
                                    </a:lnTo>
                                    <a:lnTo>
                                      <a:pt x="674" y="1163"/>
                                    </a:lnTo>
                                    <a:lnTo>
                                      <a:pt x="703" y="1159"/>
                                    </a:lnTo>
                                    <a:lnTo>
                                      <a:pt x="731" y="1151"/>
                                    </a:lnTo>
                                    <a:lnTo>
                                      <a:pt x="759" y="1144"/>
                                    </a:lnTo>
                                    <a:lnTo>
                                      <a:pt x="786" y="1135"/>
                                    </a:lnTo>
                                    <a:lnTo>
                                      <a:pt x="813" y="1125"/>
                                    </a:lnTo>
                                    <a:lnTo>
                                      <a:pt x="839" y="1113"/>
                                    </a:lnTo>
                                    <a:lnTo>
                                      <a:pt x="865" y="1100"/>
                                    </a:lnTo>
                                    <a:lnTo>
                                      <a:pt x="889" y="1086"/>
                                    </a:lnTo>
                                    <a:lnTo>
                                      <a:pt x="913" y="1071"/>
                                    </a:lnTo>
                                    <a:lnTo>
                                      <a:pt x="936" y="1054"/>
                                    </a:lnTo>
                                    <a:lnTo>
                                      <a:pt x="957" y="1037"/>
                                    </a:lnTo>
                                    <a:lnTo>
                                      <a:pt x="980" y="1018"/>
                                    </a:lnTo>
                                    <a:lnTo>
                                      <a:pt x="999" y="999"/>
                                    </a:lnTo>
                                    <a:lnTo>
                                      <a:pt x="1019" y="978"/>
                                    </a:lnTo>
                                    <a:lnTo>
                                      <a:pt x="1037" y="957"/>
                                    </a:lnTo>
                                    <a:lnTo>
                                      <a:pt x="1054" y="935"/>
                                    </a:lnTo>
                                    <a:lnTo>
                                      <a:pt x="1071" y="913"/>
                                    </a:lnTo>
                                    <a:lnTo>
                                      <a:pt x="1086" y="888"/>
                                    </a:lnTo>
                                    <a:lnTo>
                                      <a:pt x="1100" y="864"/>
                                    </a:lnTo>
                                    <a:lnTo>
                                      <a:pt x="1113" y="839"/>
                                    </a:lnTo>
                                    <a:lnTo>
                                      <a:pt x="1125" y="814"/>
                                    </a:lnTo>
                                    <a:lnTo>
                                      <a:pt x="1135" y="787"/>
                                    </a:lnTo>
                                    <a:lnTo>
                                      <a:pt x="1145" y="760"/>
                                    </a:lnTo>
                                    <a:lnTo>
                                      <a:pt x="1153" y="732"/>
                                    </a:lnTo>
                                    <a:lnTo>
                                      <a:pt x="1159" y="704"/>
                                    </a:lnTo>
                                    <a:lnTo>
                                      <a:pt x="1165" y="674"/>
                                    </a:lnTo>
                                    <a:lnTo>
                                      <a:pt x="1168" y="645"/>
                                    </a:lnTo>
                                    <a:lnTo>
                                      <a:pt x="1170" y="616"/>
                                    </a:lnTo>
                                    <a:lnTo>
                                      <a:pt x="1172" y="585"/>
                                    </a:lnTo>
                                    <a:lnTo>
                                      <a:pt x="1170" y="555"/>
                                    </a:lnTo>
                                    <a:lnTo>
                                      <a:pt x="1168" y="526"/>
                                    </a:lnTo>
                                    <a:lnTo>
                                      <a:pt x="1165" y="497"/>
                                    </a:lnTo>
                                    <a:lnTo>
                                      <a:pt x="1159" y="467"/>
                                    </a:lnTo>
                                    <a:lnTo>
                                      <a:pt x="1153" y="439"/>
                                    </a:lnTo>
                                    <a:lnTo>
                                      <a:pt x="1145" y="411"/>
                                    </a:lnTo>
                                    <a:lnTo>
                                      <a:pt x="1135" y="384"/>
                                    </a:lnTo>
                                    <a:lnTo>
                                      <a:pt x="1125" y="357"/>
                                    </a:lnTo>
                                    <a:lnTo>
                                      <a:pt x="1113" y="332"/>
                                    </a:lnTo>
                                    <a:lnTo>
                                      <a:pt x="1100" y="306"/>
                                    </a:lnTo>
                                    <a:lnTo>
                                      <a:pt x="1086" y="281"/>
                                    </a:lnTo>
                                    <a:lnTo>
                                      <a:pt x="1071" y="258"/>
                                    </a:lnTo>
                                    <a:lnTo>
                                      <a:pt x="1054" y="235"/>
                                    </a:lnTo>
                                    <a:lnTo>
                                      <a:pt x="1037" y="212"/>
                                    </a:lnTo>
                                    <a:lnTo>
                                      <a:pt x="1019" y="191"/>
                                    </a:lnTo>
                                    <a:lnTo>
                                      <a:pt x="999" y="171"/>
                                    </a:lnTo>
                                    <a:lnTo>
                                      <a:pt x="980" y="152"/>
                                    </a:lnTo>
                                    <a:lnTo>
                                      <a:pt x="957" y="134"/>
                                    </a:lnTo>
                                    <a:lnTo>
                                      <a:pt x="936" y="117"/>
                                    </a:lnTo>
                                    <a:lnTo>
                                      <a:pt x="913" y="100"/>
                                    </a:lnTo>
                                    <a:lnTo>
                                      <a:pt x="889" y="85"/>
                                    </a:lnTo>
                                    <a:lnTo>
                                      <a:pt x="865" y="71"/>
                                    </a:lnTo>
                                    <a:lnTo>
                                      <a:pt x="839" y="58"/>
                                    </a:lnTo>
                                    <a:lnTo>
                                      <a:pt x="813" y="46"/>
                                    </a:lnTo>
                                    <a:lnTo>
                                      <a:pt x="786" y="36"/>
                                    </a:lnTo>
                                    <a:lnTo>
                                      <a:pt x="759" y="26"/>
                                    </a:lnTo>
                                    <a:lnTo>
                                      <a:pt x="731" y="18"/>
                                    </a:lnTo>
                                    <a:lnTo>
                                      <a:pt x="703" y="12"/>
                                    </a:lnTo>
                                    <a:lnTo>
                                      <a:pt x="674" y="7"/>
                                    </a:lnTo>
                                    <a:lnTo>
                                      <a:pt x="645" y="3"/>
                                    </a:lnTo>
                                    <a:lnTo>
                                      <a:pt x="615" y="1"/>
                                    </a:lnTo>
                                    <a:lnTo>
                                      <a:pt x="5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20"/>
                            <wps:cNvSpPr>
                              <a:spLocks/>
                            </wps:cNvSpPr>
                            <wps:spPr bwMode="auto">
                              <a:xfrm>
                                <a:off x="5399" y="120"/>
                                <a:ext cx="2351" cy="3598"/>
                              </a:xfrm>
                              <a:custGeom>
                                <a:avLst/>
                                <a:gdLst>
                                  <a:gd name="T0" fmla="*/ 4702 w 4702"/>
                                  <a:gd name="T1" fmla="*/ 870 h 7196"/>
                                  <a:gd name="T2" fmla="*/ 2277 w 4702"/>
                                  <a:gd name="T3" fmla="*/ 0 h 7196"/>
                                  <a:gd name="T4" fmla="*/ 0 w 4702"/>
                                  <a:gd name="T5" fmla="*/ 6325 h 7196"/>
                                  <a:gd name="T6" fmla="*/ 2425 w 4702"/>
                                  <a:gd name="T7" fmla="*/ 7196 h 7196"/>
                                  <a:gd name="T8" fmla="*/ 4702 w 4702"/>
                                  <a:gd name="T9" fmla="*/ 870 h 7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702" h="7196">
                                    <a:moveTo>
                                      <a:pt x="4702" y="870"/>
                                    </a:moveTo>
                                    <a:lnTo>
                                      <a:pt x="2277" y="0"/>
                                    </a:lnTo>
                                    <a:lnTo>
                                      <a:pt x="0" y="6325"/>
                                    </a:lnTo>
                                    <a:lnTo>
                                      <a:pt x="2425" y="7196"/>
                                    </a:lnTo>
                                    <a:lnTo>
                                      <a:pt x="4702" y="8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6406" y="701"/>
                                <a:ext cx="1065" cy="420"/>
                              </a:xfrm>
                              <a:custGeom>
                                <a:avLst/>
                                <a:gdLst>
                                  <a:gd name="T0" fmla="*/ 2130 w 2130"/>
                                  <a:gd name="T1" fmla="*/ 754 h 841"/>
                                  <a:gd name="T2" fmla="*/ 30 w 2130"/>
                                  <a:gd name="T3" fmla="*/ 0 h 841"/>
                                  <a:gd name="T4" fmla="*/ 0 w 2130"/>
                                  <a:gd name="T5" fmla="*/ 87 h 841"/>
                                  <a:gd name="T6" fmla="*/ 2099 w 2130"/>
                                  <a:gd name="T7" fmla="*/ 841 h 841"/>
                                  <a:gd name="T8" fmla="*/ 2130 w 2130"/>
                                  <a:gd name="T9" fmla="*/ 754 h 8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0" h="841">
                                    <a:moveTo>
                                      <a:pt x="2130" y="754"/>
                                    </a:moveTo>
                                    <a:lnTo>
                                      <a:pt x="30" y="0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099" y="841"/>
                                    </a:lnTo>
                                    <a:lnTo>
                                      <a:pt x="2130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22"/>
                            <wps:cNvSpPr>
                              <a:spLocks/>
                            </wps:cNvSpPr>
                            <wps:spPr bwMode="auto">
                              <a:xfrm>
                                <a:off x="6260" y="1104"/>
                                <a:ext cx="1066" cy="420"/>
                              </a:xfrm>
                              <a:custGeom>
                                <a:avLst/>
                                <a:gdLst>
                                  <a:gd name="T0" fmla="*/ 2132 w 2132"/>
                                  <a:gd name="T1" fmla="*/ 754 h 841"/>
                                  <a:gd name="T2" fmla="*/ 32 w 2132"/>
                                  <a:gd name="T3" fmla="*/ 0 h 841"/>
                                  <a:gd name="T4" fmla="*/ 0 w 2132"/>
                                  <a:gd name="T5" fmla="*/ 86 h 841"/>
                                  <a:gd name="T6" fmla="*/ 2100 w 2132"/>
                                  <a:gd name="T7" fmla="*/ 841 h 841"/>
                                  <a:gd name="T8" fmla="*/ 2132 w 2132"/>
                                  <a:gd name="T9" fmla="*/ 754 h 8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2" h="841">
                                    <a:moveTo>
                                      <a:pt x="2132" y="754"/>
                                    </a:moveTo>
                                    <a:lnTo>
                                      <a:pt x="32" y="0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2100" y="841"/>
                                    </a:lnTo>
                                    <a:lnTo>
                                      <a:pt x="2132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23"/>
                            <wps:cNvSpPr>
                              <a:spLocks/>
                            </wps:cNvSpPr>
                            <wps:spPr bwMode="auto">
                              <a:xfrm>
                                <a:off x="6115" y="1507"/>
                                <a:ext cx="1065" cy="421"/>
                              </a:xfrm>
                              <a:custGeom>
                                <a:avLst/>
                                <a:gdLst>
                                  <a:gd name="T0" fmla="*/ 2130 w 2130"/>
                                  <a:gd name="T1" fmla="*/ 754 h 841"/>
                                  <a:gd name="T2" fmla="*/ 31 w 2130"/>
                                  <a:gd name="T3" fmla="*/ 0 h 841"/>
                                  <a:gd name="T4" fmla="*/ 0 w 2130"/>
                                  <a:gd name="T5" fmla="*/ 86 h 841"/>
                                  <a:gd name="T6" fmla="*/ 2100 w 2130"/>
                                  <a:gd name="T7" fmla="*/ 841 h 841"/>
                                  <a:gd name="T8" fmla="*/ 2130 w 2130"/>
                                  <a:gd name="T9" fmla="*/ 754 h 8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0" h="841">
                                    <a:moveTo>
                                      <a:pt x="2130" y="754"/>
                                    </a:moveTo>
                                    <a:lnTo>
                                      <a:pt x="31" y="0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2100" y="841"/>
                                    </a:lnTo>
                                    <a:lnTo>
                                      <a:pt x="2130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5970" y="1911"/>
                                <a:ext cx="1065" cy="420"/>
                              </a:xfrm>
                              <a:custGeom>
                                <a:avLst/>
                                <a:gdLst>
                                  <a:gd name="T0" fmla="*/ 2131 w 2131"/>
                                  <a:gd name="T1" fmla="*/ 754 h 841"/>
                                  <a:gd name="T2" fmla="*/ 32 w 2131"/>
                                  <a:gd name="T3" fmla="*/ 0 h 841"/>
                                  <a:gd name="T4" fmla="*/ 0 w 2131"/>
                                  <a:gd name="T5" fmla="*/ 86 h 841"/>
                                  <a:gd name="T6" fmla="*/ 2099 w 2131"/>
                                  <a:gd name="T7" fmla="*/ 841 h 841"/>
                                  <a:gd name="T8" fmla="*/ 2131 w 2131"/>
                                  <a:gd name="T9" fmla="*/ 754 h 8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1" h="841">
                                    <a:moveTo>
                                      <a:pt x="2131" y="754"/>
                                    </a:moveTo>
                                    <a:lnTo>
                                      <a:pt x="32" y="0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2099" y="841"/>
                                    </a:lnTo>
                                    <a:lnTo>
                                      <a:pt x="2131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5824" y="2314"/>
                                <a:ext cx="1066" cy="421"/>
                              </a:xfrm>
                              <a:custGeom>
                                <a:avLst/>
                                <a:gdLst>
                                  <a:gd name="T0" fmla="*/ 2131 w 2131"/>
                                  <a:gd name="T1" fmla="*/ 754 h 841"/>
                                  <a:gd name="T2" fmla="*/ 32 w 2131"/>
                                  <a:gd name="T3" fmla="*/ 0 h 841"/>
                                  <a:gd name="T4" fmla="*/ 0 w 2131"/>
                                  <a:gd name="T5" fmla="*/ 86 h 841"/>
                                  <a:gd name="T6" fmla="*/ 2099 w 2131"/>
                                  <a:gd name="T7" fmla="*/ 841 h 841"/>
                                  <a:gd name="T8" fmla="*/ 2131 w 2131"/>
                                  <a:gd name="T9" fmla="*/ 754 h 8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1" h="841">
                                    <a:moveTo>
                                      <a:pt x="2131" y="754"/>
                                    </a:moveTo>
                                    <a:lnTo>
                                      <a:pt x="32" y="0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2099" y="841"/>
                                    </a:lnTo>
                                    <a:lnTo>
                                      <a:pt x="2131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26"/>
                            <wps:cNvSpPr>
                              <a:spLocks/>
                            </wps:cNvSpPr>
                            <wps:spPr bwMode="auto">
                              <a:xfrm>
                                <a:off x="5679" y="2718"/>
                                <a:ext cx="1066" cy="420"/>
                              </a:xfrm>
                              <a:custGeom>
                                <a:avLst/>
                                <a:gdLst>
                                  <a:gd name="T0" fmla="*/ 2130 w 2130"/>
                                  <a:gd name="T1" fmla="*/ 754 h 840"/>
                                  <a:gd name="T2" fmla="*/ 30 w 2130"/>
                                  <a:gd name="T3" fmla="*/ 0 h 840"/>
                                  <a:gd name="T4" fmla="*/ 0 w 2130"/>
                                  <a:gd name="T5" fmla="*/ 86 h 840"/>
                                  <a:gd name="T6" fmla="*/ 2099 w 2130"/>
                                  <a:gd name="T7" fmla="*/ 840 h 840"/>
                                  <a:gd name="T8" fmla="*/ 2130 w 2130"/>
                                  <a:gd name="T9" fmla="*/ 754 h 8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30" h="840">
                                    <a:moveTo>
                                      <a:pt x="2130" y="754"/>
                                    </a:moveTo>
                                    <a:lnTo>
                                      <a:pt x="30" y="0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2099" y="840"/>
                                    </a:lnTo>
                                    <a:lnTo>
                                      <a:pt x="2130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27"/>
                            <wps:cNvSpPr>
                              <a:spLocks/>
                            </wps:cNvSpPr>
                            <wps:spPr bwMode="auto">
                              <a:xfrm>
                                <a:off x="5535" y="3701"/>
                                <a:ext cx="586" cy="585"/>
                              </a:xfrm>
                              <a:custGeom>
                                <a:avLst/>
                                <a:gdLst>
                                  <a:gd name="T0" fmla="*/ 727 w 1172"/>
                                  <a:gd name="T1" fmla="*/ 18 h 1171"/>
                                  <a:gd name="T2" fmla="*/ 640 w 1172"/>
                                  <a:gd name="T3" fmla="*/ 3 h 1171"/>
                                  <a:gd name="T4" fmla="*/ 553 w 1172"/>
                                  <a:gd name="T5" fmla="*/ 2 h 1171"/>
                                  <a:gd name="T6" fmla="*/ 469 w 1172"/>
                                  <a:gd name="T7" fmla="*/ 12 h 1171"/>
                                  <a:gd name="T8" fmla="*/ 388 w 1172"/>
                                  <a:gd name="T9" fmla="*/ 36 h 1171"/>
                                  <a:gd name="T10" fmla="*/ 311 w 1172"/>
                                  <a:gd name="T11" fmla="*/ 69 h 1171"/>
                                  <a:gd name="T12" fmla="*/ 240 w 1172"/>
                                  <a:gd name="T13" fmla="*/ 114 h 1171"/>
                                  <a:gd name="T14" fmla="*/ 174 w 1172"/>
                                  <a:gd name="T15" fmla="*/ 169 h 1171"/>
                                  <a:gd name="T16" fmla="*/ 118 w 1172"/>
                                  <a:gd name="T17" fmla="*/ 233 h 1171"/>
                                  <a:gd name="T18" fmla="*/ 71 w 1172"/>
                                  <a:gd name="T19" fmla="*/ 307 h 1171"/>
                                  <a:gd name="T20" fmla="*/ 35 w 1172"/>
                                  <a:gd name="T21" fmla="*/ 388 h 1171"/>
                                  <a:gd name="T22" fmla="*/ 10 w 1172"/>
                                  <a:gd name="T23" fmla="*/ 474 h 1171"/>
                                  <a:gd name="T24" fmla="*/ 0 w 1172"/>
                                  <a:gd name="T25" fmla="*/ 561 h 1171"/>
                                  <a:gd name="T26" fmla="*/ 3 w 1172"/>
                                  <a:gd name="T27" fmla="*/ 646 h 1171"/>
                                  <a:gd name="T28" fmla="*/ 17 w 1172"/>
                                  <a:gd name="T29" fmla="*/ 730 h 1171"/>
                                  <a:gd name="T30" fmla="*/ 44 w 1172"/>
                                  <a:gd name="T31" fmla="*/ 810 h 1171"/>
                                  <a:gd name="T32" fmla="*/ 82 w 1172"/>
                                  <a:gd name="T33" fmla="*/ 885 h 1171"/>
                                  <a:gd name="T34" fmla="*/ 130 w 1172"/>
                                  <a:gd name="T35" fmla="*/ 955 h 1171"/>
                                  <a:gd name="T36" fmla="*/ 188 w 1172"/>
                                  <a:gd name="T37" fmla="*/ 1017 h 1171"/>
                                  <a:gd name="T38" fmla="*/ 256 w 1172"/>
                                  <a:gd name="T39" fmla="*/ 1069 h 1171"/>
                                  <a:gd name="T40" fmla="*/ 332 w 1172"/>
                                  <a:gd name="T41" fmla="*/ 1114 h 1171"/>
                                  <a:gd name="T42" fmla="*/ 416 w 1172"/>
                                  <a:gd name="T43" fmla="*/ 1147 h 1171"/>
                                  <a:gd name="T44" fmla="*/ 502 w 1172"/>
                                  <a:gd name="T45" fmla="*/ 1165 h 1171"/>
                                  <a:gd name="T46" fmla="*/ 588 w 1172"/>
                                  <a:gd name="T47" fmla="*/ 1171 h 1171"/>
                                  <a:gd name="T48" fmla="*/ 674 w 1172"/>
                                  <a:gd name="T49" fmla="*/ 1164 h 1171"/>
                                  <a:gd name="T50" fmla="*/ 756 w 1172"/>
                                  <a:gd name="T51" fmla="*/ 1145 h 1171"/>
                                  <a:gd name="T52" fmla="*/ 836 w 1172"/>
                                  <a:gd name="T53" fmla="*/ 1115 h 1171"/>
                                  <a:gd name="T54" fmla="*/ 908 w 1172"/>
                                  <a:gd name="T55" fmla="*/ 1074 h 1171"/>
                                  <a:gd name="T56" fmla="*/ 976 w 1172"/>
                                  <a:gd name="T57" fmla="*/ 1023 h 1171"/>
                                  <a:gd name="T58" fmla="*/ 1036 w 1172"/>
                                  <a:gd name="T59" fmla="*/ 962 h 1171"/>
                                  <a:gd name="T60" fmla="*/ 1086 w 1172"/>
                                  <a:gd name="T61" fmla="*/ 890 h 1171"/>
                                  <a:gd name="T62" fmla="*/ 1126 w 1172"/>
                                  <a:gd name="T63" fmla="*/ 812 h 1171"/>
                                  <a:gd name="T64" fmla="*/ 1154 w 1172"/>
                                  <a:gd name="T65" fmla="*/ 727 h 1171"/>
                                  <a:gd name="T66" fmla="*/ 1169 w 1172"/>
                                  <a:gd name="T67" fmla="*/ 640 h 1171"/>
                                  <a:gd name="T68" fmla="*/ 1170 w 1172"/>
                                  <a:gd name="T69" fmla="*/ 554 h 1171"/>
                                  <a:gd name="T70" fmla="*/ 1160 w 1172"/>
                                  <a:gd name="T71" fmla="*/ 469 h 1171"/>
                                  <a:gd name="T72" fmla="*/ 1138 w 1172"/>
                                  <a:gd name="T73" fmla="*/ 389 h 1171"/>
                                  <a:gd name="T74" fmla="*/ 1102 w 1172"/>
                                  <a:gd name="T75" fmla="*/ 312 h 1171"/>
                                  <a:gd name="T76" fmla="*/ 1058 w 1172"/>
                                  <a:gd name="T77" fmla="*/ 240 h 1171"/>
                                  <a:gd name="T78" fmla="*/ 1003 w 1172"/>
                                  <a:gd name="T79" fmla="*/ 176 h 1171"/>
                                  <a:gd name="T80" fmla="*/ 939 w 1172"/>
                                  <a:gd name="T81" fmla="*/ 119 h 1171"/>
                                  <a:gd name="T82" fmla="*/ 866 w 1172"/>
                                  <a:gd name="T83" fmla="*/ 72 h 1171"/>
                                  <a:gd name="T84" fmla="*/ 784 w 1172"/>
                                  <a:gd name="T85" fmla="*/ 36 h 11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72" h="1171">
                                    <a:moveTo>
                                      <a:pt x="784" y="36"/>
                                    </a:moveTo>
                                    <a:lnTo>
                                      <a:pt x="755" y="26"/>
                                    </a:lnTo>
                                    <a:lnTo>
                                      <a:pt x="727" y="18"/>
                                    </a:lnTo>
                                    <a:lnTo>
                                      <a:pt x="697" y="11"/>
                                    </a:lnTo>
                                    <a:lnTo>
                                      <a:pt x="668" y="6"/>
                                    </a:lnTo>
                                    <a:lnTo>
                                      <a:pt x="640" y="3"/>
                                    </a:lnTo>
                                    <a:lnTo>
                                      <a:pt x="611" y="2"/>
                                    </a:lnTo>
                                    <a:lnTo>
                                      <a:pt x="583" y="0"/>
                                    </a:lnTo>
                                    <a:lnTo>
                                      <a:pt x="553" y="2"/>
                                    </a:lnTo>
                                    <a:lnTo>
                                      <a:pt x="525" y="4"/>
                                    </a:lnTo>
                                    <a:lnTo>
                                      <a:pt x="497" y="7"/>
                                    </a:lnTo>
                                    <a:lnTo>
                                      <a:pt x="469" y="12"/>
                                    </a:lnTo>
                                    <a:lnTo>
                                      <a:pt x="442" y="19"/>
                                    </a:lnTo>
                                    <a:lnTo>
                                      <a:pt x="414" y="26"/>
                                    </a:lnTo>
                                    <a:lnTo>
                                      <a:pt x="388" y="36"/>
                                    </a:lnTo>
                                    <a:lnTo>
                                      <a:pt x="361" y="45"/>
                                    </a:lnTo>
                                    <a:lnTo>
                                      <a:pt x="336" y="57"/>
                                    </a:lnTo>
                                    <a:lnTo>
                                      <a:pt x="311" y="69"/>
                                    </a:lnTo>
                                    <a:lnTo>
                                      <a:pt x="286" y="84"/>
                                    </a:lnTo>
                                    <a:lnTo>
                                      <a:pt x="262" y="98"/>
                                    </a:lnTo>
                                    <a:lnTo>
                                      <a:pt x="240" y="114"/>
                                    </a:lnTo>
                                    <a:lnTo>
                                      <a:pt x="217" y="131"/>
                                    </a:lnTo>
                                    <a:lnTo>
                                      <a:pt x="195" y="149"/>
                                    </a:lnTo>
                                    <a:lnTo>
                                      <a:pt x="174" y="169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35" y="211"/>
                                    </a:lnTo>
                                    <a:lnTo>
                                      <a:pt x="118" y="233"/>
                                    </a:lnTo>
                                    <a:lnTo>
                                      <a:pt x="101" y="257"/>
                                    </a:lnTo>
                                    <a:lnTo>
                                      <a:pt x="85" y="281"/>
                                    </a:lnTo>
                                    <a:lnTo>
                                      <a:pt x="71" y="307"/>
                                    </a:lnTo>
                                    <a:lnTo>
                                      <a:pt x="57" y="333"/>
                                    </a:lnTo>
                                    <a:lnTo>
                                      <a:pt x="45" y="360"/>
                                    </a:lnTo>
                                    <a:lnTo>
                                      <a:pt x="35" y="388"/>
                                    </a:lnTo>
                                    <a:lnTo>
                                      <a:pt x="25" y="417"/>
                                    </a:lnTo>
                                    <a:lnTo>
                                      <a:pt x="17" y="445"/>
                                    </a:lnTo>
                                    <a:lnTo>
                                      <a:pt x="10" y="474"/>
                                    </a:lnTo>
                                    <a:lnTo>
                                      <a:pt x="5" y="503"/>
                                    </a:lnTo>
                                    <a:lnTo>
                                      <a:pt x="2" y="531"/>
                                    </a:lnTo>
                                    <a:lnTo>
                                      <a:pt x="0" y="561"/>
                                    </a:lnTo>
                                    <a:lnTo>
                                      <a:pt x="0" y="590"/>
                                    </a:lnTo>
                                    <a:lnTo>
                                      <a:pt x="1" y="618"/>
                                    </a:lnTo>
                                    <a:lnTo>
                                      <a:pt x="3" y="646"/>
                                    </a:lnTo>
                                    <a:lnTo>
                                      <a:pt x="7" y="674"/>
                                    </a:lnTo>
                                    <a:lnTo>
                                      <a:pt x="11" y="702"/>
                                    </a:lnTo>
                                    <a:lnTo>
                                      <a:pt x="17" y="730"/>
                                    </a:lnTo>
                                    <a:lnTo>
                                      <a:pt x="25" y="757"/>
                                    </a:lnTo>
                                    <a:lnTo>
                                      <a:pt x="34" y="784"/>
                                    </a:lnTo>
                                    <a:lnTo>
                                      <a:pt x="44" y="810"/>
                                    </a:lnTo>
                                    <a:lnTo>
                                      <a:pt x="56" y="835"/>
                                    </a:lnTo>
                                    <a:lnTo>
                                      <a:pt x="69" y="860"/>
                                    </a:lnTo>
                                    <a:lnTo>
                                      <a:pt x="82" y="885"/>
                                    </a:lnTo>
                                    <a:lnTo>
                                      <a:pt x="97" y="909"/>
                                    </a:lnTo>
                                    <a:lnTo>
                                      <a:pt x="113" y="931"/>
                                    </a:lnTo>
                                    <a:lnTo>
                                      <a:pt x="130" y="955"/>
                                    </a:lnTo>
                                    <a:lnTo>
                                      <a:pt x="148" y="976"/>
                                    </a:lnTo>
                                    <a:lnTo>
                                      <a:pt x="168" y="997"/>
                                    </a:lnTo>
                                    <a:lnTo>
                                      <a:pt x="188" y="1017"/>
                                    </a:lnTo>
                                    <a:lnTo>
                                      <a:pt x="210" y="1035"/>
                                    </a:lnTo>
                                    <a:lnTo>
                                      <a:pt x="233" y="1053"/>
                                    </a:lnTo>
                                    <a:lnTo>
                                      <a:pt x="256" y="1069"/>
                                    </a:lnTo>
                                    <a:lnTo>
                                      <a:pt x="281" y="1086"/>
                                    </a:lnTo>
                                    <a:lnTo>
                                      <a:pt x="305" y="1100"/>
                                    </a:lnTo>
                                    <a:lnTo>
                                      <a:pt x="332" y="1114"/>
                                    </a:lnTo>
                                    <a:lnTo>
                                      <a:pt x="359" y="1125"/>
                                    </a:lnTo>
                                    <a:lnTo>
                                      <a:pt x="387" y="1137"/>
                                    </a:lnTo>
                                    <a:lnTo>
                                      <a:pt x="416" y="1147"/>
                                    </a:lnTo>
                                    <a:lnTo>
                                      <a:pt x="444" y="1154"/>
                                    </a:lnTo>
                                    <a:lnTo>
                                      <a:pt x="474" y="1161"/>
                                    </a:lnTo>
                                    <a:lnTo>
                                      <a:pt x="502" y="1165"/>
                                    </a:lnTo>
                                    <a:lnTo>
                                      <a:pt x="531" y="1169"/>
                                    </a:lnTo>
                                    <a:lnTo>
                                      <a:pt x="560" y="1171"/>
                                    </a:lnTo>
                                    <a:lnTo>
                                      <a:pt x="588" y="1171"/>
                                    </a:lnTo>
                                    <a:lnTo>
                                      <a:pt x="618" y="1170"/>
                                    </a:lnTo>
                                    <a:lnTo>
                                      <a:pt x="646" y="1169"/>
                                    </a:lnTo>
                                    <a:lnTo>
                                      <a:pt x="674" y="1164"/>
                                    </a:lnTo>
                                    <a:lnTo>
                                      <a:pt x="702" y="1159"/>
                                    </a:lnTo>
                                    <a:lnTo>
                                      <a:pt x="729" y="1154"/>
                                    </a:lnTo>
                                    <a:lnTo>
                                      <a:pt x="756" y="1145"/>
                                    </a:lnTo>
                                    <a:lnTo>
                                      <a:pt x="783" y="1137"/>
                                    </a:lnTo>
                                    <a:lnTo>
                                      <a:pt x="810" y="1127"/>
                                    </a:lnTo>
                                    <a:lnTo>
                                      <a:pt x="836" y="1115"/>
                                    </a:lnTo>
                                    <a:lnTo>
                                      <a:pt x="860" y="1103"/>
                                    </a:lnTo>
                                    <a:lnTo>
                                      <a:pt x="885" y="1089"/>
                                    </a:lnTo>
                                    <a:lnTo>
                                      <a:pt x="908" y="1074"/>
                                    </a:lnTo>
                                    <a:lnTo>
                                      <a:pt x="932" y="1058"/>
                                    </a:lnTo>
                                    <a:lnTo>
                                      <a:pt x="954" y="1041"/>
                                    </a:lnTo>
                                    <a:lnTo>
                                      <a:pt x="976" y="1023"/>
                                    </a:lnTo>
                                    <a:lnTo>
                                      <a:pt x="996" y="1003"/>
                                    </a:lnTo>
                                    <a:lnTo>
                                      <a:pt x="1016" y="983"/>
                                    </a:lnTo>
                                    <a:lnTo>
                                      <a:pt x="1036" y="962"/>
                                    </a:lnTo>
                                    <a:lnTo>
                                      <a:pt x="1053" y="938"/>
                                    </a:lnTo>
                                    <a:lnTo>
                                      <a:pt x="1070" y="915"/>
                                    </a:lnTo>
                                    <a:lnTo>
                                      <a:pt x="1086" y="890"/>
                                    </a:lnTo>
                                    <a:lnTo>
                                      <a:pt x="1100" y="866"/>
                                    </a:lnTo>
                                    <a:lnTo>
                                      <a:pt x="1114" y="839"/>
                                    </a:lnTo>
                                    <a:lnTo>
                                      <a:pt x="1126" y="812"/>
                                    </a:lnTo>
                                    <a:lnTo>
                                      <a:pt x="1136" y="784"/>
                                    </a:lnTo>
                                    <a:lnTo>
                                      <a:pt x="1146" y="756"/>
                                    </a:lnTo>
                                    <a:lnTo>
                                      <a:pt x="1154" y="727"/>
                                    </a:lnTo>
                                    <a:lnTo>
                                      <a:pt x="1161" y="697"/>
                                    </a:lnTo>
                                    <a:lnTo>
                                      <a:pt x="1166" y="669"/>
                                    </a:lnTo>
                                    <a:lnTo>
                                      <a:pt x="1169" y="640"/>
                                    </a:lnTo>
                                    <a:lnTo>
                                      <a:pt x="1172" y="611"/>
                                    </a:lnTo>
                                    <a:lnTo>
                                      <a:pt x="1172" y="583"/>
                                    </a:lnTo>
                                    <a:lnTo>
                                      <a:pt x="1170" y="554"/>
                                    </a:lnTo>
                                    <a:lnTo>
                                      <a:pt x="1168" y="526"/>
                                    </a:lnTo>
                                    <a:lnTo>
                                      <a:pt x="1165" y="498"/>
                                    </a:lnTo>
                                    <a:lnTo>
                                      <a:pt x="1160" y="469"/>
                                    </a:lnTo>
                                    <a:lnTo>
                                      <a:pt x="1154" y="443"/>
                                    </a:lnTo>
                                    <a:lnTo>
                                      <a:pt x="1146" y="416"/>
                                    </a:lnTo>
                                    <a:lnTo>
                                      <a:pt x="1138" y="389"/>
                                    </a:lnTo>
                                    <a:lnTo>
                                      <a:pt x="1127" y="362"/>
                                    </a:lnTo>
                                    <a:lnTo>
                                      <a:pt x="1115" y="336"/>
                                    </a:lnTo>
                                    <a:lnTo>
                                      <a:pt x="1102" y="312"/>
                                    </a:lnTo>
                                    <a:lnTo>
                                      <a:pt x="1090" y="287"/>
                                    </a:lnTo>
                                    <a:lnTo>
                                      <a:pt x="1074" y="264"/>
                                    </a:lnTo>
                                    <a:lnTo>
                                      <a:pt x="1058" y="240"/>
                                    </a:lnTo>
                                    <a:lnTo>
                                      <a:pt x="1040" y="218"/>
                                    </a:lnTo>
                                    <a:lnTo>
                                      <a:pt x="1023" y="196"/>
                                    </a:lnTo>
                                    <a:lnTo>
                                      <a:pt x="1003" y="176"/>
                                    </a:lnTo>
                                    <a:lnTo>
                                      <a:pt x="983" y="156"/>
                                    </a:lnTo>
                                    <a:lnTo>
                                      <a:pt x="961" y="137"/>
                                    </a:lnTo>
                                    <a:lnTo>
                                      <a:pt x="939" y="119"/>
                                    </a:lnTo>
                                    <a:lnTo>
                                      <a:pt x="915" y="102"/>
                                    </a:lnTo>
                                    <a:lnTo>
                                      <a:pt x="891" y="86"/>
                                    </a:lnTo>
                                    <a:lnTo>
                                      <a:pt x="866" y="72"/>
                                    </a:lnTo>
                                    <a:lnTo>
                                      <a:pt x="839" y="58"/>
                                    </a:lnTo>
                                    <a:lnTo>
                                      <a:pt x="812" y="46"/>
                                    </a:lnTo>
                                    <a:lnTo>
                                      <a:pt x="784" y="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Rectangle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" y="279"/>
                                <a:ext cx="1288" cy="3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864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Rectangle 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1293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Rectangle 1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1722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Rectangle 1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2151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Rectangle 1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2580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6" y="3008"/>
                                <a:ext cx="1115" cy="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35"/>
                            <wps:cNvSpPr>
                              <a:spLocks/>
                            </wps:cNvSpPr>
                            <wps:spPr bwMode="auto">
                              <a:xfrm>
                                <a:off x="450" y="3871"/>
                                <a:ext cx="586" cy="585"/>
                              </a:xfrm>
                              <a:custGeom>
                                <a:avLst/>
                                <a:gdLst>
                                  <a:gd name="T0" fmla="*/ 526 w 1172"/>
                                  <a:gd name="T1" fmla="*/ 3 h 1170"/>
                                  <a:gd name="T2" fmla="*/ 441 w 1172"/>
                                  <a:gd name="T3" fmla="*/ 19 h 1170"/>
                                  <a:gd name="T4" fmla="*/ 359 w 1172"/>
                                  <a:gd name="T5" fmla="*/ 47 h 1170"/>
                                  <a:gd name="T6" fmla="*/ 282 w 1172"/>
                                  <a:gd name="T7" fmla="*/ 85 h 1170"/>
                                  <a:gd name="T8" fmla="*/ 213 w 1172"/>
                                  <a:gd name="T9" fmla="*/ 134 h 1170"/>
                                  <a:gd name="T10" fmla="*/ 153 w 1172"/>
                                  <a:gd name="T11" fmla="*/ 192 h 1170"/>
                                  <a:gd name="T12" fmla="*/ 101 w 1172"/>
                                  <a:gd name="T13" fmla="*/ 258 h 1170"/>
                                  <a:gd name="T14" fmla="*/ 59 w 1172"/>
                                  <a:gd name="T15" fmla="*/ 332 h 1170"/>
                                  <a:gd name="T16" fmla="*/ 27 w 1172"/>
                                  <a:gd name="T17" fmla="*/ 411 h 1170"/>
                                  <a:gd name="T18" fmla="*/ 7 w 1172"/>
                                  <a:gd name="T19" fmla="*/ 496 h 1170"/>
                                  <a:gd name="T20" fmla="*/ 0 w 1172"/>
                                  <a:gd name="T21" fmla="*/ 586 h 1170"/>
                                  <a:gd name="T22" fmla="*/ 7 w 1172"/>
                                  <a:gd name="T23" fmla="*/ 675 h 1170"/>
                                  <a:gd name="T24" fmla="*/ 27 w 1172"/>
                                  <a:gd name="T25" fmla="*/ 759 h 1170"/>
                                  <a:gd name="T26" fmla="*/ 59 w 1172"/>
                                  <a:gd name="T27" fmla="*/ 839 h 1170"/>
                                  <a:gd name="T28" fmla="*/ 101 w 1172"/>
                                  <a:gd name="T29" fmla="*/ 912 h 1170"/>
                                  <a:gd name="T30" fmla="*/ 153 w 1172"/>
                                  <a:gd name="T31" fmla="*/ 979 h 1170"/>
                                  <a:gd name="T32" fmla="*/ 213 w 1172"/>
                                  <a:gd name="T33" fmla="*/ 1037 h 1170"/>
                                  <a:gd name="T34" fmla="*/ 282 w 1172"/>
                                  <a:gd name="T35" fmla="*/ 1086 h 1170"/>
                                  <a:gd name="T36" fmla="*/ 359 w 1172"/>
                                  <a:gd name="T37" fmla="*/ 1125 h 1170"/>
                                  <a:gd name="T38" fmla="*/ 441 w 1172"/>
                                  <a:gd name="T39" fmla="*/ 1152 h 1170"/>
                                  <a:gd name="T40" fmla="*/ 526 w 1172"/>
                                  <a:gd name="T41" fmla="*/ 1167 h 1170"/>
                                  <a:gd name="T42" fmla="*/ 616 w 1172"/>
                                  <a:gd name="T43" fmla="*/ 1169 h 1170"/>
                                  <a:gd name="T44" fmla="*/ 704 w 1172"/>
                                  <a:gd name="T45" fmla="*/ 1159 h 1170"/>
                                  <a:gd name="T46" fmla="*/ 788 w 1172"/>
                                  <a:gd name="T47" fmla="*/ 1135 h 1170"/>
                                  <a:gd name="T48" fmla="*/ 865 w 1172"/>
                                  <a:gd name="T49" fmla="*/ 1100 h 1170"/>
                                  <a:gd name="T50" fmla="*/ 937 w 1172"/>
                                  <a:gd name="T51" fmla="*/ 1055 h 1170"/>
                                  <a:gd name="T52" fmla="*/ 1000 w 1172"/>
                                  <a:gd name="T53" fmla="*/ 999 h 1170"/>
                                  <a:gd name="T54" fmla="*/ 1056 w 1172"/>
                                  <a:gd name="T55" fmla="*/ 935 h 1170"/>
                                  <a:gd name="T56" fmla="*/ 1102 w 1172"/>
                                  <a:gd name="T57" fmla="*/ 864 h 1170"/>
                                  <a:gd name="T58" fmla="*/ 1137 w 1172"/>
                                  <a:gd name="T59" fmla="*/ 787 h 1170"/>
                                  <a:gd name="T60" fmla="*/ 1161 w 1172"/>
                                  <a:gd name="T61" fmla="*/ 703 h 1170"/>
                                  <a:gd name="T62" fmla="*/ 1171 w 1172"/>
                                  <a:gd name="T63" fmla="*/ 615 h 1170"/>
                                  <a:gd name="T64" fmla="*/ 1169 w 1172"/>
                                  <a:gd name="T65" fmla="*/ 525 h 1170"/>
                                  <a:gd name="T66" fmla="*/ 1153 w 1172"/>
                                  <a:gd name="T67" fmla="*/ 440 h 1170"/>
                                  <a:gd name="T68" fmla="*/ 1127 w 1172"/>
                                  <a:gd name="T69" fmla="*/ 358 h 1170"/>
                                  <a:gd name="T70" fmla="*/ 1088 w 1172"/>
                                  <a:gd name="T71" fmla="*/ 282 h 1170"/>
                                  <a:gd name="T72" fmla="*/ 1039 w 1172"/>
                                  <a:gd name="T73" fmla="*/ 213 h 1170"/>
                                  <a:gd name="T74" fmla="*/ 980 w 1172"/>
                                  <a:gd name="T75" fmla="*/ 152 h 1170"/>
                                  <a:gd name="T76" fmla="*/ 913 w 1172"/>
                                  <a:gd name="T77" fmla="*/ 100 h 1170"/>
                                  <a:gd name="T78" fmla="*/ 841 w 1172"/>
                                  <a:gd name="T79" fmla="*/ 58 h 1170"/>
                                  <a:gd name="T80" fmla="*/ 760 w 1172"/>
                                  <a:gd name="T81" fmla="*/ 27 h 1170"/>
                                  <a:gd name="T82" fmla="*/ 676 w 1172"/>
                                  <a:gd name="T83" fmla="*/ 7 h 1170"/>
                                  <a:gd name="T84" fmla="*/ 587 w 1172"/>
                                  <a:gd name="T85" fmla="*/ 0 h 1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72" h="1170">
                                    <a:moveTo>
                                      <a:pt x="587" y="0"/>
                                    </a:moveTo>
                                    <a:lnTo>
                                      <a:pt x="556" y="1"/>
                                    </a:lnTo>
                                    <a:lnTo>
                                      <a:pt x="526" y="3"/>
                                    </a:lnTo>
                                    <a:lnTo>
                                      <a:pt x="497" y="7"/>
                                    </a:lnTo>
                                    <a:lnTo>
                                      <a:pt x="469" y="11"/>
                                    </a:lnTo>
                                    <a:lnTo>
                                      <a:pt x="441" y="19"/>
                                    </a:lnTo>
                                    <a:lnTo>
                                      <a:pt x="412" y="27"/>
                                    </a:lnTo>
                                    <a:lnTo>
                                      <a:pt x="385" y="36"/>
                                    </a:lnTo>
                                    <a:lnTo>
                                      <a:pt x="359" y="47"/>
                                    </a:lnTo>
                                    <a:lnTo>
                                      <a:pt x="333" y="58"/>
                                    </a:lnTo>
                                    <a:lnTo>
                                      <a:pt x="307" y="71"/>
                                    </a:lnTo>
                                    <a:lnTo>
                                      <a:pt x="282" y="85"/>
                                    </a:lnTo>
                                    <a:lnTo>
                                      <a:pt x="259" y="100"/>
                                    </a:lnTo>
                                    <a:lnTo>
                                      <a:pt x="236" y="117"/>
                                    </a:lnTo>
                                    <a:lnTo>
                                      <a:pt x="213" y="134"/>
                                    </a:lnTo>
                                    <a:lnTo>
                                      <a:pt x="192" y="152"/>
                                    </a:lnTo>
                                    <a:lnTo>
                                      <a:pt x="172" y="172"/>
                                    </a:lnTo>
                                    <a:lnTo>
                                      <a:pt x="153" y="192"/>
                                    </a:lnTo>
                                    <a:lnTo>
                                      <a:pt x="134" y="213"/>
                                    </a:lnTo>
                                    <a:lnTo>
                                      <a:pt x="117" y="235"/>
                                    </a:lnTo>
                                    <a:lnTo>
                                      <a:pt x="101" y="258"/>
                                    </a:lnTo>
                                    <a:lnTo>
                                      <a:pt x="86" y="282"/>
                                    </a:lnTo>
                                    <a:lnTo>
                                      <a:pt x="72" y="306"/>
                                    </a:lnTo>
                                    <a:lnTo>
                                      <a:pt x="59" y="332"/>
                                    </a:lnTo>
                                    <a:lnTo>
                                      <a:pt x="47" y="358"/>
                                    </a:lnTo>
                                    <a:lnTo>
                                      <a:pt x="37" y="385"/>
                                    </a:lnTo>
                                    <a:lnTo>
                                      <a:pt x="27" y="411"/>
                                    </a:lnTo>
                                    <a:lnTo>
                                      <a:pt x="19" y="440"/>
                                    </a:lnTo>
                                    <a:lnTo>
                                      <a:pt x="12" y="468"/>
                                    </a:lnTo>
                                    <a:lnTo>
                                      <a:pt x="7" y="496"/>
                                    </a:lnTo>
                                    <a:lnTo>
                                      <a:pt x="4" y="525"/>
                                    </a:lnTo>
                                    <a:lnTo>
                                      <a:pt x="1" y="555"/>
                                    </a:lnTo>
                                    <a:lnTo>
                                      <a:pt x="0" y="586"/>
                                    </a:lnTo>
                                    <a:lnTo>
                                      <a:pt x="1" y="615"/>
                                    </a:lnTo>
                                    <a:lnTo>
                                      <a:pt x="4" y="645"/>
                                    </a:lnTo>
                                    <a:lnTo>
                                      <a:pt x="7" y="675"/>
                                    </a:lnTo>
                                    <a:lnTo>
                                      <a:pt x="12" y="703"/>
                                    </a:lnTo>
                                    <a:lnTo>
                                      <a:pt x="19" y="732"/>
                                    </a:lnTo>
                                    <a:lnTo>
                                      <a:pt x="27" y="759"/>
                                    </a:lnTo>
                                    <a:lnTo>
                                      <a:pt x="37" y="787"/>
                                    </a:lnTo>
                                    <a:lnTo>
                                      <a:pt x="47" y="813"/>
                                    </a:lnTo>
                                    <a:lnTo>
                                      <a:pt x="59" y="839"/>
                                    </a:lnTo>
                                    <a:lnTo>
                                      <a:pt x="72" y="864"/>
                                    </a:lnTo>
                                    <a:lnTo>
                                      <a:pt x="86" y="889"/>
                                    </a:lnTo>
                                    <a:lnTo>
                                      <a:pt x="101" y="912"/>
                                    </a:lnTo>
                                    <a:lnTo>
                                      <a:pt x="117" y="935"/>
                                    </a:lnTo>
                                    <a:lnTo>
                                      <a:pt x="134" y="958"/>
                                    </a:lnTo>
                                    <a:lnTo>
                                      <a:pt x="153" y="979"/>
                                    </a:lnTo>
                                    <a:lnTo>
                                      <a:pt x="172" y="999"/>
                                    </a:lnTo>
                                    <a:lnTo>
                                      <a:pt x="192" y="1018"/>
                                    </a:lnTo>
                                    <a:lnTo>
                                      <a:pt x="213" y="1037"/>
                                    </a:lnTo>
                                    <a:lnTo>
                                      <a:pt x="236" y="1055"/>
                                    </a:lnTo>
                                    <a:lnTo>
                                      <a:pt x="259" y="1071"/>
                                    </a:lnTo>
                                    <a:lnTo>
                                      <a:pt x="282" y="1086"/>
                                    </a:lnTo>
                                    <a:lnTo>
                                      <a:pt x="307" y="1100"/>
                                    </a:lnTo>
                                    <a:lnTo>
                                      <a:pt x="333" y="1113"/>
                                    </a:lnTo>
                                    <a:lnTo>
                                      <a:pt x="359" y="1125"/>
                                    </a:lnTo>
                                    <a:lnTo>
                                      <a:pt x="385" y="1135"/>
                                    </a:lnTo>
                                    <a:lnTo>
                                      <a:pt x="412" y="1145"/>
                                    </a:lnTo>
                                    <a:lnTo>
                                      <a:pt x="441" y="1152"/>
                                    </a:lnTo>
                                    <a:lnTo>
                                      <a:pt x="469" y="1159"/>
                                    </a:lnTo>
                                    <a:lnTo>
                                      <a:pt x="497" y="1163"/>
                                    </a:lnTo>
                                    <a:lnTo>
                                      <a:pt x="526" y="1167"/>
                                    </a:lnTo>
                                    <a:lnTo>
                                      <a:pt x="556" y="1169"/>
                                    </a:lnTo>
                                    <a:lnTo>
                                      <a:pt x="587" y="1170"/>
                                    </a:lnTo>
                                    <a:lnTo>
                                      <a:pt x="616" y="1169"/>
                                    </a:lnTo>
                                    <a:lnTo>
                                      <a:pt x="647" y="1167"/>
                                    </a:lnTo>
                                    <a:lnTo>
                                      <a:pt x="676" y="1163"/>
                                    </a:lnTo>
                                    <a:lnTo>
                                      <a:pt x="704" y="1159"/>
                                    </a:lnTo>
                                    <a:lnTo>
                                      <a:pt x="733" y="1152"/>
                                    </a:lnTo>
                                    <a:lnTo>
                                      <a:pt x="760" y="1145"/>
                                    </a:lnTo>
                                    <a:lnTo>
                                      <a:pt x="788" y="1135"/>
                                    </a:lnTo>
                                    <a:lnTo>
                                      <a:pt x="814" y="1125"/>
                                    </a:lnTo>
                                    <a:lnTo>
                                      <a:pt x="841" y="1113"/>
                                    </a:lnTo>
                                    <a:lnTo>
                                      <a:pt x="865" y="1100"/>
                                    </a:lnTo>
                                    <a:lnTo>
                                      <a:pt x="890" y="1086"/>
                                    </a:lnTo>
                                    <a:lnTo>
                                      <a:pt x="913" y="1071"/>
                                    </a:lnTo>
                                    <a:lnTo>
                                      <a:pt x="937" y="1055"/>
                                    </a:lnTo>
                                    <a:lnTo>
                                      <a:pt x="959" y="1037"/>
                                    </a:lnTo>
                                    <a:lnTo>
                                      <a:pt x="980" y="1018"/>
                                    </a:lnTo>
                                    <a:lnTo>
                                      <a:pt x="1000" y="999"/>
                                    </a:lnTo>
                                    <a:lnTo>
                                      <a:pt x="1020" y="979"/>
                                    </a:lnTo>
                                    <a:lnTo>
                                      <a:pt x="1039" y="958"/>
                                    </a:lnTo>
                                    <a:lnTo>
                                      <a:pt x="1056" y="935"/>
                                    </a:lnTo>
                                    <a:lnTo>
                                      <a:pt x="1073" y="912"/>
                                    </a:lnTo>
                                    <a:lnTo>
                                      <a:pt x="1088" y="889"/>
                                    </a:lnTo>
                                    <a:lnTo>
                                      <a:pt x="1102" y="864"/>
                                    </a:lnTo>
                                    <a:lnTo>
                                      <a:pt x="1115" y="839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37" y="787"/>
                                    </a:lnTo>
                                    <a:lnTo>
                                      <a:pt x="1145" y="759"/>
                                    </a:lnTo>
                                    <a:lnTo>
                                      <a:pt x="1153" y="732"/>
                                    </a:lnTo>
                                    <a:lnTo>
                                      <a:pt x="1161" y="703"/>
                                    </a:lnTo>
                                    <a:lnTo>
                                      <a:pt x="1165" y="675"/>
                                    </a:lnTo>
                                    <a:lnTo>
                                      <a:pt x="1169" y="645"/>
                                    </a:lnTo>
                                    <a:lnTo>
                                      <a:pt x="1171" y="615"/>
                                    </a:lnTo>
                                    <a:lnTo>
                                      <a:pt x="1172" y="586"/>
                                    </a:lnTo>
                                    <a:lnTo>
                                      <a:pt x="1171" y="555"/>
                                    </a:lnTo>
                                    <a:lnTo>
                                      <a:pt x="1169" y="525"/>
                                    </a:lnTo>
                                    <a:lnTo>
                                      <a:pt x="1165" y="496"/>
                                    </a:lnTo>
                                    <a:lnTo>
                                      <a:pt x="1161" y="468"/>
                                    </a:lnTo>
                                    <a:lnTo>
                                      <a:pt x="1153" y="440"/>
                                    </a:lnTo>
                                    <a:lnTo>
                                      <a:pt x="1145" y="411"/>
                                    </a:lnTo>
                                    <a:lnTo>
                                      <a:pt x="1137" y="385"/>
                                    </a:lnTo>
                                    <a:lnTo>
                                      <a:pt x="1127" y="358"/>
                                    </a:lnTo>
                                    <a:lnTo>
                                      <a:pt x="1115" y="332"/>
                                    </a:lnTo>
                                    <a:lnTo>
                                      <a:pt x="1102" y="306"/>
                                    </a:lnTo>
                                    <a:lnTo>
                                      <a:pt x="1088" y="282"/>
                                    </a:lnTo>
                                    <a:lnTo>
                                      <a:pt x="1073" y="258"/>
                                    </a:lnTo>
                                    <a:lnTo>
                                      <a:pt x="1056" y="235"/>
                                    </a:lnTo>
                                    <a:lnTo>
                                      <a:pt x="1039" y="213"/>
                                    </a:lnTo>
                                    <a:lnTo>
                                      <a:pt x="1020" y="192"/>
                                    </a:lnTo>
                                    <a:lnTo>
                                      <a:pt x="1000" y="172"/>
                                    </a:lnTo>
                                    <a:lnTo>
                                      <a:pt x="980" y="152"/>
                                    </a:lnTo>
                                    <a:lnTo>
                                      <a:pt x="959" y="134"/>
                                    </a:lnTo>
                                    <a:lnTo>
                                      <a:pt x="937" y="117"/>
                                    </a:lnTo>
                                    <a:lnTo>
                                      <a:pt x="913" y="100"/>
                                    </a:lnTo>
                                    <a:lnTo>
                                      <a:pt x="890" y="85"/>
                                    </a:lnTo>
                                    <a:lnTo>
                                      <a:pt x="865" y="71"/>
                                    </a:lnTo>
                                    <a:lnTo>
                                      <a:pt x="841" y="58"/>
                                    </a:lnTo>
                                    <a:lnTo>
                                      <a:pt x="814" y="47"/>
                                    </a:lnTo>
                                    <a:lnTo>
                                      <a:pt x="788" y="36"/>
                                    </a:lnTo>
                                    <a:lnTo>
                                      <a:pt x="760" y="27"/>
                                    </a:lnTo>
                                    <a:lnTo>
                                      <a:pt x="733" y="19"/>
                                    </a:lnTo>
                                    <a:lnTo>
                                      <a:pt x="704" y="11"/>
                                    </a:lnTo>
                                    <a:lnTo>
                                      <a:pt x="676" y="7"/>
                                    </a:lnTo>
                                    <a:lnTo>
                                      <a:pt x="647" y="3"/>
                                    </a:lnTo>
                                    <a:lnTo>
                                      <a:pt x="616" y="1"/>
                                    </a:lnTo>
                                    <a:lnTo>
                                      <a:pt x="5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Rectangle 1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79" y="302"/>
                                <a:ext cx="1288" cy="3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Rectangle 1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888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Rectangle 1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1317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Rectangle 1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1745"/>
                                <a:ext cx="1115" cy="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Rectangle 1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2174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Rectangle 1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2603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Rectangle 1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5" y="3032"/>
                                <a:ext cx="1115" cy="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8330" y="3894"/>
                                <a:ext cx="586" cy="586"/>
                              </a:xfrm>
                              <a:custGeom>
                                <a:avLst/>
                                <a:gdLst>
                                  <a:gd name="T0" fmla="*/ 525 w 1172"/>
                                  <a:gd name="T1" fmla="*/ 3 h 1170"/>
                                  <a:gd name="T2" fmla="*/ 439 w 1172"/>
                                  <a:gd name="T3" fmla="*/ 18 h 1170"/>
                                  <a:gd name="T4" fmla="*/ 358 w 1172"/>
                                  <a:gd name="T5" fmla="*/ 46 h 1170"/>
                                  <a:gd name="T6" fmla="*/ 282 w 1172"/>
                                  <a:gd name="T7" fmla="*/ 85 h 1170"/>
                                  <a:gd name="T8" fmla="*/ 213 w 1172"/>
                                  <a:gd name="T9" fmla="*/ 134 h 1170"/>
                                  <a:gd name="T10" fmla="*/ 152 w 1172"/>
                                  <a:gd name="T11" fmla="*/ 191 h 1170"/>
                                  <a:gd name="T12" fmla="*/ 99 w 1172"/>
                                  <a:gd name="T13" fmla="*/ 258 h 1170"/>
                                  <a:gd name="T14" fmla="*/ 57 w 1172"/>
                                  <a:gd name="T15" fmla="*/ 332 h 1170"/>
                                  <a:gd name="T16" fmla="*/ 26 w 1172"/>
                                  <a:gd name="T17" fmla="*/ 411 h 1170"/>
                                  <a:gd name="T18" fmla="*/ 7 w 1172"/>
                                  <a:gd name="T19" fmla="*/ 497 h 1170"/>
                                  <a:gd name="T20" fmla="*/ 0 w 1172"/>
                                  <a:gd name="T21" fmla="*/ 585 h 1170"/>
                                  <a:gd name="T22" fmla="*/ 7 w 1172"/>
                                  <a:gd name="T23" fmla="*/ 674 h 1170"/>
                                  <a:gd name="T24" fmla="*/ 26 w 1172"/>
                                  <a:gd name="T25" fmla="*/ 760 h 1170"/>
                                  <a:gd name="T26" fmla="*/ 57 w 1172"/>
                                  <a:gd name="T27" fmla="*/ 839 h 1170"/>
                                  <a:gd name="T28" fmla="*/ 99 w 1172"/>
                                  <a:gd name="T29" fmla="*/ 913 h 1170"/>
                                  <a:gd name="T30" fmla="*/ 152 w 1172"/>
                                  <a:gd name="T31" fmla="*/ 978 h 1170"/>
                                  <a:gd name="T32" fmla="*/ 213 w 1172"/>
                                  <a:gd name="T33" fmla="*/ 1037 h 1170"/>
                                  <a:gd name="T34" fmla="*/ 282 w 1172"/>
                                  <a:gd name="T35" fmla="*/ 1086 h 1170"/>
                                  <a:gd name="T36" fmla="*/ 358 w 1172"/>
                                  <a:gd name="T37" fmla="*/ 1125 h 1170"/>
                                  <a:gd name="T38" fmla="*/ 439 w 1172"/>
                                  <a:gd name="T39" fmla="*/ 1151 h 1170"/>
                                  <a:gd name="T40" fmla="*/ 525 w 1172"/>
                                  <a:gd name="T41" fmla="*/ 1168 h 1170"/>
                                  <a:gd name="T42" fmla="*/ 616 w 1172"/>
                                  <a:gd name="T43" fmla="*/ 1170 h 1170"/>
                                  <a:gd name="T44" fmla="*/ 703 w 1172"/>
                                  <a:gd name="T45" fmla="*/ 1159 h 1170"/>
                                  <a:gd name="T46" fmla="*/ 787 w 1172"/>
                                  <a:gd name="T47" fmla="*/ 1135 h 1170"/>
                                  <a:gd name="T48" fmla="*/ 865 w 1172"/>
                                  <a:gd name="T49" fmla="*/ 1100 h 1170"/>
                                  <a:gd name="T50" fmla="*/ 936 w 1172"/>
                                  <a:gd name="T51" fmla="*/ 1054 h 1170"/>
                                  <a:gd name="T52" fmla="*/ 1000 w 1172"/>
                                  <a:gd name="T53" fmla="*/ 999 h 1170"/>
                                  <a:gd name="T54" fmla="*/ 1055 w 1172"/>
                                  <a:gd name="T55" fmla="*/ 935 h 1170"/>
                                  <a:gd name="T56" fmla="*/ 1100 w 1172"/>
                                  <a:gd name="T57" fmla="*/ 864 h 1170"/>
                                  <a:gd name="T58" fmla="*/ 1135 w 1172"/>
                                  <a:gd name="T59" fmla="*/ 787 h 1170"/>
                                  <a:gd name="T60" fmla="*/ 1160 w 1172"/>
                                  <a:gd name="T61" fmla="*/ 704 h 1170"/>
                                  <a:gd name="T62" fmla="*/ 1171 w 1172"/>
                                  <a:gd name="T63" fmla="*/ 616 h 1170"/>
                                  <a:gd name="T64" fmla="*/ 1168 w 1172"/>
                                  <a:gd name="T65" fmla="*/ 526 h 1170"/>
                                  <a:gd name="T66" fmla="*/ 1153 w 1172"/>
                                  <a:gd name="T67" fmla="*/ 439 h 1170"/>
                                  <a:gd name="T68" fmla="*/ 1125 w 1172"/>
                                  <a:gd name="T69" fmla="*/ 357 h 1170"/>
                                  <a:gd name="T70" fmla="*/ 1086 w 1172"/>
                                  <a:gd name="T71" fmla="*/ 281 h 1170"/>
                                  <a:gd name="T72" fmla="*/ 1037 w 1172"/>
                                  <a:gd name="T73" fmla="*/ 212 h 1170"/>
                                  <a:gd name="T74" fmla="*/ 980 w 1172"/>
                                  <a:gd name="T75" fmla="*/ 152 h 1170"/>
                                  <a:gd name="T76" fmla="*/ 913 w 1172"/>
                                  <a:gd name="T77" fmla="*/ 100 h 1170"/>
                                  <a:gd name="T78" fmla="*/ 839 w 1172"/>
                                  <a:gd name="T79" fmla="*/ 58 h 1170"/>
                                  <a:gd name="T80" fmla="*/ 760 w 1172"/>
                                  <a:gd name="T81" fmla="*/ 26 h 1170"/>
                                  <a:gd name="T82" fmla="*/ 675 w 1172"/>
                                  <a:gd name="T83" fmla="*/ 7 h 1170"/>
                                  <a:gd name="T84" fmla="*/ 585 w 1172"/>
                                  <a:gd name="T85" fmla="*/ 0 h 1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72" h="1170">
                                    <a:moveTo>
                                      <a:pt x="585" y="0"/>
                                    </a:moveTo>
                                    <a:lnTo>
                                      <a:pt x="556" y="1"/>
                                    </a:lnTo>
                                    <a:lnTo>
                                      <a:pt x="525" y="3"/>
                                    </a:lnTo>
                                    <a:lnTo>
                                      <a:pt x="496" y="7"/>
                                    </a:lnTo>
                                    <a:lnTo>
                                      <a:pt x="468" y="12"/>
                                    </a:lnTo>
                                    <a:lnTo>
                                      <a:pt x="439" y="18"/>
                                    </a:lnTo>
                                    <a:lnTo>
                                      <a:pt x="412" y="26"/>
                                    </a:lnTo>
                                    <a:lnTo>
                                      <a:pt x="384" y="36"/>
                                    </a:lnTo>
                                    <a:lnTo>
                                      <a:pt x="358" y="46"/>
                                    </a:lnTo>
                                    <a:lnTo>
                                      <a:pt x="331" y="58"/>
                                    </a:lnTo>
                                    <a:lnTo>
                                      <a:pt x="307" y="71"/>
                                    </a:lnTo>
                                    <a:lnTo>
                                      <a:pt x="282" y="85"/>
                                    </a:lnTo>
                                    <a:lnTo>
                                      <a:pt x="259" y="100"/>
                                    </a:lnTo>
                                    <a:lnTo>
                                      <a:pt x="235" y="117"/>
                                    </a:lnTo>
                                    <a:lnTo>
                                      <a:pt x="213" y="134"/>
                                    </a:lnTo>
                                    <a:lnTo>
                                      <a:pt x="192" y="152"/>
                                    </a:lnTo>
                                    <a:lnTo>
                                      <a:pt x="172" y="171"/>
                                    </a:lnTo>
                                    <a:lnTo>
                                      <a:pt x="152" y="191"/>
                                    </a:lnTo>
                                    <a:lnTo>
                                      <a:pt x="133" y="212"/>
                                    </a:lnTo>
                                    <a:lnTo>
                                      <a:pt x="116" y="235"/>
                                    </a:lnTo>
                                    <a:lnTo>
                                      <a:pt x="99" y="258"/>
                                    </a:lnTo>
                                    <a:lnTo>
                                      <a:pt x="84" y="281"/>
                                    </a:lnTo>
                                    <a:lnTo>
                                      <a:pt x="70" y="306"/>
                                    </a:lnTo>
                                    <a:lnTo>
                                      <a:pt x="57" y="332"/>
                                    </a:lnTo>
                                    <a:lnTo>
                                      <a:pt x="45" y="357"/>
                                    </a:lnTo>
                                    <a:lnTo>
                                      <a:pt x="35" y="384"/>
                                    </a:lnTo>
                                    <a:lnTo>
                                      <a:pt x="26" y="411"/>
                                    </a:lnTo>
                                    <a:lnTo>
                                      <a:pt x="19" y="439"/>
                                    </a:lnTo>
                                    <a:lnTo>
                                      <a:pt x="11" y="467"/>
                                    </a:lnTo>
                                    <a:lnTo>
                                      <a:pt x="7" y="497"/>
                                    </a:lnTo>
                                    <a:lnTo>
                                      <a:pt x="3" y="526"/>
                                    </a:lnTo>
                                    <a:lnTo>
                                      <a:pt x="1" y="555"/>
                                    </a:lnTo>
                                    <a:lnTo>
                                      <a:pt x="0" y="585"/>
                                    </a:lnTo>
                                    <a:lnTo>
                                      <a:pt x="1" y="616"/>
                                    </a:lnTo>
                                    <a:lnTo>
                                      <a:pt x="3" y="645"/>
                                    </a:lnTo>
                                    <a:lnTo>
                                      <a:pt x="7" y="674"/>
                                    </a:lnTo>
                                    <a:lnTo>
                                      <a:pt x="11" y="704"/>
                                    </a:lnTo>
                                    <a:lnTo>
                                      <a:pt x="19" y="732"/>
                                    </a:lnTo>
                                    <a:lnTo>
                                      <a:pt x="26" y="760"/>
                                    </a:lnTo>
                                    <a:lnTo>
                                      <a:pt x="35" y="787"/>
                                    </a:lnTo>
                                    <a:lnTo>
                                      <a:pt x="45" y="814"/>
                                    </a:lnTo>
                                    <a:lnTo>
                                      <a:pt x="57" y="839"/>
                                    </a:lnTo>
                                    <a:lnTo>
                                      <a:pt x="70" y="864"/>
                                    </a:lnTo>
                                    <a:lnTo>
                                      <a:pt x="84" y="888"/>
                                    </a:lnTo>
                                    <a:lnTo>
                                      <a:pt x="99" y="913"/>
                                    </a:lnTo>
                                    <a:lnTo>
                                      <a:pt x="116" y="935"/>
                                    </a:lnTo>
                                    <a:lnTo>
                                      <a:pt x="133" y="957"/>
                                    </a:lnTo>
                                    <a:lnTo>
                                      <a:pt x="152" y="978"/>
                                    </a:lnTo>
                                    <a:lnTo>
                                      <a:pt x="172" y="999"/>
                                    </a:lnTo>
                                    <a:lnTo>
                                      <a:pt x="192" y="1018"/>
                                    </a:lnTo>
                                    <a:lnTo>
                                      <a:pt x="213" y="1037"/>
                                    </a:lnTo>
                                    <a:lnTo>
                                      <a:pt x="235" y="1054"/>
                                    </a:lnTo>
                                    <a:lnTo>
                                      <a:pt x="259" y="1071"/>
                                    </a:lnTo>
                                    <a:lnTo>
                                      <a:pt x="282" y="1086"/>
                                    </a:lnTo>
                                    <a:lnTo>
                                      <a:pt x="307" y="1100"/>
                                    </a:lnTo>
                                    <a:lnTo>
                                      <a:pt x="331" y="1113"/>
                                    </a:lnTo>
                                    <a:lnTo>
                                      <a:pt x="358" y="1125"/>
                                    </a:lnTo>
                                    <a:lnTo>
                                      <a:pt x="384" y="1135"/>
                                    </a:lnTo>
                                    <a:lnTo>
                                      <a:pt x="412" y="1144"/>
                                    </a:lnTo>
                                    <a:lnTo>
                                      <a:pt x="439" y="1151"/>
                                    </a:lnTo>
                                    <a:lnTo>
                                      <a:pt x="468" y="1159"/>
                                    </a:lnTo>
                                    <a:lnTo>
                                      <a:pt x="496" y="1163"/>
                                    </a:lnTo>
                                    <a:lnTo>
                                      <a:pt x="525" y="1168"/>
                                    </a:lnTo>
                                    <a:lnTo>
                                      <a:pt x="556" y="1170"/>
                                    </a:lnTo>
                                    <a:lnTo>
                                      <a:pt x="585" y="1170"/>
                                    </a:lnTo>
                                    <a:lnTo>
                                      <a:pt x="616" y="1170"/>
                                    </a:lnTo>
                                    <a:lnTo>
                                      <a:pt x="645" y="1168"/>
                                    </a:lnTo>
                                    <a:lnTo>
                                      <a:pt x="675" y="1163"/>
                                    </a:lnTo>
                                    <a:lnTo>
                                      <a:pt x="703" y="1159"/>
                                    </a:lnTo>
                                    <a:lnTo>
                                      <a:pt x="731" y="1151"/>
                                    </a:lnTo>
                                    <a:lnTo>
                                      <a:pt x="760" y="1144"/>
                                    </a:lnTo>
                                    <a:lnTo>
                                      <a:pt x="787" y="1135"/>
                                    </a:lnTo>
                                    <a:lnTo>
                                      <a:pt x="813" y="1125"/>
                                    </a:lnTo>
                                    <a:lnTo>
                                      <a:pt x="839" y="1113"/>
                                    </a:lnTo>
                                    <a:lnTo>
                                      <a:pt x="865" y="1100"/>
                                    </a:lnTo>
                                    <a:lnTo>
                                      <a:pt x="890" y="1086"/>
                                    </a:lnTo>
                                    <a:lnTo>
                                      <a:pt x="913" y="1071"/>
                                    </a:lnTo>
                                    <a:lnTo>
                                      <a:pt x="936" y="1054"/>
                                    </a:lnTo>
                                    <a:lnTo>
                                      <a:pt x="959" y="1037"/>
                                    </a:lnTo>
                                    <a:lnTo>
                                      <a:pt x="980" y="1018"/>
                                    </a:lnTo>
                                    <a:lnTo>
                                      <a:pt x="1000" y="999"/>
                                    </a:lnTo>
                                    <a:lnTo>
                                      <a:pt x="1019" y="978"/>
                                    </a:lnTo>
                                    <a:lnTo>
                                      <a:pt x="1037" y="957"/>
                                    </a:lnTo>
                                    <a:lnTo>
                                      <a:pt x="1055" y="935"/>
                                    </a:lnTo>
                                    <a:lnTo>
                                      <a:pt x="1071" y="913"/>
                                    </a:lnTo>
                                    <a:lnTo>
                                      <a:pt x="1086" y="888"/>
                                    </a:lnTo>
                                    <a:lnTo>
                                      <a:pt x="1100" y="864"/>
                                    </a:lnTo>
                                    <a:lnTo>
                                      <a:pt x="1113" y="839"/>
                                    </a:lnTo>
                                    <a:lnTo>
                                      <a:pt x="1125" y="814"/>
                                    </a:lnTo>
                                    <a:lnTo>
                                      <a:pt x="1135" y="787"/>
                                    </a:lnTo>
                                    <a:lnTo>
                                      <a:pt x="1145" y="760"/>
                                    </a:lnTo>
                                    <a:lnTo>
                                      <a:pt x="1153" y="732"/>
                                    </a:lnTo>
                                    <a:lnTo>
                                      <a:pt x="1160" y="704"/>
                                    </a:lnTo>
                                    <a:lnTo>
                                      <a:pt x="1165" y="674"/>
                                    </a:lnTo>
                                    <a:lnTo>
                                      <a:pt x="1168" y="645"/>
                                    </a:lnTo>
                                    <a:lnTo>
                                      <a:pt x="1171" y="616"/>
                                    </a:lnTo>
                                    <a:lnTo>
                                      <a:pt x="1172" y="585"/>
                                    </a:lnTo>
                                    <a:lnTo>
                                      <a:pt x="1171" y="555"/>
                                    </a:lnTo>
                                    <a:lnTo>
                                      <a:pt x="1168" y="526"/>
                                    </a:lnTo>
                                    <a:lnTo>
                                      <a:pt x="1165" y="497"/>
                                    </a:lnTo>
                                    <a:lnTo>
                                      <a:pt x="1160" y="467"/>
                                    </a:lnTo>
                                    <a:lnTo>
                                      <a:pt x="1153" y="439"/>
                                    </a:lnTo>
                                    <a:lnTo>
                                      <a:pt x="1145" y="411"/>
                                    </a:lnTo>
                                    <a:lnTo>
                                      <a:pt x="1135" y="384"/>
                                    </a:lnTo>
                                    <a:lnTo>
                                      <a:pt x="1125" y="357"/>
                                    </a:lnTo>
                                    <a:lnTo>
                                      <a:pt x="1113" y="332"/>
                                    </a:lnTo>
                                    <a:lnTo>
                                      <a:pt x="1100" y="306"/>
                                    </a:lnTo>
                                    <a:lnTo>
                                      <a:pt x="1086" y="281"/>
                                    </a:lnTo>
                                    <a:lnTo>
                                      <a:pt x="1071" y="258"/>
                                    </a:lnTo>
                                    <a:lnTo>
                                      <a:pt x="1055" y="235"/>
                                    </a:lnTo>
                                    <a:lnTo>
                                      <a:pt x="1037" y="212"/>
                                    </a:lnTo>
                                    <a:lnTo>
                                      <a:pt x="1019" y="191"/>
                                    </a:lnTo>
                                    <a:lnTo>
                                      <a:pt x="1000" y="171"/>
                                    </a:lnTo>
                                    <a:lnTo>
                                      <a:pt x="980" y="152"/>
                                    </a:lnTo>
                                    <a:lnTo>
                                      <a:pt x="959" y="134"/>
                                    </a:lnTo>
                                    <a:lnTo>
                                      <a:pt x="936" y="117"/>
                                    </a:lnTo>
                                    <a:lnTo>
                                      <a:pt x="913" y="100"/>
                                    </a:lnTo>
                                    <a:lnTo>
                                      <a:pt x="890" y="85"/>
                                    </a:lnTo>
                                    <a:lnTo>
                                      <a:pt x="865" y="71"/>
                                    </a:lnTo>
                                    <a:lnTo>
                                      <a:pt x="839" y="58"/>
                                    </a:lnTo>
                                    <a:lnTo>
                                      <a:pt x="813" y="46"/>
                                    </a:lnTo>
                                    <a:lnTo>
                                      <a:pt x="787" y="36"/>
                                    </a:lnTo>
                                    <a:lnTo>
                                      <a:pt x="760" y="26"/>
                                    </a:lnTo>
                                    <a:lnTo>
                                      <a:pt x="731" y="18"/>
                                    </a:lnTo>
                                    <a:lnTo>
                                      <a:pt x="703" y="12"/>
                                    </a:lnTo>
                                    <a:lnTo>
                                      <a:pt x="675" y="7"/>
                                    </a:lnTo>
                                    <a:lnTo>
                                      <a:pt x="645" y="3"/>
                                    </a:lnTo>
                                    <a:lnTo>
                                      <a:pt x="616" y="1"/>
                                    </a:lnTo>
                                    <a:lnTo>
                                      <a:pt x="5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26" style="position:absolute;margin-left:37.4pt;margin-top:527.85pt;width:174.55pt;height:137.25pt;z-index:251737088" coordorigin="7473,11649" coordsize="3691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">
                <v:group id="Group 155" o:spid="_x0000_s1027" style="position:absolute;left:7473;top:13544;width:3691;height:1056" coordorigin="7473,13544" coordsize="3691,1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reeform 145" o:spid="_x0000_s1028" style="position:absolute;left:9347;top:13544;width:947;height:1056;visibility:visible;mso-wrap-style:square;v-text-anchor:top" coordsize="947,1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lEPcEA&#10;AADcAAAADwAAAGRycy9kb3ducmV2LnhtbERPS4vCMBC+C/6HMAteZJt2EVm6RlkEwcWLr0OPs83Y&#10;FptJSaLWf28Ewdt8fM+ZLXrTiis531hWkCUpCOLS6oYrBcfD6vMbhA/IGlvLpOBOHhbz4WCGubY3&#10;3tF1HyoRQ9jnqKAOocul9GVNBn1iO+LInawzGCJ0ldQObzHctPIrTafSYMOxocaOljWV5/3FKPib&#10;7LaFy4r12G4q7f5DkfWdVWr00f/+gAjUh7f45V7rOD/N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pRD3BAAAA3AAAAA8AAAAAAAAAAAAAAAAAmAIAAGRycy9kb3du&#10;cmV2LnhtbFBLBQYAAAAABAAEAPUAAACGAwAAAAA=&#10;" path="m947,870l391,1056,,166,564,,947,870xe" fillcolor="#696969" stroked="f">
                    <v:fill opacity="37356f" o:opacity2="0" rotate="t" focus="100%" type="gradient"/>
                    <v:path arrowok="t" o:connecttype="custom" o:connectlocs="947,870;391,1056;0,166;564,0;947,870" o:connectangles="0,0,0,0,0"/>
                  </v:shape>
                  <v:rect id="Rectangle 146" o:spid="_x0000_s1029" style="position:absolute;left:7473;top:13544;width:583;height:101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m9ycMA&#10;AADcAAAADwAAAGRycy9kb3ducmV2LnhtbERPTWvCQBC9C/6HZYTedKOIDamrSECRUipNc+hxyI5J&#10;MDsbs6um/vquUPA2j/c5y3VvGnGlztWWFUwnEQjiwuqaSwX593Ycg3AeWWNjmRT8koP1ajhYYqLt&#10;jb/omvlShBB2CSqovG8TKV1RkUE3sS1x4I62M+gD7EqpO7yFcNPIWRQtpMGaQ0OFLaUVFafsYhT8&#10;2E99tvM43WWv83eTHj8O9zxW6mXUb95AeOr9U/zv3uswP5rB45lw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m9ycMAAADcAAAADwAAAAAAAAAAAAAAAACYAgAAZHJzL2Rv&#10;d25yZXYueG1sUEsFBgAAAAAEAAQA9QAAAIgDAAAAAA==&#10;" stroked="f">
                    <v:fill opacity="0" color2="#696969" o:opacity2="37356f" rotate="t" focus="100%" type="gradient"/>
                  </v:rect>
                  <v:rect id="Rectangle 147" o:spid="_x0000_s1030" style="position:absolute;left:8127;top:13546;width:584;height:101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UYUsMA&#10;AADcAAAADwAAAGRycy9kb3ducmV2LnhtbERPTWvCQBC9F/wPyxR6002t1BBdRQKKiFRMPfQ4ZMck&#10;mJ2N2VWjv75bEHqbx/uc6bwztbhS6yrLCt4HEQji3OqKCwWH72U/BuE8ssbaMim4k4P5rPcyxUTb&#10;G+/pmvlChBB2CSoovW8SKV1ekkE3sA1x4I62NegDbAupW7yFcFPLYRR9SoMVh4YSG0pLyk/ZxSj4&#10;sV/6bEdxusrGo41Jj9vd4xAr9fbaLSYgPHX+X/x0r3WYH33A3zPhAj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UYUsMAAADcAAAADwAAAAAAAAAAAAAAAACYAgAAZHJzL2Rv&#10;d25yZXYueG1sUEsFBgAAAAAEAAQA9QAAAIgDAAAAAA==&#10;" stroked="f">
                    <v:fill opacity="0" color2="#696969" o:opacity2="37356f" rotate="t" focus="100%" type="gradient"/>
                  </v:rect>
                  <v:rect id="Rectangle 148" o:spid="_x0000_s1031" style="position:absolute;left:8773;top:13546;width:583;height:101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yAJsQA&#10;AADcAAAADwAAAGRycy9kb3ducmV2LnhtbERPTWvCQBC9C/0PyxR6001L0BDdhBJoKaUoph56HLJj&#10;EszOptmtpv56VxC8zeN9ziofTSeONLjWsoLnWQSCuLK65VrB7vttmoBwHlljZ5kU/JODPHuYrDDV&#10;9sRbOpa+FiGEXYoKGu/7VEpXNWTQzWxPHLi9HQz6AIda6gFPIdx08iWK5tJgy6GhwZ6KhqpD+WcU&#10;/Ni1/rVxUryXi/jTFPuvzXmXKPX0OL4uQXga/V18c3/oMD+K4fpMu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8gCbEAAAA3AAAAA8AAAAAAAAAAAAAAAAAmAIAAGRycy9k&#10;b3ducmV2LnhtbFBLBQYAAAAABAAEAPUAAACJAwAAAAA=&#10;" stroked="f">
                    <v:fill opacity="0" color2="#696969" o:opacity2="37356f" rotate="t" focus="100%" type="gradient"/>
                  </v:rect>
                  <v:rect id="Rectangle 149" o:spid="_x0000_s1032" style="position:absolute;left:10581;top:13544;width:583;height:101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AlvcQA&#10;AADcAAAADwAAAGRycy9kb3ducmV2LnhtbERPS2vCQBC+F/wPyxS81U2LrSFmFQkoIlIx9dDjkJ08&#10;MDubZldN/fXdQqG3+fieky4H04or9a6xrOB5EoEgLqxuuFJw+lg/xSCcR9bYWiYF3+RguRg9pJho&#10;e+MjXXNfiRDCLkEFtfddIqUrajLoJrYjDlxpe4M+wL6SusdbCDetfImiN2mw4dBQY0dZTcU5vxgF&#10;n/Zdf9lpnG3y2XRnsnJ/uJ9ipcaPw2oOwtPg/8V/7q0O86NX+H0mXC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wJb3EAAAA3AAAAA8AAAAAAAAAAAAAAAAAmAIAAGRycy9k&#10;b3ducmV2LnhtbFBLBQYAAAAABAAEAPUAAACJAwAAAAA=&#10;" stroked="f">
                    <v:fill opacity="0" color2="#696969" o:opacity2="37356f" rotate="t" focus="100%" type="gradient"/>
                  </v:rect>
                  <v:oval id="Oval 150" o:spid="_x0000_s1033" style="position:absolute;left:7646;top:13781;width:241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4xhL8A&#10;AADcAAAADwAAAGRycy9kb3ducmV2LnhtbERPzYrCMBC+L/gOYQRva+IeRKtRRBC6CILaBxibsS02&#10;k9JErT69EQRv8/H9znzZ2VrcqPWVYw2joQJBnDtTcaEhO25+JyB8QDZYOyYND/KwXPR+5pgYd+c9&#10;3Q6hEDGEfYIayhCaREqfl2TRD11DHLmzay2GCNtCmhbvMdzW8k+psbRYcWwosaF1SfnlcLUaLP67&#10;ND016yJTp822U5Pp7plrPeh3qxmIQF34ij/u1MT5agzvZ+IF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PjGEvwAAANwAAAAPAAAAAAAAAAAAAAAAAJgCAABkcnMvZG93bnJl&#10;di54bWxQSwUGAAAAAAQABAD1AAAAhAMAAAAA&#10;" fillcolor="white [3212]" stroked="f">
                    <v:fill opacity="40606f"/>
                  </v:oval>
                  <v:oval id="Oval 151" o:spid="_x0000_s1034" style="position:absolute;left:8303;top:13781;width:240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UH8IA&#10;AADcAAAADwAAAGRycy9kb3ducmV2LnhtbERPzWrCQBC+F/oOywje6q492Ji6ighCpFBo9AHG7DQJ&#10;ZmdDdk2iT98VhN7m4/ud1Wa0jeip87VjDfOZAkFcOFNzqeF03L8lIHxANtg4Jg038rBZv76sMDVu&#10;4B/q81CKGMI+RQ1VCG0qpS8qsuhnriWO3K/rLIYIu1KaDocYbhv5rtRCWqw5NlTY0q6i4pJfrQaL&#10;B5dl53ZXntR5/zWqZPl9L7SeTsbtJ4hAY/gXP92ZifPVBz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cpQfwgAAANwAAAAPAAAAAAAAAAAAAAAAAJgCAABkcnMvZG93&#10;bnJldi54bWxQSwUGAAAAAAQABAD1AAAAhwMAAAAA&#10;" fillcolor="white [3212]" stroked="f">
                    <v:fill opacity="40606f"/>
                  </v:oval>
                  <v:oval id="Oval 152" o:spid="_x0000_s1035" style="position:absolute;left:9675;top:13861;width:241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0AbcMA&#10;AADcAAAADwAAAGRycy9kb3ducmV2LnhtbESPQYvCMBCF74L/IcyCN03Wg7jVKCIIlQVhXX/A2Ixt&#10;sZmUJmrXX+8chL3N8N68981y3ftG3amLdWALnxMDirgIrubSwul3N56DignZYROYLPxRhPVqOFhi&#10;5sKDf+h+TKWSEI4ZWqhSajOtY1GRxzgJLbFol9B5TLJ2pXYdPiTcN3pqzEx7rFkaKmxpW1FxPd68&#10;BY/7kOfndluezHn33Zv51+FZWDv66DcLUIn69G9+X+dO8I3QyjMygV6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0AbcMAAADcAAAADwAAAAAAAAAAAAAAAACYAgAAZHJzL2Rv&#10;d25yZXYueG1sUEsFBgAAAAAEAAQA9QAAAIgDAAAAAA==&#10;" fillcolor="white [3212]" stroked="f">
                    <v:fill opacity="40606f"/>
                  </v:oval>
                  <v:oval id="Oval 153" o:spid="_x0000_s1036" style="position:absolute;left:8949;top:13785;width:241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l9r8A&#10;AADcAAAADwAAAGRycy9kb3ducmV2LnhtbERPzYrCMBC+L/gOYQRva6IH0WoUEYSKsKD2AcZmbIvN&#10;pDRRq09vFgRv8/H9zmLV2VrcqfWVYw2joQJBnDtTcaEhO21/pyB8QDZYOyYNT/KwWvZ+FpgY9+AD&#10;3Y+hEDGEfYIayhCaREqfl2TRD11DHLmLay2GCNtCmhYfMdzWcqzURFqsODaU2NCmpPx6vFkNFncu&#10;Tc/NpsjUebvv1HT298q1HvS79RxEoC58xR93auJ8NYP/Z+IF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oaX2vwAAANwAAAAPAAAAAAAAAAAAAAAAAJgCAABkcnMvZG93bnJl&#10;di54bWxQSwUGAAAAAAQABAD1AAAAhAMAAAAA&#10;" fillcolor="white [3212]" stroked="f">
                    <v:fill opacity="40606f"/>
                  </v:oval>
                  <v:oval id="Oval 154" o:spid="_x0000_s1037" style="position:absolute;left:10756;top:13788;width:241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atsMA&#10;AADcAAAADwAAAGRycy9kb3ducmV2LnhtbESPQYvCMBCF7wv+hzCCtzVxD+JWo4ggdBEWdP0BYzO2&#10;xWZSmqjVX+8cFrzN8N68981i1ftG3aiLdWALk7EBRVwEV3Np4fi3/ZyBignZYROYLDwowmo5+Fhg&#10;5sKd93Q7pFJJCMcMLVQptZnWsajIYxyHlli0c+g8Jlm7UrsO7xLuG/1lzFR7rFkaKmxpU1FxOVy9&#10;BY8/Ic9P7aY8mtN215vZ9++zsHY07NdzUIn69Db/X+dO8CeCL8/IBHr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KatsMAAADcAAAADwAAAAAAAAAAAAAAAACYAgAAZHJzL2Rv&#10;d25yZXYueG1sUEsFBgAAAAAEAAQA9QAAAIgDAAAAAA==&#10;" fillcolor="white [3212]" stroked="f">
                    <v:fill opacity="40606f"/>
                  </v:oval>
                </v:group>
                <v:group id="Group 91" o:spid="_x0000_s1038" style="position:absolute;left:7473;top:11649;width:3691;height:1927" coordorigin="3,4" coordsize="9360,5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group id="Group 92" o:spid="_x0000_s1039" style="position:absolute;left:3;top:4;width:9360;height:5199" coordorigin="3,4" coordsize="9360,5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group id="Group 93" o:spid="_x0000_s1040" style="position:absolute;left:3;top:4;width:9360;height:5199" coordorigin="3,4" coordsize="9360,5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<v:rect id="Rectangle 94" o:spid="_x0000_s1041" style="position:absolute;left:1660;top:192;width:1481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K6gMAA&#10;AADcAAAADwAAAGRycy9kb3ducmV2LnhtbERPTYvCMBC9L/gfwgje1rQiItUooohFENFdwePQjG2x&#10;mZQmav33RhC8zeN9znTemkrcqXGlZQVxPwJBnFldcq7g/2/9OwbhPLLGyjIpeJKD+azzM8VE2wcf&#10;6H70uQgh7BJUUHhfJ1K6rCCDrm9r4sBdbGPQB9jkUjf4COGmkoMoGkmDJYeGAmtaFpRdjzejoBqt&#10;OV615+Vuf9oYvKZptD1bpXrddjEB4an1X/HHneowPx7C+5lwgZ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K6gMAAAADcAAAADwAAAAAAAAAAAAAAAACYAgAAZHJzL2Rvd25y&#10;ZXYueG1sUEsFBgAAAAAEAAQA9QAAAIUDAAAAAA==&#10;" fillcolor="#1c1a10 [334]" stroked="f"/>
                      <v:rect id="Rectangle 95" o:spid="_x0000_s1042" style="position:absolute;left:3299;top:213;width:1480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4fG8AA&#10;AADcAAAADwAAAGRycy9kb3ducmV2LnhtbERPTYvCMBC9L/gfwgje1rSCItUooohFENFdwePQjG2x&#10;mZQmav33RhC8zeN9znTemkrcqXGlZQVxPwJBnFldcq7g/2/9OwbhPLLGyjIpeJKD+azzM8VE2wcf&#10;6H70uQgh7BJUUHhfJ1K6rCCDrm9r4sBdbGPQB9jkUjf4COGmkoMoGkmDJYeGAmtaFpRdjzejoBqt&#10;OV615+Vuf9oYvKZptD1bpXrddjEB4an1X/HHneowPx7C+5lwgZ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4fG8AAAADcAAAADwAAAAAAAAAAAAAAAACYAgAAZHJzL2Rvd25y&#10;ZXYueG1sUEsFBgAAAAAEAAQA9QAAAIUDAAAAAA==&#10;" fillcolor="#1c1a10 [334]" stroked="f"/>
                      <v:shape id="Freeform 96" o:spid="_x0000_s1043" style="position:absolute;left:4786;top:4;width:3085;height:5199;visibility:visible;mso-wrap-style:square;v-text-anchor:top" coordsize="6170,1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qssAA&#10;AADcAAAADwAAAGRycy9kb3ducmV2LnhtbERPTYvCMBC9L/gfwgheljV1cUWqUYqr4HWtsNehGdtg&#10;MylJtPXfG2Fhb/N4n7PeDrYVd/LBOFYwm2YgiCunDdcKzuXhYwkiRGSNrWNS8KAA283obY25dj3/&#10;0P0Ua5FCOOSooImxy6UMVUMWw9R1xIm7OG8xJuhrqT32Kdy28jPLFtKi4dTQYEe7hqrr6WYVFO/d&#10;d1/i13wXfk1R+vNjv18apSbjoViBiDTEf/Gf+6jT/NkCXs+kC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EqssAAAADcAAAADwAAAAAAAAAAAAAAAACYAgAAZHJzL2Rvd25y&#10;ZXYueG1sUEsFBgAAAAAEAAQA9QAAAIUDAAAAAA==&#10;" path="m6170,1001l3384,,,9399r2786,1001l6170,1001xe" fillcolor="#1c1a10 [334]" stroked="f">
                        <v:path arrowok="t" o:connecttype="custom" o:connectlocs="3085,500;1692,0;0,4699;1393,5199;3085,500" o:connectangles="0,0,0,0,0"/>
                      </v:shape>
                      <v:rect id="Rectangle 97" o:spid="_x0000_s1044" style="position:absolute;left:3;top:189;width:1480;height:5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8DS8IA&#10;AADcAAAADwAAAGRycy9kb3ducmV2LnhtbERPS2sCMRC+F/wPYQQvRbN6aHU1ihYsgZ58gNdhM+4u&#10;biZLku6u/74pFHqbj+85m91gG9GRD7VjBfNZBoK4cKbmUsH1cpwuQYSIbLBxTAqeFGC3Hb1sMDeu&#10;5xN151iKFMIhRwVVjG0uZSgqshhmriVO3N15izFBX0rjsU/htpGLLHuTFmtODRW29FFR8Th/WwV+&#10;f6tf9SF+avpqV6ded/qSdUpNxsN+DSLSEP/Ff25t0vz5O/w+ky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7wNLwgAAANwAAAAPAAAAAAAAAAAAAAAAAJgCAABkcnMvZG93&#10;bnJldi54bWxQSwUGAAAAAAQABAD1AAAAhwMAAAAA&#10;" filled="f" strokecolor="#1f1a17" strokeweight="17e-5mm"/>
                      <v:rect id="Rectangle 98" o:spid="_x0000_s1045" style="position:absolute;left:7883;top:213;width:1480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+whcQA&#10;AADcAAAADwAAAGRycy9kb3ducmV2LnhtbESPT4vCQAzF78J+hyELe9NpPYhURxEX2bKwiP/AY+jE&#10;ttjJlM6o3W9vDoK3hPfy3i/zZe8adacu1J4NpKMEFHHhbc2lgeNhM5yCChHZYuOZDPxTgOXiYzDH&#10;zPoH7+i+j6WSEA4ZGqhibDOtQ1GRwzDyLbFoF985jLJ2pbYdPiTcNXqcJBPtsGZpqLCldUXFdX9z&#10;BprJhtPv/rz+255+HF7zPPk9e2O+PvvVDFSkPr7Nr+vcCn4qtPKMTK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PsIXEAAAA3AAAAA8AAAAAAAAAAAAAAAAAmAIAAGRycy9k&#10;b3ducmV2LnhtbFBLBQYAAAAABAAEAPUAAACJAwAAAAA=&#10;" fillcolor="#1c1a10 [334]" stroked="f"/>
                    </v:group>
                    <v:rect id="Rectangle 99" o:spid="_x0000_s1046" style="position:absolute;left:3299;top:213;width:1480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wyosEA&#10;AADcAAAADwAAAGRycy9kb3ducmV2LnhtbERPS4vCMBC+L/gfwgheFk31sKzVKLqgBPbkA7wOzdgW&#10;m0lJsm3992ZhYW/z8T1nvR1sIzryoXasYD7LQBAXztRcKrheDtNPECEiG2wck4InBdhuRm9rzI3r&#10;+UTdOZYihXDIUUEVY5tLGYqKLIaZa4kTd3feYkzQl9J47FO4beQiyz6kxZpTQ4UtfVVUPM4/VoHf&#10;3ep3vY9HTd/t8tTrTl+yTqnJeNitQEQa4r/4z61Nmj9fwu8z6QK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8MqLBAAAA3AAAAA8AAAAAAAAAAAAAAAAAmAIAAGRycy9kb3du&#10;cmV2LnhtbFBLBQYAAAAABAAEAPUAAACGAwAAAAA=&#10;" filled="f" strokecolor="#1f1a17" strokeweight="17e-5mm"/>
                    <v:shape id="Freeform 100" o:spid="_x0000_s1047" style="position:absolute;left:5399;top:120;width:2351;height:3598;visibility:visible;mso-wrap-style:square;v-text-anchor:top" coordsize="4702,7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rNXcMA&#10;AADcAAAADwAAAGRycy9kb3ducmV2LnhtbESPzYrCQBCE7wu+w9DC3taJHsISHcUVBGVV8OcBmkzn&#10;h830hMwY49vbhwVv3VR11deL1eAa1VMXas8GppMEFHHubc2lgdt1+/UNKkRki41nMvCkAKvl6GOB&#10;mfUPPlN/iaWSEA4ZGqhibDOtQ16RwzDxLbFohe8cRlm7UtsOHxLuGj1LklQ7rFkaKmxpU1H+d7k7&#10;A/74U6S0Lp6/x33aH/YnCv58N+ZzPKznoCIN8W3+v95ZwZ8JvjwjE+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rNXcMAAADcAAAADwAAAAAAAAAAAAAAAACYAgAAZHJzL2Rv&#10;d25yZXYueG1sUEsFBgAAAAAEAAQA9QAAAIgDAAAAAA==&#10;" path="m4702,870l2277,,,6325r2425,871l4702,870xe" filled="f" strokecolor="#1f1a17" strokeweight="17e-5mm">
                      <v:path arrowok="t" o:connecttype="custom" o:connectlocs="2351,435;1139,0;0,3163;1213,3598;2351,435" o:connectangles="0,0,0,0,0"/>
                    </v:shape>
                    <v:rect id="Rectangle 101" o:spid="_x0000_s1048" style="position:absolute;left:3;top:189;width:1480;height:5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TpcAA&#10;AADcAAAADwAAAGRycy9kb3ducmV2LnhtbERPy6rCMBDdX/AfwgjurmldyKU2iihiEeTiC1wOzdgW&#10;m0lpota/N4Lgbg7nOemsM7W4U+sqywriYQSCOLe64kLB8bD6/QPhPLLG2jIpeJKD2bT3k2Ki7YN3&#10;dN/7QoQQdgkqKL1vEildXpJBN7QNceAutjXoA2wLqVt8hHBTy1EUjaXBikNDiQ0tSsqv+5tRUI9X&#10;HC+782L7f1obvGZZtDlbpQb9bj4B4anzX/HHnekwfxTD+5lwgZ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nTpcAAAADcAAAADwAAAAAAAAAAAAAAAACYAgAAZHJzL2Rvd25y&#10;ZXYueG1sUEsFBgAAAAAEAAQA9QAAAIUDAAAAAA==&#10;" fillcolor="#1c1a10 [334]" stroked="f"/>
                    <v:rect id="Rectangle 102" o:spid="_x0000_s1049" style="position:absolute;left:7883;top:213;width:1480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RqbsEA&#10;AADcAAAADwAAAGRycy9kb3ducmV2LnhtbERPS2vCQBC+F/wPyxS8lLoxh1Kjq6igLPTkA3odsmMS&#10;mp0Nu2sS/71bKPQ2H99zVpvRtqInHxrHCuazDARx6UzDlYLr5fD+CSJEZIOtY1LwoACb9eRlhYVx&#10;A5+oP8dKpBAOBSqoY+wKKUNZk8Uwcx1x4m7OW4wJ+koaj0MKt63Ms+xDWmw4NdTY0b6m8ud8twr8&#10;9rt507t41PTVLU6D7vUl65Wavo7bJYhIY/wX/7m1SfPzHH6fSR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0am7BAAAA3AAAAA8AAAAAAAAAAAAAAAAAmAIAAGRycy9kb3du&#10;cmV2LnhtbFBLBQYAAAAABAAEAPUAAACGAwAAAAA=&#10;" filled="f" strokecolor="#1f1a17" strokeweight="17e-5mm"/>
                  </v:group>
                  <v:group id="Group 103" o:spid="_x0000_s1050" style="position:absolute;left:99;top:120;width:9168;height:4360" coordorigin="99,120" coordsize="9168,4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rect id="Rectangle 104" o:spid="_x0000_s1051" style="position:absolute;left:1756;top:281;width:1289;height:3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6U8MA&#10;AADcAAAADwAAAGRycy9kb3ducmV2LnhtbERPS2vCQBC+F/wPywje6m5TG2p0DaUgCLYHH9DrkB2T&#10;0Oxsml2T+O+7hYK3+fies85H24ieOl871vA0VyCIC2dqLjWcT9vHVxA+IBtsHJOGG3nIN5OHNWbG&#10;DXyg/hhKEUPYZ6ihCqHNpPRFRRb93LXEkbu4zmKIsCul6XCI4baRiVKptFhzbKiwpfeKiu/j1WrA&#10;dGF+Pi/PH6f9NcVlOarty5fSejYd31YgAo3hLv5370ycnyz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b6U8MAAADcAAAADwAAAAAAAAAAAAAAAACYAgAAZHJzL2Rv&#10;d25yZXYueG1sUEsFBgAAAAAEAAQA9QAAAIgDAAAAAA==&#10;" stroked="f"/>
                    <v:rect id="Rectangle 105" o:spid="_x0000_s1052" style="position:absolute;left:1842;top:868;width:1116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wIMIA&#10;AADcAAAADwAAAGRycy9kb3ducmV2LnhtbERP3WrCMBS+F/YO4Qy8kZkqW5nVKEMURBBR+wCH5tgU&#10;m5OuiVrffhEG3p2P7/fMFp2txY1aXzlWMBomIIgLpysuFeSn9cc3CB+QNdaOScGDPCzmb70ZZtrd&#10;+UC3YyhFDGGfoQITQpNJ6QtDFv3QNcSRO7vWYoiwLaVu8R7DbS3HSZJKixXHBoMNLQ0Vl+PVKpjk&#10;uzzduE4Wn9vB+rAyv/v9LlWq/979TEEE6sJL/O/e6Dh//AXPZ+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3AgwgAAANwAAAAPAAAAAAAAAAAAAAAAAJgCAABkcnMvZG93&#10;bnJldi54bWxQSwUGAAAAAAQABAD1AAAAhwMAAAAA&#10;" fillcolor="#b2b2b2" stroked="f"/>
                    <v:rect id="Rectangle 106" o:spid="_x0000_s1053" style="position:absolute;left:1842;top:1298;width:1116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uV8IA&#10;AADcAAAADwAAAGRycy9kb3ducmV2LnhtbERP24rCMBB9F/Yfwiz4IpoqUtxqlEUURBDR7QcMzWxT&#10;tpl0m6j1740g+DaHc53FqrO1uFLrK8cKxqMEBHHhdMWlgvxnO5yB8AFZY+2YFNzJw2r50Vtgpt2N&#10;T3Q9h1LEEPYZKjAhNJmUvjBk0Y9cQxy5X9daDBG2pdQt3mK4reUkSVJpseLYYLChtaHi73yxCr7y&#10;Q57uXCeL6X6wPW3M//F4SJXqf3bfcxCBuvAWv9w7HedPUng+Ey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e5XwgAAANwAAAAPAAAAAAAAAAAAAAAAAJgCAABkcnMvZG93&#10;bnJldi54bWxQSwUGAAAAAAQABAD1AAAAhwMAAAAA&#10;" fillcolor="#b2b2b2" stroked="f"/>
                    <v:rect id="Rectangle 107" o:spid="_x0000_s1054" style="position:absolute;left:1842;top:1728;width:1116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LzMMA&#10;AADcAAAADwAAAGRycy9kb3ducmV2LnhtbERP3WrCMBS+H/gO4Qi7GZpORqe1UYZMkIGI2gc4NMem&#10;2JzUJtbu7ZfBYHfn4/s9+Xqwjeip87VjBa/TBARx6XTNlYLivJ3MQfiArLFxTAq+ycN6NXrKMdPu&#10;wUfqT6ESMYR9hgpMCG0mpS8NWfRT1xJH7uI6iyHCrpK6w0cMt42cJUkqLdYcGwy2tDFUXk93q2BR&#10;7It05wZZvn29bI+f5nY47FOlnsfDxxJEoCH8i//cOx3nz97h95l4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VLzMMAAADcAAAADwAAAAAAAAAAAAAAAACYAgAAZHJzL2Rv&#10;d25yZXYueG1sUEsFBgAAAAAEAAQA9QAAAIgDAAAAAA==&#10;" fillcolor="#b2b2b2" stroked="f"/>
                    <v:rect id="Rectangle 108" o:spid="_x0000_s1055" style="position:absolute;left:1842;top:2158;width:1116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rfvsUA&#10;AADcAAAADwAAAGRycy9kb3ducmV2LnhtbESP0WrCQBBF3wv9h2WEvhTdVCTU6CqlVBBBRJsPGLJj&#10;NpidTbNbTf++8yD4NsO9c++Z5XrwrbpSH5vABt4mGSjiKtiGawPl92b8DiomZIttYDLwRxHWq+en&#10;JRY23PhI11OqlYRwLNCAS6krtI6VI49xEjpi0c6h95hk7Wtte7xJuG/1NMty7bFhaXDY0aej6nL6&#10;9Qbm5b7Mt2HQ1Wz3ujl+uZ/DYZ8b8zIaPhagEg3pYb5fb63gT4VWnpEJ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yt++xQAAANwAAAAPAAAAAAAAAAAAAAAAAJgCAABkcnMv&#10;ZG93bnJldi54bWxQSwUGAAAAAAQABAD1AAAAigMAAAAA&#10;" fillcolor="#b2b2b2" stroked="f"/>
                    <v:rect id="Rectangle 109" o:spid="_x0000_s1056" style="position:absolute;left:1842;top:2587;width:1116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6JcIA&#10;AADcAAAADwAAAGRycy9kb3ducmV2LnhtbERP24rCMBB9F/Yfwiz4ImuqSNGuURZZQQQRtR8wNGNT&#10;bCbdJqv1740g+DaHc535srO1uFLrK8cKRsMEBHHhdMWlgvy0/pqC8AFZY+2YFNzJw3Lx0Ztjpt2N&#10;D3Q9hlLEEPYZKjAhNJmUvjBk0Q9dQxy5s2sthgjbUuoWbzHc1nKcJKm0WHFsMNjQylBxOf5bBbN8&#10;l6cb18lish2sD7/mb7/fpUr1P7ufbxCBuvAWv9wbHeePZ/B8Jl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nolwgAAANwAAAAPAAAAAAAAAAAAAAAAAJgCAABkcnMvZG93&#10;bnJldi54bWxQSwUGAAAAAAQABAD1AAAAhwMAAAAA&#10;" fillcolor="#b2b2b2" stroked="f"/>
                    <v:rect id="Rectangle 110" o:spid="_x0000_s1057" style="position:absolute;left:1842;top:3017;width:1116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FZcYA&#10;AADcAAAADwAAAGRycy9kb3ducmV2LnhtbESP0WrCQBBF3wv+wzKFvhTdWEuo0VWkVJCCiDYfMGTH&#10;bGh2Nma3mv6981Do2wz3zr1nluvBt+pKfWwCG5hOMlDEVbAN1wbKr+34DVRMyBbbwGTglyKsV6OH&#10;JRY23PhI11OqlYRwLNCAS6krtI6VI49xEjpi0c6h95hk7Wtte7xJuG/1S5bl2mPD0uCwo3dH1ffp&#10;xxuYl/sy34VBV6+fz9vjh7scDvvcmKfHYbMAlWhI/+a/650V/JngyzMygV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VFZcYAAADcAAAADwAAAAAAAAAAAAAAAACYAgAAZHJz&#10;L2Rvd25yZXYueG1sUEsFBgAAAAAEAAQA9QAAAIsDAAAAAA==&#10;" fillcolor="#b2b2b2" stroked="f"/>
                    <v:shape id="Freeform 111" o:spid="_x0000_s1058" style="position:absolute;left:2107;top:3881;width:586;height:587;visibility:visible;mso-wrap-style:square;v-text-anchor:top" coordsize="117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DVuMQA&#10;AADcAAAADwAAAGRycy9kb3ducmV2LnhtbERPTWvCQBC9F/wPywi9FN1Ei4ToKmIptJdCo5LrkJ0m&#10;qdnZkF1N0l/fLRS8zeN9zmY3mEbcqHO1ZQXxPAJBXFhdc6ngdHydJSCcR9bYWCYFIznYbScPG0y1&#10;7fmTbpkvRQhhl6KCyvs2ldIVFRl0c9sSB+7LdgZ9gF0pdYd9CDeNXETRShqsOTRU2NKhouKSXY2C&#10;J+fGa+zz/Dn7+X4/Jx/LxeWFlXqcDvs1CE+Dv4v/3W86zF/G8PdMuE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w1bjEAAAA3AAAAA8AAAAAAAAAAAAAAAAAmAIAAGRycy9k&#10;b3ducmV2LnhtbFBLBQYAAAAABAAEAPUAAACJAwAAAAA=&#10;" path="m585,r31,1l645,3r29,4l703,12r28,7l760,27r26,8l813,45r26,12l865,70r24,15l913,100r23,17l959,133r21,19l1000,172r19,20l1037,213r18,22l1071,258r15,24l1100,306r13,26l1125,358r10,27l1145,411r8,29l1159,468r6,29l1168,526r2,31l1172,586r-2,30l1168,647r-3,29l1159,705r-6,28l1145,761r-10,27l1125,815r-12,26l1100,865r-14,25l1071,914r-16,23l1037,959r-18,22l1000,1001r-20,20l959,1038r-23,18l913,1072r-24,15l865,1101r-26,13l813,1127r-27,11l760,1146r-29,8l703,1161r-29,5l645,1169r-29,3l585,1173r-29,-1l525,1169r-29,-3l467,1161r-28,-7l411,1146r-27,-8l357,1127r-26,-13l306,1101r-24,-14l257,1072r-22,-16l213,1038r-21,-17l171,1001,152,981,133,959,116,937,99,914,84,890,70,865,57,841,45,815,35,788,25,761,18,733,11,705,7,676,2,647,1,616,,586,1,557,2,526,7,497r4,-29l18,440r7,-29l35,385,45,358,57,332,70,306,84,282,99,258r17,-23l133,213r19,-21l171,172r21,-20l213,133r22,-16l257,100,282,85,306,70,331,57,357,45,384,35r27,-8l439,19r28,-7l496,7,525,3,556,1,585,xe" stroked="f">
                      <v:path arrowok="t" o:connecttype="custom" o:connectlocs="323,2;366,10;407,23;445,43;480,67;510,96;536,129;557,166;573,206;583,249;586,293;583,338;573,381;557,421;536,457;510,491;480,519;445,544;407,564;366,577;323,585;278,586;234,581;192,569;153,551;118,528;86,501;58,469;35,433;18,394;6,353;1,308;1,263;9,220;23,179;42,141;67,107;96,76;129,50;166,29;206,14;248,4;293,0" o:connectangles="0,0,0,0,0,0,0,0,0,0,0,0,0,0,0,0,0,0,0,0,0,0,0,0,0,0,0,0,0,0,0,0,0,0,0,0,0,0,0,0,0,0,0"/>
                    </v:shape>
                    <v:rect id="Rectangle 112" o:spid="_x0000_s1059" style="position:absolute;left:3395;top:302;width:1288;height:3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RYcMA&#10;AADcAAAADwAAAGRycy9kb3ducmV2LnhtbERPTWvCQBC9C/0PyxS86W6NhhpdpQiBgvVQLfQ6ZMck&#10;NDubZjcx/ffdQsHbPN7nbPejbcRAna8da3iaKxDEhTM1lxo+LvnsGYQPyAYbx6Thhzzsdw+TLWbG&#10;3fidhnMoRQxhn6GGKoQ2k9IXFVn0c9cSR+7qOoshwq6UpsNbDLeNXCiVSos1x4YKWzpUVHyde6sB&#10;06X5Pl2Tt8uxT3FdjipffSqtp4/jywZEoDHcxf/uVxPnJwv4eyZ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pRYcMAAADcAAAADwAAAAAAAAAAAAAAAACYAgAAZHJzL2Rv&#10;d25yZXYueG1sUEsFBgAAAAAEAAQA9QAAAIgDAAAAAA==&#10;" stroked="f"/>
                    <v:rect id="Rectangle 113" o:spid="_x0000_s1060" style="position:absolute;left:3481;top:888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fbEsMA&#10;AADcAAAADwAAAGRycy9kb3ducmV2LnhtbERP3WrCMBS+H/gO4Qi7GZpujqLVKDIURJCi6wMcmmNT&#10;bE5qE7V7+0UY7O58fL9nseptI+7U+dqxgvdxAoK4dLrmSkHxvR1NQfiArLFxTAp+yMNqOXhZYKbd&#10;g490P4VKxBD2GSowIbSZlL40ZNGPXUscubPrLIYIu0rqDh8x3DbyI0lSabHm2GCwpS9D5eV0swpm&#10;xaFId66X5ef+bXvcmGueH1KlXof9eg4iUB/+xX/unY7zJxN4Ph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fbEsMAAADcAAAADwAAAAAAAAAAAAAAAACYAgAAZHJzL2Rv&#10;d25yZXYueG1sUEsFBgAAAAAEAAQA9QAAAIgDAAAAAA==&#10;" fillcolor="#b2b2b2" stroked="f"/>
                    <v:rect id="Rectangle 114" o:spid="_x0000_s1061" style="position:absolute;left:3481;top:1317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5DZsMA&#10;AADcAAAADwAAAGRycy9kb3ducmV2LnhtbERP3WrCMBS+H/gO4Qi7GZpuk6LVKDIUZCBF7QMcmmNT&#10;bE5qE7V7+2Uw8O58fL9nseptI+7U+dqxgvdxAoK4dLrmSkFx2o6mIHxA1tg4JgU/5GG1HLwsMNPu&#10;wQe6H0MlYgj7DBWYENpMSl8asujHriWO3Nl1FkOEXSV1h48Ybhv5kSSptFhzbDDY0peh8nK8WQWz&#10;Yl+kO9fLcvL9tj1szDXP96lSr8N+PQcRqA9P8b97p+P8zwn8PR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5DZsMAAADcAAAADwAAAAAAAAAAAAAAAACYAgAAZHJzL2Rv&#10;d25yZXYueG1sUEsFBgAAAAAEAAQA9QAAAIgDAAAAAA==&#10;" fillcolor="#b2b2b2" stroked="f"/>
                    <v:rect id="Rectangle 115" o:spid="_x0000_s1062" style="position:absolute;left:3481;top:1745;width:1115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m/cQA&#10;AADcAAAADwAAAGRycy9kb3ducmV2LnhtbERP3WrCMBS+F/YO4QjeyEzntrJ1TWXIBBFEdH2AQ3PW&#10;FJuTrola394Ig92dj+/35IvBtuJMvW8cK3iaJSCIK6cbrhWU36vHNxA+IGtsHZOCK3lYFA+jHDPt&#10;Lryn8yHUIoawz1CBCaHLpPSVIYt+5jriyP243mKIsK+l7vESw20r50mSSosNxwaDHS0NVcfDySp4&#10;L7dlunaDrF4209X+y/zudttUqcl4+PwAEWgI/+I/91rH+c+vcH8mXi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5v3EAAAA3AAAAA8AAAAAAAAAAAAAAAAAmAIAAGRycy9k&#10;b3ducmV2LnhtbFBLBQYAAAAABAAEAPUAAACJAwAAAAA=&#10;" fillcolor="#b2b2b2" stroked="f"/>
                    <v:rect id="Rectangle 116" o:spid="_x0000_s1063" style="position:absolute;left:3481;top:2174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B4isMA&#10;AADcAAAADwAAAGRycy9kb3ducmV2LnhtbERP3WrCMBS+H/gO4Qx2M2Y6J8V1pmWIggykqH2AQ3PW&#10;lDUntYnavf0yELw7H9/vWRaj7cSFBt86VvA6TUAQ10633CiojpuXBQgfkDV2jknBL3ko8snDEjPt&#10;rrynyyE0Ioawz1CBCaHPpPS1IYt+6nriyH27wWKIcGikHvAaw20nZ0mSSostxwaDPa0M1T+Hs1Xw&#10;Xu2qdOtGWc+/njf7tTmV5S5V6ulx/PwAEWgMd/HNvdVx/lsK/8/EC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B4isMAAADcAAAADwAAAAAAAAAAAAAAAACYAgAAZHJzL2Rv&#10;d25yZXYueG1sUEsFBgAAAAAEAAQA9QAAAIgDAAAAAA==&#10;" fillcolor="#b2b2b2" stroked="f"/>
                    <v:rect id="Rectangle 117" o:spid="_x0000_s1064" style="position:absolute;left:3481;top:2603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dEcMA&#10;AADcAAAADwAAAGRycy9kb3ducmV2LnhtbERP3WrCMBS+H/gO4Qi7GZpuStVqlDEmiCCi9gEOzbEp&#10;Niddk2l9eyMMdnc+vt+zWHW2FldqfeVYwfswAUFcOF1xqSA/rQdTED4ga6wdk4I7eVgtey8LzLS7&#10;8YGux1CKGMI+QwUmhCaT0heGLPqha4gjd3atxRBhW0rd4i2G21p+JEkqLVYcGww29GWouBx/rYJZ&#10;vsvTjetkMd6+rQ/f5me/36VKvfa7zzmIQF34F/+5NzrOH03g+Uy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zdEcMAAADcAAAADwAAAAAAAAAAAAAAAACYAgAAZHJzL2Rv&#10;d25yZXYueG1sUEsFBgAAAAAEAAQA9QAAAIgDAAAAAA==&#10;" fillcolor="#b2b2b2" stroked="f"/>
                    <v:rect id="Rectangle 118" o:spid="_x0000_s1065" style="position:absolute;left:3481;top:3032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JY8YA&#10;AADcAAAADwAAAGRycy9kb3ducmV2LnhtbESP0WrCQBBF3wv+wzKFvhTdWEuo0VWkVJCCiDYfMGTH&#10;bGh2Nma3mv6981Do2wz3zr1nluvBt+pKfWwCG5hOMlDEVbAN1wbKr+34DVRMyBbbwGTglyKsV6OH&#10;JRY23PhI11OqlYRwLNCAS6krtI6VI49xEjpi0c6h95hk7Wtte7xJuG/1S5bl2mPD0uCwo3dH1ffp&#10;xxuYl/sy34VBV6+fz9vjh7scDvvcmKfHYbMAlWhI/+a/650V/JnQyjMygV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NJY8YAAADcAAAADwAAAAAAAAAAAAAAAACYAgAAZHJz&#10;L2Rvd25yZXYueG1sUEsFBgAAAAAEAAQA9QAAAIsDAAAAAA==&#10;" fillcolor="#b2b2b2" stroked="f"/>
                    <v:shape id="Freeform 119" o:spid="_x0000_s1066" style="position:absolute;left:3746;top:3894;width:586;height:586;visibility:visible;mso-wrap-style:square;v-text-anchor:top" coordsize="1172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oa8MA&#10;AADcAAAADwAAAGRycy9kb3ducmV2LnhtbERPS2sCMRC+F/ofwhS8iGZVkHY1SisKPVjEB3odNtPN&#10;0s1kSaK7/femIPQ2H99z5svO1uJGPlSOFYyGGQjiwumKSwWn42bwCiJEZI21Y1LwSwGWi+enOeba&#10;tbyn2yGWIoVwyFGBibHJpQyFIYth6BrixH07bzEm6EupPbYp3NZynGVTabHi1GCwoZWh4udwtQp2&#10;9bE8tx/+8jWptlnXn65NcV4r1Xvp3mcgInXxX/xwf+o0f/IGf8+k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Coa8MAAADcAAAADwAAAAAAAAAAAAAAAACYAgAAZHJzL2Rv&#10;d25yZXYueG1sUEsFBgAAAAAEAAQA9QAAAIgDAAAAAA==&#10;" path="m585,l555,1,525,3,496,7r-29,5l439,18r-28,8l384,36,357,46,331,58,306,71,282,85r-25,15l235,117r-22,17l192,152r-21,19l152,191r-19,21l116,235,99,258,84,281,70,306,57,332,45,357,35,384,25,411r-7,28l11,467,7,497,2,526,,555r,30l,616r2,29l7,674r4,30l18,732r7,28l35,787r10,27l57,839r13,25l84,888r15,25l116,935r17,22l152,978r19,21l192,1018r21,19l235,1054r22,17l282,1086r24,14l331,1113r26,12l384,1135r27,9l439,1151r28,8l496,1163r29,5l555,1170r30,l615,1170r30,-2l674,1163r29,-4l731,1151r28,-7l786,1135r27,-10l839,1113r26,-13l889,1086r24,-15l936,1054r21,-17l980,1018r19,-19l1019,978r18,-21l1054,935r17,-22l1086,888r14,-24l1113,839r12,-25l1135,787r10,-27l1153,732r6,-28l1165,674r3,-29l1170,616r2,-31l1170,555r-2,-29l1165,497r-6,-30l1153,439r-8,-28l1135,384r-10,-27l1113,332r-13,-26l1086,281r-15,-23l1054,235r-17,-23l1019,191,999,171,980,152,957,134,936,117,913,100,889,85,865,71,839,58,813,46,786,36,759,26,731,18,703,12,674,7,645,3,615,1,585,xe" stroked="f">
                      <v:path arrowok="t" o:connecttype="custom" o:connectlocs="263,2;220,9;179,23;141,43;107,67;76,96;50,129;29,166;13,206;4,249;0,293;4,338;13,381;29,420;50,457;76,490;107,519;141,544;179,563;220,576;263,585;308,586;352,580;393,568;433,551;468,528;500,500;527,468;550,433;568,394;580,353;585,309;584,263;577,220;563,179;543,141;519,106;490,76;457,50;420,29;380,13;337,4;293,0" o:connectangles="0,0,0,0,0,0,0,0,0,0,0,0,0,0,0,0,0,0,0,0,0,0,0,0,0,0,0,0,0,0,0,0,0,0,0,0,0,0,0,0,0,0,0"/>
                    </v:shape>
                    <v:shape id="Freeform 120" o:spid="_x0000_s1067" style="position:absolute;left:5399;top:120;width:2351;height:3598;visibility:visible;mso-wrap-style:square;v-text-anchor:top" coordsize="4702,7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psYA&#10;AADcAAAADwAAAGRycy9kb3ducmV2LnhtbESPT0sDMRDF74LfIYzgzWYrUtq1aSlKoQoW+ke8jpvp&#10;7tbNJCRpu377zkHwNsN7895vpvPedepMMbWeDQwHBSjiytuWawP73fJhDCplZIudZzLwSwnms9ub&#10;KZbWX3hD522ulYRwKtFAk3MotU5VQw7TwAdi0Q4+OsyyxlrbiBcJd51+LIqRdtiyNDQY6KWh6md7&#10;cgYmH++f3brox6N4fEvfXym402sw5v6uXzyDytTnf/Pf9coK/pPgyzMygZ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psYAAADcAAAADwAAAAAAAAAAAAAAAACYAgAAZHJz&#10;L2Rvd25yZXYueG1sUEsFBgAAAAAEAAQA9QAAAIsDAAAAAA==&#10;" path="m4702,870l2277,,,6325r2425,871l4702,870xe" stroked="f">
                      <v:path arrowok="t" o:connecttype="custom" o:connectlocs="2351,435;1139,0;0,3163;1213,3598;2351,435" o:connectangles="0,0,0,0,0"/>
                    </v:shape>
                    <v:shape id="Freeform 121" o:spid="_x0000_s1068" style="position:absolute;left:6406;top:701;width:1065;height:420;visibility:visible;mso-wrap-style:square;v-text-anchor:top" coordsize="2130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68k8IA&#10;AADcAAAADwAAAGRycy9kb3ducmV2LnhtbERPTWvCQBC9C/0PyxS8mU2KFE1dpRRqBCnU2NDrkJ0m&#10;wexsyG5i/PfdQsHbPN7nbHaTacVIvWssK0iiGARxaXXDlYKv8/tiBcJ5ZI2tZVJwIwe77cNsg6m2&#10;Vz7RmPtKhBB2KSqove9SKV1Zk0EX2Y44cD+2N+gD7Cupe7yGcNPKpzh+lgYbDg01dvRWU3nJB6NA&#10;Zgntv7Pic/iw68vox4LoWCg1f5xeX0B4mvxd/O8+6DB/mcDfM+E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ryTwgAAANwAAAAPAAAAAAAAAAAAAAAAAJgCAABkcnMvZG93&#10;bnJldi54bWxQSwUGAAAAAAQABAD1AAAAhwMAAAAA&#10;" path="m2130,754l30,,,87,2099,841r31,-87xe" fillcolor="#b2b2b2" stroked="f">
                      <v:path arrowok="t" o:connecttype="custom" o:connectlocs="1065,377;15,0;0,43;1050,420;1065,377" o:connectangles="0,0,0,0,0"/>
                    </v:shape>
                    <v:shape id="Freeform 122" o:spid="_x0000_s1069" style="position:absolute;left:6260;top:1104;width:1066;height:420;visibility:visible;mso-wrap-style:square;v-text-anchor:top" coordsize="2132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pY1sIA&#10;AADcAAAADwAAAGRycy9kb3ducmV2LnhtbERPTWsCMRC9F/wPYQrealaxVbZGEUHQQw9ri/Q4bKab&#10;xc1kSaLG/vpGEHqbx/ucxSrZTlzIh9axgvGoAEFcO91yo+Drc/syBxEissbOMSm4UYDVcvC0wFK7&#10;K1d0OcRG5BAOJSowMfallKE2ZDGMXE+cuR/nLcYMfSO1x2sOt52cFMWbtNhybjDY08ZQfTqcrYL5&#10;3o+r0+x3W3y8fpt0O1bJWqPU8Dmt30FESvFf/HDvdJ4/ncD9mXy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ljWwgAAANwAAAAPAAAAAAAAAAAAAAAAAJgCAABkcnMvZG93&#10;bnJldi54bWxQSwUGAAAAAAQABAD1AAAAhwMAAAAA&#10;" path="m2132,754l32,,,86,2100,841r32,-87xe" fillcolor="#b2b2b2" stroked="f">
                      <v:path arrowok="t" o:connecttype="custom" o:connectlocs="1066,377;16,0;0,43;1050,420;1066,377" o:connectangles="0,0,0,0,0"/>
                    </v:shape>
                    <v:shape id="Freeform 123" o:spid="_x0000_s1070" style="position:absolute;left:6115;top:1507;width:1065;height:421;visibility:visible;mso-wrap-style:square;v-text-anchor:top" coordsize="2130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CHf8EA&#10;AADcAAAADwAAAGRycy9kb3ducmV2LnhtbERP24rCMBB9X/Afwgj7pqmuLFqNIsKugix4K74OzdgW&#10;m0lpYq1/bwRh3+ZwrjNbtKYUDdWusKxg0I9AEKdWF5wpOB1/emMQziNrLC2Tggc5WMw7HzOMtb3z&#10;npqDz0QIYRejgtz7KpbSpTkZdH1bEQfuYmuDPsA6k7rGewg3pRxG0bc0WHBoyLGiVU7p9XAzCuR6&#10;QL/ndbK7/dnJtfFNQrRNlPrstsspCE+t/xe/3Rsd5o++4PVMuE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Ah3/BAAAA3AAAAA8AAAAAAAAAAAAAAAAAmAIAAGRycy9kb3du&#10;cmV2LnhtbFBLBQYAAAAABAAEAPUAAACGAwAAAAA=&#10;" path="m2130,754l31,,,86,2100,841r30,-87xe" fillcolor="#b2b2b2" stroked="f">
                      <v:path arrowok="t" o:connecttype="custom" o:connectlocs="1065,377;16,0;0,43;1050,421;1065,377" o:connectangles="0,0,0,0,0"/>
                    </v:shape>
                    <v:shape id="Freeform 124" o:spid="_x0000_s1071" style="position:absolute;left:5970;top:1911;width:1065;height:420;visibility:visible;mso-wrap-style:square;v-text-anchor:top" coordsize="2131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1gdMEA&#10;AADcAAAADwAAAGRycy9kb3ducmV2LnhtbERPS4vCMBC+C/6HMII3TSuibtdUVFzwpPjY+9DMtsVm&#10;UprY1n+/ERb2Nh/fc9ab3lSipcaVlhXE0wgEcWZ1ybmC++1rsgLhPLLGyjIpeJGDTTocrDHRtuML&#10;tVefixDCLkEFhfd1IqXLCjLoprYmDtyPbQz6AJtc6ga7EG4qOYuihTRYcmgosKZ9Qdnj+jQKlp3e&#10;Lc6teR2+46zdfpxOq9I+lRqP+u0nCE+9/xf/uY86zJ/P4f1MuE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dYHTBAAAA3AAAAA8AAAAAAAAAAAAAAAAAmAIAAGRycy9kb3du&#10;cmV2LnhtbFBLBQYAAAAABAAEAPUAAACGAwAAAAA=&#10;" path="m2131,754l32,,,86,2099,841r32,-87xe" fillcolor="#b2b2b2" stroked="f">
                      <v:path arrowok="t" o:connecttype="custom" o:connectlocs="1065,377;16,0;0,43;1049,420;1065,377" o:connectangles="0,0,0,0,0"/>
                    </v:shape>
                    <v:shape id="Freeform 125" o:spid="_x0000_s1072" style="position:absolute;left:5824;top:2314;width:1066;height:421;visibility:visible;mso-wrap-style:square;v-text-anchor:top" coordsize="2131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F78EA&#10;AADcAAAADwAAAGRycy9kb3ducmV2LnhtbERPS4vCMBC+C/sfwgh709RlfXWNorILnhSr3odmti02&#10;k9LEtv57Iwje5uN7zmLVmVI0VLvCsoLRMAJBnFpdcKbgfPobzEA4j6yxtEwK7uRgtfzoLTDWtuUj&#10;NYnPRAhhF6OC3PsqltKlORl0Q1sRB+7f1gZ9gHUmdY1tCDel/IqiiTRYcGjIsaJtTuk1uRkF01Zv&#10;JofG3H8vo7RZz/f7WWFvSn32u/UPCE+df4tf7p0O87/H8HwmXC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Rxe/BAAAA3AAAAA8AAAAAAAAAAAAAAAAAmAIAAGRycy9kb3du&#10;cmV2LnhtbFBLBQYAAAAABAAEAPUAAACGAwAAAAA=&#10;" path="m2131,754l32,,,86,2099,841r32,-87xe" fillcolor="#b2b2b2" stroked="f">
                      <v:path arrowok="t" o:connecttype="custom" o:connectlocs="1066,377;16,0;0,43;1050,421;1066,377" o:connectangles="0,0,0,0,0"/>
                    </v:shape>
                    <v:shape id="Freeform 126" o:spid="_x0000_s1073" style="position:absolute;left:5679;top:2718;width:1066;height:420;visibility:visible;mso-wrap-style:square;v-text-anchor:top" coordsize="2130,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qhsMA&#10;AADcAAAADwAAAGRycy9kb3ducmV2LnhtbERPzWoCMRC+F/oOYQq9lJq1WFu2RtFSwUsP/jzAsJlu&#10;QjeTNYm7q09vCgVv8/H9zmwxuEZ0FKL1rGA8KkAQV15brhUc9uvndxAxIWtsPJOCM0VYzO/vZlhq&#10;3/OWul2qRQ7hWKICk1JbShkrQw7jyLfEmfvxwWHKMNRSB+xzuGvkS1FMpUPLucFgS5+Gqt/dySnY&#10;rt5iGPxrZ78v/epLmqf+aEmpx4dh+QEi0ZBu4n/3Ruf5kyn8PZMv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2qhsMAAADcAAAADwAAAAAAAAAAAAAAAACYAgAAZHJzL2Rv&#10;d25yZXYueG1sUEsFBgAAAAAEAAQA9QAAAIgDAAAAAA==&#10;" path="m2130,754l30,,,86,2099,840r31,-86xe" fillcolor="#b2b2b2" stroked="f">
                      <v:path arrowok="t" o:connecttype="custom" o:connectlocs="1066,377;15,0;0,43;1050,420;1066,377" o:connectangles="0,0,0,0,0"/>
                    </v:shape>
                    <v:shape id="Freeform 127" o:spid="_x0000_s1074" style="position:absolute;left:5535;top:3701;width:586;height:585;visibility:visible;mso-wrap-style:square;v-text-anchor:top" coordsize="1172,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/osMA&#10;AADcAAAADwAAAGRycy9kb3ducmV2LnhtbERPTWsCMRC9F/wPYYReSs1apMrWKCIIXoRq6326mW7W&#10;3UyWJK5rf70RhN7m8T5nvuxtIzryoXKsYDzKQBAXTldcKvj+2rzOQISIrLFxTAquFGC5GDzNMdfu&#10;wnvqDrEUKYRDjgpMjG0uZSgMWQwj1xIn7td5izFBX0rt8ZLCbSPfsuxdWqw4NRhsaW2oqA9nq6D+&#10;m/nJy65bmfGx/vnsT9vNuXZKPQ/71QeISH38Fz/cW53mT6ZwfyZd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8/osMAAADcAAAADwAAAAAAAAAAAAAAAACYAgAAZHJzL2Rv&#10;d25yZXYueG1sUEsFBgAAAAAEAAQA9QAAAIgDAAAAAA==&#10;" path="m784,36l755,26,727,18,697,11,668,6,640,3,611,2,583,,553,2,525,4,497,7r-28,5l442,19r-28,7l388,36r-27,9l336,57,311,69,286,84,262,98r-22,16l217,131r-22,18l174,169r-19,20l135,211r-17,22l101,257,85,281,71,307,57,333,45,360,35,388,25,417r-8,28l10,474,5,503,2,531,,561r,29l1,618r2,28l7,674r4,28l17,730r8,27l34,784r10,26l56,835r13,25l82,885r15,24l113,931r17,24l148,976r20,21l188,1017r22,18l233,1053r23,16l281,1086r24,14l332,1114r27,11l387,1137r29,10l444,1154r30,7l502,1165r29,4l560,1171r28,l618,1170r28,-1l674,1164r28,-5l729,1154r27,-9l783,1137r27,-10l836,1115r24,-12l885,1089r23,-15l932,1058r22,-17l976,1023r20,-20l1016,983r20,-21l1053,938r17,-23l1086,890r14,-24l1114,839r12,-27l1136,784r10,-28l1154,727r7,-30l1166,669r3,-29l1172,611r,-28l1170,554r-2,-28l1165,498r-5,-29l1154,443r-8,-27l1138,389r-11,-27l1115,336r-13,-24l1090,287r-16,-23l1058,240r-18,-22l1023,196r-20,-20l983,156,961,137,939,119,915,102,891,86,866,72,839,58,812,46,784,36xe" stroked="f">
                      <v:path arrowok="t" o:connecttype="custom" o:connectlocs="364,9;320,1;277,1;235,6;194,18;156,34;120,57;87,84;59,116;36,153;18,194;5,237;0,280;2,323;9,365;22,405;41,442;65,477;94,508;128,534;166,557;208,573;251,582;294,585;337,582;378,572;418,557;454,537;488,511;518,481;543,445;563,406;577,363;585,320;585,277;580,234;569,194;551,156;529,120;502,88;470,59;433,36;392,18" o:connectangles="0,0,0,0,0,0,0,0,0,0,0,0,0,0,0,0,0,0,0,0,0,0,0,0,0,0,0,0,0,0,0,0,0,0,0,0,0,0,0,0,0,0,0"/>
                    </v:shape>
                    <v:rect id="Rectangle 128" o:spid="_x0000_s1075" style="position:absolute;left:99;top:279;width:1288;height:3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QV9sUA&#10;AADcAAAADwAAAGRycy9kb3ducmV2LnhtbESPQWvCQBCF74L/YZlCb7rbVoNNXaUUhEL1YBR6HbJj&#10;EpqdjdlV03/vHAq9zfDevPfNcj34Vl2pj01gC09TA4q4DK7hysLxsJksQMWE7LANTBZ+KcJ6NR4t&#10;MXfhxnu6FqlSEsIxRwt1Sl2udSxr8hinoSMW7RR6j0nWvtKux5uE+1Y/G5Npjw1LQ40dfdRU/hQX&#10;bwGzmTvvTi/bw9clw9dqMJv5t7H28WF4fwOVaEj/5r/rTyf4M6GV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BX2xQAAANwAAAAPAAAAAAAAAAAAAAAAAJgCAABkcnMv&#10;ZG93bnJldi54bWxQSwUGAAAAAAQABAD1AAAAigMAAAAA&#10;" stroked="f"/>
                    <v:rect id="Rectangle 129" o:spid="_x0000_s1076" style="position:absolute;left:186;top:864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mfhcMA&#10;AADcAAAADwAAAGRycy9kb3ducmV2LnhtbERP3WrCMBS+F/YO4Qx2IzbdkGJrUxljggxE1D7AoTk2&#10;xeakazLt3n4ZDHZ3Pr7fU24m24sbjb5zrOA5SUEQN0533Cqoz9vFCoQPyBp7x6TgmzxsqodZiYV2&#10;dz7S7RRaEUPYF6jAhDAUUvrGkEWfuIE4chc3WgwRjq3UI95juO3lS5pm0mLHscHgQG+GmuvpyyrI&#10;632d7dwkm+XHfHt8N5+Hwz5T6ulxel2DCDSFf/Gfe6fj/GUOv8/EC2T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mfhcMAAADcAAAADwAAAAAAAAAAAAAAAACYAgAAZHJzL2Rv&#10;d25yZXYueG1sUEsFBgAAAAAEAAQA9QAAAIgDAAAAAA==&#10;" fillcolor="#b2b2b2" stroked="f"/>
                    <v:rect id="Rectangle 130" o:spid="_x0000_s1077" style="position:absolute;left:186;top:1293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qgxcYA&#10;AADcAAAADwAAAGRycy9kb3ducmV2LnhtbESP0WrCQBBF3wv+wzKFvhTdWGyo0VWkVJCCiDYfMGTH&#10;bGh2Nma3mv6981Do2wz3zr1nluvBt+pKfWwCG5hOMlDEVbAN1wbKr+34DVRMyBbbwGTglyKsV6OH&#10;JRY23PhI11OqlYRwLNCAS6krtI6VI49xEjpi0c6h95hk7Wtte7xJuG/1S5bl2mPD0uCwo3dH1ffp&#10;xxuYl/sy34VBV7PP5+3xw10Oh31uzNPjsFmASjSkf/Pf9c4K/qvgyzMygV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qgxcYAAADcAAAADwAAAAAAAAAAAAAAAACYAgAAZHJz&#10;L2Rvd25yZXYueG1sUEsFBgAAAAAEAAQA9QAAAIsDAAAAAA==&#10;" fillcolor="#b2b2b2" stroked="f"/>
                    <v:rect id="Rectangle 131" o:spid="_x0000_s1078" style="position:absolute;left:186;top:1722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FXsMA&#10;AADcAAAADwAAAGRycy9kb3ducmV2LnhtbERP3WrCMBS+F/YO4Qy8kZkqs2xdUxlDQQQpuj7AoTlr&#10;ypqTrsm0vv0iCLs7H9/vydej7cSZBt86VrCYJyCIa6dbbhRUn9unFxA+IGvsHJOCK3lYFw+THDPt&#10;Lnyk8yk0Ioawz1CBCaHPpPS1IYt+7nriyH25wWKIcGikHvASw20nl0mSSostxwaDPX0Yqr9Pv1bB&#10;a3Wo0p0bZf28n22PG/NTlodUqenj+P4GItAY/sV3907H+asF3J6JF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YFXsMAAADcAAAADwAAAAAAAAAAAAAAAACYAgAAZHJzL2Rv&#10;d25yZXYueG1sUEsFBgAAAAAEAAQA9QAAAIgDAAAAAA==&#10;" fillcolor="#b2b2b2" stroked="f"/>
                    <v:rect id="Rectangle 132" o:spid="_x0000_s1079" style="position:absolute;left:186;top:2151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SbKcIA&#10;AADcAAAADwAAAGRycy9kb3ducmV2LnhtbERP3WrCMBS+F/YO4Qy8kZkqW5nVKEMURBBR+wCH5tgU&#10;m5OuiVrffhEG3p2P7/fMFp2txY1aXzlWMBomIIgLpysuFeSn9cc3CB+QNdaOScGDPCzmb70ZZtrd&#10;+UC3YyhFDGGfoQITQpNJ6QtDFv3QNcSRO7vWYoiwLaVu8R7DbS3HSZJKixXHBoMNLQ0Vl+PVKpjk&#10;uzzduE4Wn9vB+rAyv/v9LlWq/979TEEE6sJL/O/e6Dj/awzPZ+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JspwgAAANwAAAAPAAAAAAAAAAAAAAAAAJgCAABkcnMvZG93&#10;bnJldi54bWxQSwUGAAAAAAQABAD1AAAAhwMAAAAA&#10;" fillcolor="#b2b2b2" stroked="f"/>
                    <v:rect id="Rectangle 133" o:spid="_x0000_s1080" style="position:absolute;left:186;top:2580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g+ssQA&#10;AADcAAAADwAAAGRycy9kb3ducmV2LnhtbERP3WrCMBS+F/YO4QjeyEzntrJ1TWXIBBFEdH2AQ3PW&#10;FJuTrola394Ig92dj+/35IvBtuJMvW8cK3iaJSCIK6cbrhWU36vHNxA+IGtsHZOCK3lYFA+jHDPt&#10;Lryn8yHUIoawz1CBCaHLpPSVIYt+5jriyP243mKIsK+l7vESw20r50mSSosNxwaDHS0NVcfDySp4&#10;L7dlunaDrF4209X+y/zudttUqcl4+PwAEWgI/+I/91rH+a/PcH8mXi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oPrLEAAAA3AAAAA8AAAAAAAAAAAAAAAAAmAIAAGRycy9k&#10;b3ducmV2LnhtbFBLBQYAAAAABAAEAPUAAACJAwAAAAA=&#10;" fillcolor="#b2b2b2" stroked="f"/>
                    <v:rect id="Rectangle 134" o:spid="_x0000_s1081" style="position:absolute;left:186;top:3008;width:1115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GmxsMA&#10;AADcAAAADwAAAGRycy9kb3ducmV2LnhtbERP3WrCMBS+H/gO4Qi7GZpuuKLVKDIURJCi6wMcmmNT&#10;bE5qE7V7+0UY7O58fL9nseptI+7U+dqxgvdxAoK4dLrmSkHxvR1NQfiArLFxTAp+yMNqOXhZYKbd&#10;g490P4VKxBD2GSowIbSZlL40ZNGPXUscubPrLIYIu0rqDh8x3DbyI0lSabHm2GCwpS9D5eV0swpm&#10;xaFId66X5WT/tj1uzDXPD6lSr8N+PQcRqA//4j/3Tsf5nxN4Ph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GmxsMAAADcAAAADwAAAAAAAAAAAAAAAACYAgAAZHJzL2Rv&#10;d25yZXYueG1sUEsFBgAAAAAEAAQA9QAAAIgDAAAAAA==&#10;" fillcolor="#b2b2b2" stroked="f"/>
                    <v:shape id="Freeform 135" o:spid="_x0000_s1082" style="position:absolute;left:450;top:3871;width:586;height:585;visibility:visible;mso-wrap-style:square;v-text-anchor:top" coordsize="1172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HzsQA&#10;AADcAAAADwAAAGRycy9kb3ducmV2LnhtbERPTWsCMRC9C/0PYQpepGa1uJStUapY6KEiarHXYTPd&#10;LN1MliS623/fCIK3ebzPmS9724gL+VA7VjAZZyCIS6drrhR8Hd+fXkCEiKyxcUwK/ijAcvEwmGOh&#10;Xcd7uhxiJVIIhwIVmBjbQspQGrIYxq4lTtyP8xZjgr6S2mOXwm0jp1mWS4s1pwaDLa0Nlb+Hs1Ww&#10;a47VqVv57+1z/Zn1o3xjytNGqeFj//YKIlIf7+Kb+0On+bMZXJ9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R87EAAAA3AAAAA8AAAAAAAAAAAAAAAAAmAIAAGRycy9k&#10;b3ducmV2LnhtbFBLBQYAAAAABAAEAPUAAACJAwAAAAA=&#10;" path="m587,l556,1,526,3,497,7r-28,4l441,19r-29,8l385,36,359,47,333,58,307,71,282,85r-23,15l236,117r-23,17l192,152r-20,20l153,192r-19,21l117,235r-16,23l86,282,72,306,59,332,47,358,37,385,27,411r-8,29l12,468,7,496,4,525,1,555,,586r1,29l4,645r3,30l12,703r7,29l27,759r10,28l47,813r12,26l72,864r14,25l101,912r16,23l134,958r19,21l172,999r20,19l213,1037r23,18l259,1071r23,15l307,1100r26,13l359,1125r26,10l412,1145r29,7l469,1159r28,4l526,1167r30,2l587,1170r29,-1l647,1167r29,-4l704,1159r29,-7l760,1145r28,-10l814,1125r27,-12l865,1100r25,-14l913,1071r24,-16l959,1037r21,-19l1000,999r20,-20l1039,958r17,-23l1073,912r15,-23l1102,864r13,-25l1127,813r10,-26l1145,759r8,-27l1161,703r4,-28l1169,645r2,-30l1172,586r-1,-31l1169,525r-4,-29l1161,468r-8,-28l1145,411r-8,-26l1127,358r-12,-26l1102,306r-14,-24l1073,258r-17,-23l1039,213r-19,-21l1000,172,980,152,959,134,937,117,913,100,890,85,865,71,841,58,814,47,788,36,760,27,733,19,704,11,676,7,647,3,616,1,587,xe" stroked="f">
                      <v:path arrowok="t" o:connecttype="custom" o:connectlocs="263,2;221,10;180,24;141,43;107,67;77,96;51,129;30,166;14,206;4,248;0,293;4,338;14,380;30,420;51,456;77,490;107,519;141,543;180,563;221,576;263,584;308,585;352,580;394,568;433,550;469,528;500,500;528,468;551,432;569,394;581,352;586,308;585,263;577,220;564,179;544,141;520,107;490,76;457,50;421,29;380,14;338,4;294,0" o:connectangles="0,0,0,0,0,0,0,0,0,0,0,0,0,0,0,0,0,0,0,0,0,0,0,0,0,0,0,0,0,0,0,0,0,0,0,0,0,0,0,0,0,0,0"/>
                    </v:shape>
                    <v:rect id="Rectangle 136" o:spid="_x0000_s1083" style="position:absolute;left:7979;top:302;width:1288;height:3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6ywsMA&#10;AADc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1L4fSZe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6ywsMAAADcAAAADwAAAAAAAAAAAAAAAACYAgAAZHJzL2Rv&#10;d25yZXYueG1sUEsFBgAAAAAEAAQA9QAAAIgDAAAAAA==&#10;" stroked="f"/>
                    <v:rect id="Rectangle 137" o:spid="_x0000_s1084" style="position:absolute;left:8065;top:888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4scMA&#10;AADcAAAADwAAAGRycy9kb3ducmV2LnhtbERP3WrCMBS+H/gO4Qi7GZpuaNVqlDEmiCCi9gEOzbEp&#10;Niddk2l9eyMMdnc+vt+zWHW2FldqfeVYwfswAUFcOF1xqSA/rQdTED4ga6wdk4I7eVgtey8LzLS7&#10;8YGux1CKGMI+QwUmhCaT0heGLPqha4gjd3atxRBhW0rd4i2G21p+JEkqLVYcGww29GWouBx/rYJZ&#10;vsvTjetkMdq+rQ/f5me/36VKvfa7zzmIQF34F/+5NzrOH0/g+Uy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M4scMAAADcAAAADwAAAAAAAAAAAAAAAACYAgAAZHJzL2Rv&#10;d25yZXYueG1sUEsFBgAAAAAEAAQA9QAAAIgDAAAAAA==&#10;" fillcolor="#b2b2b2" stroked="f"/>
                    <v:rect id="Rectangle 138" o:spid="_x0000_s1085" style="position:absolute;left:8065;top:1317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sw8YA&#10;AADcAAAADwAAAGRycy9kb3ducmV2LnhtbESP0WrCQBBF3wv+wzKFvhTdWGyo0VWkVJCCiDYfMGTH&#10;bGh2Nma3mv6981Do2wz3zr1nluvBt+pKfWwCG5hOMlDEVbAN1wbKr+34DVRMyBbbwGTglyKsV6OH&#10;JRY23PhI11OqlYRwLNCAS6krtI6VI49xEjpi0c6h95hk7Wtte7xJuG/1S5bl2mPD0uCwo3dH1ffp&#10;xxuYl/sy34VBV7PP5+3xw10Oh31uzNPjsFmASjSkf/Pf9c4K/qvQyjMygV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ysw8YAAADcAAAADwAAAAAAAAAAAAAAAACYAgAAZHJz&#10;L2Rvd25yZXYueG1sUEsFBgAAAAAEAAQA9QAAAIsDAAAAAA==&#10;" fillcolor="#b2b2b2" stroked="f"/>
                    <v:rect id="Rectangle 139" o:spid="_x0000_s1086" style="position:absolute;left:8065;top:1745;width:1115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JWMMA&#10;AADcAAAADwAAAGRycy9kb3ducmV2LnhtbERP3WrCMBS+F3yHcITdyEwds8zOKCITRJCi6wMcmrOm&#10;2JzUJmr39osg7O58fL9nseptI27U+dqxgukkAUFcOl1zpaD43r5+gPABWWPjmBT8kofVcjhYYKbd&#10;nY90O4VKxBD2GSowIbSZlL40ZNFPXEscuR/XWQwRdpXUHd5juG3kW5Kk0mLNscFgSxtD5fl0tQrm&#10;xaFId66X5ft+vD1+mUueH1KlXkb9+hNEoD78i5/unY7zZ3N4PBMv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AJWMMAAADcAAAADwAAAAAAAAAAAAAAAACYAgAAZHJzL2Rv&#10;d25yZXYueG1sUEsFBgAAAAAEAAQA9QAAAIgDAAAAAA==&#10;" fillcolor="#b2b2b2" stroked="f"/>
                    <v:rect id="Rectangle 140" o:spid="_x0000_s1087" style="position:absolute;left:8065;top:2174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ZqeMUA&#10;AADcAAAADwAAAGRycy9kb3ducmV2LnhtbESP0WrCQBBF3wv9h2UKvhTdVCTY6CqlKIggos0HDNlp&#10;NjQ7m2ZXTf++8yD4NsO9c++Z5XrwrbpSH5vABt4mGSjiKtiGawPl13Y8BxUTssU2MBn4owjr1fPT&#10;Egsbbnyi6znVSkI4FmjApdQVWsfKkcc4CR2xaN+h95hk7Wtte7xJuG/1NMty7bFhaXDY0aej6ud8&#10;8Qbey0OZ78Kgq9n+dXvauN/j8ZAbM3oZPhagEg3pYb5f76zg54Ivz8gE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1mp4xQAAANwAAAAPAAAAAAAAAAAAAAAAAJgCAABkcnMv&#10;ZG93bnJldi54bWxQSwUGAAAAAAQABAD1AAAAigMAAAAA&#10;" fillcolor="#b2b2b2" stroked="f"/>
                    <v:rect id="Rectangle 141" o:spid="_x0000_s1088" style="position:absolute;left:8065;top:2603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P48IA&#10;AADcAAAADwAAAGRycy9kb3ducmV2LnhtbERP24rCMBB9F/yHMMK+yJoqUrRrFFlWEEFE7QcMzdgU&#10;m0ltonb/3ggL+zaHc53FqrO1eFDrK8cKxqMEBHHhdMWlgvy8+ZyB8AFZY+2YFPySh9Wy31tgpt2T&#10;j/Q4hVLEEPYZKjAhNJmUvjBk0Y9cQxy5i2sthgjbUuoWnzHc1nKSJKm0WHFsMNjQt6HierpbBfN8&#10;n6db18liuhtujj/mdjjsU6U+Bt36C0SgLvyL/9xbHeenY3g/Ey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s/jwgAAANwAAAAPAAAAAAAAAAAAAAAAAJgCAABkcnMvZG93&#10;bnJldi54bWxQSwUGAAAAAAQABAD1AAAAhwMAAAAA&#10;" fillcolor="#b2b2b2" stroked="f"/>
                    <v:rect id="Rectangle 142" o:spid="_x0000_s1089" style="position:absolute;left:8065;top:3032;width:111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RlMIA&#10;AADcAAAADwAAAGRycy9kb3ducmV2LnhtbERP24rCMBB9F/Yfwiz4IpoqUtxqlEUURBDR7QcMzWxT&#10;tpl0m6j1740g+DaHc53FqrO1uFLrK8cKxqMEBHHhdMWlgvxnO5yB8AFZY+2YFNzJw2r50Vtgpt2N&#10;T3Q9h1LEEPYZKjAhNJmUvjBk0Y9cQxy5X9daDBG2pdQt3mK4reUkSVJpseLYYLChtaHi73yxCr7y&#10;Q57uXCeL6X6wPW3M//F4SJXqf3bfcxCBuvAWv9w7HeenE3g+Ey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SFGUwgAAANwAAAAPAAAAAAAAAAAAAAAAAJgCAABkcnMvZG93&#10;bnJldi54bWxQSwUGAAAAAAQABAD1AAAAhwMAAAAA&#10;" fillcolor="#b2b2b2" stroked="f"/>
                    <v:shape id="Freeform 143" o:spid="_x0000_s1090" style="position:absolute;left:8330;top:3894;width:586;height:586;visibility:visible;mso-wrap-style:square;v-text-anchor:top" coordsize="1172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uwnMMA&#10;AADcAAAADwAAAGRycy9kb3ducmV2LnhtbERPS2sCMRC+F/wPYYReimatsMhqFFss9NBSfKDXYTNu&#10;FjeTJYnu9t83gtDbfHzPWax624gb+VA7VjAZZyCIS6drrhQc9h+jGYgQkTU2jknBLwVYLQdPCyy0&#10;63hLt12sRArhUKACE2NbSBlKQxbD2LXEiTs7bzEm6CupPXYp3DbyNctyabHm1GCwpXdD5WV3tQp+&#10;mn117N786Xtaf2X9S74x5XGj1POwX89BROrjv/jh/tRpfj6F+zPp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uwnMMAAADcAAAADwAAAAAAAAAAAAAAAACYAgAAZHJzL2Rv&#10;d25yZXYueG1sUEsFBgAAAAAEAAQA9QAAAIgDAAAAAA==&#10;" path="m585,l556,1,525,3,496,7r-28,5l439,18r-27,8l384,36,358,46,331,58,307,71,282,85r-23,15l235,117r-22,17l192,152r-20,19l152,191r-19,21l116,235,99,258,84,281,70,306,57,332,45,357,35,384r-9,27l19,439r-8,28l7,497,3,526,1,555,,585r1,31l3,645r4,29l11,704r8,28l26,760r9,27l45,814r12,25l70,864r14,24l99,913r17,22l133,957r19,21l172,999r20,19l213,1037r22,17l259,1071r23,15l307,1100r24,13l358,1125r26,10l412,1144r27,7l468,1159r28,4l525,1168r31,2l585,1170r31,l645,1168r30,-5l703,1159r28,-8l760,1144r27,-9l813,1125r26,-12l865,1100r25,-14l913,1071r23,-17l959,1037r21,-19l1000,999r19,-21l1037,957r18,-22l1071,913r15,-25l1100,864r13,-25l1125,814r10,-27l1145,760r8,-28l1160,704r5,-30l1168,645r3,-29l1172,585r-1,-30l1168,526r-3,-29l1160,467r-7,-28l1145,411r-10,-27l1125,357r-12,-25l1100,306r-14,-25l1071,258r-16,-23l1037,212r-18,-21l1000,171,980,152,959,134,936,117,913,100,890,85,865,71,839,58,813,46,787,36,760,26,731,18,703,12,675,7,645,3,616,1,585,xe" stroked="f">
                      <v:path arrowok="t" o:connecttype="custom" o:connectlocs="263,2;220,9;179,23;141,43;107,67;76,96;50,129;29,166;13,206;4,249;0,293;4,338;13,381;29,420;50,457;76,490;107,519;141,544;179,563;220,576;263,585;308,586;352,580;394,568;433,551;468,528;500,500;528,468;550,433;568,394;580,353;586,309;584,263;577,220;563,179;543,141;519,106;490,76;457,50;420,29;380,13;338,4;293,0" o:connectangles="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D65079" wp14:editId="3BDA1DB4">
                <wp:simplePos x="0" y="0"/>
                <wp:positionH relativeFrom="column">
                  <wp:posOffset>2653030</wp:posOffset>
                </wp:positionH>
                <wp:positionV relativeFrom="paragraph">
                  <wp:posOffset>2654300</wp:posOffset>
                </wp:positionV>
                <wp:extent cx="27305" cy="4383405"/>
                <wp:effectExtent l="8255" t="3175" r="8890" b="7620"/>
                <wp:wrapNone/>
                <wp:docPr id="98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 flipV="1">
                          <a:off x="0" y="0"/>
                          <a:ext cx="27305" cy="438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026" style="position:absolute;margin-left:208.9pt;margin-top:209pt;width:2.15pt;height:345.15pt;rotation:90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" fillcolor="#f2f2f2 [3052]" stroked="f">
                <v:fill opacity="34181f"/>
              </v:rect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B263DF" wp14:editId="0BAE47EB">
                <wp:simplePos x="0" y="0"/>
                <wp:positionH relativeFrom="column">
                  <wp:posOffset>1471295</wp:posOffset>
                </wp:positionH>
                <wp:positionV relativeFrom="paragraph">
                  <wp:posOffset>5368925</wp:posOffset>
                </wp:positionV>
                <wp:extent cx="27305" cy="2096770"/>
                <wp:effectExtent l="8255" t="2540" r="0" b="8255"/>
                <wp:wrapNone/>
                <wp:docPr id="97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26" style="position:absolute;margin-left:115.85pt;margin-top:422.75pt;width:2.15pt;height:165.1pt;rotation:9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" fillcolor="#f2f2f2 [3052]" stroked="f">
                <v:fill opacity="34181f"/>
              </v:rect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809B70C" wp14:editId="67C0156F">
                <wp:simplePos x="0" y="0"/>
                <wp:positionH relativeFrom="column">
                  <wp:posOffset>786765</wp:posOffset>
                </wp:positionH>
                <wp:positionV relativeFrom="paragraph">
                  <wp:posOffset>3954145</wp:posOffset>
                </wp:positionV>
                <wp:extent cx="838835" cy="771525"/>
                <wp:effectExtent l="5715" t="1270" r="3175" b="8255"/>
                <wp:wrapNone/>
                <wp:docPr id="90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835" cy="771525"/>
                          <a:chOff x="0" y="0"/>
                          <a:chExt cx="6022" cy="5592"/>
                        </a:xfrm>
                      </wpg:grpSpPr>
                      <wps:wsp>
                        <wps:cNvPr id="91" name="Freeform 157"/>
                        <wps:cNvSpPr>
                          <a:spLocks noEditPoints="1"/>
                        </wps:cNvSpPr>
                        <wps:spPr bwMode="auto">
                          <a:xfrm>
                            <a:off x="1237" y="0"/>
                            <a:ext cx="4785" cy="5592"/>
                          </a:xfrm>
                          <a:custGeom>
                            <a:avLst/>
                            <a:gdLst>
                              <a:gd name="T0" fmla="*/ 2735 w 14355"/>
                              <a:gd name="T1" fmla="*/ 709 h 16776"/>
                              <a:gd name="T2" fmla="*/ 2333 w 14355"/>
                              <a:gd name="T3" fmla="*/ 779 h 16776"/>
                              <a:gd name="T4" fmla="*/ 1957 w 14355"/>
                              <a:gd name="T5" fmla="*/ 953 h 16776"/>
                              <a:gd name="T6" fmla="*/ 1615 w 14355"/>
                              <a:gd name="T7" fmla="*/ 1219 h 16776"/>
                              <a:gd name="T8" fmla="*/ 1333 w 14355"/>
                              <a:gd name="T9" fmla="*/ 1544 h 16776"/>
                              <a:gd name="T10" fmla="*/ 1118 w 14355"/>
                              <a:gd name="T11" fmla="*/ 1629 h 16776"/>
                              <a:gd name="T12" fmla="*/ 861 w 14355"/>
                              <a:gd name="T13" fmla="*/ 1466 h 16776"/>
                              <a:gd name="T14" fmla="*/ 570 w 14355"/>
                              <a:gd name="T15" fmla="*/ 1424 h 16776"/>
                              <a:gd name="T16" fmla="*/ 787 w 14355"/>
                              <a:gd name="T17" fmla="*/ 1096 h 16776"/>
                              <a:gd name="T18" fmla="*/ 1203 w 14355"/>
                              <a:gd name="T19" fmla="*/ 641 h 16776"/>
                              <a:gd name="T20" fmla="*/ 1682 w 14355"/>
                              <a:gd name="T21" fmla="*/ 295 h 16776"/>
                              <a:gd name="T22" fmla="*/ 2214 w 14355"/>
                              <a:gd name="T23" fmla="*/ 78 h 16776"/>
                              <a:gd name="T24" fmla="*/ 2787 w 14355"/>
                              <a:gd name="T25" fmla="*/ 1 h 16776"/>
                              <a:gd name="T26" fmla="*/ 9254 w 14355"/>
                              <a:gd name="T27" fmla="*/ 93 h 16776"/>
                              <a:gd name="T28" fmla="*/ 14309 w 14355"/>
                              <a:gd name="T29" fmla="*/ 4674 h 16776"/>
                              <a:gd name="T30" fmla="*/ 14353 w 14355"/>
                              <a:gd name="T31" fmla="*/ 4813 h 16776"/>
                              <a:gd name="T32" fmla="*/ 14350 w 14355"/>
                              <a:gd name="T33" fmla="*/ 13357 h 16776"/>
                              <a:gd name="T34" fmla="*/ 14269 w 14355"/>
                              <a:gd name="T35" fmla="*/ 14056 h 16776"/>
                              <a:gd name="T36" fmla="*/ 14089 w 14355"/>
                              <a:gd name="T37" fmla="*/ 14707 h 16776"/>
                              <a:gd name="T38" fmla="*/ 13821 w 14355"/>
                              <a:gd name="T39" fmla="*/ 15292 h 16776"/>
                              <a:gd name="T40" fmla="*/ 13471 w 14355"/>
                              <a:gd name="T41" fmla="*/ 15804 h 16776"/>
                              <a:gd name="T42" fmla="*/ 13038 w 14355"/>
                              <a:gd name="T43" fmla="*/ 16233 h 16776"/>
                              <a:gd name="T44" fmla="*/ 12545 w 14355"/>
                              <a:gd name="T45" fmla="*/ 16547 h 16776"/>
                              <a:gd name="T46" fmla="*/ 12002 w 14355"/>
                              <a:gd name="T47" fmla="*/ 16732 h 16776"/>
                              <a:gd name="T48" fmla="*/ 11567 w 14355"/>
                              <a:gd name="T49" fmla="*/ 16776 h 16776"/>
                              <a:gd name="T50" fmla="*/ 2425 w 14355"/>
                              <a:gd name="T51" fmla="*/ 16744 h 16776"/>
                              <a:gd name="T52" fmla="*/ 1876 w 14355"/>
                              <a:gd name="T53" fmla="*/ 16578 h 16776"/>
                              <a:gd name="T54" fmla="*/ 1376 w 14355"/>
                              <a:gd name="T55" fmla="*/ 16279 h 16776"/>
                              <a:gd name="T56" fmla="*/ 934 w 14355"/>
                              <a:gd name="T57" fmla="*/ 15863 h 16776"/>
                              <a:gd name="T58" fmla="*/ 574 w 14355"/>
                              <a:gd name="T59" fmla="*/ 15360 h 16776"/>
                              <a:gd name="T60" fmla="*/ 295 w 14355"/>
                              <a:gd name="T61" fmla="*/ 14784 h 16776"/>
                              <a:gd name="T62" fmla="*/ 104 w 14355"/>
                              <a:gd name="T63" fmla="*/ 14141 h 16776"/>
                              <a:gd name="T64" fmla="*/ 9 w 14355"/>
                              <a:gd name="T65" fmla="*/ 13447 h 16776"/>
                              <a:gd name="T66" fmla="*/ 42 w 14355"/>
                              <a:gd name="T67" fmla="*/ 7700 h 16776"/>
                              <a:gd name="T68" fmla="*/ 216 w 14355"/>
                              <a:gd name="T69" fmla="*/ 7759 h 16776"/>
                              <a:gd name="T70" fmla="*/ 399 w 14355"/>
                              <a:gd name="T71" fmla="*/ 7771 h 16776"/>
                              <a:gd name="T72" fmla="*/ 580 w 14355"/>
                              <a:gd name="T73" fmla="*/ 7737 h 16776"/>
                              <a:gd name="T74" fmla="*/ 707 w 14355"/>
                              <a:gd name="T75" fmla="*/ 13177 h 16776"/>
                              <a:gd name="T76" fmla="*/ 740 w 14355"/>
                              <a:gd name="T77" fmla="*/ 13697 h 16776"/>
                              <a:gd name="T78" fmla="*/ 859 w 14355"/>
                              <a:gd name="T79" fmla="*/ 14256 h 16776"/>
                              <a:gd name="T80" fmla="*/ 1053 w 14355"/>
                              <a:gd name="T81" fmla="*/ 14762 h 16776"/>
                              <a:gd name="T82" fmla="*/ 1314 w 14355"/>
                              <a:gd name="T83" fmla="*/ 15206 h 16776"/>
                              <a:gd name="T84" fmla="*/ 1615 w 14355"/>
                              <a:gd name="T85" fmla="*/ 15557 h 16776"/>
                              <a:gd name="T86" fmla="*/ 1957 w 14355"/>
                              <a:gd name="T87" fmla="*/ 15823 h 16776"/>
                              <a:gd name="T88" fmla="*/ 2334 w 14355"/>
                              <a:gd name="T89" fmla="*/ 15997 h 16776"/>
                              <a:gd name="T90" fmla="*/ 2735 w 14355"/>
                              <a:gd name="T91" fmla="*/ 16067 h 16776"/>
                              <a:gd name="T92" fmla="*/ 11671 w 14355"/>
                              <a:gd name="T93" fmla="*/ 16065 h 16776"/>
                              <a:gd name="T94" fmla="*/ 12071 w 14355"/>
                              <a:gd name="T95" fmla="*/ 15981 h 16776"/>
                              <a:gd name="T96" fmla="*/ 12442 w 14355"/>
                              <a:gd name="T97" fmla="*/ 15795 h 16776"/>
                              <a:gd name="T98" fmla="*/ 12780 w 14355"/>
                              <a:gd name="T99" fmla="*/ 15517 h 16776"/>
                              <a:gd name="T100" fmla="*/ 13077 w 14355"/>
                              <a:gd name="T101" fmla="*/ 15155 h 16776"/>
                              <a:gd name="T102" fmla="*/ 13330 w 14355"/>
                              <a:gd name="T103" fmla="*/ 14702 h 16776"/>
                              <a:gd name="T104" fmla="*/ 13516 w 14355"/>
                              <a:gd name="T105" fmla="*/ 14188 h 16776"/>
                              <a:gd name="T106" fmla="*/ 13624 w 14355"/>
                              <a:gd name="T107" fmla="*/ 13625 h 16776"/>
                              <a:gd name="T108" fmla="*/ 13648 w 14355"/>
                              <a:gd name="T109" fmla="*/ 13174 h 16776"/>
                              <a:gd name="T110" fmla="*/ 3 w 14355"/>
                              <a:gd name="T111" fmla="*/ 3538 h 16776"/>
                              <a:gd name="T112" fmla="*/ 34 w 14355"/>
                              <a:gd name="T113" fmla="*/ 3050 h 16776"/>
                              <a:gd name="T114" fmla="*/ 114 w 14355"/>
                              <a:gd name="T115" fmla="*/ 2652 h 16776"/>
                              <a:gd name="T116" fmla="*/ 706 w 14355"/>
                              <a:gd name="T117" fmla="*/ 3556 h 167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4355" h="16776">
                                <a:moveTo>
                                  <a:pt x="2788" y="1"/>
                                </a:moveTo>
                                <a:lnTo>
                                  <a:pt x="7781" y="1"/>
                                </a:lnTo>
                                <a:lnTo>
                                  <a:pt x="7781" y="707"/>
                                </a:lnTo>
                                <a:lnTo>
                                  <a:pt x="2788" y="707"/>
                                </a:lnTo>
                                <a:lnTo>
                                  <a:pt x="2788" y="709"/>
                                </a:lnTo>
                                <a:lnTo>
                                  <a:pt x="2787" y="709"/>
                                </a:lnTo>
                                <a:lnTo>
                                  <a:pt x="2787" y="707"/>
                                </a:lnTo>
                                <a:lnTo>
                                  <a:pt x="2735" y="709"/>
                                </a:lnTo>
                                <a:lnTo>
                                  <a:pt x="2684" y="711"/>
                                </a:lnTo>
                                <a:lnTo>
                                  <a:pt x="2632" y="715"/>
                                </a:lnTo>
                                <a:lnTo>
                                  <a:pt x="2582" y="722"/>
                                </a:lnTo>
                                <a:lnTo>
                                  <a:pt x="2532" y="730"/>
                                </a:lnTo>
                                <a:lnTo>
                                  <a:pt x="2481" y="739"/>
                                </a:lnTo>
                                <a:lnTo>
                                  <a:pt x="2431" y="750"/>
                                </a:lnTo>
                                <a:lnTo>
                                  <a:pt x="2383" y="764"/>
                                </a:lnTo>
                                <a:lnTo>
                                  <a:pt x="2333" y="779"/>
                                </a:lnTo>
                                <a:lnTo>
                                  <a:pt x="2285" y="795"/>
                                </a:lnTo>
                                <a:lnTo>
                                  <a:pt x="2237" y="813"/>
                                </a:lnTo>
                                <a:lnTo>
                                  <a:pt x="2189" y="832"/>
                                </a:lnTo>
                                <a:lnTo>
                                  <a:pt x="2142" y="853"/>
                                </a:lnTo>
                                <a:lnTo>
                                  <a:pt x="2095" y="876"/>
                                </a:lnTo>
                                <a:lnTo>
                                  <a:pt x="2049" y="900"/>
                                </a:lnTo>
                                <a:lnTo>
                                  <a:pt x="2002" y="926"/>
                                </a:lnTo>
                                <a:lnTo>
                                  <a:pt x="1957" y="953"/>
                                </a:lnTo>
                                <a:lnTo>
                                  <a:pt x="1913" y="981"/>
                                </a:lnTo>
                                <a:lnTo>
                                  <a:pt x="1868" y="1011"/>
                                </a:lnTo>
                                <a:lnTo>
                                  <a:pt x="1825" y="1042"/>
                                </a:lnTo>
                                <a:lnTo>
                                  <a:pt x="1782" y="1075"/>
                                </a:lnTo>
                                <a:lnTo>
                                  <a:pt x="1739" y="1109"/>
                                </a:lnTo>
                                <a:lnTo>
                                  <a:pt x="1698" y="1144"/>
                                </a:lnTo>
                                <a:lnTo>
                                  <a:pt x="1656" y="1182"/>
                                </a:lnTo>
                                <a:lnTo>
                                  <a:pt x="1615" y="1219"/>
                                </a:lnTo>
                                <a:lnTo>
                                  <a:pt x="1576" y="1259"/>
                                </a:lnTo>
                                <a:lnTo>
                                  <a:pt x="1536" y="1299"/>
                                </a:lnTo>
                                <a:lnTo>
                                  <a:pt x="1498" y="1341"/>
                                </a:lnTo>
                                <a:lnTo>
                                  <a:pt x="1460" y="1384"/>
                                </a:lnTo>
                                <a:lnTo>
                                  <a:pt x="1423" y="1428"/>
                                </a:lnTo>
                                <a:lnTo>
                                  <a:pt x="1386" y="1474"/>
                                </a:lnTo>
                                <a:lnTo>
                                  <a:pt x="1351" y="1520"/>
                                </a:lnTo>
                                <a:lnTo>
                                  <a:pt x="1333" y="1544"/>
                                </a:lnTo>
                                <a:lnTo>
                                  <a:pt x="1315" y="1569"/>
                                </a:lnTo>
                                <a:lnTo>
                                  <a:pt x="1298" y="1594"/>
                                </a:lnTo>
                                <a:lnTo>
                                  <a:pt x="1280" y="1619"/>
                                </a:lnTo>
                                <a:lnTo>
                                  <a:pt x="1263" y="1644"/>
                                </a:lnTo>
                                <a:lnTo>
                                  <a:pt x="1246" y="1670"/>
                                </a:lnTo>
                                <a:lnTo>
                                  <a:pt x="1229" y="1696"/>
                                </a:lnTo>
                                <a:lnTo>
                                  <a:pt x="1213" y="1722"/>
                                </a:lnTo>
                                <a:lnTo>
                                  <a:pt x="1118" y="1629"/>
                                </a:lnTo>
                                <a:lnTo>
                                  <a:pt x="1089" y="1602"/>
                                </a:lnTo>
                                <a:lnTo>
                                  <a:pt x="1058" y="1577"/>
                                </a:lnTo>
                                <a:lnTo>
                                  <a:pt x="1028" y="1553"/>
                                </a:lnTo>
                                <a:lnTo>
                                  <a:pt x="996" y="1531"/>
                                </a:lnTo>
                                <a:lnTo>
                                  <a:pt x="964" y="1512"/>
                                </a:lnTo>
                                <a:lnTo>
                                  <a:pt x="930" y="1495"/>
                                </a:lnTo>
                                <a:lnTo>
                                  <a:pt x="896" y="1479"/>
                                </a:lnTo>
                                <a:lnTo>
                                  <a:pt x="861" y="1466"/>
                                </a:lnTo>
                                <a:lnTo>
                                  <a:pt x="826" y="1453"/>
                                </a:lnTo>
                                <a:lnTo>
                                  <a:pt x="790" y="1444"/>
                                </a:lnTo>
                                <a:lnTo>
                                  <a:pt x="754" y="1436"/>
                                </a:lnTo>
                                <a:lnTo>
                                  <a:pt x="716" y="1430"/>
                                </a:lnTo>
                                <a:lnTo>
                                  <a:pt x="680" y="1425"/>
                                </a:lnTo>
                                <a:lnTo>
                                  <a:pt x="643" y="1423"/>
                                </a:lnTo>
                                <a:lnTo>
                                  <a:pt x="607" y="1423"/>
                                </a:lnTo>
                                <a:lnTo>
                                  <a:pt x="570" y="1424"/>
                                </a:lnTo>
                                <a:lnTo>
                                  <a:pt x="595" y="1381"/>
                                </a:lnTo>
                                <a:lnTo>
                                  <a:pt x="621" y="1339"/>
                                </a:lnTo>
                                <a:lnTo>
                                  <a:pt x="647" y="1297"/>
                                </a:lnTo>
                                <a:lnTo>
                                  <a:pt x="675" y="1255"/>
                                </a:lnTo>
                                <a:lnTo>
                                  <a:pt x="703" y="1215"/>
                                </a:lnTo>
                                <a:lnTo>
                                  <a:pt x="730" y="1175"/>
                                </a:lnTo>
                                <a:lnTo>
                                  <a:pt x="758" y="1135"/>
                                </a:lnTo>
                                <a:lnTo>
                                  <a:pt x="787" y="1096"/>
                                </a:lnTo>
                                <a:lnTo>
                                  <a:pt x="836" y="1033"/>
                                </a:lnTo>
                                <a:lnTo>
                                  <a:pt x="885" y="972"/>
                                </a:lnTo>
                                <a:lnTo>
                                  <a:pt x="935" y="913"/>
                                </a:lnTo>
                                <a:lnTo>
                                  <a:pt x="986" y="856"/>
                                </a:lnTo>
                                <a:lnTo>
                                  <a:pt x="1039" y="799"/>
                                </a:lnTo>
                                <a:lnTo>
                                  <a:pt x="1092" y="745"/>
                                </a:lnTo>
                                <a:lnTo>
                                  <a:pt x="1148" y="692"/>
                                </a:lnTo>
                                <a:lnTo>
                                  <a:pt x="1203" y="641"/>
                                </a:lnTo>
                                <a:lnTo>
                                  <a:pt x="1259" y="591"/>
                                </a:lnTo>
                                <a:lnTo>
                                  <a:pt x="1317" y="543"/>
                                </a:lnTo>
                                <a:lnTo>
                                  <a:pt x="1376" y="497"/>
                                </a:lnTo>
                                <a:lnTo>
                                  <a:pt x="1436" y="453"/>
                                </a:lnTo>
                                <a:lnTo>
                                  <a:pt x="1495" y="411"/>
                                </a:lnTo>
                                <a:lnTo>
                                  <a:pt x="1556" y="371"/>
                                </a:lnTo>
                                <a:lnTo>
                                  <a:pt x="1618" y="333"/>
                                </a:lnTo>
                                <a:lnTo>
                                  <a:pt x="1682" y="295"/>
                                </a:lnTo>
                                <a:lnTo>
                                  <a:pt x="1746" y="261"/>
                                </a:lnTo>
                                <a:lnTo>
                                  <a:pt x="1810" y="229"/>
                                </a:lnTo>
                                <a:lnTo>
                                  <a:pt x="1876" y="198"/>
                                </a:lnTo>
                                <a:lnTo>
                                  <a:pt x="1943" y="170"/>
                                </a:lnTo>
                                <a:lnTo>
                                  <a:pt x="2009" y="144"/>
                                </a:lnTo>
                                <a:lnTo>
                                  <a:pt x="2077" y="120"/>
                                </a:lnTo>
                                <a:lnTo>
                                  <a:pt x="2145" y="97"/>
                                </a:lnTo>
                                <a:lnTo>
                                  <a:pt x="2214" y="78"/>
                                </a:lnTo>
                                <a:lnTo>
                                  <a:pt x="2284" y="60"/>
                                </a:lnTo>
                                <a:lnTo>
                                  <a:pt x="2354" y="45"/>
                                </a:lnTo>
                                <a:lnTo>
                                  <a:pt x="2425" y="32"/>
                                </a:lnTo>
                                <a:lnTo>
                                  <a:pt x="2496" y="20"/>
                                </a:lnTo>
                                <a:lnTo>
                                  <a:pt x="2568" y="12"/>
                                </a:lnTo>
                                <a:lnTo>
                                  <a:pt x="2640" y="7"/>
                                </a:lnTo>
                                <a:lnTo>
                                  <a:pt x="2714" y="2"/>
                                </a:lnTo>
                                <a:lnTo>
                                  <a:pt x="2787" y="1"/>
                                </a:lnTo>
                                <a:lnTo>
                                  <a:pt x="2787" y="0"/>
                                </a:lnTo>
                                <a:lnTo>
                                  <a:pt x="2788" y="0"/>
                                </a:lnTo>
                                <a:lnTo>
                                  <a:pt x="2788" y="1"/>
                                </a:lnTo>
                                <a:close/>
                                <a:moveTo>
                                  <a:pt x="9210" y="58"/>
                                </a:moveTo>
                                <a:lnTo>
                                  <a:pt x="9221" y="66"/>
                                </a:lnTo>
                                <a:lnTo>
                                  <a:pt x="9232" y="75"/>
                                </a:lnTo>
                                <a:lnTo>
                                  <a:pt x="9243" y="83"/>
                                </a:lnTo>
                                <a:lnTo>
                                  <a:pt x="9254" y="93"/>
                                </a:lnTo>
                                <a:lnTo>
                                  <a:pt x="9255" y="92"/>
                                </a:lnTo>
                                <a:lnTo>
                                  <a:pt x="14238" y="4585"/>
                                </a:lnTo>
                                <a:lnTo>
                                  <a:pt x="14251" y="4599"/>
                                </a:lnTo>
                                <a:lnTo>
                                  <a:pt x="14265" y="4613"/>
                                </a:lnTo>
                                <a:lnTo>
                                  <a:pt x="14277" y="4627"/>
                                </a:lnTo>
                                <a:lnTo>
                                  <a:pt x="14288" y="4643"/>
                                </a:lnTo>
                                <a:lnTo>
                                  <a:pt x="14299" y="4658"/>
                                </a:lnTo>
                                <a:lnTo>
                                  <a:pt x="14309" y="4674"/>
                                </a:lnTo>
                                <a:lnTo>
                                  <a:pt x="14317" y="4691"/>
                                </a:lnTo>
                                <a:lnTo>
                                  <a:pt x="14325" y="4708"/>
                                </a:lnTo>
                                <a:lnTo>
                                  <a:pt x="14331" y="4725"/>
                                </a:lnTo>
                                <a:lnTo>
                                  <a:pt x="14338" y="4742"/>
                                </a:lnTo>
                                <a:lnTo>
                                  <a:pt x="14343" y="4759"/>
                                </a:lnTo>
                                <a:lnTo>
                                  <a:pt x="14347" y="4777"/>
                                </a:lnTo>
                                <a:lnTo>
                                  <a:pt x="14350" y="4795"/>
                                </a:lnTo>
                                <a:lnTo>
                                  <a:pt x="14353" y="4813"/>
                                </a:lnTo>
                                <a:lnTo>
                                  <a:pt x="14354" y="4831"/>
                                </a:lnTo>
                                <a:lnTo>
                                  <a:pt x="14354" y="4849"/>
                                </a:lnTo>
                                <a:lnTo>
                                  <a:pt x="14355" y="4849"/>
                                </a:lnTo>
                                <a:lnTo>
                                  <a:pt x="14355" y="13174"/>
                                </a:lnTo>
                                <a:lnTo>
                                  <a:pt x="14355" y="13175"/>
                                </a:lnTo>
                                <a:lnTo>
                                  <a:pt x="14354" y="13175"/>
                                </a:lnTo>
                                <a:lnTo>
                                  <a:pt x="14353" y="13266"/>
                                </a:lnTo>
                                <a:lnTo>
                                  <a:pt x="14350" y="13357"/>
                                </a:lnTo>
                                <a:lnTo>
                                  <a:pt x="14346" y="13446"/>
                                </a:lnTo>
                                <a:lnTo>
                                  <a:pt x="14339" y="13535"/>
                                </a:lnTo>
                                <a:lnTo>
                                  <a:pt x="14332" y="13624"/>
                                </a:lnTo>
                                <a:lnTo>
                                  <a:pt x="14322" y="13712"/>
                                </a:lnTo>
                                <a:lnTo>
                                  <a:pt x="14311" y="13799"/>
                                </a:lnTo>
                                <a:lnTo>
                                  <a:pt x="14299" y="13885"/>
                                </a:lnTo>
                                <a:lnTo>
                                  <a:pt x="14285" y="13971"/>
                                </a:lnTo>
                                <a:lnTo>
                                  <a:pt x="14269" y="14056"/>
                                </a:lnTo>
                                <a:lnTo>
                                  <a:pt x="14251" y="14141"/>
                                </a:lnTo>
                                <a:lnTo>
                                  <a:pt x="14233" y="14225"/>
                                </a:lnTo>
                                <a:lnTo>
                                  <a:pt x="14213" y="14307"/>
                                </a:lnTo>
                                <a:lnTo>
                                  <a:pt x="14190" y="14389"/>
                                </a:lnTo>
                                <a:lnTo>
                                  <a:pt x="14168" y="14469"/>
                                </a:lnTo>
                                <a:lnTo>
                                  <a:pt x="14143" y="14550"/>
                                </a:lnTo>
                                <a:lnTo>
                                  <a:pt x="14117" y="14629"/>
                                </a:lnTo>
                                <a:lnTo>
                                  <a:pt x="14089" y="14707"/>
                                </a:lnTo>
                                <a:lnTo>
                                  <a:pt x="14059" y="14784"/>
                                </a:lnTo>
                                <a:lnTo>
                                  <a:pt x="14030" y="14860"/>
                                </a:lnTo>
                                <a:lnTo>
                                  <a:pt x="13998" y="14934"/>
                                </a:lnTo>
                                <a:lnTo>
                                  <a:pt x="13964" y="15008"/>
                                </a:lnTo>
                                <a:lnTo>
                                  <a:pt x="13930" y="15082"/>
                                </a:lnTo>
                                <a:lnTo>
                                  <a:pt x="13895" y="15153"/>
                                </a:lnTo>
                                <a:lnTo>
                                  <a:pt x="13858" y="15223"/>
                                </a:lnTo>
                                <a:lnTo>
                                  <a:pt x="13821" y="15292"/>
                                </a:lnTo>
                                <a:lnTo>
                                  <a:pt x="13781" y="15360"/>
                                </a:lnTo>
                                <a:lnTo>
                                  <a:pt x="13741" y="15427"/>
                                </a:lnTo>
                                <a:lnTo>
                                  <a:pt x="13699" y="15492"/>
                                </a:lnTo>
                                <a:lnTo>
                                  <a:pt x="13657" y="15556"/>
                                </a:lnTo>
                                <a:lnTo>
                                  <a:pt x="13613" y="15619"/>
                                </a:lnTo>
                                <a:lnTo>
                                  <a:pt x="13568" y="15680"/>
                                </a:lnTo>
                                <a:lnTo>
                                  <a:pt x="13519" y="15743"/>
                                </a:lnTo>
                                <a:lnTo>
                                  <a:pt x="13471" y="15804"/>
                                </a:lnTo>
                                <a:lnTo>
                                  <a:pt x="13420" y="15863"/>
                                </a:lnTo>
                                <a:lnTo>
                                  <a:pt x="13369" y="15920"/>
                                </a:lnTo>
                                <a:lnTo>
                                  <a:pt x="13316" y="15977"/>
                                </a:lnTo>
                                <a:lnTo>
                                  <a:pt x="13263" y="16031"/>
                                </a:lnTo>
                                <a:lnTo>
                                  <a:pt x="13208" y="16084"/>
                                </a:lnTo>
                                <a:lnTo>
                                  <a:pt x="13152" y="16135"/>
                                </a:lnTo>
                                <a:lnTo>
                                  <a:pt x="13096" y="16185"/>
                                </a:lnTo>
                                <a:lnTo>
                                  <a:pt x="13038" y="16233"/>
                                </a:lnTo>
                                <a:lnTo>
                                  <a:pt x="12980" y="16279"/>
                                </a:lnTo>
                                <a:lnTo>
                                  <a:pt x="12920" y="16323"/>
                                </a:lnTo>
                                <a:lnTo>
                                  <a:pt x="12860" y="16365"/>
                                </a:lnTo>
                                <a:lnTo>
                                  <a:pt x="12798" y="16406"/>
                                </a:lnTo>
                                <a:lnTo>
                                  <a:pt x="12736" y="16444"/>
                                </a:lnTo>
                                <a:lnTo>
                                  <a:pt x="12674" y="16481"/>
                                </a:lnTo>
                                <a:lnTo>
                                  <a:pt x="12609" y="16515"/>
                                </a:lnTo>
                                <a:lnTo>
                                  <a:pt x="12545" y="16547"/>
                                </a:lnTo>
                                <a:lnTo>
                                  <a:pt x="12480" y="16578"/>
                                </a:lnTo>
                                <a:lnTo>
                                  <a:pt x="12413" y="16606"/>
                                </a:lnTo>
                                <a:lnTo>
                                  <a:pt x="12346" y="16632"/>
                                </a:lnTo>
                                <a:lnTo>
                                  <a:pt x="12279" y="16656"/>
                                </a:lnTo>
                                <a:lnTo>
                                  <a:pt x="12211" y="16679"/>
                                </a:lnTo>
                                <a:lnTo>
                                  <a:pt x="12142" y="16698"/>
                                </a:lnTo>
                                <a:lnTo>
                                  <a:pt x="12072" y="16716"/>
                                </a:lnTo>
                                <a:lnTo>
                                  <a:pt x="12002" y="16732"/>
                                </a:lnTo>
                                <a:lnTo>
                                  <a:pt x="11931" y="16744"/>
                                </a:lnTo>
                                <a:lnTo>
                                  <a:pt x="11860" y="16756"/>
                                </a:lnTo>
                                <a:lnTo>
                                  <a:pt x="11787" y="16764"/>
                                </a:lnTo>
                                <a:lnTo>
                                  <a:pt x="11715" y="16769"/>
                                </a:lnTo>
                                <a:lnTo>
                                  <a:pt x="11642" y="16774"/>
                                </a:lnTo>
                                <a:lnTo>
                                  <a:pt x="11568" y="16775"/>
                                </a:lnTo>
                                <a:lnTo>
                                  <a:pt x="11568" y="16776"/>
                                </a:lnTo>
                                <a:lnTo>
                                  <a:pt x="11567" y="16776"/>
                                </a:lnTo>
                                <a:lnTo>
                                  <a:pt x="2788" y="16776"/>
                                </a:lnTo>
                                <a:lnTo>
                                  <a:pt x="2787" y="16776"/>
                                </a:lnTo>
                                <a:lnTo>
                                  <a:pt x="2787" y="16775"/>
                                </a:lnTo>
                                <a:lnTo>
                                  <a:pt x="2714" y="16774"/>
                                </a:lnTo>
                                <a:lnTo>
                                  <a:pt x="2640" y="16769"/>
                                </a:lnTo>
                                <a:lnTo>
                                  <a:pt x="2568" y="16764"/>
                                </a:lnTo>
                                <a:lnTo>
                                  <a:pt x="2496" y="16756"/>
                                </a:lnTo>
                                <a:lnTo>
                                  <a:pt x="2425" y="16744"/>
                                </a:lnTo>
                                <a:lnTo>
                                  <a:pt x="2354" y="16732"/>
                                </a:lnTo>
                                <a:lnTo>
                                  <a:pt x="2284" y="16716"/>
                                </a:lnTo>
                                <a:lnTo>
                                  <a:pt x="2215" y="16698"/>
                                </a:lnTo>
                                <a:lnTo>
                                  <a:pt x="2145" y="16679"/>
                                </a:lnTo>
                                <a:lnTo>
                                  <a:pt x="2077" y="16657"/>
                                </a:lnTo>
                                <a:lnTo>
                                  <a:pt x="2009" y="16632"/>
                                </a:lnTo>
                                <a:lnTo>
                                  <a:pt x="1943" y="16606"/>
                                </a:lnTo>
                                <a:lnTo>
                                  <a:pt x="1876" y="16578"/>
                                </a:lnTo>
                                <a:lnTo>
                                  <a:pt x="1810" y="16547"/>
                                </a:lnTo>
                                <a:lnTo>
                                  <a:pt x="1746" y="16515"/>
                                </a:lnTo>
                                <a:lnTo>
                                  <a:pt x="1682" y="16481"/>
                                </a:lnTo>
                                <a:lnTo>
                                  <a:pt x="1620" y="16444"/>
                                </a:lnTo>
                                <a:lnTo>
                                  <a:pt x="1556" y="16406"/>
                                </a:lnTo>
                                <a:lnTo>
                                  <a:pt x="1495" y="16365"/>
                                </a:lnTo>
                                <a:lnTo>
                                  <a:pt x="1436" y="16323"/>
                                </a:lnTo>
                                <a:lnTo>
                                  <a:pt x="1376" y="16279"/>
                                </a:lnTo>
                                <a:lnTo>
                                  <a:pt x="1317" y="16233"/>
                                </a:lnTo>
                                <a:lnTo>
                                  <a:pt x="1259" y="16185"/>
                                </a:lnTo>
                                <a:lnTo>
                                  <a:pt x="1203" y="16135"/>
                                </a:lnTo>
                                <a:lnTo>
                                  <a:pt x="1146" y="16084"/>
                                </a:lnTo>
                                <a:lnTo>
                                  <a:pt x="1092" y="16031"/>
                                </a:lnTo>
                                <a:lnTo>
                                  <a:pt x="1039" y="15977"/>
                                </a:lnTo>
                                <a:lnTo>
                                  <a:pt x="986" y="15920"/>
                                </a:lnTo>
                                <a:lnTo>
                                  <a:pt x="934" y="15863"/>
                                </a:lnTo>
                                <a:lnTo>
                                  <a:pt x="885" y="15804"/>
                                </a:lnTo>
                                <a:lnTo>
                                  <a:pt x="835" y="15743"/>
                                </a:lnTo>
                                <a:lnTo>
                                  <a:pt x="787" y="15679"/>
                                </a:lnTo>
                                <a:lnTo>
                                  <a:pt x="742" y="15618"/>
                                </a:lnTo>
                                <a:lnTo>
                                  <a:pt x="698" y="15556"/>
                                </a:lnTo>
                                <a:lnTo>
                                  <a:pt x="655" y="15491"/>
                                </a:lnTo>
                                <a:lnTo>
                                  <a:pt x="615" y="15427"/>
                                </a:lnTo>
                                <a:lnTo>
                                  <a:pt x="574" y="15360"/>
                                </a:lnTo>
                                <a:lnTo>
                                  <a:pt x="535" y="15292"/>
                                </a:lnTo>
                                <a:lnTo>
                                  <a:pt x="497" y="15223"/>
                                </a:lnTo>
                                <a:lnTo>
                                  <a:pt x="460" y="15153"/>
                                </a:lnTo>
                                <a:lnTo>
                                  <a:pt x="425" y="15082"/>
                                </a:lnTo>
                                <a:lnTo>
                                  <a:pt x="390" y="15008"/>
                                </a:lnTo>
                                <a:lnTo>
                                  <a:pt x="357" y="14934"/>
                                </a:lnTo>
                                <a:lnTo>
                                  <a:pt x="326" y="14860"/>
                                </a:lnTo>
                                <a:lnTo>
                                  <a:pt x="295" y="14784"/>
                                </a:lnTo>
                                <a:lnTo>
                                  <a:pt x="267" y="14707"/>
                                </a:lnTo>
                                <a:lnTo>
                                  <a:pt x="239" y="14629"/>
                                </a:lnTo>
                                <a:lnTo>
                                  <a:pt x="213" y="14550"/>
                                </a:lnTo>
                                <a:lnTo>
                                  <a:pt x="188" y="14470"/>
                                </a:lnTo>
                                <a:lnTo>
                                  <a:pt x="165" y="14389"/>
                                </a:lnTo>
                                <a:lnTo>
                                  <a:pt x="143" y="14307"/>
                                </a:lnTo>
                                <a:lnTo>
                                  <a:pt x="122" y="14225"/>
                                </a:lnTo>
                                <a:lnTo>
                                  <a:pt x="104" y="14141"/>
                                </a:lnTo>
                                <a:lnTo>
                                  <a:pt x="86" y="14057"/>
                                </a:lnTo>
                                <a:lnTo>
                                  <a:pt x="70" y="13972"/>
                                </a:lnTo>
                                <a:lnTo>
                                  <a:pt x="57" y="13886"/>
                                </a:lnTo>
                                <a:lnTo>
                                  <a:pt x="43" y="13800"/>
                                </a:lnTo>
                                <a:lnTo>
                                  <a:pt x="33" y="13713"/>
                                </a:lnTo>
                                <a:lnTo>
                                  <a:pt x="23" y="13625"/>
                                </a:lnTo>
                                <a:lnTo>
                                  <a:pt x="16" y="13536"/>
                                </a:lnTo>
                                <a:lnTo>
                                  <a:pt x="9" y="13447"/>
                                </a:lnTo>
                                <a:lnTo>
                                  <a:pt x="5" y="13358"/>
                                </a:lnTo>
                                <a:lnTo>
                                  <a:pt x="3" y="13267"/>
                                </a:lnTo>
                                <a:lnTo>
                                  <a:pt x="2" y="13177"/>
                                </a:lnTo>
                                <a:lnTo>
                                  <a:pt x="0" y="13177"/>
                                </a:lnTo>
                                <a:lnTo>
                                  <a:pt x="0" y="13174"/>
                                </a:lnTo>
                                <a:lnTo>
                                  <a:pt x="0" y="7679"/>
                                </a:lnTo>
                                <a:lnTo>
                                  <a:pt x="21" y="7690"/>
                                </a:lnTo>
                                <a:lnTo>
                                  <a:pt x="42" y="7700"/>
                                </a:lnTo>
                                <a:lnTo>
                                  <a:pt x="63" y="7711"/>
                                </a:lnTo>
                                <a:lnTo>
                                  <a:pt x="84" y="7720"/>
                                </a:lnTo>
                                <a:lnTo>
                                  <a:pt x="105" y="7728"/>
                                </a:lnTo>
                                <a:lnTo>
                                  <a:pt x="128" y="7735"/>
                                </a:lnTo>
                                <a:lnTo>
                                  <a:pt x="149" y="7742"/>
                                </a:lnTo>
                                <a:lnTo>
                                  <a:pt x="172" y="7749"/>
                                </a:lnTo>
                                <a:lnTo>
                                  <a:pt x="195" y="7755"/>
                                </a:lnTo>
                                <a:lnTo>
                                  <a:pt x="216" y="7759"/>
                                </a:lnTo>
                                <a:lnTo>
                                  <a:pt x="239" y="7763"/>
                                </a:lnTo>
                                <a:lnTo>
                                  <a:pt x="262" y="7766"/>
                                </a:lnTo>
                                <a:lnTo>
                                  <a:pt x="285" y="7769"/>
                                </a:lnTo>
                                <a:lnTo>
                                  <a:pt x="308" y="7771"/>
                                </a:lnTo>
                                <a:lnTo>
                                  <a:pt x="330" y="7772"/>
                                </a:lnTo>
                                <a:lnTo>
                                  <a:pt x="353" y="7773"/>
                                </a:lnTo>
                                <a:lnTo>
                                  <a:pt x="376" y="7772"/>
                                </a:lnTo>
                                <a:lnTo>
                                  <a:pt x="399" y="7771"/>
                                </a:lnTo>
                                <a:lnTo>
                                  <a:pt x="422" y="7769"/>
                                </a:lnTo>
                                <a:lnTo>
                                  <a:pt x="444" y="7767"/>
                                </a:lnTo>
                                <a:lnTo>
                                  <a:pt x="468" y="7764"/>
                                </a:lnTo>
                                <a:lnTo>
                                  <a:pt x="490" y="7759"/>
                                </a:lnTo>
                                <a:lnTo>
                                  <a:pt x="513" y="7755"/>
                                </a:lnTo>
                                <a:lnTo>
                                  <a:pt x="535" y="7749"/>
                                </a:lnTo>
                                <a:lnTo>
                                  <a:pt x="557" y="7743"/>
                                </a:lnTo>
                                <a:lnTo>
                                  <a:pt x="580" y="7737"/>
                                </a:lnTo>
                                <a:lnTo>
                                  <a:pt x="601" y="7729"/>
                                </a:lnTo>
                                <a:lnTo>
                                  <a:pt x="623" y="7720"/>
                                </a:lnTo>
                                <a:lnTo>
                                  <a:pt x="644" y="7711"/>
                                </a:lnTo>
                                <a:lnTo>
                                  <a:pt x="665" y="7701"/>
                                </a:lnTo>
                                <a:lnTo>
                                  <a:pt x="687" y="7690"/>
                                </a:lnTo>
                                <a:lnTo>
                                  <a:pt x="707" y="7679"/>
                                </a:lnTo>
                                <a:lnTo>
                                  <a:pt x="707" y="13174"/>
                                </a:lnTo>
                                <a:lnTo>
                                  <a:pt x="707" y="13177"/>
                                </a:lnTo>
                                <a:lnTo>
                                  <a:pt x="706" y="13177"/>
                                </a:lnTo>
                                <a:lnTo>
                                  <a:pt x="706" y="13252"/>
                                </a:lnTo>
                                <a:lnTo>
                                  <a:pt x="708" y="13328"/>
                                </a:lnTo>
                                <a:lnTo>
                                  <a:pt x="713" y="13403"/>
                                </a:lnTo>
                                <a:lnTo>
                                  <a:pt x="717" y="13478"/>
                                </a:lnTo>
                                <a:lnTo>
                                  <a:pt x="724" y="13551"/>
                                </a:lnTo>
                                <a:lnTo>
                                  <a:pt x="731" y="13625"/>
                                </a:lnTo>
                                <a:lnTo>
                                  <a:pt x="740" y="13697"/>
                                </a:lnTo>
                                <a:lnTo>
                                  <a:pt x="751" y="13770"/>
                                </a:lnTo>
                                <a:lnTo>
                                  <a:pt x="763" y="13841"/>
                                </a:lnTo>
                                <a:lnTo>
                                  <a:pt x="775" y="13912"/>
                                </a:lnTo>
                                <a:lnTo>
                                  <a:pt x="790" y="13982"/>
                                </a:lnTo>
                                <a:lnTo>
                                  <a:pt x="806" y="14053"/>
                                </a:lnTo>
                                <a:lnTo>
                                  <a:pt x="822" y="14121"/>
                                </a:lnTo>
                                <a:lnTo>
                                  <a:pt x="839" y="14188"/>
                                </a:lnTo>
                                <a:lnTo>
                                  <a:pt x="859" y="14256"/>
                                </a:lnTo>
                                <a:lnTo>
                                  <a:pt x="879" y="14322"/>
                                </a:lnTo>
                                <a:lnTo>
                                  <a:pt x="900" y="14388"/>
                                </a:lnTo>
                                <a:lnTo>
                                  <a:pt x="923" y="14453"/>
                                </a:lnTo>
                                <a:lnTo>
                                  <a:pt x="947" y="14517"/>
                                </a:lnTo>
                                <a:lnTo>
                                  <a:pt x="971" y="14580"/>
                                </a:lnTo>
                                <a:lnTo>
                                  <a:pt x="997" y="14641"/>
                                </a:lnTo>
                                <a:lnTo>
                                  <a:pt x="1025" y="14702"/>
                                </a:lnTo>
                                <a:lnTo>
                                  <a:pt x="1053" y="14762"/>
                                </a:lnTo>
                                <a:lnTo>
                                  <a:pt x="1082" y="14822"/>
                                </a:lnTo>
                                <a:lnTo>
                                  <a:pt x="1113" y="14880"/>
                                </a:lnTo>
                                <a:lnTo>
                                  <a:pt x="1143" y="14937"/>
                                </a:lnTo>
                                <a:lnTo>
                                  <a:pt x="1176" y="14993"/>
                                </a:lnTo>
                                <a:lnTo>
                                  <a:pt x="1209" y="15048"/>
                                </a:lnTo>
                                <a:lnTo>
                                  <a:pt x="1242" y="15102"/>
                                </a:lnTo>
                                <a:lnTo>
                                  <a:pt x="1277" y="15154"/>
                                </a:lnTo>
                                <a:lnTo>
                                  <a:pt x="1314" y="15206"/>
                                </a:lnTo>
                                <a:lnTo>
                                  <a:pt x="1351" y="15256"/>
                                </a:lnTo>
                                <a:lnTo>
                                  <a:pt x="1386" y="15302"/>
                                </a:lnTo>
                                <a:lnTo>
                                  <a:pt x="1422" y="15348"/>
                                </a:lnTo>
                                <a:lnTo>
                                  <a:pt x="1459" y="15392"/>
                                </a:lnTo>
                                <a:lnTo>
                                  <a:pt x="1498" y="15435"/>
                                </a:lnTo>
                                <a:lnTo>
                                  <a:pt x="1536" y="15477"/>
                                </a:lnTo>
                                <a:lnTo>
                                  <a:pt x="1576" y="15517"/>
                                </a:lnTo>
                                <a:lnTo>
                                  <a:pt x="1615" y="15557"/>
                                </a:lnTo>
                                <a:lnTo>
                                  <a:pt x="1656" y="15594"/>
                                </a:lnTo>
                                <a:lnTo>
                                  <a:pt x="1698" y="15632"/>
                                </a:lnTo>
                                <a:lnTo>
                                  <a:pt x="1739" y="15667"/>
                                </a:lnTo>
                                <a:lnTo>
                                  <a:pt x="1781" y="15701"/>
                                </a:lnTo>
                                <a:lnTo>
                                  <a:pt x="1825" y="15734"/>
                                </a:lnTo>
                                <a:lnTo>
                                  <a:pt x="1868" y="15765"/>
                                </a:lnTo>
                                <a:lnTo>
                                  <a:pt x="1913" y="15795"/>
                                </a:lnTo>
                                <a:lnTo>
                                  <a:pt x="1957" y="15823"/>
                                </a:lnTo>
                                <a:lnTo>
                                  <a:pt x="2002" y="15850"/>
                                </a:lnTo>
                                <a:lnTo>
                                  <a:pt x="2049" y="15876"/>
                                </a:lnTo>
                                <a:lnTo>
                                  <a:pt x="2095" y="15900"/>
                                </a:lnTo>
                                <a:lnTo>
                                  <a:pt x="2142" y="15923"/>
                                </a:lnTo>
                                <a:lnTo>
                                  <a:pt x="2190" y="15944"/>
                                </a:lnTo>
                                <a:lnTo>
                                  <a:pt x="2237" y="15963"/>
                                </a:lnTo>
                                <a:lnTo>
                                  <a:pt x="2285" y="15981"/>
                                </a:lnTo>
                                <a:lnTo>
                                  <a:pt x="2334" y="15997"/>
                                </a:lnTo>
                                <a:lnTo>
                                  <a:pt x="2383" y="16012"/>
                                </a:lnTo>
                                <a:lnTo>
                                  <a:pt x="2433" y="16026"/>
                                </a:lnTo>
                                <a:lnTo>
                                  <a:pt x="2482" y="16037"/>
                                </a:lnTo>
                                <a:lnTo>
                                  <a:pt x="2532" y="16046"/>
                                </a:lnTo>
                                <a:lnTo>
                                  <a:pt x="2583" y="16054"/>
                                </a:lnTo>
                                <a:lnTo>
                                  <a:pt x="2634" y="16061"/>
                                </a:lnTo>
                                <a:lnTo>
                                  <a:pt x="2684" y="16065"/>
                                </a:lnTo>
                                <a:lnTo>
                                  <a:pt x="2735" y="16067"/>
                                </a:lnTo>
                                <a:lnTo>
                                  <a:pt x="2787" y="16069"/>
                                </a:lnTo>
                                <a:lnTo>
                                  <a:pt x="2787" y="16067"/>
                                </a:lnTo>
                                <a:lnTo>
                                  <a:pt x="2788" y="16067"/>
                                </a:lnTo>
                                <a:lnTo>
                                  <a:pt x="11567" y="16067"/>
                                </a:lnTo>
                                <a:lnTo>
                                  <a:pt x="11568" y="16067"/>
                                </a:lnTo>
                                <a:lnTo>
                                  <a:pt x="11568" y="16069"/>
                                </a:lnTo>
                                <a:lnTo>
                                  <a:pt x="11620" y="16067"/>
                                </a:lnTo>
                                <a:lnTo>
                                  <a:pt x="11671" y="16065"/>
                                </a:lnTo>
                                <a:lnTo>
                                  <a:pt x="11722" y="16061"/>
                                </a:lnTo>
                                <a:lnTo>
                                  <a:pt x="11773" y="16054"/>
                                </a:lnTo>
                                <a:lnTo>
                                  <a:pt x="11824" y="16046"/>
                                </a:lnTo>
                                <a:lnTo>
                                  <a:pt x="11873" y="16037"/>
                                </a:lnTo>
                                <a:lnTo>
                                  <a:pt x="11923" y="16026"/>
                                </a:lnTo>
                                <a:lnTo>
                                  <a:pt x="11973" y="16012"/>
                                </a:lnTo>
                                <a:lnTo>
                                  <a:pt x="12022" y="15997"/>
                                </a:lnTo>
                                <a:lnTo>
                                  <a:pt x="12071" y="15981"/>
                                </a:lnTo>
                                <a:lnTo>
                                  <a:pt x="12118" y="15963"/>
                                </a:lnTo>
                                <a:lnTo>
                                  <a:pt x="12167" y="15944"/>
                                </a:lnTo>
                                <a:lnTo>
                                  <a:pt x="12213" y="15923"/>
                                </a:lnTo>
                                <a:lnTo>
                                  <a:pt x="12260" y="15900"/>
                                </a:lnTo>
                                <a:lnTo>
                                  <a:pt x="12307" y="15876"/>
                                </a:lnTo>
                                <a:lnTo>
                                  <a:pt x="12353" y="15850"/>
                                </a:lnTo>
                                <a:lnTo>
                                  <a:pt x="12398" y="15823"/>
                                </a:lnTo>
                                <a:lnTo>
                                  <a:pt x="12442" y="15795"/>
                                </a:lnTo>
                                <a:lnTo>
                                  <a:pt x="12487" y="15765"/>
                                </a:lnTo>
                                <a:lnTo>
                                  <a:pt x="12530" y="15734"/>
                                </a:lnTo>
                                <a:lnTo>
                                  <a:pt x="12573" y="15701"/>
                                </a:lnTo>
                                <a:lnTo>
                                  <a:pt x="12616" y="15667"/>
                                </a:lnTo>
                                <a:lnTo>
                                  <a:pt x="12658" y="15632"/>
                                </a:lnTo>
                                <a:lnTo>
                                  <a:pt x="12700" y="15594"/>
                                </a:lnTo>
                                <a:lnTo>
                                  <a:pt x="12740" y="15557"/>
                                </a:lnTo>
                                <a:lnTo>
                                  <a:pt x="12780" y="15517"/>
                                </a:lnTo>
                                <a:lnTo>
                                  <a:pt x="12819" y="15477"/>
                                </a:lnTo>
                                <a:lnTo>
                                  <a:pt x="12858" y="15435"/>
                                </a:lnTo>
                                <a:lnTo>
                                  <a:pt x="12895" y="15392"/>
                                </a:lnTo>
                                <a:lnTo>
                                  <a:pt x="12932" y="15348"/>
                                </a:lnTo>
                                <a:lnTo>
                                  <a:pt x="12968" y="15303"/>
                                </a:lnTo>
                                <a:lnTo>
                                  <a:pt x="13005" y="15256"/>
                                </a:lnTo>
                                <a:lnTo>
                                  <a:pt x="13042" y="15206"/>
                                </a:lnTo>
                                <a:lnTo>
                                  <a:pt x="13077" y="15155"/>
                                </a:lnTo>
                                <a:lnTo>
                                  <a:pt x="13112" y="15102"/>
                                </a:lnTo>
                                <a:lnTo>
                                  <a:pt x="13147" y="15048"/>
                                </a:lnTo>
                                <a:lnTo>
                                  <a:pt x="13180" y="14993"/>
                                </a:lnTo>
                                <a:lnTo>
                                  <a:pt x="13211" y="14937"/>
                                </a:lnTo>
                                <a:lnTo>
                                  <a:pt x="13243" y="14880"/>
                                </a:lnTo>
                                <a:lnTo>
                                  <a:pt x="13273" y="14822"/>
                                </a:lnTo>
                                <a:lnTo>
                                  <a:pt x="13303" y="14762"/>
                                </a:lnTo>
                                <a:lnTo>
                                  <a:pt x="13330" y="14702"/>
                                </a:lnTo>
                                <a:lnTo>
                                  <a:pt x="13357" y="14641"/>
                                </a:lnTo>
                                <a:lnTo>
                                  <a:pt x="13383" y="14580"/>
                                </a:lnTo>
                                <a:lnTo>
                                  <a:pt x="13408" y="14517"/>
                                </a:lnTo>
                                <a:lnTo>
                                  <a:pt x="13433" y="14452"/>
                                </a:lnTo>
                                <a:lnTo>
                                  <a:pt x="13455" y="14388"/>
                                </a:lnTo>
                                <a:lnTo>
                                  <a:pt x="13477" y="14322"/>
                                </a:lnTo>
                                <a:lnTo>
                                  <a:pt x="13497" y="14256"/>
                                </a:lnTo>
                                <a:lnTo>
                                  <a:pt x="13516" y="14188"/>
                                </a:lnTo>
                                <a:lnTo>
                                  <a:pt x="13533" y="14121"/>
                                </a:lnTo>
                                <a:lnTo>
                                  <a:pt x="13550" y="14051"/>
                                </a:lnTo>
                                <a:lnTo>
                                  <a:pt x="13566" y="13982"/>
                                </a:lnTo>
                                <a:lnTo>
                                  <a:pt x="13580" y="13912"/>
                                </a:lnTo>
                                <a:lnTo>
                                  <a:pt x="13593" y="13841"/>
                                </a:lnTo>
                                <a:lnTo>
                                  <a:pt x="13604" y="13770"/>
                                </a:lnTo>
                                <a:lnTo>
                                  <a:pt x="13615" y="13697"/>
                                </a:lnTo>
                                <a:lnTo>
                                  <a:pt x="13624" y="13625"/>
                                </a:lnTo>
                                <a:lnTo>
                                  <a:pt x="13631" y="13551"/>
                                </a:lnTo>
                                <a:lnTo>
                                  <a:pt x="13638" y="13476"/>
                                </a:lnTo>
                                <a:lnTo>
                                  <a:pt x="13643" y="13402"/>
                                </a:lnTo>
                                <a:lnTo>
                                  <a:pt x="13647" y="13327"/>
                                </a:lnTo>
                                <a:lnTo>
                                  <a:pt x="13648" y="13251"/>
                                </a:lnTo>
                                <a:lnTo>
                                  <a:pt x="13649" y="13175"/>
                                </a:lnTo>
                                <a:lnTo>
                                  <a:pt x="13648" y="13175"/>
                                </a:lnTo>
                                <a:lnTo>
                                  <a:pt x="13648" y="13174"/>
                                </a:lnTo>
                                <a:lnTo>
                                  <a:pt x="13648" y="5005"/>
                                </a:lnTo>
                                <a:lnTo>
                                  <a:pt x="9210" y="1003"/>
                                </a:lnTo>
                                <a:lnTo>
                                  <a:pt x="9210" y="58"/>
                                </a:lnTo>
                                <a:close/>
                                <a:moveTo>
                                  <a:pt x="0" y="6402"/>
                                </a:moveTo>
                                <a:lnTo>
                                  <a:pt x="0" y="3602"/>
                                </a:lnTo>
                                <a:lnTo>
                                  <a:pt x="0" y="3601"/>
                                </a:lnTo>
                                <a:lnTo>
                                  <a:pt x="2" y="3601"/>
                                </a:lnTo>
                                <a:lnTo>
                                  <a:pt x="3" y="3538"/>
                                </a:lnTo>
                                <a:lnTo>
                                  <a:pt x="4" y="3476"/>
                                </a:lnTo>
                                <a:lnTo>
                                  <a:pt x="5" y="3415"/>
                                </a:lnTo>
                                <a:lnTo>
                                  <a:pt x="8" y="3354"/>
                                </a:lnTo>
                                <a:lnTo>
                                  <a:pt x="12" y="3293"/>
                                </a:lnTo>
                                <a:lnTo>
                                  <a:pt x="16" y="3232"/>
                                </a:lnTo>
                                <a:lnTo>
                                  <a:pt x="22" y="3170"/>
                                </a:lnTo>
                                <a:lnTo>
                                  <a:pt x="28" y="3110"/>
                                </a:lnTo>
                                <a:lnTo>
                                  <a:pt x="34" y="3050"/>
                                </a:lnTo>
                                <a:lnTo>
                                  <a:pt x="42" y="2990"/>
                                </a:lnTo>
                                <a:lnTo>
                                  <a:pt x="50" y="2932"/>
                                </a:lnTo>
                                <a:lnTo>
                                  <a:pt x="59" y="2873"/>
                                </a:lnTo>
                                <a:lnTo>
                                  <a:pt x="69" y="2814"/>
                                </a:lnTo>
                                <a:lnTo>
                                  <a:pt x="79" y="2756"/>
                                </a:lnTo>
                                <a:lnTo>
                                  <a:pt x="91" y="2697"/>
                                </a:lnTo>
                                <a:lnTo>
                                  <a:pt x="103" y="2641"/>
                                </a:lnTo>
                                <a:lnTo>
                                  <a:pt x="114" y="2652"/>
                                </a:lnTo>
                                <a:lnTo>
                                  <a:pt x="722" y="3250"/>
                                </a:lnTo>
                                <a:lnTo>
                                  <a:pt x="719" y="3293"/>
                                </a:lnTo>
                                <a:lnTo>
                                  <a:pt x="715" y="3336"/>
                                </a:lnTo>
                                <a:lnTo>
                                  <a:pt x="712" y="3380"/>
                                </a:lnTo>
                                <a:lnTo>
                                  <a:pt x="710" y="3423"/>
                                </a:lnTo>
                                <a:lnTo>
                                  <a:pt x="708" y="3467"/>
                                </a:lnTo>
                                <a:lnTo>
                                  <a:pt x="707" y="3511"/>
                                </a:lnTo>
                                <a:lnTo>
                                  <a:pt x="706" y="3556"/>
                                </a:lnTo>
                                <a:lnTo>
                                  <a:pt x="706" y="3601"/>
                                </a:lnTo>
                                <a:lnTo>
                                  <a:pt x="707" y="3601"/>
                                </a:lnTo>
                                <a:lnTo>
                                  <a:pt x="707" y="3602"/>
                                </a:lnTo>
                                <a:lnTo>
                                  <a:pt x="707" y="5733"/>
                                </a:lnTo>
                                <a:lnTo>
                                  <a:pt x="0" y="6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58"/>
                        <wps:cNvSpPr>
                          <a:spLocks/>
                        </wps:cNvSpPr>
                        <wps:spPr bwMode="auto">
                          <a:xfrm>
                            <a:off x="0" y="940"/>
                            <a:ext cx="1596" cy="1600"/>
                          </a:xfrm>
                          <a:custGeom>
                            <a:avLst/>
                            <a:gdLst>
                              <a:gd name="T0" fmla="*/ 4787 w 4787"/>
                              <a:gd name="T1" fmla="*/ 1777 h 4798"/>
                              <a:gd name="T2" fmla="*/ 474 w 4787"/>
                              <a:gd name="T3" fmla="*/ 3582 h 4798"/>
                              <a:gd name="T4" fmla="*/ 393 w 4787"/>
                              <a:gd name="T5" fmla="*/ 3501 h 4798"/>
                              <a:gd name="T6" fmla="*/ 318 w 4787"/>
                              <a:gd name="T7" fmla="*/ 3414 h 4798"/>
                              <a:gd name="T8" fmla="*/ 250 w 4787"/>
                              <a:gd name="T9" fmla="*/ 3321 h 4798"/>
                              <a:gd name="T10" fmla="*/ 189 w 4787"/>
                              <a:gd name="T11" fmla="*/ 3225 h 4798"/>
                              <a:gd name="T12" fmla="*/ 134 w 4787"/>
                              <a:gd name="T13" fmla="*/ 3125 h 4798"/>
                              <a:gd name="T14" fmla="*/ 88 w 4787"/>
                              <a:gd name="T15" fmla="*/ 3022 h 4798"/>
                              <a:gd name="T16" fmla="*/ 52 w 4787"/>
                              <a:gd name="T17" fmla="*/ 2916 h 4798"/>
                              <a:gd name="T18" fmla="*/ 24 w 4787"/>
                              <a:gd name="T19" fmla="*/ 2807 h 4798"/>
                              <a:gd name="T20" fmla="*/ 7 w 4787"/>
                              <a:gd name="T21" fmla="*/ 2697 h 4798"/>
                              <a:gd name="T22" fmla="*/ 0 w 4787"/>
                              <a:gd name="T23" fmla="*/ 2586 h 4798"/>
                              <a:gd name="T24" fmla="*/ 5 w 4787"/>
                              <a:gd name="T25" fmla="*/ 2475 h 4798"/>
                              <a:gd name="T26" fmla="*/ 21 w 4787"/>
                              <a:gd name="T27" fmla="*/ 2363 h 4798"/>
                              <a:gd name="T28" fmla="*/ 51 w 4787"/>
                              <a:gd name="T29" fmla="*/ 2252 h 4798"/>
                              <a:gd name="T30" fmla="*/ 94 w 4787"/>
                              <a:gd name="T31" fmla="*/ 2142 h 4798"/>
                              <a:gd name="T32" fmla="*/ 150 w 4787"/>
                              <a:gd name="T33" fmla="*/ 2033 h 4798"/>
                              <a:gd name="T34" fmla="*/ 221 w 4787"/>
                              <a:gd name="T35" fmla="*/ 1926 h 4798"/>
                              <a:gd name="T36" fmla="*/ 315 w 4787"/>
                              <a:gd name="T37" fmla="*/ 1804 h 4798"/>
                              <a:gd name="T38" fmla="*/ 436 w 4787"/>
                              <a:gd name="T39" fmla="*/ 1653 h 4798"/>
                              <a:gd name="T40" fmla="*/ 583 w 4787"/>
                              <a:gd name="T41" fmla="*/ 1481 h 4798"/>
                              <a:gd name="T42" fmla="*/ 751 w 4787"/>
                              <a:gd name="T43" fmla="*/ 1295 h 4798"/>
                              <a:gd name="T44" fmla="*/ 937 w 4787"/>
                              <a:gd name="T45" fmla="*/ 1098 h 4798"/>
                              <a:gd name="T46" fmla="*/ 1140 w 4787"/>
                              <a:gd name="T47" fmla="*/ 900 h 4798"/>
                              <a:gd name="T48" fmla="*/ 1356 w 4787"/>
                              <a:gd name="T49" fmla="*/ 706 h 4798"/>
                              <a:gd name="T50" fmla="*/ 1582 w 4787"/>
                              <a:gd name="T51" fmla="*/ 523 h 4798"/>
                              <a:gd name="T52" fmla="*/ 1815 w 4787"/>
                              <a:gd name="T53" fmla="*/ 357 h 4798"/>
                              <a:gd name="T54" fmla="*/ 2050 w 4787"/>
                              <a:gd name="T55" fmla="*/ 216 h 4798"/>
                              <a:gd name="T56" fmla="*/ 2288 w 4787"/>
                              <a:gd name="T57" fmla="*/ 104 h 4798"/>
                              <a:gd name="T58" fmla="*/ 2522 w 4787"/>
                              <a:gd name="T59" fmla="*/ 30 h 4798"/>
                              <a:gd name="T60" fmla="*/ 2753 w 4787"/>
                              <a:gd name="T61" fmla="*/ 0 h 4798"/>
                              <a:gd name="T62" fmla="*/ 2974 w 4787"/>
                              <a:gd name="T63" fmla="*/ 19 h 4798"/>
                              <a:gd name="T64" fmla="*/ 3185 w 4787"/>
                              <a:gd name="T65" fmla="*/ 95 h 4798"/>
                              <a:gd name="T66" fmla="*/ 3382 w 4787"/>
                              <a:gd name="T67" fmla="*/ 234 h 4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787" h="4798">
                                <a:moveTo>
                                  <a:pt x="3382" y="234"/>
                                </a:moveTo>
                                <a:lnTo>
                                  <a:pt x="4787" y="1777"/>
                                </a:lnTo>
                                <a:lnTo>
                                  <a:pt x="1749" y="4798"/>
                                </a:lnTo>
                                <a:lnTo>
                                  <a:pt x="474" y="3582"/>
                                </a:lnTo>
                                <a:lnTo>
                                  <a:pt x="434" y="3543"/>
                                </a:lnTo>
                                <a:lnTo>
                                  <a:pt x="393" y="3501"/>
                                </a:lnTo>
                                <a:lnTo>
                                  <a:pt x="356" y="3458"/>
                                </a:lnTo>
                                <a:lnTo>
                                  <a:pt x="318" y="3414"/>
                                </a:lnTo>
                                <a:lnTo>
                                  <a:pt x="283" y="3368"/>
                                </a:lnTo>
                                <a:lnTo>
                                  <a:pt x="250" y="3321"/>
                                </a:lnTo>
                                <a:lnTo>
                                  <a:pt x="218" y="3273"/>
                                </a:lnTo>
                                <a:lnTo>
                                  <a:pt x="189" y="3225"/>
                                </a:lnTo>
                                <a:lnTo>
                                  <a:pt x="160" y="3175"/>
                                </a:lnTo>
                                <a:lnTo>
                                  <a:pt x="134" y="3125"/>
                                </a:lnTo>
                                <a:lnTo>
                                  <a:pt x="111" y="3074"/>
                                </a:lnTo>
                                <a:lnTo>
                                  <a:pt x="88" y="3022"/>
                                </a:lnTo>
                                <a:lnTo>
                                  <a:pt x="69" y="2969"/>
                                </a:lnTo>
                                <a:lnTo>
                                  <a:pt x="52" y="2916"/>
                                </a:lnTo>
                                <a:lnTo>
                                  <a:pt x="36" y="2861"/>
                                </a:lnTo>
                                <a:lnTo>
                                  <a:pt x="24" y="2807"/>
                                </a:lnTo>
                                <a:lnTo>
                                  <a:pt x="14" y="2753"/>
                                </a:lnTo>
                                <a:lnTo>
                                  <a:pt x="7" y="2697"/>
                                </a:lnTo>
                                <a:lnTo>
                                  <a:pt x="2" y="2643"/>
                                </a:lnTo>
                                <a:lnTo>
                                  <a:pt x="0" y="2586"/>
                                </a:lnTo>
                                <a:lnTo>
                                  <a:pt x="1" y="2531"/>
                                </a:lnTo>
                                <a:lnTo>
                                  <a:pt x="5" y="2475"/>
                                </a:lnTo>
                                <a:lnTo>
                                  <a:pt x="11" y="2420"/>
                                </a:lnTo>
                                <a:lnTo>
                                  <a:pt x="21" y="2363"/>
                                </a:lnTo>
                                <a:lnTo>
                                  <a:pt x="35" y="2308"/>
                                </a:lnTo>
                                <a:lnTo>
                                  <a:pt x="51" y="2252"/>
                                </a:lnTo>
                                <a:lnTo>
                                  <a:pt x="70" y="2197"/>
                                </a:lnTo>
                                <a:lnTo>
                                  <a:pt x="94" y="2142"/>
                                </a:lnTo>
                                <a:lnTo>
                                  <a:pt x="120" y="2087"/>
                                </a:lnTo>
                                <a:lnTo>
                                  <a:pt x="150" y="2033"/>
                                </a:lnTo>
                                <a:lnTo>
                                  <a:pt x="184" y="1979"/>
                                </a:lnTo>
                                <a:lnTo>
                                  <a:pt x="221" y="1926"/>
                                </a:lnTo>
                                <a:lnTo>
                                  <a:pt x="264" y="1870"/>
                                </a:lnTo>
                                <a:lnTo>
                                  <a:pt x="315" y="1804"/>
                                </a:lnTo>
                                <a:lnTo>
                                  <a:pt x="371" y="1732"/>
                                </a:lnTo>
                                <a:lnTo>
                                  <a:pt x="436" y="1653"/>
                                </a:lnTo>
                                <a:lnTo>
                                  <a:pt x="506" y="1570"/>
                                </a:lnTo>
                                <a:lnTo>
                                  <a:pt x="583" y="1481"/>
                                </a:lnTo>
                                <a:lnTo>
                                  <a:pt x="664" y="1390"/>
                                </a:lnTo>
                                <a:lnTo>
                                  <a:pt x="751" y="1295"/>
                                </a:lnTo>
                                <a:lnTo>
                                  <a:pt x="841" y="1197"/>
                                </a:lnTo>
                                <a:lnTo>
                                  <a:pt x="937" y="1098"/>
                                </a:lnTo>
                                <a:lnTo>
                                  <a:pt x="1037" y="999"/>
                                </a:lnTo>
                                <a:lnTo>
                                  <a:pt x="1140" y="900"/>
                                </a:lnTo>
                                <a:lnTo>
                                  <a:pt x="1247" y="802"/>
                                </a:lnTo>
                                <a:lnTo>
                                  <a:pt x="1356" y="706"/>
                                </a:lnTo>
                                <a:lnTo>
                                  <a:pt x="1468" y="612"/>
                                </a:lnTo>
                                <a:lnTo>
                                  <a:pt x="1582" y="523"/>
                                </a:lnTo>
                                <a:lnTo>
                                  <a:pt x="1697" y="438"/>
                                </a:lnTo>
                                <a:lnTo>
                                  <a:pt x="1815" y="357"/>
                                </a:lnTo>
                                <a:lnTo>
                                  <a:pt x="1932" y="283"/>
                                </a:lnTo>
                                <a:lnTo>
                                  <a:pt x="2050" y="216"/>
                                </a:lnTo>
                                <a:lnTo>
                                  <a:pt x="2169" y="156"/>
                                </a:lnTo>
                                <a:lnTo>
                                  <a:pt x="2288" y="104"/>
                                </a:lnTo>
                                <a:lnTo>
                                  <a:pt x="2405" y="62"/>
                                </a:lnTo>
                                <a:lnTo>
                                  <a:pt x="2522" y="30"/>
                                </a:lnTo>
                                <a:lnTo>
                                  <a:pt x="2639" y="9"/>
                                </a:lnTo>
                                <a:lnTo>
                                  <a:pt x="2753" y="0"/>
                                </a:lnTo>
                                <a:lnTo>
                                  <a:pt x="2865" y="3"/>
                                </a:lnTo>
                                <a:lnTo>
                                  <a:pt x="2974" y="19"/>
                                </a:lnTo>
                                <a:lnTo>
                                  <a:pt x="3081" y="50"/>
                                </a:lnTo>
                                <a:lnTo>
                                  <a:pt x="3185" y="95"/>
                                </a:lnTo>
                                <a:lnTo>
                                  <a:pt x="3285" y="156"/>
                                </a:lnTo>
                                <a:lnTo>
                                  <a:pt x="3382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59"/>
                        <wps:cNvSpPr>
                          <a:spLocks/>
                        </wps:cNvSpPr>
                        <wps:spPr bwMode="auto">
                          <a:xfrm>
                            <a:off x="1074" y="2178"/>
                            <a:ext cx="2485" cy="2348"/>
                          </a:xfrm>
                          <a:custGeom>
                            <a:avLst/>
                            <a:gdLst>
                              <a:gd name="T0" fmla="*/ 7455 w 7455"/>
                              <a:gd name="T1" fmla="*/ 3677 h 7042"/>
                              <a:gd name="T2" fmla="*/ 7354 w 7455"/>
                              <a:gd name="T3" fmla="*/ 3652 h 7042"/>
                              <a:gd name="T4" fmla="*/ 7239 w 7455"/>
                              <a:gd name="T5" fmla="*/ 3630 h 7042"/>
                              <a:gd name="T6" fmla="*/ 7089 w 7455"/>
                              <a:gd name="T7" fmla="*/ 3607 h 7042"/>
                              <a:gd name="T8" fmla="*/ 6913 w 7455"/>
                              <a:gd name="T9" fmla="*/ 3591 h 7042"/>
                              <a:gd name="T10" fmla="*/ 6718 w 7455"/>
                              <a:gd name="T11" fmla="*/ 3587 h 7042"/>
                              <a:gd name="T12" fmla="*/ 6509 w 7455"/>
                              <a:gd name="T13" fmla="*/ 3600 h 7042"/>
                              <a:gd name="T14" fmla="*/ 6294 w 7455"/>
                              <a:gd name="T15" fmla="*/ 3636 h 7042"/>
                              <a:gd name="T16" fmla="*/ 6082 w 7455"/>
                              <a:gd name="T17" fmla="*/ 3700 h 7042"/>
                              <a:gd name="T18" fmla="*/ 5877 w 7455"/>
                              <a:gd name="T19" fmla="*/ 3798 h 7042"/>
                              <a:gd name="T20" fmla="*/ 5690 w 7455"/>
                              <a:gd name="T21" fmla="*/ 3936 h 7042"/>
                              <a:gd name="T22" fmla="*/ 5524 w 7455"/>
                              <a:gd name="T23" fmla="*/ 4120 h 7042"/>
                              <a:gd name="T24" fmla="*/ 5389 w 7455"/>
                              <a:gd name="T25" fmla="*/ 4354 h 7042"/>
                              <a:gd name="T26" fmla="*/ 5289 w 7455"/>
                              <a:gd name="T27" fmla="*/ 4645 h 7042"/>
                              <a:gd name="T28" fmla="*/ 5235 w 7455"/>
                              <a:gd name="T29" fmla="*/ 4997 h 7042"/>
                              <a:gd name="T30" fmla="*/ 5232 w 7455"/>
                              <a:gd name="T31" fmla="*/ 5417 h 7042"/>
                              <a:gd name="T32" fmla="*/ 5013 w 7455"/>
                              <a:gd name="T33" fmla="*/ 5410 h 7042"/>
                              <a:gd name="T34" fmla="*/ 4821 w 7455"/>
                              <a:gd name="T35" fmla="*/ 5435 h 7042"/>
                              <a:gd name="T36" fmla="*/ 4654 w 7455"/>
                              <a:gd name="T37" fmla="*/ 5488 h 7042"/>
                              <a:gd name="T38" fmla="*/ 4511 w 7455"/>
                              <a:gd name="T39" fmla="*/ 5566 h 7042"/>
                              <a:gd name="T40" fmla="*/ 4390 w 7455"/>
                              <a:gd name="T41" fmla="*/ 5666 h 7042"/>
                              <a:gd name="T42" fmla="*/ 4291 w 7455"/>
                              <a:gd name="T43" fmla="*/ 5781 h 7042"/>
                              <a:gd name="T44" fmla="*/ 4211 w 7455"/>
                              <a:gd name="T45" fmla="*/ 5910 h 7042"/>
                              <a:gd name="T46" fmla="*/ 4149 w 7455"/>
                              <a:gd name="T47" fmla="*/ 6048 h 7042"/>
                              <a:gd name="T48" fmla="*/ 4103 w 7455"/>
                              <a:gd name="T49" fmla="*/ 6192 h 7042"/>
                              <a:gd name="T50" fmla="*/ 4072 w 7455"/>
                              <a:gd name="T51" fmla="*/ 6337 h 7042"/>
                              <a:gd name="T52" fmla="*/ 4055 w 7455"/>
                              <a:gd name="T53" fmla="*/ 6481 h 7042"/>
                              <a:gd name="T54" fmla="*/ 4051 w 7455"/>
                              <a:gd name="T55" fmla="*/ 6617 h 7042"/>
                              <a:gd name="T56" fmla="*/ 4055 w 7455"/>
                              <a:gd name="T57" fmla="*/ 6743 h 7042"/>
                              <a:gd name="T58" fmla="*/ 4070 w 7455"/>
                              <a:gd name="T59" fmla="*/ 6857 h 7042"/>
                              <a:gd name="T60" fmla="*/ 4092 w 7455"/>
                              <a:gd name="T61" fmla="*/ 6952 h 7042"/>
                              <a:gd name="T62" fmla="*/ 4121 w 7455"/>
                              <a:gd name="T63" fmla="*/ 7025 h 7042"/>
                              <a:gd name="T64" fmla="*/ 4100 w 7455"/>
                              <a:gd name="T65" fmla="*/ 7034 h 7042"/>
                              <a:gd name="T66" fmla="*/ 3990 w 7455"/>
                              <a:gd name="T67" fmla="*/ 6949 h 7042"/>
                              <a:gd name="T68" fmla="*/ 3801 w 7455"/>
                              <a:gd name="T69" fmla="*/ 6781 h 7042"/>
                              <a:gd name="T70" fmla="*/ 3546 w 7455"/>
                              <a:gd name="T71" fmla="*/ 6543 h 7042"/>
                              <a:gd name="T72" fmla="*/ 3236 w 7455"/>
                              <a:gd name="T73" fmla="*/ 6250 h 7042"/>
                              <a:gd name="T74" fmla="*/ 2889 w 7455"/>
                              <a:gd name="T75" fmla="*/ 5913 h 7042"/>
                              <a:gd name="T76" fmla="*/ 2121 w 7455"/>
                              <a:gd name="T77" fmla="*/ 5162 h 7042"/>
                              <a:gd name="T78" fmla="*/ 1346 w 7455"/>
                              <a:gd name="T79" fmla="*/ 4397 h 7042"/>
                              <a:gd name="T80" fmla="*/ 667 w 7455"/>
                              <a:gd name="T81" fmla="*/ 3720 h 7042"/>
                              <a:gd name="T82" fmla="*/ 183 w 7455"/>
                              <a:gd name="T83" fmla="*/ 3237 h 7042"/>
                              <a:gd name="T84" fmla="*/ 0 w 7455"/>
                              <a:gd name="T85" fmla="*/ 3053 h 7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455" h="7042">
                                <a:moveTo>
                                  <a:pt x="3433" y="0"/>
                                </a:moveTo>
                                <a:lnTo>
                                  <a:pt x="7455" y="3677"/>
                                </a:lnTo>
                                <a:lnTo>
                                  <a:pt x="7429" y="3670"/>
                                </a:lnTo>
                                <a:lnTo>
                                  <a:pt x="7354" y="3652"/>
                                </a:lnTo>
                                <a:lnTo>
                                  <a:pt x="7301" y="3641"/>
                                </a:lnTo>
                                <a:lnTo>
                                  <a:pt x="7239" y="3630"/>
                                </a:lnTo>
                                <a:lnTo>
                                  <a:pt x="7168" y="3618"/>
                                </a:lnTo>
                                <a:lnTo>
                                  <a:pt x="7089" y="3607"/>
                                </a:lnTo>
                                <a:lnTo>
                                  <a:pt x="7004" y="3598"/>
                                </a:lnTo>
                                <a:lnTo>
                                  <a:pt x="6913" y="3591"/>
                                </a:lnTo>
                                <a:lnTo>
                                  <a:pt x="6817" y="3588"/>
                                </a:lnTo>
                                <a:lnTo>
                                  <a:pt x="6718" y="3587"/>
                                </a:lnTo>
                                <a:lnTo>
                                  <a:pt x="6614" y="3591"/>
                                </a:lnTo>
                                <a:lnTo>
                                  <a:pt x="6509" y="3600"/>
                                </a:lnTo>
                                <a:lnTo>
                                  <a:pt x="6401" y="3615"/>
                                </a:lnTo>
                                <a:lnTo>
                                  <a:pt x="6294" y="3636"/>
                                </a:lnTo>
                                <a:lnTo>
                                  <a:pt x="6188" y="3665"/>
                                </a:lnTo>
                                <a:lnTo>
                                  <a:pt x="6082" y="3700"/>
                                </a:lnTo>
                                <a:lnTo>
                                  <a:pt x="5978" y="3745"/>
                                </a:lnTo>
                                <a:lnTo>
                                  <a:pt x="5877" y="3798"/>
                                </a:lnTo>
                                <a:lnTo>
                                  <a:pt x="5782" y="3863"/>
                                </a:lnTo>
                                <a:lnTo>
                                  <a:pt x="5690" y="3936"/>
                                </a:lnTo>
                                <a:lnTo>
                                  <a:pt x="5603" y="4022"/>
                                </a:lnTo>
                                <a:lnTo>
                                  <a:pt x="5524" y="4120"/>
                                </a:lnTo>
                                <a:lnTo>
                                  <a:pt x="5452" y="4231"/>
                                </a:lnTo>
                                <a:lnTo>
                                  <a:pt x="5389" y="4354"/>
                                </a:lnTo>
                                <a:lnTo>
                                  <a:pt x="5334" y="4492"/>
                                </a:lnTo>
                                <a:lnTo>
                                  <a:pt x="5289" y="4645"/>
                                </a:lnTo>
                                <a:lnTo>
                                  <a:pt x="5256" y="4812"/>
                                </a:lnTo>
                                <a:lnTo>
                                  <a:pt x="5235" y="4997"/>
                                </a:lnTo>
                                <a:lnTo>
                                  <a:pt x="5227" y="5198"/>
                                </a:lnTo>
                                <a:lnTo>
                                  <a:pt x="5232" y="5417"/>
                                </a:lnTo>
                                <a:lnTo>
                                  <a:pt x="5119" y="5409"/>
                                </a:lnTo>
                                <a:lnTo>
                                  <a:pt x="5013" y="5410"/>
                                </a:lnTo>
                                <a:lnTo>
                                  <a:pt x="4913" y="5418"/>
                                </a:lnTo>
                                <a:lnTo>
                                  <a:pt x="4821" y="5435"/>
                                </a:lnTo>
                                <a:lnTo>
                                  <a:pt x="4734" y="5459"/>
                                </a:lnTo>
                                <a:lnTo>
                                  <a:pt x="4654" y="5488"/>
                                </a:lnTo>
                                <a:lnTo>
                                  <a:pt x="4579" y="5524"/>
                                </a:lnTo>
                                <a:lnTo>
                                  <a:pt x="4511" y="5566"/>
                                </a:lnTo>
                                <a:lnTo>
                                  <a:pt x="4448" y="5614"/>
                                </a:lnTo>
                                <a:lnTo>
                                  <a:pt x="4390" y="5666"/>
                                </a:lnTo>
                                <a:lnTo>
                                  <a:pt x="4338" y="5721"/>
                                </a:lnTo>
                                <a:lnTo>
                                  <a:pt x="4291" y="5781"/>
                                </a:lnTo>
                                <a:lnTo>
                                  <a:pt x="4248" y="5845"/>
                                </a:lnTo>
                                <a:lnTo>
                                  <a:pt x="4211" y="5910"/>
                                </a:lnTo>
                                <a:lnTo>
                                  <a:pt x="4178" y="5978"/>
                                </a:lnTo>
                                <a:lnTo>
                                  <a:pt x="4149" y="6048"/>
                                </a:lnTo>
                                <a:lnTo>
                                  <a:pt x="4124" y="6120"/>
                                </a:lnTo>
                                <a:lnTo>
                                  <a:pt x="4103" y="6192"/>
                                </a:lnTo>
                                <a:lnTo>
                                  <a:pt x="4086" y="6265"/>
                                </a:lnTo>
                                <a:lnTo>
                                  <a:pt x="4072" y="6337"/>
                                </a:lnTo>
                                <a:lnTo>
                                  <a:pt x="4062" y="6409"/>
                                </a:lnTo>
                                <a:lnTo>
                                  <a:pt x="4055" y="6481"/>
                                </a:lnTo>
                                <a:lnTo>
                                  <a:pt x="4052" y="6550"/>
                                </a:lnTo>
                                <a:lnTo>
                                  <a:pt x="4051" y="6617"/>
                                </a:lnTo>
                                <a:lnTo>
                                  <a:pt x="4052" y="6682"/>
                                </a:lnTo>
                                <a:lnTo>
                                  <a:pt x="4055" y="6743"/>
                                </a:lnTo>
                                <a:lnTo>
                                  <a:pt x="4062" y="6802"/>
                                </a:lnTo>
                                <a:lnTo>
                                  <a:pt x="4070" y="6857"/>
                                </a:lnTo>
                                <a:lnTo>
                                  <a:pt x="4080" y="6906"/>
                                </a:lnTo>
                                <a:lnTo>
                                  <a:pt x="4092" y="6952"/>
                                </a:lnTo>
                                <a:lnTo>
                                  <a:pt x="4106" y="6991"/>
                                </a:lnTo>
                                <a:lnTo>
                                  <a:pt x="4121" y="7025"/>
                                </a:lnTo>
                                <a:lnTo>
                                  <a:pt x="4123" y="7042"/>
                                </a:lnTo>
                                <a:lnTo>
                                  <a:pt x="4100" y="7034"/>
                                </a:lnTo>
                                <a:lnTo>
                                  <a:pt x="4056" y="7003"/>
                                </a:lnTo>
                                <a:lnTo>
                                  <a:pt x="3990" y="6949"/>
                                </a:lnTo>
                                <a:lnTo>
                                  <a:pt x="3904" y="6875"/>
                                </a:lnTo>
                                <a:lnTo>
                                  <a:pt x="3801" y="6781"/>
                                </a:lnTo>
                                <a:lnTo>
                                  <a:pt x="3680" y="6670"/>
                                </a:lnTo>
                                <a:lnTo>
                                  <a:pt x="3546" y="6543"/>
                                </a:lnTo>
                                <a:lnTo>
                                  <a:pt x="3397" y="6403"/>
                                </a:lnTo>
                                <a:lnTo>
                                  <a:pt x="3236" y="6250"/>
                                </a:lnTo>
                                <a:lnTo>
                                  <a:pt x="3067" y="6086"/>
                                </a:lnTo>
                                <a:lnTo>
                                  <a:pt x="2889" y="5913"/>
                                </a:lnTo>
                                <a:lnTo>
                                  <a:pt x="2513" y="5546"/>
                                </a:lnTo>
                                <a:lnTo>
                                  <a:pt x="2121" y="5162"/>
                                </a:lnTo>
                                <a:lnTo>
                                  <a:pt x="1729" y="4775"/>
                                </a:lnTo>
                                <a:lnTo>
                                  <a:pt x="1346" y="4397"/>
                                </a:lnTo>
                                <a:lnTo>
                                  <a:pt x="988" y="4040"/>
                                </a:lnTo>
                                <a:lnTo>
                                  <a:pt x="667" y="3720"/>
                                </a:lnTo>
                                <a:lnTo>
                                  <a:pt x="394" y="3447"/>
                                </a:lnTo>
                                <a:lnTo>
                                  <a:pt x="183" y="3237"/>
                                </a:lnTo>
                                <a:lnTo>
                                  <a:pt x="48" y="3101"/>
                                </a:lnTo>
                                <a:lnTo>
                                  <a:pt x="0" y="3053"/>
                                </a:lnTo>
                                <a:lnTo>
                                  <a:pt x="3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60"/>
                        <wps:cNvSpPr>
                          <a:spLocks/>
                        </wps:cNvSpPr>
                        <wps:spPr bwMode="auto">
                          <a:xfrm>
                            <a:off x="3299" y="3871"/>
                            <a:ext cx="324" cy="326"/>
                          </a:xfrm>
                          <a:custGeom>
                            <a:avLst/>
                            <a:gdLst>
                              <a:gd name="T0" fmla="*/ 972 w 972"/>
                              <a:gd name="T1" fmla="*/ 0 h 977"/>
                              <a:gd name="T2" fmla="*/ 972 w 972"/>
                              <a:gd name="T3" fmla="*/ 977 h 977"/>
                              <a:gd name="T4" fmla="*/ 0 w 972"/>
                              <a:gd name="T5" fmla="*/ 977 h 977"/>
                              <a:gd name="T6" fmla="*/ 1 w 972"/>
                              <a:gd name="T7" fmla="*/ 966 h 977"/>
                              <a:gd name="T8" fmla="*/ 5 w 972"/>
                              <a:gd name="T9" fmla="*/ 934 h 977"/>
                              <a:gd name="T10" fmla="*/ 10 w 972"/>
                              <a:gd name="T11" fmla="*/ 912 h 977"/>
                              <a:gd name="T12" fmla="*/ 14 w 972"/>
                              <a:gd name="T13" fmla="*/ 884 h 977"/>
                              <a:gd name="T14" fmla="*/ 21 w 972"/>
                              <a:gd name="T15" fmla="*/ 855 h 977"/>
                              <a:gd name="T16" fmla="*/ 29 w 972"/>
                              <a:gd name="T17" fmla="*/ 821 h 977"/>
                              <a:gd name="T18" fmla="*/ 38 w 972"/>
                              <a:gd name="T19" fmla="*/ 785 h 977"/>
                              <a:gd name="T20" fmla="*/ 49 w 972"/>
                              <a:gd name="T21" fmla="*/ 745 h 977"/>
                              <a:gd name="T22" fmla="*/ 63 w 972"/>
                              <a:gd name="T23" fmla="*/ 704 h 977"/>
                              <a:gd name="T24" fmla="*/ 78 w 972"/>
                              <a:gd name="T25" fmla="*/ 661 h 977"/>
                              <a:gd name="T26" fmla="*/ 95 w 972"/>
                              <a:gd name="T27" fmla="*/ 617 h 977"/>
                              <a:gd name="T28" fmla="*/ 114 w 972"/>
                              <a:gd name="T29" fmla="*/ 572 h 977"/>
                              <a:gd name="T30" fmla="*/ 135 w 972"/>
                              <a:gd name="T31" fmla="*/ 526 h 977"/>
                              <a:gd name="T32" fmla="*/ 159 w 972"/>
                              <a:gd name="T33" fmla="*/ 479 h 977"/>
                              <a:gd name="T34" fmla="*/ 185 w 972"/>
                              <a:gd name="T35" fmla="*/ 433 h 977"/>
                              <a:gd name="T36" fmla="*/ 214 w 972"/>
                              <a:gd name="T37" fmla="*/ 387 h 977"/>
                              <a:gd name="T38" fmla="*/ 246 w 972"/>
                              <a:gd name="T39" fmla="*/ 342 h 977"/>
                              <a:gd name="T40" fmla="*/ 281 w 972"/>
                              <a:gd name="T41" fmla="*/ 299 h 977"/>
                              <a:gd name="T42" fmla="*/ 319 w 972"/>
                              <a:gd name="T43" fmla="*/ 256 h 977"/>
                              <a:gd name="T44" fmla="*/ 360 w 972"/>
                              <a:gd name="T45" fmla="*/ 217 h 977"/>
                              <a:gd name="T46" fmla="*/ 404 w 972"/>
                              <a:gd name="T47" fmla="*/ 178 h 977"/>
                              <a:gd name="T48" fmla="*/ 453 w 972"/>
                              <a:gd name="T49" fmla="*/ 143 h 977"/>
                              <a:gd name="T50" fmla="*/ 503 w 972"/>
                              <a:gd name="T51" fmla="*/ 110 h 977"/>
                              <a:gd name="T52" fmla="*/ 559 w 972"/>
                              <a:gd name="T53" fmla="*/ 82 h 977"/>
                              <a:gd name="T54" fmla="*/ 617 w 972"/>
                              <a:gd name="T55" fmla="*/ 57 h 977"/>
                              <a:gd name="T56" fmla="*/ 680 w 972"/>
                              <a:gd name="T57" fmla="*/ 35 h 977"/>
                              <a:gd name="T58" fmla="*/ 746 w 972"/>
                              <a:gd name="T59" fmla="*/ 20 h 977"/>
                              <a:gd name="T60" fmla="*/ 817 w 972"/>
                              <a:gd name="T61" fmla="*/ 7 h 977"/>
                              <a:gd name="T62" fmla="*/ 893 w 972"/>
                              <a:gd name="T63" fmla="*/ 2 h 977"/>
                              <a:gd name="T64" fmla="*/ 972 w 972"/>
                              <a:gd name="T65" fmla="*/ 0 h 9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972" h="977">
                                <a:moveTo>
                                  <a:pt x="972" y="0"/>
                                </a:moveTo>
                                <a:lnTo>
                                  <a:pt x="972" y="977"/>
                                </a:lnTo>
                                <a:lnTo>
                                  <a:pt x="0" y="977"/>
                                </a:lnTo>
                                <a:lnTo>
                                  <a:pt x="1" y="966"/>
                                </a:lnTo>
                                <a:lnTo>
                                  <a:pt x="5" y="934"/>
                                </a:lnTo>
                                <a:lnTo>
                                  <a:pt x="10" y="912"/>
                                </a:lnTo>
                                <a:lnTo>
                                  <a:pt x="14" y="884"/>
                                </a:lnTo>
                                <a:lnTo>
                                  <a:pt x="21" y="855"/>
                                </a:lnTo>
                                <a:lnTo>
                                  <a:pt x="29" y="821"/>
                                </a:lnTo>
                                <a:lnTo>
                                  <a:pt x="38" y="785"/>
                                </a:lnTo>
                                <a:lnTo>
                                  <a:pt x="49" y="745"/>
                                </a:lnTo>
                                <a:lnTo>
                                  <a:pt x="63" y="704"/>
                                </a:lnTo>
                                <a:lnTo>
                                  <a:pt x="78" y="661"/>
                                </a:lnTo>
                                <a:lnTo>
                                  <a:pt x="95" y="617"/>
                                </a:lnTo>
                                <a:lnTo>
                                  <a:pt x="114" y="572"/>
                                </a:lnTo>
                                <a:lnTo>
                                  <a:pt x="135" y="526"/>
                                </a:lnTo>
                                <a:lnTo>
                                  <a:pt x="159" y="479"/>
                                </a:lnTo>
                                <a:lnTo>
                                  <a:pt x="185" y="433"/>
                                </a:lnTo>
                                <a:lnTo>
                                  <a:pt x="214" y="387"/>
                                </a:lnTo>
                                <a:lnTo>
                                  <a:pt x="246" y="342"/>
                                </a:lnTo>
                                <a:lnTo>
                                  <a:pt x="281" y="299"/>
                                </a:lnTo>
                                <a:lnTo>
                                  <a:pt x="319" y="256"/>
                                </a:lnTo>
                                <a:lnTo>
                                  <a:pt x="360" y="217"/>
                                </a:lnTo>
                                <a:lnTo>
                                  <a:pt x="404" y="178"/>
                                </a:lnTo>
                                <a:lnTo>
                                  <a:pt x="453" y="143"/>
                                </a:lnTo>
                                <a:lnTo>
                                  <a:pt x="503" y="110"/>
                                </a:lnTo>
                                <a:lnTo>
                                  <a:pt x="559" y="82"/>
                                </a:lnTo>
                                <a:lnTo>
                                  <a:pt x="617" y="57"/>
                                </a:lnTo>
                                <a:lnTo>
                                  <a:pt x="680" y="35"/>
                                </a:lnTo>
                                <a:lnTo>
                                  <a:pt x="746" y="20"/>
                                </a:lnTo>
                                <a:lnTo>
                                  <a:pt x="817" y="7"/>
                                </a:lnTo>
                                <a:lnTo>
                                  <a:pt x="893" y="2"/>
                                </a:lnTo>
                                <a:lnTo>
                                  <a:pt x="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61"/>
                        <wps:cNvSpPr>
                          <a:spLocks noEditPoints="1"/>
                        </wps:cNvSpPr>
                        <wps:spPr bwMode="auto">
                          <a:xfrm>
                            <a:off x="1472" y="236"/>
                            <a:ext cx="4315" cy="5120"/>
                          </a:xfrm>
                          <a:custGeom>
                            <a:avLst/>
                            <a:gdLst>
                              <a:gd name="T0" fmla="*/ 1978 w 12943"/>
                              <a:gd name="T1" fmla="*/ 4 h 15362"/>
                              <a:gd name="T2" fmla="*/ 1579 w 12943"/>
                              <a:gd name="T3" fmla="*/ 88 h 15362"/>
                              <a:gd name="T4" fmla="*/ 1207 w 12943"/>
                              <a:gd name="T5" fmla="*/ 274 h 15362"/>
                              <a:gd name="T6" fmla="*/ 870 w 12943"/>
                              <a:gd name="T7" fmla="*/ 552 h 15362"/>
                              <a:gd name="T8" fmla="*/ 609 w 12943"/>
                              <a:gd name="T9" fmla="*/ 862 h 15362"/>
                              <a:gd name="T10" fmla="*/ 2843 w 12943"/>
                              <a:gd name="T11" fmla="*/ 3311 h 15362"/>
                              <a:gd name="T12" fmla="*/ 8193 w 12943"/>
                              <a:gd name="T13" fmla="*/ 8634 h 15362"/>
                              <a:gd name="T14" fmla="*/ 8260 w 12943"/>
                              <a:gd name="T15" fmla="*/ 8904 h 15362"/>
                              <a:gd name="T16" fmla="*/ 8240 w 12943"/>
                              <a:gd name="T17" fmla="*/ 13060 h 15362"/>
                              <a:gd name="T18" fmla="*/ 8121 w 12943"/>
                              <a:gd name="T19" fmla="*/ 13311 h 15362"/>
                              <a:gd name="T20" fmla="*/ 7918 w 12943"/>
                              <a:gd name="T21" fmla="*/ 13496 h 15362"/>
                              <a:gd name="T22" fmla="*/ 7654 w 12943"/>
                              <a:gd name="T23" fmla="*/ 13591 h 15362"/>
                              <a:gd name="T24" fmla="*/ 4333 w 12943"/>
                              <a:gd name="T25" fmla="*/ 13591 h 15362"/>
                              <a:gd name="T26" fmla="*/ 4070 w 12943"/>
                              <a:gd name="T27" fmla="*/ 13496 h 15362"/>
                              <a:gd name="T28" fmla="*/ 3866 w 12943"/>
                              <a:gd name="T29" fmla="*/ 13311 h 15362"/>
                              <a:gd name="T30" fmla="*/ 3747 w 12943"/>
                              <a:gd name="T31" fmla="*/ 13060 h 15362"/>
                              <a:gd name="T32" fmla="*/ 3732 w 12943"/>
                              <a:gd name="T33" fmla="*/ 12771 h 15362"/>
                              <a:gd name="T34" fmla="*/ 3828 w 12943"/>
                              <a:gd name="T35" fmla="*/ 12507 h 15362"/>
                              <a:gd name="T36" fmla="*/ 4012 w 12943"/>
                              <a:gd name="T37" fmla="*/ 12303 h 15362"/>
                              <a:gd name="T38" fmla="*/ 4263 w 12943"/>
                              <a:gd name="T39" fmla="*/ 12183 h 15362"/>
                              <a:gd name="T40" fmla="*/ 2320 w 12943"/>
                              <a:gd name="T41" fmla="*/ 4808 h 15362"/>
                              <a:gd name="T42" fmla="*/ 19 w 12943"/>
                              <a:gd name="T43" fmla="*/ 6962 h 15362"/>
                              <a:gd name="T44" fmla="*/ 6043 w 12943"/>
                              <a:gd name="T45" fmla="*/ 9458 h 15362"/>
                              <a:gd name="T46" fmla="*/ 5313 w 12943"/>
                              <a:gd name="T47" fmla="*/ 9428 h 15362"/>
                              <a:gd name="T48" fmla="*/ 4494 w 12943"/>
                              <a:gd name="T49" fmla="*/ 9764 h 15362"/>
                              <a:gd name="T50" fmla="*/ 4039 w 12943"/>
                              <a:gd name="T51" fmla="*/ 10825 h 15362"/>
                              <a:gd name="T52" fmla="*/ 3458 w 12943"/>
                              <a:gd name="T53" fmla="*/ 11316 h 15362"/>
                              <a:gd name="T54" fmla="*/ 3015 w 12943"/>
                              <a:gd name="T55" fmla="*/ 11738 h 15362"/>
                              <a:gd name="T56" fmla="*/ 2859 w 12943"/>
                              <a:gd name="T57" fmla="*/ 12309 h 15362"/>
                              <a:gd name="T58" fmla="*/ 2896 w 12943"/>
                              <a:gd name="T59" fmla="*/ 12780 h 15362"/>
                              <a:gd name="T60" fmla="*/ 2801 w 12943"/>
                              <a:gd name="T61" fmla="*/ 12783 h 15362"/>
                              <a:gd name="T62" fmla="*/ 1973 w 12943"/>
                              <a:gd name="T63" fmla="*/ 12012 h 15362"/>
                              <a:gd name="T64" fmla="*/ 1 w 12943"/>
                              <a:gd name="T65" fmla="*/ 10076 h 15362"/>
                              <a:gd name="T66" fmla="*/ 18 w 12943"/>
                              <a:gd name="T67" fmla="*/ 12844 h 15362"/>
                              <a:gd name="T68" fmla="*/ 116 w 12943"/>
                              <a:gd name="T69" fmla="*/ 13414 h 15362"/>
                              <a:gd name="T70" fmla="*/ 291 w 12943"/>
                              <a:gd name="T71" fmla="*/ 13934 h 15362"/>
                              <a:gd name="T72" fmla="*/ 536 w 12943"/>
                              <a:gd name="T73" fmla="*/ 14395 h 15362"/>
                              <a:gd name="T74" fmla="*/ 830 w 12943"/>
                              <a:gd name="T75" fmla="*/ 14770 h 15362"/>
                              <a:gd name="T76" fmla="*/ 1162 w 12943"/>
                              <a:gd name="T77" fmla="*/ 15058 h 15362"/>
                              <a:gd name="T78" fmla="*/ 1531 w 12943"/>
                              <a:gd name="T79" fmla="*/ 15256 h 15362"/>
                              <a:gd name="T80" fmla="*/ 1928 w 12943"/>
                              <a:gd name="T81" fmla="*/ 15354 h 15362"/>
                              <a:gd name="T82" fmla="*/ 10914 w 12943"/>
                              <a:gd name="T83" fmla="*/ 15360 h 15362"/>
                              <a:gd name="T84" fmla="*/ 11316 w 12943"/>
                              <a:gd name="T85" fmla="*/ 15290 h 15362"/>
                              <a:gd name="T86" fmla="*/ 11692 w 12943"/>
                              <a:gd name="T87" fmla="*/ 15116 h 15362"/>
                              <a:gd name="T88" fmla="*/ 12034 w 12943"/>
                              <a:gd name="T89" fmla="*/ 14850 h 15362"/>
                              <a:gd name="T90" fmla="*/ 12336 w 12943"/>
                              <a:gd name="T91" fmla="*/ 14499 h 15362"/>
                              <a:gd name="T92" fmla="*/ 12597 w 12943"/>
                              <a:gd name="T93" fmla="*/ 14055 h 15362"/>
                              <a:gd name="T94" fmla="*/ 12791 w 12943"/>
                              <a:gd name="T95" fmla="*/ 13549 h 15362"/>
                              <a:gd name="T96" fmla="*/ 12909 w 12943"/>
                              <a:gd name="T97" fmla="*/ 12990 h 15362"/>
                              <a:gd name="T98" fmla="*/ 12942 w 12943"/>
                              <a:gd name="T99" fmla="*/ 12467 h 15362"/>
                              <a:gd name="T100" fmla="*/ 12003 w 12943"/>
                              <a:gd name="T101" fmla="*/ 4098 h 15362"/>
                              <a:gd name="T102" fmla="*/ 12355 w 12943"/>
                              <a:gd name="T103" fmla="*/ 4585 h 15362"/>
                              <a:gd name="T104" fmla="*/ 12355 w 12943"/>
                              <a:gd name="T105" fmla="*/ 5239 h 15362"/>
                              <a:gd name="T106" fmla="*/ 12003 w 12943"/>
                              <a:gd name="T107" fmla="*/ 5727 h 15362"/>
                              <a:gd name="T108" fmla="*/ 7722 w 12943"/>
                              <a:gd name="T109" fmla="*/ 5786 h 15362"/>
                              <a:gd name="T110" fmla="*/ 7418 w 12943"/>
                              <a:gd name="T111" fmla="*/ 5649 h 15362"/>
                              <a:gd name="T112" fmla="*/ 7208 w 12943"/>
                              <a:gd name="T113" fmla="*/ 5411 h 15362"/>
                              <a:gd name="T114" fmla="*/ 7096 w 12943"/>
                              <a:gd name="T115" fmla="*/ 5112 h 15362"/>
                              <a:gd name="T116" fmla="*/ 5485 w 12943"/>
                              <a:gd name="T117" fmla="*/ 11840 h 15362"/>
                              <a:gd name="T118" fmla="*/ 5558 w 12943"/>
                              <a:gd name="T119" fmla="*/ 11567 h 15362"/>
                              <a:gd name="T120" fmla="*/ 5761 w 12943"/>
                              <a:gd name="T121" fmla="*/ 11205 h 15362"/>
                              <a:gd name="T122" fmla="*/ 6160 w 12943"/>
                              <a:gd name="T123" fmla="*/ 10941 h 15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2943" h="15362">
                                <a:moveTo>
                                  <a:pt x="7075" y="4912"/>
                                </a:moveTo>
                                <a:lnTo>
                                  <a:pt x="7075" y="0"/>
                                </a:lnTo>
                                <a:lnTo>
                                  <a:pt x="2082" y="0"/>
                                </a:lnTo>
                                <a:lnTo>
                                  <a:pt x="2082" y="2"/>
                                </a:lnTo>
                                <a:lnTo>
                                  <a:pt x="2081" y="2"/>
                                </a:lnTo>
                                <a:lnTo>
                                  <a:pt x="2081" y="0"/>
                                </a:lnTo>
                                <a:lnTo>
                                  <a:pt x="2029" y="2"/>
                                </a:lnTo>
                                <a:lnTo>
                                  <a:pt x="1978" y="4"/>
                                </a:lnTo>
                                <a:lnTo>
                                  <a:pt x="1926" y="8"/>
                                </a:lnTo>
                                <a:lnTo>
                                  <a:pt x="1876" y="15"/>
                                </a:lnTo>
                                <a:lnTo>
                                  <a:pt x="1826" y="23"/>
                                </a:lnTo>
                                <a:lnTo>
                                  <a:pt x="1775" y="32"/>
                                </a:lnTo>
                                <a:lnTo>
                                  <a:pt x="1725" y="43"/>
                                </a:lnTo>
                                <a:lnTo>
                                  <a:pt x="1677" y="57"/>
                                </a:lnTo>
                                <a:lnTo>
                                  <a:pt x="1627" y="72"/>
                                </a:lnTo>
                                <a:lnTo>
                                  <a:pt x="1579" y="88"/>
                                </a:lnTo>
                                <a:lnTo>
                                  <a:pt x="1531" y="106"/>
                                </a:lnTo>
                                <a:lnTo>
                                  <a:pt x="1483" y="125"/>
                                </a:lnTo>
                                <a:lnTo>
                                  <a:pt x="1436" y="146"/>
                                </a:lnTo>
                                <a:lnTo>
                                  <a:pt x="1389" y="169"/>
                                </a:lnTo>
                                <a:lnTo>
                                  <a:pt x="1343" y="193"/>
                                </a:lnTo>
                                <a:lnTo>
                                  <a:pt x="1296" y="219"/>
                                </a:lnTo>
                                <a:lnTo>
                                  <a:pt x="1251" y="246"/>
                                </a:lnTo>
                                <a:lnTo>
                                  <a:pt x="1207" y="274"/>
                                </a:lnTo>
                                <a:lnTo>
                                  <a:pt x="1162" y="304"/>
                                </a:lnTo>
                                <a:lnTo>
                                  <a:pt x="1119" y="335"/>
                                </a:lnTo>
                                <a:lnTo>
                                  <a:pt x="1076" y="368"/>
                                </a:lnTo>
                                <a:lnTo>
                                  <a:pt x="1033" y="402"/>
                                </a:lnTo>
                                <a:lnTo>
                                  <a:pt x="992" y="437"/>
                                </a:lnTo>
                                <a:lnTo>
                                  <a:pt x="950" y="475"/>
                                </a:lnTo>
                                <a:lnTo>
                                  <a:pt x="909" y="512"/>
                                </a:lnTo>
                                <a:lnTo>
                                  <a:pt x="870" y="552"/>
                                </a:lnTo>
                                <a:lnTo>
                                  <a:pt x="830" y="592"/>
                                </a:lnTo>
                                <a:lnTo>
                                  <a:pt x="792" y="634"/>
                                </a:lnTo>
                                <a:lnTo>
                                  <a:pt x="754" y="677"/>
                                </a:lnTo>
                                <a:lnTo>
                                  <a:pt x="717" y="721"/>
                                </a:lnTo>
                                <a:lnTo>
                                  <a:pt x="680" y="767"/>
                                </a:lnTo>
                                <a:lnTo>
                                  <a:pt x="645" y="813"/>
                                </a:lnTo>
                                <a:lnTo>
                                  <a:pt x="627" y="837"/>
                                </a:lnTo>
                                <a:lnTo>
                                  <a:pt x="609" y="862"/>
                                </a:lnTo>
                                <a:lnTo>
                                  <a:pt x="592" y="887"/>
                                </a:lnTo>
                                <a:lnTo>
                                  <a:pt x="574" y="912"/>
                                </a:lnTo>
                                <a:lnTo>
                                  <a:pt x="557" y="937"/>
                                </a:lnTo>
                                <a:lnTo>
                                  <a:pt x="540" y="963"/>
                                </a:lnTo>
                                <a:lnTo>
                                  <a:pt x="523" y="989"/>
                                </a:lnTo>
                                <a:lnTo>
                                  <a:pt x="507" y="1015"/>
                                </a:lnTo>
                                <a:lnTo>
                                  <a:pt x="2818" y="3286"/>
                                </a:lnTo>
                                <a:lnTo>
                                  <a:pt x="2843" y="3311"/>
                                </a:lnTo>
                                <a:lnTo>
                                  <a:pt x="8047" y="8427"/>
                                </a:lnTo>
                                <a:lnTo>
                                  <a:pt x="8072" y="8454"/>
                                </a:lnTo>
                                <a:lnTo>
                                  <a:pt x="8097" y="8482"/>
                                </a:lnTo>
                                <a:lnTo>
                                  <a:pt x="8120" y="8510"/>
                                </a:lnTo>
                                <a:lnTo>
                                  <a:pt x="8140" y="8540"/>
                                </a:lnTo>
                                <a:lnTo>
                                  <a:pt x="8159" y="8570"/>
                                </a:lnTo>
                                <a:lnTo>
                                  <a:pt x="8177" y="8602"/>
                                </a:lnTo>
                                <a:lnTo>
                                  <a:pt x="8193" y="8634"/>
                                </a:lnTo>
                                <a:lnTo>
                                  <a:pt x="8208" y="8666"/>
                                </a:lnTo>
                                <a:lnTo>
                                  <a:pt x="8220" y="8699"/>
                                </a:lnTo>
                                <a:lnTo>
                                  <a:pt x="8230" y="8732"/>
                                </a:lnTo>
                                <a:lnTo>
                                  <a:pt x="8239" y="8766"/>
                                </a:lnTo>
                                <a:lnTo>
                                  <a:pt x="8247" y="8800"/>
                                </a:lnTo>
                                <a:lnTo>
                                  <a:pt x="8253" y="8835"/>
                                </a:lnTo>
                                <a:lnTo>
                                  <a:pt x="8257" y="8869"/>
                                </a:lnTo>
                                <a:lnTo>
                                  <a:pt x="8260" y="8904"/>
                                </a:lnTo>
                                <a:lnTo>
                                  <a:pt x="8261" y="8939"/>
                                </a:lnTo>
                                <a:lnTo>
                                  <a:pt x="8263" y="8939"/>
                                </a:lnTo>
                                <a:lnTo>
                                  <a:pt x="8263" y="12880"/>
                                </a:lnTo>
                                <a:lnTo>
                                  <a:pt x="8262" y="12918"/>
                                </a:lnTo>
                                <a:lnTo>
                                  <a:pt x="8260" y="12954"/>
                                </a:lnTo>
                                <a:lnTo>
                                  <a:pt x="8255" y="12990"/>
                                </a:lnTo>
                                <a:lnTo>
                                  <a:pt x="8248" y="13025"/>
                                </a:lnTo>
                                <a:lnTo>
                                  <a:pt x="8240" y="13060"/>
                                </a:lnTo>
                                <a:lnTo>
                                  <a:pt x="8230" y="13094"/>
                                </a:lnTo>
                                <a:lnTo>
                                  <a:pt x="8219" y="13127"/>
                                </a:lnTo>
                                <a:lnTo>
                                  <a:pt x="8207" y="13160"/>
                                </a:lnTo>
                                <a:lnTo>
                                  <a:pt x="8192" y="13193"/>
                                </a:lnTo>
                                <a:lnTo>
                                  <a:pt x="8176" y="13223"/>
                                </a:lnTo>
                                <a:lnTo>
                                  <a:pt x="8159" y="13254"/>
                                </a:lnTo>
                                <a:lnTo>
                                  <a:pt x="8140" y="13282"/>
                                </a:lnTo>
                                <a:lnTo>
                                  <a:pt x="8121" y="13311"/>
                                </a:lnTo>
                                <a:lnTo>
                                  <a:pt x="8099" y="13338"/>
                                </a:lnTo>
                                <a:lnTo>
                                  <a:pt x="8077" y="13364"/>
                                </a:lnTo>
                                <a:lnTo>
                                  <a:pt x="8053" y="13389"/>
                                </a:lnTo>
                                <a:lnTo>
                                  <a:pt x="8028" y="13414"/>
                                </a:lnTo>
                                <a:lnTo>
                                  <a:pt x="8001" y="13436"/>
                                </a:lnTo>
                                <a:lnTo>
                                  <a:pt x="7974" y="13457"/>
                                </a:lnTo>
                                <a:lnTo>
                                  <a:pt x="7947" y="13477"/>
                                </a:lnTo>
                                <a:lnTo>
                                  <a:pt x="7918" y="13496"/>
                                </a:lnTo>
                                <a:lnTo>
                                  <a:pt x="7887" y="13513"/>
                                </a:lnTo>
                                <a:lnTo>
                                  <a:pt x="7857" y="13529"/>
                                </a:lnTo>
                                <a:lnTo>
                                  <a:pt x="7825" y="13544"/>
                                </a:lnTo>
                                <a:lnTo>
                                  <a:pt x="7792" y="13556"/>
                                </a:lnTo>
                                <a:lnTo>
                                  <a:pt x="7758" y="13567"/>
                                </a:lnTo>
                                <a:lnTo>
                                  <a:pt x="7724" y="13578"/>
                                </a:lnTo>
                                <a:lnTo>
                                  <a:pt x="7689" y="13586"/>
                                </a:lnTo>
                                <a:lnTo>
                                  <a:pt x="7654" y="13591"/>
                                </a:lnTo>
                                <a:lnTo>
                                  <a:pt x="7618" y="13596"/>
                                </a:lnTo>
                                <a:lnTo>
                                  <a:pt x="7582" y="13599"/>
                                </a:lnTo>
                                <a:lnTo>
                                  <a:pt x="7545" y="13600"/>
                                </a:lnTo>
                                <a:lnTo>
                                  <a:pt x="7527" y="13600"/>
                                </a:lnTo>
                                <a:lnTo>
                                  <a:pt x="4442" y="13600"/>
                                </a:lnTo>
                                <a:lnTo>
                                  <a:pt x="4405" y="13599"/>
                                </a:lnTo>
                                <a:lnTo>
                                  <a:pt x="4369" y="13596"/>
                                </a:lnTo>
                                <a:lnTo>
                                  <a:pt x="4333" y="13591"/>
                                </a:lnTo>
                                <a:lnTo>
                                  <a:pt x="4298" y="13586"/>
                                </a:lnTo>
                                <a:lnTo>
                                  <a:pt x="4263" y="13578"/>
                                </a:lnTo>
                                <a:lnTo>
                                  <a:pt x="4229" y="13567"/>
                                </a:lnTo>
                                <a:lnTo>
                                  <a:pt x="4195" y="13556"/>
                                </a:lnTo>
                                <a:lnTo>
                                  <a:pt x="4162" y="13544"/>
                                </a:lnTo>
                                <a:lnTo>
                                  <a:pt x="4130" y="13529"/>
                                </a:lnTo>
                                <a:lnTo>
                                  <a:pt x="4100" y="13513"/>
                                </a:lnTo>
                                <a:lnTo>
                                  <a:pt x="4070" y="13496"/>
                                </a:lnTo>
                                <a:lnTo>
                                  <a:pt x="4040" y="13477"/>
                                </a:lnTo>
                                <a:lnTo>
                                  <a:pt x="4012" y="13457"/>
                                </a:lnTo>
                                <a:lnTo>
                                  <a:pt x="3985" y="13436"/>
                                </a:lnTo>
                                <a:lnTo>
                                  <a:pt x="3959" y="13414"/>
                                </a:lnTo>
                                <a:lnTo>
                                  <a:pt x="3934" y="13389"/>
                                </a:lnTo>
                                <a:lnTo>
                                  <a:pt x="3910" y="13364"/>
                                </a:lnTo>
                                <a:lnTo>
                                  <a:pt x="3888" y="13338"/>
                                </a:lnTo>
                                <a:lnTo>
                                  <a:pt x="3866" y="13311"/>
                                </a:lnTo>
                                <a:lnTo>
                                  <a:pt x="3846" y="13282"/>
                                </a:lnTo>
                                <a:lnTo>
                                  <a:pt x="3828" y="13254"/>
                                </a:lnTo>
                                <a:lnTo>
                                  <a:pt x="3811" y="13223"/>
                                </a:lnTo>
                                <a:lnTo>
                                  <a:pt x="3795" y="13193"/>
                                </a:lnTo>
                                <a:lnTo>
                                  <a:pt x="3780" y="13160"/>
                                </a:lnTo>
                                <a:lnTo>
                                  <a:pt x="3767" y="13127"/>
                                </a:lnTo>
                                <a:lnTo>
                                  <a:pt x="3756" y="13094"/>
                                </a:lnTo>
                                <a:lnTo>
                                  <a:pt x="3747" y="13060"/>
                                </a:lnTo>
                                <a:lnTo>
                                  <a:pt x="3739" y="13025"/>
                                </a:lnTo>
                                <a:lnTo>
                                  <a:pt x="3732" y="12990"/>
                                </a:lnTo>
                                <a:lnTo>
                                  <a:pt x="3727" y="12954"/>
                                </a:lnTo>
                                <a:lnTo>
                                  <a:pt x="3725" y="12918"/>
                                </a:lnTo>
                                <a:lnTo>
                                  <a:pt x="3724" y="12880"/>
                                </a:lnTo>
                                <a:lnTo>
                                  <a:pt x="3725" y="12843"/>
                                </a:lnTo>
                                <a:lnTo>
                                  <a:pt x="3727" y="12807"/>
                                </a:lnTo>
                                <a:lnTo>
                                  <a:pt x="3732" y="12771"/>
                                </a:lnTo>
                                <a:lnTo>
                                  <a:pt x="3739" y="12736"/>
                                </a:lnTo>
                                <a:lnTo>
                                  <a:pt x="3747" y="12700"/>
                                </a:lnTo>
                                <a:lnTo>
                                  <a:pt x="3756" y="12666"/>
                                </a:lnTo>
                                <a:lnTo>
                                  <a:pt x="3767" y="12633"/>
                                </a:lnTo>
                                <a:lnTo>
                                  <a:pt x="3780" y="12600"/>
                                </a:lnTo>
                                <a:lnTo>
                                  <a:pt x="3795" y="12568"/>
                                </a:lnTo>
                                <a:lnTo>
                                  <a:pt x="3811" y="12537"/>
                                </a:lnTo>
                                <a:lnTo>
                                  <a:pt x="3828" y="12507"/>
                                </a:lnTo>
                                <a:lnTo>
                                  <a:pt x="3846" y="12477"/>
                                </a:lnTo>
                                <a:lnTo>
                                  <a:pt x="3866" y="12449"/>
                                </a:lnTo>
                                <a:lnTo>
                                  <a:pt x="3888" y="12422"/>
                                </a:lnTo>
                                <a:lnTo>
                                  <a:pt x="3910" y="12396"/>
                                </a:lnTo>
                                <a:lnTo>
                                  <a:pt x="3934" y="12371"/>
                                </a:lnTo>
                                <a:lnTo>
                                  <a:pt x="3959" y="12347"/>
                                </a:lnTo>
                                <a:lnTo>
                                  <a:pt x="3985" y="12325"/>
                                </a:lnTo>
                                <a:lnTo>
                                  <a:pt x="4012" y="12303"/>
                                </a:lnTo>
                                <a:lnTo>
                                  <a:pt x="4040" y="12284"/>
                                </a:lnTo>
                                <a:lnTo>
                                  <a:pt x="4070" y="12265"/>
                                </a:lnTo>
                                <a:lnTo>
                                  <a:pt x="4100" y="12248"/>
                                </a:lnTo>
                                <a:lnTo>
                                  <a:pt x="4130" y="12232"/>
                                </a:lnTo>
                                <a:lnTo>
                                  <a:pt x="4162" y="12217"/>
                                </a:lnTo>
                                <a:lnTo>
                                  <a:pt x="4195" y="12205"/>
                                </a:lnTo>
                                <a:lnTo>
                                  <a:pt x="4229" y="12193"/>
                                </a:lnTo>
                                <a:lnTo>
                                  <a:pt x="4263" y="12183"/>
                                </a:lnTo>
                                <a:lnTo>
                                  <a:pt x="4298" y="12175"/>
                                </a:lnTo>
                                <a:lnTo>
                                  <a:pt x="4333" y="12168"/>
                                </a:lnTo>
                                <a:lnTo>
                                  <a:pt x="4369" y="12164"/>
                                </a:lnTo>
                                <a:lnTo>
                                  <a:pt x="4405" y="12162"/>
                                </a:lnTo>
                                <a:lnTo>
                                  <a:pt x="4442" y="12161"/>
                                </a:lnTo>
                                <a:lnTo>
                                  <a:pt x="6827" y="12161"/>
                                </a:lnTo>
                                <a:lnTo>
                                  <a:pt x="6827" y="9238"/>
                                </a:lnTo>
                                <a:lnTo>
                                  <a:pt x="2320" y="4808"/>
                                </a:lnTo>
                                <a:lnTo>
                                  <a:pt x="139" y="6870"/>
                                </a:lnTo>
                                <a:lnTo>
                                  <a:pt x="122" y="6885"/>
                                </a:lnTo>
                                <a:lnTo>
                                  <a:pt x="106" y="6899"/>
                                </a:lnTo>
                                <a:lnTo>
                                  <a:pt x="89" y="6913"/>
                                </a:lnTo>
                                <a:lnTo>
                                  <a:pt x="72" y="6927"/>
                                </a:lnTo>
                                <a:lnTo>
                                  <a:pt x="55" y="6938"/>
                                </a:lnTo>
                                <a:lnTo>
                                  <a:pt x="37" y="6950"/>
                                </a:lnTo>
                                <a:lnTo>
                                  <a:pt x="19" y="6962"/>
                                </a:lnTo>
                                <a:lnTo>
                                  <a:pt x="1" y="6972"/>
                                </a:lnTo>
                                <a:lnTo>
                                  <a:pt x="1" y="7816"/>
                                </a:lnTo>
                                <a:lnTo>
                                  <a:pt x="2237" y="5828"/>
                                </a:lnTo>
                                <a:lnTo>
                                  <a:pt x="6259" y="9505"/>
                                </a:lnTo>
                                <a:lnTo>
                                  <a:pt x="6233" y="9498"/>
                                </a:lnTo>
                                <a:lnTo>
                                  <a:pt x="6158" y="9480"/>
                                </a:lnTo>
                                <a:lnTo>
                                  <a:pt x="6105" y="9469"/>
                                </a:lnTo>
                                <a:lnTo>
                                  <a:pt x="6043" y="9458"/>
                                </a:lnTo>
                                <a:lnTo>
                                  <a:pt x="5972" y="9446"/>
                                </a:lnTo>
                                <a:lnTo>
                                  <a:pt x="5893" y="9435"/>
                                </a:lnTo>
                                <a:lnTo>
                                  <a:pt x="5808" y="9426"/>
                                </a:lnTo>
                                <a:lnTo>
                                  <a:pt x="5717" y="9419"/>
                                </a:lnTo>
                                <a:lnTo>
                                  <a:pt x="5621" y="9416"/>
                                </a:lnTo>
                                <a:lnTo>
                                  <a:pt x="5522" y="9415"/>
                                </a:lnTo>
                                <a:lnTo>
                                  <a:pt x="5418" y="9419"/>
                                </a:lnTo>
                                <a:lnTo>
                                  <a:pt x="5313" y="9428"/>
                                </a:lnTo>
                                <a:lnTo>
                                  <a:pt x="5205" y="9443"/>
                                </a:lnTo>
                                <a:lnTo>
                                  <a:pt x="5098" y="9464"/>
                                </a:lnTo>
                                <a:lnTo>
                                  <a:pt x="4992" y="9493"/>
                                </a:lnTo>
                                <a:lnTo>
                                  <a:pt x="4886" y="9528"/>
                                </a:lnTo>
                                <a:lnTo>
                                  <a:pt x="4782" y="9573"/>
                                </a:lnTo>
                                <a:lnTo>
                                  <a:pt x="4681" y="9626"/>
                                </a:lnTo>
                                <a:lnTo>
                                  <a:pt x="4586" y="9691"/>
                                </a:lnTo>
                                <a:lnTo>
                                  <a:pt x="4494" y="9764"/>
                                </a:lnTo>
                                <a:lnTo>
                                  <a:pt x="4407" y="9850"/>
                                </a:lnTo>
                                <a:lnTo>
                                  <a:pt x="4328" y="9948"/>
                                </a:lnTo>
                                <a:lnTo>
                                  <a:pt x="4256" y="10059"/>
                                </a:lnTo>
                                <a:lnTo>
                                  <a:pt x="4193" y="10182"/>
                                </a:lnTo>
                                <a:lnTo>
                                  <a:pt x="4138" y="10320"/>
                                </a:lnTo>
                                <a:lnTo>
                                  <a:pt x="4093" y="10473"/>
                                </a:lnTo>
                                <a:lnTo>
                                  <a:pt x="4060" y="10640"/>
                                </a:lnTo>
                                <a:lnTo>
                                  <a:pt x="4039" y="10825"/>
                                </a:lnTo>
                                <a:lnTo>
                                  <a:pt x="4031" y="11026"/>
                                </a:lnTo>
                                <a:lnTo>
                                  <a:pt x="4036" y="11245"/>
                                </a:lnTo>
                                <a:lnTo>
                                  <a:pt x="3923" y="11237"/>
                                </a:lnTo>
                                <a:lnTo>
                                  <a:pt x="3817" y="11238"/>
                                </a:lnTo>
                                <a:lnTo>
                                  <a:pt x="3717" y="11246"/>
                                </a:lnTo>
                                <a:lnTo>
                                  <a:pt x="3625" y="11263"/>
                                </a:lnTo>
                                <a:lnTo>
                                  <a:pt x="3538" y="11287"/>
                                </a:lnTo>
                                <a:lnTo>
                                  <a:pt x="3458" y="11316"/>
                                </a:lnTo>
                                <a:lnTo>
                                  <a:pt x="3383" y="11352"/>
                                </a:lnTo>
                                <a:lnTo>
                                  <a:pt x="3315" y="11394"/>
                                </a:lnTo>
                                <a:lnTo>
                                  <a:pt x="3252" y="11442"/>
                                </a:lnTo>
                                <a:lnTo>
                                  <a:pt x="3194" y="11494"/>
                                </a:lnTo>
                                <a:lnTo>
                                  <a:pt x="3142" y="11549"/>
                                </a:lnTo>
                                <a:lnTo>
                                  <a:pt x="3095" y="11609"/>
                                </a:lnTo>
                                <a:lnTo>
                                  <a:pt x="3052" y="11673"/>
                                </a:lnTo>
                                <a:lnTo>
                                  <a:pt x="3015" y="11738"/>
                                </a:lnTo>
                                <a:lnTo>
                                  <a:pt x="2982" y="11806"/>
                                </a:lnTo>
                                <a:lnTo>
                                  <a:pt x="2953" y="11876"/>
                                </a:lnTo>
                                <a:lnTo>
                                  <a:pt x="2928" y="11948"/>
                                </a:lnTo>
                                <a:lnTo>
                                  <a:pt x="2907" y="12020"/>
                                </a:lnTo>
                                <a:lnTo>
                                  <a:pt x="2890" y="12093"/>
                                </a:lnTo>
                                <a:lnTo>
                                  <a:pt x="2876" y="12165"/>
                                </a:lnTo>
                                <a:lnTo>
                                  <a:pt x="2866" y="12237"/>
                                </a:lnTo>
                                <a:lnTo>
                                  <a:pt x="2859" y="12309"/>
                                </a:lnTo>
                                <a:lnTo>
                                  <a:pt x="2856" y="12378"/>
                                </a:lnTo>
                                <a:lnTo>
                                  <a:pt x="2855" y="12445"/>
                                </a:lnTo>
                                <a:lnTo>
                                  <a:pt x="2856" y="12510"/>
                                </a:lnTo>
                                <a:lnTo>
                                  <a:pt x="2859" y="12571"/>
                                </a:lnTo>
                                <a:lnTo>
                                  <a:pt x="2866" y="12630"/>
                                </a:lnTo>
                                <a:lnTo>
                                  <a:pt x="2874" y="12685"/>
                                </a:lnTo>
                                <a:lnTo>
                                  <a:pt x="2884" y="12734"/>
                                </a:lnTo>
                                <a:lnTo>
                                  <a:pt x="2896" y="12780"/>
                                </a:lnTo>
                                <a:lnTo>
                                  <a:pt x="2910" y="12819"/>
                                </a:lnTo>
                                <a:lnTo>
                                  <a:pt x="2925" y="12853"/>
                                </a:lnTo>
                                <a:lnTo>
                                  <a:pt x="2929" y="12868"/>
                                </a:lnTo>
                                <a:lnTo>
                                  <a:pt x="2922" y="12871"/>
                                </a:lnTo>
                                <a:lnTo>
                                  <a:pt x="2907" y="12863"/>
                                </a:lnTo>
                                <a:lnTo>
                                  <a:pt x="2881" y="12846"/>
                                </a:lnTo>
                                <a:lnTo>
                                  <a:pt x="2846" y="12819"/>
                                </a:lnTo>
                                <a:lnTo>
                                  <a:pt x="2801" y="12783"/>
                                </a:lnTo>
                                <a:lnTo>
                                  <a:pt x="2748" y="12738"/>
                                </a:lnTo>
                                <a:lnTo>
                                  <a:pt x="2689" y="12685"/>
                                </a:lnTo>
                                <a:lnTo>
                                  <a:pt x="2621" y="12623"/>
                                </a:lnTo>
                                <a:lnTo>
                                  <a:pt x="2546" y="12554"/>
                                </a:lnTo>
                                <a:lnTo>
                                  <a:pt x="2464" y="12479"/>
                                </a:lnTo>
                                <a:lnTo>
                                  <a:pt x="2377" y="12397"/>
                                </a:lnTo>
                                <a:lnTo>
                                  <a:pt x="2185" y="12215"/>
                                </a:lnTo>
                                <a:lnTo>
                                  <a:pt x="1973" y="12012"/>
                                </a:lnTo>
                                <a:lnTo>
                                  <a:pt x="1746" y="11793"/>
                                </a:lnTo>
                                <a:lnTo>
                                  <a:pt x="1505" y="11558"/>
                                </a:lnTo>
                                <a:lnTo>
                                  <a:pt x="1257" y="11315"/>
                                </a:lnTo>
                                <a:lnTo>
                                  <a:pt x="1002" y="11066"/>
                                </a:lnTo>
                                <a:lnTo>
                                  <a:pt x="745" y="10814"/>
                                </a:lnTo>
                                <a:lnTo>
                                  <a:pt x="491" y="10562"/>
                                </a:lnTo>
                                <a:lnTo>
                                  <a:pt x="242" y="10316"/>
                                </a:lnTo>
                                <a:lnTo>
                                  <a:pt x="1" y="10076"/>
                                </a:lnTo>
                                <a:lnTo>
                                  <a:pt x="1" y="12467"/>
                                </a:lnTo>
                                <a:lnTo>
                                  <a:pt x="1" y="12470"/>
                                </a:lnTo>
                                <a:lnTo>
                                  <a:pt x="0" y="12470"/>
                                </a:lnTo>
                                <a:lnTo>
                                  <a:pt x="0" y="12545"/>
                                </a:lnTo>
                                <a:lnTo>
                                  <a:pt x="2" y="12621"/>
                                </a:lnTo>
                                <a:lnTo>
                                  <a:pt x="7" y="12696"/>
                                </a:lnTo>
                                <a:lnTo>
                                  <a:pt x="11" y="12771"/>
                                </a:lnTo>
                                <a:lnTo>
                                  <a:pt x="18" y="12844"/>
                                </a:lnTo>
                                <a:lnTo>
                                  <a:pt x="25" y="12918"/>
                                </a:lnTo>
                                <a:lnTo>
                                  <a:pt x="34" y="12990"/>
                                </a:lnTo>
                                <a:lnTo>
                                  <a:pt x="45" y="13063"/>
                                </a:lnTo>
                                <a:lnTo>
                                  <a:pt x="57" y="13134"/>
                                </a:lnTo>
                                <a:lnTo>
                                  <a:pt x="69" y="13205"/>
                                </a:lnTo>
                                <a:lnTo>
                                  <a:pt x="84" y="13275"/>
                                </a:lnTo>
                                <a:lnTo>
                                  <a:pt x="100" y="13346"/>
                                </a:lnTo>
                                <a:lnTo>
                                  <a:pt x="116" y="13414"/>
                                </a:lnTo>
                                <a:lnTo>
                                  <a:pt x="133" y="13481"/>
                                </a:lnTo>
                                <a:lnTo>
                                  <a:pt x="153" y="13549"/>
                                </a:lnTo>
                                <a:lnTo>
                                  <a:pt x="173" y="13615"/>
                                </a:lnTo>
                                <a:lnTo>
                                  <a:pt x="194" y="13681"/>
                                </a:lnTo>
                                <a:lnTo>
                                  <a:pt x="217" y="13746"/>
                                </a:lnTo>
                                <a:lnTo>
                                  <a:pt x="241" y="13810"/>
                                </a:lnTo>
                                <a:lnTo>
                                  <a:pt x="265" y="13873"/>
                                </a:lnTo>
                                <a:lnTo>
                                  <a:pt x="291" y="13934"/>
                                </a:lnTo>
                                <a:lnTo>
                                  <a:pt x="319" y="13995"/>
                                </a:lnTo>
                                <a:lnTo>
                                  <a:pt x="347" y="14055"/>
                                </a:lnTo>
                                <a:lnTo>
                                  <a:pt x="376" y="14115"/>
                                </a:lnTo>
                                <a:lnTo>
                                  <a:pt x="407" y="14173"/>
                                </a:lnTo>
                                <a:lnTo>
                                  <a:pt x="437" y="14230"/>
                                </a:lnTo>
                                <a:lnTo>
                                  <a:pt x="470" y="14286"/>
                                </a:lnTo>
                                <a:lnTo>
                                  <a:pt x="503" y="14341"/>
                                </a:lnTo>
                                <a:lnTo>
                                  <a:pt x="536" y="14395"/>
                                </a:lnTo>
                                <a:lnTo>
                                  <a:pt x="571" y="14447"/>
                                </a:lnTo>
                                <a:lnTo>
                                  <a:pt x="608" y="14499"/>
                                </a:lnTo>
                                <a:lnTo>
                                  <a:pt x="645" y="14549"/>
                                </a:lnTo>
                                <a:lnTo>
                                  <a:pt x="680" y="14595"/>
                                </a:lnTo>
                                <a:lnTo>
                                  <a:pt x="716" y="14641"/>
                                </a:lnTo>
                                <a:lnTo>
                                  <a:pt x="753" y="14685"/>
                                </a:lnTo>
                                <a:lnTo>
                                  <a:pt x="792" y="14728"/>
                                </a:lnTo>
                                <a:lnTo>
                                  <a:pt x="830" y="14770"/>
                                </a:lnTo>
                                <a:lnTo>
                                  <a:pt x="870" y="14810"/>
                                </a:lnTo>
                                <a:lnTo>
                                  <a:pt x="909" y="14850"/>
                                </a:lnTo>
                                <a:lnTo>
                                  <a:pt x="950" y="14887"/>
                                </a:lnTo>
                                <a:lnTo>
                                  <a:pt x="992" y="14925"/>
                                </a:lnTo>
                                <a:lnTo>
                                  <a:pt x="1033" y="14960"/>
                                </a:lnTo>
                                <a:lnTo>
                                  <a:pt x="1075" y="14994"/>
                                </a:lnTo>
                                <a:lnTo>
                                  <a:pt x="1119" y="15027"/>
                                </a:lnTo>
                                <a:lnTo>
                                  <a:pt x="1162" y="15058"/>
                                </a:lnTo>
                                <a:lnTo>
                                  <a:pt x="1207" y="15088"/>
                                </a:lnTo>
                                <a:lnTo>
                                  <a:pt x="1251" y="15116"/>
                                </a:lnTo>
                                <a:lnTo>
                                  <a:pt x="1296" y="15143"/>
                                </a:lnTo>
                                <a:lnTo>
                                  <a:pt x="1343" y="15169"/>
                                </a:lnTo>
                                <a:lnTo>
                                  <a:pt x="1389" y="15193"/>
                                </a:lnTo>
                                <a:lnTo>
                                  <a:pt x="1436" y="15216"/>
                                </a:lnTo>
                                <a:lnTo>
                                  <a:pt x="1484" y="15237"/>
                                </a:lnTo>
                                <a:lnTo>
                                  <a:pt x="1531" y="15256"/>
                                </a:lnTo>
                                <a:lnTo>
                                  <a:pt x="1579" y="15274"/>
                                </a:lnTo>
                                <a:lnTo>
                                  <a:pt x="1628" y="15290"/>
                                </a:lnTo>
                                <a:lnTo>
                                  <a:pt x="1677" y="15305"/>
                                </a:lnTo>
                                <a:lnTo>
                                  <a:pt x="1727" y="15319"/>
                                </a:lnTo>
                                <a:lnTo>
                                  <a:pt x="1776" y="15330"/>
                                </a:lnTo>
                                <a:lnTo>
                                  <a:pt x="1826" y="15339"/>
                                </a:lnTo>
                                <a:lnTo>
                                  <a:pt x="1877" y="15347"/>
                                </a:lnTo>
                                <a:lnTo>
                                  <a:pt x="1928" y="15354"/>
                                </a:lnTo>
                                <a:lnTo>
                                  <a:pt x="1978" y="15358"/>
                                </a:lnTo>
                                <a:lnTo>
                                  <a:pt x="2029" y="15360"/>
                                </a:lnTo>
                                <a:lnTo>
                                  <a:pt x="2081" y="15362"/>
                                </a:lnTo>
                                <a:lnTo>
                                  <a:pt x="2082" y="15360"/>
                                </a:lnTo>
                                <a:lnTo>
                                  <a:pt x="10861" y="15360"/>
                                </a:lnTo>
                                <a:lnTo>
                                  <a:pt x="10862" y="15360"/>
                                </a:lnTo>
                                <a:lnTo>
                                  <a:pt x="10862" y="15362"/>
                                </a:lnTo>
                                <a:lnTo>
                                  <a:pt x="10914" y="15360"/>
                                </a:lnTo>
                                <a:lnTo>
                                  <a:pt x="10965" y="15358"/>
                                </a:lnTo>
                                <a:lnTo>
                                  <a:pt x="11016" y="15354"/>
                                </a:lnTo>
                                <a:lnTo>
                                  <a:pt x="11067" y="15347"/>
                                </a:lnTo>
                                <a:lnTo>
                                  <a:pt x="11118" y="15339"/>
                                </a:lnTo>
                                <a:lnTo>
                                  <a:pt x="11167" y="15330"/>
                                </a:lnTo>
                                <a:lnTo>
                                  <a:pt x="11217" y="15319"/>
                                </a:lnTo>
                                <a:lnTo>
                                  <a:pt x="11267" y="15305"/>
                                </a:lnTo>
                                <a:lnTo>
                                  <a:pt x="11316" y="15290"/>
                                </a:lnTo>
                                <a:lnTo>
                                  <a:pt x="11365" y="15274"/>
                                </a:lnTo>
                                <a:lnTo>
                                  <a:pt x="11412" y="15256"/>
                                </a:lnTo>
                                <a:lnTo>
                                  <a:pt x="11461" y="15237"/>
                                </a:lnTo>
                                <a:lnTo>
                                  <a:pt x="11507" y="15216"/>
                                </a:lnTo>
                                <a:lnTo>
                                  <a:pt x="11554" y="15193"/>
                                </a:lnTo>
                                <a:lnTo>
                                  <a:pt x="11601" y="15169"/>
                                </a:lnTo>
                                <a:lnTo>
                                  <a:pt x="11647" y="15143"/>
                                </a:lnTo>
                                <a:lnTo>
                                  <a:pt x="11692" y="15116"/>
                                </a:lnTo>
                                <a:lnTo>
                                  <a:pt x="11736" y="15088"/>
                                </a:lnTo>
                                <a:lnTo>
                                  <a:pt x="11781" y="15058"/>
                                </a:lnTo>
                                <a:lnTo>
                                  <a:pt x="11824" y="15027"/>
                                </a:lnTo>
                                <a:lnTo>
                                  <a:pt x="11867" y="14994"/>
                                </a:lnTo>
                                <a:lnTo>
                                  <a:pt x="11910" y="14960"/>
                                </a:lnTo>
                                <a:lnTo>
                                  <a:pt x="11952" y="14925"/>
                                </a:lnTo>
                                <a:lnTo>
                                  <a:pt x="11994" y="14887"/>
                                </a:lnTo>
                                <a:lnTo>
                                  <a:pt x="12034" y="14850"/>
                                </a:lnTo>
                                <a:lnTo>
                                  <a:pt x="12074" y="14810"/>
                                </a:lnTo>
                                <a:lnTo>
                                  <a:pt x="12113" y="14770"/>
                                </a:lnTo>
                                <a:lnTo>
                                  <a:pt x="12152" y="14728"/>
                                </a:lnTo>
                                <a:lnTo>
                                  <a:pt x="12189" y="14685"/>
                                </a:lnTo>
                                <a:lnTo>
                                  <a:pt x="12226" y="14641"/>
                                </a:lnTo>
                                <a:lnTo>
                                  <a:pt x="12262" y="14596"/>
                                </a:lnTo>
                                <a:lnTo>
                                  <a:pt x="12299" y="14549"/>
                                </a:lnTo>
                                <a:lnTo>
                                  <a:pt x="12336" y="14499"/>
                                </a:lnTo>
                                <a:lnTo>
                                  <a:pt x="12371" y="14448"/>
                                </a:lnTo>
                                <a:lnTo>
                                  <a:pt x="12406" y="14395"/>
                                </a:lnTo>
                                <a:lnTo>
                                  <a:pt x="12441" y="14341"/>
                                </a:lnTo>
                                <a:lnTo>
                                  <a:pt x="12474" y="14286"/>
                                </a:lnTo>
                                <a:lnTo>
                                  <a:pt x="12505" y="14230"/>
                                </a:lnTo>
                                <a:lnTo>
                                  <a:pt x="12537" y="14173"/>
                                </a:lnTo>
                                <a:lnTo>
                                  <a:pt x="12567" y="14115"/>
                                </a:lnTo>
                                <a:lnTo>
                                  <a:pt x="12597" y="14055"/>
                                </a:lnTo>
                                <a:lnTo>
                                  <a:pt x="12624" y="13995"/>
                                </a:lnTo>
                                <a:lnTo>
                                  <a:pt x="12651" y="13934"/>
                                </a:lnTo>
                                <a:lnTo>
                                  <a:pt x="12677" y="13873"/>
                                </a:lnTo>
                                <a:lnTo>
                                  <a:pt x="12702" y="13810"/>
                                </a:lnTo>
                                <a:lnTo>
                                  <a:pt x="12727" y="13745"/>
                                </a:lnTo>
                                <a:lnTo>
                                  <a:pt x="12749" y="13681"/>
                                </a:lnTo>
                                <a:lnTo>
                                  <a:pt x="12771" y="13615"/>
                                </a:lnTo>
                                <a:lnTo>
                                  <a:pt x="12791" y="13549"/>
                                </a:lnTo>
                                <a:lnTo>
                                  <a:pt x="12810" y="13481"/>
                                </a:lnTo>
                                <a:lnTo>
                                  <a:pt x="12827" y="13414"/>
                                </a:lnTo>
                                <a:lnTo>
                                  <a:pt x="12844" y="13344"/>
                                </a:lnTo>
                                <a:lnTo>
                                  <a:pt x="12860" y="13275"/>
                                </a:lnTo>
                                <a:lnTo>
                                  <a:pt x="12874" y="13205"/>
                                </a:lnTo>
                                <a:lnTo>
                                  <a:pt x="12887" y="13134"/>
                                </a:lnTo>
                                <a:lnTo>
                                  <a:pt x="12898" y="13063"/>
                                </a:lnTo>
                                <a:lnTo>
                                  <a:pt x="12909" y="12990"/>
                                </a:lnTo>
                                <a:lnTo>
                                  <a:pt x="12918" y="12918"/>
                                </a:lnTo>
                                <a:lnTo>
                                  <a:pt x="12925" y="12844"/>
                                </a:lnTo>
                                <a:lnTo>
                                  <a:pt x="12932" y="12769"/>
                                </a:lnTo>
                                <a:lnTo>
                                  <a:pt x="12937" y="12695"/>
                                </a:lnTo>
                                <a:lnTo>
                                  <a:pt x="12941" y="12620"/>
                                </a:lnTo>
                                <a:lnTo>
                                  <a:pt x="12942" y="12544"/>
                                </a:lnTo>
                                <a:lnTo>
                                  <a:pt x="12943" y="12468"/>
                                </a:lnTo>
                                <a:lnTo>
                                  <a:pt x="12942" y="12467"/>
                                </a:lnTo>
                                <a:lnTo>
                                  <a:pt x="12942" y="4298"/>
                                </a:lnTo>
                                <a:lnTo>
                                  <a:pt x="8504" y="296"/>
                                </a:lnTo>
                                <a:lnTo>
                                  <a:pt x="8504" y="4021"/>
                                </a:lnTo>
                                <a:lnTo>
                                  <a:pt x="11696" y="4021"/>
                                </a:lnTo>
                                <a:lnTo>
                                  <a:pt x="11780" y="4027"/>
                                </a:lnTo>
                                <a:lnTo>
                                  <a:pt x="11860" y="4041"/>
                                </a:lnTo>
                                <a:lnTo>
                                  <a:pt x="11935" y="4065"/>
                                </a:lnTo>
                                <a:lnTo>
                                  <a:pt x="12003" y="4098"/>
                                </a:lnTo>
                                <a:lnTo>
                                  <a:pt x="12066" y="4139"/>
                                </a:lnTo>
                                <a:lnTo>
                                  <a:pt x="12125" y="4186"/>
                                </a:lnTo>
                                <a:lnTo>
                                  <a:pt x="12177" y="4239"/>
                                </a:lnTo>
                                <a:lnTo>
                                  <a:pt x="12223" y="4299"/>
                                </a:lnTo>
                                <a:lnTo>
                                  <a:pt x="12265" y="4365"/>
                                </a:lnTo>
                                <a:lnTo>
                                  <a:pt x="12301" y="4434"/>
                                </a:lnTo>
                                <a:lnTo>
                                  <a:pt x="12330" y="4508"/>
                                </a:lnTo>
                                <a:lnTo>
                                  <a:pt x="12355" y="4585"/>
                                </a:lnTo>
                                <a:lnTo>
                                  <a:pt x="12374" y="4665"/>
                                </a:lnTo>
                                <a:lnTo>
                                  <a:pt x="12388" y="4745"/>
                                </a:lnTo>
                                <a:lnTo>
                                  <a:pt x="12397" y="4829"/>
                                </a:lnTo>
                                <a:lnTo>
                                  <a:pt x="12399" y="4912"/>
                                </a:lnTo>
                                <a:lnTo>
                                  <a:pt x="12397" y="4996"/>
                                </a:lnTo>
                                <a:lnTo>
                                  <a:pt x="12388" y="5078"/>
                                </a:lnTo>
                                <a:lnTo>
                                  <a:pt x="12374" y="5160"/>
                                </a:lnTo>
                                <a:lnTo>
                                  <a:pt x="12355" y="5239"/>
                                </a:lnTo>
                                <a:lnTo>
                                  <a:pt x="12330" y="5316"/>
                                </a:lnTo>
                                <a:lnTo>
                                  <a:pt x="12300" y="5389"/>
                                </a:lnTo>
                                <a:lnTo>
                                  <a:pt x="12265" y="5460"/>
                                </a:lnTo>
                                <a:lnTo>
                                  <a:pt x="12223" y="5524"/>
                                </a:lnTo>
                                <a:lnTo>
                                  <a:pt x="12177" y="5584"/>
                                </a:lnTo>
                                <a:lnTo>
                                  <a:pt x="12124" y="5638"/>
                                </a:lnTo>
                                <a:lnTo>
                                  <a:pt x="12066" y="5686"/>
                                </a:lnTo>
                                <a:lnTo>
                                  <a:pt x="12003" y="5727"/>
                                </a:lnTo>
                                <a:lnTo>
                                  <a:pt x="11934" y="5758"/>
                                </a:lnTo>
                                <a:lnTo>
                                  <a:pt x="11860" y="5782"/>
                                </a:lnTo>
                                <a:lnTo>
                                  <a:pt x="11780" y="5798"/>
                                </a:lnTo>
                                <a:lnTo>
                                  <a:pt x="11696" y="5803"/>
                                </a:lnTo>
                                <a:lnTo>
                                  <a:pt x="7860" y="5803"/>
                                </a:lnTo>
                                <a:lnTo>
                                  <a:pt x="7813" y="5799"/>
                                </a:lnTo>
                                <a:lnTo>
                                  <a:pt x="7766" y="5794"/>
                                </a:lnTo>
                                <a:lnTo>
                                  <a:pt x="7722" y="5786"/>
                                </a:lnTo>
                                <a:lnTo>
                                  <a:pt x="7679" y="5775"/>
                                </a:lnTo>
                                <a:lnTo>
                                  <a:pt x="7638" y="5763"/>
                                </a:lnTo>
                                <a:lnTo>
                                  <a:pt x="7598" y="5748"/>
                                </a:lnTo>
                                <a:lnTo>
                                  <a:pt x="7558" y="5732"/>
                                </a:lnTo>
                                <a:lnTo>
                                  <a:pt x="7521" y="5713"/>
                                </a:lnTo>
                                <a:lnTo>
                                  <a:pt x="7486" y="5694"/>
                                </a:lnTo>
                                <a:lnTo>
                                  <a:pt x="7451" y="5672"/>
                                </a:lnTo>
                                <a:lnTo>
                                  <a:pt x="7418" y="5649"/>
                                </a:lnTo>
                                <a:lnTo>
                                  <a:pt x="7387" y="5624"/>
                                </a:lnTo>
                                <a:lnTo>
                                  <a:pt x="7358" y="5597"/>
                                </a:lnTo>
                                <a:lnTo>
                                  <a:pt x="7328" y="5569"/>
                                </a:lnTo>
                                <a:lnTo>
                                  <a:pt x="7301" y="5540"/>
                                </a:lnTo>
                                <a:lnTo>
                                  <a:pt x="7276" y="5509"/>
                                </a:lnTo>
                                <a:lnTo>
                                  <a:pt x="7253" y="5478"/>
                                </a:lnTo>
                                <a:lnTo>
                                  <a:pt x="7230" y="5445"/>
                                </a:lnTo>
                                <a:lnTo>
                                  <a:pt x="7208" y="5411"/>
                                </a:lnTo>
                                <a:lnTo>
                                  <a:pt x="7189" y="5376"/>
                                </a:lnTo>
                                <a:lnTo>
                                  <a:pt x="7171" y="5341"/>
                                </a:lnTo>
                                <a:lnTo>
                                  <a:pt x="7154" y="5305"/>
                                </a:lnTo>
                                <a:lnTo>
                                  <a:pt x="7140" y="5267"/>
                                </a:lnTo>
                                <a:lnTo>
                                  <a:pt x="7126" y="5229"/>
                                </a:lnTo>
                                <a:lnTo>
                                  <a:pt x="7114" y="5190"/>
                                </a:lnTo>
                                <a:lnTo>
                                  <a:pt x="7103" y="5152"/>
                                </a:lnTo>
                                <a:lnTo>
                                  <a:pt x="7096" y="5112"/>
                                </a:lnTo>
                                <a:lnTo>
                                  <a:pt x="7088" y="5073"/>
                                </a:lnTo>
                                <a:lnTo>
                                  <a:pt x="7082" y="5033"/>
                                </a:lnTo>
                                <a:lnTo>
                                  <a:pt x="7079" y="4992"/>
                                </a:lnTo>
                                <a:lnTo>
                                  <a:pt x="7076" y="4953"/>
                                </a:lnTo>
                                <a:lnTo>
                                  <a:pt x="7075" y="4912"/>
                                </a:lnTo>
                                <a:close/>
                                <a:moveTo>
                                  <a:pt x="5480" y="11883"/>
                                </a:moveTo>
                                <a:lnTo>
                                  <a:pt x="5481" y="11872"/>
                                </a:lnTo>
                                <a:lnTo>
                                  <a:pt x="5485" y="11840"/>
                                </a:lnTo>
                                <a:lnTo>
                                  <a:pt x="5490" y="11818"/>
                                </a:lnTo>
                                <a:lnTo>
                                  <a:pt x="5494" y="11790"/>
                                </a:lnTo>
                                <a:lnTo>
                                  <a:pt x="5501" y="11761"/>
                                </a:lnTo>
                                <a:lnTo>
                                  <a:pt x="5509" y="11727"/>
                                </a:lnTo>
                                <a:lnTo>
                                  <a:pt x="5518" y="11691"/>
                                </a:lnTo>
                                <a:lnTo>
                                  <a:pt x="5529" y="11651"/>
                                </a:lnTo>
                                <a:lnTo>
                                  <a:pt x="5543" y="11610"/>
                                </a:lnTo>
                                <a:lnTo>
                                  <a:pt x="5558" y="11567"/>
                                </a:lnTo>
                                <a:lnTo>
                                  <a:pt x="5575" y="11523"/>
                                </a:lnTo>
                                <a:lnTo>
                                  <a:pt x="5594" y="11478"/>
                                </a:lnTo>
                                <a:lnTo>
                                  <a:pt x="5615" y="11432"/>
                                </a:lnTo>
                                <a:lnTo>
                                  <a:pt x="5639" y="11385"/>
                                </a:lnTo>
                                <a:lnTo>
                                  <a:pt x="5665" y="11339"/>
                                </a:lnTo>
                                <a:lnTo>
                                  <a:pt x="5694" y="11293"/>
                                </a:lnTo>
                                <a:lnTo>
                                  <a:pt x="5726" y="11248"/>
                                </a:lnTo>
                                <a:lnTo>
                                  <a:pt x="5761" y="11205"/>
                                </a:lnTo>
                                <a:lnTo>
                                  <a:pt x="5799" y="11162"/>
                                </a:lnTo>
                                <a:lnTo>
                                  <a:pt x="5840" y="11123"/>
                                </a:lnTo>
                                <a:lnTo>
                                  <a:pt x="5884" y="11084"/>
                                </a:lnTo>
                                <a:lnTo>
                                  <a:pt x="5933" y="11049"/>
                                </a:lnTo>
                                <a:lnTo>
                                  <a:pt x="5983" y="11016"/>
                                </a:lnTo>
                                <a:lnTo>
                                  <a:pt x="6039" y="10988"/>
                                </a:lnTo>
                                <a:lnTo>
                                  <a:pt x="6097" y="10963"/>
                                </a:lnTo>
                                <a:lnTo>
                                  <a:pt x="6160" y="10941"/>
                                </a:lnTo>
                                <a:lnTo>
                                  <a:pt x="6226" y="10926"/>
                                </a:lnTo>
                                <a:lnTo>
                                  <a:pt x="6297" y="10913"/>
                                </a:lnTo>
                                <a:lnTo>
                                  <a:pt x="6373" y="10908"/>
                                </a:lnTo>
                                <a:lnTo>
                                  <a:pt x="6452" y="10906"/>
                                </a:lnTo>
                                <a:lnTo>
                                  <a:pt x="6452" y="11883"/>
                                </a:lnTo>
                                <a:lnTo>
                                  <a:pt x="5480" y="11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62"/>
                        <wps:cNvSpPr>
                          <a:spLocks/>
                        </wps:cNvSpPr>
                        <wps:spPr bwMode="auto">
                          <a:xfrm>
                            <a:off x="1472" y="1083"/>
                            <a:ext cx="432" cy="828"/>
                          </a:xfrm>
                          <a:custGeom>
                            <a:avLst/>
                            <a:gdLst>
                              <a:gd name="T0" fmla="*/ 1 w 1296"/>
                              <a:gd name="T1" fmla="*/ 2483 h 2483"/>
                              <a:gd name="T2" fmla="*/ 1296 w 1296"/>
                              <a:gd name="T3" fmla="*/ 1258 h 2483"/>
                              <a:gd name="T4" fmla="*/ 16 w 1296"/>
                              <a:gd name="T5" fmla="*/ 0 h 2483"/>
                              <a:gd name="T6" fmla="*/ 13 w 1296"/>
                              <a:gd name="T7" fmla="*/ 43 h 2483"/>
                              <a:gd name="T8" fmla="*/ 9 w 1296"/>
                              <a:gd name="T9" fmla="*/ 86 h 2483"/>
                              <a:gd name="T10" fmla="*/ 6 w 1296"/>
                              <a:gd name="T11" fmla="*/ 130 h 2483"/>
                              <a:gd name="T12" fmla="*/ 4 w 1296"/>
                              <a:gd name="T13" fmla="*/ 173 h 2483"/>
                              <a:gd name="T14" fmla="*/ 2 w 1296"/>
                              <a:gd name="T15" fmla="*/ 217 h 2483"/>
                              <a:gd name="T16" fmla="*/ 1 w 1296"/>
                              <a:gd name="T17" fmla="*/ 261 h 2483"/>
                              <a:gd name="T18" fmla="*/ 0 w 1296"/>
                              <a:gd name="T19" fmla="*/ 306 h 2483"/>
                              <a:gd name="T20" fmla="*/ 0 w 1296"/>
                              <a:gd name="T21" fmla="*/ 351 h 2483"/>
                              <a:gd name="T22" fmla="*/ 1 w 1296"/>
                              <a:gd name="T23" fmla="*/ 352 h 2483"/>
                              <a:gd name="T24" fmla="*/ 1 w 1296"/>
                              <a:gd name="T25" fmla="*/ 944 h 2483"/>
                              <a:gd name="T26" fmla="*/ 370 w 1296"/>
                              <a:gd name="T27" fmla="*/ 1348 h 2483"/>
                              <a:gd name="T28" fmla="*/ 1 w 1296"/>
                              <a:gd name="T29" fmla="*/ 1715 h 2483"/>
                              <a:gd name="T30" fmla="*/ 1 w 1296"/>
                              <a:gd name="T31" fmla="*/ 2483 h 2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6" h="2483">
                                <a:moveTo>
                                  <a:pt x="1" y="2483"/>
                                </a:moveTo>
                                <a:lnTo>
                                  <a:pt x="1296" y="1258"/>
                                </a:lnTo>
                                <a:lnTo>
                                  <a:pt x="16" y="0"/>
                                </a:lnTo>
                                <a:lnTo>
                                  <a:pt x="13" y="43"/>
                                </a:lnTo>
                                <a:lnTo>
                                  <a:pt x="9" y="86"/>
                                </a:lnTo>
                                <a:lnTo>
                                  <a:pt x="6" y="130"/>
                                </a:lnTo>
                                <a:lnTo>
                                  <a:pt x="4" y="173"/>
                                </a:lnTo>
                                <a:lnTo>
                                  <a:pt x="2" y="217"/>
                                </a:lnTo>
                                <a:lnTo>
                                  <a:pt x="1" y="261"/>
                                </a:lnTo>
                                <a:lnTo>
                                  <a:pt x="0" y="306"/>
                                </a:lnTo>
                                <a:lnTo>
                                  <a:pt x="0" y="351"/>
                                </a:lnTo>
                                <a:lnTo>
                                  <a:pt x="1" y="352"/>
                                </a:lnTo>
                                <a:lnTo>
                                  <a:pt x="1" y="944"/>
                                </a:lnTo>
                                <a:lnTo>
                                  <a:pt x="370" y="1348"/>
                                </a:lnTo>
                                <a:lnTo>
                                  <a:pt x="1" y="1715"/>
                                </a:lnTo>
                                <a:lnTo>
                                  <a:pt x="1" y="2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26" style="position:absolute;margin-left:61.95pt;margin-top:311.35pt;width:66.05pt;height:60.75pt;z-index:251715584" coordsize="6022,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">
                <v:shape id="Freeform 157" o:spid="_x0000_s1027" style="position:absolute;left:1237;width:4785;height:5592;visibility:visible;mso-wrap-style:square;v-text-anchor:top" coordsize="14355,16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yILsQA&#10;AADbAAAADwAAAGRycy9kb3ducmV2LnhtbESPQWvCQBSE74L/YXmCt7pJkVrTrCIFMaUXa4vnR/Y1&#10;Ccm+jburxv76bqHgcZiZb5h8PZhOXMj5xrKCdJaAIC6tbrhS8PW5fXgG4QOyxs4yKbiRh/VqPMox&#10;0/bKH3Q5hEpECPsMFdQh9JmUvqzJoJ/Znjh639YZDFG6SmqH1wg3nXxMkidpsOG4UGNPrzWV7eFs&#10;FMyb09vP7tjtXYntIr1RcX4vrFLTybB5ARFoCPfwf7vQCpYp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MiC7EAAAA2wAAAA8AAAAAAAAAAAAAAAAAmAIAAGRycy9k&#10;b3ducmV2LnhtbFBLBQYAAAAABAAEAPUAAACJAwAAAAA=&#10;" path="m2788,1r4993,l7781,707r-4993,l2788,709r-1,l2787,707r-52,2l2684,711r-52,4l2582,722r-50,8l2481,739r-50,11l2383,764r-50,15l2285,795r-48,18l2189,832r-47,21l2095,876r-46,24l2002,926r-45,27l1913,981r-45,30l1825,1042r-43,33l1739,1109r-41,35l1656,1182r-41,37l1576,1259r-40,40l1498,1341r-38,43l1423,1428r-37,46l1351,1520r-18,24l1315,1569r-17,25l1280,1619r-17,25l1246,1670r-17,26l1213,1722r-95,-93l1089,1602r-31,-25l1028,1553r-32,-22l964,1512r-34,-17l896,1479r-35,-13l826,1453r-36,-9l754,1436r-38,-6l680,1425r-37,-2l607,1423r-37,1l595,1381r26,-42l647,1297r28,-42l703,1215r27,-40l758,1135r29,-39l836,1033r49,-61l935,913r51,-57l1039,799r53,-54l1148,692r55,-51l1259,591r58,-48l1376,497r60,-44l1495,411r61,-40l1618,333r64,-38l1746,261r64,-32l1876,198r67,-28l2009,144r68,-24l2145,97r69,-19l2284,60r70,-15l2425,32r71,-12l2568,12r72,-5l2714,2r73,-1l2787,r1,l2788,1xm9210,58r11,8l9232,75r11,8l9254,93r1,-1l14238,4585r13,14l14265,4613r12,14l14288,4643r11,15l14309,4674r8,17l14325,4708r6,17l14338,4742r5,17l14347,4777r3,18l14353,4813r1,18l14354,4849r1,l14355,13174r,1l14354,13175r-1,91l14350,13357r-4,89l14339,13535r-7,89l14322,13712r-11,87l14299,13885r-14,86l14269,14056r-18,85l14233,14225r-20,82l14190,14389r-22,80l14143,14550r-26,79l14089,14707r-30,77l14030,14860r-32,74l13964,15008r-34,74l13895,15153r-37,70l13821,15292r-40,68l13741,15427r-42,65l13657,15556r-44,63l13568,15680r-49,63l13471,15804r-51,59l13369,15920r-53,57l13263,16031r-55,53l13152,16135r-56,50l13038,16233r-58,46l12920,16323r-60,42l12798,16406r-62,38l12674,16481r-65,34l12545,16547r-65,31l12413,16606r-67,26l12279,16656r-68,23l12142,16698r-70,18l12002,16732r-71,12l11860,16756r-73,8l11715,16769r-73,5l11568,16775r,1l11567,16776r-8779,l2787,16776r,-1l2714,16774r-74,-5l2568,16764r-72,-8l2425,16744r-71,-12l2284,16716r-69,-18l2145,16679r-68,-22l2009,16632r-66,-26l1876,16578r-66,-31l1746,16515r-64,-34l1620,16444r-64,-38l1495,16365r-59,-42l1376,16279r-59,-46l1259,16185r-56,-50l1146,16084r-54,-53l1039,15977r-53,-57l934,15863r-49,-59l835,15743r-48,-64l742,15618r-44,-62l655,15491r-40,-64l574,15360r-39,-68l497,15223r-37,-70l425,15082r-35,-74l357,14934r-31,-74l295,14784r-28,-77l239,14629r-26,-79l188,14470r-23,-81l143,14307r-21,-82l104,14141r-18,-84l70,13972r-13,-86l43,13800r-10,-87l23,13625r-7,-89l9,13447r-4,-89l3,13267r-1,-90l,13177r,-3l,7679r21,11l42,7700r21,11l84,7720r21,8l128,7735r21,7l172,7749r23,6l216,7759r23,4l262,7766r23,3l308,7771r22,1l353,7773r23,-1l399,7771r23,-2l444,7767r24,-3l490,7759r23,-4l535,7749r22,-6l580,7737r21,-8l623,7720r21,-9l665,7701r22,-11l707,7679r,5495l707,13177r-1,l706,13252r2,76l713,13403r4,75l724,13551r7,74l740,13697r11,73l763,13841r12,71l790,13982r16,71l822,14121r17,67l859,14256r20,66l900,14388r23,65l947,14517r24,63l997,14641r28,61l1053,14762r29,60l1113,14880r30,57l1176,14993r33,55l1242,15102r35,52l1314,15206r37,50l1386,15302r36,46l1459,15392r39,43l1536,15477r40,40l1615,15557r41,37l1698,15632r41,35l1781,15701r44,33l1868,15765r45,30l1957,15823r45,27l2049,15876r46,24l2142,15923r48,21l2237,15963r48,18l2334,15997r49,15l2433,16026r49,11l2532,16046r51,8l2634,16061r50,4l2735,16067r52,2l2787,16067r1,l11567,16067r1,l11568,16069r52,-2l11671,16065r51,-4l11773,16054r51,-8l11873,16037r50,-11l11973,16012r49,-15l12071,15981r47,-18l12167,15944r46,-21l12260,15900r47,-24l12353,15850r45,-27l12442,15795r45,-30l12530,15734r43,-33l12616,15667r42,-35l12700,15594r40,-37l12780,15517r39,-40l12858,15435r37,-43l12932,15348r36,-45l13005,15256r37,-50l13077,15155r35,-53l13147,15048r33,-55l13211,14937r32,-57l13273,14822r30,-60l13330,14702r27,-61l13383,14580r25,-63l13433,14452r22,-64l13477,14322r20,-66l13516,14188r17,-67l13550,14051r16,-69l13580,13912r13,-71l13604,13770r11,-73l13624,13625r7,-74l13638,13476r5,-74l13647,13327r1,-76l13649,13175r-1,l13648,13174r,-8169l9210,1003r,-945xm,6402l,3602r,-1l2,3601r1,-63l4,3476r1,-61l8,3354r4,-61l16,3232r6,-62l28,3110r6,-60l42,2990r8,-58l59,2873r10,-59l79,2756r12,-59l103,2641r11,11l722,3250r-3,43l715,3336r-3,44l710,3423r-2,44l707,3511r-1,45l706,3601r1,l707,3602r,2131l,6402xe" fillcolor="#d8d8d8 [2732]" stroked="f">
                  <v:path arrowok="t" o:connecttype="custom" o:connectlocs="912,236;778,260;652,318;538,406;444,515;373,543;287,489;190,475;262,365;401,214;561,98;738,26;929,0;3085,31;4770,1558;4784,1604;4783,4452;4756,4685;4696,4902;4607,5097;4490,5268;4346,5411;4182,5516;4001,5577;3856,5592;808,5581;625,5526;459,5426;311,5288;191,5120;98,4928;35,4714;3,4482;14,2567;72,2586;133,2590;193,2579;236,4392;247,4566;286,4752;351,4921;438,5069;538,5186;652,5274;778,5332;912,5356;3890,5355;4024,5327;4147,5265;4260,5172;4359,5052;4443,4901;4505,4729;4541,4542;4549,4391;1,1179;11,1017;38,884;235,1185" o:connectangles="0,0,0,0,0,0,0,0,0,0,0,0,0,0,0,0,0,0,0,0,0,0,0,0,0,0,0,0,0,0,0,0,0,0,0,0,0,0,0,0,0,0,0,0,0,0,0,0,0,0,0,0,0,0,0,0,0,0,0"/>
                  <o:lock v:ext="edit" verticies="t"/>
                </v:shape>
                <v:shape id="Freeform 158" o:spid="_x0000_s1028" style="position:absolute;top:940;width:1596;height:1600;visibility:visible;mso-wrap-style:square;v-text-anchor:top" coordsize="4787,4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2TmcYA&#10;AADbAAAADwAAAGRycy9kb3ducmV2LnhtbESP3WrCQBSE7wXfYTlCb6Ru/KnUmFVEEETohbYPcJo9&#10;TWKyZ+PuVqNP3y0UejnMzDdMtu5MI67kfGVZwXiUgCDOra64UPDxvnt+BeEDssbGMim4k4f1qt/L&#10;MNX2xke6nkIhIoR9igrKENpUSp+XZNCPbEscvS/rDIYoXSG1w1uEm0ZOkmQuDVYcF0psaVtSXp++&#10;jYJ6Plu8bN4Ow/Pnfepmj7Gly9Qq9TToNksQgbrwH/5r77WCxQR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/2TmcYAAADbAAAADwAAAAAAAAAAAAAAAACYAgAAZHJz&#10;L2Rvd25yZXYueG1sUEsFBgAAAAAEAAQA9QAAAIsDAAAAAA==&#10;" path="m3382,234l4787,1777,1749,4798,474,3582r-40,-39l393,3501r-37,-43l318,3414r-35,-46l250,3321r-32,-48l189,3225r-29,-50l134,3125r-23,-51l88,3022,69,2969,52,2916,36,2861,24,2807,14,2753,7,2697,2,2643,,2586r1,-55l5,2475r6,-55l21,2363r14,-55l51,2252r19,-55l94,2142r26,-55l150,2033r34,-54l221,1926r43,-56l315,1804r56,-72l436,1653r70,-83l583,1481r81,-91l751,1295r90,-98l937,1098r100,-99l1140,900r107,-98l1356,706r112,-94l1582,523r115,-85l1815,357r117,-74l2050,216r119,-60l2288,104,2405,62,2522,30,2639,9,2753,r112,3l2974,19r107,31l3185,95r100,61l3382,234xe" fillcolor="#0f243e [1615]" stroked="f">
                  <v:path arrowok="t" o:connecttype="custom" o:connectlocs="1596,593;158,1194;131,1167;106,1138;83,1107;63,1075;45,1042;29,1008;17,972;8,936;2,899;0,862;2,825;7,788;17,751;31,714;50,678;74,642;105,602;145,551;194,494;250,432;312,366;380,300;452,235;527,174;605,119;683,72;763,35;841,10;918,0;992,6;1062,32;1128,78" o:connectangles="0,0,0,0,0,0,0,0,0,0,0,0,0,0,0,0,0,0,0,0,0,0,0,0,0,0,0,0,0,0,0,0,0,0"/>
                </v:shape>
                <v:shape id="Freeform 159" o:spid="_x0000_s1029" style="position:absolute;left:1074;top:2178;width:2485;height:2348;visibility:visible;mso-wrap-style:square;v-text-anchor:top" coordsize="7455,7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ZQ8EA&#10;AADbAAAADwAAAGRycy9kb3ducmV2LnhtbESPzYrCMBSF94LvEK7gTlMVRKtpEWeUmZVY3bi7NNe2&#10;2NyUJmp9+4kw4PJwfj7OOu1MLR7Uusqygsk4AkGcW11xoeB82o0WIJxH1lhbJgUvcpAm/d4aY22f&#10;fKRH5gsRRtjFqKD0vomldHlJBt3YNsTBu9rWoA+yLaRu8RnGTS2nUTSXBisOhBIb2paU37K7UXDf&#10;F4sA7bKTPcyyy+8kctOvb6WGg26zAuGp85/wf/tHK1jO4P0l/ACZ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u2UPBAAAA2wAAAA8AAAAAAAAAAAAAAAAAmAIAAGRycy9kb3du&#10;cmV2LnhtbFBLBQYAAAAABAAEAPUAAACGAwAAAAA=&#10;" path="m3433,l7455,3677r-26,-7l7354,3652r-53,-11l7239,3630r-71,-12l7089,3607r-85,-9l6913,3591r-96,-3l6718,3587r-104,4l6509,3600r-108,15l6294,3636r-106,29l6082,3700r-104,45l5877,3798r-95,65l5690,3936r-87,86l5524,4120r-72,111l5389,4354r-55,138l5289,4645r-33,167l5235,4997r-8,201l5232,5417r-113,-8l5013,5410r-100,8l4821,5435r-87,24l4654,5488r-75,36l4511,5566r-63,48l4390,5666r-52,55l4291,5781r-43,64l4211,5910r-33,68l4149,6048r-25,72l4103,6192r-17,73l4072,6337r-10,72l4055,6481r-3,69l4051,6617r1,65l4055,6743r7,59l4070,6857r10,49l4092,6952r14,39l4121,7025r2,17l4100,7034r-44,-31l3990,6949r-86,-74l3801,6781,3680,6670,3546,6543,3397,6403,3236,6250,3067,6086,2889,5913,2513,5546,2121,5162,1729,4775,1346,4397,988,4040,667,3720,394,3447,183,3237,48,3101,,3053,3433,xe" fillcolor="#0f243e [1615]" stroked="f">
                  <v:path arrowok="t" o:connecttype="custom" o:connectlocs="2485,1226;2451,1218;2413,1210;2363,1203;2304,1197;2239,1196;2170,1200;2098,1212;2027,1234;1959,1266;1897,1312;1841,1374;1796,1452;1763,1549;1745,1666;1744,1806;1671,1804;1607,1812;1551,1830;1504,1856;1463,1889;1430,1928;1404,1971;1383,2017;1368,2065;1357,2113;1352,2161;1350,2206;1352,2248;1357,2286;1364,2318;1374,2342;1367,2345;1330,2317;1267,2261;1182,2182;1079,2084;963,1972;707,1721;449,1466;222,1240;61,1079;0,1018" o:connectangles="0,0,0,0,0,0,0,0,0,0,0,0,0,0,0,0,0,0,0,0,0,0,0,0,0,0,0,0,0,0,0,0,0,0,0,0,0,0,0,0,0,0,0"/>
                </v:shape>
                <v:shape id="Freeform 160" o:spid="_x0000_s1030" style="position:absolute;left:3299;top:3871;width:324;height:326;visibility:visible;mso-wrap-style:square;v-text-anchor:top" coordsize="972,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688UA&#10;AADbAAAADwAAAGRycy9kb3ducmV2LnhtbESPQWvCQBSE74L/YXmFXqRurFaa6CoilArioZoeentk&#10;n0lo9m2S3cb037uC4HGYmW+Y5bo3leiodaVlBZNxBII4s7rkXEF6+nh5B+E8ssbKMin4Jwfr1XCw&#10;xETbC39Rd/S5CBB2CSoovK8TKV1WkEE3tjVx8M62NeiDbHOpW7wEuKnkaxTNpcGSw0KBNW0Lyn6P&#10;f0aB/YlsMy3j0f47nb71VOPhc9Yo9fzUbxYgPPX+Eb63d1pBPIPbl/AD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brzxQAAANsAAAAPAAAAAAAAAAAAAAAAAJgCAABkcnMv&#10;ZG93bnJldi54bWxQSwUGAAAAAAQABAD1AAAAigMAAAAA&#10;" path="m972,r,977l,977,1,966,5,934r5,-22l14,884r7,-29l29,821r9,-36l49,745,63,704,78,661,95,617r19,-45l135,526r24,-47l185,433r29,-46l246,342r35,-43l319,256r41,-39l404,178r49,-35l503,110,559,82,617,57,680,35,746,20,817,7,893,2,972,xe" fillcolor="#0f243e [1615]" stroked="f">
                  <v:path arrowok="t" o:connecttype="custom" o:connectlocs="324,0;324,326;0,326;0,322;2,312;3,304;5,295;7,285;10,274;13,262;16,249;21,235;26,221;32,206;38,191;45,176;53,160;62,144;71,129;82,114;94,100;106,85;120,72;135,59;151,48;168,37;186,27;206,19;227,12;249,7;272,2;298,1;324,0" o:connectangles="0,0,0,0,0,0,0,0,0,0,0,0,0,0,0,0,0,0,0,0,0,0,0,0,0,0,0,0,0,0,0,0,0"/>
                </v:shape>
                <v:shape id="Freeform 161" o:spid="_x0000_s1031" style="position:absolute;left:1472;top:236;width:4315;height:5120;visibility:visible;mso-wrap-style:square;v-text-anchor:top" coordsize="12943,15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YQcQA&#10;AADbAAAADwAAAGRycy9kb3ducmV2LnhtbESPQU/CQBSE7yb+h80z8SZbiRooLMRISLwgoXDh9ug+&#10;22L3bd19Qv33rgkJx8nMfJOZznvXqhOF2Hg28DjIQBGX3jZcGdhtlw8jUFGQLbaeycAvRZjPbm+m&#10;mFt/5g2dCqlUgnDM0UAt0uVax7Imh3HgO+LkffrgUJIMlbYBzwnuWj3MshftsOG0UGNHbzWVX8WP&#10;M/Cx+j6uh2tciaNQHI7ytN8svDH3d/3rBJRQL9fwpf1uDYyf4f9L+gF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CGEHEAAAA2wAAAA8AAAAAAAAAAAAAAAAAmAIAAGRycy9k&#10;b3ducmV2LnhtbFBLBQYAAAAABAAEAPUAAACJAwAAAAA=&#10;" path="m7075,4912l7075,,2082,r,2l2081,2r,-2l2029,2r-51,2l1926,8r-50,7l1826,23r-51,9l1725,43r-48,14l1627,72r-48,16l1531,106r-48,19l1436,146r-47,23l1343,193r-47,26l1251,246r-44,28l1162,304r-43,31l1076,368r-43,34l992,437r-42,38l909,512r-39,40l830,592r-38,42l754,677r-37,44l680,767r-35,46l627,837r-18,25l592,887r-18,25l557,937r-17,26l523,989r-16,26l2818,3286r25,25l8047,8427r25,27l8097,8482r23,28l8140,8540r19,30l8177,8602r16,32l8208,8666r12,33l8230,8732r9,34l8247,8800r6,35l8257,8869r3,35l8261,8939r2,l8263,12880r-1,38l8260,12954r-5,36l8248,13025r-8,35l8230,13094r-11,33l8207,13160r-15,33l8176,13223r-17,31l8140,13282r-19,29l8099,13338r-22,26l8053,13389r-25,25l8001,13436r-27,21l7947,13477r-29,19l7887,13513r-30,16l7825,13544r-33,12l7758,13567r-34,11l7689,13586r-35,5l7618,13596r-36,3l7545,13600r-18,l4442,13600r-37,-1l4369,13596r-36,-5l4298,13586r-35,-8l4229,13567r-34,-11l4162,13544r-32,-15l4100,13513r-30,-17l4040,13477r-28,-20l3985,13436r-26,-22l3934,13389r-24,-25l3888,13338r-22,-27l3846,13282r-18,-28l3811,13223r-16,-30l3780,13160r-13,-33l3756,13094r-9,-34l3739,13025r-7,-35l3727,12954r-2,-36l3724,12880r1,-37l3727,12807r5,-36l3739,12736r8,-36l3756,12666r11,-33l3780,12600r15,-32l3811,12537r17,-30l3846,12477r20,-28l3888,12422r22,-26l3934,12371r25,-24l3985,12325r27,-22l4040,12284r30,-19l4100,12248r30,-16l4162,12217r33,-12l4229,12193r34,-10l4298,12175r35,-7l4369,12164r36,-2l4442,12161r2385,l6827,9238,2320,4808,139,6870r-17,15l106,6899r-17,14l72,6927r-17,11l37,6950r-18,12l1,6972r,844l2237,5828,6259,9505r-26,-7l6158,9480r-53,-11l6043,9458r-71,-12l5893,9435r-85,-9l5717,9419r-96,-3l5522,9415r-104,4l5313,9428r-108,15l5098,9464r-106,29l4886,9528r-104,45l4681,9626r-95,65l4494,9764r-87,86l4328,9948r-72,111l4193,10182r-55,138l4093,10473r-33,167l4039,10825r-8,201l4036,11245r-113,-8l3817,11238r-100,8l3625,11263r-87,24l3458,11316r-75,36l3315,11394r-63,48l3194,11494r-52,55l3095,11609r-43,64l3015,11738r-33,68l2953,11876r-25,72l2907,12020r-17,73l2876,12165r-10,72l2859,12309r-3,69l2855,12445r1,65l2859,12571r7,59l2874,12685r10,49l2896,12780r14,39l2925,12853r4,15l2922,12871r-15,-8l2881,12846r-35,-27l2801,12783r-53,-45l2689,12685r-68,-62l2546,12554r-82,-75l2377,12397r-192,-182l1973,12012r-227,-219l1505,11558r-248,-243l1002,11066,745,10814,491,10562,242,10316,1,10076r,2391l1,12470r-1,l,12545r2,76l7,12696r4,75l18,12844r7,74l34,12990r11,73l57,13134r12,71l84,13275r16,71l116,13414r17,67l153,13549r20,66l194,13681r23,65l241,13810r24,63l291,13934r28,61l347,14055r29,60l407,14173r30,57l470,14286r33,55l536,14395r35,52l608,14499r37,50l680,14595r36,46l753,14685r39,43l830,14770r40,40l909,14850r41,37l992,14925r41,35l1075,14994r44,33l1162,15058r45,30l1251,15116r45,27l1343,15169r46,24l1436,15216r48,21l1531,15256r48,18l1628,15290r49,15l1727,15319r49,11l1826,15339r51,8l1928,15354r50,4l2029,15360r52,2l2082,15360r8779,l10862,15360r,2l10914,15360r51,-2l11016,15354r51,-7l11118,15339r49,-9l11217,15319r50,-14l11316,15290r49,-16l11412,15256r49,-19l11507,15216r47,-23l11601,15169r46,-26l11692,15116r44,-28l11781,15058r43,-31l11867,14994r43,-34l11952,14925r42,-38l12034,14850r40,-40l12113,14770r39,-42l12189,14685r37,-44l12262,14596r37,-47l12336,14499r35,-51l12406,14395r35,-54l12474,14286r31,-56l12537,14173r30,-58l12597,14055r27,-60l12651,13934r26,-61l12702,13810r25,-65l12749,13681r22,-66l12791,13549r19,-68l12827,13414r17,-70l12860,13275r14,-70l12887,13134r11,-71l12909,12990r9,-72l12925,12844r7,-75l12937,12695r4,-75l12942,12544r1,-76l12942,12467r,-8169l8504,296r,3725l11696,4021r84,6l11860,4041r75,24l12003,4098r63,41l12125,4186r52,53l12223,4299r42,66l12301,4434r29,74l12355,4585r19,80l12388,4745r9,84l12399,4912r-2,84l12388,5078r-14,82l12355,5239r-25,77l12300,5389r-35,71l12223,5524r-46,60l12124,5638r-58,48l12003,5727r-69,31l11860,5782r-80,16l11696,5803r-3836,l7813,5799r-47,-5l7722,5786r-43,-11l7638,5763r-40,-15l7558,5732r-37,-19l7486,5694r-35,-22l7418,5649r-31,-25l7358,5597r-30,-28l7301,5540r-25,-31l7253,5478r-23,-33l7208,5411r-19,-35l7171,5341r-17,-36l7140,5267r-14,-38l7114,5190r-11,-38l7096,5112r-8,-39l7082,5033r-3,-41l7076,4953r-1,-41xm5480,11883r1,-11l5485,11840r5,-22l5494,11790r7,-29l5509,11727r9,-36l5529,11651r14,-41l5558,11567r17,-44l5594,11478r21,-46l5639,11385r26,-46l5694,11293r32,-45l5761,11205r38,-43l5840,11123r44,-39l5933,11049r50,-33l6039,10988r58,-25l6160,10941r66,-15l6297,10913r76,-5l6452,10906r,977l5480,11883xe" fillcolor="#548dd4 [1951]" stroked="f">
                  <v:path arrowok="t" o:connecttype="custom" o:connectlocs="659,1;526,29;402,91;290,184;203,287;948,1104;2731,2878;2754,2968;2747,4353;2707,4436;2640,4498;2552,4530;1445,4530;1357,4498;1289,4436;1249,4353;1244,4256;1276,4168;1338,4100;1421,4060;773,1602;6,2320;2015,3152;1771,3142;1498,3254;1347,3608;1153,3772;1005,3912;953,4102;965,4259;934,4260;658,4003;0,3358;6,4281;39,4471;97,4644;179,4798;277,4923;387,5019;510,5085;643,5117;3639,5119;3773,5096;3898,5038;4012,4949;4113,4832;4200,4684;4264,4516;4304,4329;4315,4155;4002,1366;4119,1528;4119,1746;4002,1909;2574,1928;2473,1883;2403,1803;2366,1704;1829,3946;1853,3855;1921,3735;2054,3647" o:connectangles="0,0,0,0,0,0,0,0,0,0,0,0,0,0,0,0,0,0,0,0,0,0,0,0,0,0,0,0,0,0,0,0,0,0,0,0,0,0,0,0,0,0,0,0,0,0,0,0,0,0,0,0,0,0,0,0,0,0,0,0,0,0"/>
                  <o:lock v:ext="edit" verticies="t"/>
                </v:shape>
                <v:shape id="Freeform 162" o:spid="_x0000_s1032" style="position:absolute;left:1472;top:1083;width:432;height:828;visibility:visible;mso-wrap-style:square;v-text-anchor:top" coordsize="1296,2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H3fMMA&#10;AADbAAAADwAAAGRycy9kb3ducmV2LnhtbESPS2vCQBSF90L/w3CF7nRiC6KpE5FCwIUt1Mf+NnPz&#10;0MydITNN4r/vFAouD+fxcTbb0bSip843lhUs5gkI4sLqhisF51M+W4HwAVlja5kU3MnDNnuabDDV&#10;duAv6o+hEnGEfYoK6hBcKqUvajLo59YRR6+0ncEQZVdJ3eEQx00rX5JkKQ02HAk1Onqvqbgdf0yE&#10;vF6Kw/C5P+dXt7t/lC7vvw+5Us/TcfcGItAYHuH/9l4rWC/h7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H3fMMAAADbAAAADwAAAAAAAAAAAAAAAACYAgAAZHJzL2Rv&#10;d25yZXYueG1sUEsFBgAAAAAEAAQA9QAAAIgDAAAAAA==&#10;" path="m1,2483l1296,1258,16,,13,43,9,86,6,130,4,173,2,217,1,261,,306r,45l1,352r,592l370,1348,1,1715r,768xe" fillcolor="#548dd4 [1951]" stroked="f">
                  <v:path arrowok="t" o:connecttype="custom" o:connectlocs="0,828;432,420;5,0;4,14;3,29;2,43;1,58;1,72;0,87;0,102;0,117;0,117;0,315;123,450;0,572;0,828" o:connectangles="0,0,0,0,0,0,0,0,0,0,0,0,0,0,0,0"/>
                </v:shape>
              </v:group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032781" wp14:editId="470F5415">
                <wp:simplePos x="0" y="0"/>
                <wp:positionH relativeFrom="column">
                  <wp:posOffset>2790190</wp:posOffset>
                </wp:positionH>
                <wp:positionV relativeFrom="paragraph">
                  <wp:posOffset>4664710</wp:posOffset>
                </wp:positionV>
                <wp:extent cx="27305" cy="2743200"/>
                <wp:effectExtent l="8890" t="6985" r="1905" b="2540"/>
                <wp:wrapNone/>
                <wp:docPr id="89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026" style="position:absolute;margin-left:219.7pt;margin-top:367.3pt;width:2.15pt;height:3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" fillcolor="#f2f2f2 [3052]" stroked="f">
                <v:fill opacity="34181f"/>
              </v:rect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1989C3" wp14:editId="18C6D968">
                <wp:simplePos x="0" y="0"/>
                <wp:positionH relativeFrom="column">
                  <wp:posOffset>2354580</wp:posOffset>
                </wp:positionH>
                <wp:positionV relativeFrom="paragraph">
                  <wp:posOffset>4624705</wp:posOffset>
                </wp:positionV>
                <wp:extent cx="27305" cy="2096770"/>
                <wp:effectExtent l="5715" t="1270" r="2540" b="0"/>
                <wp:wrapNone/>
                <wp:docPr id="88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3" o:spid="_x0000_s1026" style="position:absolute;margin-left:185.4pt;margin-top:364.15pt;width:2.15pt;height:165.1pt;rotation: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" fillcolor="#f2f2f2 [3052]" stroked="f">
                <v:fill opacity="34181f"/>
              </v:rect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F8F1CE9" wp14:editId="5054DDFA">
                <wp:simplePos x="0" y="0"/>
                <wp:positionH relativeFrom="column">
                  <wp:posOffset>1818005</wp:posOffset>
                </wp:positionH>
                <wp:positionV relativeFrom="paragraph">
                  <wp:posOffset>5744210</wp:posOffset>
                </wp:positionV>
                <wp:extent cx="914400" cy="591185"/>
                <wp:effectExtent l="8255" t="635" r="1270" b="8255"/>
                <wp:wrapNone/>
                <wp:docPr id="77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591185"/>
                          <a:chOff x="3965" y="2325"/>
                          <a:chExt cx="4050" cy="2620"/>
                        </a:xfrm>
                      </wpg:grpSpPr>
                      <wpg:grpSp>
                        <wpg:cNvPr id="78" name="Group 195"/>
                        <wpg:cNvGrpSpPr>
                          <a:grpSpLocks/>
                        </wpg:cNvGrpSpPr>
                        <wpg:grpSpPr bwMode="auto">
                          <a:xfrm>
                            <a:off x="4050" y="2400"/>
                            <a:ext cx="3965" cy="2545"/>
                            <a:chOff x="85" y="75"/>
                            <a:chExt cx="3965" cy="2545"/>
                          </a:xfrm>
                        </wpg:grpSpPr>
                        <wps:wsp>
                          <wps:cNvPr id="79" name="Freeform 196"/>
                          <wps:cNvSpPr>
                            <a:spLocks/>
                          </wps:cNvSpPr>
                          <wps:spPr bwMode="auto">
                            <a:xfrm>
                              <a:off x="651" y="307"/>
                              <a:ext cx="1990" cy="2265"/>
                            </a:xfrm>
                            <a:custGeom>
                              <a:avLst/>
                              <a:gdLst>
                                <a:gd name="T0" fmla="*/ 2846 w 7959"/>
                                <a:gd name="T1" fmla="*/ 8947 h 9058"/>
                                <a:gd name="T2" fmla="*/ 2854 w 7959"/>
                                <a:gd name="T3" fmla="*/ 8996 h 9058"/>
                                <a:gd name="T4" fmla="*/ 2829 w 7959"/>
                                <a:gd name="T5" fmla="*/ 9041 h 9058"/>
                                <a:gd name="T6" fmla="*/ 2784 w 7959"/>
                                <a:gd name="T7" fmla="*/ 9058 h 9058"/>
                                <a:gd name="T8" fmla="*/ 2665 w 7959"/>
                                <a:gd name="T9" fmla="*/ 9010 h 9058"/>
                                <a:gd name="T10" fmla="*/ 2107 w 7959"/>
                                <a:gd name="T11" fmla="*/ 8678 h 9058"/>
                                <a:gd name="T12" fmla="*/ 1598 w 7959"/>
                                <a:gd name="T13" fmla="*/ 8275 h 9058"/>
                                <a:gd name="T14" fmla="*/ 1043 w 7959"/>
                                <a:gd name="T15" fmla="*/ 7685 h 9058"/>
                                <a:gd name="T16" fmla="*/ 578 w 7959"/>
                                <a:gd name="T17" fmla="*/ 6985 h 9058"/>
                                <a:gd name="T18" fmla="*/ 239 w 7959"/>
                                <a:gd name="T19" fmla="*/ 6210 h 9058"/>
                                <a:gd name="T20" fmla="*/ 43 w 7959"/>
                                <a:gd name="T21" fmla="*/ 5373 h 9058"/>
                                <a:gd name="T22" fmla="*/ 0 w 7959"/>
                                <a:gd name="T23" fmla="*/ 4747 h 9058"/>
                                <a:gd name="T24" fmla="*/ 75 w 7959"/>
                                <a:gd name="T25" fmla="*/ 3907 h 9058"/>
                                <a:gd name="T26" fmla="*/ 289 w 7959"/>
                                <a:gd name="T27" fmla="*/ 3114 h 9058"/>
                                <a:gd name="T28" fmla="*/ 630 w 7959"/>
                                <a:gd name="T29" fmla="*/ 2384 h 9058"/>
                                <a:gd name="T30" fmla="*/ 1086 w 7959"/>
                                <a:gd name="T31" fmla="*/ 1727 h 9058"/>
                                <a:gd name="T32" fmla="*/ 1642 w 7959"/>
                                <a:gd name="T33" fmla="*/ 1157 h 9058"/>
                                <a:gd name="T34" fmla="*/ 2287 w 7959"/>
                                <a:gd name="T35" fmla="*/ 687 h 9058"/>
                                <a:gd name="T36" fmla="*/ 3008 w 7959"/>
                                <a:gd name="T37" fmla="*/ 328 h 9058"/>
                                <a:gd name="T38" fmla="*/ 3793 w 7959"/>
                                <a:gd name="T39" fmla="*/ 96 h 9058"/>
                                <a:gd name="T40" fmla="*/ 4627 w 7959"/>
                                <a:gd name="T41" fmla="*/ 2 h 9058"/>
                                <a:gd name="T42" fmla="*/ 4859 w 7959"/>
                                <a:gd name="T43" fmla="*/ 1 h 9058"/>
                                <a:gd name="T44" fmla="*/ 5237 w 7959"/>
                                <a:gd name="T45" fmla="*/ 24 h 9058"/>
                                <a:gd name="T46" fmla="*/ 5617 w 7959"/>
                                <a:gd name="T47" fmla="*/ 74 h 9058"/>
                                <a:gd name="T48" fmla="*/ 5991 w 7959"/>
                                <a:gd name="T49" fmla="*/ 152 h 9058"/>
                                <a:gd name="T50" fmla="*/ 6360 w 7959"/>
                                <a:gd name="T51" fmla="*/ 256 h 9058"/>
                                <a:gd name="T52" fmla="*/ 6628 w 7959"/>
                                <a:gd name="T53" fmla="*/ 349 h 9058"/>
                                <a:gd name="T54" fmla="*/ 7056 w 7959"/>
                                <a:gd name="T55" fmla="*/ 533 h 9058"/>
                                <a:gd name="T56" fmla="*/ 7591 w 7959"/>
                                <a:gd name="T57" fmla="*/ 836 h 9058"/>
                                <a:gd name="T58" fmla="*/ 7943 w 7959"/>
                                <a:gd name="T59" fmla="*/ 1099 h 9058"/>
                                <a:gd name="T60" fmla="*/ 7959 w 7959"/>
                                <a:gd name="T61" fmla="*/ 1146 h 9058"/>
                                <a:gd name="T62" fmla="*/ 7943 w 7959"/>
                                <a:gd name="T63" fmla="*/ 1193 h 9058"/>
                                <a:gd name="T64" fmla="*/ 7900 w 7959"/>
                                <a:gd name="T65" fmla="*/ 1219 h 9058"/>
                                <a:gd name="T66" fmla="*/ 7850 w 7959"/>
                                <a:gd name="T67" fmla="*/ 1212 h 9058"/>
                                <a:gd name="T68" fmla="*/ 7508 w 7959"/>
                                <a:gd name="T69" fmla="*/ 960 h 9058"/>
                                <a:gd name="T70" fmla="*/ 6990 w 7959"/>
                                <a:gd name="T71" fmla="*/ 666 h 9058"/>
                                <a:gd name="T72" fmla="*/ 6576 w 7959"/>
                                <a:gd name="T73" fmla="*/ 489 h 9058"/>
                                <a:gd name="T74" fmla="*/ 6314 w 7959"/>
                                <a:gd name="T75" fmla="*/ 397 h 9058"/>
                                <a:gd name="T76" fmla="*/ 5956 w 7959"/>
                                <a:gd name="T77" fmla="*/ 297 h 9058"/>
                                <a:gd name="T78" fmla="*/ 5591 w 7959"/>
                                <a:gd name="T79" fmla="*/ 221 h 9058"/>
                                <a:gd name="T80" fmla="*/ 5223 w 7959"/>
                                <a:gd name="T81" fmla="*/ 172 h 9058"/>
                                <a:gd name="T82" fmla="*/ 4855 w 7959"/>
                                <a:gd name="T83" fmla="*/ 150 h 9058"/>
                                <a:gd name="T84" fmla="*/ 4631 w 7959"/>
                                <a:gd name="T85" fmla="*/ 150 h 9058"/>
                                <a:gd name="T86" fmla="*/ 3823 w 7959"/>
                                <a:gd name="T87" fmla="*/ 242 h 9058"/>
                                <a:gd name="T88" fmla="*/ 3064 w 7959"/>
                                <a:gd name="T89" fmla="*/ 468 h 9058"/>
                                <a:gd name="T90" fmla="*/ 2365 w 7959"/>
                                <a:gd name="T91" fmla="*/ 814 h 9058"/>
                                <a:gd name="T92" fmla="*/ 1740 w 7959"/>
                                <a:gd name="T93" fmla="*/ 1271 h 9058"/>
                                <a:gd name="T94" fmla="*/ 1201 w 7959"/>
                                <a:gd name="T95" fmla="*/ 1822 h 9058"/>
                                <a:gd name="T96" fmla="*/ 760 w 7959"/>
                                <a:gd name="T97" fmla="*/ 2459 h 9058"/>
                                <a:gd name="T98" fmla="*/ 429 w 7959"/>
                                <a:gd name="T99" fmla="*/ 3166 h 9058"/>
                                <a:gd name="T100" fmla="*/ 222 w 7959"/>
                                <a:gd name="T101" fmla="*/ 3933 h 9058"/>
                                <a:gd name="T102" fmla="*/ 150 w 7959"/>
                                <a:gd name="T103" fmla="*/ 4747 h 9058"/>
                                <a:gd name="T104" fmla="*/ 192 w 7959"/>
                                <a:gd name="T105" fmla="*/ 5354 h 9058"/>
                                <a:gd name="T106" fmla="*/ 381 w 7959"/>
                                <a:gd name="T107" fmla="*/ 6163 h 9058"/>
                                <a:gd name="T108" fmla="*/ 710 w 7959"/>
                                <a:gd name="T109" fmla="*/ 6915 h 9058"/>
                                <a:gd name="T110" fmla="*/ 1160 w 7959"/>
                                <a:gd name="T111" fmla="*/ 7593 h 9058"/>
                                <a:gd name="T112" fmla="*/ 1698 w 7959"/>
                                <a:gd name="T113" fmla="*/ 8165 h 9058"/>
                                <a:gd name="T114" fmla="*/ 2192 w 7959"/>
                                <a:gd name="T115" fmla="*/ 8556 h 9058"/>
                                <a:gd name="T116" fmla="*/ 2733 w 7959"/>
                                <a:gd name="T117" fmla="*/ 8877 h 90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7959" h="9058">
                                  <a:moveTo>
                                    <a:pt x="2814" y="8917"/>
                                  </a:moveTo>
                                  <a:lnTo>
                                    <a:pt x="2821" y="8921"/>
                                  </a:lnTo>
                                  <a:lnTo>
                                    <a:pt x="2827" y="8925"/>
                                  </a:lnTo>
                                  <a:lnTo>
                                    <a:pt x="2832" y="8930"/>
                                  </a:lnTo>
                                  <a:lnTo>
                                    <a:pt x="2837" y="8935"/>
                                  </a:lnTo>
                                  <a:lnTo>
                                    <a:pt x="2842" y="8941"/>
                                  </a:lnTo>
                                  <a:lnTo>
                                    <a:pt x="2846" y="8947"/>
                                  </a:lnTo>
                                  <a:lnTo>
                                    <a:pt x="2849" y="8953"/>
                                  </a:lnTo>
                                  <a:lnTo>
                                    <a:pt x="2851" y="8960"/>
                                  </a:lnTo>
                                  <a:lnTo>
                                    <a:pt x="2853" y="8967"/>
                                  </a:lnTo>
                                  <a:lnTo>
                                    <a:pt x="2854" y="8974"/>
                                  </a:lnTo>
                                  <a:lnTo>
                                    <a:pt x="2855" y="8981"/>
                                  </a:lnTo>
                                  <a:lnTo>
                                    <a:pt x="2855" y="8988"/>
                                  </a:lnTo>
                                  <a:lnTo>
                                    <a:pt x="2854" y="8996"/>
                                  </a:lnTo>
                                  <a:lnTo>
                                    <a:pt x="2853" y="9003"/>
                                  </a:lnTo>
                                  <a:lnTo>
                                    <a:pt x="2850" y="9010"/>
                                  </a:lnTo>
                                  <a:lnTo>
                                    <a:pt x="2847" y="9017"/>
                                  </a:lnTo>
                                  <a:lnTo>
                                    <a:pt x="2844" y="9023"/>
                                  </a:lnTo>
                                  <a:lnTo>
                                    <a:pt x="2839" y="9029"/>
                                  </a:lnTo>
                                  <a:lnTo>
                                    <a:pt x="2835" y="9035"/>
                                  </a:lnTo>
                                  <a:lnTo>
                                    <a:pt x="2829" y="9041"/>
                                  </a:lnTo>
                                  <a:lnTo>
                                    <a:pt x="2824" y="9045"/>
                                  </a:lnTo>
                                  <a:lnTo>
                                    <a:pt x="2818" y="9049"/>
                                  </a:lnTo>
                                  <a:lnTo>
                                    <a:pt x="2812" y="9052"/>
                                  </a:lnTo>
                                  <a:lnTo>
                                    <a:pt x="2805" y="9054"/>
                                  </a:lnTo>
                                  <a:lnTo>
                                    <a:pt x="2798" y="9056"/>
                                  </a:lnTo>
                                  <a:lnTo>
                                    <a:pt x="2791" y="9058"/>
                                  </a:lnTo>
                                  <a:lnTo>
                                    <a:pt x="2784" y="9058"/>
                                  </a:lnTo>
                                  <a:lnTo>
                                    <a:pt x="2776" y="9058"/>
                                  </a:lnTo>
                                  <a:lnTo>
                                    <a:pt x="2769" y="9058"/>
                                  </a:lnTo>
                                  <a:lnTo>
                                    <a:pt x="2762" y="9056"/>
                                  </a:lnTo>
                                  <a:lnTo>
                                    <a:pt x="2755" y="9054"/>
                                  </a:lnTo>
                                  <a:lnTo>
                                    <a:pt x="2748" y="9051"/>
                                  </a:lnTo>
                                  <a:lnTo>
                                    <a:pt x="2665" y="9010"/>
                                  </a:lnTo>
                                  <a:lnTo>
                                    <a:pt x="2583" y="8967"/>
                                  </a:lnTo>
                                  <a:lnTo>
                                    <a:pt x="2501" y="8923"/>
                                  </a:lnTo>
                                  <a:lnTo>
                                    <a:pt x="2421" y="8877"/>
                                  </a:lnTo>
                                  <a:lnTo>
                                    <a:pt x="2341" y="8830"/>
                                  </a:lnTo>
                                  <a:lnTo>
                                    <a:pt x="2262" y="8780"/>
                                  </a:lnTo>
                                  <a:lnTo>
                                    <a:pt x="2184" y="8730"/>
                                  </a:lnTo>
                                  <a:lnTo>
                                    <a:pt x="2107" y="8678"/>
                                  </a:lnTo>
                                  <a:lnTo>
                                    <a:pt x="2031" y="8625"/>
                                  </a:lnTo>
                                  <a:lnTo>
                                    <a:pt x="1956" y="8570"/>
                                  </a:lnTo>
                                  <a:lnTo>
                                    <a:pt x="1882" y="8514"/>
                                  </a:lnTo>
                                  <a:lnTo>
                                    <a:pt x="1810" y="8457"/>
                                  </a:lnTo>
                                  <a:lnTo>
                                    <a:pt x="1738" y="8398"/>
                                  </a:lnTo>
                                  <a:lnTo>
                                    <a:pt x="1668" y="8337"/>
                                  </a:lnTo>
                                  <a:lnTo>
                                    <a:pt x="1598" y="8275"/>
                                  </a:lnTo>
                                  <a:lnTo>
                                    <a:pt x="1530" y="8213"/>
                                  </a:lnTo>
                                  <a:lnTo>
                                    <a:pt x="1443" y="8130"/>
                                  </a:lnTo>
                                  <a:lnTo>
                                    <a:pt x="1359" y="8045"/>
                                  </a:lnTo>
                                  <a:lnTo>
                                    <a:pt x="1277" y="7958"/>
                                  </a:lnTo>
                                  <a:lnTo>
                                    <a:pt x="1197" y="7869"/>
                                  </a:lnTo>
                                  <a:lnTo>
                                    <a:pt x="1119" y="7779"/>
                                  </a:lnTo>
                                  <a:lnTo>
                                    <a:pt x="1043" y="7685"/>
                                  </a:lnTo>
                                  <a:lnTo>
                                    <a:pt x="969" y="7590"/>
                                  </a:lnTo>
                                  <a:lnTo>
                                    <a:pt x="898" y="7494"/>
                                  </a:lnTo>
                                  <a:lnTo>
                                    <a:pt x="829" y="7396"/>
                                  </a:lnTo>
                                  <a:lnTo>
                                    <a:pt x="763" y="7296"/>
                                  </a:lnTo>
                                  <a:lnTo>
                                    <a:pt x="699" y="7194"/>
                                  </a:lnTo>
                                  <a:lnTo>
                                    <a:pt x="637" y="7090"/>
                                  </a:lnTo>
                                  <a:lnTo>
                                    <a:pt x="578" y="6985"/>
                                  </a:lnTo>
                                  <a:lnTo>
                                    <a:pt x="522" y="6879"/>
                                  </a:lnTo>
                                  <a:lnTo>
                                    <a:pt x="468" y="6771"/>
                                  </a:lnTo>
                                  <a:lnTo>
                                    <a:pt x="416" y="6661"/>
                                  </a:lnTo>
                                  <a:lnTo>
                                    <a:pt x="368" y="6551"/>
                                  </a:lnTo>
                                  <a:lnTo>
                                    <a:pt x="322" y="6439"/>
                                  </a:lnTo>
                                  <a:lnTo>
                                    <a:pt x="279" y="6324"/>
                                  </a:lnTo>
                                  <a:lnTo>
                                    <a:pt x="239" y="6210"/>
                                  </a:lnTo>
                                  <a:lnTo>
                                    <a:pt x="202" y="6094"/>
                                  </a:lnTo>
                                  <a:lnTo>
                                    <a:pt x="167" y="5976"/>
                                  </a:lnTo>
                                  <a:lnTo>
                                    <a:pt x="137" y="5858"/>
                                  </a:lnTo>
                                  <a:lnTo>
                                    <a:pt x="109" y="5738"/>
                                  </a:lnTo>
                                  <a:lnTo>
                                    <a:pt x="83" y="5618"/>
                                  </a:lnTo>
                                  <a:lnTo>
                                    <a:pt x="62" y="5496"/>
                                  </a:lnTo>
                                  <a:lnTo>
                                    <a:pt x="43" y="5373"/>
                                  </a:lnTo>
                                  <a:lnTo>
                                    <a:pt x="28" y="5250"/>
                                  </a:lnTo>
                                  <a:lnTo>
                                    <a:pt x="15" y="5125"/>
                                  </a:lnTo>
                                  <a:lnTo>
                                    <a:pt x="7" y="5000"/>
                                  </a:lnTo>
                                  <a:lnTo>
                                    <a:pt x="2" y="4874"/>
                                  </a:lnTo>
                                  <a:lnTo>
                                    <a:pt x="0" y="4747"/>
                                  </a:lnTo>
                                  <a:lnTo>
                                    <a:pt x="2" y="4624"/>
                                  </a:lnTo>
                                  <a:lnTo>
                                    <a:pt x="6" y="4503"/>
                                  </a:lnTo>
                                  <a:lnTo>
                                    <a:pt x="14" y="4381"/>
                                  </a:lnTo>
                                  <a:lnTo>
                                    <a:pt x="25" y="4262"/>
                                  </a:lnTo>
                                  <a:lnTo>
                                    <a:pt x="39" y="4143"/>
                                  </a:lnTo>
                                  <a:lnTo>
                                    <a:pt x="55" y="4024"/>
                                  </a:lnTo>
                                  <a:lnTo>
                                    <a:pt x="75" y="3907"/>
                                  </a:lnTo>
                                  <a:lnTo>
                                    <a:pt x="97" y="3790"/>
                                  </a:lnTo>
                                  <a:lnTo>
                                    <a:pt x="122" y="3675"/>
                                  </a:lnTo>
                                  <a:lnTo>
                                    <a:pt x="150" y="3561"/>
                                  </a:lnTo>
                                  <a:lnTo>
                                    <a:pt x="180" y="3447"/>
                                  </a:lnTo>
                                  <a:lnTo>
                                    <a:pt x="214" y="3335"/>
                                  </a:lnTo>
                                  <a:lnTo>
                                    <a:pt x="250" y="3225"/>
                                  </a:lnTo>
                                  <a:lnTo>
                                    <a:pt x="289" y="3114"/>
                                  </a:lnTo>
                                  <a:lnTo>
                                    <a:pt x="330" y="3006"/>
                                  </a:lnTo>
                                  <a:lnTo>
                                    <a:pt x="374" y="2899"/>
                                  </a:lnTo>
                                  <a:lnTo>
                                    <a:pt x="420" y="2794"/>
                                  </a:lnTo>
                                  <a:lnTo>
                                    <a:pt x="469" y="2688"/>
                                  </a:lnTo>
                                  <a:lnTo>
                                    <a:pt x="521" y="2585"/>
                                  </a:lnTo>
                                  <a:lnTo>
                                    <a:pt x="574" y="2484"/>
                                  </a:lnTo>
                                  <a:lnTo>
                                    <a:pt x="630" y="2384"/>
                                  </a:lnTo>
                                  <a:lnTo>
                                    <a:pt x="689" y="2286"/>
                                  </a:lnTo>
                                  <a:lnTo>
                                    <a:pt x="748" y="2188"/>
                                  </a:lnTo>
                                  <a:lnTo>
                                    <a:pt x="812" y="2092"/>
                                  </a:lnTo>
                                  <a:lnTo>
                                    <a:pt x="877" y="1998"/>
                                  </a:lnTo>
                                  <a:lnTo>
                                    <a:pt x="944" y="1906"/>
                                  </a:lnTo>
                                  <a:lnTo>
                                    <a:pt x="1014" y="1816"/>
                                  </a:lnTo>
                                  <a:lnTo>
                                    <a:pt x="1086" y="1727"/>
                                  </a:lnTo>
                                  <a:lnTo>
                                    <a:pt x="1158" y="1640"/>
                                  </a:lnTo>
                                  <a:lnTo>
                                    <a:pt x="1234" y="1555"/>
                                  </a:lnTo>
                                  <a:lnTo>
                                    <a:pt x="1312" y="1471"/>
                                  </a:lnTo>
                                  <a:lnTo>
                                    <a:pt x="1391" y="1390"/>
                                  </a:lnTo>
                                  <a:lnTo>
                                    <a:pt x="1473" y="1310"/>
                                  </a:lnTo>
                                  <a:lnTo>
                                    <a:pt x="1556" y="1233"/>
                                  </a:lnTo>
                                  <a:lnTo>
                                    <a:pt x="1642" y="1157"/>
                                  </a:lnTo>
                                  <a:lnTo>
                                    <a:pt x="1730" y="1083"/>
                                  </a:lnTo>
                                  <a:lnTo>
                                    <a:pt x="1818" y="1013"/>
                                  </a:lnTo>
                                  <a:lnTo>
                                    <a:pt x="1909" y="943"/>
                                  </a:lnTo>
                                  <a:lnTo>
                                    <a:pt x="2001" y="876"/>
                                  </a:lnTo>
                                  <a:lnTo>
                                    <a:pt x="2095" y="810"/>
                                  </a:lnTo>
                                  <a:lnTo>
                                    <a:pt x="2190" y="747"/>
                                  </a:lnTo>
                                  <a:lnTo>
                                    <a:pt x="2287" y="687"/>
                                  </a:lnTo>
                                  <a:lnTo>
                                    <a:pt x="2386" y="629"/>
                                  </a:lnTo>
                                  <a:lnTo>
                                    <a:pt x="2486" y="572"/>
                                  </a:lnTo>
                                  <a:lnTo>
                                    <a:pt x="2588" y="519"/>
                                  </a:lnTo>
                                  <a:lnTo>
                                    <a:pt x="2691" y="468"/>
                                  </a:lnTo>
                                  <a:lnTo>
                                    <a:pt x="2796" y="418"/>
                                  </a:lnTo>
                                  <a:lnTo>
                                    <a:pt x="2902" y="373"/>
                                  </a:lnTo>
                                  <a:lnTo>
                                    <a:pt x="3008" y="328"/>
                                  </a:lnTo>
                                  <a:lnTo>
                                    <a:pt x="3118" y="288"/>
                                  </a:lnTo>
                                  <a:lnTo>
                                    <a:pt x="3227" y="249"/>
                                  </a:lnTo>
                                  <a:lnTo>
                                    <a:pt x="3338" y="213"/>
                                  </a:lnTo>
                                  <a:lnTo>
                                    <a:pt x="3450" y="180"/>
                                  </a:lnTo>
                                  <a:lnTo>
                                    <a:pt x="3563" y="149"/>
                                  </a:lnTo>
                                  <a:lnTo>
                                    <a:pt x="3678" y="121"/>
                                  </a:lnTo>
                                  <a:lnTo>
                                    <a:pt x="3793" y="96"/>
                                  </a:lnTo>
                                  <a:lnTo>
                                    <a:pt x="3909" y="73"/>
                                  </a:lnTo>
                                  <a:lnTo>
                                    <a:pt x="4027" y="54"/>
                                  </a:lnTo>
                                  <a:lnTo>
                                    <a:pt x="4145" y="38"/>
                                  </a:lnTo>
                                  <a:lnTo>
                                    <a:pt x="4265" y="24"/>
                                  </a:lnTo>
                                  <a:lnTo>
                                    <a:pt x="4385" y="14"/>
                                  </a:lnTo>
                                  <a:lnTo>
                                    <a:pt x="4506" y="6"/>
                                  </a:lnTo>
                                  <a:lnTo>
                                    <a:pt x="4627" y="2"/>
                                  </a:lnTo>
                                  <a:lnTo>
                                    <a:pt x="4751" y="0"/>
                                  </a:lnTo>
                                  <a:lnTo>
                                    <a:pt x="4804" y="0"/>
                                  </a:lnTo>
                                  <a:lnTo>
                                    <a:pt x="4859" y="1"/>
                                  </a:lnTo>
                                  <a:lnTo>
                                    <a:pt x="4913" y="3"/>
                                  </a:lnTo>
                                  <a:lnTo>
                                    <a:pt x="4966" y="5"/>
                                  </a:lnTo>
                                  <a:lnTo>
                                    <a:pt x="5021" y="7"/>
                                  </a:lnTo>
                                  <a:lnTo>
                                    <a:pt x="5075" y="11"/>
                                  </a:lnTo>
                                  <a:lnTo>
                                    <a:pt x="5128" y="14"/>
                                  </a:lnTo>
                                  <a:lnTo>
                                    <a:pt x="5183" y="19"/>
                                  </a:lnTo>
                                  <a:lnTo>
                                    <a:pt x="5237" y="24"/>
                                  </a:lnTo>
                                  <a:lnTo>
                                    <a:pt x="5291" y="29"/>
                                  </a:lnTo>
                                  <a:lnTo>
                                    <a:pt x="5345" y="35"/>
                                  </a:lnTo>
                                  <a:lnTo>
                                    <a:pt x="5400" y="42"/>
                                  </a:lnTo>
                                  <a:lnTo>
                                    <a:pt x="5453" y="49"/>
                                  </a:lnTo>
                                  <a:lnTo>
                                    <a:pt x="5508" y="57"/>
                                  </a:lnTo>
                                  <a:lnTo>
                                    <a:pt x="5562" y="65"/>
                                  </a:lnTo>
                                  <a:lnTo>
                                    <a:pt x="5617" y="74"/>
                                  </a:lnTo>
                                  <a:lnTo>
                                    <a:pt x="5670" y="84"/>
                                  </a:lnTo>
                                  <a:lnTo>
                                    <a:pt x="5724" y="94"/>
                                  </a:lnTo>
                                  <a:lnTo>
                                    <a:pt x="5777" y="105"/>
                                  </a:lnTo>
                                  <a:lnTo>
                                    <a:pt x="5831" y="115"/>
                                  </a:lnTo>
                                  <a:lnTo>
                                    <a:pt x="5885" y="127"/>
                                  </a:lnTo>
                                  <a:lnTo>
                                    <a:pt x="5938" y="139"/>
                                  </a:lnTo>
                                  <a:lnTo>
                                    <a:pt x="5991" y="152"/>
                                  </a:lnTo>
                                  <a:lnTo>
                                    <a:pt x="6045" y="165"/>
                                  </a:lnTo>
                                  <a:lnTo>
                                    <a:pt x="6097" y="179"/>
                                  </a:lnTo>
                                  <a:lnTo>
                                    <a:pt x="6150" y="193"/>
                                  </a:lnTo>
                                  <a:lnTo>
                                    <a:pt x="6203" y="208"/>
                                  </a:lnTo>
                                  <a:lnTo>
                                    <a:pt x="6255" y="223"/>
                                  </a:lnTo>
                                  <a:lnTo>
                                    <a:pt x="6307" y="238"/>
                                  </a:lnTo>
                                  <a:lnTo>
                                    <a:pt x="6360" y="256"/>
                                  </a:lnTo>
                                  <a:lnTo>
                                    <a:pt x="6411" y="272"/>
                                  </a:lnTo>
                                  <a:lnTo>
                                    <a:pt x="6463" y="289"/>
                                  </a:lnTo>
                                  <a:lnTo>
                                    <a:pt x="6496" y="301"/>
                                  </a:lnTo>
                                  <a:lnTo>
                                    <a:pt x="6529" y="312"/>
                                  </a:lnTo>
                                  <a:lnTo>
                                    <a:pt x="6562" y="324"/>
                                  </a:lnTo>
                                  <a:lnTo>
                                    <a:pt x="6596" y="337"/>
                                  </a:lnTo>
                                  <a:lnTo>
                                    <a:pt x="6628" y="349"/>
                                  </a:lnTo>
                                  <a:lnTo>
                                    <a:pt x="6661" y="362"/>
                                  </a:lnTo>
                                  <a:lnTo>
                                    <a:pt x="6695" y="374"/>
                                  </a:lnTo>
                                  <a:lnTo>
                                    <a:pt x="6727" y="387"/>
                                  </a:lnTo>
                                  <a:lnTo>
                                    <a:pt x="6811" y="422"/>
                                  </a:lnTo>
                                  <a:lnTo>
                                    <a:pt x="6893" y="457"/>
                                  </a:lnTo>
                                  <a:lnTo>
                                    <a:pt x="6975" y="494"/>
                                  </a:lnTo>
                                  <a:lnTo>
                                    <a:pt x="7056" y="533"/>
                                  </a:lnTo>
                                  <a:lnTo>
                                    <a:pt x="7136" y="572"/>
                                  </a:lnTo>
                                  <a:lnTo>
                                    <a:pt x="7214" y="613"/>
                                  </a:lnTo>
                                  <a:lnTo>
                                    <a:pt x="7292" y="655"/>
                                  </a:lnTo>
                                  <a:lnTo>
                                    <a:pt x="7369" y="699"/>
                                  </a:lnTo>
                                  <a:lnTo>
                                    <a:pt x="7444" y="743"/>
                                  </a:lnTo>
                                  <a:lnTo>
                                    <a:pt x="7518" y="789"/>
                                  </a:lnTo>
                                  <a:lnTo>
                                    <a:pt x="7591" y="836"/>
                                  </a:lnTo>
                                  <a:lnTo>
                                    <a:pt x="7662" y="884"/>
                                  </a:lnTo>
                                  <a:lnTo>
                                    <a:pt x="7732" y="934"/>
                                  </a:lnTo>
                                  <a:lnTo>
                                    <a:pt x="7800" y="984"/>
                                  </a:lnTo>
                                  <a:lnTo>
                                    <a:pt x="7867" y="1036"/>
                                  </a:lnTo>
                                  <a:lnTo>
                                    <a:pt x="7933" y="1088"/>
                                  </a:lnTo>
                                  <a:lnTo>
                                    <a:pt x="7938" y="1093"/>
                                  </a:lnTo>
                                  <a:lnTo>
                                    <a:pt x="7943" y="1099"/>
                                  </a:lnTo>
                                  <a:lnTo>
                                    <a:pt x="7947" y="1105"/>
                                  </a:lnTo>
                                  <a:lnTo>
                                    <a:pt x="7951" y="1111"/>
                                  </a:lnTo>
                                  <a:lnTo>
                                    <a:pt x="7954" y="1118"/>
                                  </a:lnTo>
                                  <a:lnTo>
                                    <a:pt x="7956" y="1125"/>
                                  </a:lnTo>
                                  <a:lnTo>
                                    <a:pt x="7958" y="1132"/>
                                  </a:lnTo>
                                  <a:lnTo>
                                    <a:pt x="7959" y="1139"/>
                                  </a:lnTo>
                                  <a:lnTo>
                                    <a:pt x="7959" y="1146"/>
                                  </a:lnTo>
                                  <a:lnTo>
                                    <a:pt x="7959" y="1153"/>
                                  </a:lnTo>
                                  <a:lnTo>
                                    <a:pt x="7958" y="1160"/>
                                  </a:lnTo>
                                  <a:lnTo>
                                    <a:pt x="7956" y="1167"/>
                                  </a:lnTo>
                                  <a:lnTo>
                                    <a:pt x="7954" y="1174"/>
                                  </a:lnTo>
                                  <a:lnTo>
                                    <a:pt x="7951" y="1181"/>
                                  </a:lnTo>
                                  <a:lnTo>
                                    <a:pt x="7947" y="1187"/>
                                  </a:lnTo>
                                  <a:lnTo>
                                    <a:pt x="7943" y="1193"/>
                                  </a:lnTo>
                                  <a:lnTo>
                                    <a:pt x="7938" y="1199"/>
                                  </a:lnTo>
                                  <a:lnTo>
                                    <a:pt x="7932" y="1204"/>
                                  </a:lnTo>
                                  <a:lnTo>
                                    <a:pt x="7926" y="1208"/>
                                  </a:lnTo>
                                  <a:lnTo>
                                    <a:pt x="7920" y="1212"/>
                                  </a:lnTo>
                                  <a:lnTo>
                                    <a:pt x="7913" y="1215"/>
                                  </a:lnTo>
                                  <a:lnTo>
                                    <a:pt x="7907" y="1217"/>
                                  </a:lnTo>
                                  <a:lnTo>
                                    <a:pt x="7900" y="1219"/>
                                  </a:lnTo>
                                  <a:lnTo>
                                    <a:pt x="7893" y="1220"/>
                                  </a:lnTo>
                                  <a:lnTo>
                                    <a:pt x="7886" y="1220"/>
                                  </a:lnTo>
                                  <a:lnTo>
                                    <a:pt x="7878" y="1220"/>
                                  </a:lnTo>
                                  <a:lnTo>
                                    <a:pt x="7871" y="1219"/>
                                  </a:lnTo>
                                  <a:lnTo>
                                    <a:pt x="7864" y="1217"/>
                                  </a:lnTo>
                                  <a:lnTo>
                                    <a:pt x="7857" y="1215"/>
                                  </a:lnTo>
                                  <a:lnTo>
                                    <a:pt x="7850" y="1212"/>
                                  </a:lnTo>
                                  <a:lnTo>
                                    <a:pt x="7844" y="1208"/>
                                  </a:lnTo>
                                  <a:lnTo>
                                    <a:pt x="7838" y="1204"/>
                                  </a:lnTo>
                                  <a:lnTo>
                                    <a:pt x="7775" y="1152"/>
                                  </a:lnTo>
                                  <a:lnTo>
                                    <a:pt x="7710" y="1103"/>
                                  </a:lnTo>
                                  <a:lnTo>
                                    <a:pt x="7645" y="1054"/>
                                  </a:lnTo>
                                  <a:lnTo>
                                    <a:pt x="7577" y="1006"/>
                                  </a:lnTo>
                                  <a:lnTo>
                                    <a:pt x="7508" y="960"/>
                                  </a:lnTo>
                                  <a:lnTo>
                                    <a:pt x="7437" y="914"/>
                                  </a:lnTo>
                                  <a:lnTo>
                                    <a:pt x="7366" y="871"/>
                                  </a:lnTo>
                                  <a:lnTo>
                                    <a:pt x="7293" y="827"/>
                                  </a:lnTo>
                                  <a:lnTo>
                                    <a:pt x="7219" y="786"/>
                                  </a:lnTo>
                                  <a:lnTo>
                                    <a:pt x="7144" y="744"/>
                                  </a:lnTo>
                                  <a:lnTo>
                                    <a:pt x="7067" y="705"/>
                                  </a:lnTo>
                                  <a:lnTo>
                                    <a:pt x="6990" y="666"/>
                                  </a:lnTo>
                                  <a:lnTo>
                                    <a:pt x="6913" y="630"/>
                                  </a:lnTo>
                                  <a:lnTo>
                                    <a:pt x="6833" y="594"/>
                                  </a:lnTo>
                                  <a:lnTo>
                                    <a:pt x="6753" y="559"/>
                                  </a:lnTo>
                                  <a:lnTo>
                                    <a:pt x="6672" y="526"/>
                                  </a:lnTo>
                                  <a:lnTo>
                                    <a:pt x="6640" y="514"/>
                                  </a:lnTo>
                                  <a:lnTo>
                                    <a:pt x="6609" y="501"/>
                                  </a:lnTo>
                                  <a:lnTo>
                                    <a:pt x="6576" y="489"/>
                                  </a:lnTo>
                                  <a:lnTo>
                                    <a:pt x="6545" y="477"/>
                                  </a:lnTo>
                                  <a:lnTo>
                                    <a:pt x="6513" y="465"/>
                                  </a:lnTo>
                                  <a:lnTo>
                                    <a:pt x="6480" y="454"/>
                                  </a:lnTo>
                                  <a:lnTo>
                                    <a:pt x="6448" y="442"/>
                                  </a:lnTo>
                                  <a:lnTo>
                                    <a:pt x="6414" y="431"/>
                                  </a:lnTo>
                                  <a:lnTo>
                                    <a:pt x="6365" y="414"/>
                                  </a:lnTo>
                                  <a:lnTo>
                                    <a:pt x="6314" y="397"/>
                                  </a:lnTo>
                                  <a:lnTo>
                                    <a:pt x="6263" y="382"/>
                                  </a:lnTo>
                                  <a:lnTo>
                                    <a:pt x="6213" y="366"/>
                                  </a:lnTo>
                                  <a:lnTo>
                                    <a:pt x="6161" y="352"/>
                                  </a:lnTo>
                                  <a:lnTo>
                                    <a:pt x="6111" y="338"/>
                                  </a:lnTo>
                                  <a:lnTo>
                                    <a:pt x="6059" y="323"/>
                                  </a:lnTo>
                                  <a:lnTo>
                                    <a:pt x="6007" y="310"/>
                                  </a:lnTo>
                                  <a:lnTo>
                                    <a:pt x="5956" y="297"/>
                                  </a:lnTo>
                                  <a:lnTo>
                                    <a:pt x="5904" y="285"/>
                                  </a:lnTo>
                                  <a:lnTo>
                                    <a:pt x="5852" y="273"/>
                                  </a:lnTo>
                                  <a:lnTo>
                                    <a:pt x="5800" y="262"/>
                                  </a:lnTo>
                                  <a:lnTo>
                                    <a:pt x="5748" y="251"/>
                                  </a:lnTo>
                                  <a:lnTo>
                                    <a:pt x="5695" y="240"/>
                                  </a:lnTo>
                                  <a:lnTo>
                                    <a:pt x="5644" y="230"/>
                                  </a:lnTo>
                                  <a:lnTo>
                                    <a:pt x="5591" y="221"/>
                                  </a:lnTo>
                                  <a:lnTo>
                                    <a:pt x="5539" y="213"/>
                                  </a:lnTo>
                                  <a:lnTo>
                                    <a:pt x="5486" y="205"/>
                                  </a:lnTo>
                                  <a:lnTo>
                                    <a:pt x="5433" y="197"/>
                                  </a:lnTo>
                                  <a:lnTo>
                                    <a:pt x="5381" y="190"/>
                                  </a:lnTo>
                                  <a:lnTo>
                                    <a:pt x="5328" y="184"/>
                                  </a:lnTo>
                                  <a:lnTo>
                                    <a:pt x="5275" y="178"/>
                                  </a:lnTo>
                                  <a:lnTo>
                                    <a:pt x="5223" y="172"/>
                                  </a:lnTo>
                                  <a:lnTo>
                                    <a:pt x="5170" y="168"/>
                                  </a:lnTo>
                                  <a:lnTo>
                                    <a:pt x="5117" y="162"/>
                                  </a:lnTo>
                                  <a:lnTo>
                                    <a:pt x="5066" y="159"/>
                                  </a:lnTo>
                                  <a:lnTo>
                                    <a:pt x="5013" y="156"/>
                                  </a:lnTo>
                                  <a:lnTo>
                                    <a:pt x="4960" y="153"/>
                                  </a:lnTo>
                                  <a:lnTo>
                                    <a:pt x="4908" y="151"/>
                                  </a:lnTo>
                                  <a:lnTo>
                                    <a:pt x="4855" y="150"/>
                                  </a:lnTo>
                                  <a:lnTo>
                                    <a:pt x="4803" y="149"/>
                                  </a:lnTo>
                                  <a:lnTo>
                                    <a:pt x="4751" y="148"/>
                                  </a:lnTo>
                                  <a:lnTo>
                                    <a:pt x="4751" y="149"/>
                                  </a:lnTo>
                                  <a:lnTo>
                                    <a:pt x="4751" y="148"/>
                                  </a:lnTo>
                                  <a:lnTo>
                                    <a:pt x="4631" y="150"/>
                                  </a:lnTo>
                                  <a:lnTo>
                                    <a:pt x="4514" y="154"/>
                                  </a:lnTo>
                                  <a:lnTo>
                                    <a:pt x="4396" y="162"/>
                                  </a:lnTo>
                                  <a:lnTo>
                                    <a:pt x="4280" y="173"/>
                                  </a:lnTo>
                                  <a:lnTo>
                                    <a:pt x="4165" y="186"/>
                                  </a:lnTo>
                                  <a:lnTo>
                                    <a:pt x="4050" y="202"/>
                                  </a:lnTo>
                                  <a:lnTo>
                                    <a:pt x="3936" y="220"/>
                                  </a:lnTo>
                                  <a:lnTo>
                                    <a:pt x="3823" y="242"/>
                                  </a:lnTo>
                                  <a:lnTo>
                                    <a:pt x="3712" y="267"/>
                                  </a:lnTo>
                                  <a:lnTo>
                                    <a:pt x="3601" y="294"/>
                                  </a:lnTo>
                                  <a:lnTo>
                                    <a:pt x="3491" y="323"/>
                                  </a:lnTo>
                                  <a:lnTo>
                                    <a:pt x="3383" y="356"/>
                                  </a:lnTo>
                                  <a:lnTo>
                                    <a:pt x="3276" y="390"/>
                                  </a:lnTo>
                                  <a:lnTo>
                                    <a:pt x="3169" y="428"/>
                                  </a:lnTo>
                                  <a:lnTo>
                                    <a:pt x="3064" y="468"/>
                                  </a:lnTo>
                                  <a:lnTo>
                                    <a:pt x="2960" y="511"/>
                                  </a:lnTo>
                                  <a:lnTo>
                                    <a:pt x="2857" y="555"/>
                                  </a:lnTo>
                                  <a:lnTo>
                                    <a:pt x="2756" y="603"/>
                                  </a:lnTo>
                                  <a:lnTo>
                                    <a:pt x="2656" y="652"/>
                                  </a:lnTo>
                                  <a:lnTo>
                                    <a:pt x="2558" y="704"/>
                                  </a:lnTo>
                                  <a:lnTo>
                                    <a:pt x="2461" y="759"/>
                                  </a:lnTo>
                                  <a:lnTo>
                                    <a:pt x="2365" y="814"/>
                                  </a:lnTo>
                                  <a:lnTo>
                                    <a:pt x="2271" y="873"/>
                                  </a:lnTo>
                                  <a:lnTo>
                                    <a:pt x="2179" y="935"/>
                                  </a:lnTo>
                                  <a:lnTo>
                                    <a:pt x="2088" y="997"/>
                                  </a:lnTo>
                                  <a:lnTo>
                                    <a:pt x="1998" y="1062"/>
                                  </a:lnTo>
                                  <a:lnTo>
                                    <a:pt x="1911" y="1130"/>
                                  </a:lnTo>
                                  <a:lnTo>
                                    <a:pt x="1825" y="1199"/>
                                  </a:lnTo>
                                  <a:lnTo>
                                    <a:pt x="1740" y="1271"/>
                                  </a:lnTo>
                                  <a:lnTo>
                                    <a:pt x="1658" y="1343"/>
                                  </a:lnTo>
                                  <a:lnTo>
                                    <a:pt x="1577" y="1418"/>
                                  </a:lnTo>
                                  <a:lnTo>
                                    <a:pt x="1498" y="1496"/>
                                  </a:lnTo>
                                  <a:lnTo>
                                    <a:pt x="1421" y="1575"/>
                                  </a:lnTo>
                                  <a:lnTo>
                                    <a:pt x="1346" y="1655"/>
                                  </a:lnTo>
                                  <a:lnTo>
                                    <a:pt x="1272" y="1738"/>
                                  </a:lnTo>
                                  <a:lnTo>
                                    <a:pt x="1201" y="1822"/>
                                  </a:lnTo>
                                  <a:lnTo>
                                    <a:pt x="1131" y="1908"/>
                                  </a:lnTo>
                                  <a:lnTo>
                                    <a:pt x="1064" y="1996"/>
                                  </a:lnTo>
                                  <a:lnTo>
                                    <a:pt x="998" y="2085"/>
                                  </a:lnTo>
                                  <a:lnTo>
                                    <a:pt x="936" y="2176"/>
                                  </a:lnTo>
                                  <a:lnTo>
                                    <a:pt x="875" y="2269"/>
                                  </a:lnTo>
                                  <a:lnTo>
                                    <a:pt x="816" y="2364"/>
                                  </a:lnTo>
                                  <a:lnTo>
                                    <a:pt x="760" y="2459"/>
                                  </a:lnTo>
                                  <a:lnTo>
                                    <a:pt x="705" y="2556"/>
                                  </a:lnTo>
                                  <a:lnTo>
                                    <a:pt x="653" y="2654"/>
                                  </a:lnTo>
                                  <a:lnTo>
                                    <a:pt x="604" y="2754"/>
                                  </a:lnTo>
                                  <a:lnTo>
                                    <a:pt x="556" y="2855"/>
                                  </a:lnTo>
                                  <a:lnTo>
                                    <a:pt x="511" y="2958"/>
                                  </a:lnTo>
                                  <a:lnTo>
                                    <a:pt x="469" y="3062"/>
                                  </a:lnTo>
                                  <a:lnTo>
                                    <a:pt x="429" y="3166"/>
                                  </a:lnTo>
                                  <a:lnTo>
                                    <a:pt x="392" y="3272"/>
                                  </a:lnTo>
                                  <a:lnTo>
                                    <a:pt x="357" y="3380"/>
                                  </a:lnTo>
                                  <a:lnTo>
                                    <a:pt x="324" y="3489"/>
                                  </a:lnTo>
                                  <a:lnTo>
                                    <a:pt x="295" y="3598"/>
                                  </a:lnTo>
                                  <a:lnTo>
                                    <a:pt x="267" y="3708"/>
                                  </a:lnTo>
                                  <a:lnTo>
                                    <a:pt x="243" y="3821"/>
                                  </a:lnTo>
                                  <a:lnTo>
                                    <a:pt x="222" y="3933"/>
                                  </a:lnTo>
                                  <a:lnTo>
                                    <a:pt x="203" y="4046"/>
                                  </a:lnTo>
                                  <a:lnTo>
                                    <a:pt x="186" y="4162"/>
                                  </a:lnTo>
                                  <a:lnTo>
                                    <a:pt x="173" y="4277"/>
                                  </a:lnTo>
                                  <a:lnTo>
                                    <a:pt x="163" y="4394"/>
                                  </a:lnTo>
                                  <a:lnTo>
                                    <a:pt x="156" y="4510"/>
                                  </a:lnTo>
                                  <a:lnTo>
                                    <a:pt x="151" y="4628"/>
                                  </a:lnTo>
                                  <a:lnTo>
                                    <a:pt x="150" y="4747"/>
                                  </a:lnTo>
                                  <a:lnTo>
                                    <a:pt x="152" y="4870"/>
                                  </a:lnTo>
                                  <a:lnTo>
                                    <a:pt x="157" y="4992"/>
                                  </a:lnTo>
                                  <a:lnTo>
                                    <a:pt x="165" y="5113"/>
                                  </a:lnTo>
                                  <a:lnTo>
                                    <a:pt x="176" y="5233"/>
                                  </a:lnTo>
                                  <a:lnTo>
                                    <a:pt x="192" y="5354"/>
                                  </a:lnTo>
                                  <a:lnTo>
                                    <a:pt x="210" y="5472"/>
                                  </a:lnTo>
                                  <a:lnTo>
                                    <a:pt x="231" y="5590"/>
                                  </a:lnTo>
                                  <a:lnTo>
                                    <a:pt x="255" y="5707"/>
                                  </a:lnTo>
                                  <a:lnTo>
                                    <a:pt x="282" y="5822"/>
                                  </a:lnTo>
                                  <a:lnTo>
                                    <a:pt x="312" y="5938"/>
                                  </a:lnTo>
                                  <a:lnTo>
                                    <a:pt x="345" y="6051"/>
                                  </a:lnTo>
                                  <a:lnTo>
                                    <a:pt x="381" y="6163"/>
                                  </a:lnTo>
                                  <a:lnTo>
                                    <a:pt x="420" y="6275"/>
                                  </a:lnTo>
                                  <a:lnTo>
                                    <a:pt x="462" y="6385"/>
                                  </a:lnTo>
                                  <a:lnTo>
                                    <a:pt x="506" y="6493"/>
                                  </a:lnTo>
                                  <a:lnTo>
                                    <a:pt x="553" y="6602"/>
                                  </a:lnTo>
                                  <a:lnTo>
                                    <a:pt x="603" y="6707"/>
                                  </a:lnTo>
                                  <a:lnTo>
                                    <a:pt x="655" y="6812"/>
                                  </a:lnTo>
                                  <a:lnTo>
                                    <a:pt x="710" y="6915"/>
                                  </a:lnTo>
                                  <a:lnTo>
                                    <a:pt x="768" y="7017"/>
                                  </a:lnTo>
                                  <a:lnTo>
                                    <a:pt x="826" y="7117"/>
                                  </a:lnTo>
                                  <a:lnTo>
                                    <a:pt x="889" y="7216"/>
                                  </a:lnTo>
                                  <a:lnTo>
                                    <a:pt x="954" y="7312"/>
                                  </a:lnTo>
                                  <a:lnTo>
                                    <a:pt x="1021" y="7407"/>
                                  </a:lnTo>
                                  <a:lnTo>
                                    <a:pt x="1090" y="7501"/>
                                  </a:lnTo>
                                  <a:lnTo>
                                    <a:pt x="1160" y="7593"/>
                                  </a:lnTo>
                                  <a:lnTo>
                                    <a:pt x="1234" y="7682"/>
                                  </a:lnTo>
                                  <a:lnTo>
                                    <a:pt x="1309" y="7770"/>
                                  </a:lnTo>
                                  <a:lnTo>
                                    <a:pt x="1387" y="7858"/>
                                  </a:lnTo>
                                  <a:lnTo>
                                    <a:pt x="1467" y="7942"/>
                                  </a:lnTo>
                                  <a:lnTo>
                                    <a:pt x="1548" y="8023"/>
                                  </a:lnTo>
                                  <a:lnTo>
                                    <a:pt x="1632" y="8104"/>
                                  </a:lnTo>
                                  <a:lnTo>
                                    <a:pt x="1698" y="8165"/>
                                  </a:lnTo>
                                  <a:lnTo>
                                    <a:pt x="1766" y="8225"/>
                                  </a:lnTo>
                                  <a:lnTo>
                                    <a:pt x="1834" y="8284"/>
                                  </a:lnTo>
                                  <a:lnTo>
                                    <a:pt x="1904" y="8340"/>
                                  </a:lnTo>
                                  <a:lnTo>
                                    <a:pt x="1975" y="8396"/>
                                  </a:lnTo>
                                  <a:lnTo>
                                    <a:pt x="2046" y="8451"/>
                                  </a:lnTo>
                                  <a:lnTo>
                                    <a:pt x="2118" y="8504"/>
                                  </a:lnTo>
                                  <a:lnTo>
                                    <a:pt x="2192" y="8556"/>
                                  </a:lnTo>
                                  <a:lnTo>
                                    <a:pt x="2266" y="8605"/>
                                  </a:lnTo>
                                  <a:lnTo>
                                    <a:pt x="2342" y="8655"/>
                                  </a:lnTo>
                                  <a:lnTo>
                                    <a:pt x="2418" y="8701"/>
                                  </a:lnTo>
                                  <a:lnTo>
                                    <a:pt x="2496" y="8748"/>
                                  </a:lnTo>
                                  <a:lnTo>
                                    <a:pt x="2574" y="8793"/>
                                  </a:lnTo>
                                  <a:lnTo>
                                    <a:pt x="2653" y="8835"/>
                                  </a:lnTo>
                                  <a:lnTo>
                                    <a:pt x="2733" y="8877"/>
                                  </a:lnTo>
                                  <a:lnTo>
                                    <a:pt x="2813" y="8916"/>
                                  </a:lnTo>
                                  <a:lnTo>
                                    <a:pt x="2814" y="89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197"/>
                          <wps:cNvSpPr>
                            <a:spLocks noEditPoints="1"/>
                          </wps:cNvSpPr>
                          <wps:spPr bwMode="auto">
                            <a:xfrm>
                              <a:off x="1677" y="1250"/>
                              <a:ext cx="2373" cy="1370"/>
                            </a:xfrm>
                            <a:custGeom>
                              <a:avLst/>
                              <a:gdLst>
                                <a:gd name="T0" fmla="*/ 9085 w 9491"/>
                                <a:gd name="T1" fmla="*/ 337 h 5481"/>
                                <a:gd name="T2" fmla="*/ 8988 w 9491"/>
                                <a:gd name="T3" fmla="*/ 577 h 5481"/>
                                <a:gd name="T4" fmla="*/ 8924 w 9491"/>
                                <a:gd name="T5" fmla="*/ 1445 h 5481"/>
                                <a:gd name="T6" fmla="*/ 8863 w 9491"/>
                                <a:gd name="T7" fmla="*/ 2517 h 5481"/>
                                <a:gd name="T8" fmla="*/ 8661 w 9491"/>
                                <a:gd name="T9" fmla="*/ 3104 h 5481"/>
                                <a:gd name="T10" fmla="*/ 8444 w 9491"/>
                                <a:gd name="T11" fmla="*/ 3221 h 5481"/>
                                <a:gd name="T12" fmla="*/ 8336 w 9491"/>
                                <a:gd name="T13" fmla="*/ 3098 h 5481"/>
                                <a:gd name="T14" fmla="*/ 8355 w 9491"/>
                                <a:gd name="T15" fmla="*/ 2896 h 5481"/>
                                <a:gd name="T16" fmla="*/ 8322 w 9491"/>
                                <a:gd name="T17" fmla="*/ 2614 h 5481"/>
                                <a:gd name="T18" fmla="*/ 8185 w 9491"/>
                                <a:gd name="T19" fmla="*/ 2327 h 5481"/>
                                <a:gd name="T20" fmla="*/ 7958 w 9491"/>
                                <a:gd name="T21" fmla="*/ 2094 h 5481"/>
                                <a:gd name="T22" fmla="*/ 7659 w 9491"/>
                                <a:gd name="T23" fmla="*/ 1932 h 5481"/>
                                <a:gd name="T24" fmla="*/ 7310 w 9491"/>
                                <a:gd name="T25" fmla="*/ 1863 h 5481"/>
                                <a:gd name="T26" fmla="*/ 6917 w 9491"/>
                                <a:gd name="T27" fmla="*/ 1909 h 5481"/>
                                <a:gd name="T28" fmla="*/ 6552 w 9491"/>
                                <a:gd name="T29" fmla="*/ 2090 h 5481"/>
                                <a:gd name="T30" fmla="*/ 6376 w 9491"/>
                                <a:gd name="T31" fmla="*/ 2092 h 5481"/>
                                <a:gd name="T32" fmla="*/ 6202 w 9491"/>
                                <a:gd name="T33" fmla="*/ 1912 h 5481"/>
                                <a:gd name="T34" fmla="*/ 5859 w 9491"/>
                                <a:gd name="T35" fmla="*/ 1651 h 5481"/>
                                <a:gd name="T36" fmla="*/ 5377 w 9491"/>
                                <a:gd name="T37" fmla="*/ 1437 h 5481"/>
                                <a:gd name="T38" fmla="*/ 4832 w 9491"/>
                                <a:gd name="T39" fmla="*/ 1347 h 5481"/>
                                <a:gd name="T40" fmla="*/ 4288 w 9491"/>
                                <a:gd name="T41" fmla="*/ 1393 h 5481"/>
                                <a:gd name="T42" fmla="*/ 3694 w 9491"/>
                                <a:gd name="T43" fmla="*/ 1613 h 5481"/>
                                <a:gd name="T44" fmla="*/ 3215 w 9491"/>
                                <a:gd name="T45" fmla="*/ 1985 h 5481"/>
                                <a:gd name="T46" fmla="*/ 2883 w 9491"/>
                                <a:gd name="T47" fmla="*/ 2471 h 5481"/>
                                <a:gd name="T48" fmla="*/ 2732 w 9491"/>
                                <a:gd name="T49" fmla="*/ 3043 h 5481"/>
                                <a:gd name="T50" fmla="*/ 2734 w 9491"/>
                                <a:gd name="T51" fmla="*/ 3346 h 5481"/>
                                <a:gd name="T52" fmla="*/ 2730 w 9491"/>
                                <a:gd name="T53" fmla="*/ 3555 h 5481"/>
                                <a:gd name="T54" fmla="*/ 2571 w 9491"/>
                                <a:gd name="T55" fmla="*/ 3626 h 5481"/>
                                <a:gd name="T56" fmla="*/ 2344 w 9491"/>
                                <a:gd name="T57" fmla="*/ 3516 h 5481"/>
                                <a:gd name="T58" fmla="*/ 1941 w 9491"/>
                                <a:gd name="T59" fmla="*/ 3418 h 5481"/>
                                <a:gd name="T60" fmla="*/ 1227 w 9491"/>
                                <a:gd name="T61" fmla="*/ 3695 h 5481"/>
                                <a:gd name="T62" fmla="*/ 9490 w 9491"/>
                                <a:gd name="T63" fmla="*/ 5333 h 5481"/>
                                <a:gd name="T64" fmla="*/ 9385 w 9491"/>
                                <a:gd name="T65" fmla="*/ 5475 h 5481"/>
                                <a:gd name="T66" fmla="*/ 1009 w 9491"/>
                                <a:gd name="T67" fmla="*/ 5368 h 5481"/>
                                <a:gd name="T68" fmla="*/ 138 w 9491"/>
                                <a:gd name="T69" fmla="*/ 3930 h 5481"/>
                                <a:gd name="T70" fmla="*/ 16 w 9491"/>
                                <a:gd name="T71" fmla="*/ 3848 h 5481"/>
                                <a:gd name="T72" fmla="*/ 42 w 9491"/>
                                <a:gd name="T73" fmla="*/ 3677 h 5481"/>
                                <a:gd name="T74" fmla="*/ 1832 w 9491"/>
                                <a:gd name="T75" fmla="*/ 3114 h 5481"/>
                                <a:gd name="T76" fmla="*/ 2286 w 9491"/>
                                <a:gd name="T77" fmla="*/ 3179 h 5481"/>
                                <a:gd name="T78" fmla="*/ 2428 w 9491"/>
                                <a:gd name="T79" fmla="*/ 3128 h 5481"/>
                                <a:gd name="T80" fmla="*/ 2569 w 9491"/>
                                <a:gd name="T81" fmla="*/ 2446 h 5481"/>
                                <a:gd name="T82" fmla="*/ 2925 w 9491"/>
                                <a:gd name="T83" fmla="*/ 1860 h 5481"/>
                                <a:gd name="T84" fmla="*/ 3452 w 9491"/>
                                <a:gd name="T85" fmla="*/ 1409 h 5481"/>
                                <a:gd name="T86" fmla="*/ 4113 w 9491"/>
                                <a:gd name="T87" fmla="*/ 1127 h 5481"/>
                                <a:gd name="T88" fmla="*/ 4745 w 9491"/>
                                <a:gd name="T89" fmla="*/ 1046 h 5481"/>
                                <a:gd name="T90" fmla="*/ 5373 w 9491"/>
                                <a:gd name="T91" fmla="*/ 1125 h 5481"/>
                                <a:gd name="T92" fmla="*/ 5935 w 9491"/>
                                <a:gd name="T93" fmla="*/ 1349 h 5481"/>
                                <a:gd name="T94" fmla="*/ 6357 w 9491"/>
                                <a:gd name="T95" fmla="*/ 1649 h 5481"/>
                                <a:gd name="T96" fmla="*/ 6707 w 9491"/>
                                <a:gd name="T97" fmla="*/ 1665 h 5481"/>
                                <a:gd name="T98" fmla="*/ 7038 w 9491"/>
                                <a:gd name="T99" fmla="*/ 1579 h 5481"/>
                                <a:gd name="T100" fmla="*/ 7324 w 9491"/>
                                <a:gd name="T101" fmla="*/ 1566 h 5481"/>
                                <a:gd name="T102" fmla="*/ 7764 w 9491"/>
                                <a:gd name="T103" fmla="*/ 1653 h 5481"/>
                                <a:gd name="T104" fmla="*/ 8140 w 9491"/>
                                <a:gd name="T105" fmla="*/ 1857 h 5481"/>
                                <a:gd name="T106" fmla="*/ 8458 w 9491"/>
                                <a:gd name="T107" fmla="*/ 2198 h 5481"/>
                                <a:gd name="T108" fmla="*/ 8604 w 9491"/>
                                <a:gd name="T109" fmla="*/ 2114 h 5481"/>
                                <a:gd name="T110" fmla="*/ 8631 w 9491"/>
                                <a:gd name="T111" fmla="*/ 1240 h 5481"/>
                                <a:gd name="T112" fmla="*/ 8705 w 9491"/>
                                <a:gd name="T113" fmla="*/ 478 h 5481"/>
                                <a:gd name="T114" fmla="*/ 8854 w 9491"/>
                                <a:gd name="T115" fmla="*/ 139 h 5481"/>
                                <a:gd name="T116" fmla="*/ 9070 w 9491"/>
                                <a:gd name="T117" fmla="*/ 4 h 5481"/>
                                <a:gd name="T118" fmla="*/ 9375 w 9491"/>
                                <a:gd name="T119" fmla="*/ 67 h 5481"/>
                                <a:gd name="T120" fmla="*/ 9485 w 9491"/>
                                <a:gd name="T121" fmla="*/ 174 h 54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9491" h="5481">
                                  <a:moveTo>
                                    <a:pt x="9191" y="5181"/>
                                  </a:moveTo>
                                  <a:lnTo>
                                    <a:pt x="9191" y="318"/>
                                  </a:lnTo>
                                  <a:lnTo>
                                    <a:pt x="9179" y="315"/>
                                  </a:lnTo>
                                  <a:lnTo>
                                    <a:pt x="9167" y="314"/>
                                  </a:lnTo>
                                  <a:lnTo>
                                    <a:pt x="9156" y="313"/>
                                  </a:lnTo>
                                  <a:lnTo>
                                    <a:pt x="9146" y="313"/>
                                  </a:lnTo>
                                  <a:lnTo>
                                    <a:pt x="9136" y="314"/>
                                  </a:lnTo>
                                  <a:lnTo>
                                    <a:pt x="9125" y="316"/>
                                  </a:lnTo>
                                  <a:lnTo>
                                    <a:pt x="9116" y="319"/>
                                  </a:lnTo>
                                  <a:lnTo>
                                    <a:pt x="9108" y="322"/>
                                  </a:lnTo>
                                  <a:lnTo>
                                    <a:pt x="9100" y="327"/>
                                  </a:lnTo>
                                  <a:lnTo>
                                    <a:pt x="9092" y="332"/>
                                  </a:lnTo>
                                  <a:lnTo>
                                    <a:pt x="9085" y="337"/>
                                  </a:lnTo>
                                  <a:lnTo>
                                    <a:pt x="9078" y="344"/>
                                  </a:lnTo>
                                  <a:lnTo>
                                    <a:pt x="9071" y="351"/>
                                  </a:lnTo>
                                  <a:lnTo>
                                    <a:pt x="9065" y="359"/>
                                  </a:lnTo>
                                  <a:lnTo>
                                    <a:pt x="9059" y="367"/>
                                  </a:lnTo>
                                  <a:lnTo>
                                    <a:pt x="9054" y="378"/>
                                  </a:lnTo>
                                  <a:lnTo>
                                    <a:pt x="9043" y="397"/>
                                  </a:lnTo>
                                  <a:lnTo>
                                    <a:pt x="9034" y="419"/>
                                  </a:lnTo>
                                  <a:lnTo>
                                    <a:pt x="9025" y="441"/>
                                  </a:lnTo>
                                  <a:lnTo>
                                    <a:pt x="9017" y="466"/>
                                  </a:lnTo>
                                  <a:lnTo>
                                    <a:pt x="9009" y="492"/>
                                  </a:lnTo>
                                  <a:lnTo>
                                    <a:pt x="9001" y="519"/>
                                  </a:lnTo>
                                  <a:lnTo>
                                    <a:pt x="8995" y="548"/>
                                  </a:lnTo>
                                  <a:lnTo>
                                    <a:pt x="8988" y="577"/>
                                  </a:lnTo>
                                  <a:lnTo>
                                    <a:pt x="8982" y="607"/>
                                  </a:lnTo>
                                  <a:lnTo>
                                    <a:pt x="8977" y="640"/>
                                  </a:lnTo>
                                  <a:lnTo>
                                    <a:pt x="8971" y="672"/>
                                  </a:lnTo>
                                  <a:lnTo>
                                    <a:pt x="8967" y="707"/>
                                  </a:lnTo>
                                  <a:lnTo>
                                    <a:pt x="8957" y="777"/>
                                  </a:lnTo>
                                  <a:lnTo>
                                    <a:pt x="8950" y="851"/>
                                  </a:lnTo>
                                  <a:lnTo>
                                    <a:pt x="8944" y="929"/>
                                  </a:lnTo>
                                  <a:lnTo>
                                    <a:pt x="8939" y="1010"/>
                                  </a:lnTo>
                                  <a:lnTo>
                                    <a:pt x="8935" y="1093"/>
                                  </a:lnTo>
                                  <a:lnTo>
                                    <a:pt x="8932" y="1179"/>
                                  </a:lnTo>
                                  <a:lnTo>
                                    <a:pt x="8929" y="1266"/>
                                  </a:lnTo>
                                  <a:lnTo>
                                    <a:pt x="8926" y="1355"/>
                                  </a:lnTo>
                                  <a:lnTo>
                                    <a:pt x="8924" y="1445"/>
                                  </a:lnTo>
                                  <a:lnTo>
                                    <a:pt x="8922" y="1535"/>
                                  </a:lnTo>
                                  <a:lnTo>
                                    <a:pt x="8920" y="1663"/>
                                  </a:lnTo>
                                  <a:lnTo>
                                    <a:pt x="8916" y="1790"/>
                                  </a:lnTo>
                                  <a:lnTo>
                                    <a:pt x="8912" y="1917"/>
                                  </a:lnTo>
                                  <a:lnTo>
                                    <a:pt x="8907" y="2042"/>
                                  </a:lnTo>
                                  <a:lnTo>
                                    <a:pt x="8904" y="2105"/>
                                  </a:lnTo>
                                  <a:lnTo>
                                    <a:pt x="8900" y="2166"/>
                                  </a:lnTo>
                                  <a:lnTo>
                                    <a:pt x="8895" y="2226"/>
                                  </a:lnTo>
                                  <a:lnTo>
                                    <a:pt x="8891" y="2287"/>
                                  </a:lnTo>
                                  <a:lnTo>
                                    <a:pt x="8885" y="2346"/>
                                  </a:lnTo>
                                  <a:lnTo>
                                    <a:pt x="8878" y="2404"/>
                                  </a:lnTo>
                                  <a:lnTo>
                                    <a:pt x="8871" y="2461"/>
                                  </a:lnTo>
                                  <a:lnTo>
                                    <a:pt x="8863" y="2517"/>
                                  </a:lnTo>
                                  <a:lnTo>
                                    <a:pt x="8854" y="2572"/>
                                  </a:lnTo>
                                  <a:lnTo>
                                    <a:pt x="8844" y="2625"/>
                                  </a:lnTo>
                                  <a:lnTo>
                                    <a:pt x="8834" y="2678"/>
                                  </a:lnTo>
                                  <a:lnTo>
                                    <a:pt x="8822" y="2728"/>
                                  </a:lnTo>
                                  <a:lnTo>
                                    <a:pt x="8810" y="2777"/>
                                  </a:lnTo>
                                  <a:lnTo>
                                    <a:pt x="8795" y="2825"/>
                                  </a:lnTo>
                                  <a:lnTo>
                                    <a:pt x="8780" y="2871"/>
                                  </a:lnTo>
                                  <a:lnTo>
                                    <a:pt x="8764" y="2915"/>
                                  </a:lnTo>
                                  <a:lnTo>
                                    <a:pt x="8746" y="2957"/>
                                  </a:lnTo>
                                  <a:lnTo>
                                    <a:pt x="8727" y="2997"/>
                                  </a:lnTo>
                                  <a:lnTo>
                                    <a:pt x="8706" y="3035"/>
                                  </a:lnTo>
                                  <a:lnTo>
                                    <a:pt x="8684" y="3070"/>
                                  </a:lnTo>
                                  <a:lnTo>
                                    <a:pt x="8661" y="3104"/>
                                  </a:lnTo>
                                  <a:lnTo>
                                    <a:pt x="8635" y="3135"/>
                                  </a:lnTo>
                                  <a:lnTo>
                                    <a:pt x="8609" y="3165"/>
                                  </a:lnTo>
                                  <a:lnTo>
                                    <a:pt x="8581" y="3191"/>
                                  </a:lnTo>
                                  <a:lnTo>
                                    <a:pt x="8569" y="3200"/>
                                  </a:lnTo>
                                  <a:lnTo>
                                    <a:pt x="8555" y="3208"/>
                                  </a:lnTo>
                                  <a:lnTo>
                                    <a:pt x="8542" y="3214"/>
                                  </a:lnTo>
                                  <a:lnTo>
                                    <a:pt x="8529" y="3219"/>
                                  </a:lnTo>
                                  <a:lnTo>
                                    <a:pt x="8515" y="3223"/>
                                  </a:lnTo>
                                  <a:lnTo>
                                    <a:pt x="8501" y="3225"/>
                                  </a:lnTo>
                                  <a:lnTo>
                                    <a:pt x="8487" y="3226"/>
                                  </a:lnTo>
                                  <a:lnTo>
                                    <a:pt x="8471" y="3226"/>
                                  </a:lnTo>
                                  <a:lnTo>
                                    <a:pt x="8457" y="3224"/>
                                  </a:lnTo>
                                  <a:lnTo>
                                    <a:pt x="8444" y="3221"/>
                                  </a:lnTo>
                                  <a:lnTo>
                                    <a:pt x="8430" y="3217"/>
                                  </a:lnTo>
                                  <a:lnTo>
                                    <a:pt x="8417" y="3211"/>
                                  </a:lnTo>
                                  <a:lnTo>
                                    <a:pt x="8404" y="3204"/>
                                  </a:lnTo>
                                  <a:lnTo>
                                    <a:pt x="8391" y="3195"/>
                                  </a:lnTo>
                                  <a:lnTo>
                                    <a:pt x="8380" y="3186"/>
                                  </a:lnTo>
                                  <a:lnTo>
                                    <a:pt x="8370" y="3175"/>
                                  </a:lnTo>
                                  <a:lnTo>
                                    <a:pt x="8364" y="3168"/>
                                  </a:lnTo>
                                  <a:lnTo>
                                    <a:pt x="8359" y="3161"/>
                                  </a:lnTo>
                                  <a:lnTo>
                                    <a:pt x="8355" y="3153"/>
                                  </a:lnTo>
                                  <a:lnTo>
                                    <a:pt x="8351" y="3145"/>
                                  </a:lnTo>
                                  <a:lnTo>
                                    <a:pt x="8344" y="3130"/>
                                  </a:lnTo>
                                  <a:lnTo>
                                    <a:pt x="8339" y="3114"/>
                                  </a:lnTo>
                                  <a:lnTo>
                                    <a:pt x="8336" y="3098"/>
                                  </a:lnTo>
                                  <a:lnTo>
                                    <a:pt x="8334" y="3081"/>
                                  </a:lnTo>
                                  <a:lnTo>
                                    <a:pt x="8335" y="3064"/>
                                  </a:lnTo>
                                  <a:lnTo>
                                    <a:pt x="8337" y="3048"/>
                                  </a:lnTo>
                                  <a:lnTo>
                                    <a:pt x="8337" y="3047"/>
                                  </a:lnTo>
                                  <a:lnTo>
                                    <a:pt x="8338" y="3042"/>
                                  </a:lnTo>
                                  <a:lnTo>
                                    <a:pt x="8339" y="3038"/>
                                  </a:lnTo>
                                  <a:lnTo>
                                    <a:pt x="8342" y="3021"/>
                                  </a:lnTo>
                                  <a:lnTo>
                                    <a:pt x="8344" y="3007"/>
                                  </a:lnTo>
                                  <a:lnTo>
                                    <a:pt x="8346" y="2996"/>
                                  </a:lnTo>
                                  <a:lnTo>
                                    <a:pt x="8350" y="2963"/>
                                  </a:lnTo>
                                  <a:lnTo>
                                    <a:pt x="8353" y="2930"/>
                                  </a:lnTo>
                                  <a:lnTo>
                                    <a:pt x="8355" y="2896"/>
                                  </a:lnTo>
                                  <a:lnTo>
                                    <a:pt x="8356" y="2862"/>
                                  </a:lnTo>
                                  <a:lnTo>
                                    <a:pt x="8356" y="2837"/>
                                  </a:lnTo>
                                  <a:lnTo>
                                    <a:pt x="8355" y="2811"/>
                                  </a:lnTo>
                                  <a:lnTo>
                                    <a:pt x="8353" y="2786"/>
                                  </a:lnTo>
                                  <a:lnTo>
                                    <a:pt x="8351" y="2761"/>
                                  </a:lnTo>
                                  <a:lnTo>
                                    <a:pt x="8348" y="2736"/>
                                  </a:lnTo>
                                  <a:lnTo>
                                    <a:pt x="8344" y="2711"/>
                                  </a:lnTo>
                                  <a:lnTo>
                                    <a:pt x="8339" y="2687"/>
                                  </a:lnTo>
                                  <a:lnTo>
                                    <a:pt x="8334" y="2663"/>
                                  </a:lnTo>
                                  <a:lnTo>
                                    <a:pt x="8329" y="2638"/>
                                  </a:lnTo>
                                  <a:lnTo>
                                    <a:pt x="8322" y="2614"/>
                                  </a:lnTo>
                                  <a:lnTo>
                                    <a:pt x="8314" y="2591"/>
                                  </a:lnTo>
                                  <a:lnTo>
                                    <a:pt x="8307" y="2568"/>
                                  </a:lnTo>
                                  <a:lnTo>
                                    <a:pt x="8299" y="2544"/>
                                  </a:lnTo>
                                  <a:lnTo>
                                    <a:pt x="8290" y="2521"/>
                                  </a:lnTo>
                                  <a:lnTo>
                                    <a:pt x="8281" y="2499"/>
                                  </a:lnTo>
                                  <a:lnTo>
                                    <a:pt x="8271" y="2476"/>
                                  </a:lnTo>
                                  <a:lnTo>
                                    <a:pt x="8260" y="2454"/>
                                  </a:lnTo>
                                  <a:lnTo>
                                    <a:pt x="8249" y="2432"/>
                                  </a:lnTo>
                                  <a:lnTo>
                                    <a:pt x="8237" y="2411"/>
                                  </a:lnTo>
                                  <a:lnTo>
                                    <a:pt x="8224" y="2389"/>
                                  </a:lnTo>
                                  <a:lnTo>
                                    <a:pt x="8212" y="2368"/>
                                  </a:lnTo>
                                  <a:lnTo>
                                    <a:pt x="8198" y="2347"/>
                                  </a:lnTo>
                                  <a:lnTo>
                                    <a:pt x="8185" y="2327"/>
                                  </a:lnTo>
                                  <a:lnTo>
                                    <a:pt x="8170" y="2307"/>
                                  </a:lnTo>
                                  <a:lnTo>
                                    <a:pt x="8156" y="2287"/>
                                  </a:lnTo>
                                  <a:lnTo>
                                    <a:pt x="8139" y="2268"/>
                                  </a:lnTo>
                                  <a:lnTo>
                                    <a:pt x="8124" y="2249"/>
                                  </a:lnTo>
                                  <a:lnTo>
                                    <a:pt x="8107" y="2231"/>
                                  </a:lnTo>
                                  <a:lnTo>
                                    <a:pt x="8091" y="2212"/>
                                  </a:lnTo>
                                  <a:lnTo>
                                    <a:pt x="8074" y="2194"/>
                                  </a:lnTo>
                                  <a:lnTo>
                                    <a:pt x="8055" y="2177"/>
                                  </a:lnTo>
                                  <a:lnTo>
                                    <a:pt x="8037" y="2160"/>
                                  </a:lnTo>
                                  <a:lnTo>
                                    <a:pt x="8018" y="2142"/>
                                  </a:lnTo>
                                  <a:lnTo>
                                    <a:pt x="7999" y="2125"/>
                                  </a:lnTo>
                                  <a:lnTo>
                                    <a:pt x="7978" y="2109"/>
                                  </a:lnTo>
                                  <a:lnTo>
                                    <a:pt x="7958" y="2094"/>
                                  </a:lnTo>
                                  <a:lnTo>
                                    <a:pt x="7938" y="2079"/>
                                  </a:lnTo>
                                  <a:lnTo>
                                    <a:pt x="7917" y="2064"/>
                                  </a:lnTo>
                                  <a:lnTo>
                                    <a:pt x="7895" y="2049"/>
                                  </a:lnTo>
                                  <a:lnTo>
                                    <a:pt x="7873" y="2035"/>
                                  </a:lnTo>
                                  <a:lnTo>
                                    <a:pt x="7851" y="2022"/>
                                  </a:lnTo>
                                  <a:lnTo>
                                    <a:pt x="7828" y="2009"/>
                                  </a:lnTo>
                                  <a:lnTo>
                                    <a:pt x="7805" y="1997"/>
                                  </a:lnTo>
                                  <a:lnTo>
                                    <a:pt x="7782" y="1985"/>
                                  </a:lnTo>
                                  <a:lnTo>
                                    <a:pt x="7758" y="1973"/>
                                  </a:lnTo>
                                  <a:lnTo>
                                    <a:pt x="7733" y="1962"/>
                                  </a:lnTo>
                                  <a:lnTo>
                                    <a:pt x="7709" y="1951"/>
                                  </a:lnTo>
                                  <a:lnTo>
                                    <a:pt x="7685" y="1942"/>
                                  </a:lnTo>
                                  <a:lnTo>
                                    <a:pt x="7659" y="1932"/>
                                  </a:lnTo>
                                  <a:lnTo>
                                    <a:pt x="7634" y="1924"/>
                                  </a:lnTo>
                                  <a:lnTo>
                                    <a:pt x="7609" y="1916"/>
                                  </a:lnTo>
                                  <a:lnTo>
                                    <a:pt x="7582" y="1908"/>
                                  </a:lnTo>
                                  <a:lnTo>
                                    <a:pt x="7556" y="1901"/>
                                  </a:lnTo>
                                  <a:lnTo>
                                    <a:pt x="7530" y="1894"/>
                                  </a:lnTo>
                                  <a:lnTo>
                                    <a:pt x="7503" y="1888"/>
                                  </a:lnTo>
                                  <a:lnTo>
                                    <a:pt x="7476" y="1882"/>
                                  </a:lnTo>
                                  <a:lnTo>
                                    <a:pt x="7449" y="1877"/>
                                  </a:lnTo>
                                  <a:lnTo>
                                    <a:pt x="7421" y="1873"/>
                                  </a:lnTo>
                                  <a:lnTo>
                                    <a:pt x="7394" y="1870"/>
                                  </a:lnTo>
                                  <a:lnTo>
                                    <a:pt x="7366" y="1867"/>
                                  </a:lnTo>
                                  <a:lnTo>
                                    <a:pt x="7337" y="1865"/>
                                  </a:lnTo>
                                  <a:lnTo>
                                    <a:pt x="7310" y="1863"/>
                                  </a:lnTo>
                                  <a:lnTo>
                                    <a:pt x="7281" y="1862"/>
                                  </a:lnTo>
                                  <a:lnTo>
                                    <a:pt x="7252" y="1862"/>
                                  </a:lnTo>
                                  <a:lnTo>
                                    <a:pt x="7251" y="1862"/>
                                  </a:lnTo>
                                  <a:lnTo>
                                    <a:pt x="7202" y="1863"/>
                                  </a:lnTo>
                                  <a:lnTo>
                                    <a:pt x="7153" y="1866"/>
                                  </a:lnTo>
                                  <a:lnTo>
                                    <a:pt x="7105" y="1871"/>
                                  </a:lnTo>
                                  <a:lnTo>
                                    <a:pt x="7056" y="1877"/>
                                  </a:lnTo>
                                  <a:lnTo>
                                    <a:pt x="7009" y="1886"/>
                                  </a:lnTo>
                                  <a:lnTo>
                                    <a:pt x="6963" y="1897"/>
                                  </a:lnTo>
                                  <a:lnTo>
                                    <a:pt x="6917" y="1909"/>
                                  </a:lnTo>
                                  <a:lnTo>
                                    <a:pt x="6873" y="1923"/>
                                  </a:lnTo>
                                  <a:lnTo>
                                    <a:pt x="6861" y="1927"/>
                                  </a:lnTo>
                                  <a:lnTo>
                                    <a:pt x="6847" y="1932"/>
                                  </a:lnTo>
                                  <a:lnTo>
                                    <a:pt x="6832" y="1937"/>
                                  </a:lnTo>
                                  <a:lnTo>
                                    <a:pt x="6816" y="1943"/>
                                  </a:lnTo>
                                  <a:lnTo>
                                    <a:pt x="6781" y="1958"/>
                                  </a:lnTo>
                                  <a:lnTo>
                                    <a:pt x="6745" y="1973"/>
                                  </a:lnTo>
                                  <a:lnTo>
                                    <a:pt x="6712" y="1991"/>
                                  </a:lnTo>
                                  <a:lnTo>
                                    <a:pt x="6678" y="2008"/>
                                  </a:lnTo>
                                  <a:lnTo>
                                    <a:pt x="6645" y="2027"/>
                                  </a:lnTo>
                                  <a:lnTo>
                                    <a:pt x="6613" y="2047"/>
                                  </a:lnTo>
                                  <a:lnTo>
                                    <a:pt x="6582" y="2068"/>
                                  </a:lnTo>
                                  <a:lnTo>
                                    <a:pt x="6552" y="2090"/>
                                  </a:lnTo>
                                  <a:lnTo>
                                    <a:pt x="6540" y="2098"/>
                                  </a:lnTo>
                                  <a:lnTo>
                                    <a:pt x="6526" y="2105"/>
                                  </a:lnTo>
                                  <a:lnTo>
                                    <a:pt x="6512" y="2111"/>
                                  </a:lnTo>
                                  <a:lnTo>
                                    <a:pt x="6498" y="2115"/>
                                  </a:lnTo>
                                  <a:lnTo>
                                    <a:pt x="6484" y="2118"/>
                                  </a:lnTo>
                                  <a:lnTo>
                                    <a:pt x="6470" y="2119"/>
                                  </a:lnTo>
                                  <a:lnTo>
                                    <a:pt x="6456" y="2119"/>
                                  </a:lnTo>
                                  <a:lnTo>
                                    <a:pt x="6441" y="2118"/>
                                  </a:lnTo>
                                  <a:lnTo>
                                    <a:pt x="6427" y="2115"/>
                                  </a:lnTo>
                                  <a:lnTo>
                                    <a:pt x="6414" y="2111"/>
                                  </a:lnTo>
                                  <a:lnTo>
                                    <a:pt x="6401" y="2106"/>
                                  </a:lnTo>
                                  <a:lnTo>
                                    <a:pt x="6388" y="2100"/>
                                  </a:lnTo>
                                  <a:lnTo>
                                    <a:pt x="6376" y="2092"/>
                                  </a:lnTo>
                                  <a:lnTo>
                                    <a:pt x="6363" y="2083"/>
                                  </a:lnTo>
                                  <a:lnTo>
                                    <a:pt x="6353" y="2073"/>
                                  </a:lnTo>
                                  <a:lnTo>
                                    <a:pt x="6343" y="2061"/>
                                  </a:lnTo>
                                  <a:lnTo>
                                    <a:pt x="6342" y="2060"/>
                                  </a:lnTo>
                                  <a:lnTo>
                                    <a:pt x="6341" y="2059"/>
                                  </a:lnTo>
                                  <a:lnTo>
                                    <a:pt x="6340" y="2056"/>
                                  </a:lnTo>
                                  <a:lnTo>
                                    <a:pt x="6322" y="2035"/>
                                  </a:lnTo>
                                  <a:lnTo>
                                    <a:pt x="6304" y="2015"/>
                                  </a:lnTo>
                                  <a:lnTo>
                                    <a:pt x="6284" y="1994"/>
                                  </a:lnTo>
                                  <a:lnTo>
                                    <a:pt x="6264" y="1973"/>
                                  </a:lnTo>
                                  <a:lnTo>
                                    <a:pt x="6244" y="1953"/>
                                  </a:lnTo>
                                  <a:lnTo>
                                    <a:pt x="6224" y="1932"/>
                                  </a:lnTo>
                                  <a:lnTo>
                                    <a:pt x="6202" y="1912"/>
                                  </a:lnTo>
                                  <a:lnTo>
                                    <a:pt x="6181" y="1893"/>
                                  </a:lnTo>
                                  <a:lnTo>
                                    <a:pt x="6159" y="1872"/>
                                  </a:lnTo>
                                  <a:lnTo>
                                    <a:pt x="6137" y="1852"/>
                                  </a:lnTo>
                                  <a:lnTo>
                                    <a:pt x="6113" y="1833"/>
                                  </a:lnTo>
                                  <a:lnTo>
                                    <a:pt x="6090" y="1814"/>
                                  </a:lnTo>
                                  <a:lnTo>
                                    <a:pt x="6066" y="1794"/>
                                  </a:lnTo>
                                  <a:lnTo>
                                    <a:pt x="6041" y="1775"/>
                                  </a:lnTo>
                                  <a:lnTo>
                                    <a:pt x="6017" y="1757"/>
                                  </a:lnTo>
                                  <a:lnTo>
                                    <a:pt x="5992" y="1739"/>
                                  </a:lnTo>
                                  <a:lnTo>
                                    <a:pt x="5959" y="1715"/>
                                  </a:lnTo>
                                  <a:lnTo>
                                    <a:pt x="5927" y="1693"/>
                                  </a:lnTo>
                                  <a:lnTo>
                                    <a:pt x="5893" y="1672"/>
                                  </a:lnTo>
                                  <a:lnTo>
                                    <a:pt x="5859" y="1651"/>
                                  </a:lnTo>
                                  <a:lnTo>
                                    <a:pt x="5825" y="1630"/>
                                  </a:lnTo>
                                  <a:lnTo>
                                    <a:pt x="5789" y="1611"/>
                                  </a:lnTo>
                                  <a:lnTo>
                                    <a:pt x="5754" y="1592"/>
                                  </a:lnTo>
                                  <a:lnTo>
                                    <a:pt x="5718" y="1573"/>
                                  </a:lnTo>
                                  <a:lnTo>
                                    <a:pt x="5682" y="1556"/>
                                  </a:lnTo>
                                  <a:lnTo>
                                    <a:pt x="5646" y="1538"/>
                                  </a:lnTo>
                                  <a:lnTo>
                                    <a:pt x="5608" y="1522"/>
                                  </a:lnTo>
                                  <a:lnTo>
                                    <a:pt x="5571" y="1506"/>
                                  </a:lnTo>
                                  <a:lnTo>
                                    <a:pt x="5533" y="1491"/>
                                  </a:lnTo>
                                  <a:lnTo>
                                    <a:pt x="5495" y="1477"/>
                                  </a:lnTo>
                                  <a:lnTo>
                                    <a:pt x="5455" y="1462"/>
                                  </a:lnTo>
                                  <a:lnTo>
                                    <a:pt x="5417" y="1449"/>
                                  </a:lnTo>
                                  <a:lnTo>
                                    <a:pt x="5377" y="1437"/>
                                  </a:lnTo>
                                  <a:lnTo>
                                    <a:pt x="5337" y="1426"/>
                                  </a:lnTo>
                                  <a:lnTo>
                                    <a:pt x="5296" y="1415"/>
                                  </a:lnTo>
                                  <a:lnTo>
                                    <a:pt x="5256" y="1405"/>
                                  </a:lnTo>
                                  <a:lnTo>
                                    <a:pt x="5215" y="1396"/>
                                  </a:lnTo>
                                  <a:lnTo>
                                    <a:pt x="5174" y="1388"/>
                                  </a:lnTo>
                                  <a:lnTo>
                                    <a:pt x="5132" y="1379"/>
                                  </a:lnTo>
                                  <a:lnTo>
                                    <a:pt x="5091" y="1372"/>
                                  </a:lnTo>
                                  <a:lnTo>
                                    <a:pt x="5048" y="1366"/>
                                  </a:lnTo>
                                  <a:lnTo>
                                    <a:pt x="5006" y="1360"/>
                                  </a:lnTo>
                                  <a:lnTo>
                                    <a:pt x="4963" y="1356"/>
                                  </a:lnTo>
                                  <a:lnTo>
                                    <a:pt x="4920" y="1352"/>
                                  </a:lnTo>
                                  <a:lnTo>
                                    <a:pt x="4876" y="1349"/>
                                  </a:lnTo>
                                  <a:lnTo>
                                    <a:pt x="4832" y="1347"/>
                                  </a:lnTo>
                                  <a:lnTo>
                                    <a:pt x="4789" y="1346"/>
                                  </a:lnTo>
                                  <a:lnTo>
                                    <a:pt x="4745" y="1345"/>
                                  </a:lnTo>
                                  <a:lnTo>
                                    <a:pt x="4693" y="1346"/>
                                  </a:lnTo>
                                  <a:lnTo>
                                    <a:pt x="4641" y="1347"/>
                                  </a:lnTo>
                                  <a:lnTo>
                                    <a:pt x="4589" y="1350"/>
                                  </a:lnTo>
                                  <a:lnTo>
                                    <a:pt x="4538" y="1354"/>
                                  </a:lnTo>
                                  <a:lnTo>
                                    <a:pt x="4487" y="1360"/>
                                  </a:lnTo>
                                  <a:lnTo>
                                    <a:pt x="4437" y="1366"/>
                                  </a:lnTo>
                                  <a:lnTo>
                                    <a:pt x="4386" y="1374"/>
                                  </a:lnTo>
                                  <a:lnTo>
                                    <a:pt x="4336" y="1383"/>
                                  </a:lnTo>
                                  <a:lnTo>
                                    <a:pt x="4288" y="1393"/>
                                  </a:lnTo>
                                  <a:lnTo>
                                    <a:pt x="4238" y="1404"/>
                                  </a:lnTo>
                                  <a:lnTo>
                                    <a:pt x="4191" y="1415"/>
                                  </a:lnTo>
                                  <a:lnTo>
                                    <a:pt x="4143" y="1428"/>
                                  </a:lnTo>
                                  <a:lnTo>
                                    <a:pt x="4095" y="1442"/>
                                  </a:lnTo>
                                  <a:lnTo>
                                    <a:pt x="4049" y="1457"/>
                                  </a:lnTo>
                                  <a:lnTo>
                                    <a:pt x="4002" y="1474"/>
                                  </a:lnTo>
                                  <a:lnTo>
                                    <a:pt x="3957" y="1491"/>
                                  </a:lnTo>
                                  <a:lnTo>
                                    <a:pt x="3911" y="1509"/>
                                  </a:lnTo>
                                  <a:lnTo>
                                    <a:pt x="3867" y="1528"/>
                                  </a:lnTo>
                                  <a:lnTo>
                                    <a:pt x="3823" y="1547"/>
                                  </a:lnTo>
                                  <a:lnTo>
                                    <a:pt x="3779" y="1569"/>
                                  </a:lnTo>
                                  <a:lnTo>
                                    <a:pt x="3737" y="1591"/>
                                  </a:lnTo>
                                  <a:lnTo>
                                    <a:pt x="3694" y="1613"/>
                                  </a:lnTo>
                                  <a:lnTo>
                                    <a:pt x="3653" y="1638"/>
                                  </a:lnTo>
                                  <a:lnTo>
                                    <a:pt x="3612" y="1662"/>
                                  </a:lnTo>
                                  <a:lnTo>
                                    <a:pt x="3572" y="1687"/>
                                  </a:lnTo>
                                  <a:lnTo>
                                    <a:pt x="3533" y="1713"/>
                                  </a:lnTo>
                                  <a:lnTo>
                                    <a:pt x="3495" y="1741"/>
                                  </a:lnTo>
                                  <a:lnTo>
                                    <a:pt x="3457" y="1768"/>
                                  </a:lnTo>
                                  <a:lnTo>
                                    <a:pt x="3419" y="1797"/>
                                  </a:lnTo>
                                  <a:lnTo>
                                    <a:pt x="3384" y="1827"/>
                                  </a:lnTo>
                                  <a:lnTo>
                                    <a:pt x="3348" y="1857"/>
                                  </a:lnTo>
                                  <a:lnTo>
                                    <a:pt x="3313" y="1888"/>
                                  </a:lnTo>
                                  <a:lnTo>
                                    <a:pt x="3279" y="1920"/>
                                  </a:lnTo>
                                  <a:lnTo>
                                    <a:pt x="3247" y="1952"/>
                                  </a:lnTo>
                                  <a:lnTo>
                                    <a:pt x="3215" y="1985"/>
                                  </a:lnTo>
                                  <a:lnTo>
                                    <a:pt x="3183" y="2019"/>
                                  </a:lnTo>
                                  <a:lnTo>
                                    <a:pt x="3154" y="2053"/>
                                  </a:lnTo>
                                  <a:lnTo>
                                    <a:pt x="3124" y="2088"/>
                                  </a:lnTo>
                                  <a:lnTo>
                                    <a:pt x="3096" y="2123"/>
                                  </a:lnTo>
                                  <a:lnTo>
                                    <a:pt x="3069" y="2160"/>
                                  </a:lnTo>
                                  <a:lnTo>
                                    <a:pt x="3041" y="2197"/>
                                  </a:lnTo>
                                  <a:lnTo>
                                    <a:pt x="3016" y="2235"/>
                                  </a:lnTo>
                                  <a:lnTo>
                                    <a:pt x="2992" y="2273"/>
                                  </a:lnTo>
                                  <a:lnTo>
                                    <a:pt x="2967" y="2311"/>
                                  </a:lnTo>
                                  <a:lnTo>
                                    <a:pt x="2945" y="2351"/>
                                  </a:lnTo>
                                  <a:lnTo>
                                    <a:pt x="2924" y="2390"/>
                                  </a:lnTo>
                                  <a:lnTo>
                                    <a:pt x="2903" y="2431"/>
                                  </a:lnTo>
                                  <a:lnTo>
                                    <a:pt x="2883" y="2471"/>
                                  </a:lnTo>
                                  <a:lnTo>
                                    <a:pt x="2865" y="2513"/>
                                  </a:lnTo>
                                  <a:lnTo>
                                    <a:pt x="2847" y="2554"/>
                                  </a:lnTo>
                                  <a:lnTo>
                                    <a:pt x="2831" y="2597"/>
                                  </a:lnTo>
                                  <a:lnTo>
                                    <a:pt x="2816" y="2639"/>
                                  </a:lnTo>
                                  <a:lnTo>
                                    <a:pt x="2801" y="2683"/>
                                  </a:lnTo>
                                  <a:lnTo>
                                    <a:pt x="2789" y="2726"/>
                                  </a:lnTo>
                                  <a:lnTo>
                                    <a:pt x="2777" y="2771"/>
                                  </a:lnTo>
                                  <a:lnTo>
                                    <a:pt x="2767" y="2815"/>
                                  </a:lnTo>
                                  <a:lnTo>
                                    <a:pt x="2757" y="2860"/>
                                  </a:lnTo>
                                  <a:lnTo>
                                    <a:pt x="2749" y="2906"/>
                                  </a:lnTo>
                                  <a:lnTo>
                                    <a:pt x="2742" y="2951"/>
                                  </a:lnTo>
                                  <a:lnTo>
                                    <a:pt x="2737" y="2997"/>
                                  </a:lnTo>
                                  <a:lnTo>
                                    <a:pt x="2732" y="3043"/>
                                  </a:lnTo>
                                  <a:lnTo>
                                    <a:pt x="2729" y="3090"/>
                                  </a:lnTo>
                                  <a:lnTo>
                                    <a:pt x="2726" y="3137"/>
                                  </a:lnTo>
                                  <a:lnTo>
                                    <a:pt x="2725" y="3184"/>
                                  </a:lnTo>
                                  <a:lnTo>
                                    <a:pt x="2726" y="3184"/>
                                  </a:lnTo>
                                  <a:lnTo>
                                    <a:pt x="2726" y="3186"/>
                                  </a:lnTo>
                                  <a:lnTo>
                                    <a:pt x="2725" y="3186"/>
                                  </a:lnTo>
                                  <a:lnTo>
                                    <a:pt x="2726" y="3218"/>
                                  </a:lnTo>
                                  <a:lnTo>
                                    <a:pt x="2728" y="3251"/>
                                  </a:lnTo>
                                  <a:lnTo>
                                    <a:pt x="2730" y="3286"/>
                                  </a:lnTo>
                                  <a:lnTo>
                                    <a:pt x="2732" y="3321"/>
                                  </a:lnTo>
                                  <a:lnTo>
                                    <a:pt x="2734" y="3346"/>
                                  </a:lnTo>
                                  <a:lnTo>
                                    <a:pt x="2735" y="3351"/>
                                  </a:lnTo>
                                  <a:lnTo>
                                    <a:pt x="2735" y="3356"/>
                                  </a:lnTo>
                                  <a:lnTo>
                                    <a:pt x="2738" y="3380"/>
                                  </a:lnTo>
                                  <a:lnTo>
                                    <a:pt x="2741" y="3405"/>
                                  </a:lnTo>
                                  <a:lnTo>
                                    <a:pt x="2744" y="3431"/>
                                  </a:lnTo>
                                  <a:lnTo>
                                    <a:pt x="2748" y="3456"/>
                                  </a:lnTo>
                                  <a:lnTo>
                                    <a:pt x="2750" y="3471"/>
                                  </a:lnTo>
                                  <a:lnTo>
                                    <a:pt x="2750" y="3486"/>
                                  </a:lnTo>
                                  <a:lnTo>
                                    <a:pt x="2749" y="3501"/>
                                  </a:lnTo>
                                  <a:lnTo>
                                    <a:pt x="2746" y="3515"/>
                                  </a:lnTo>
                                  <a:lnTo>
                                    <a:pt x="2742" y="3529"/>
                                  </a:lnTo>
                                  <a:lnTo>
                                    <a:pt x="2736" y="3542"/>
                                  </a:lnTo>
                                  <a:lnTo>
                                    <a:pt x="2730" y="3555"/>
                                  </a:lnTo>
                                  <a:lnTo>
                                    <a:pt x="2721" y="3567"/>
                                  </a:lnTo>
                                  <a:lnTo>
                                    <a:pt x="2712" y="3578"/>
                                  </a:lnTo>
                                  <a:lnTo>
                                    <a:pt x="2703" y="3589"/>
                                  </a:lnTo>
                                  <a:lnTo>
                                    <a:pt x="2692" y="3598"/>
                                  </a:lnTo>
                                  <a:lnTo>
                                    <a:pt x="2680" y="3607"/>
                                  </a:lnTo>
                                  <a:lnTo>
                                    <a:pt x="2667" y="3614"/>
                                  </a:lnTo>
                                  <a:lnTo>
                                    <a:pt x="2654" y="3619"/>
                                  </a:lnTo>
                                  <a:lnTo>
                                    <a:pt x="2639" y="3624"/>
                                  </a:lnTo>
                                  <a:lnTo>
                                    <a:pt x="2624" y="3627"/>
                                  </a:lnTo>
                                  <a:lnTo>
                                    <a:pt x="2611" y="3629"/>
                                  </a:lnTo>
                                  <a:lnTo>
                                    <a:pt x="2597" y="3629"/>
                                  </a:lnTo>
                                  <a:lnTo>
                                    <a:pt x="2584" y="3628"/>
                                  </a:lnTo>
                                  <a:lnTo>
                                    <a:pt x="2571" y="3626"/>
                                  </a:lnTo>
                                  <a:lnTo>
                                    <a:pt x="2558" y="3623"/>
                                  </a:lnTo>
                                  <a:lnTo>
                                    <a:pt x="2546" y="3619"/>
                                  </a:lnTo>
                                  <a:lnTo>
                                    <a:pt x="2534" y="3614"/>
                                  </a:lnTo>
                                  <a:lnTo>
                                    <a:pt x="2523" y="3608"/>
                                  </a:lnTo>
                                  <a:lnTo>
                                    <a:pt x="2499" y="3594"/>
                                  </a:lnTo>
                                  <a:lnTo>
                                    <a:pt x="2476" y="3581"/>
                                  </a:lnTo>
                                  <a:lnTo>
                                    <a:pt x="2454" y="3568"/>
                                  </a:lnTo>
                                  <a:lnTo>
                                    <a:pt x="2435" y="3558"/>
                                  </a:lnTo>
                                  <a:lnTo>
                                    <a:pt x="2413" y="3547"/>
                                  </a:lnTo>
                                  <a:lnTo>
                                    <a:pt x="2389" y="3536"/>
                                  </a:lnTo>
                                  <a:lnTo>
                                    <a:pt x="2367" y="3526"/>
                                  </a:lnTo>
                                  <a:lnTo>
                                    <a:pt x="2344" y="3516"/>
                                  </a:lnTo>
                                  <a:lnTo>
                                    <a:pt x="2314" y="3504"/>
                                  </a:lnTo>
                                  <a:lnTo>
                                    <a:pt x="2284" y="3492"/>
                                  </a:lnTo>
                                  <a:lnTo>
                                    <a:pt x="2255" y="3482"/>
                                  </a:lnTo>
                                  <a:lnTo>
                                    <a:pt x="2224" y="3472"/>
                                  </a:lnTo>
                                  <a:lnTo>
                                    <a:pt x="2194" y="3463"/>
                                  </a:lnTo>
                                  <a:lnTo>
                                    <a:pt x="2163" y="3455"/>
                                  </a:lnTo>
                                  <a:lnTo>
                                    <a:pt x="2132" y="3447"/>
                                  </a:lnTo>
                                  <a:lnTo>
                                    <a:pt x="2101" y="3440"/>
                                  </a:lnTo>
                                  <a:lnTo>
                                    <a:pt x="2069" y="3434"/>
                                  </a:lnTo>
                                  <a:lnTo>
                                    <a:pt x="2037" y="3429"/>
                                  </a:lnTo>
                                  <a:lnTo>
                                    <a:pt x="2006" y="3424"/>
                                  </a:lnTo>
                                  <a:lnTo>
                                    <a:pt x="1973" y="3421"/>
                                  </a:lnTo>
                                  <a:lnTo>
                                    <a:pt x="1941" y="3418"/>
                                  </a:lnTo>
                                  <a:lnTo>
                                    <a:pt x="1908" y="3416"/>
                                  </a:lnTo>
                                  <a:lnTo>
                                    <a:pt x="1876" y="3415"/>
                                  </a:lnTo>
                                  <a:lnTo>
                                    <a:pt x="1843" y="3414"/>
                                  </a:lnTo>
                                  <a:lnTo>
                                    <a:pt x="1131" y="3633"/>
                                  </a:lnTo>
                                  <a:lnTo>
                                    <a:pt x="1144" y="3636"/>
                                  </a:lnTo>
                                  <a:lnTo>
                                    <a:pt x="1156" y="3640"/>
                                  </a:lnTo>
                                  <a:lnTo>
                                    <a:pt x="1168" y="3645"/>
                                  </a:lnTo>
                                  <a:lnTo>
                                    <a:pt x="1179" y="3651"/>
                                  </a:lnTo>
                                  <a:lnTo>
                                    <a:pt x="1191" y="3658"/>
                                  </a:lnTo>
                                  <a:lnTo>
                                    <a:pt x="1201" y="3667"/>
                                  </a:lnTo>
                                  <a:lnTo>
                                    <a:pt x="1210" y="3675"/>
                                  </a:lnTo>
                                  <a:lnTo>
                                    <a:pt x="1219" y="3685"/>
                                  </a:lnTo>
                                  <a:lnTo>
                                    <a:pt x="1227" y="3695"/>
                                  </a:lnTo>
                                  <a:lnTo>
                                    <a:pt x="1234" y="3705"/>
                                  </a:lnTo>
                                  <a:lnTo>
                                    <a:pt x="1239" y="3717"/>
                                  </a:lnTo>
                                  <a:lnTo>
                                    <a:pt x="1244" y="3728"/>
                                  </a:lnTo>
                                  <a:lnTo>
                                    <a:pt x="1248" y="3741"/>
                                  </a:lnTo>
                                  <a:lnTo>
                                    <a:pt x="1251" y="3754"/>
                                  </a:lnTo>
                                  <a:lnTo>
                                    <a:pt x="1253" y="3768"/>
                                  </a:lnTo>
                                  <a:lnTo>
                                    <a:pt x="1254" y="3781"/>
                                  </a:lnTo>
                                  <a:lnTo>
                                    <a:pt x="1254" y="5105"/>
                                  </a:lnTo>
                                  <a:lnTo>
                                    <a:pt x="9191" y="5181"/>
                                  </a:lnTo>
                                  <a:close/>
                                  <a:moveTo>
                                    <a:pt x="9491" y="218"/>
                                  </a:moveTo>
                                  <a:lnTo>
                                    <a:pt x="9491" y="5332"/>
                                  </a:lnTo>
                                  <a:lnTo>
                                    <a:pt x="9490" y="5332"/>
                                  </a:lnTo>
                                  <a:lnTo>
                                    <a:pt x="9490" y="5333"/>
                                  </a:lnTo>
                                  <a:lnTo>
                                    <a:pt x="9490" y="5348"/>
                                  </a:lnTo>
                                  <a:lnTo>
                                    <a:pt x="9487" y="5363"/>
                                  </a:lnTo>
                                  <a:lnTo>
                                    <a:pt x="9483" y="5378"/>
                                  </a:lnTo>
                                  <a:lnTo>
                                    <a:pt x="9478" y="5391"/>
                                  </a:lnTo>
                                  <a:lnTo>
                                    <a:pt x="9472" y="5404"/>
                                  </a:lnTo>
                                  <a:lnTo>
                                    <a:pt x="9465" y="5416"/>
                                  </a:lnTo>
                                  <a:lnTo>
                                    <a:pt x="9456" y="5427"/>
                                  </a:lnTo>
                                  <a:lnTo>
                                    <a:pt x="9445" y="5438"/>
                                  </a:lnTo>
                                  <a:lnTo>
                                    <a:pt x="9435" y="5448"/>
                                  </a:lnTo>
                                  <a:lnTo>
                                    <a:pt x="9423" y="5457"/>
                                  </a:lnTo>
                                  <a:lnTo>
                                    <a:pt x="9411" y="5464"/>
                                  </a:lnTo>
                                  <a:lnTo>
                                    <a:pt x="9398" y="5470"/>
                                  </a:lnTo>
                                  <a:lnTo>
                                    <a:pt x="9385" y="5475"/>
                                  </a:lnTo>
                                  <a:lnTo>
                                    <a:pt x="9371" y="5478"/>
                                  </a:lnTo>
                                  <a:lnTo>
                                    <a:pt x="9355" y="5480"/>
                                  </a:lnTo>
                                  <a:lnTo>
                                    <a:pt x="9340" y="5481"/>
                                  </a:lnTo>
                                  <a:lnTo>
                                    <a:pt x="1117" y="5402"/>
                                  </a:lnTo>
                                  <a:lnTo>
                                    <a:pt x="1111" y="5402"/>
                                  </a:lnTo>
                                  <a:lnTo>
                                    <a:pt x="1104" y="5402"/>
                                  </a:lnTo>
                                  <a:lnTo>
                                    <a:pt x="1089" y="5401"/>
                                  </a:lnTo>
                                  <a:lnTo>
                                    <a:pt x="1074" y="5399"/>
                                  </a:lnTo>
                                  <a:lnTo>
                                    <a:pt x="1060" y="5395"/>
                                  </a:lnTo>
                                  <a:lnTo>
                                    <a:pt x="1046" y="5390"/>
                                  </a:lnTo>
                                  <a:lnTo>
                                    <a:pt x="1033" y="5384"/>
                                  </a:lnTo>
                                  <a:lnTo>
                                    <a:pt x="1020" y="5377"/>
                                  </a:lnTo>
                                  <a:lnTo>
                                    <a:pt x="1009" y="5368"/>
                                  </a:lnTo>
                                  <a:lnTo>
                                    <a:pt x="998" y="5359"/>
                                  </a:lnTo>
                                  <a:lnTo>
                                    <a:pt x="989" y="5347"/>
                                  </a:lnTo>
                                  <a:lnTo>
                                    <a:pt x="980" y="5336"/>
                                  </a:lnTo>
                                  <a:lnTo>
                                    <a:pt x="973" y="5324"/>
                                  </a:lnTo>
                                  <a:lnTo>
                                    <a:pt x="966" y="5311"/>
                                  </a:lnTo>
                                  <a:lnTo>
                                    <a:pt x="961" y="5297"/>
                                  </a:lnTo>
                                  <a:lnTo>
                                    <a:pt x="958" y="5283"/>
                                  </a:lnTo>
                                  <a:lnTo>
                                    <a:pt x="956" y="5267"/>
                                  </a:lnTo>
                                  <a:lnTo>
                                    <a:pt x="955" y="5252"/>
                                  </a:lnTo>
                                  <a:lnTo>
                                    <a:pt x="955" y="3931"/>
                                  </a:lnTo>
                                  <a:lnTo>
                                    <a:pt x="150" y="3931"/>
                                  </a:lnTo>
                                  <a:lnTo>
                                    <a:pt x="138" y="3930"/>
                                  </a:lnTo>
                                  <a:lnTo>
                                    <a:pt x="125" y="3929"/>
                                  </a:lnTo>
                                  <a:lnTo>
                                    <a:pt x="114" y="3926"/>
                                  </a:lnTo>
                                  <a:lnTo>
                                    <a:pt x="103" y="3923"/>
                                  </a:lnTo>
                                  <a:lnTo>
                                    <a:pt x="92" y="3919"/>
                                  </a:lnTo>
                                  <a:lnTo>
                                    <a:pt x="81" y="3913"/>
                                  </a:lnTo>
                                  <a:lnTo>
                                    <a:pt x="71" y="3908"/>
                                  </a:lnTo>
                                  <a:lnTo>
                                    <a:pt x="62" y="3901"/>
                                  </a:lnTo>
                                  <a:lnTo>
                                    <a:pt x="52" y="3894"/>
                                  </a:lnTo>
                                  <a:lnTo>
                                    <a:pt x="43" y="3886"/>
                                  </a:lnTo>
                                  <a:lnTo>
                                    <a:pt x="35" y="3878"/>
                                  </a:lnTo>
                                  <a:lnTo>
                                    <a:pt x="28" y="3868"/>
                                  </a:lnTo>
                                  <a:lnTo>
                                    <a:pt x="21" y="3859"/>
                                  </a:lnTo>
                                  <a:lnTo>
                                    <a:pt x="16" y="3848"/>
                                  </a:lnTo>
                                  <a:lnTo>
                                    <a:pt x="11" y="3837"/>
                                  </a:lnTo>
                                  <a:lnTo>
                                    <a:pt x="7" y="3824"/>
                                  </a:lnTo>
                                  <a:lnTo>
                                    <a:pt x="3" y="3810"/>
                                  </a:lnTo>
                                  <a:lnTo>
                                    <a:pt x="1" y="3795"/>
                                  </a:lnTo>
                                  <a:lnTo>
                                    <a:pt x="0" y="3780"/>
                                  </a:lnTo>
                                  <a:lnTo>
                                    <a:pt x="1" y="3766"/>
                                  </a:lnTo>
                                  <a:lnTo>
                                    <a:pt x="3" y="3752"/>
                                  </a:lnTo>
                                  <a:lnTo>
                                    <a:pt x="6" y="3737"/>
                                  </a:lnTo>
                                  <a:lnTo>
                                    <a:pt x="11" y="3724"/>
                                  </a:lnTo>
                                  <a:lnTo>
                                    <a:pt x="17" y="3711"/>
                                  </a:lnTo>
                                  <a:lnTo>
                                    <a:pt x="24" y="3699"/>
                                  </a:lnTo>
                                  <a:lnTo>
                                    <a:pt x="33" y="3687"/>
                                  </a:lnTo>
                                  <a:lnTo>
                                    <a:pt x="42" y="3677"/>
                                  </a:lnTo>
                                  <a:lnTo>
                                    <a:pt x="53" y="3667"/>
                                  </a:lnTo>
                                  <a:lnTo>
                                    <a:pt x="65" y="3657"/>
                                  </a:lnTo>
                                  <a:lnTo>
                                    <a:pt x="78" y="3650"/>
                                  </a:lnTo>
                                  <a:lnTo>
                                    <a:pt x="91" y="3643"/>
                                  </a:lnTo>
                                  <a:lnTo>
                                    <a:pt x="105" y="3638"/>
                                  </a:lnTo>
                                  <a:lnTo>
                                    <a:pt x="1777" y="3121"/>
                                  </a:lnTo>
                                  <a:lnTo>
                                    <a:pt x="1787" y="3119"/>
                                  </a:lnTo>
                                  <a:lnTo>
                                    <a:pt x="1797" y="3117"/>
                                  </a:lnTo>
                                  <a:lnTo>
                                    <a:pt x="1807" y="3116"/>
                                  </a:lnTo>
                                  <a:lnTo>
                                    <a:pt x="1818" y="3115"/>
                                  </a:lnTo>
                                  <a:lnTo>
                                    <a:pt x="1825" y="3115"/>
                                  </a:lnTo>
                                  <a:lnTo>
                                    <a:pt x="1832" y="3114"/>
                                  </a:lnTo>
                                  <a:lnTo>
                                    <a:pt x="1841" y="3114"/>
                                  </a:lnTo>
                                  <a:lnTo>
                                    <a:pt x="1879" y="3115"/>
                                  </a:lnTo>
                                  <a:lnTo>
                                    <a:pt x="1916" y="3116"/>
                                  </a:lnTo>
                                  <a:lnTo>
                                    <a:pt x="1955" y="3118"/>
                                  </a:lnTo>
                                  <a:lnTo>
                                    <a:pt x="1992" y="3121"/>
                                  </a:lnTo>
                                  <a:lnTo>
                                    <a:pt x="2030" y="3126"/>
                                  </a:lnTo>
                                  <a:lnTo>
                                    <a:pt x="2067" y="3130"/>
                                  </a:lnTo>
                                  <a:lnTo>
                                    <a:pt x="2105" y="3136"/>
                                  </a:lnTo>
                                  <a:lnTo>
                                    <a:pt x="2141" y="3143"/>
                                  </a:lnTo>
                                  <a:lnTo>
                                    <a:pt x="2178" y="3151"/>
                                  </a:lnTo>
                                  <a:lnTo>
                                    <a:pt x="2214" y="3160"/>
                                  </a:lnTo>
                                  <a:lnTo>
                                    <a:pt x="2251" y="3169"/>
                                  </a:lnTo>
                                  <a:lnTo>
                                    <a:pt x="2286" y="3179"/>
                                  </a:lnTo>
                                  <a:lnTo>
                                    <a:pt x="2323" y="3190"/>
                                  </a:lnTo>
                                  <a:lnTo>
                                    <a:pt x="2358" y="3202"/>
                                  </a:lnTo>
                                  <a:lnTo>
                                    <a:pt x="2392" y="3214"/>
                                  </a:lnTo>
                                  <a:lnTo>
                                    <a:pt x="2428" y="3228"/>
                                  </a:lnTo>
                                  <a:lnTo>
                                    <a:pt x="2428" y="3217"/>
                                  </a:lnTo>
                                  <a:lnTo>
                                    <a:pt x="2428" y="3207"/>
                                  </a:lnTo>
                                  <a:lnTo>
                                    <a:pt x="2428" y="3197"/>
                                  </a:lnTo>
                                  <a:lnTo>
                                    <a:pt x="2428" y="3186"/>
                                  </a:lnTo>
                                  <a:lnTo>
                                    <a:pt x="2427" y="3186"/>
                                  </a:lnTo>
                                  <a:lnTo>
                                    <a:pt x="2427" y="3184"/>
                                  </a:lnTo>
                                  <a:lnTo>
                                    <a:pt x="2428" y="3184"/>
                                  </a:lnTo>
                                  <a:lnTo>
                                    <a:pt x="2428" y="3128"/>
                                  </a:lnTo>
                                  <a:lnTo>
                                    <a:pt x="2431" y="3074"/>
                                  </a:lnTo>
                                  <a:lnTo>
                                    <a:pt x="2434" y="3019"/>
                                  </a:lnTo>
                                  <a:lnTo>
                                    <a:pt x="2439" y="2964"/>
                                  </a:lnTo>
                                  <a:lnTo>
                                    <a:pt x="2446" y="2911"/>
                                  </a:lnTo>
                                  <a:lnTo>
                                    <a:pt x="2454" y="2857"/>
                                  </a:lnTo>
                                  <a:lnTo>
                                    <a:pt x="2464" y="2804"/>
                                  </a:lnTo>
                                  <a:lnTo>
                                    <a:pt x="2474" y="2752"/>
                                  </a:lnTo>
                                  <a:lnTo>
                                    <a:pt x="2488" y="2699"/>
                                  </a:lnTo>
                                  <a:lnTo>
                                    <a:pt x="2501" y="2647"/>
                                  </a:lnTo>
                                  <a:lnTo>
                                    <a:pt x="2516" y="2597"/>
                                  </a:lnTo>
                                  <a:lnTo>
                                    <a:pt x="2532" y="2546"/>
                                  </a:lnTo>
                                  <a:lnTo>
                                    <a:pt x="2550" y="2496"/>
                                  </a:lnTo>
                                  <a:lnTo>
                                    <a:pt x="2569" y="2446"/>
                                  </a:lnTo>
                                  <a:lnTo>
                                    <a:pt x="2589" y="2398"/>
                                  </a:lnTo>
                                  <a:lnTo>
                                    <a:pt x="2611" y="2349"/>
                                  </a:lnTo>
                                  <a:lnTo>
                                    <a:pt x="2633" y="2301"/>
                                  </a:lnTo>
                                  <a:lnTo>
                                    <a:pt x="2658" y="2254"/>
                                  </a:lnTo>
                                  <a:lnTo>
                                    <a:pt x="2683" y="2207"/>
                                  </a:lnTo>
                                  <a:lnTo>
                                    <a:pt x="2709" y="2162"/>
                                  </a:lnTo>
                                  <a:lnTo>
                                    <a:pt x="2737" y="2116"/>
                                  </a:lnTo>
                                  <a:lnTo>
                                    <a:pt x="2765" y="2072"/>
                                  </a:lnTo>
                                  <a:lnTo>
                                    <a:pt x="2794" y="2028"/>
                                  </a:lnTo>
                                  <a:lnTo>
                                    <a:pt x="2826" y="1985"/>
                                  </a:lnTo>
                                  <a:lnTo>
                                    <a:pt x="2858" y="1943"/>
                                  </a:lnTo>
                                  <a:lnTo>
                                    <a:pt x="2891" y="1902"/>
                                  </a:lnTo>
                                  <a:lnTo>
                                    <a:pt x="2925" y="1860"/>
                                  </a:lnTo>
                                  <a:lnTo>
                                    <a:pt x="2960" y="1821"/>
                                  </a:lnTo>
                                  <a:lnTo>
                                    <a:pt x="2996" y="1781"/>
                                  </a:lnTo>
                                  <a:lnTo>
                                    <a:pt x="3033" y="1743"/>
                                  </a:lnTo>
                                  <a:lnTo>
                                    <a:pt x="3072" y="1705"/>
                                  </a:lnTo>
                                  <a:lnTo>
                                    <a:pt x="3110" y="1668"/>
                                  </a:lnTo>
                                  <a:lnTo>
                                    <a:pt x="3151" y="1632"/>
                                  </a:lnTo>
                                  <a:lnTo>
                                    <a:pt x="3191" y="1598"/>
                                  </a:lnTo>
                                  <a:lnTo>
                                    <a:pt x="3233" y="1565"/>
                                  </a:lnTo>
                                  <a:lnTo>
                                    <a:pt x="3275" y="1531"/>
                                  </a:lnTo>
                                  <a:lnTo>
                                    <a:pt x="3318" y="1500"/>
                                  </a:lnTo>
                                  <a:lnTo>
                                    <a:pt x="3362" y="1469"/>
                                  </a:lnTo>
                                  <a:lnTo>
                                    <a:pt x="3407" y="1438"/>
                                  </a:lnTo>
                                  <a:lnTo>
                                    <a:pt x="3452" y="1409"/>
                                  </a:lnTo>
                                  <a:lnTo>
                                    <a:pt x="3499" y="1381"/>
                                  </a:lnTo>
                                  <a:lnTo>
                                    <a:pt x="3547" y="1354"/>
                                  </a:lnTo>
                                  <a:lnTo>
                                    <a:pt x="3595" y="1328"/>
                                  </a:lnTo>
                                  <a:lnTo>
                                    <a:pt x="3644" y="1303"/>
                                  </a:lnTo>
                                  <a:lnTo>
                                    <a:pt x="3693" y="1279"/>
                                  </a:lnTo>
                                  <a:lnTo>
                                    <a:pt x="3743" y="1256"/>
                                  </a:lnTo>
                                  <a:lnTo>
                                    <a:pt x="3794" y="1234"/>
                                  </a:lnTo>
                                  <a:lnTo>
                                    <a:pt x="3845" y="1214"/>
                                  </a:lnTo>
                                  <a:lnTo>
                                    <a:pt x="3898" y="1194"/>
                                  </a:lnTo>
                                  <a:lnTo>
                                    <a:pt x="3951" y="1175"/>
                                  </a:lnTo>
                                  <a:lnTo>
                                    <a:pt x="4004" y="1158"/>
                                  </a:lnTo>
                                  <a:lnTo>
                                    <a:pt x="4058" y="1142"/>
                                  </a:lnTo>
                                  <a:lnTo>
                                    <a:pt x="4113" y="1127"/>
                                  </a:lnTo>
                                  <a:lnTo>
                                    <a:pt x="4167" y="1113"/>
                                  </a:lnTo>
                                  <a:lnTo>
                                    <a:pt x="4223" y="1101"/>
                                  </a:lnTo>
                                  <a:lnTo>
                                    <a:pt x="4280" y="1090"/>
                                  </a:lnTo>
                                  <a:lnTo>
                                    <a:pt x="4336" y="1080"/>
                                  </a:lnTo>
                                  <a:lnTo>
                                    <a:pt x="4393" y="1071"/>
                                  </a:lnTo>
                                  <a:lnTo>
                                    <a:pt x="4451" y="1064"/>
                                  </a:lnTo>
                                  <a:lnTo>
                                    <a:pt x="4508" y="1058"/>
                                  </a:lnTo>
                                  <a:lnTo>
                                    <a:pt x="4567" y="1053"/>
                                  </a:lnTo>
                                  <a:lnTo>
                                    <a:pt x="4626" y="1050"/>
                                  </a:lnTo>
                                  <a:lnTo>
                                    <a:pt x="4686" y="1048"/>
                                  </a:lnTo>
                                  <a:lnTo>
                                    <a:pt x="4745" y="1047"/>
                                  </a:lnTo>
                                  <a:lnTo>
                                    <a:pt x="4745" y="1046"/>
                                  </a:lnTo>
                                  <a:lnTo>
                                    <a:pt x="4795" y="1047"/>
                                  </a:lnTo>
                                  <a:lnTo>
                                    <a:pt x="4845" y="1048"/>
                                  </a:lnTo>
                                  <a:lnTo>
                                    <a:pt x="4894" y="1051"/>
                                  </a:lnTo>
                                  <a:lnTo>
                                    <a:pt x="4944" y="1054"/>
                                  </a:lnTo>
                                  <a:lnTo>
                                    <a:pt x="4992" y="1058"/>
                                  </a:lnTo>
                                  <a:lnTo>
                                    <a:pt x="5041" y="1064"/>
                                  </a:lnTo>
                                  <a:lnTo>
                                    <a:pt x="5090" y="1070"/>
                                  </a:lnTo>
                                  <a:lnTo>
                                    <a:pt x="5138" y="1077"/>
                                  </a:lnTo>
                                  <a:lnTo>
                                    <a:pt x="5186" y="1085"/>
                                  </a:lnTo>
                                  <a:lnTo>
                                    <a:pt x="5233" y="1093"/>
                                  </a:lnTo>
                                  <a:lnTo>
                                    <a:pt x="5280" y="1103"/>
                                  </a:lnTo>
                                  <a:lnTo>
                                    <a:pt x="5327" y="1114"/>
                                  </a:lnTo>
                                  <a:lnTo>
                                    <a:pt x="5373" y="1125"/>
                                  </a:lnTo>
                                  <a:lnTo>
                                    <a:pt x="5419" y="1138"/>
                                  </a:lnTo>
                                  <a:lnTo>
                                    <a:pt x="5464" y="1151"/>
                                  </a:lnTo>
                                  <a:lnTo>
                                    <a:pt x="5510" y="1165"/>
                                  </a:lnTo>
                                  <a:lnTo>
                                    <a:pt x="5554" y="1180"/>
                                  </a:lnTo>
                                  <a:lnTo>
                                    <a:pt x="5598" y="1195"/>
                                  </a:lnTo>
                                  <a:lnTo>
                                    <a:pt x="5642" y="1212"/>
                                  </a:lnTo>
                                  <a:lnTo>
                                    <a:pt x="5685" y="1230"/>
                                  </a:lnTo>
                                  <a:lnTo>
                                    <a:pt x="5729" y="1248"/>
                                  </a:lnTo>
                                  <a:lnTo>
                                    <a:pt x="5771" y="1266"/>
                                  </a:lnTo>
                                  <a:lnTo>
                                    <a:pt x="5813" y="1286"/>
                                  </a:lnTo>
                                  <a:lnTo>
                                    <a:pt x="5854" y="1307"/>
                                  </a:lnTo>
                                  <a:lnTo>
                                    <a:pt x="5895" y="1327"/>
                                  </a:lnTo>
                                  <a:lnTo>
                                    <a:pt x="5935" y="1349"/>
                                  </a:lnTo>
                                  <a:lnTo>
                                    <a:pt x="5976" y="1371"/>
                                  </a:lnTo>
                                  <a:lnTo>
                                    <a:pt x="6014" y="1395"/>
                                  </a:lnTo>
                                  <a:lnTo>
                                    <a:pt x="6054" y="1419"/>
                                  </a:lnTo>
                                  <a:lnTo>
                                    <a:pt x="6092" y="1443"/>
                                  </a:lnTo>
                                  <a:lnTo>
                                    <a:pt x="6130" y="1469"/>
                                  </a:lnTo>
                                  <a:lnTo>
                                    <a:pt x="6166" y="1495"/>
                                  </a:lnTo>
                                  <a:lnTo>
                                    <a:pt x="6194" y="1515"/>
                                  </a:lnTo>
                                  <a:lnTo>
                                    <a:pt x="6223" y="1536"/>
                                  </a:lnTo>
                                  <a:lnTo>
                                    <a:pt x="6250" y="1558"/>
                                  </a:lnTo>
                                  <a:lnTo>
                                    <a:pt x="6277" y="1580"/>
                                  </a:lnTo>
                                  <a:lnTo>
                                    <a:pt x="6305" y="1602"/>
                                  </a:lnTo>
                                  <a:lnTo>
                                    <a:pt x="6331" y="1625"/>
                                  </a:lnTo>
                                  <a:lnTo>
                                    <a:pt x="6357" y="1649"/>
                                  </a:lnTo>
                                  <a:lnTo>
                                    <a:pt x="6384" y="1672"/>
                                  </a:lnTo>
                                  <a:lnTo>
                                    <a:pt x="6410" y="1697"/>
                                  </a:lnTo>
                                  <a:lnTo>
                                    <a:pt x="6435" y="1722"/>
                                  </a:lnTo>
                                  <a:lnTo>
                                    <a:pt x="6462" y="1748"/>
                                  </a:lnTo>
                                  <a:lnTo>
                                    <a:pt x="6487" y="1773"/>
                                  </a:lnTo>
                                  <a:lnTo>
                                    <a:pt x="6512" y="1758"/>
                                  </a:lnTo>
                                  <a:lnTo>
                                    <a:pt x="6540" y="1743"/>
                                  </a:lnTo>
                                  <a:lnTo>
                                    <a:pt x="6566" y="1729"/>
                                  </a:lnTo>
                                  <a:lnTo>
                                    <a:pt x="6593" y="1715"/>
                                  </a:lnTo>
                                  <a:lnTo>
                                    <a:pt x="6622" y="1701"/>
                                  </a:lnTo>
                                  <a:lnTo>
                                    <a:pt x="6650" y="1689"/>
                                  </a:lnTo>
                                  <a:lnTo>
                                    <a:pt x="6678" y="1677"/>
                                  </a:lnTo>
                                  <a:lnTo>
                                    <a:pt x="6707" y="1665"/>
                                  </a:lnTo>
                                  <a:lnTo>
                                    <a:pt x="6722" y="1660"/>
                                  </a:lnTo>
                                  <a:lnTo>
                                    <a:pt x="6739" y="1653"/>
                                  </a:lnTo>
                                  <a:lnTo>
                                    <a:pt x="6758" y="1647"/>
                                  </a:lnTo>
                                  <a:lnTo>
                                    <a:pt x="6779" y="1640"/>
                                  </a:lnTo>
                                  <a:lnTo>
                                    <a:pt x="6807" y="1630"/>
                                  </a:lnTo>
                                  <a:lnTo>
                                    <a:pt x="6834" y="1622"/>
                                  </a:lnTo>
                                  <a:lnTo>
                                    <a:pt x="6863" y="1614"/>
                                  </a:lnTo>
                                  <a:lnTo>
                                    <a:pt x="6892" y="1607"/>
                                  </a:lnTo>
                                  <a:lnTo>
                                    <a:pt x="6920" y="1600"/>
                                  </a:lnTo>
                                  <a:lnTo>
                                    <a:pt x="6950" y="1594"/>
                                  </a:lnTo>
                                  <a:lnTo>
                                    <a:pt x="6979" y="1588"/>
                                  </a:lnTo>
                                  <a:lnTo>
                                    <a:pt x="7008" y="1583"/>
                                  </a:lnTo>
                                  <a:lnTo>
                                    <a:pt x="7038" y="1579"/>
                                  </a:lnTo>
                                  <a:lnTo>
                                    <a:pt x="7068" y="1575"/>
                                  </a:lnTo>
                                  <a:lnTo>
                                    <a:pt x="7098" y="1572"/>
                                  </a:lnTo>
                                  <a:lnTo>
                                    <a:pt x="7129" y="1569"/>
                                  </a:lnTo>
                                  <a:lnTo>
                                    <a:pt x="7159" y="1567"/>
                                  </a:lnTo>
                                  <a:lnTo>
                                    <a:pt x="7190" y="1565"/>
                                  </a:lnTo>
                                  <a:lnTo>
                                    <a:pt x="7221" y="1564"/>
                                  </a:lnTo>
                                  <a:lnTo>
                                    <a:pt x="7251" y="1564"/>
                                  </a:lnTo>
                                  <a:lnTo>
                                    <a:pt x="7251" y="1563"/>
                                  </a:lnTo>
                                  <a:lnTo>
                                    <a:pt x="7252" y="1563"/>
                                  </a:lnTo>
                                  <a:lnTo>
                                    <a:pt x="7252" y="1564"/>
                                  </a:lnTo>
                                  <a:lnTo>
                                    <a:pt x="7289" y="1564"/>
                                  </a:lnTo>
                                  <a:lnTo>
                                    <a:pt x="7324" y="1566"/>
                                  </a:lnTo>
                                  <a:lnTo>
                                    <a:pt x="7360" y="1568"/>
                                  </a:lnTo>
                                  <a:lnTo>
                                    <a:pt x="7395" y="1571"/>
                                  </a:lnTo>
                                  <a:lnTo>
                                    <a:pt x="7430" y="1574"/>
                                  </a:lnTo>
                                  <a:lnTo>
                                    <a:pt x="7465" y="1579"/>
                                  </a:lnTo>
                                  <a:lnTo>
                                    <a:pt x="7499" y="1584"/>
                                  </a:lnTo>
                                  <a:lnTo>
                                    <a:pt x="7534" y="1590"/>
                                  </a:lnTo>
                                  <a:lnTo>
                                    <a:pt x="7567" y="1597"/>
                                  </a:lnTo>
                                  <a:lnTo>
                                    <a:pt x="7601" y="1604"/>
                                  </a:lnTo>
                                  <a:lnTo>
                                    <a:pt x="7634" y="1612"/>
                                  </a:lnTo>
                                  <a:lnTo>
                                    <a:pt x="7667" y="1621"/>
                                  </a:lnTo>
                                  <a:lnTo>
                                    <a:pt x="7700" y="1631"/>
                                  </a:lnTo>
                                  <a:lnTo>
                                    <a:pt x="7732" y="1642"/>
                                  </a:lnTo>
                                  <a:lnTo>
                                    <a:pt x="7764" y="1653"/>
                                  </a:lnTo>
                                  <a:lnTo>
                                    <a:pt x="7795" y="1665"/>
                                  </a:lnTo>
                                  <a:lnTo>
                                    <a:pt x="7826" y="1677"/>
                                  </a:lnTo>
                                  <a:lnTo>
                                    <a:pt x="7857" y="1690"/>
                                  </a:lnTo>
                                  <a:lnTo>
                                    <a:pt x="7887" y="1704"/>
                                  </a:lnTo>
                                  <a:lnTo>
                                    <a:pt x="7918" y="1718"/>
                                  </a:lnTo>
                                  <a:lnTo>
                                    <a:pt x="7947" y="1734"/>
                                  </a:lnTo>
                                  <a:lnTo>
                                    <a:pt x="7976" y="1750"/>
                                  </a:lnTo>
                                  <a:lnTo>
                                    <a:pt x="8005" y="1766"/>
                                  </a:lnTo>
                                  <a:lnTo>
                                    <a:pt x="8033" y="1783"/>
                                  </a:lnTo>
                                  <a:lnTo>
                                    <a:pt x="8060" y="1800"/>
                                  </a:lnTo>
                                  <a:lnTo>
                                    <a:pt x="8088" y="1819"/>
                                  </a:lnTo>
                                  <a:lnTo>
                                    <a:pt x="8114" y="1837"/>
                                  </a:lnTo>
                                  <a:lnTo>
                                    <a:pt x="8140" y="1857"/>
                                  </a:lnTo>
                                  <a:lnTo>
                                    <a:pt x="8166" y="1876"/>
                                  </a:lnTo>
                                  <a:lnTo>
                                    <a:pt x="8191" y="1897"/>
                                  </a:lnTo>
                                  <a:lnTo>
                                    <a:pt x="8215" y="1918"/>
                                  </a:lnTo>
                                  <a:lnTo>
                                    <a:pt x="8240" y="1939"/>
                                  </a:lnTo>
                                  <a:lnTo>
                                    <a:pt x="8267" y="1965"/>
                                  </a:lnTo>
                                  <a:lnTo>
                                    <a:pt x="8294" y="1993"/>
                                  </a:lnTo>
                                  <a:lnTo>
                                    <a:pt x="8320" y="2020"/>
                                  </a:lnTo>
                                  <a:lnTo>
                                    <a:pt x="8345" y="2048"/>
                                  </a:lnTo>
                                  <a:lnTo>
                                    <a:pt x="8369" y="2077"/>
                                  </a:lnTo>
                                  <a:lnTo>
                                    <a:pt x="8393" y="2106"/>
                                  </a:lnTo>
                                  <a:lnTo>
                                    <a:pt x="8416" y="2136"/>
                                  </a:lnTo>
                                  <a:lnTo>
                                    <a:pt x="8437" y="2167"/>
                                  </a:lnTo>
                                  <a:lnTo>
                                    <a:pt x="8458" y="2198"/>
                                  </a:lnTo>
                                  <a:lnTo>
                                    <a:pt x="8477" y="2231"/>
                                  </a:lnTo>
                                  <a:lnTo>
                                    <a:pt x="8497" y="2263"/>
                                  </a:lnTo>
                                  <a:lnTo>
                                    <a:pt x="8515" y="2295"/>
                                  </a:lnTo>
                                  <a:lnTo>
                                    <a:pt x="8531" y="2329"/>
                                  </a:lnTo>
                                  <a:lnTo>
                                    <a:pt x="8547" y="2363"/>
                                  </a:lnTo>
                                  <a:lnTo>
                                    <a:pt x="8563" y="2398"/>
                                  </a:lnTo>
                                  <a:lnTo>
                                    <a:pt x="8577" y="2432"/>
                                  </a:lnTo>
                                  <a:lnTo>
                                    <a:pt x="8583" y="2382"/>
                                  </a:lnTo>
                                  <a:lnTo>
                                    <a:pt x="8588" y="2331"/>
                                  </a:lnTo>
                                  <a:lnTo>
                                    <a:pt x="8593" y="2278"/>
                                  </a:lnTo>
                                  <a:lnTo>
                                    <a:pt x="8597" y="2224"/>
                                  </a:lnTo>
                                  <a:lnTo>
                                    <a:pt x="8601" y="2170"/>
                                  </a:lnTo>
                                  <a:lnTo>
                                    <a:pt x="8604" y="2114"/>
                                  </a:lnTo>
                                  <a:lnTo>
                                    <a:pt x="8607" y="2057"/>
                                  </a:lnTo>
                                  <a:lnTo>
                                    <a:pt x="8610" y="2001"/>
                                  </a:lnTo>
                                  <a:lnTo>
                                    <a:pt x="8613" y="1943"/>
                                  </a:lnTo>
                                  <a:lnTo>
                                    <a:pt x="8615" y="1884"/>
                                  </a:lnTo>
                                  <a:lnTo>
                                    <a:pt x="8617" y="1826"/>
                                  </a:lnTo>
                                  <a:lnTo>
                                    <a:pt x="8618" y="1767"/>
                                  </a:lnTo>
                                  <a:lnTo>
                                    <a:pt x="8620" y="1707"/>
                                  </a:lnTo>
                                  <a:lnTo>
                                    <a:pt x="8621" y="1649"/>
                                  </a:lnTo>
                                  <a:lnTo>
                                    <a:pt x="8622" y="1589"/>
                                  </a:lnTo>
                                  <a:lnTo>
                                    <a:pt x="8624" y="1530"/>
                                  </a:lnTo>
                                  <a:lnTo>
                                    <a:pt x="8626" y="1432"/>
                                  </a:lnTo>
                                  <a:lnTo>
                                    <a:pt x="8628" y="1335"/>
                                  </a:lnTo>
                                  <a:lnTo>
                                    <a:pt x="8631" y="1240"/>
                                  </a:lnTo>
                                  <a:lnTo>
                                    <a:pt x="8634" y="1145"/>
                                  </a:lnTo>
                                  <a:lnTo>
                                    <a:pt x="8638" y="1052"/>
                                  </a:lnTo>
                                  <a:lnTo>
                                    <a:pt x="8644" y="962"/>
                                  </a:lnTo>
                                  <a:lnTo>
                                    <a:pt x="8650" y="872"/>
                                  </a:lnTo>
                                  <a:lnTo>
                                    <a:pt x="8658" y="787"/>
                                  </a:lnTo>
                                  <a:lnTo>
                                    <a:pt x="8662" y="745"/>
                                  </a:lnTo>
                                  <a:lnTo>
                                    <a:pt x="8667" y="704"/>
                                  </a:lnTo>
                                  <a:lnTo>
                                    <a:pt x="8672" y="664"/>
                                  </a:lnTo>
                                  <a:lnTo>
                                    <a:pt x="8677" y="625"/>
                                  </a:lnTo>
                                  <a:lnTo>
                                    <a:pt x="8683" y="587"/>
                                  </a:lnTo>
                                  <a:lnTo>
                                    <a:pt x="8690" y="550"/>
                                  </a:lnTo>
                                  <a:lnTo>
                                    <a:pt x="8697" y="513"/>
                                  </a:lnTo>
                                  <a:lnTo>
                                    <a:pt x="8705" y="478"/>
                                  </a:lnTo>
                                  <a:lnTo>
                                    <a:pt x="8713" y="443"/>
                                  </a:lnTo>
                                  <a:lnTo>
                                    <a:pt x="8723" y="410"/>
                                  </a:lnTo>
                                  <a:lnTo>
                                    <a:pt x="8732" y="378"/>
                                  </a:lnTo>
                                  <a:lnTo>
                                    <a:pt x="8743" y="346"/>
                                  </a:lnTo>
                                  <a:lnTo>
                                    <a:pt x="8753" y="317"/>
                                  </a:lnTo>
                                  <a:lnTo>
                                    <a:pt x="8765" y="289"/>
                                  </a:lnTo>
                                  <a:lnTo>
                                    <a:pt x="8777" y="261"/>
                                  </a:lnTo>
                                  <a:lnTo>
                                    <a:pt x="8790" y="236"/>
                                  </a:lnTo>
                                  <a:lnTo>
                                    <a:pt x="8803" y="215"/>
                                  </a:lnTo>
                                  <a:lnTo>
                                    <a:pt x="8815" y="194"/>
                                  </a:lnTo>
                                  <a:lnTo>
                                    <a:pt x="8827" y="175"/>
                                  </a:lnTo>
                                  <a:lnTo>
                                    <a:pt x="8840" y="156"/>
                                  </a:lnTo>
                                  <a:lnTo>
                                    <a:pt x="8854" y="139"/>
                                  </a:lnTo>
                                  <a:lnTo>
                                    <a:pt x="8867" y="123"/>
                                  </a:lnTo>
                                  <a:lnTo>
                                    <a:pt x="8881" y="106"/>
                                  </a:lnTo>
                                  <a:lnTo>
                                    <a:pt x="8897" y="92"/>
                                  </a:lnTo>
                                  <a:lnTo>
                                    <a:pt x="8912" y="79"/>
                                  </a:lnTo>
                                  <a:lnTo>
                                    <a:pt x="8927" y="66"/>
                                  </a:lnTo>
                                  <a:lnTo>
                                    <a:pt x="8943" y="55"/>
                                  </a:lnTo>
                                  <a:lnTo>
                                    <a:pt x="8960" y="45"/>
                                  </a:lnTo>
                                  <a:lnTo>
                                    <a:pt x="8978" y="35"/>
                                  </a:lnTo>
                                  <a:lnTo>
                                    <a:pt x="8995" y="26"/>
                                  </a:lnTo>
                                  <a:lnTo>
                                    <a:pt x="9013" y="19"/>
                                  </a:lnTo>
                                  <a:lnTo>
                                    <a:pt x="9031" y="13"/>
                                  </a:lnTo>
                                  <a:lnTo>
                                    <a:pt x="9051" y="8"/>
                                  </a:lnTo>
                                  <a:lnTo>
                                    <a:pt x="9070" y="4"/>
                                  </a:lnTo>
                                  <a:lnTo>
                                    <a:pt x="9090" y="2"/>
                                  </a:lnTo>
                                  <a:lnTo>
                                    <a:pt x="9110" y="0"/>
                                  </a:lnTo>
                                  <a:lnTo>
                                    <a:pt x="9132" y="0"/>
                                  </a:lnTo>
                                  <a:lnTo>
                                    <a:pt x="9154" y="1"/>
                                  </a:lnTo>
                                  <a:lnTo>
                                    <a:pt x="9176" y="3"/>
                                  </a:lnTo>
                                  <a:lnTo>
                                    <a:pt x="9198" y="7"/>
                                  </a:lnTo>
                                  <a:lnTo>
                                    <a:pt x="9222" y="11"/>
                                  </a:lnTo>
                                  <a:lnTo>
                                    <a:pt x="9246" y="17"/>
                                  </a:lnTo>
                                  <a:lnTo>
                                    <a:pt x="9270" y="24"/>
                                  </a:lnTo>
                                  <a:lnTo>
                                    <a:pt x="9296" y="34"/>
                                  </a:lnTo>
                                  <a:lnTo>
                                    <a:pt x="9321" y="44"/>
                                  </a:lnTo>
                                  <a:lnTo>
                                    <a:pt x="9347" y="55"/>
                                  </a:lnTo>
                                  <a:lnTo>
                                    <a:pt x="9375" y="67"/>
                                  </a:lnTo>
                                  <a:lnTo>
                                    <a:pt x="9402" y="81"/>
                                  </a:lnTo>
                                  <a:lnTo>
                                    <a:pt x="9412" y="86"/>
                                  </a:lnTo>
                                  <a:lnTo>
                                    <a:pt x="9421" y="91"/>
                                  </a:lnTo>
                                  <a:lnTo>
                                    <a:pt x="9430" y="97"/>
                                  </a:lnTo>
                                  <a:lnTo>
                                    <a:pt x="9438" y="103"/>
                                  </a:lnTo>
                                  <a:lnTo>
                                    <a:pt x="9445" y="110"/>
                                  </a:lnTo>
                                  <a:lnTo>
                                    <a:pt x="9454" y="119"/>
                                  </a:lnTo>
                                  <a:lnTo>
                                    <a:pt x="9460" y="127"/>
                                  </a:lnTo>
                                  <a:lnTo>
                                    <a:pt x="9467" y="135"/>
                                  </a:lnTo>
                                  <a:lnTo>
                                    <a:pt x="9472" y="144"/>
                                  </a:lnTo>
                                  <a:lnTo>
                                    <a:pt x="9477" y="154"/>
                                  </a:lnTo>
                                  <a:lnTo>
                                    <a:pt x="9481" y="164"/>
                                  </a:lnTo>
                                  <a:lnTo>
                                    <a:pt x="9485" y="174"/>
                                  </a:lnTo>
                                  <a:lnTo>
                                    <a:pt x="9487" y="184"/>
                                  </a:lnTo>
                                  <a:lnTo>
                                    <a:pt x="9489" y="195"/>
                                  </a:lnTo>
                                  <a:lnTo>
                                    <a:pt x="9491" y="207"/>
                                  </a:lnTo>
                                  <a:lnTo>
                                    <a:pt x="9491" y="2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198"/>
                          <wps:cNvSpPr>
                            <a:spLocks/>
                          </wps:cNvSpPr>
                          <wps:spPr bwMode="auto">
                            <a:xfrm>
                              <a:off x="3419" y="723"/>
                              <a:ext cx="249" cy="866"/>
                            </a:xfrm>
                            <a:custGeom>
                              <a:avLst/>
                              <a:gdLst>
                                <a:gd name="T0" fmla="*/ 0 w 998"/>
                                <a:gd name="T1" fmla="*/ 0 h 3466"/>
                                <a:gd name="T2" fmla="*/ 998 w 998"/>
                                <a:gd name="T3" fmla="*/ 0 h 3466"/>
                                <a:gd name="T4" fmla="*/ 998 w 998"/>
                                <a:gd name="T5" fmla="*/ 3466 h 3466"/>
                                <a:gd name="T6" fmla="*/ 991 w 998"/>
                                <a:gd name="T7" fmla="*/ 3295 h 3466"/>
                                <a:gd name="T8" fmla="*/ 985 w 998"/>
                                <a:gd name="T9" fmla="*/ 3126 h 3466"/>
                                <a:gd name="T10" fmla="*/ 981 w 998"/>
                                <a:gd name="T11" fmla="*/ 2959 h 3466"/>
                                <a:gd name="T12" fmla="*/ 977 w 998"/>
                                <a:gd name="T13" fmla="*/ 2794 h 3466"/>
                                <a:gd name="T14" fmla="*/ 969 w 998"/>
                                <a:gd name="T15" fmla="*/ 2473 h 3466"/>
                                <a:gd name="T16" fmla="*/ 961 w 998"/>
                                <a:gd name="T17" fmla="*/ 2165 h 3466"/>
                                <a:gd name="T18" fmla="*/ 956 w 998"/>
                                <a:gd name="T19" fmla="*/ 2016 h 3466"/>
                                <a:gd name="T20" fmla="*/ 950 w 998"/>
                                <a:gd name="T21" fmla="*/ 1870 h 3466"/>
                                <a:gd name="T22" fmla="*/ 942 w 998"/>
                                <a:gd name="T23" fmla="*/ 1729 h 3466"/>
                                <a:gd name="T24" fmla="*/ 933 w 998"/>
                                <a:gd name="T25" fmla="*/ 1591 h 3466"/>
                                <a:gd name="T26" fmla="*/ 923 w 998"/>
                                <a:gd name="T27" fmla="*/ 1457 h 3466"/>
                                <a:gd name="T28" fmla="*/ 910 w 998"/>
                                <a:gd name="T29" fmla="*/ 1328 h 3466"/>
                                <a:gd name="T30" fmla="*/ 895 w 998"/>
                                <a:gd name="T31" fmla="*/ 1203 h 3466"/>
                                <a:gd name="T32" fmla="*/ 877 w 998"/>
                                <a:gd name="T33" fmla="*/ 1084 h 3466"/>
                                <a:gd name="T34" fmla="*/ 855 w 998"/>
                                <a:gd name="T35" fmla="*/ 970 h 3466"/>
                                <a:gd name="T36" fmla="*/ 832 w 998"/>
                                <a:gd name="T37" fmla="*/ 860 h 3466"/>
                                <a:gd name="T38" fmla="*/ 804 w 998"/>
                                <a:gd name="T39" fmla="*/ 757 h 3466"/>
                                <a:gd name="T40" fmla="*/ 772 w 998"/>
                                <a:gd name="T41" fmla="*/ 659 h 3466"/>
                                <a:gd name="T42" fmla="*/ 737 w 998"/>
                                <a:gd name="T43" fmla="*/ 567 h 3466"/>
                                <a:gd name="T44" fmla="*/ 697 w 998"/>
                                <a:gd name="T45" fmla="*/ 481 h 3466"/>
                                <a:gd name="T46" fmla="*/ 653 w 998"/>
                                <a:gd name="T47" fmla="*/ 401 h 3466"/>
                                <a:gd name="T48" fmla="*/ 603 w 998"/>
                                <a:gd name="T49" fmla="*/ 327 h 3466"/>
                                <a:gd name="T50" fmla="*/ 550 w 998"/>
                                <a:gd name="T51" fmla="*/ 261 h 3466"/>
                                <a:gd name="T52" fmla="*/ 489 w 998"/>
                                <a:gd name="T53" fmla="*/ 202 h 3466"/>
                                <a:gd name="T54" fmla="*/ 424 w 998"/>
                                <a:gd name="T55" fmla="*/ 149 h 3466"/>
                                <a:gd name="T56" fmla="*/ 352 w 998"/>
                                <a:gd name="T57" fmla="*/ 103 h 3466"/>
                                <a:gd name="T58" fmla="*/ 274 w 998"/>
                                <a:gd name="T59" fmla="*/ 66 h 3466"/>
                                <a:gd name="T60" fmla="*/ 190 w 998"/>
                                <a:gd name="T61" fmla="*/ 37 h 3466"/>
                                <a:gd name="T62" fmla="*/ 99 w 998"/>
                                <a:gd name="T63" fmla="*/ 14 h 3466"/>
                                <a:gd name="T64" fmla="*/ 0 w 998"/>
                                <a:gd name="T65" fmla="*/ 0 h 34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998" h="3466">
                                  <a:moveTo>
                                    <a:pt x="0" y="0"/>
                                  </a:moveTo>
                                  <a:lnTo>
                                    <a:pt x="998" y="0"/>
                                  </a:lnTo>
                                  <a:lnTo>
                                    <a:pt x="998" y="3466"/>
                                  </a:lnTo>
                                  <a:lnTo>
                                    <a:pt x="991" y="3295"/>
                                  </a:lnTo>
                                  <a:lnTo>
                                    <a:pt x="985" y="3126"/>
                                  </a:lnTo>
                                  <a:lnTo>
                                    <a:pt x="981" y="2959"/>
                                  </a:lnTo>
                                  <a:lnTo>
                                    <a:pt x="977" y="2794"/>
                                  </a:lnTo>
                                  <a:lnTo>
                                    <a:pt x="969" y="2473"/>
                                  </a:lnTo>
                                  <a:lnTo>
                                    <a:pt x="961" y="2165"/>
                                  </a:lnTo>
                                  <a:lnTo>
                                    <a:pt x="956" y="2016"/>
                                  </a:lnTo>
                                  <a:lnTo>
                                    <a:pt x="950" y="1870"/>
                                  </a:lnTo>
                                  <a:lnTo>
                                    <a:pt x="942" y="1729"/>
                                  </a:lnTo>
                                  <a:lnTo>
                                    <a:pt x="933" y="1591"/>
                                  </a:lnTo>
                                  <a:lnTo>
                                    <a:pt x="923" y="1457"/>
                                  </a:lnTo>
                                  <a:lnTo>
                                    <a:pt x="910" y="1328"/>
                                  </a:lnTo>
                                  <a:lnTo>
                                    <a:pt x="895" y="1203"/>
                                  </a:lnTo>
                                  <a:lnTo>
                                    <a:pt x="877" y="1084"/>
                                  </a:lnTo>
                                  <a:lnTo>
                                    <a:pt x="855" y="970"/>
                                  </a:lnTo>
                                  <a:lnTo>
                                    <a:pt x="832" y="860"/>
                                  </a:lnTo>
                                  <a:lnTo>
                                    <a:pt x="804" y="757"/>
                                  </a:lnTo>
                                  <a:lnTo>
                                    <a:pt x="772" y="659"/>
                                  </a:lnTo>
                                  <a:lnTo>
                                    <a:pt x="737" y="567"/>
                                  </a:lnTo>
                                  <a:lnTo>
                                    <a:pt x="697" y="481"/>
                                  </a:lnTo>
                                  <a:lnTo>
                                    <a:pt x="653" y="401"/>
                                  </a:lnTo>
                                  <a:lnTo>
                                    <a:pt x="603" y="327"/>
                                  </a:lnTo>
                                  <a:lnTo>
                                    <a:pt x="550" y="261"/>
                                  </a:lnTo>
                                  <a:lnTo>
                                    <a:pt x="489" y="202"/>
                                  </a:lnTo>
                                  <a:lnTo>
                                    <a:pt x="424" y="149"/>
                                  </a:lnTo>
                                  <a:lnTo>
                                    <a:pt x="352" y="103"/>
                                  </a:lnTo>
                                  <a:lnTo>
                                    <a:pt x="274" y="66"/>
                                  </a:lnTo>
                                  <a:lnTo>
                                    <a:pt x="190" y="37"/>
                                  </a:lnTo>
                                  <a:lnTo>
                                    <a:pt x="99" y="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199"/>
                          <wps:cNvSpPr>
                            <a:spLocks/>
                          </wps:cNvSpPr>
                          <wps:spPr bwMode="auto">
                            <a:xfrm>
                              <a:off x="2920" y="723"/>
                              <a:ext cx="249" cy="866"/>
                            </a:xfrm>
                            <a:custGeom>
                              <a:avLst/>
                              <a:gdLst>
                                <a:gd name="T0" fmla="*/ 0 w 998"/>
                                <a:gd name="T1" fmla="*/ 0 h 3466"/>
                                <a:gd name="T2" fmla="*/ 998 w 998"/>
                                <a:gd name="T3" fmla="*/ 0 h 3466"/>
                                <a:gd name="T4" fmla="*/ 998 w 998"/>
                                <a:gd name="T5" fmla="*/ 3466 h 3466"/>
                                <a:gd name="T6" fmla="*/ 990 w 998"/>
                                <a:gd name="T7" fmla="*/ 3295 h 3466"/>
                                <a:gd name="T8" fmla="*/ 985 w 998"/>
                                <a:gd name="T9" fmla="*/ 3126 h 3466"/>
                                <a:gd name="T10" fmla="*/ 980 w 998"/>
                                <a:gd name="T11" fmla="*/ 2959 h 3466"/>
                                <a:gd name="T12" fmla="*/ 976 w 998"/>
                                <a:gd name="T13" fmla="*/ 2794 h 3466"/>
                                <a:gd name="T14" fmla="*/ 969 w 998"/>
                                <a:gd name="T15" fmla="*/ 2473 h 3466"/>
                                <a:gd name="T16" fmla="*/ 961 w 998"/>
                                <a:gd name="T17" fmla="*/ 2165 h 3466"/>
                                <a:gd name="T18" fmla="*/ 956 w 998"/>
                                <a:gd name="T19" fmla="*/ 2016 h 3466"/>
                                <a:gd name="T20" fmla="*/ 950 w 998"/>
                                <a:gd name="T21" fmla="*/ 1870 h 3466"/>
                                <a:gd name="T22" fmla="*/ 943 w 998"/>
                                <a:gd name="T23" fmla="*/ 1729 h 3466"/>
                                <a:gd name="T24" fmla="*/ 934 w 998"/>
                                <a:gd name="T25" fmla="*/ 1591 h 3466"/>
                                <a:gd name="T26" fmla="*/ 923 w 998"/>
                                <a:gd name="T27" fmla="*/ 1457 h 3466"/>
                                <a:gd name="T28" fmla="*/ 909 w 998"/>
                                <a:gd name="T29" fmla="*/ 1328 h 3466"/>
                                <a:gd name="T30" fmla="*/ 894 w 998"/>
                                <a:gd name="T31" fmla="*/ 1203 h 3466"/>
                                <a:gd name="T32" fmla="*/ 877 w 998"/>
                                <a:gd name="T33" fmla="*/ 1084 h 3466"/>
                                <a:gd name="T34" fmla="*/ 856 w 998"/>
                                <a:gd name="T35" fmla="*/ 970 h 3466"/>
                                <a:gd name="T36" fmla="*/ 831 w 998"/>
                                <a:gd name="T37" fmla="*/ 860 h 3466"/>
                                <a:gd name="T38" fmla="*/ 804 w 998"/>
                                <a:gd name="T39" fmla="*/ 757 h 3466"/>
                                <a:gd name="T40" fmla="*/ 773 w 998"/>
                                <a:gd name="T41" fmla="*/ 659 h 3466"/>
                                <a:gd name="T42" fmla="*/ 737 w 998"/>
                                <a:gd name="T43" fmla="*/ 567 h 3466"/>
                                <a:gd name="T44" fmla="*/ 697 w 998"/>
                                <a:gd name="T45" fmla="*/ 481 h 3466"/>
                                <a:gd name="T46" fmla="*/ 653 w 998"/>
                                <a:gd name="T47" fmla="*/ 401 h 3466"/>
                                <a:gd name="T48" fmla="*/ 604 w 998"/>
                                <a:gd name="T49" fmla="*/ 327 h 3466"/>
                                <a:gd name="T50" fmla="*/ 549 w 998"/>
                                <a:gd name="T51" fmla="*/ 261 h 3466"/>
                                <a:gd name="T52" fmla="*/ 489 w 998"/>
                                <a:gd name="T53" fmla="*/ 202 h 3466"/>
                                <a:gd name="T54" fmla="*/ 423 w 998"/>
                                <a:gd name="T55" fmla="*/ 149 h 3466"/>
                                <a:gd name="T56" fmla="*/ 352 w 998"/>
                                <a:gd name="T57" fmla="*/ 103 h 3466"/>
                                <a:gd name="T58" fmla="*/ 275 w 998"/>
                                <a:gd name="T59" fmla="*/ 66 h 3466"/>
                                <a:gd name="T60" fmla="*/ 190 w 998"/>
                                <a:gd name="T61" fmla="*/ 37 h 3466"/>
                                <a:gd name="T62" fmla="*/ 98 w 998"/>
                                <a:gd name="T63" fmla="*/ 14 h 3466"/>
                                <a:gd name="T64" fmla="*/ 0 w 998"/>
                                <a:gd name="T65" fmla="*/ 0 h 34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998" h="3466">
                                  <a:moveTo>
                                    <a:pt x="0" y="0"/>
                                  </a:moveTo>
                                  <a:lnTo>
                                    <a:pt x="998" y="0"/>
                                  </a:lnTo>
                                  <a:lnTo>
                                    <a:pt x="998" y="3466"/>
                                  </a:lnTo>
                                  <a:lnTo>
                                    <a:pt x="990" y="3295"/>
                                  </a:lnTo>
                                  <a:lnTo>
                                    <a:pt x="985" y="3126"/>
                                  </a:lnTo>
                                  <a:lnTo>
                                    <a:pt x="980" y="2959"/>
                                  </a:lnTo>
                                  <a:lnTo>
                                    <a:pt x="976" y="2794"/>
                                  </a:lnTo>
                                  <a:lnTo>
                                    <a:pt x="969" y="2473"/>
                                  </a:lnTo>
                                  <a:lnTo>
                                    <a:pt x="961" y="2165"/>
                                  </a:lnTo>
                                  <a:lnTo>
                                    <a:pt x="956" y="2016"/>
                                  </a:lnTo>
                                  <a:lnTo>
                                    <a:pt x="950" y="1870"/>
                                  </a:lnTo>
                                  <a:lnTo>
                                    <a:pt x="943" y="1729"/>
                                  </a:lnTo>
                                  <a:lnTo>
                                    <a:pt x="934" y="1591"/>
                                  </a:lnTo>
                                  <a:lnTo>
                                    <a:pt x="923" y="1457"/>
                                  </a:lnTo>
                                  <a:lnTo>
                                    <a:pt x="909" y="1328"/>
                                  </a:lnTo>
                                  <a:lnTo>
                                    <a:pt x="894" y="1203"/>
                                  </a:lnTo>
                                  <a:lnTo>
                                    <a:pt x="877" y="1084"/>
                                  </a:lnTo>
                                  <a:lnTo>
                                    <a:pt x="856" y="970"/>
                                  </a:lnTo>
                                  <a:lnTo>
                                    <a:pt x="831" y="860"/>
                                  </a:lnTo>
                                  <a:lnTo>
                                    <a:pt x="804" y="757"/>
                                  </a:lnTo>
                                  <a:lnTo>
                                    <a:pt x="773" y="659"/>
                                  </a:lnTo>
                                  <a:lnTo>
                                    <a:pt x="737" y="567"/>
                                  </a:lnTo>
                                  <a:lnTo>
                                    <a:pt x="697" y="481"/>
                                  </a:lnTo>
                                  <a:lnTo>
                                    <a:pt x="653" y="401"/>
                                  </a:lnTo>
                                  <a:lnTo>
                                    <a:pt x="604" y="327"/>
                                  </a:lnTo>
                                  <a:lnTo>
                                    <a:pt x="549" y="261"/>
                                  </a:lnTo>
                                  <a:lnTo>
                                    <a:pt x="489" y="202"/>
                                  </a:lnTo>
                                  <a:lnTo>
                                    <a:pt x="423" y="149"/>
                                  </a:lnTo>
                                  <a:lnTo>
                                    <a:pt x="352" y="103"/>
                                  </a:lnTo>
                                  <a:lnTo>
                                    <a:pt x="275" y="66"/>
                                  </a:lnTo>
                                  <a:lnTo>
                                    <a:pt x="190" y="37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200"/>
                          <wps:cNvSpPr>
                            <a:spLocks/>
                          </wps:cNvSpPr>
                          <wps:spPr bwMode="auto">
                            <a:xfrm>
                              <a:off x="1450" y="2025"/>
                              <a:ext cx="175" cy="499"/>
                            </a:xfrm>
                            <a:custGeom>
                              <a:avLst/>
                              <a:gdLst>
                                <a:gd name="T0" fmla="*/ 0 w 699"/>
                                <a:gd name="T1" fmla="*/ 1993 h 1993"/>
                                <a:gd name="T2" fmla="*/ 0 w 699"/>
                                <a:gd name="T3" fmla="*/ 0 h 1993"/>
                                <a:gd name="T4" fmla="*/ 699 w 699"/>
                                <a:gd name="T5" fmla="*/ 0 h 1993"/>
                                <a:gd name="T6" fmla="*/ 665 w 699"/>
                                <a:gd name="T7" fmla="*/ 14 h 1993"/>
                                <a:gd name="T8" fmla="*/ 630 w 699"/>
                                <a:gd name="T9" fmla="*/ 25 h 1993"/>
                                <a:gd name="T10" fmla="*/ 597 w 699"/>
                                <a:gd name="T11" fmla="*/ 34 h 1993"/>
                                <a:gd name="T12" fmla="*/ 564 w 699"/>
                                <a:gd name="T13" fmla="*/ 42 h 1993"/>
                                <a:gd name="T14" fmla="*/ 499 w 699"/>
                                <a:gd name="T15" fmla="*/ 58 h 1993"/>
                                <a:gd name="T16" fmla="*/ 436 w 699"/>
                                <a:gd name="T17" fmla="*/ 74 h 1993"/>
                                <a:gd name="T18" fmla="*/ 407 w 699"/>
                                <a:gd name="T19" fmla="*/ 84 h 1993"/>
                                <a:gd name="T20" fmla="*/ 377 w 699"/>
                                <a:gd name="T21" fmla="*/ 96 h 1993"/>
                                <a:gd name="T22" fmla="*/ 348 w 699"/>
                                <a:gd name="T23" fmla="*/ 110 h 1993"/>
                                <a:gd name="T24" fmla="*/ 321 w 699"/>
                                <a:gd name="T25" fmla="*/ 128 h 1993"/>
                                <a:gd name="T26" fmla="*/ 293 w 699"/>
                                <a:gd name="T27" fmla="*/ 150 h 1993"/>
                                <a:gd name="T28" fmla="*/ 268 w 699"/>
                                <a:gd name="T29" fmla="*/ 176 h 1993"/>
                                <a:gd name="T30" fmla="*/ 243 w 699"/>
                                <a:gd name="T31" fmla="*/ 206 h 1993"/>
                                <a:gd name="T32" fmla="*/ 218 w 699"/>
                                <a:gd name="T33" fmla="*/ 242 h 1993"/>
                                <a:gd name="T34" fmla="*/ 195 w 699"/>
                                <a:gd name="T35" fmla="*/ 284 h 1993"/>
                                <a:gd name="T36" fmla="*/ 173 w 699"/>
                                <a:gd name="T37" fmla="*/ 332 h 1993"/>
                                <a:gd name="T38" fmla="*/ 152 w 699"/>
                                <a:gd name="T39" fmla="*/ 387 h 1993"/>
                                <a:gd name="T40" fmla="*/ 132 w 699"/>
                                <a:gd name="T41" fmla="*/ 450 h 1993"/>
                                <a:gd name="T42" fmla="*/ 114 w 699"/>
                                <a:gd name="T43" fmla="*/ 521 h 1993"/>
                                <a:gd name="T44" fmla="*/ 97 w 699"/>
                                <a:gd name="T45" fmla="*/ 601 h 1993"/>
                                <a:gd name="T46" fmla="*/ 81 w 699"/>
                                <a:gd name="T47" fmla="*/ 689 h 1993"/>
                                <a:gd name="T48" fmla="*/ 65 w 699"/>
                                <a:gd name="T49" fmla="*/ 788 h 1993"/>
                                <a:gd name="T50" fmla="*/ 52 w 699"/>
                                <a:gd name="T51" fmla="*/ 896 h 1993"/>
                                <a:gd name="T52" fmla="*/ 40 w 699"/>
                                <a:gd name="T53" fmla="*/ 1016 h 1993"/>
                                <a:gd name="T54" fmla="*/ 29 w 699"/>
                                <a:gd name="T55" fmla="*/ 1147 h 1993"/>
                                <a:gd name="T56" fmla="*/ 20 w 699"/>
                                <a:gd name="T57" fmla="*/ 1290 h 1993"/>
                                <a:gd name="T58" fmla="*/ 13 w 699"/>
                                <a:gd name="T59" fmla="*/ 1446 h 1993"/>
                                <a:gd name="T60" fmla="*/ 7 w 699"/>
                                <a:gd name="T61" fmla="*/ 1615 h 1993"/>
                                <a:gd name="T62" fmla="*/ 2 w 699"/>
                                <a:gd name="T63" fmla="*/ 1797 h 1993"/>
                                <a:gd name="T64" fmla="*/ 0 w 699"/>
                                <a:gd name="T65" fmla="*/ 1993 h 1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99" h="1993">
                                  <a:moveTo>
                                    <a:pt x="0" y="199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99" y="0"/>
                                  </a:lnTo>
                                  <a:lnTo>
                                    <a:pt x="665" y="14"/>
                                  </a:lnTo>
                                  <a:lnTo>
                                    <a:pt x="630" y="25"/>
                                  </a:lnTo>
                                  <a:lnTo>
                                    <a:pt x="597" y="34"/>
                                  </a:lnTo>
                                  <a:lnTo>
                                    <a:pt x="564" y="42"/>
                                  </a:lnTo>
                                  <a:lnTo>
                                    <a:pt x="499" y="58"/>
                                  </a:lnTo>
                                  <a:lnTo>
                                    <a:pt x="436" y="74"/>
                                  </a:lnTo>
                                  <a:lnTo>
                                    <a:pt x="407" y="84"/>
                                  </a:lnTo>
                                  <a:lnTo>
                                    <a:pt x="377" y="96"/>
                                  </a:lnTo>
                                  <a:lnTo>
                                    <a:pt x="348" y="110"/>
                                  </a:lnTo>
                                  <a:lnTo>
                                    <a:pt x="321" y="128"/>
                                  </a:lnTo>
                                  <a:lnTo>
                                    <a:pt x="293" y="150"/>
                                  </a:lnTo>
                                  <a:lnTo>
                                    <a:pt x="268" y="176"/>
                                  </a:lnTo>
                                  <a:lnTo>
                                    <a:pt x="243" y="206"/>
                                  </a:lnTo>
                                  <a:lnTo>
                                    <a:pt x="218" y="242"/>
                                  </a:lnTo>
                                  <a:lnTo>
                                    <a:pt x="195" y="284"/>
                                  </a:lnTo>
                                  <a:lnTo>
                                    <a:pt x="173" y="332"/>
                                  </a:lnTo>
                                  <a:lnTo>
                                    <a:pt x="152" y="387"/>
                                  </a:lnTo>
                                  <a:lnTo>
                                    <a:pt x="132" y="450"/>
                                  </a:lnTo>
                                  <a:lnTo>
                                    <a:pt x="114" y="521"/>
                                  </a:lnTo>
                                  <a:lnTo>
                                    <a:pt x="97" y="601"/>
                                  </a:lnTo>
                                  <a:lnTo>
                                    <a:pt x="81" y="689"/>
                                  </a:lnTo>
                                  <a:lnTo>
                                    <a:pt x="65" y="788"/>
                                  </a:lnTo>
                                  <a:lnTo>
                                    <a:pt x="52" y="896"/>
                                  </a:lnTo>
                                  <a:lnTo>
                                    <a:pt x="40" y="1016"/>
                                  </a:lnTo>
                                  <a:lnTo>
                                    <a:pt x="29" y="1147"/>
                                  </a:lnTo>
                                  <a:lnTo>
                                    <a:pt x="20" y="1290"/>
                                  </a:lnTo>
                                  <a:lnTo>
                                    <a:pt x="13" y="1446"/>
                                  </a:lnTo>
                                  <a:lnTo>
                                    <a:pt x="7" y="1615"/>
                                  </a:lnTo>
                                  <a:lnTo>
                                    <a:pt x="2" y="1797"/>
                                  </a:lnTo>
                                  <a:lnTo>
                                    <a:pt x="0" y="19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201"/>
                          <wps:cNvSpPr>
                            <a:spLocks/>
                          </wps:cNvSpPr>
                          <wps:spPr bwMode="auto">
                            <a:xfrm>
                              <a:off x="689" y="344"/>
                              <a:ext cx="1884" cy="2169"/>
                            </a:xfrm>
                            <a:custGeom>
                              <a:avLst/>
                              <a:gdLst>
                                <a:gd name="T0" fmla="*/ 914 w 7537"/>
                                <a:gd name="T1" fmla="*/ 1848 h 8676"/>
                                <a:gd name="T2" fmla="*/ 503 w 7537"/>
                                <a:gd name="T3" fmla="*/ 2506 h 8676"/>
                                <a:gd name="T4" fmla="*/ 207 w 7537"/>
                                <a:gd name="T5" fmla="*/ 3232 h 8676"/>
                                <a:gd name="T6" fmla="*/ 36 w 7537"/>
                                <a:gd name="T7" fmla="*/ 4014 h 8676"/>
                                <a:gd name="T8" fmla="*/ 2 w 7537"/>
                                <a:gd name="T9" fmla="*/ 4722 h 8676"/>
                                <a:gd name="T10" fmla="*/ 105 w 7537"/>
                                <a:gd name="T11" fmla="*/ 5559 h 8676"/>
                                <a:gd name="T12" fmla="*/ 356 w 7537"/>
                                <a:gd name="T13" fmla="*/ 6345 h 8676"/>
                                <a:gd name="T14" fmla="*/ 739 w 7537"/>
                                <a:gd name="T15" fmla="*/ 7068 h 8676"/>
                                <a:gd name="T16" fmla="*/ 1237 w 7537"/>
                                <a:gd name="T17" fmla="*/ 7710 h 8676"/>
                                <a:gd name="T18" fmla="*/ 1754 w 7537"/>
                                <a:gd name="T19" fmla="*/ 8192 h 8676"/>
                                <a:gd name="T20" fmla="*/ 2203 w 7537"/>
                                <a:gd name="T21" fmla="*/ 8514 h 8676"/>
                                <a:gd name="T22" fmla="*/ 1835 w 7537"/>
                                <a:gd name="T23" fmla="*/ 6280 h 8676"/>
                                <a:gd name="T24" fmla="*/ 1739 w 7537"/>
                                <a:gd name="T25" fmla="*/ 6246 h 8676"/>
                                <a:gd name="T26" fmla="*/ 1688 w 7537"/>
                                <a:gd name="T27" fmla="*/ 6160 h 8676"/>
                                <a:gd name="T28" fmla="*/ 1698 w 7537"/>
                                <a:gd name="T29" fmla="*/ 6070 h 8676"/>
                                <a:gd name="T30" fmla="*/ 2051 w 7537"/>
                                <a:gd name="T31" fmla="*/ 5622 h 8676"/>
                                <a:gd name="T32" fmla="*/ 2768 w 7537"/>
                                <a:gd name="T33" fmla="*/ 5166 h 8676"/>
                                <a:gd name="T34" fmla="*/ 3588 w 7537"/>
                                <a:gd name="T35" fmla="*/ 4982 h 8676"/>
                                <a:gd name="T36" fmla="*/ 4437 w 7537"/>
                                <a:gd name="T37" fmla="*/ 4973 h 8676"/>
                                <a:gd name="T38" fmla="*/ 5447 w 7537"/>
                                <a:gd name="T39" fmla="*/ 5067 h 8676"/>
                                <a:gd name="T40" fmla="*/ 6016 w 7537"/>
                                <a:gd name="T41" fmla="*/ 5109 h 8676"/>
                                <a:gd name="T42" fmla="*/ 6240 w 7537"/>
                                <a:gd name="T43" fmla="*/ 5095 h 8676"/>
                                <a:gd name="T44" fmla="*/ 6391 w 7537"/>
                                <a:gd name="T45" fmla="*/ 5042 h 8676"/>
                                <a:gd name="T46" fmla="*/ 6417 w 7537"/>
                                <a:gd name="T47" fmla="*/ 4422 h 8676"/>
                                <a:gd name="T48" fmla="*/ 6392 w 7537"/>
                                <a:gd name="T49" fmla="*/ 4118 h 8676"/>
                                <a:gd name="T50" fmla="*/ 6332 w 7537"/>
                                <a:gd name="T51" fmla="*/ 3856 h 8676"/>
                                <a:gd name="T52" fmla="*/ 6228 w 7537"/>
                                <a:gd name="T53" fmla="*/ 3639 h 8676"/>
                                <a:gd name="T54" fmla="*/ 6066 w 7537"/>
                                <a:gd name="T55" fmla="*/ 3468 h 8676"/>
                                <a:gd name="T56" fmla="*/ 5833 w 7537"/>
                                <a:gd name="T57" fmla="*/ 3339 h 8676"/>
                                <a:gd name="T58" fmla="*/ 5517 w 7537"/>
                                <a:gd name="T59" fmla="*/ 3255 h 8676"/>
                                <a:gd name="T60" fmla="*/ 5108 w 7537"/>
                                <a:gd name="T61" fmla="*/ 3218 h 8676"/>
                                <a:gd name="T62" fmla="*/ 4843 w 7537"/>
                                <a:gd name="T63" fmla="*/ 3206 h 8676"/>
                                <a:gd name="T64" fmla="*/ 4769 w 7537"/>
                                <a:gd name="T65" fmla="*/ 3141 h 8676"/>
                                <a:gd name="T66" fmla="*/ 4750 w 7537"/>
                                <a:gd name="T67" fmla="*/ 3068 h 8676"/>
                                <a:gd name="T68" fmla="*/ 4775 w 7537"/>
                                <a:gd name="T69" fmla="*/ 2507 h 8676"/>
                                <a:gd name="T70" fmla="*/ 4855 w 7537"/>
                                <a:gd name="T71" fmla="*/ 2447 h 8676"/>
                                <a:gd name="T72" fmla="*/ 6531 w 7537"/>
                                <a:gd name="T73" fmla="*/ 1826 h 8676"/>
                                <a:gd name="T74" fmla="*/ 6435 w 7537"/>
                                <a:gd name="T75" fmla="*/ 1791 h 8676"/>
                                <a:gd name="T76" fmla="*/ 6384 w 7537"/>
                                <a:gd name="T77" fmla="*/ 1706 h 8676"/>
                                <a:gd name="T78" fmla="*/ 6390 w 7537"/>
                                <a:gd name="T79" fmla="*/ 1624 h 8676"/>
                                <a:gd name="T80" fmla="*/ 6430 w 7537"/>
                                <a:gd name="T81" fmla="*/ 1565 h 8676"/>
                                <a:gd name="T82" fmla="*/ 7423 w 7537"/>
                                <a:gd name="T83" fmla="*/ 855 h 8676"/>
                                <a:gd name="T84" fmla="*/ 6991 w 7537"/>
                                <a:gd name="T85" fmla="*/ 595 h 8676"/>
                                <a:gd name="T86" fmla="*/ 6522 w 7537"/>
                                <a:gd name="T87" fmla="*/ 378 h 8676"/>
                                <a:gd name="T88" fmla="*/ 6298 w 7537"/>
                                <a:gd name="T89" fmla="*/ 294 h 8676"/>
                                <a:gd name="T90" fmla="*/ 5961 w 7537"/>
                                <a:gd name="T91" fmla="*/ 190 h 8676"/>
                                <a:gd name="T92" fmla="*/ 5598 w 7537"/>
                                <a:gd name="T93" fmla="*/ 103 h 8676"/>
                                <a:gd name="T94" fmla="*/ 5231 w 7537"/>
                                <a:gd name="T95" fmla="*/ 42 h 8676"/>
                                <a:gd name="T96" fmla="*/ 4863 w 7537"/>
                                <a:gd name="T97" fmla="*/ 8 h 8676"/>
                                <a:gd name="T98" fmla="*/ 4601 w 7537"/>
                                <a:gd name="T99" fmla="*/ 1 h 8676"/>
                                <a:gd name="T100" fmla="*/ 4015 w 7537"/>
                                <a:gd name="T101" fmla="*/ 38 h 8676"/>
                                <a:gd name="T102" fmla="*/ 3233 w 7537"/>
                                <a:gd name="T103" fmla="*/ 208 h 8676"/>
                                <a:gd name="T104" fmla="*/ 2506 w 7537"/>
                                <a:gd name="T105" fmla="*/ 504 h 8676"/>
                                <a:gd name="T106" fmla="*/ 1848 w 7537"/>
                                <a:gd name="T107" fmla="*/ 914 h 86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7537" h="8676">
                                  <a:moveTo>
                                    <a:pt x="1348" y="1348"/>
                                  </a:moveTo>
                                  <a:lnTo>
                                    <a:pt x="1271" y="1427"/>
                                  </a:lnTo>
                                  <a:lnTo>
                                    <a:pt x="1196" y="1507"/>
                                  </a:lnTo>
                                  <a:lnTo>
                                    <a:pt x="1122" y="1590"/>
                                  </a:lnTo>
                                  <a:lnTo>
                                    <a:pt x="1051" y="1674"/>
                                  </a:lnTo>
                                  <a:lnTo>
                                    <a:pt x="981" y="1760"/>
                                  </a:lnTo>
                                  <a:lnTo>
                                    <a:pt x="914" y="1848"/>
                                  </a:lnTo>
                                  <a:lnTo>
                                    <a:pt x="848" y="1937"/>
                                  </a:lnTo>
                                  <a:lnTo>
                                    <a:pt x="786" y="2028"/>
                                  </a:lnTo>
                                  <a:lnTo>
                                    <a:pt x="725" y="2121"/>
                                  </a:lnTo>
                                  <a:lnTo>
                                    <a:pt x="666" y="2216"/>
                                  </a:lnTo>
                                  <a:lnTo>
                                    <a:pt x="610" y="2311"/>
                                  </a:lnTo>
                                  <a:lnTo>
                                    <a:pt x="555" y="2408"/>
                                  </a:lnTo>
                                  <a:lnTo>
                                    <a:pt x="503" y="2506"/>
                                  </a:lnTo>
                                  <a:lnTo>
                                    <a:pt x="454" y="2606"/>
                                  </a:lnTo>
                                  <a:lnTo>
                                    <a:pt x="406" y="2707"/>
                                  </a:lnTo>
                                  <a:lnTo>
                                    <a:pt x="361" y="2810"/>
                                  </a:lnTo>
                                  <a:lnTo>
                                    <a:pt x="319" y="2914"/>
                                  </a:lnTo>
                                  <a:lnTo>
                                    <a:pt x="279" y="3018"/>
                                  </a:lnTo>
                                  <a:lnTo>
                                    <a:pt x="242" y="3124"/>
                                  </a:lnTo>
                                  <a:lnTo>
                                    <a:pt x="207" y="3232"/>
                                  </a:lnTo>
                                  <a:lnTo>
                                    <a:pt x="174" y="3341"/>
                                  </a:lnTo>
                                  <a:lnTo>
                                    <a:pt x="145" y="3450"/>
                                  </a:lnTo>
                                  <a:lnTo>
                                    <a:pt x="117" y="3560"/>
                                  </a:lnTo>
                                  <a:lnTo>
                                    <a:pt x="93" y="3673"/>
                                  </a:lnTo>
                                  <a:lnTo>
                                    <a:pt x="72" y="3785"/>
                                  </a:lnTo>
                                  <a:lnTo>
                                    <a:pt x="53" y="3898"/>
                                  </a:lnTo>
                                  <a:lnTo>
                                    <a:pt x="36" y="4014"/>
                                  </a:lnTo>
                                  <a:lnTo>
                                    <a:pt x="23" y="4129"/>
                                  </a:lnTo>
                                  <a:lnTo>
                                    <a:pt x="13" y="4246"/>
                                  </a:lnTo>
                                  <a:lnTo>
                                    <a:pt x="6" y="4362"/>
                                  </a:lnTo>
                                  <a:lnTo>
                                    <a:pt x="1" y="4480"/>
                                  </a:lnTo>
                                  <a:lnTo>
                                    <a:pt x="0" y="4599"/>
                                  </a:lnTo>
                                  <a:lnTo>
                                    <a:pt x="2" y="4722"/>
                                  </a:lnTo>
                                  <a:lnTo>
                                    <a:pt x="7" y="4844"/>
                                  </a:lnTo>
                                  <a:lnTo>
                                    <a:pt x="15" y="4965"/>
                                  </a:lnTo>
                                  <a:lnTo>
                                    <a:pt x="26" y="5085"/>
                                  </a:lnTo>
                                  <a:lnTo>
                                    <a:pt x="42" y="5206"/>
                                  </a:lnTo>
                                  <a:lnTo>
                                    <a:pt x="60" y="5324"/>
                                  </a:lnTo>
                                  <a:lnTo>
                                    <a:pt x="81" y="5442"/>
                                  </a:lnTo>
                                  <a:lnTo>
                                    <a:pt x="105" y="5559"/>
                                  </a:lnTo>
                                  <a:lnTo>
                                    <a:pt x="132" y="5674"/>
                                  </a:lnTo>
                                  <a:lnTo>
                                    <a:pt x="162" y="5790"/>
                                  </a:lnTo>
                                  <a:lnTo>
                                    <a:pt x="195" y="5903"/>
                                  </a:lnTo>
                                  <a:lnTo>
                                    <a:pt x="231" y="6015"/>
                                  </a:lnTo>
                                  <a:lnTo>
                                    <a:pt x="270" y="6127"/>
                                  </a:lnTo>
                                  <a:lnTo>
                                    <a:pt x="312" y="6237"/>
                                  </a:lnTo>
                                  <a:lnTo>
                                    <a:pt x="356" y="6345"/>
                                  </a:lnTo>
                                  <a:lnTo>
                                    <a:pt x="403" y="6454"/>
                                  </a:lnTo>
                                  <a:lnTo>
                                    <a:pt x="453" y="6559"/>
                                  </a:lnTo>
                                  <a:lnTo>
                                    <a:pt x="505" y="6664"/>
                                  </a:lnTo>
                                  <a:lnTo>
                                    <a:pt x="560" y="6767"/>
                                  </a:lnTo>
                                  <a:lnTo>
                                    <a:pt x="618" y="6869"/>
                                  </a:lnTo>
                                  <a:lnTo>
                                    <a:pt x="676" y="6969"/>
                                  </a:lnTo>
                                  <a:lnTo>
                                    <a:pt x="739" y="7068"/>
                                  </a:lnTo>
                                  <a:lnTo>
                                    <a:pt x="804" y="7164"/>
                                  </a:lnTo>
                                  <a:lnTo>
                                    <a:pt x="871" y="7259"/>
                                  </a:lnTo>
                                  <a:lnTo>
                                    <a:pt x="940" y="7353"/>
                                  </a:lnTo>
                                  <a:lnTo>
                                    <a:pt x="1010" y="7445"/>
                                  </a:lnTo>
                                  <a:lnTo>
                                    <a:pt x="1084" y="7534"/>
                                  </a:lnTo>
                                  <a:lnTo>
                                    <a:pt x="1159" y="7622"/>
                                  </a:lnTo>
                                  <a:lnTo>
                                    <a:pt x="1237" y="7710"/>
                                  </a:lnTo>
                                  <a:lnTo>
                                    <a:pt x="1317" y="7794"/>
                                  </a:lnTo>
                                  <a:lnTo>
                                    <a:pt x="1398" y="7875"/>
                                  </a:lnTo>
                                  <a:lnTo>
                                    <a:pt x="1482" y="7956"/>
                                  </a:lnTo>
                                  <a:lnTo>
                                    <a:pt x="1548" y="8017"/>
                                  </a:lnTo>
                                  <a:lnTo>
                                    <a:pt x="1616" y="8077"/>
                                  </a:lnTo>
                                  <a:lnTo>
                                    <a:pt x="1684" y="8136"/>
                                  </a:lnTo>
                                  <a:lnTo>
                                    <a:pt x="1754" y="8192"/>
                                  </a:lnTo>
                                  <a:lnTo>
                                    <a:pt x="1825" y="8248"/>
                                  </a:lnTo>
                                  <a:lnTo>
                                    <a:pt x="1896" y="8303"/>
                                  </a:lnTo>
                                  <a:lnTo>
                                    <a:pt x="1968" y="8356"/>
                                  </a:lnTo>
                                  <a:lnTo>
                                    <a:pt x="2042" y="8408"/>
                                  </a:lnTo>
                                  <a:lnTo>
                                    <a:pt x="2095" y="8443"/>
                                  </a:lnTo>
                                  <a:lnTo>
                                    <a:pt x="2149" y="8479"/>
                                  </a:lnTo>
                                  <a:lnTo>
                                    <a:pt x="2203" y="8514"/>
                                  </a:lnTo>
                                  <a:lnTo>
                                    <a:pt x="2258" y="8547"/>
                                  </a:lnTo>
                                  <a:lnTo>
                                    <a:pt x="2313" y="8581"/>
                                  </a:lnTo>
                                  <a:lnTo>
                                    <a:pt x="2368" y="8613"/>
                                  </a:lnTo>
                                  <a:lnTo>
                                    <a:pt x="2425" y="8645"/>
                                  </a:lnTo>
                                  <a:lnTo>
                                    <a:pt x="2482" y="8676"/>
                                  </a:lnTo>
                                  <a:lnTo>
                                    <a:pt x="2482" y="6280"/>
                                  </a:lnTo>
                                  <a:lnTo>
                                    <a:pt x="1835" y="6280"/>
                                  </a:lnTo>
                                  <a:lnTo>
                                    <a:pt x="1819" y="6280"/>
                                  </a:lnTo>
                                  <a:lnTo>
                                    <a:pt x="1805" y="6277"/>
                                  </a:lnTo>
                                  <a:lnTo>
                                    <a:pt x="1790" y="6274"/>
                                  </a:lnTo>
                                  <a:lnTo>
                                    <a:pt x="1777" y="6268"/>
                                  </a:lnTo>
                                  <a:lnTo>
                                    <a:pt x="1764" y="6261"/>
                                  </a:lnTo>
                                  <a:lnTo>
                                    <a:pt x="1752" y="6254"/>
                                  </a:lnTo>
                                  <a:lnTo>
                                    <a:pt x="1739" y="6246"/>
                                  </a:lnTo>
                                  <a:lnTo>
                                    <a:pt x="1729" y="6236"/>
                                  </a:lnTo>
                                  <a:lnTo>
                                    <a:pt x="1719" y="6225"/>
                                  </a:lnTo>
                                  <a:lnTo>
                                    <a:pt x="1711" y="6214"/>
                                  </a:lnTo>
                                  <a:lnTo>
                                    <a:pt x="1703" y="6202"/>
                                  </a:lnTo>
                                  <a:lnTo>
                                    <a:pt x="1697" y="6189"/>
                                  </a:lnTo>
                                  <a:lnTo>
                                    <a:pt x="1692" y="6174"/>
                                  </a:lnTo>
                                  <a:lnTo>
                                    <a:pt x="1688" y="6160"/>
                                  </a:lnTo>
                                  <a:lnTo>
                                    <a:pt x="1686" y="6145"/>
                                  </a:lnTo>
                                  <a:lnTo>
                                    <a:pt x="1685" y="6130"/>
                                  </a:lnTo>
                                  <a:lnTo>
                                    <a:pt x="1686" y="6118"/>
                                  </a:lnTo>
                                  <a:lnTo>
                                    <a:pt x="1688" y="6106"/>
                                  </a:lnTo>
                                  <a:lnTo>
                                    <a:pt x="1690" y="6093"/>
                                  </a:lnTo>
                                  <a:lnTo>
                                    <a:pt x="1694" y="6081"/>
                                  </a:lnTo>
                                  <a:lnTo>
                                    <a:pt x="1698" y="6070"/>
                                  </a:lnTo>
                                  <a:lnTo>
                                    <a:pt x="1703" y="6059"/>
                                  </a:lnTo>
                                  <a:lnTo>
                                    <a:pt x="1709" y="6049"/>
                                  </a:lnTo>
                                  <a:lnTo>
                                    <a:pt x="1716" y="6039"/>
                                  </a:lnTo>
                                  <a:lnTo>
                                    <a:pt x="1794" y="5922"/>
                                  </a:lnTo>
                                  <a:lnTo>
                                    <a:pt x="1876" y="5814"/>
                                  </a:lnTo>
                                  <a:lnTo>
                                    <a:pt x="1962" y="5714"/>
                                  </a:lnTo>
                                  <a:lnTo>
                                    <a:pt x="2051" y="5622"/>
                                  </a:lnTo>
                                  <a:lnTo>
                                    <a:pt x="2144" y="5537"/>
                                  </a:lnTo>
                                  <a:lnTo>
                                    <a:pt x="2242" y="5459"/>
                                  </a:lnTo>
                                  <a:lnTo>
                                    <a:pt x="2342" y="5387"/>
                                  </a:lnTo>
                                  <a:lnTo>
                                    <a:pt x="2444" y="5323"/>
                                  </a:lnTo>
                                  <a:lnTo>
                                    <a:pt x="2549" y="5265"/>
                                  </a:lnTo>
                                  <a:lnTo>
                                    <a:pt x="2658" y="5213"/>
                                  </a:lnTo>
                                  <a:lnTo>
                                    <a:pt x="2768" y="5166"/>
                                  </a:lnTo>
                                  <a:lnTo>
                                    <a:pt x="2881" y="5126"/>
                                  </a:lnTo>
                                  <a:lnTo>
                                    <a:pt x="2995" y="5091"/>
                                  </a:lnTo>
                                  <a:lnTo>
                                    <a:pt x="3111" y="5060"/>
                                  </a:lnTo>
                                  <a:lnTo>
                                    <a:pt x="3229" y="5034"/>
                                  </a:lnTo>
                                  <a:lnTo>
                                    <a:pt x="3347" y="5013"/>
                                  </a:lnTo>
                                  <a:lnTo>
                                    <a:pt x="3467" y="4995"/>
                                  </a:lnTo>
                                  <a:lnTo>
                                    <a:pt x="3588" y="4982"/>
                                  </a:lnTo>
                                  <a:lnTo>
                                    <a:pt x="3709" y="4972"/>
                                  </a:lnTo>
                                  <a:lnTo>
                                    <a:pt x="3830" y="4966"/>
                                  </a:lnTo>
                                  <a:lnTo>
                                    <a:pt x="3953" y="4962"/>
                                  </a:lnTo>
                                  <a:lnTo>
                                    <a:pt x="4074" y="4961"/>
                                  </a:lnTo>
                                  <a:lnTo>
                                    <a:pt x="4196" y="4963"/>
                                  </a:lnTo>
                                  <a:lnTo>
                                    <a:pt x="4316" y="4967"/>
                                  </a:lnTo>
                                  <a:lnTo>
                                    <a:pt x="4437" y="4973"/>
                                  </a:lnTo>
                                  <a:lnTo>
                                    <a:pt x="4556" y="4980"/>
                                  </a:lnTo>
                                  <a:lnTo>
                                    <a:pt x="4675" y="4989"/>
                                  </a:lnTo>
                                  <a:lnTo>
                                    <a:pt x="4792" y="4999"/>
                                  </a:lnTo>
                                  <a:lnTo>
                                    <a:pt x="5021" y="5023"/>
                                  </a:lnTo>
                                  <a:lnTo>
                                    <a:pt x="5243" y="5046"/>
                                  </a:lnTo>
                                  <a:lnTo>
                                    <a:pt x="5347" y="5057"/>
                                  </a:lnTo>
                                  <a:lnTo>
                                    <a:pt x="5447" y="5067"/>
                                  </a:lnTo>
                                  <a:lnTo>
                                    <a:pt x="5545" y="5077"/>
                                  </a:lnTo>
                                  <a:lnTo>
                                    <a:pt x="5640" y="5086"/>
                                  </a:lnTo>
                                  <a:lnTo>
                                    <a:pt x="5731" y="5095"/>
                                  </a:lnTo>
                                  <a:lnTo>
                                    <a:pt x="5818" y="5101"/>
                                  </a:lnTo>
                                  <a:lnTo>
                                    <a:pt x="5901" y="5106"/>
                                  </a:lnTo>
                                  <a:lnTo>
                                    <a:pt x="5979" y="5108"/>
                                  </a:lnTo>
                                  <a:lnTo>
                                    <a:pt x="6016" y="5109"/>
                                  </a:lnTo>
                                  <a:lnTo>
                                    <a:pt x="6052" y="5109"/>
                                  </a:lnTo>
                                  <a:lnTo>
                                    <a:pt x="6087" y="5108"/>
                                  </a:lnTo>
                                  <a:lnTo>
                                    <a:pt x="6121" y="5107"/>
                                  </a:lnTo>
                                  <a:lnTo>
                                    <a:pt x="6152" y="5105"/>
                                  </a:lnTo>
                                  <a:lnTo>
                                    <a:pt x="6183" y="5102"/>
                                  </a:lnTo>
                                  <a:lnTo>
                                    <a:pt x="6213" y="5099"/>
                                  </a:lnTo>
                                  <a:lnTo>
                                    <a:pt x="6240" y="5095"/>
                                  </a:lnTo>
                                  <a:lnTo>
                                    <a:pt x="6266" y="5090"/>
                                  </a:lnTo>
                                  <a:lnTo>
                                    <a:pt x="6292" y="5083"/>
                                  </a:lnTo>
                                  <a:lnTo>
                                    <a:pt x="6314" y="5077"/>
                                  </a:lnTo>
                                  <a:lnTo>
                                    <a:pt x="6336" y="5069"/>
                                  </a:lnTo>
                                  <a:lnTo>
                                    <a:pt x="6356" y="5061"/>
                                  </a:lnTo>
                                  <a:lnTo>
                                    <a:pt x="6375" y="5052"/>
                                  </a:lnTo>
                                  <a:lnTo>
                                    <a:pt x="6391" y="5042"/>
                                  </a:lnTo>
                                  <a:lnTo>
                                    <a:pt x="6406" y="5031"/>
                                  </a:lnTo>
                                  <a:lnTo>
                                    <a:pt x="6411" y="4922"/>
                                  </a:lnTo>
                                  <a:lnTo>
                                    <a:pt x="6415" y="4815"/>
                                  </a:lnTo>
                                  <a:lnTo>
                                    <a:pt x="6417" y="4713"/>
                                  </a:lnTo>
                                  <a:lnTo>
                                    <a:pt x="6419" y="4613"/>
                                  </a:lnTo>
                                  <a:lnTo>
                                    <a:pt x="6419" y="4516"/>
                                  </a:lnTo>
                                  <a:lnTo>
                                    <a:pt x="6417" y="4422"/>
                                  </a:lnTo>
                                  <a:lnTo>
                                    <a:pt x="6415" y="4376"/>
                                  </a:lnTo>
                                  <a:lnTo>
                                    <a:pt x="6413" y="4331"/>
                                  </a:lnTo>
                                  <a:lnTo>
                                    <a:pt x="6410" y="4286"/>
                                  </a:lnTo>
                                  <a:lnTo>
                                    <a:pt x="6406" y="4244"/>
                                  </a:lnTo>
                                  <a:lnTo>
                                    <a:pt x="6402" y="4201"/>
                                  </a:lnTo>
                                  <a:lnTo>
                                    <a:pt x="6398" y="4158"/>
                                  </a:lnTo>
                                  <a:lnTo>
                                    <a:pt x="6392" y="4118"/>
                                  </a:lnTo>
                                  <a:lnTo>
                                    <a:pt x="6386" y="4078"/>
                                  </a:lnTo>
                                  <a:lnTo>
                                    <a:pt x="6379" y="4039"/>
                                  </a:lnTo>
                                  <a:lnTo>
                                    <a:pt x="6372" y="4001"/>
                                  </a:lnTo>
                                  <a:lnTo>
                                    <a:pt x="6363" y="3963"/>
                                  </a:lnTo>
                                  <a:lnTo>
                                    <a:pt x="6353" y="3927"/>
                                  </a:lnTo>
                                  <a:lnTo>
                                    <a:pt x="6343" y="3891"/>
                                  </a:lnTo>
                                  <a:lnTo>
                                    <a:pt x="6332" y="3856"/>
                                  </a:lnTo>
                                  <a:lnTo>
                                    <a:pt x="6320" y="3823"/>
                                  </a:lnTo>
                                  <a:lnTo>
                                    <a:pt x="6308" y="3790"/>
                                  </a:lnTo>
                                  <a:lnTo>
                                    <a:pt x="6294" y="3758"/>
                                  </a:lnTo>
                                  <a:lnTo>
                                    <a:pt x="6279" y="3726"/>
                                  </a:lnTo>
                                  <a:lnTo>
                                    <a:pt x="6263" y="3697"/>
                                  </a:lnTo>
                                  <a:lnTo>
                                    <a:pt x="6246" y="3668"/>
                                  </a:lnTo>
                                  <a:lnTo>
                                    <a:pt x="6228" y="3639"/>
                                  </a:lnTo>
                                  <a:lnTo>
                                    <a:pt x="6209" y="3613"/>
                                  </a:lnTo>
                                  <a:lnTo>
                                    <a:pt x="6188" y="3587"/>
                                  </a:lnTo>
                                  <a:lnTo>
                                    <a:pt x="6167" y="3561"/>
                                  </a:lnTo>
                                  <a:lnTo>
                                    <a:pt x="6144" y="3536"/>
                                  </a:lnTo>
                                  <a:lnTo>
                                    <a:pt x="6120" y="3513"/>
                                  </a:lnTo>
                                  <a:lnTo>
                                    <a:pt x="6093" y="3490"/>
                                  </a:lnTo>
                                  <a:lnTo>
                                    <a:pt x="6066" y="3468"/>
                                  </a:lnTo>
                                  <a:lnTo>
                                    <a:pt x="6038" y="3447"/>
                                  </a:lnTo>
                                  <a:lnTo>
                                    <a:pt x="6007" y="3427"/>
                                  </a:lnTo>
                                  <a:lnTo>
                                    <a:pt x="5976" y="3408"/>
                                  </a:lnTo>
                                  <a:lnTo>
                                    <a:pt x="5942" y="3388"/>
                                  </a:lnTo>
                                  <a:lnTo>
                                    <a:pt x="5907" y="3371"/>
                                  </a:lnTo>
                                  <a:lnTo>
                                    <a:pt x="5870" y="3355"/>
                                  </a:lnTo>
                                  <a:lnTo>
                                    <a:pt x="5833" y="3339"/>
                                  </a:lnTo>
                                  <a:lnTo>
                                    <a:pt x="5793" y="3325"/>
                                  </a:lnTo>
                                  <a:lnTo>
                                    <a:pt x="5751" y="3310"/>
                                  </a:lnTo>
                                  <a:lnTo>
                                    <a:pt x="5708" y="3297"/>
                                  </a:lnTo>
                                  <a:lnTo>
                                    <a:pt x="5663" y="3285"/>
                                  </a:lnTo>
                                  <a:lnTo>
                                    <a:pt x="5616" y="3274"/>
                                  </a:lnTo>
                                  <a:lnTo>
                                    <a:pt x="5568" y="3264"/>
                                  </a:lnTo>
                                  <a:lnTo>
                                    <a:pt x="5517" y="3255"/>
                                  </a:lnTo>
                                  <a:lnTo>
                                    <a:pt x="5464" y="3247"/>
                                  </a:lnTo>
                                  <a:lnTo>
                                    <a:pt x="5410" y="3240"/>
                                  </a:lnTo>
                                  <a:lnTo>
                                    <a:pt x="5354" y="3234"/>
                                  </a:lnTo>
                                  <a:lnTo>
                                    <a:pt x="5295" y="3227"/>
                                  </a:lnTo>
                                  <a:lnTo>
                                    <a:pt x="5235" y="3223"/>
                                  </a:lnTo>
                                  <a:lnTo>
                                    <a:pt x="5173" y="3220"/>
                                  </a:lnTo>
                                  <a:lnTo>
                                    <a:pt x="5108" y="3218"/>
                                  </a:lnTo>
                                  <a:lnTo>
                                    <a:pt x="5041" y="3216"/>
                                  </a:lnTo>
                                  <a:lnTo>
                                    <a:pt x="4972" y="3216"/>
                                  </a:lnTo>
                                  <a:lnTo>
                                    <a:pt x="4902" y="3217"/>
                                  </a:lnTo>
                                  <a:lnTo>
                                    <a:pt x="4886" y="3216"/>
                                  </a:lnTo>
                                  <a:lnTo>
                                    <a:pt x="4871" y="3214"/>
                                  </a:lnTo>
                                  <a:lnTo>
                                    <a:pt x="4857" y="3211"/>
                                  </a:lnTo>
                                  <a:lnTo>
                                    <a:pt x="4843" y="3206"/>
                                  </a:lnTo>
                                  <a:lnTo>
                                    <a:pt x="4830" y="3200"/>
                                  </a:lnTo>
                                  <a:lnTo>
                                    <a:pt x="4817" y="3193"/>
                                  </a:lnTo>
                                  <a:lnTo>
                                    <a:pt x="4806" y="3185"/>
                                  </a:lnTo>
                                  <a:lnTo>
                                    <a:pt x="4795" y="3175"/>
                                  </a:lnTo>
                                  <a:lnTo>
                                    <a:pt x="4785" y="3165"/>
                                  </a:lnTo>
                                  <a:lnTo>
                                    <a:pt x="4777" y="3154"/>
                                  </a:lnTo>
                                  <a:lnTo>
                                    <a:pt x="4769" y="3141"/>
                                  </a:lnTo>
                                  <a:lnTo>
                                    <a:pt x="4763" y="3128"/>
                                  </a:lnTo>
                                  <a:lnTo>
                                    <a:pt x="4758" y="3114"/>
                                  </a:lnTo>
                                  <a:lnTo>
                                    <a:pt x="4754" y="3100"/>
                                  </a:lnTo>
                                  <a:lnTo>
                                    <a:pt x="4751" y="3086"/>
                                  </a:lnTo>
                                  <a:lnTo>
                                    <a:pt x="4750" y="3071"/>
                                  </a:lnTo>
                                  <a:lnTo>
                                    <a:pt x="4750" y="3068"/>
                                  </a:lnTo>
                                  <a:lnTo>
                                    <a:pt x="4750" y="2591"/>
                                  </a:lnTo>
                                  <a:lnTo>
                                    <a:pt x="4750" y="2576"/>
                                  </a:lnTo>
                                  <a:lnTo>
                                    <a:pt x="4753" y="2561"/>
                                  </a:lnTo>
                                  <a:lnTo>
                                    <a:pt x="4756" y="2546"/>
                                  </a:lnTo>
                                  <a:lnTo>
                                    <a:pt x="4761" y="2532"/>
                                  </a:lnTo>
                                  <a:lnTo>
                                    <a:pt x="4767" y="2519"/>
                                  </a:lnTo>
                                  <a:lnTo>
                                    <a:pt x="4775" y="2507"/>
                                  </a:lnTo>
                                  <a:lnTo>
                                    <a:pt x="4783" y="2496"/>
                                  </a:lnTo>
                                  <a:lnTo>
                                    <a:pt x="4793" y="2485"/>
                                  </a:lnTo>
                                  <a:lnTo>
                                    <a:pt x="4803" y="2476"/>
                                  </a:lnTo>
                                  <a:lnTo>
                                    <a:pt x="4815" y="2466"/>
                                  </a:lnTo>
                                  <a:lnTo>
                                    <a:pt x="4828" y="2459"/>
                                  </a:lnTo>
                                  <a:lnTo>
                                    <a:pt x="4841" y="2452"/>
                                  </a:lnTo>
                                  <a:lnTo>
                                    <a:pt x="4855" y="2447"/>
                                  </a:lnTo>
                                  <a:lnTo>
                                    <a:pt x="4869" y="2444"/>
                                  </a:lnTo>
                                  <a:lnTo>
                                    <a:pt x="4883" y="2441"/>
                                  </a:lnTo>
                                  <a:lnTo>
                                    <a:pt x="4900" y="2441"/>
                                  </a:lnTo>
                                  <a:lnTo>
                                    <a:pt x="4912" y="2441"/>
                                  </a:lnTo>
                                  <a:lnTo>
                                    <a:pt x="7336" y="2441"/>
                                  </a:lnTo>
                                  <a:lnTo>
                                    <a:pt x="7336" y="1826"/>
                                  </a:lnTo>
                                  <a:lnTo>
                                    <a:pt x="6531" y="1826"/>
                                  </a:lnTo>
                                  <a:lnTo>
                                    <a:pt x="6515" y="1825"/>
                                  </a:lnTo>
                                  <a:lnTo>
                                    <a:pt x="6500" y="1823"/>
                                  </a:lnTo>
                                  <a:lnTo>
                                    <a:pt x="6486" y="1819"/>
                                  </a:lnTo>
                                  <a:lnTo>
                                    <a:pt x="6472" y="1814"/>
                                  </a:lnTo>
                                  <a:lnTo>
                                    <a:pt x="6459" y="1808"/>
                                  </a:lnTo>
                                  <a:lnTo>
                                    <a:pt x="6447" y="1801"/>
                                  </a:lnTo>
                                  <a:lnTo>
                                    <a:pt x="6435" y="1791"/>
                                  </a:lnTo>
                                  <a:lnTo>
                                    <a:pt x="6424" y="1781"/>
                                  </a:lnTo>
                                  <a:lnTo>
                                    <a:pt x="6415" y="1771"/>
                                  </a:lnTo>
                                  <a:lnTo>
                                    <a:pt x="6406" y="1760"/>
                                  </a:lnTo>
                                  <a:lnTo>
                                    <a:pt x="6399" y="1747"/>
                                  </a:lnTo>
                                  <a:lnTo>
                                    <a:pt x="6393" y="1734"/>
                                  </a:lnTo>
                                  <a:lnTo>
                                    <a:pt x="6388" y="1721"/>
                                  </a:lnTo>
                                  <a:lnTo>
                                    <a:pt x="6384" y="1706"/>
                                  </a:lnTo>
                                  <a:lnTo>
                                    <a:pt x="6382" y="1691"/>
                                  </a:lnTo>
                                  <a:lnTo>
                                    <a:pt x="6381" y="1676"/>
                                  </a:lnTo>
                                  <a:lnTo>
                                    <a:pt x="6381" y="1665"/>
                                  </a:lnTo>
                                  <a:lnTo>
                                    <a:pt x="6382" y="1654"/>
                                  </a:lnTo>
                                  <a:lnTo>
                                    <a:pt x="6384" y="1644"/>
                                  </a:lnTo>
                                  <a:lnTo>
                                    <a:pt x="6387" y="1634"/>
                                  </a:lnTo>
                                  <a:lnTo>
                                    <a:pt x="6390" y="1624"/>
                                  </a:lnTo>
                                  <a:lnTo>
                                    <a:pt x="6394" y="1614"/>
                                  </a:lnTo>
                                  <a:lnTo>
                                    <a:pt x="6399" y="1605"/>
                                  </a:lnTo>
                                  <a:lnTo>
                                    <a:pt x="6404" y="1596"/>
                                  </a:lnTo>
                                  <a:lnTo>
                                    <a:pt x="6409" y="1588"/>
                                  </a:lnTo>
                                  <a:lnTo>
                                    <a:pt x="6416" y="1580"/>
                                  </a:lnTo>
                                  <a:lnTo>
                                    <a:pt x="6422" y="1572"/>
                                  </a:lnTo>
                                  <a:lnTo>
                                    <a:pt x="6430" y="1565"/>
                                  </a:lnTo>
                                  <a:lnTo>
                                    <a:pt x="6437" y="1559"/>
                                  </a:lnTo>
                                  <a:lnTo>
                                    <a:pt x="6447" y="1553"/>
                                  </a:lnTo>
                                  <a:lnTo>
                                    <a:pt x="6455" y="1547"/>
                                  </a:lnTo>
                                  <a:lnTo>
                                    <a:pt x="6464" y="1542"/>
                                  </a:lnTo>
                                  <a:lnTo>
                                    <a:pt x="7537" y="937"/>
                                  </a:lnTo>
                                  <a:lnTo>
                                    <a:pt x="7480" y="896"/>
                                  </a:lnTo>
                                  <a:lnTo>
                                    <a:pt x="7423" y="855"/>
                                  </a:lnTo>
                                  <a:lnTo>
                                    <a:pt x="7364" y="816"/>
                                  </a:lnTo>
                                  <a:lnTo>
                                    <a:pt x="7304" y="777"/>
                                  </a:lnTo>
                                  <a:lnTo>
                                    <a:pt x="7243" y="739"/>
                                  </a:lnTo>
                                  <a:lnTo>
                                    <a:pt x="7182" y="702"/>
                                  </a:lnTo>
                                  <a:lnTo>
                                    <a:pt x="7119" y="665"/>
                                  </a:lnTo>
                                  <a:lnTo>
                                    <a:pt x="7056" y="630"/>
                                  </a:lnTo>
                                  <a:lnTo>
                                    <a:pt x="6991" y="595"/>
                                  </a:lnTo>
                                  <a:lnTo>
                                    <a:pt x="6927" y="562"/>
                                  </a:lnTo>
                                  <a:lnTo>
                                    <a:pt x="6861" y="529"/>
                                  </a:lnTo>
                                  <a:lnTo>
                                    <a:pt x="6795" y="497"/>
                                  </a:lnTo>
                                  <a:lnTo>
                                    <a:pt x="6727" y="466"/>
                                  </a:lnTo>
                                  <a:lnTo>
                                    <a:pt x="6659" y="435"/>
                                  </a:lnTo>
                                  <a:lnTo>
                                    <a:pt x="6591" y="406"/>
                                  </a:lnTo>
                                  <a:lnTo>
                                    <a:pt x="6522" y="378"/>
                                  </a:lnTo>
                                  <a:lnTo>
                                    <a:pt x="6490" y="366"/>
                                  </a:lnTo>
                                  <a:lnTo>
                                    <a:pt x="6459" y="353"/>
                                  </a:lnTo>
                                  <a:lnTo>
                                    <a:pt x="6426" y="341"/>
                                  </a:lnTo>
                                  <a:lnTo>
                                    <a:pt x="6395" y="329"/>
                                  </a:lnTo>
                                  <a:lnTo>
                                    <a:pt x="6363" y="317"/>
                                  </a:lnTo>
                                  <a:lnTo>
                                    <a:pt x="6330" y="306"/>
                                  </a:lnTo>
                                  <a:lnTo>
                                    <a:pt x="6298" y="294"/>
                                  </a:lnTo>
                                  <a:lnTo>
                                    <a:pt x="6264" y="283"/>
                                  </a:lnTo>
                                  <a:lnTo>
                                    <a:pt x="6215" y="266"/>
                                  </a:lnTo>
                                  <a:lnTo>
                                    <a:pt x="6164" y="249"/>
                                  </a:lnTo>
                                  <a:lnTo>
                                    <a:pt x="6113" y="234"/>
                                  </a:lnTo>
                                  <a:lnTo>
                                    <a:pt x="6063" y="218"/>
                                  </a:lnTo>
                                  <a:lnTo>
                                    <a:pt x="6011" y="204"/>
                                  </a:lnTo>
                                  <a:lnTo>
                                    <a:pt x="5961" y="190"/>
                                  </a:lnTo>
                                  <a:lnTo>
                                    <a:pt x="5909" y="175"/>
                                  </a:lnTo>
                                  <a:lnTo>
                                    <a:pt x="5857" y="162"/>
                                  </a:lnTo>
                                  <a:lnTo>
                                    <a:pt x="5806" y="149"/>
                                  </a:lnTo>
                                  <a:lnTo>
                                    <a:pt x="5754" y="137"/>
                                  </a:lnTo>
                                  <a:lnTo>
                                    <a:pt x="5702" y="125"/>
                                  </a:lnTo>
                                  <a:lnTo>
                                    <a:pt x="5650" y="114"/>
                                  </a:lnTo>
                                  <a:lnTo>
                                    <a:pt x="5598" y="103"/>
                                  </a:lnTo>
                                  <a:lnTo>
                                    <a:pt x="5545" y="92"/>
                                  </a:lnTo>
                                  <a:lnTo>
                                    <a:pt x="5494" y="82"/>
                                  </a:lnTo>
                                  <a:lnTo>
                                    <a:pt x="5441" y="73"/>
                                  </a:lnTo>
                                  <a:lnTo>
                                    <a:pt x="5389" y="65"/>
                                  </a:lnTo>
                                  <a:lnTo>
                                    <a:pt x="5336" y="57"/>
                                  </a:lnTo>
                                  <a:lnTo>
                                    <a:pt x="5283" y="49"/>
                                  </a:lnTo>
                                  <a:lnTo>
                                    <a:pt x="5231" y="42"/>
                                  </a:lnTo>
                                  <a:lnTo>
                                    <a:pt x="5178" y="36"/>
                                  </a:lnTo>
                                  <a:lnTo>
                                    <a:pt x="5125" y="30"/>
                                  </a:lnTo>
                                  <a:lnTo>
                                    <a:pt x="5073" y="24"/>
                                  </a:lnTo>
                                  <a:lnTo>
                                    <a:pt x="5020" y="20"/>
                                  </a:lnTo>
                                  <a:lnTo>
                                    <a:pt x="4967" y="14"/>
                                  </a:lnTo>
                                  <a:lnTo>
                                    <a:pt x="4916" y="11"/>
                                  </a:lnTo>
                                  <a:lnTo>
                                    <a:pt x="4863" y="8"/>
                                  </a:lnTo>
                                  <a:lnTo>
                                    <a:pt x="4810" y="5"/>
                                  </a:lnTo>
                                  <a:lnTo>
                                    <a:pt x="4758" y="3"/>
                                  </a:lnTo>
                                  <a:lnTo>
                                    <a:pt x="4705" y="2"/>
                                  </a:lnTo>
                                  <a:lnTo>
                                    <a:pt x="4653" y="1"/>
                                  </a:lnTo>
                                  <a:lnTo>
                                    <a:pt x="4601" y="0"/>
                                  </a:lnTo>
                                  <a:lnTo>
                                    <a:pt x="4601" y="1"/>
                                  </a:lnTo>
                                  <a:lnTo>
                                    <a:pt x="4601" y="0"/>
                                  </a:lnTo>
                                  <a:lnTo>
                                    <a:pt x="4481" y="2"/>
                                  </a:lnTo>
                                  <a:lnTo>
                                    <a:pt x="4364" y="6"/>
                                  </a:lnTo>
                                  <a:lnTo>
                                    <a:pt x="4246" y="14"/>
                                  </a:lnTo>
                                  <a:lnTo>
                                    <a:pt x="4130" y="25"/>
                                  </a:lnTo>
                                  <a:lnTo>
                                    <a:pt x="4015" y="38"/>
                                  </a:lnTo>
                                  <a:lnTo>
                                    <a:pt x="3900" y="54"/>
                                  </a:lnTo>
                                  <a:lnTo>
                                    <a:pt x="3786" y="72"/>
                                  </a:lnTo>
                                  <a:lnTo>
                                    <a:pt x="3673" y="94"/>
                                  </a:lnTo>
                                  <a:lnTo>
                                    <a:pt x="3562" y="119"/>
                                  </a:lnTo>
                                  <a:lnTo>
                                    <a:pt x="3451" y="146"/>
                                  </a:lnTo>
                                  <a:lnTo>
                                    <a:pt x="3341" y="175"/>
                                  </a:lnTo>
                                  <a:lnTo>
                                    <a:pt x="3233" y="208"/>
                                  </a:lnTo>
                                  <a:lnTo>
                                    <a:pt x="3126" y="242"/>
                                  </a:lnTo>
                                  <a:lnTo>
                                    <a:pt x="3019" y="280"/>
                                  </a:lnTo>
                                  <a:lnTo>
                                    <a:pt x="2914" y="320"/>
                                  </a:lnTo>
                                  <a:lnTo>
                                    <a:pt x="2810" y="363"/>
                                  </a:lnTo>
                                  <a:lnTo>
                                    <a:pt x="2707" y="407"/>
                                  </a:lnTo>
                                  <a:lnTo>
                                    <a:pt x="2606" y="455"/>
                                  </a:lnTo>
                                  <a:lnTo>
                                    <a:pt x="2506" y="504"/>
                                  </a:lnTo>
                                  <a:lnTo>
                                    <a:pt x="2408" y="556"/>
                                  </a:lnTo>
                                  <a:lnTo>
                                    <a:pt x="2311" y="611"/>
                                  </a:lnTo>
                                  <a:lnTo>
                                    <a:pt x="2215" y="666"/>
                                  </a:lnTo>
                                  <a:lnTo>
                                    <a:pt x="2121" y="725"/>
                                  </a:lnTo>
                                  <a:lnTo>
                                    <a:pt x="2029" y="787"/>
                                  </a:lnTo>
                                  <a:lnTo>
                                    <a:pt x="1938" y="849"/>
                                  </a:lnTo>
                                  <a:lnTo>
                                    <a:pt x="1848" y="914"/>
                                  </a:lnTo>
                                  <a:lnTo>
                                    <a:pt x="1761" y="982"/>
                                  </a:lnTo>
                                  <a:lnTo>
                                    <a:pt x="1675" y="1051"/>
                                  </a:lnTo>
                                  <a:lnTo>
                                    <a:pt x="1590" y="1123"/>
                                  </a:lnTo>
                                  <a:lnTo>
                                    <a:pt x="1508" y="1195"/>
                                  </a:lnTo>
                                  <a:lnTo>
                                    <a:pt x="1427" y="1270"/>
                                  </a:lnTo>
                                  <a:lnTo>
                                    <a:pt x="1348" y="13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202"/>
                          <wps:cNvSpPr>
                            <a:spLocks/>
                          </wps:cNvSpPr>
                          <wps:spPr bwMode="auto">
                            <a:xfrm>
                              <a:off x="85" y="75"/>
                              <a:ext cx="3825" cy="2461"/>
                            </a:xfrm>
                            <a:custGeom>
                              <a:avLst/>
                              <a:gdLst>
                                <a:gd name="T0" fmla="*/ 2060 w 15303"/>
                                <a:gd name="T1" fmla="*/ 1991 h 9842"/>
                                <a:gd name="T2" fmla="*/ 1767 w 15303"/>
                                <a:gd name="T3" fmla="*/ 2939 h 9842"/>
                                <a:gd name="T4" fmla="*/ 1437 w 15303"/>
                                <a:gd name="T5" fmla="*/ 4120 h 9842"/>
                                <a:gd name="T6" fmla="*/ 1092 w 15303"/>
                                <a:gd name="T7" fmla="*/ 5427 h 9842"/>
                                <a:gd name="T8" fmla="*/ 756 w 15303"/>
                                <a:gd name="T9" fmla="*/ 6748 h 9842"/>
                                <a:gd name="T10" fmla="*/ 256 w 15303"/>
                                <a:gd name="T11" fmla="*/ 8772 h 9842"/>
                                <a:gd name="T12" fmla="*/ 4751 w 15303"/>
                                <a:gd name="T13" fmla="*/ 9842 h 9842"/>
                                <a:gd name="T14" fmla="*/ 4559 w 15303"/>
                                <a:gd name="T15" fmla="*/ 9729 h 9842"/>
                                <a:gd name="T16" fmla="*/ 4374 w 15303"/>
                                <a:gd name="T17" fmla="*/ 9607 h 9842"/>
                                <a:gd name="T18" fmla="*/ 4077 w 15303"/>
                                <a:gd name="T19" fmla="*/ 9386 h 9842"/>
                                <a:gd name="T20" fmla="*/ 3797 w 15303"/>
                                <a:gd name="T21" fmla="*/ 9142 h 9842"/>
                                <a:gd name="T22" fmla="*/ 3464 w 15303"/>
                                <a:gd name="T23" fmla="*/ 8798 h 9842"/>
                                <a:gd name="T24" fmla="*/ 3165 w 15303"/>
                                <a:gd name="T25" fmla="*/ 8423 h 9842"/>
                                <a:gd name="T26" fmla="*/ 2904 w 15303"/>
                                <a:gd name="T27" fmla="*/ 8019 h 9842"/>
                                <a:gd name="T28" fmla="*/ 2683 w 15303"/>
                                <a:gd name="T29" fmla="*/ 7590 h 9842"/>
                                <a:gd name="T30" fmla="*/ 2506 w 15303"/>
                                <a:gd name="T31" fmla="*/ 7139 h 9842"/>
                                <a:gd name="T32" fmla="*/ 2376 w 15303"/>
                                <a:gd name="T33" fmla="*/ 6667 h 9842"/>
                                <a:gd name="T34" fmla="*/ 2295 w 15303"/>
                                <a:gd name="T35" fmla="*/ 6179 h 9842"/>
                                <a:gd name="T36" fmla="*/ 2267 w 15303"/>
                                <a:gd name="T37" fmla="*/ 5676 h 9842"/>
                                <a:gd name="T38" fmla="*/ 2281 w 15303"/>
                                <a:gd name="T39" fmla="*/ 5310 h 9842"/>
                                <a:gd name="T40" fmla="*/ 2342 w 15303"/>
                                <a:gd name="T41" fmla="*/ 4836 h 9842"/>
                                <a:gd name="T42" fmla="*/ 2447 w 15303"/>
                                <a:gd name="T43" fmla="*/ 4376 h 9842"/>
                                <a:gd name="T44" fmla="*/ 2597 w 15303"/>
                                <a:gd name="T45" fmla="*/ 3935 h 9842"/>
                                <a:gd name="T46" fmla="*/ 2788 w 15303"/>
                                <a:gd name="T47" fmla="*/ 3514 h 9842"/>
                                <a:gd name="T48" fmla="*/ 3015 w 15303"/>
                                <a:gd name="T49" fmla="*/ 3117 h 9842"/>
                                <a:gd name="T50" fmla="*/ 3281 w 15303"/>
                                <a:gd name="T51" fmla="*/ 2745 h 9842"/>
                                <a:gd name="T52" fmla="*/ 3579 w 15303"/>
                                <a:gd name="T53" fmla="*/ 2400 h 9842"/>
                                <a:gd name="T54" fmla="*/ 3909 w 15303"/>
                                <a:gd name="T55" fmla="*/ 2086 h 9842"/>
                                <a:gd name="T56" fmla="*/ 4268 w 15303"/>
                                <a:gd name="T57" fmla="*/ 1805 h 9842"/>
                                <a:gd name="T58" fmla="*/ 4653 w 15303"/>
                                <a:gd name="T59" fmla="*/ 1558 h 9842"/>
                                <a:gd name="T60" fmla="*/ 5063 w 15303"/>
                                <a:gd name="T61" fmla="*/ 1347 h 9842"/>
                                <a:gd name="T62" fmla="*/ 5494 w 15303"/>
                                <a:gd name="T63" fmla="*/ 1178 h 9842"/>
                                <a:gd name="T64" fmla="*/ 5945 w 15303"/>
                                <a:gd name="T65" fmla="*/ 1050 h 9842"/>
                                <a:gd name="T66" fmla="*/ 6412 w 15303"/>
                                <a:gd name="T67" fmla="*/ 967 h 9842"/>
                                <a:gd name="T68" fmla="*/ 6894 w 15303"/>
                                <a:gd name="T69" fmla="*/ 931 h 9842"/>
                                <a:gd name="T70" fmla="*/ 7018 w 15303"/>
                                <a:gd name="T71" fmla="*/ 929 h 9842"/>
                                <a:gd name="T72" fmla="*/ 7180 w 15303"/>
                                <a:gd name="T73" fmla="*/ 932 h 9842"/>
                                <a:gd name="T74" fmla="*/ 7395 w 15303"/>
                                <a:gd name="T75" fmla="*/ 943 h 9842"/>
                                <a:gd name="T76" fmla="*/ 7612 w 15303"/>
                                <a:gd name="T77" fmla="*/ 964 h 9842"/>
                                <a:gd name="T78" fmla="*/ 7829 w 15303"/>
                                <a:gd name="T79" fmla="*/ 994 h 9842"/>
                                <a:gd name="T80" fmla="*/ 8044 w 15303"/>
                                <a:gd name="T81" fmla="*/ 1034 h 9842"/>
                                <a:gd name="T82" fmla="*/ 8258 w 15303"/>
                                <a:gd name="T83" fmla="*/ 1081 h 9842"/>
                                <a:gd name="T84" fmla="*/ 8470 w 15303"/>
                                <a:gd name="T85" fmla="*/ 1137 h 9842"/>
                                <a:gd name="T86" fmla="*/ 8678 w 15303"/>
                                <a:gd name="T87" fmla="*/ 1201 h 9842"/>
                                <a:gd name="T88" fmla="*/ 8829 w 15303"/>
                                <a:gd name="T89" fmla="*/ 1253 h 9842"/>
                                <a:gd name="T90" fmla="*/ 8962 w 15303"/>
                                <a:gd name="T91" fmla="*/ 1303 h 9842"/>
                                <a:gd name="T92" fmla="*/ 9218 w 15303"/>
                                <a:gd name="T93" fmla="*/ 1412 h 9842"/>
                                <a:gd name="T94" fmla="*/ 9507 w 15303"/>
                                <a:gd name="T95" fmla="*/ 1555 h 9842"/>
                                <a:gd name="T96" fmla="*/ 9779 w 15303"/>
                                <a:gd name="T97" fmla="*/ 1714 h 9842"/>
                                <a:gd name="T98" fmla="*/ 10035 w 15303"/>
                                <a:gd name="T99" fmla="*/ 1889 h 9842"/>
                                <a:gd name="T100" fmla="*/ 12355 w 15303"/>
                                <a:gd name="T101" fmla="*/ 664 h 9842"/>
                                <a:gd name="T102" fmla="*/ 12394 w 15303"/>
                                <a:gd name="T103" fmla="*/ 655 h 9842"/>
                                <a:gd name="T104" fmla="*/ 12434 w 15303"/>
                                <a:gd name="T105" fmla="*/ 656 h 9842"/>
                                <a:gd name="T106" fmla="*/ 12471 w 15303"/>
                                <a:gd name="T107" fmla="*/ 668 h 9842"/>
                                <a:gd name="T108" fmla="*/ 14264 w 15303"/>
                                <a:gd name="T109" fmla="*/ 0 h 9842"/>
                                <a:gd name="T110" fmla="*/ 4452 w 15303"/>
                                <a:gd name="T111" fmla="*/ 11 h 9842"/>
                                <a:gd name="T112" fmla="*/ 4226 w 15303"/>
                                <a:gd name="T113" fmla="*/ 45 h 9842"/>
                                <a:gd name="T114" fmla="*/ 3923 w 15303"/>
                                <a:gd name="T115" fmla="*/ 118 h 9842"/>
                                <a:gd name="T116" fmla="*/ 3568 w 15303"/>
                                <a:gd name="T117" fmla="*/ 240 h 9842"/>
                                <a:gd name="T118" fmla="*/ 3194 w 15303"/>
                                <a:gd name="T119" fmla="*/ 427 h 9842"/>
                                <a:gd name="T120" fmla="*/ 2827 w 15303"/>
                                <a:gd name="T121" fmla="*/ 690 h 9842"/>
                                <a:gd name="T122" fmla="*/ 2500 w 15303"/>
                                <a:gd name="T123" fmla="*/ 1043 h 9842"/>
                                <a:gd name="T124" fmla="*/ 2241 w 15303"/>
                                <a:gd name="T125" fmla="*/ 1498 h 98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5303" h="9842">
                                  <a:moveTo>
                                    <a:pt x="2241" y="1498"/>
                                  </a:moveTo>
                                  <a:lnTo>
                                    <a:pt x="2185" y="1639"/>
                                  </a:lnTo>
                                  <a:lnTo>
                                    <a:pt x="2124" y="1803"/>
                                  </a:lnTo>
                                  <a:lnTo>
                                    <a:pt x="2060" y="1991"/>
                                  </a:lnTo>
                                  <a:lnTo>
                                    <a:pt x="1992" y="2201"/>
                                  </a:lnTo>
                                  <a:lnTo>
                                    <a:pt x="1920" y="2429"/>
                                  </a:lnTo>
                                  <a:lnTo>
                                    <a:pt x="1845" y="2676"/>
                                  </a:lnTo>
                                  <a:lnTo>
                                    <a:pt x="1767" y="2939"/>
                                  </a:lnTo>
                                  <a:lnTo>
                                    <a:pt x="1687" y="3217"/>
                                  </a:lnTo>
                                  <a:lnTo>
                                    <a:pt x="1605" y="3508"/>
                                  </a:lnTo>
                                  <a:lnTo>
                                    <a:pt x="1522" y="3810"/>
                                  </a:lnTo>
                                  <a:lnTo>
                                    <a:pt x="1437" y="4120"/>
                                  </a:lnTo>
                                  <a:lnTo>
                                    <a:pt x="1351" y="4440"/>
                                  </a:lnTo>
                                  <a:lnTo>
                                    <a:pt x="1265" y="4765"/>
                                  </a:lnTo>
                                  <a:lnTo>
                                    <a:pt x="1178" y="5094"/>
                                  </a:lnTo>
                                  <a:lnTo>
                                    <a:pt x="1092" y="5427"/>
                                  </a:lnTo>
                                  <a:lnTo>
                                    <a:pt x="1006" y="5760"/>
                                  </a:lnTo>
                                  <a:lnTo>
                                    <a:pt x="921" y="6093"/>
                                  </a:lnTo>
                                  <a:lnTo>
                                    <a:pt x="838" y="6423"/>
                                  </a:lnTo>
                                  <a:lnTo>
                                    <a:pt x="756" y="6748"/>
                                  </a:lnTo>
                                  <a:lnTo>
                                    <a:pt x="676" y="7068"/>
                                  </a:lnTo>
                                  <a:lnTo>
                                    <a:pt x="523" y="7684"/>
                                  </a:lnTo>
                                  <a:lnTo>
                                    <a:pt x="382" y="8257"/>
                                  </a:lnTo>
                                  <a:lnTo>
                                    <a:pt x="256" y="8772"/>
                                  </a:lnTo>
                                  <a:lnTo>
                                    <a:pt x="149" y="9218"/>
                                  </a:lnTo>
                                  <a:lnTo>
                                    <a:pt x="63" y="9578"/>
                                  </a:lnTo>
                                  <a:lnTo>
                                    <a:pt x="0" y="9840"/>
                                  </a:lnTo>
                                  <a:lnTo>
                                    <a:pt x="4751" y="9842"/>
                                  </a:lnTo>
                                  <a:lnTo>
                                    <a:pt x="4702" y="9815"/>
                                  </a:lnTo>
                                  <a:lnTo>
                                    <a:pt x="4655" y="9786"/>
                                  </a:lnTo>
                                  <a:lnTo>
                                    <a:pt x="4607" y="9758"/>
                                  </a:lnTo>
                                  <a:lnTo>
                                    <a:pt x="4559" y="9729"/>
                                  </a:lnTo>
                                  <a:lnTo>
                                    <a:pt x="4513" y="9699"/>
                                  </a:lnTo>
                                  <a:lnTo>
                                    <a:pt x="4466" y="9669"/>
                                  </a:lnTo>
                                  <a:lnTo>
                                    <a:pt x="4420" y="9639"/>
                                  </a:lnTo>
                                  <a:lnTo>
                                    <a:pt x="4374" y="9607"/>
                                  </a:lnTo>
                                  <a:lnTo>
                                    <a:pt x="4298" y="9554"/>
                                  </a:lnTo>
                                  <a:lnTo>
                                    <a:pt x="4223" y="9499"/>
                                  </a:lnTo>
                                  <a:lnTo>
                                    <a:pt x="4149" y="9443"/>
                                  </a:lnTo>
                                  <a:lnTo>
                                    <a:pt x="4077" y="9386"/>
                                  </a:lnTo>
                                  <a:lnTo>
                                    <a:pt x="4005" y="9327"/>
                                  </a:lnTo>
                                  <a:lnTo>
                                    <a:pt x="3935" y="9266"/>
                                  </a:lnTo>
                                  <a:lnTo>
                                    <a:pt x="3865" y="9204"/>
                                  </a:lnTo>
                                  <a:lnTo>
                                    <a:pt x="3797" y="9142"/>
                                  </a:lnTo>
                                  <a:lnTo>
                                    <a:pt x="3710" y="9059"/>
                                  </a:lnTo>
                                  <a:lnTo>
                                    <a:pt x="3626" y="8974"/>
                                  </a:lnTo>
                                  <a:lnTo>
                                    <a:pt x="3544" y="8887"/>
                                  </a:lnTo>
                                  <a:lnTo>
                                    <a:pt x="3464" y="8798"/>
                                  </a:lnTo>
                                  <a:lnTo>
                                    <a:pt x="3386" y="8708"/>
                                  </a:lnTo>
                                  <a:lnTo>
                                    <a:pt x="3310" y="8614"/>
                                  </a:lnTo>
                                  <a:lnTo>
                                    <a:pt x="3236" y="8519"/>
                                  </a:lnTo>
                                  <a:lnTo>
                                    <a:pt x="3165" y="8423"/>
                                  </a:lnTo>
                                  <a:lnTo>
                                    <a:pt x="3096" y="8325"/>
                                  </a:lnTo>
                                  <a:lnTo>
                                    <a:pt x="3030" y="8225"/>
                                  </a:lnTo>
                                  <a:lnTo>
                                    <a:pt x="2966" y="8123"/>
                                  </a:lnTo>
                                  <a:lnTo>
                                    <a:pt x="2904" y="8019"/>
                                  </a:lnTo>
                                  <a:lnTo>
                                    <a:pt x="2845" y="7914"/>
                                  </a:lnTo>
                                  <a:lnTo>
                                    <a:pt x="2789" y="7808"/>
                                  </a:lnTo>
                                  <a:lnTo>
                                    <a:pt x="2735" y="7700"/>
                                  </a:lnTo>
                                  <a:lnTo>
                                    <a:pt x="2683" y="7590"/>
                                  </a:lnTo>
                                  <a:lnTo>
                                    <a:pt x="2635" y="7480"/>
                                  </a:lnTo>
                                  <a:lnTo>
                                    <a:pt x="2589" y="7368"/>
                                  </a:lnTo>
                                  <a:lnTo>
                                    <a:pt x="2546" y="7253"/>
                                  </a:lnTo>
                                  <a:lnTo>
                                    <a:pt x="2506" y="7139"/>
                                  </a:lnTo>
                                  <a:lnTo>
                                    <a:pt x="2469" y="7023"/>
                                  </a:lnTo>
                                  <a:lnTo>
                                    <a:pt x="2434" y="6905"/>
                                  </a:lnTo>
                                  <a:lnTo>
                                    <a:pt x="2404" y="6787"/>
                                  </a:lnTo>
                                  <a:lnTo>
                                    <a:pt x="2376" y="6667"/>
                                  </a:lnTo>
                                  <a:lnTo>
                                    <a:pt x="2350" y="6547"/>
                                  </a:lnTo>
                                  <a:lnTo>
                                    <a:pt x="2329" y="6425"/>
                                  </a:lnTo>
                                  <a:lnTo>
                                    <a:pt x="2310" y="6302"/>
                                  </a:lnTo>
                                  <a:lnTo>
                                    <a:pt x="2295" y="6179"/>
                                  </a:lnTo>
                                  <a:lnTo>
                                    <a:pt x="2282" y="6054"/>
                                  </a:lnTo>
                                  <a:lnTo>
                                    <a:pt x="2274" y="5929"/>
                                  </a:lnTo>
                                  <a:lnTo>
                                    <a:pt x="2269" y="5803"/>
                                  </a:lnTo>
                                  <a:lnTo>
                                    <a:pt x="2267" y="5676"/>
                                  </a:lnTo>
                                  <a:lnTo>
                                    <a:pt x="2269" y="5553"/>
                                  </a:lnTo>
                                  <a:lnTo>
                                    <a:pt x="2273" y="5432"/>
                                  </a:lnTo>
                                  <a:lnTo>
                                    <a:pt x="2281" y="5310"/>
                                  </a:lnTo>
                                  <a:lnTo>
                                    <a:pt x="2292" y="5191"/>
                                  </a:lnTo>
                                  <a:lnTo>
                                    <a:pt x="2306" y="5072"/>
                                  </a:lnTo>
                                  <a:lnTo>
                                    <a:pt x="2322" y="4953"/>
                                  </a:lnTo>
                                  <a:lnTo>
                                    <a:pt x="2342" y="4836"/>
                                  </a:lnTo>
                                  <a:lnTo>
                                    <a:pt x="2364" y="4719"/>
                                  </a:lnTo>
                                  <a:lnTo>
                                    <a:pt x="2389" y="4604"/>
                                  </a:lnTo>
                                  <a:lnTo>
                                    <a:pt x="2417" y="4490"/>
                                  </a:lnTo>
                                  <a:lnTo>
                                    <a:pt x="2447" y="4376"/>
                                  </a:lnTo>
                                  <a:lnTo>
                                    <a:pt x="2481" y="4264"/>
                                  </a:lnTo>
                                  <a:lnTo>
                                    <a:pt x="2517" y="4154"/>
                                  </a:lnTo>
                                  <a:lnTo>
                                    <a:pt x="2556" y="4043"/>
                                  </a:lnTo>
                                  <a:lnTo>
                                    <a:pt x="2597" y="3935"/>
                                  </a:lnTo>
                                  <a:lnTo>
                                    <a:pt x="2641" y="3828"/>
                                  </a:lnTo>
                                  <a:lnTo>
                                    <a:pt x="2687" y="3723"/>
                                  </a:lnTo>
                                  <a:lnTo>
                                    <a:pt x="2736" y="3617"/>
                                  </a:lnTo>
                                  <a:lnTo>
                                    <a:pt x="2788" y="3514"/>
                                  </a:lnTo>
                                  <a:lnTo>
                                    <a:pt x="2841" y="3413"/>
                                  </a:lnTo>
                                  <a:lnTo>
                                    <a:pt x="2897" y="3313"/>
                                  </a:lnTo>
                                  <a:lnTo>
                                    <a:pt x="2956" y="3215"/>
                                  </a:lnTo>
                                  <a:lnTo>
                                    <a:pt x="3015" y="3117"/>
                                  </a:lnTo>
                                  <a:lnTo>
                                    <a:pt x="3079" y="3021"/>
                                  </a:lnTo>
                                  <a:lnTo>
                                    <a:pt x="3144" y="2927"/>
                                  </a:lnTo>
                                  <a:lnTo>
                                    <a:pt x="3211" y="2835"/>
                                  </a:lnTo>
                                  <a:lnTo>
                                    <a:pt x="3281" y="2745"/>
                                  </a:lnTo>
                                  <a:lnTo>
                                    <a:pt x="3353" y="2656"/>
                                  </a:lnTo>
                                  <a:lnTo>
                                    <a:pt x="3425" y="2569"/>
                                  </a:lnTo>
                                  <a:lnTo>
                                    <a:pt x="3501" y="2484"/>
                                  </a:lnTo>
                                  <a:lnTo>
                                    <a:pt x="3579" y="2400"/>
                                  </a:lnTo>
                                  <a:lnTo>
                                    <a:pt x="3658" y="2319"/>
                                  </a:lnTo>
                                  <a:lnTo>
                                    <a:pt x="3740" y="2239"/>
                                  </a:lnTo>
                                  <a:lnTo>
                                    <a:pt x="3823" y="2162"/>
                                  </a:lnTo>
                                  <a:lnTo>
                                    <a:pt x="3909" y="2086"/>
                                  </a:lnTo>
                                  <a:lnTo>
                                    <a:pt x="3997" y="2012"/>
                                  </a:lnTo>
                                  <a:lnTo>
                                    <a:pt x="4085" y="1942"/>
                                  </a:lnTo>
                                  <a:lnTo>
                                    <a:pt x="4176" y="1872"/>
                                  </a:lnTo>
                                  <a:lnTo>
                                    <a:pt x="4268" y="1805"/>
                                  </a:lnTo>
                                  <a:lnTo>
                                    <a:pt x="4362" y="1739"/>
                                  </a:lnTo>
                                  <a:lnTo>
                                    <a:pt x="4457" y="1676"/>
                                  </a:lnTo>
                                  <a:lnTo>
                                    <a:pt x="4554" y="1616"/>
                                  </a:lnTo>
                                  <a:lnTo>
                                    <a:pt x="4653" y="1558"/>
                                  </a:lnTo>
                                  <a:lnTo>
                                    <a:pt x="4753" y="1501"/>
                                  </a:lnTo>
                                  <a:lnTo>
                                    <a:pt x="4855" y="1448"/>
                                  </a:lnTo>
                                  <a:lnTo>
                                    <a:pt x="4958" y="1397"/>
                                  </a:lnTo>
                                  <a:lnTo>
                                    <a:pt x="5063" y="1347"/>
                                  </a:lnTo>
                                  <a:lnTo>
                                    <a:pt x="5169" y="1302"/>
                                  </a:lnTo>
                                  <a:lnTo>
                                    <a:pt x="5275" y="1257"/>
                                  </a:lnTo>
                                  <a:lnTo>
                                    <a:pt x="5385" y="1217"/>
                                  </a:lnTo>
                                  <a:lnTo>
                                    <a:pt x="5494" y="1178"/>
                                  </a:lnTo>
                                  <a:lnTo>
                                    <a:pt x="5605" y="1142"/>
                                  </a:lnTo>
                                  <a:lnTo>
                                    <a:pt x="5717" y="1109"/>
                                  </a:lnTo>
                                  <a:lnTo>
                                    <a:pt x="5830" y="1078"/>
                                  </a:lnTo>
                                  <a:lnTo>
                                    <a:pt x="5945" y="1050"/>
                                  </a:lnTo>
                                  <a:lnTo>
                                    <a:pt x="6060" y="1025"/>
                                  </a:lnTo>
                                  <a:lnTo>
                                    <a:pt x="6176" y="1002"/>
                                  </a:lnTo>
                                  <a:lnTo>
                                    <a:pt x="6294" y="983"/>
                                  </a:lnTo>
                                  <a:lnTo>
                                    <a:pt x="6412" y="967"/>
                                  </a:lnTo>
                                  <a:lnTo>
                                    <a:pt x="6532" y="953"/>
                                  </a:lnTo>
                                  <a:lnTo>
                                    <a:pt x="6652" y="943"/>
                                  </a:lnTo>
                                  <a:lnTo>
                                    <a:pt x="6773" y="935"/>
                                  </a:lnTo>
                                  <a:lnTo>
                                    <a:pt x="6894" y="931"/>
                                  </a:lnTo>
                                  <a:lnTo>
                                    <a:pt x="7018" y="929"/>
                                  </a:lnTo>
                                  <a:lnTo>
                                    <a:pt x="7071" y="929"/>
                                  </a:lnTo>
                                  <a:lnTo>
                                    <a:pt x="7126" y="930"/>
                                  </a:lnTo>
                                  <a:lnTo>
                                    <a:pt x="7180" y="932"/>
                                  </a:lnTo>
                                  <a:lnTo>
                                    <a:pt x="7233" y="934"/>
                                  </a:lnTo>
                                  <a:lnTo>
                                    <a:pt x="7288" y="936"/>
                                  </a:lnTo>
                                  <a:lnTo>
                                    <a:pt x="7342" y="940"/>
                                  </a:lnTo>
                                  <a:lnTo>
                                    <a:pt x="7395" y="943"/>
                                  </a:lnTo>
                                  <a:lnTo>
                                    <a:pt x="7450" y="948"/>
                                  </a:lnTo>
                                  <a:lnTo>
                                    <a:pt x="7504" y="953"/>
                                  </a:lnTo>
                                  <a:lnTo>
                                    <a:pt x="7558" y="958"/>
                                  </a:lnTo>
                                  <a:lnTo>
                                    <a:pt x="7612" y="964"/>
                                  </a:lnTo>
                                  <a:lnTo>
                                    <a:pt x="7667" y="971"/>
                                  </a:lnTo>
                                  <a:lnTo>
                                    <a:pt x="7720" y="978"/>
                                  </a:lnTo>
                                  <a:lnTo>
                                    <a:pt x="7775" y="986"/>
                                  </a:lnTo>
                                  <a:lnTo>
                                    <a:pt x="7829" y="994"/>
                                  </a:lnTo>
                                  <a:lnTo>
                                    <a:pt x="7884" y="1003"/>
                                  </a:lnTo>
                                  <a:lnTo>
                                    <a:pt x="7937" y="1013"/>
                                  </a:lnTo>
                                  <a:lnTo>
                                    <a:pt x="7991" y="1023"/>
                                  </a:lnTo>
                                  <a:lnTo>
                                    <a:pt x="8044" y="1034"/>
                                  </a:lnTo>
                                  <a:lnTo>
                                    <a:pt x="8098" y="1044"/>
                                  </a:lnTo>
                                  <a:lnTo>
                                    <a:pt x="8152" y="1056"/>
                                  </a:lnTo>
                                  <a:lnTo>
                                    <a:pt x="8205" y="1068"/>
                                  </a:lnTo>
                                  <a:lnTo>
                                    <a:pt x="8258" y="1081"/>
                                  </a:lnTo>
                                  <a:lnTo>
                                    <a:pt x="8312" y="1094"/>
                                  </a:lnTo>
                                  <a:lnTo>
                                    <a:pt x="8364" y="1108"/>
                                  </a:lnTo>
                                  <a:lnTo>
                                    <a:pt x="8417" y="1122"/>
                                  </a:lnTo>
                                  <a:lnTo>
                                    <a:pt x="8470" y="1137"/>
                                  </a:lnTo>
                                  <a:lnTo>
                                    <a:pt x="8522" y="1152"/>
                                  </a:lnTo>
                                  <a:lnTo>
                                    <a:pt x="8574" y="1167"/>
                                  </a:lnTo>
                                  <a:lnTo>
                                    <a:pt x="8627" y="1185"/>
                                  </a:lnTo>
                                  <a:lnTo>
                                    <a:pt x="8678" y="1201"/>
                                  </a:lnTo>
                                  <a:lnTo>
                                    <a:pt x="8730" y="1218"/>
                                  </a:lnTo>
                                  <a:lnTo>
                                    <a:pt x="8763" y="1230"/>
                                  </a:lnTo>
                                  <a:lnTo>
                                    <a:pt x="8796" y="1241"/>
                                  </a:lnTo>
                                  <a:lnTo>
                                    <a:pt x="8829" y="1253"/>
                                  </a:lnTo>
                                  <a:lnTo>
                                    <a:pt x="8863" y="1266"/>
                                  </a:lnTo>
                                  <a:lnTo>
                                    <a:pt x="8895" y="1278"/>
                                  </a:lnTo>
                                  <a:lnTo>
                                    <a:pt x="8928" y="1291"/>
                                  </a:lnTo>
                                  <a:lnTo>
                                    <a:pt x="8962" y="1303"/>
                                  </a:lnTo>
                                  <a:lnTo>
                                    <a:pt x="8994" y="1316"/>
                                  </a:lnTo>
                                  <a:lnTo>
                                    <a:pt x="9070" y="1347"/>
                                  </a:lnTo>
                                  <a:lnTo>
                                    <a:pt x="9144" y="1379"/>
                                  </a:lnTo>
                                  <a:lnTo>
                                    <a:pt x="9218" y="1412"/>
                                  </a:lnTo>
                                  <a:lnTo>
                                    <a:pt x="9292" y="1447"/>
                                  </a:lnTo>
                                  <a:lnTo>
                                    <a:pt x="9364" y="1482"/>
                                  </a:lnTo>
                                  <a:lnTo>
                                    <a:pt x="9436" y="1518"/>
                                  </a:lnTo>
                                  <a:lnTo>
                                    <a:pt x="9507" y="1555"/>
                                  </a:lnTo>
                                  <a:lnTo>
                                    <a:pt x="9575" y="1593"/>
                                  </a:lnTo>
                                  <a:lnTo>
                                    <a:pt x="9644" y="1633"/>
                                  </a:lnTo>
                                  <a:lnTo>
                                    <a:pt x="9712" y="1673"/>
                                  </a:lnTo>
                                  <a:lnTo>
                                    <a:pt x="9779" y="1714"/>
                                  </a:lnTo>
                                  <a:lnTo>
                                    <a:pt x="9845" y="1756"/>
                                  </a:lnTo>
                                  <a:lnTo>
                                    <a:pt x="9910" y="1800"/>
                                  </a:lnTo>
                                  <a:lnTo>
                                    <a:pt x="9972" y="1843"/>
                                  </a:lnTo>
                                  <a:lnTo>
                                    <a:pt x="10035" y="1889"/>
                                  </a:lnTo>
                                  <a:lnTo>
                                    <a:pt x="10096" y="1934"/>
                                  </a:lnTo>
                                  <a:lnTo>
                                    <a:pt x="12336" y="674"/>
                                  </a:lnTo>
                                  <a:lnTo>
                                    <a:pt x="12346" y="669"/>
                                  </a:lnTo>
                                  <a:lnTo>
                                    <a:pt x="12355" y="664"/>
                                  </a:lnTo>
                                  <a:lnTo>
                                    <a:pt x="12365" y="661"/>
                                  </a:lnTo>
                                  <a:lnTo>
                                    <a:pt x="12375" y="658"/>
                                  </a:lnTo>
                                  <a:lnTo>
                                    <a:pt x="12384" y="656"/>
                                  </a:lnTo>
                                  <a:lnTo>
                                    <a:pt x="12394" y="655"/>
                                  </a:lnTo>
                                  <a:lnTo>
                                    <a:pt x="12404" y="655"/>
                                  </a:lnTo>
                                  <a:lnTo>
                                    <a:pt x="12414" y="655"/>
                                  </a:lnTo>
                                  <a:lnTo>
                                    <a:pt x="12424" y="655"/>
                                  </a:lnTo>
                                  <a:lnTo>
                                    <a:pt x="12434" y="656"/>
                                  </a:lnTo>
                                  <a:lnTo>
                                    <a:pt x="12444" y="658"/>
                                  </a:lnTo>
                                  <a:lnTo>
                                    <a:pt x="12453" y="661"/>
                                  </a:lnTo>
                                  <a:lnTo>
                                    <a:pt x="12462" y="664"/>
                                  </a:lnTo>
                                  <a:lnTo>
                                    <a:pt x="12471" y="668"/>
                                  </a:lnTo>
                                  <a:lnTo>
                                    <a:pt x="12480" y="673"/>
                                  </a:lnTo>
                                  <a:lnTo>
                                    <a:pt x="12488" y="678"/>
                                  </a:lnTo>
                                  <a:lnTo>
                                    <a:pt x="15303" y="2206"/>
                                  </a:lnTo>
                                  <a:lnTo>
                                    <a:pt x="14264" y="0"/>
                                  </a:lnTo>
                                  <a:lnTo>
                                    <a:pt x="4571" y="0"/>
                                  </a:lnTo>
                                  <a:lnTo>
                                    <a:pt x="4569" y="0"/>
                                  </a:lnTo>
                                  <a:lnTo>
                                    <a:pt x="4525" y="3"/>
                                  </a:lnTo>
                                  <a:lnTo>
                                    <a:pt x="4452" y="11"/>
                                  </a:lnTo>
                                  <a:lnTo>
                                    <a:pt x="4405" y="17"/>
                                  </a:lnTo>
                                  <a:lnTo>
                                    <a:pt x="4351" y="24"/>
                                  </a:lnTo>
                                  <a:lnTo>
                                    <a:pt x="4291" y="34"/>
                                  </a:lnTo>
                                  <a:lnTo>
                                    <a:pt x="4226" y="45"/>
                                  </a:lnTo>
                                  <a:lnTo>
                                    <a:pt x="4156" y="59"/>
                                  </a:lnTo>
                                  <a:lnTo>
                                    <a:pt x="4083" y="76"/>
                                  </a:lnTo>
                                  <a:lnTo>
                                    <a:pt x="4005" y="96"/>
                                  </a:lnTo>
                                  <a:lnTo>
                                    <a:pt x="3923" y="118"/>
                                  </a:lnTo>
                                  <a:lnTo>
                                    <a:pt x="3838" y="143"/>
                                  </a:lnTo>
                                  <a:lnTo>
                                    <a:pt x="3749" y="172"/>
                                  </a:lnTo>
                                  <a:lnTo>
                                    <a:pt x="3659" y="204"/>
                                  </a:lnTo>
                                  <a:lnTo>
                                    <a:pt x="3568" y="240"/>
                                  </a:lnTo>
                                  <a:lnTo>
                                    <a:pt x="3475" y="281"/>
                                  </a:lnTo>
                                  <a:lnTo>
                                    <a:pt x="3381" y="325"/>
                                  </a:lnTo>
                                  <a:lnTo>
                                    <a:pt x="3287" y="374"/>
                                  </a:lnTo>
                                  <a:lnTo>
                                    <a:pt x="3194" y="427"/>
                                  </a:lnTo>
                                  <a:lnTo>
                                    <a:pt x="3099" y="485"/>
                                  </a:lnTo>
                                  <a:lnTo>
                                    <a:pt x="3007" y="548"/>
                                  </a:lnTo>
                                  <a:lnTo>
                                    <a:pt x="2916" y="616"/>
                                  </a:lnTo>
                                  <a:lnTo>
                                    <a:pt x="2827" y="690"/>
                                  </a:lnTo>
                                  <a:lnTo>
                                    <a:pt x="2741" y="770"/>
                                  </a:lnTo>
                                  <a:lnTo>
                                    <a:pt x="2657" y="855"/>
                                  </a:lnTo>
                                  <a:lnTo>
                                    <a:pt x="2577" y="946"/>
                                  </a:lnTo>
                                  <a:lnTo>
                                    <a:pt x="2500" y="1043"/>
                                  </a:lnTo>
                                  <a:lnTo>
                                    <a:pt x="2428" y="1146"/>
                                  </a:lnTo>
                                  <a:lnTo>
                                    <a:pt x="2360" y="1256"/>
                                  </a:lnTo>
                                  <a:lnTo>
                                    <a:pt x="2298" y="1374"/>
                                  </a:lnTo>
                                  <a:lnTo>
                                    <a:pt x="2241" y="14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203"/>
                          <wps:cNvSpPr>
                            <a:spLocks/>
                          </wps:cNvSpPr>
                          <wps:spPr bwMode="auto">
                            <a:xfrm>
                              <a:off x="1960" y="1328"/>
                              <a:ext cx="2015" cy="1217"/>
                            </a:xfrm>
                            <a:custGeom>
                              <a:avLst/>
                              <a:gdLst>
                                <a:gd name="T0" fmla="*/ 8015 w 8060"/>
                                <a:gd name="T1" fmla="*/ 0 h 4868"/>
                                <a:gd name="T2" fmla="*/ 7954 w 8060"/>
                                <a:gd name="T3" fmla="*/ 24 h 4868"/>
                                <a:gd name="T4" fmla="*/ 7903 w 8060"/>
                                <a:gd name="T5" fmla="*/ 106 h 4868"/>
                                <a:gd name="T6" fmla="*/ 7851 w 8060"/>
                                <a:gd name="T7" fmla="*/ 294 h 4868"/>
                                <a:gd name="T8" fmla="*/ 7808 w 8060"/>
                                <a:gd name="T9" fmla="*/ 697 h 4868"/>
                                <a:gd name="T10" fmla="*/ 7789 w 8060"/>
                                <a:gd name="T11" fmla="*/ 1350 h 4868"/>
                                <a:gd name="T12" fmla="*/ 7760 w 8060"/>
                                <a:gd name="T13" fmla="*/ 1974 h 4868"/>
                                <a:gd name="T14" fmla="*/ 7703 w 8060"/>
                                <a:gd name="T15" fmla="*/ 2365 h 4868"/>
                                <a:gd name="T16" fmla="*/ 7596 w 8060"/>
                                <a:gd name="T17" fmla="*/ 2684 h 4868"/>
                                <a:gd name="T18" fmla="*/ 7438 w 8060"/>
                                <a:gd name="T19" fmla="*/ 2887 h 4868"/>
                                <a:gd name="T20" fmla="*/ 7340 w 8060"/>
                                <a:gd name="T21" fmla="*/ 2913 h 4868"/>
                                <a:gd name="T22" fmla="*/ 7249 w 8060"/>
                                <a:gd name="T23" fmla="*/ 2873 h 4868"/>
                                <a:gd name="T24" fmla="*/ 7208 w 8060"/>
                                <a:gd name="T25" fmla="*/ 2801 h 4868"/>
                                <a:gd name="T26" fmla="*/ 7208 w 8060"/>
                                <a:gd name="T27" fmla="*/ 2725 h 4868"/>
                                <a:gd name="T28" fmla="*/ 7225 w 8060"/>
                                <a:gd name="T29" fmla="*/ 2549 h 4868"/>
                                <a:gd name="T30" fmla="*/ 7208 w 8060"/>
                                <a:gd name="T31" fmla="*/ 2374 h 4868"/>
                                <a:gd name="T32" fmla="*/ 7159 w 8060"/>
                                <a:gd name="T33" fmla="*/ 2208 h 4868"/>
                                <a:gd name="T34" fmla="*/ 7081 w 8060"/>
                                <a:gd name="T35" fmla="*/ 2055 h 4868"/>
                                <a:gd name="T36" fmla="*/ 6976 w 8060"/>
                                <a:gd name="T37" fmla="*/ 1918 h 4868"/>
                                <a:gd name="T38" fmla="*/ 6847 w 8060"/>
                                <a:gd name="T39" fmla="*/ 1796 h 4868"/>
                                <a:gd name="T40" fmla="*/ 6697 w 8060"/>
                                <a:gd name="T41" fmla="*/ 1696 h 4868"/>
                                <a:gd name="T42" fmla="*/ 6528 w 8060"/>
                                <a:gd name="T43" fmla="*/ 1619 h 4868"/>
                                <a:gd name="T44" fmla="*/ 6345 w 8060"/>
                                <a:gd name="T45" fmla="*/ 1569 h 4868"/>
                                <a:gd name="T46" fmla="*/ 6150 w 8060"/>
                                <a:gd name="T47" fmla="*/ 1549 h 4868"/>
                                <a:gd name="T48" fmla="*/ 6022 w 8060"/>
                                <a:gd name="T49" fmla="*/ 1553 h 4868"/>
                                <a:gd name="T50" fmla="*/ 5730 w 8060"/>
                                <a:gd name="T51" fmla="*/ 1614 h 4868"/>
                                <a:gd name="T52" fmla="*/ 5547 w 8060"/>
                                <a:gd name="T53" fmla="*/ 1695 h 4868"/>
                                <a:gd name="T54" fmla="*/ 5381 w 8060"/>
                                <a:gd name="T55" fmla="*/ 1798 h 4868"/>
                                <a:gd name="T56" fmla="*/ 5283 w 8060"/>
                                <a:gd name="T57" fmla="*/ 1798 h 4868"/>
                                <a:gd name="T58" fmla="*/ 5211 w 8060"/>
                                <a:gd name="T59" fmla="*/ 1747 h 4868"/>
                                <a:gd name="T60" fmla="*/ 5113 w 8060"/>
                                <a:gd name="T61" fmla="*/ 1640 h 4868"/>
                                <a:gd name="T62" fmla="*/ 4959 w 8060"/>
                                <a:gd name="T63" fmla="*/ 1501 h 4868"/>
                                <a:gd name="T64" fmla="*/ 4762 w 8060"/>
                                <a:gd name="T65" fmla="*/ 1359 h 4868"/>
                                <a:gd name="T66" fmla="*/ 4515 w 8060"/>
                                <a:gd name="T67" fmla="*/ 1225 h 4868"/>
                                <a:gd name="T68" fmla="*/ 4246 w 8060"/>
                                <a:gd name="T69" fmla="*/ 1124 h 4868"/>
                                <a:gd name="T70" fmla="*/ 3960 w 8060"/>
                                <a:gd name="T71" fmla="*/ 1059 h 4868"/>
                                <a:gd name="T72" fmla="*/ 3658 w 8060"/>
                                <a:gd name="T73" fmla="*/ 1033 h 4868"/>
                                <a:gd name="T74" fmla="*/ 3356 w 8060"/>
                                <a:gd name="T75" fmla="*/ 1047 h 4868"/>
                                <a:gd name="T76" fmla="*/ 3012 w 8060"/>
                                <a:gd name="T77" fmla="*/ 1115 h 4868"/>
                                <a:gd name="T78" fmla="*/ 2692 w 8060"/>
                                <a:gd name="T79" fmla="*/ 1234 h 4868"/>
                                <a:gd name="T80" fmla="*/ 2402 w 8060"/>
                                <a:gd name="T81" fmla="*/ 1400 h 4868"/>
                                <a:gd name="T82" fmla="*/ 2148 w 8060"/>
                                <a:gd name="T83" fmla="*/ 1607 h 4868"/>
                                <a:gd name="T84" fmla="*/ 1938 w 8060"/>
                                <a:gd name="T85" fmla="*/ 1847 h 4868"/>
                                <a:gd name="T86" fmla="*/ 1772 w 8060"/>
                                <a:gd name="T87" fmla="*/ 2118 h 4868"/>
                                <a:gd name="T88" fmla="*/ 1658 w 8060"/>
                                <a:gd name="T89" fmla="*/ 2413 h 4868"/>
                                <a:gd name="T90" fmla="*/ 1601 w 8060"/>
                                <a:gd name="T91" fmla="*/ 2730 h 4868"/>
                                <a:gd name="T92" fmla="*/ 1594 w 8060"/>
                                <a:gd name="T93" fmla="*/ 2873 h 4868"/>
                                <a:gd name="T94" fmla="*/ 1607 w 8060"/>
                                <a:gd name="T95" fmla="*/ 3067 h 4868"/>
                                <a:gd name="T96" fmla="*/ 1615 w 8060"/>
                                <a:gd name="T97" fmla="*/ 3202 h 4868"/>
                                <a:gd name="T98" fmla="*/ 1561 w 8060"/>
                                <a:gd name="T99" fmla="*/ 3285 h 4868"/>
                                <a:gd name="T100" fmla="*/ 1466 w 8060"/>
                                <a:gd name="T101" fmla="*/ 3316 h 4868"/>
                                <a:gd name="T102" fmla="*/ 1368 w 8060"/>
                                <a:gd name="T103" fmla="*/ 3281 h 4868"/>
                                <a:gd name="T104" fmla="*/ 1213 w 8060"/>
                                <a:gd name="T105" fmla="*/ 3203 h 4868"/>
                                <a:gd name="T106" fmla="*/ 1001 w 8060"/>
                                <a:gd name="T107" fmla="*/ 3134 h 4868"/>
                                <a:gd name="T108" fmla="*/ 777 w 8060"/>
                                <a:gd name="T109" fmla="*/ 3103 h 4868"/>
                                <a:gd name="T110" fmla="*/ 48 w 8060"/>
                                <a:gd name="T111" fmla="*/ 3338 h 4868"/>
                                <a:gd name="T112" fmla="*/ 108 w 8060"/>
                                <a:gd name="T113" fmla="*/ 3404 h 48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8060" h="4868">
                                  <a:moveTo>
                                    <a:pt x="123" y="4792"/>
                                  </a:moveTo>
                                  <a:lnTo>
                                    <a:pt x="8060" y="4868"/>
                                  </a:lnTo>
                                  <a:lnTo>
                                    <a:pt x="8060" y="5"/>
                                  </a:lnTo>
                                  <a:lnTo>
                                    <a:pt x="8048" y="2"/>
                                  </a:lnTo>
                                  <a:lnTo>
                                    <a:pt x="8036" y="1"/>
                                  </a:lnTo>
                                  <a:lnTo>
                                    <a:pt x="8025" y="0"/>
                                  </a:lnTo>
                                  <a:lnTo>
                                    <a:pt x="8015" y="0"/>
                                  </a:lnTo>
                                  <a:lnTo>
                                    <a:pt x="8005" y="1"/>
                                  </a:lnTo>
                                  <a:lnTo>
                                    <a:pt x="7994" y="3"/>
                                  </a:lnTo>
                                  <a:lnTo>
                                    <a:pt x="7985" y="6"/>
                                  </a:lnTo>
                                  <a:lnTo>
                                    <a:pt x="7977" y="9"/>
                                  </a:lnTo>
                                  <a:lnTo>
                                    <a:pt x="7969" y="14"/>
                                  </a:lnTo>
                                  <a:lnTo>
                                    <a:pt x="7961" y="19"/>
                                  </a:lnTo>
                                  <a:lnTo>
                                    <a:pt x="7954" y="24"/>
                                  </a:lnTo>
                                  <a:lnTo>
                                    <a:pt x="7947" y="31"/>
                                  </a:lnTo>
                                  <a:lnTo>
                                    <a:pt x="7940" y="38"/>
                                  </a:lnTo>
                                  <a:lnTo>
                                    <a:pt x="7934" y="46"/>
                                  </a:lnTo>
                                  <a:lnTo>
                                    <a:pt x="7928" y="54"/>
                                  </a:lnTo>
                                  <a:lnTo>
                                    <a:pt x="7923" y="65"/>
                                  </a:lnTo>
                                  <a:lnTo>
                                    <a:pt x="7912" y="84"/>
                                  </a:lnTo>
                                  <a:lnTo>
                                    <a:pt x="7903" y="106"/>
                                  </a:lnTo>
                                  <a:lnTo>
                                    <a:pt x="7894" y="128"/>
                                  </a:lnTo>
                                  <a:lnTo>
                                    <a:pt x="7886" y="153"/>
                                  </a:lnTo>
                                  <a:lnTo>
                                    <a:pt x="7878" y="179"/>
                                  </a:lnTo>
                                  <a:lnTo>
                                    <a:pt x="7870" y="206"/>
                                  </a:lnTo>
                                  <a:lnTo>
                                    <a:pt x="7864" y="235"/>
                                  </a:lnTo>
                                  <a:lnTo>
                                    <a:pt x="7857" y="264"/>
                                  </a:lnTo>
                                  <a:lnTo>
                                    <a:pt x="7851" y="294"/>
                                  </a:lnTo>
                                  <a:lnTo>
                                    <a:pt x="7846" y="327"/>
                                  </a:lnTo>
                                  <a:lnTo>
                                    <a:pt x="7840" y="359"/>
                                  </a:lnTo>
                                  <a:lnTo>
                                    <a:pt x="7836" y="394"/>
                                  </a:lnTo>
                                  <a:lnTo>
                                    <a:pt x="7826" y="464"/>
                                  </a:lnTo>
                                  <a:lnTo>
                                    <a:pt x="7819" y="538"/>
                                  </a:lnTo>
                                  <a:lnTo>
                                    <a:pt x="7813" y="616"/>
                                  </a:lnTo>
                                  <a:lnTo>
                                    <a:pt x="7808" y="697"/>
                                  </a:lnTo>
                                  <a:lnTo>
                                    <a:pt x="7804" y="780"/>
                                  </a:lnTo>
                                  <a:lnTo>
                                    <a:pt x="7801" y="866"/>
                                  </a:lnTo>
                                  <a:lnTo>
                                    <a:pt x="7798" y="953"/>
                                  </a:lnTo>
                                  <a:lnTo>
                                    <a:pt x="7795" y="1042"/>
                                  </a:lnTo>
                                  <a:lnTo>
                                    <a:pt x="7793" y="1132"/>
                                  </a:lnTo>
                                  <a:lnTo>
                                    <a:pt x="7791" y="1222"/>
                                  </a:lnTo>
                                  <a:lnTo>
                                    <a:pt x="7789" y="1350"/>
                                  </a:lnTo>
                                  <a:lnTo>
                                    <a:pt x="7785" y="1477"/>
                                  </a:lnTo>
                                  <a:lnTo>
                                    <a:pt x="7781" y="1604"/>
                                  </a:lnTo>
                                  <a:lnTo>
                                    <a:pt x="7776" y="1729"/>
                                  </a:lnTo>
                                  <a:lnTo>
                                    <a:pt x="7773" y="1792"/>
                                  </a:lnTo>
                                  <a:lnTo>
                                    <a:pt x="7769" y="1853"/>
                                  </a:lnTo>
                                  <a:lnTo>
                                    <a:pt x="7764" y="1913"/>
                                  </a:lnTo>
                                  <a:lnTo>
                                    <a:pt x="7760" y="1974"/>
                                  </a:lnTo>
                                  <a:lnTo>
                                    <a:pt x="7754" y="2033"/>
                                  </a:lnTo>
                                  <a:lnTo>
                                    <a:pt x="7747" y="2091"/>
                                  </a:lnTo>
                                  <a:lnTo>
                                    <a:pt x="7740" y="2148"/>
                                  </a:lnTo>
                                  <a:lnTo>
                                    <a:pt x="7732" y="2204"/>
                                  </a:lnTo>
                                  <a:lnTo>
                                    <a:pt x="7723" y="2259"/>
                                  </a:lnTo>
                                  <a:lnTo>
                                    <a:pt x="7713" y="2312"/>
                                  </a:lnTo>
                                  <a:lnTo>
                                    <a:pt x="7703" y="2365"/>
                                  </a:lnTo>
                                  <a:lnTo>
                                    <a:pt x="7691" y="2415"/>
                                  </a:lnTo>
                                  <a:lnTo>
                                    <a:pt x="7679" y="2464"/>
                                  </a:lnTo>
                                  <a:lnTo>
                                    <a:pt x="7664" y="2512"/>
                                  </a:lnTo>
                                  <a:lnTo>
                                    <a:pt x="7649" y="2558"/>
                                  </a:lnTo>
                                  <a:lnTo>
                                    <a:pt x="7633" y="2602"/>
                                  </a:lnTo>
                                  <a:lnTo>
                                    <a:pt x="7615" y="2644"/>
                                  </a:lnTo>
                                  <a:lnTo>
                                    <a:pt x="7596" y="2684"/>
                                  </a:lnTo>
                                  <a:lnTo>
                                    <a:pt x="7575" y="2722"/>
                                  </a:lnTo>
                                  <a:lnTo>
                                    <a:pt x="7553" y="2757"/>
                                  </a:lnTo>
                                  <a:lnTo>
                                    <a:pt x="7530" y="2791"/>
                                  </a:lnTo>
                                  <a:lnTo>
                                    <a:pt x="7504" y="2822"/>
                                  </a:lnTo>
                                  <a:lnTo>
                                    <a:pt x="7478" y="2852"/>
                                  </a:lnTo>
                                  <a:lnTo>
                                    <a:pt x="7450" y="2878"/>
                                  </a:lnTo>
                                  <a:lnTo>
                                    <a:pt x="7438" y="2887"/>
                                  </a:lnTo>
                                  <a:lnTo>
                                    <a:pt x="7424" y="2895"/>
                                  </a:lnTo>
                                  <a:lnTo>
                                    <a:pt x="7411" y="2901"/>
                                  </a:lnTo>
                                  <a:lnTo>
                                    <a:pt x="7398" y="2906"/>
                                  </a:lnTo>
                                  <a:lnTo>
                                    <a:pt x="7384" y="2910"/>
                                  </a:lnTo>
                                  <a:lnTo>
                                    <a:pt x="7370" y="2912"/>
                                  </a:lnTo>
                                  <a:lnTo>
                                    <a:pt x="7356" y="2913"/>
                                  </a:lnTo>
                                  <a:lnTo>
                                    <a:pt x="7340" y="2913"/>
                                  </a:lnTo>
                                  <a:lnTo>
                                    <a:pt x="7326" y="2911"/>
                                  </a:lnTo>
                                  <a:lnTo>
                                    <a:pt x="7313" y="2908"/>
                                  </a:lnTo>
                                  <a:lnTo>
                                    <a:pt x="7299" y="2904"/>
                                  </a:lnTo>
                                  <a:lnTo>
                                    <a:pt x="7286" y="2898"/>
                                  </a:lnTo>
                                  <a:lnTo>
                                    <a:pt x="7273" y="2891"/>
                                  </a:lnTo>
                                  <a:lnTo>
                                    <a:pt x="7260" y="2882"/>
                                  </a:lnTo>
                                  <a:lnTo>
                                    <a:pt x="7249" y="2873"/>
                                  </a:lnTo>
                                  <a:lnTo>
                                    <a:pt x="7239" y="2862"/>
                                  </a:lnTo>
                                  <a:lnTo>
                                    <a:pt x="7233" y="2855"/>
                                  </a:lnTo>
                                  <a:lnTo>
                                    <a:pt x="7228" y="2848"/>
                                  </a:lnTo>
                                  <a:lnTo>
                                    <a:pt x="7224" y="2840"/>
                                  </a:lnTo>
                                  <a:lnTo>
                                    <a:pt x="7220" y="2832"/>
                                  </a:lnTo>
                                  <a:lnTo>
                                    <a:pt x="7213" y="2817"/>
                                  </a:lnTo>
                                  <a:lnTo>
                                    <a:pt x="7208" y="2801"/>
                                  </a:lnTo>
                                  <a:lnTo>
                                    <a:pt x="7205" y="2785"/>
                                  </a:lnTo>
                                  <a:lnTo>
                                    <a:pt x="7203" y="2768"/>
                                  </a:lnTo>
                                  <a:lnTo>
                                    <a:pt x="7204" y="2751"/>
                                  </a:lnTo>
                                  <a:lnTo>
                                    <a:pt x="7206" y="2735"/>
                                  </a:lnTo>
                                  <a:lnTo>
                                    <a:pt x="7206" y="2734"/>
                                  </a:lnTo>
                                  <a:lnTo>
                                    <a:pt x="7208" y="2725"/>
                                  </a:lnTo>
                                  <a:lnTo>
                                    <a:pt x="7211" y="2708"/>
                                  </a:lnTo>
                                  <a:lnTo>
                                    <a:pt x="7215" y="2683"/>
                                  </a:lnTo>
                                  <a:lnTo>
                                    <a:pt x="7219" y="2650"/>
                                  </a:lnTo>
                                  <a:lnTo>
                                    <a:pt x="7222" y="2617"/>
                                  </a:lnTo>
                                  <a:lnTo>
                                    <a:pt x="7224" y="2583"/>
                                  </a:lnTo>
                                  <a:lnTo>
                                    <a:pt x="7225" y="2549"/>
                                  </a:lnTo>
                                  <a:lnTo>
                                    <a:pt x="7225" y="2524"/>
                                  </a:lnTo>
                                  <a:lnTo>
                                    <a:pt x="7224" y="2498"/>
                                  </a:lnTo>
                                  <a:lnTo>
                                    <a:pt x="7222" y="2473"/>
                                  </a:lnTo>
                                  <a:lnTo>
                                    <a:pt x="7220" y="2448"/>
                                  </a:lnTo>
                                  <a:lnTo>
                                    <a:pt x="7217" y="2423"/>
                                  </a:lnTo>
                                  <a:lnTo>
                                    <a:pt x="7213" y="2398"/>
                                  </a:lnTo>
                                  <a:lnTo>
                                    <a:pt x="7208" y="2374"/>
                                  </a:lnTo>
                                  <a:lnTo>
                                    <a:pt x="7203" y="2350"/>
                                  </a:lnTo>
                                  <a:lnTo>
                                    <a:pt x="7198" y="2325"/>
                                  </a:lnTo>
                                  <a:lnTo>
                                    <a:pt x="7191" y="2301"/>
                                  </a:lnTo>
                                  <a:lnTo>
                                    <a:pt x="7183" y="2278"/>
                                  </a:lnTo>
                                  <a:lnTo>
                                    <a:pt x="7176" y="2255"/>
                                  </a:lnTo>
                                  <a:lnTo>
                                    <a:pt x="7168" y="2231"/>
                                  </a:lnTo>
                                  <a:lnTo>
                                    <a:pt x="7159" y="2208"/>
                                  </a:lnTo>
                                  <a:lnTo>
                                    <a:pt x="7150" y="2186"/>
                                  </a:lnTo>
                                  <a:lnTo>
                                    <a:pt x="7140" y="2163"/>
                                  </a:lnTo>
                                  <a:lnTo>
                                    <a:pt x="7129" y="2141"/>
                                  </a:lnTo>
                                  <a:lnTo>
                                    <a:pt x="7118" y="2119"/>
                                  </a:lnTo>
                                  <a:lnTo>
                                    <a:pt x="7106" y="2098"/>
                                  </a:lnTo>
                                  <a:lnTo>
                                    <a:pt x="7093" y="2076"/>
                                  </a:lnTo>
                                  <a:lnTo>
                                    <a:pt x="7081" y="2055"/>
                                  </a:lnTo>
                                  <a:lnTo>
                                    <a:pt x="7067" y="2034"/>
                                  </a:lnTo>
                                  <a:lnTo>
                                    <a:pt x="7054" y="2014"/>
                                  </a:lnTo>
                                  <a:lnTo>
                                    <a:pt x="7039" y="1994"/>
                                  </a:lnTo>
                                  <a:lnTo>
                                    <a:pt x="7025" y="1974"/>
                                  </a:lnTo>
                                  <a:lnTo>
                                    <a:pt x="7008" y="1955"/>
                                  </a:lnTo>
                                  <a:lnTo>
                                    <a:pt x="6993" y="1936"/>
                                  </a:lnTo>
                                  <a:lnTo>
                                    <a:pt x="6976" y="1918"/>
                                  </a:lnTo>
                                  <a:lnTo>
                                    <a:pt x="6960" y="1899"/>
                                  </a:lnTo>
                                  <a:lnTo>
                                    <a:pt x="6943" y="1881"/>
                                  </a:lnTo>
                                  <a:lnTo>
                                    <a:pt x="6924" y="1864"/>
                                  </a:lnTo>
                                  <a:lnTo>
                                    <a:pt x="6906" y="1847"/>
                                  </a:lnTo>
                                  <a:lnTo>
                                    <a:pt x="6887" y="1829"/>
                                  </a:lnTo>
                                  <a:lnTo>
                                    <a:pt x="6868" y="1812"/>
                                  </a:lnTo>
                                  <a:lnTo>
                                    <a:pt x="6847" y="1796"/>
                                  </a:lnTo>
                                  <a:lnTo>
                                    <a:pt x="6827" y="1781"/>
                                  </a:lnTo>
                                  <a:lnTo>
                                    <a:pt x="6807" y="1766"/>
                                  </a:lnTo>
                                  <a:lnTo>
                                    <a:pt x="6786" y="1751"/>
                                  </a:lnTo>
                                  <a:lnTo>
                                    <a:pt x="6764" y="1736"/>
                                  </a:lnTo>
                                  <a:lnTo>
                                    <a:pt x="6742" y="1722"/>
                                  </a:lnTo>
                                  <a:lnTo>
                                    <a:pt x="6720" y="1709"/>
                                  </a:lnTo>
                                  <a:lnTo>
                                    <a:pt x="6697" y="1696"/>
                                  </a:lnTo>
                                  <a:lnTo>
                                    <a:pt x="6674" y="1684"/>
                                  </a:lnTo>
                                  <a:lnTo>
                                    <a:pt x="6651" y="1672"/>
                                  </a:lnTo>
                                  <a:lnTo>
                                    <a:pt x="6627" y="1660"/>
                                  </a:lnTo>
                                  <a:lnTo>
                                    <a:pt x="6602" y="1649"/>
                                  </a:lnTo>
                                  <a:lnTo>
                                    <a:pt x="6578" y="1638"/>
                                  </a:lnTo>
                                  <a:lnTo>
                                    <a:pt x="6554" y="1629"/>
                                  </a:lnTo>
                                  <a:lnTo>
                                    <a:pt x="6528" y="1619"/>
                                  </a:lnTo>
                                  <a:lnTo>
                                    <a:pt x="6503" y="1611"/>
                                  </a:lnTo>
                                  <a:lnTo>
                                    <a:pt x="6478" y="1603"/>
                                  </a:lnTo>
                                  <a:lnTo>
                                    <a:pt x="6451" y="1595"/>
                                  </a:lnTo>
                                  <a:lnTo>
                                    <a:pt x="6425" y="1588"/>
                                  </a:lnTo>
                                  <a:lnTo>
                                    <a:pt x="6399" y="1581"/>
                                  </a:lnTo>
                                  <a:lnTo>
                                    <a:pt x="6372" y="1575"/>
                                  </a:lnTo>
                                  <a:lnTo>
                                    <a:pt x="6345" y="1569"/>
                                  </a:lnTo>
                                  <a:lnTo>
                                    <a:pt x="6318" y="1564"/>
                                  </a:lnTo>
                                  <a:lnTo>
                                    <a:pt x="6290" y="1560"/>
                                  </a:lnTo>
                                  <a:lnTo>
                                    <a:pt x="6263" y="1557"/>
                                  </a:lnTo>
                                  <a:lnTo>
                                    <a:pt x="6235" y="1554"/>
                                  </a:lnTo>
                                  <a:lnTo>
                                    <a:pt x="6206" y="1552"/>
                                  </a:lnTo>
                                  <a:lnTo>
                                    <a:pt x="6179" y="1550"/>
                                  </a:lnTo>
                                  <a:lnTo>
                                    <a:pt x="6150" y="1549"/>
                                  </a:lnTo>
                                  <a:lnTo>
                                    <a:pt x="6121" y="1549"/>
                                  </a:lnTo>
                                  <a:lnTo>
                                    <a:pt x="6120" y="1549"/>
                                  </a:lnTo>
                                  <a:lnTo>
                                    <a:pt x="6071" y="1550"/>
                                  </a:lnTo>
                                  <a:lnTo>
                                    <a:pt x="6022" y="1553"/>
                                  </a:lnTo>
                                  <a:lnTo>
                                    <a:pt x="5974" y="1558"/>
                                  </a:lnTo>
                                  <a:lnTo>
                                    <a:pt x="5925" y="1564"/>
                                  </a:lnTo>
                                  <a:lnTo>
                                    <a:pt x="5878" y="1573"/>
                                  </a:lnTo>
                                  <a:lnTo>
                                    <a:pt x="5832" y="1584"/>
                                  </a:lnTo>
                                  <a:lnTo>
                                    <a:pt x="5786" y="1596"/>
                                  </a:lnTo>
                                  <a:lnTo>
                                    <a:pt x="5742" y="1610"/>
                                  </a:lnTo>
                                  <a:lnTo>
                                    <a:pt x="5730" y="1614"/>
                                  </a:lnTo>
                                  <a:lnTo>
                                    <a:pt x="5716" y="1619"/>
                                  </a:lnTo>
                                  <a:lnTo>
                                    <a:pt x="5701" y="1624"/>
                                  </a:lnTo>
                                  <a:lnTo>
                                    <a:pt x="5685" y="1630"/>
                                  </a:lnTo>
                                  <a:lnTo>
                                    <a:pt x="5650" y="1645"/>
                                  </a:lnTo>
                                  <a:lnTo>
                                    <a:pt x="5614" y="1660"/>
                                  </a:lnTo>
                                  <a:lnTo>
                                    <a:pt x="5581" y="1678"/>
                                  </a:lnTo>
                                  <a:lnTo>
                                    <a:pt x="5547" y="1695"/>
                                  </a:lnTo>
                                  <a:lnTo>
                                    <a:pt x="5514" y="1714"/>
                                  </a:lnTo>
                                  <a:lnTo>
                                    <a:pt x="5482" y="1734"/>
                                  </a:lnTo>
                                  <a:lnTo>
                                    <a:pt x="5451" y="1755"/>
                                  </a:lnTo>
                                  <a:lnTo>
                                    <a:pt x="5421" y="1777"/>
                                  </a:lnTo>
                                  <a:lnTo>
                                    <a:pt x="5409" y="1785"/>
                                  </a:lnTo>
                                  <a:lnTo>
                                    <a:pt x="5395" y="1792"/>
                                  </a:lnTo>
                                  <a:lnTo>
                                    <a:pt x="5381" y="1798"/>
                                  </a:lnTo>
                                  <a:lnTo>
                                    <a:pt x="5367" y="1802"/>
                                  </a:lnTo>
                                  <a:lnTo>
                                    <a:pt x="5353" y="1805"/>
                                  </a:lnTo>
                                  <a:lnTo>
                                    <a:pt x="5339" y="1806"/>
                                  </a:lnTo>
                                  <a:lnTo>
                                    <a:pt x="5325" y="1806"/>
                                  </a:lnTo>
                                  <a:lnTo>
                                    <a:pt x="5310" y="1805"/>
                                  </a:lnTo>
                                  <a:lnTo>
                                    <a:pt x="5296" y="1802"/>
                                  </a:lnTo>
                                  <a:lnTo>
                                    <a:pt x="5283" y="1798"/>
                                  </a:lnTo>
                                  <a:lnTo>
                                    <a:pt x="5270" y="1793"/>
                                  </a:lnTo>
                                  <a:lnTo>
                                    <a:pt x="5257" y="1787"/>
                                  </a:lnTo>
                                  <a:lnTo>
                                    <a:pt x="5245" y="1779"/>
                                  </a:lnTo>
                                  <a:lnTo>
                                    <a:pt x="5232" y="1770"/>
                                  </a:lnTo>
                                  <a:lnTo>
                                    <a:pt x="5222" y="1760"/>
                                  </a:lnTo>
                                  <a:lnTo>
                                    <a:pt x="5212" y="1748"/>
                                  </a:lnTo>
                                  <a:lnTo>
                                    <a:pt x="5211" y="1747"/>
                                  </a:lnTo>
                                  <a:lnTo>
                                    <a:pt x="5210" y="1746"/>
                                  </a:lnTo>
                                  <a:lnTo>
                                    <a:pt x="5209" y="1743"/>
                                  </a:lnTo>
                                  <a:lnTo>
                                    <a:pt x="5191" y="1722"/>
                                  </a:lnTo>
                                  <a:lnTo>
                                    <a:pt x="5173" y="1702"/>
                                  </a:lnTo>
                                  <a:lnTo>
                                    <a:pt x="5153" y="1681"/>
                                  </a:lnTo>
                                  <a:lnTo>
                                    <a:pt x="5133" y="1660"/>
                                  </a:lnTo>
                                  <a:lnTo>
                                    <a:pt x="5113" y="1640"/>
                                  </a:lnTo>
                                  <a:lnTo>
                                    <a:pt x="5093" y="1619"/>
                                  </a:lnTo>
                                  <a:lnTo>
                                    <a:pt x="5071" y="1599"/>
                                  </a:lnTo>
                                  <a:lnTo>
                                    <a:pt x="5050" y="1580"/>
                                  </a:lnTo>
                                  <a:lnTo>
                                    <a:pt x="5028" y="1559"/>
                                  </a:lnTo>
                                  <a:lnTo>
                                    <a:pt x="5006" y="1539"/>
                                  </a:lnTo>
                                  <a:lnTo>
                                    <a:pt x="4982" y="1520"/>
                                  </a:lnTo>
                                  <a:lnTo>
                                    <a:pt x="4959" y="1501"/>
                                  </a:lnTo>
                                  <a:lnTo>
                                    <a:pt x="4935" y="1481"/>
                                  </a:lnTo>
                                  <a:lnTo>
                                    <a:pt x="4910" y="1462"/>
                                  </a:lnTo>
                                  <a:lnTo>
                                    <a:pt x="4886" y="1444"/>
                                  </a:lnTo>
                                  <a:lnTo>
                                    <a:pt x="4861" y="1426"/>
                                  </a:lnTo>
                                  <a:lnTo>
                                    <a:pt x="4828" y="1402"/>
                                  </a:lnTo>
                                  <a:lnTo>
                                    <a:pt x="4796" y="1380"/>
                                  </a:lnTo>
                                  <a:lnTo>
                                    <a:pt x="4762" y="1359"/>
                                  </a:lnTo>
                                  <a:lnTo>
                                    <a:pt x="4728" y="1338"/>
                                  </a:lnTo>
                                  <a:lnTo>
                                    <a:pt x="4694" y="1317"/>
                                  </a:lnTo>
                                  <a:lnTo>
                                    <a:pt x="4658" y="1298"/>
                                  </a:lnTo>
                                  <a:lnTo>
                                    <a:pt x="4623" y="1279"/>
                                  </a:lnTo>
                                  <a:lnTo>
                                    <a:pt x="4587" y="1260"/>
                                  </a:lnTo>
                                  <a:lnTo>
                                    <a:pt x="4551" y="1243"/>
                                  </a:lnTo>
                                  <a:lnTo>
                                    <a:pt x="4515" y="1225"/>
                                  </a:lnTo>
                                  <a:lnTo>
                                    <a:pt x="4477" y="1209"/>
                                  </a:lnTo>
                                  <a:lnTo>
                                    <a:pt x="4440" y="1193"/>
                                  </a:lnTo>
                                  <a:lnTo>
                                    <a:pt x="4402" y="1178"/>
                                  </a:lnTo>
                                  <a:lnTo>
                                    <a:pt x="4364" y="1164"/>
                                  </a:lnTo>
                                  <a:lnTo>
                                    <a:pt x="4324" y="1149"/>
                                  </a:lnTo>
                                  <a:lnTo>
                                    <a:pt x="4286" y="1136"/>
                                  </a:lnTo>
                                  <a:lnTo>
                                    <a:pt x="4246" y="1124"/>
                                  </a:lnTo>
                                  <a:lnTo>
                                    <a:pt x="4206" y="1113"/>
                                  </a:lnTo>
                                  <a:lnTo>
                                    <a:pt x="4165" y="1102"/>
                                  </a:lnTo>
                                  <a:lnTo>
                                    <a:pt x="4125" y="1092"/>
                                  </a:lnTo>
                                  <a:lnTo>
                                    <a:pt x="4084" y="1083"/>
                                  </a:lnTo>
                                  <a:lnTo>
                                    <a:pt x="4043" y="1075"/>
                                  </a:lnTo>
                                  <a:lnTo>
                                    <a:pt x="4001" y="1066"/>
                                  </a:lnTo>
                                  <a:lnTo>
                                    <a:pt x="3960" y="1059"/>
                                  </a:lnTo>
                                  <a:lnTo>
                                    <a:pt x="3917" y="1053"/>
                                  </a:lnTo>
                                  <a:lnTo>
                                    <a:pt x="3875" y="1047"/>
                                  </a:lnTo>
                                  <a:lnTo>
                                    <a:pt x="3832" y="1043"/>
                                  </a:lnTo>
                                  <a:lnTo>
                                    <a:pt x="3789" y="1039"/>
                                  </a:lnTo>
                                  <a:lnTo>
                                    <a:pt x="3745" y="1036"/>
                                  </a:lnTo>
                                  <a:lnTo>
                                    <a:pt x="3701" y="1034"/>
                                  </a:lnTo>
                                  <a:lnTo>
                                    <a:pt x="3658" y="1033"/>
                                  </a:lnTo>
                                  <a:lnTo>
                                    <a:pt x="3614" y="1032"/>
                                  </a:lnTo>
                                  <a:lnTo>
                                    <a:pt x="3562" y="1033"/>
                                  </a:lnTo>
                                  <a:lnTo>
                                    <a:pt x="3510" y="1034"/>
                                  </a:lnTo>
                                  <a:lnTo>
                                    <a:pt x="3458" y="1037"/>
                                  </a:lnTo>
                                  <a:lnTo>
                                    <a:pt x="3407" y="1041"/>
                                  </a:lnTo>
                                  <a:lnTo>
                                    <a:pt x="3356" y="1047"/>
                                  </a:lnTo>
                                  <a:lnTo>
                                    <a:pt x="3306" y="1053"/>
                                  </a:lnTo>
                                  <a:lnTo>
                                    <a:pt x="3255" y="1061"/>
                                  </a:lnTo>
                                  <a:lnTo>
                                    <a:pt x="3205" y="1070"/>
                                  </a:lnTo>
                                  <a:lnTo>
                                    <a:pt x="3157" y="1080"/>
                                  </a:lnTo>
                                  <a:lnTo>
                                    <a:pt x="3107" y="1091"/>
                                  </a:lnTo>
                                  <a:lnTo>
                                    <a:pt x="3060" y="1102"/>
                                  </a:lnTo>
                                  <a:lnTo>
                                    <a:pt x="3012" y="1115"/>
                                  </a:lnTo>
                                  <a:lnTo>
                                    <a:pt x="2964" y="1129"/>
                                  </a:lnTo>
                                  <a:lnTo>
                                    <a:pt x="2918" y="1144"/>
                                  </a:lnTo>
                                  <a:lnTo>
                                    <a:pt x="2871" y="1161"/>
                                  </a:lnTo>
                                  <a:lnTo>
                                    <a:pt x="2826" y="1178"/>
                                  </a:lnTo>
                                  <a:lnTo>
                                    <a:pt x="2780" y="1196"/>
                                  </a:lnTo>
                                  <a:lnTo>
                                    <a:pt x="2736" y="1215"/>
                                  </a:lnTo>
                                  <a:lnTo>
                                    <a:pt x="2692" y="1234"/>
                                  </a:lnTo>
                                  <a:lnTo>
                                    <a:pt x="2648" y="1256"/>
                                  </a:lnTo>
                                  <a:lnTo>
                                    <a:pt x="2606" y="1278"/>
                                  </a:lnTo>
                                  <a:lnTo>
                                    <a:pt x="2563" y="1300"/>
                                  </a:lnTo>
                                  <a:lnTo>
                                    <a:pt x="2522" y="1325"/>
                                  </a:lnTo>
                                  <a:lnTo>
                                    <a:pt x="2481" y="1349"/>
                                  </a:lnTo>
                                  <a:lnTo>
                                    <a:pt x="2441" y="1374"/>
                                  </a:lnTo>
                                  <a:lnTo>
                                    <a:pt x="2402" y="1400"/>
                                  </a:lnTo>
                                  <a:lnTo>
                                    <a:pt x="2364" y="1428"/>
                                  </a:lnTo>
                                  <a:lnTo>
                                    <a:pt x="2326" y="1455"/>
                                  </a:lnTo>
                                  <a:lnTo>
                                    <a:pt x="2288" y="1484"/>
                                  </a:lnTo>
                                  <a:lnTo>
                                    <a:pt x="2253" y="1514"/>
                                  </a:lnTo>
                                  <a:lnTo>
                                    <a:pt x="2217" y="1544"/>
                                  </a:lnTo>
                                  <a:lnTo>
                                    <a:pt x="2182" y="1575"/>
                                  </a:lnTo>
                                  <a:lnTo>
                                    <a:pt x="2148" y="1607"/>
                                  </a:lnTo>
                                  <a:lnTo>
                                    <a:pt x="2116" y="1639"/>
                                  </a:lnTo>
                                  <a:lnTo>
                                    <a:pt x="2084" y="1672"/>
                                  </a:lnTo>
                                  <a:lnTo>
                                    <a:pt x="2052" y="1706"/>
                                  </a:lnTo>
                                  <a:lnTo>
                                    <a:pt x="2023" y="1740"/>
                                  </a:lnTo>
                                  <a:lnTo>
                                    <a:pt x="1993" y="1775"/>
                                  </a:lnTo>
                                  <a:lnTo>
                                    <a:pt x="1965" y="1810"/>
                                  </a:lnTo>
                                  <a:lnTo>
                                    <a:pt x="1938" y="1847"/>
                                  </a:lnTo>
                                  <a:lnTo>
                                    <a:pt x="1910" y="1884"/>
                                  </a:lnTo>
                                  <a:lnTo>
                                    <a:pt x="1885" y="1922"/>
                                  </a:lnTo>
                                  <a:lnTo>
                                    <a:pt x="1861" y="1960"/>
                                  </a:lnTo>
                                  <a:lnTo>
                                    <a:pt x="1836" y="1998"/>
                                  </a:lnTo>
                                  <a:lnTo>
                                    <a:pt x="1814" y="2038"/>
                                  </a:lnTo>
                                  <a:lnTo>
                                    <a:pt x="1793" y="2077"/>
                                  </a:lnTo>
                                  <a:lnTo>
                                    <a:pt x="1772" y="2118"/>
                                  </a:lnTo>
                                  <a:lnTo>
                                    <a:pt x="1752" y="2158"/>
                                  </a:lnTo>
                                  <a:lnTo>
                                    <a:pt x="1734" y="2200"/>
                                  </a:lnTo>
                                  <a:lnTo>
                                    <a:pt x="1716" y="2241"/>
                                  </a:lnTo>
                                  <a:lnTo>
                                    <a:pt x="1700" y="2284"/>
                                  </a:lnTo>
                                  <a:lnTo>
                                    <a:pt x="1685" y="2326"/>
                                  </a:lnTo>
                                  <a:lnTo>
                                    <a:pt x="1670" y="2370"/>
                                  </a:lnTo>
                                  <a:lnTo>
                                    <a:pt x="1658" y="2413"/>
                                  </a:lnTo>
                                  <a:lnTo>
                                    <a:pt x="1646" y="2458"/>
                                  </a:lnTo>
                                  <a:lnTo>
                                    <a:pt x="1636" y="2502"/>
                                  </a:lnTo>
                                  <a:lnTo>
                                    <a:pt x="1626" y="2547"/>
                                  </a:lnTo>
                                  <a:lnTo>
                                    <a:pt x="1618" y="2593"/>
                                  </a:lnTo>
                                  <a:lnTo>
                                    <a:pt x="1611" y="2638"/>
                                  </a:lnTo>
                                  <a:lnTo>
                                    <a:pt x="1606" y="2684"/>
                                  </a:lnTo>
                                  <a:lnTo>
                                    <a:pt x="1601" y="2730"/>
                                  </a:lnTo>
                                  <a:lnTo>
                                    <a:pt x="1598" y="2777"/>
                                  </a:lnTo>
                                  <a:lnTo>
                                    <a:pt x="1595" y="2824"/>
                                  </a:lnTo>
                                  <a:lnTo>
                                    <a:pt x="1594" y="2871"/>
                                  </a:lnTo>
                                  <a:lnTo>
                                    <a:pt x="1595" y="2871"/>
                                  </a:lnTo>
                                  <a:lnTo>
                                    <a:pt x="1595" y="2873"/>
                                  </a:lnTo>
                                  <a:lnTo>
                                    <a:pt x="1594" y="2873"/>
                                  </a:lnTo>
                                  <a:lnTo>
                                    <a:pt x="1595" y="2905"/>
                                  </a:lnTo>
                                  <a:lnTo>
                                    <a:pt x="1597" y="2938"/>
                                  </a:lnTo>
                                  <a:lnTo>
                                    <a:pt x="1599" y="2973"/>
                                  </a:lnTo>
                                  <a:lnTo>
                                    <a:pt x="1601" y="3008"/>
                                  </a:lnTo>
                                  <a:lnTo>
                                    <a:pt x="1603" y="3033"/>
                                  </a:lnTo>
                                  <a:lnTo>
                                    <a:pt x="1604" y="3043"/>
                                  </a:lnTo>
                                  <a:lnTo>
                                    <a:pt x="1607" y="3067"/>
                                  </a:lnTo>
                                  <a:lnTo>
                                    <a:pt x="1610" y="3092"/>
                                  </a:lnTo>
                                  <a:lnTo>
                                    <a:pt x="1613" y="3118"/>
                                  </a:lnTo>
                                  <a:lnTo>
                                    <a:pt x="1617" y="3143"/>
                                  </a:lnTo>
                                  <a:lnTo>
                                    <a:pt x="1619" y="3158"/>
                                  </a:lnTo>
                                  <a:lnTo>
                                    <a:pt x="1619" y="3173"/>
                                  </a:lnTo>
                                  <a:lnTo>
                                    <a:pt x="1618" y="3188"/>
                                  </a:lnTo>
                                  <a:lnTo>
                                    <a:pt x="1615" y="3202"/>
                                  </a:lnTo>
                                  <a:lnTo>
                                    <a:pt x="1611" y="3216"/>
                                  </a:lnTo>
                                  <a:lnTo>
                                    <a:pt x="1605" y="3229"/>
                                  </a:lnTo>
                                  <a:lnTo>
                                    <a:pt x="1599" y="3242"/>
                                  </a:lnTo>
                                  <a:lnTo>
                                    <a:pt x="1590" y="3254"/>
                                  </a:lnTo>
                                  <a:lnTo>
                                    <a:pt x="1581" y="3265"/>
                                  </a:lnTo>
                                  <a:lnTo>
                                    <a:pt x="1572" y="3276"/>
                                  </a:lnTo>
                                  <a:lnTo>
                                    <a:pt x="1561" y="3285"/>
                                  </a:lnTo>
                                  <a:lnTo>
                                    <a:pt x="1549" y="3294"/>
                                  </a:lnTo>
                                  <a:lnTo>
                                    <a:pt x="1536" y="3301"/>
                                  </a:lnTo>
                                  <a:lnTo>
                                    <a:pt x="1523" y="3306"/>
                                  </a:lnTo>
                                  <a:lnTo>
                                    <a:pt x="1508" y="3311"/>
                                  </a:lnTo>
                                  <a:lnTo>
                                    <a:pt x="1493" y="3314"/>
                                  </a:lnTo>
                                  <a:lnTo>
                                    <a:pt x="1480" y="3316"/>
                                  </a:lnTo>
                                  <a:lnTo>
                                    <a:pt x="1466" y="3316"/>
                                  </a:lnTo>
                                  <a:lnTo>
                                    <a:pt x="1453" y="3315"/>
                                  </a:lnTo>
                                  <a:lnTo>
                                    <a:pt x="1440" y="3313"/>
                                  </a:lnTo>
                                  <a:lnTo>
                                    <a:pt x="1427" y="3310"/>
                                  </a:lnTo>
                                  <a:lnTo>
                                    <a:pt x="1415" y="3306"/>
                                  </a:lnTo>
                                  <a:lnTo>
                                    <a:pt x="1403" y="3301"/>
                                  </a:lnTo>
                                  <a:lnTo>
                                    <a:pt x="1392" y="3295"/>
                                  </a:lnTo>
                                  <a:lnTo>
                                    <a:pt x="1368" y="3281"/>
                                  </a:lnTo>
                                  <a:lnTo>
                                    <a:pt x="1345" y="3268"/>
                                  </a:lnTo>
                                  <a:lnTo>
                                    <a:pt x="1323" y="3255"/>
                                  </a:lnTo>
                                  <a:lnTo>
                                    <a:pt x="1304" y="3245"/>
                                  </a:lnTo>
                                  <a:lnTo>
                                    <a:pt x="1282" y="3234"/>
                                  </a:lnTo>
                                  <a:lnTo>
                                    <a:pt x="1258" y="3223"/>
                                  </a:lnTo>
                                  <a:lnTo>
                                    <a:pt x="1236" y="3213"/>
                                  </a:lnTo>
                                  <a:lnTo>
                                    <a:pt x="1213" y="3203"/>
                                  </a:lnTo>
                                  <a:lnTo>
                                    <a:pt x="1183" y="3191"/>
                                  </a:lnTo>
                                  <a:lnTo>
                                    <a:pt x="1153" y="3179"/>
                                  </a:lnTo>
                                  <a:lnTo>
                                    <a:pt x="1124" y="3169"/>
                                  </a:lnTo>
                                  <a:lnTo>
                                    <a:pt x="1093" y="3159"/>
                                  </a:lnTo>
                                  <a:lnTo>
                                    <a:pt x="1063" y="3150"/>
                                  </a:lnTo>
                                  <a:lnTo>
                                    <a:pt x="1032" y="3142"/>
                                  </a:lnTo>
                                  <a:lnTo>
                                    <a:pt x="1001" y="3134"/>
                                  </a:lnTo>
                                  <a:lnTo>
                                    <a:pt x="970" y="3127"/>
                                  </a:lnTo>
                                  <a:lnTo>
                                    <a:pt x="938" y="3121"/>
                                  </a:lnTo>
                                  <a:lnTo>
                                    <a:pt x="906" y="3116"/>
                                  </a:lnTo>
                                  <a:lnTo>
                                    <a:pt x="875" y="3111"/>
                                  </a:lnTo>
                                  <a:lnTo>
                                    <a:pt x="842" y="3108"/>
                                  </a:lnTo>
                                  <a:lnTo>
                                    <a:pt x="810" y="3105"/>
                                  </a:lnTo>
                                  <a:lnTo>
                                    <a:pt x="777" y="3103"/>
                                  </a:lnTo>
                                  <a:lnTo>
                                    <a:pt x="745" y="3102"/>
                                  </a:lnTo>
                                  <a:lnTo>
                                    <a:pt x="712" y="3101"/>
                                  </a:lnTo>
                                  <a:lnTo>
                                    <a:pt x="0" y="3320"/>
                                  </a:lnTo>
                                  <a:lnTo>
                                    <a:pt x="13" y="3323"/>
                                  </a:lnTo>
                                  <a:lnTo>
                                    <a:pt x="25" y="3327"/>
                                  </a:lnTo>
                                  <a:lnTo>
                                    <a:pt x="37" y="3332"/>
                                  </a:lnTo>
                                  <a:lnTo>
                                    <a:pt x="48" y="3338"/>
                                  </a:lnTo>
                                  <a:lnTo>
                                    <a:pt x="60" y="3345"/>
                                  </a:lnTo>
                                  <a:lnTo>
                                    <a:pt x="70" y="3354"/>
                                  </a:lnTo>
                                  <a:lnTo>
                                    <a:pt x="79" y="3362"/>
                                  </a:lnTo>
                                  <a:lnTo>
                                    <a:pt x="88" y="3372"/>
                                  </a:lnTo>
                                  <a:lnTo>
                                    <a:pt x="96" y="3382"/>
                                  </a:lnTo>
                                  <a:lnTo>
                                    <a:pt x="103" y="3392"/>
                                  </a:lnTo>
                                  <a:lnTo>
                                    <a:pt x="108" y="3404"/>
                                  </a:lnTo>
                                  <a:lnTo>
                                    <a:pt x="113" y="3415"/>
                                  </a:lnTo>
                                  <a:lnTo>
                                    <a:pt x="117" y="3428"/>
                                  </a:lnTo>
                                  <a:lnTo>
                                    <a:pt x="120" y="3441"/>
                                  </a:lnTo>
                                  <a:lnTo>
                                    <a:pt x="122" y="3455"/>
                                  </a:lnTo>
                                  <a:lnTo>
                                    <a:pt x="123" y="3468"/>
                                  </a:lnTo>
                                  <a:lnTo>
                                    <a:pt x="123" y="47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7" name="Freeform 204"/>
                        <wps:cNvSpPr>
                          <a:spLocks noEditPoints="1"/>
                        </wps:cNvSpPr>
                        <wps:spPr bwMode="auto">
                          <a:xfrm>
                            <a:off x="3965" y="2325"/>
                            <a:ext cx="4030" cy="2610"/>
                          </a:xfrm>
                          <a:custGeom>
                            <a:avLst/>
                            <a:gdLst>
                              <a:gd name="T0" fmla="*/ 4494 w 16120"/>
                              <a:gd name="T1" fmla="*/ 7623 h 10441"/>
                              <a:gd name="T2" fmla="*/ 4441 w 16120"/>
                              <a:gd name="T3" fmla="*/ 7495 h 10441"/>
                              <a:gd name="T4" fmla="*/ 4717 w 16120"/>
                              <a:gd name="T5" fmla="*/ 7091 h 10441"/>
                              <a:gd name="T6" fmla="*/ 5750 w 16120"/>
                              <a:gd name="T7" fmla="*/ 6468 h 10441"/>
                              <a:gd name="T8" fmla="*/ 6951 w 16120"/>
                              <a:gd name="T9" fmla="*/ 6340 h 10441"/>
                              <a:gd name="T10" fmla="*/ 8300 w 16120"/>
                              <a:gd name="T11" fmla="*/ 6454 h 10441"/>
                              <a:gd name="T12" fmla="*/ 8907 w 16120"/>
                              <a:gd name="T13" fmla="*/ 6482 h 10441"/>
                              <a:gd name="T14" fmla="*/ 9146 w 16120"/>
                              <a:gd name="T15" fmla="*/ 6419 h 10441"/>
                              <a:gd name="T16" fmla="*/ 9165 w 16120"/>
                              <a:gd name="T17" fmla="*/ 5663 h 10441"/>
                              <a:gd name="T18" fmla="*/ 9098 w 16120"/>
                              <a:gd name="T19" fmla="*/ 5268 h 10441"/>
                              <a:gd name="T20" fmla="*/ 8943 w 16120"/>
                              <a:gd name="T21" fmla="*/ 4964 h 10441"/>
                              <a:gd name="T22" fmla="*/ 8662 w 16120"/>
                              <a:gd name="T23" fmla="*/ 4748 h 10441"/>
                              <a:gd name="T24" fmla="*/ 8219 w 16120"/>
                              <a:gd name="T25" fmla="*/ 4624 h 10441"/>
                              <a:gd name="T26" fmla="*/ 7641 w 16120"/>
                              <a:gd name="T27" fmla="*/ 4593 h 10441"/>
                              <a:gd name="T28" fmla="*/ 7524 w 16120"/>
                              <a:gd name="T29" fmla="*/ 4518 h 10441"/>
                              <a:gd name="T30" fmla="*/ 7508 w 16120"/>
                              <a:gd name="T31" fmla="*/ 3938 h 10441"/>
                              <a:gd name="T32" fmla="*/ 7596 w 16120"/>
                              <a:gd name="T33" fmla="*/ 3829 h 10441"/>
                              <a:gd name="T34" fmla="*/ 9270 w 16120"/>
                              <a:gd name="T35" fmla="*/ 3202 h 10441"/>
                              <a:gd name="T36" fmla="*/ 9154 w 16120"/>
                              <a:gd name="T37" fmla="*/ 3124 h 10441"/>
                              <a:gd name="T38" fmla="*/ 9145 w 16120"/>
                              <a:gd name="T39" fmla="*/ 3001 h 10441"/>
                              <a:gd name="T40" fmla="*/ 9210 w 16120"/>
                              <a:gd name="T41" fmla="*/ 2924 h 10441"/>
                              <a:gd name="T42" fmla="*/ 12752 w 16120"/>
                              <a:gd name="T43" fmla="*/ 955 h 10441"/>
                              <a:gd name="T44" fmla="*/ 14602 w 16120"/>
                              <a:gd name="T45" fmla="*/ 300 h 10441"/>
                              <a:gd name="T46" fmla="*/ 4421 w 16120"/>
                              <a:gd name="T47" fmla="*/ 376 h 10441"/>
                              <a:gd name="T48" fmla="*/ 3532 w 16120"/>
                              <a:gd name="T49" fmla="*/ 727 h 10441"/>
                              <a:gd name="T50" fmla="*/ 2698 w 16120"/>
                              <a:gd name="T51" fmla="*/ 1556 h 10441"/>
                              <a:gd name="T52" fmla="*/ 2025 w 16120"/>
                              <a:gd name="T53" fmla="*/ 3517 h 10441"/>
                              <a:gd name="T54" fmla="*/ 1176 w 16120"/>
                              <a:gd name="T55" fmla="*/ 6723 h 10441"/>
                              <a:gd name="T56" fmla="*/ 5535 w 16120"/>
                              <a:gd name="T57" fmla="*/ 7507 h 10441"/>
                              <a:gd name="T58" fmla="*/ 5492 w 16120"/>
                              <a:gd name="T59" fmla="*/ 10397 h 10441"/>
                              <a:gd name="T60" fmla="*/ 150 w 16120"/>
                              <a:gd name="T61" fmla="*/ 10439 h 10441"/>
                              <a:gd name="T62" fmla="*/ 30 w 16120"/>
                              <a:gd name="T63" fmla="*/ 10380 h 10441"/>
                              <a:gd name="T64" fmla="*/ 23 w 16120"/>
                              <a:gd name="T65" fmla="*/ 10172 h 10441"/>
                              <a:gd name="T66" fmla="*/ 1008 w 16120"/>
                              <a:gd name="T67" fmla="*/ 6166 h 10441"/>
                              <a:gd name="T68" fmla="*/ 1939 w 16120"/>
                              <a:gd name="T69" fmla="*/ 2753 h 10441"/>
                              <a:gd name="T70" fmla="*/ 2678 w 16120"/>
                              <a:gd name="T71" fmla="*/ 1064 h 10441"/>
                              <a:gd name="T72" fmla="*/ 3674 w 16120"/>
                              <a:gd name="T73" fmla="*/ 318 h 10441"/>
                              <a:gd name="T74" fmla="*/ 4580 w 16120"/>
                              <a:gd name="T75" fmla="*/ 40 h 10441"/>
                              <a:gd name="T76" fmla="*/ 14708 w 16120"/>
                              <a:gd name="T77" fmla="*/ 1 h 10441"/>
                              <a:gd name="T78" fmla="*/ 14801 w 16120"/>
                              <a:gd name="T79" fmla="*/ 43 h 10441"/>
                              <a:gd name="T80" fmla="*/ 16119 w 16120"/>
                              <a:gd name="T81" fmla="*/ 2840 h 10441"/>
                              <a:gd name="T82" fmla="*/ 16094 w 16120"/>
                              <a:gd name="T83" fmla="*/ 2939 h 10441"/>
                              <a:gd name="T84" fmla="*/ 15970 w 16120"/>
                              <a:gd name="T85" fmla="*/ 3004 h 10441"/>
                              <a:gd name="T86" fmla="*/ 10271 w 16120"/>
                              <a:gd name="T87" fmla="*/ 2906 h 10441"/>
                              <a:gd name="T88" fmla="*/ 10378 w 16120"/>
                              <a:gd name="T89" fmla="*/ 2994 h 10441"/>
                              <a:gd name="T90" fmla="*/ 10378 w 16120"/>
                              <a:gd name="T91" fmla="*/ 4026 h 10441"/>
                              <a:gd name="T92" fmla="*/ 10271 w 16120"/>
                              <a:gd name="T93" fmla="*/ 4114 h 10441"/>
                              <a:gd name="T94" fmla="*/ 8213 w 16120"/>
                              <a:gd name="T95" fmla="*/ 4322 h 10441"/>
                              <a:gd name="T96" fmla="*/ 8743 w 16120"/>
                              <a:gd name="T97" fmla="*/ 4457 h 10441"/>
                              <a:gd name="T98" fmla="*/ 9105 w 16120"/>
                              <a:gd name="T99" fmla="*/ 4697 h 10441"/>
                              <a:gd name="T100" fmla="*/ 9334 w 16120"/>
                              <a:gd name="T101" fmla="*/ 5041 h 10441"/>
                              <a:gd name="T102" fmla="*/ 9447 w 16120"/>
                              <a:gd name="T103" fmla="*/ 5479 h 10441"/>
                              <a:gd name="T104" fmla="*/ 9473 w 16120"/>
                              <a:gd name="T105" fmla="*/ 6001 h 10441"/>
                              <a:gd name="T106" fmla="*/ 9445 w 16120"/>
                              <a:gd name="T107" fmla="*/ 6526 h 10441"/>
                              <a:gd name="T108" fmla="*/ 9240 w 16120"/>
                              <a:gd name="T109" fmla="*/ 6703 h 10441"/>
                              <a:gd name="T110" fmla="*/ 8828 w 16120"/>
                              <a:gd name="T111" fmla="*/ 6780 h 10441"/>
                              <a:gd name="T112" fmla="*/ 8095 w 16120"/>
                              <a:gd name="T113" fmla="*/ 6734 h 10441"/>
                              <a:gd name="T114" fmla="*/ 6852 w 16120"/>
                              <a:gd name="T115" fmla="*/ 6639 h 10441"/>
                              <a:gd name="T116" fmla="*/ 5824 w 16120"/>
                              <a:gd name="T117" fmla="*/ 6763 h 10441"/>
                              <a:gd name="T118" fmla="*/ 4954 w 16120"/>
                              <a:gd name="T119" fmla="*/ 7277 h 10441"/>
                              <a:gd name="T120" fmla="*/ 5492 w 16120"/>
                              <a:gd name="T121" fmla="*/ 7402 h 10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120" h="10441">
                                <a:moveTo>
                                  <a:pt x="5237" y="10142"/>
                                </a:moveTo>
                                <a:lnTo>
                                  <a:pt x="5237" y="7657"/>
                                </a:lnTo>
                                <a:lnTo>
                                  <a:pt x="4590" y="7657"/>
                                </a:lnTo>
                                <a:lnTo>
                                  <a:pt x="4574" y="7657"/>
                                </a:lnTo>
                                <a:lnTo>
                                  <a:pt x="4560" y="7654"/>
                                </a:lnTo>
                                <a:lnTo>
                                  <a:pt x="4545" y="7651"/>
                                </a:lnTo>
                                <a:lnTo>
                                  <a:pt x="4532" y="7645"/>
                                </a:lnTo>
                                <a:lnTo>
                                  <a:pt x="4519" y="7638"/>
                                </a:lnTo>
                                <a:lnTo>
                                  <a:pt x="4507" y="7631"/>
                                </a:lnTo>
                                <a:lnTo>
                                  <a:pt x="4494" y="7623"/>
                                </a:lnTo>
                                <a:lnTo>
                                  <a:pt x="4484" y="7613"/>
                                </a:lnTo>
                                <a:lnTo>
                                  <a:pt x="4474" y="7602"/>
                                </a:lnTo>
                                <a:lnTo>
                                  <a:pt x="4466" y="7591"/>
                                </a:lnTo>
                                <a:lnTo>
                                  <a:pt x="4458" y="7579"/>
                                </a:lnTo>
                                <a:lnTo>
                                  <a:pt x="4452" y="7566"/>
                                </a:lnTo>
                                <a:lnTo>
                                  <a:pt x="4447" y="7551"/>
                                </a:lnTo>
                                <a:lnTo>
                                  <a:pt x="4443" y="7537"/>
                                </a:lnTo>
                                <a:lnTo>
                                  <a:pt x="4441" y="7522"/>
                                </a:lnTo>
                                <a:lnTo>
                                  <a:pt x="4440" y="7507"/>
                                </a:lnTo>
                                <a:lnTo>
                                  <a:pt x="4441" y="7495"/>
                                </a:lnTo>
                                <a:lnTo>
                                  <a:pt x="4443" y="7483"/>
                                </a:lnTo>
                                <a:lnTo>
                                  <a:pt x="4445" y="7470"/>
                                </a:lnTo>
                                <a:lnTo>
                                  <a:pt x="4449" y="7458"/>
                                </a:lnTo>
                                <a:lnTo>
                                  <a:pt x="4453" y="7447"/>
                                </a:lnTo>
                                <a:lnTo>
                                  <a:pt x="4458" y="7436"/>
                                </a:lnTo>
                                <a:lnTo>
                                  <a:pt x="4464" y="7426"/>
                                </a:lnTo>
                                <a:lnTo>
                                  <a:pt x="4471" y="7416"/>
                                </a:lnTo>
                                <a:lnTo>
                                  <a:pt x="4549" y="7299"/>
                                </a:lnTo>
                                <a:lnTo>
                                  <a:pt x="4631" y="7191"/>
                                </a:lnTo>
                                <a:lnTo>
                                  <a:pt x="4717" y="7091"/>
                                </a:lnTo>
                                <a:lnTo>
                                  <a:pt x="4806" y="6999"/>
                                </a:lnTo>
                                <a:lnTo>
                                  <a:pt x="4899" y="6914"/>
                                </a:lnTo>
                                <a:lnTo>
                                  <a:pt x="4997" y="6836"/>
                                </a:lnTo>
                                <a:lnTo>
                                  <a:pt x="5097" y="6764"/>
                                </a:lnTo>
                                <a:lnTo>
                                  <a:pt x="5199" y="6700"/>
                                </a:lnTo>
                                <a:lnTo>
                                  <a:pt x="5304" y="6642"/>
                                </a:lnTo>
                                <a:lnTo>
                                  <a:pt x="5413" y="6590"/>
                                </a:lnTo>
                                <a:lnTo>
                                  <a:pt x="5523" y="6543"/>
                                </a:lnTo>
                                <a:lnTo>
                                  <a:pt x="5636" y="6503"/>
                                </a:lnTo>
                                <a:lnTo>
                                  <a:pt x="5750" y="6468"/>
                                </a:lnTo>
                                <a:lnTo>
                                  <a:pt x="5866" y="6437"/>
                                </a:lnTo>
                                <a:lnTo>
                                  <a:pt x="5984" y="6411"/>
                                </a:lnTo>
                                <a:lnTo>
                                  <a:pt x="6102" y="6390"/>
                                </a:lnTo>
                                <a:lnTo>
                                  <a:pt x="6222" y="6372"/>
                                </a:lnTo>
                                <a:lnTo>
                                  <a:pt x="6343" y="6359"/>
                                </a:lnTo>
                                <a:lnTo>
                                  <a:pt x="6464" y="6349"/>
                                </a:lnTo>
                                <a:lnTo>
                                  <a:pt x="6585" y="6343"/>
                                </a:lnTo>
                                <a:lnTo>
                                  <a:pt x="6708" y="6339"/>
                                </a:lnTo>
                                <a:lnTo>
                                  <a:pt x="6829" y="6338"/>
                                </a:lnTo>
                                <a:lnTo>
                                  <a:pt x="6951" y="6340"/>
                                </a:lnTo>
                                <a:lnTo>
                                  <a:pt x="7071" y="6344"/>
                                </a:lnTo>
                                <a:lnTo>
                                  <a:pt x="7192" y="6350"/>
                                </a:lnTo>
                                <a:lnTo>
                                  <a:pt x="7311" y="6357"/>
                                </a:lnTo>
                                <a:lnTo>
                                  <a:pt x="7430" y="6366"/>
                                </a:lnTo>
                                <a:lnTo>
                                  <a:pt x="7547" y="6376"/>
                                </a:lnTo>
                                <a:lnTo>
                                  <a:pt x="7776" y="6400"/>
                                </a:lnTo>
                                <a:lnTo>
                                  <a:pt x="7998" y="6423"/>
                                </a:lnTo>
                                <a:lnTo>
                                  <a:pt x="8102" y="6434"/>
                                </a:lnTo>
                                <a:lnTo>
                                  <a:pt x="8202" y="6444"/>
                                </a:lnTo>
                                <a:lnTo>
                                  <a:pt x="8300" y="6454"/>
                                </a:lnTo>
                                <a:lnTo>
                                  <a:pt x="8395" y="6463"/>
                                </a:lnTo>
                                <a:lnTo>
                                  <a:pt x="8486" y="6472"/>
                                </a:lnTo>
                                <a:lnTo>
                                  <a:pt x="8573" y="6478"/>
                                </a:lnTo>
                                <a:lnTo>
                                  <a:pt x="8656" y="6483"/>
                                </a:lnTo>
                                <a:lnTo>
                                  <a:pt x="8734" y="6485"/>
                                </a:lnTo>
                                <a:lnTo>
                                  <a:pt x="8771" y="6486"/>
                                </a:lnTo>
                                <a:lnTo>
                                  <a:pt x="8807" y="6486"/>
                                </a:lnTo>
                                <a:lnTo>
                                  <a:pt x="8842" y="6485"/>
                                </a:lnTo>
                                <a:lnTo>
                                  <a:pt x="8876" y="6484"/>
                                </a:lnTo>
                                <a:lnTo>
                                  <a:pt x="8907" y="6482"/>
                                </a:lnTo>
                                <a:lnTo>
                                  <a:pt x="8938" y="6479"/>
                                </a:lnTo>
                                <a:lnTo>
                                  <a:pt x="8968" y="6476"/>
                                </a:lnTo>
                                <a:lnTo>
                                  <a:pt x="8995" y="6472"/>
                                </a:lnTo>
                                <a:lnTo>
                                  <a:pt x="9021" y="6467"/>
                                </a:lnTo>
                                <a:lnTo>
                                  <a:pt x="9047" y="6460"/>
                                </a:lnTo>
                                <a:lnTo>
                                  <a:pt x="9069" y="6454"/>
                                </a:lnTo>
                                <a:lnTo>
                                  <a:pt x="9091" y="6446"/>
                                </a:lnTo>
                                <a:lnTo>
                                  <a:pt x="9111" y="6438"/>
                                </a:lnTo>
                                <a:lnTo>
                                  <a:pt x="9130" y="6429"/>
                                </a:lnTo>
                                <a:lnTo>
                                  <a:pt x="9146" y="6419"/>
                                </a:lnTo>
                                <a:lnTo>
                                  <a:pt x="9161" y="6408"/>
                                </a:lnTo>
                                <a:lnTo>
                                  <a:pt x="9166" y="6299"/>
                                </a:lnTo>
                                <a:lnTo>
                                  <a:pt x="9170" y="6192"/>
                                </a:lnTo>
                                <a:lnTo>
                                  <a:pt x="9172" y="6090"/>
                                </a:lnTo>
                                <a:lnTo>
                                  <a:pt x="9174" y="5990"/>
                                </a:lnTo>
                                <a:lnTo>
                                  <a:pt x="9174" y="5893"/>
                                </a:lnTo>
                                <a:lnTo>
                                  <a:pt x="9172" y="5799"/>
                                </a:lnTo>
                                <a:lnTo>
                                  <a:pt x="9170" y="5753"/>
                                </a:lnTo>
                                <a:lnTo>
                                  <a:pt x="9168" y="5708"/>
                                </a:lnTo>
                                <a:lnTo>
                                  <a:pt x="9165" y="5663"/>
                                </a:lnTo>
                                <a:lnTo>
                                  <a:pt x="9161" y="5621"/>
                                </a:lnTo>
                                <a:lnTo>
                                  <a:pt x="9157" y="5578"/>
                                </a:lnTo>
                                <a:lnTo>
                                  <a:pt x="9153" y="5535"/>
                                </a:lnTo>
                                <a:lnTo>
                                  <a:pt x="9147" y="5495"/>
                                </a:lnTo>
                                <a:lnTo>
                                  <a:pt x="9141" y="5455"/>
                                </a:lnTo>
                                <a:lnTo>
                                  <a:pt x="9134" y="5416"/>
                                </a:lnTo>
                                <a:lnTo>
                                  <a:pt x="9127" y="5378"/>
                                </a:lnTo>
                                <a:lnTo>
                                  <a:pt x="9118" y="5340"/>
                                </a:lnTo>
                                <a:lnTo>
                                  <a:pt x="9108" y="5304"/>
                                </a:lnTo>
                                <a:lnTo>
                                  <a:pt x="9098" y="5268"/>
                                </a:lnTo>
                                <a:lnTo>
                                  <a:pt x="9087" y="5233"/>
                                </a:lnTo>
                                <a:lnTo>
                                  <a:pt x="9075" y="5200"/>
                                </a:lnTo>
                                <a:lnTo>
                                  <a:pt x="9063" y="5167"/>
                                </a:lnTo>
                                <a:lnTo>
                                  <a:pt x="9049" y="5135"/>
                                </a:lnTo>
                                <a:lnTo>
                                  <a:pt x="9034" y="5103"/>
                                </a:lnTo>
                                <a:lnTo>
                                  <a:pt x="9018" y="5074"/>
                                </a:lnTo>
                                <a:lnTo>
                                  <a:pt x="9001" y="5045"/>
                                </a:lnTo>
                                <a:lnTo>
                                  <a:pt x="8983" y="5016"/>
                                </a:lnTo>
                                <a:lnTo>
                                  <a:pt x="8964" y="4990"/>
                                </a:lnTo>
                                <a:lnTo>
                                  <a:pt x="8943" y="4964"/>
                                </a:lnTo>
                                <a:lnTo>
                                  <a:pt x="8922" y="4938"/>
                                </a:lnTo>
                                <a:lnTo>
                                  <a:pt x="8899" y="4913"/>
                                </a:lnTo>
                                <a:lnTo>
                                  <a:pt x="8875" y="4890"/>
                                </a:lnTo>
                                <a:lnTo>
                                  <a:pt x="8848" y="4867"/>
                                </a:lnTo>
                                <a:lnTo>
                                  <a:pt x="8821" y="4845"/>
                                </a:lnTo>
                                <a:lnTo>
                                  <a:pt x="8793" y="4824"/>
                                </a:lnTo>
                                <a:lnTo>
                                  <a:pt x="8762" y="4804"/>
                                </a:lnTo>
                                <a:lnTo>
                                  <a:pt x="8731" y="4785"/>
                                </a:lnTo>
                                <a:lnTo>
                                  <a:pt x="8697" y="4765"/>
                                </a:lnTo>
                                <a:lnTo>
                                  <a:pt x="8662" y="4748"/>
                                </a:lnTo>
                                <a:lnTo>
                                  <a:pt x="8625" y="4732"/>
                                </a:lnTo>
                                <a:lnTo>
                                  <a:pt x="8588" y="4716"/>
                                </a:lnTo>
                                <a:lnTo>
                                  <a:pt x="8548" y="4702"/>
                                </a:lnTo>
                                <a:lnTo>
                                  <a:pt x="8506" y="4687"/>
                                </a:lnTo>
                                <a:lnTo>
                                  <a:pt x="8463" y="4674"/>
                                </a:lnTo>
                                <a:lnTo>
                                  <a:pt x="8418" y="4662"/>
                                </a:lnTo>
                                <a:lnTo>
                                  <a:pt x="8371" y="4651"/>
                                </a:lnTo>
                                <a:lnTo>
                                  <a:pt x="8323" y="4641"/>
                                </a:lnTo>
                                <a:lnTo>
                                  <a:pt x="8272" y="4632"/>
                                </a:lnTo>
                                <a:lnTo>
                                  <a:pt x="8219" y="4624"/>
                                </a:lnTo>
                                <a:lnTo>
                                  <a:pt x="8165" y="4617"/>
                                </a:lnTo>
                                <a:lnTo>
                                  <a:pt x="8109" y="4611"/>
                                </a:lnTo>
                                <a:lnTo>
                                  <a:pt x="8050" y="4604"/>
                                </a:lnTo>
                                <a:lnTo>
                                  <a:pt x="7990" y="4600"/>
                                </a:lnTo>
                                <a:lnTo>
                                  <a:pt x="7928" y="4597"/>
                                </a:lnTo>
                                <a:lnTo>
                                  <a:pt x="7863" y="4595"/>
                                </a:lnTo>
                                <a:lnTo>
                                  <a:pt x="7796" y="4593"/>
                                </a:lnTo>
                                <a:lnTo>
                                  <a:pt x="7727" y="4593"/>
                                </a:lnTo>
                                <a:lnTo>
                                  <a:pt x="7657" y="4594"/>
                                </a:lnTo>
                                <a:lnTo>
                                  <a:pt x="7641" y="4593"/>
                                </a:lnTo>
                                <a:lnTo>
                                  <a:pt x="7626" y="4591"/>
                                </a:lnTo>
                                <a:lnTo>
                                  <a:pt x="7612" y="4588"/>
                                </a:lnTo>
                                <a:lnTo>
                                  <a:pt x="7598" y="4583"/>
                                </a:lnTo>
                                <a:lnTo>
                                  <a:pt x="7585" y="4577"/>
                                </a:lnTo>
                                <a:lnTo>
                                  <a:pt x="7572" y="4570"/>
                                </a:lnTo>
                                <a:lnTo>
                                  <a:pt x="7561" y="4562"/>
                                </a:lnTo>
                                <a:lnTo>
                                  <a:pt x="7550" y="4552"/>
                                </a:lnTo>
                                <a:lnTo>
                                  <a:pt x="7540" y="4542"/>
                                </a:lnTo>
                                <a:lnTo>
                                  <a:pt x="7532" y="4531"/>
                                </a:lnTo>
                                <a:lnTo>
                                  <a:pt x="7524" y="4518"/>
                                </a:lnTo>
                                <a:lnTo>
                                  <a:pt x="7518" y="4505"/>
                                </a:lnTo>
                                <a:lnTo>
                                  <a:pt x="7513" y="4491"/>
                                </a:lnTo>
                                <a:lnTo>
                                  <a:pt x="7509" y="4477"/>
                                </a:lnTo>
                                <a:lnTo>
                                  <a:pt x="7506" y="4463"/>
                                </a:lnTo>
                                <a:lnTo>
                                  <a:pt x="7505" y="4448"/>
                                </a:lnTo>
                                <a:lnTo>
                                  <a:pt x="7505" y="4445"/>
                                </a:lnTo>
                                <a:lnTo>
                                  <a:pt x="7505" y="3968"/>
                                </a:lnTo>
                                <a:lnTo>
                                  <a:pt x="7505" y="3953"/>
                                </a:lnTo>
                                <a:lnTo>
                                  <a:pt x="7508" y="3938"/>
                                </a:lnTo>
                                <a:lnTo>
                                  <a:pt x="7511" y="3923"/>
                                </a:lnTo>
                                <a:lnTo>
                                  <a:pt x="7516" y="3909"/>
                                </a:lnTo>
                                <a:lnTo>
                                  <a:pt x="7522" y="3896"/>
                                </a:lnTo>
                                <a:lnTo>
                                  <a:pt x="7530" y="3884"/>
                                </a:lnTo>
                                <a:lnTo>
                                  <a:pt x="7538" y="3873"/>
                                </a:lnTo>
                                <a:lnTo>
                                  <a:pt x="7548" y="3862"/>
                                </a:lnTo>
                                <a:lnTo>
                                  <a:pt x="7558" y="3853"/>
                                </a:lnTo>
                                <a:lnTo>
                                  <a:pt x="7570" y="3843"/>
                                </a:lnTo>
                                <a:lnTo>
                                  <a:pt x="7583" y="3836"/>
                                </a:lnTo>
                                <a:lnTo>
                                  <a:pt x="7596" y="3829"/>
                                </a:lnTo>
                                <a:lnTo>
                                  <a:pt x="7610" y="3824"/>
                                </a:lnTo>
                                <a:lnTo>
                                  <a:pt x="7624" y="3821"/>
                                </a:lnTo>
                                <a:lnTo>
                                  <a:pt x="7638" y="3818"/>
                                </a:lnTo>
                                <a:lnTo>
                                  <a:pt x="7655" y="3818"/>
                                </a:lnTo>
                                <a:lnTo>
                                  <a:pt x="7661" y="3818"/>
                                </a:lnTo>
                                <a:lnTo>
                                  <a:pt x="7667" y="3818"/>
                                </a:lnTo>
                                <a:lnTo>
                                  <a:pt x="10091" y="3818"/>
                                </a:lnTo>
                                <a:lnTo>
                                  <a:pt x="10091" y="3203"/>
                                </a:lnTo>
                                <a:lnTo>
                                  <a:pt x="9286" y="3203"/>
                                </a:lnTo>
                                <a:lnTo>
                                  <a:pt x="9270" y="3202"/>
                                </a:lnTo>
                                <a:lnTo>
                                  <a:pt x="9255" y="3200"/>
                                </a:lnTo>
                                <a:lnTo>
                                  <a:pt x="9241" y="3196"/>
                                </a:lnTo>
                                <a:lnTo>
                                  <a:pt x="9227" y="3191"/>
                                </a:lnTo>
                                <a:lnTo>
                                  <a:pt x="9214" y="3185"/>
                                </a:lnTo>
                                <a:lnTo>
                                  <a:pt x="9202" y="3178"/>
                                </a:lnTo>
                                <a:lnTo>
                                  <a:pt x="9190" y="3168"/>
                                </a:lnTo>
                                <a:lnTo>
                                  <a:pt x="9179" y="3158"/>
                                </a:lnTo>
                                <a:lnTo>
                                  <a:pt x="9170" y="3148"/>
                                </a:lnTo>
                                <a:lnTo>
                                  <a:pt x="9161" y="3137"/>
                                </a:lnTo>
                                <a:lnTo>
                                  <a:pt x="9154" y="3124"/>
                                </a:lnTo>
                                <a:lnTo>
                                  <a:pt x="9148" y="3111"/>
                                </a:lnTo>
                                <a:lnTo>
                                  <a:pt x="9143" y="3098"/>
                                </a:lnTo>
                                <a:lnTo>
                                  <a:pt x="9139" y="3083"/>
                                </a:lnTo>
                                <a:lnTo>
                                  <a:pt x="9137" y="3068"/>
                                </a:lnTo>
                                <a:lnTo>
                                  <a:pt x="9136" y="3053"/>
                                </a:lnTo>
                                <a:lnTo>
                                  <a:pt x="9136" y="3042"/>
                                </a:lnTo>
                                <a:lnTo>
                                  <a:pt x="9137" y="3031"/>
                                </a:lnTo>
                                <a:lnTo>
                                  <a:pt x="9139" y="3021"/>
                                </a:lnTo>
                                <a:lnTo>
                                  <a:pt x="9142" y="3011"/>
                                </a:lnTo>
                                <a:lnTo>
                                  <a:pt x="9145" y="3001"/>
                                </a:lnTo>
                                <a:lnTo>
                                  <a:pt x="9149" y="2991"/>
                                </a:lnTo>
                                <a:lnTo>
                                  <a:pt x="9154" y="2982"/>
                                </a:lnTo>
                                <a:lnTo>
                                  <a:pt x="9159" y="2973"/>
                                </a:lnTo>
                                <a:lnTo>
                                  <a:pt x="9164" y="2965"/>
                                </a:lnTo>
                                <a:lnTo>
                                  <a:pt x="9171" y="2957"/>
                                </a:lnTo>
                                <a:lnTo>
                                  <a:pt x="9177" y="2949"/>
                                </a:lnTo>
                                <a:lnTo>
                                  <a:pt x="9185" y="2942"/>
                                </a:lnTo>
                                <a:lnTo>
                                  <a:pt x="9192" y="2936"/>
                                </a:lnTo>
                                <a:lnTo>
                                  <a:pt x="9202" y="2930"/>
                                </a:lnTo>
                                <a:lnTo>
                                  <a:pt x="9210" y="2924"/>
                                </a:lnTo>
                                <a:lnTo>
                                  <a:pt x="9219" y="2919"/>
                                </a:lnTo>
                                <a:lnTo>
                                  <a:pt x="12674" y="974"/>
                                </a:lnTo>
                                <a:lnTo>
                                  <a:pt x="12684" y="969"/>
                                </a:lnTo>
                                <a:lnTo>
                                  <a:pt x="12693" y="964"/>
                                </a:lnTo>
                                <a:lnTo>
                                  <a:pt x="12703" y="961"/>
                                </a:lnTo>
                                <a:lnTo>
                                  <a:pt x="12713" y="958"/>
                                </a:lnTo>
                                <a:lnTo>
                                  <a:pt x="12722" y="956"/>
                                </a:lnTo>
                                <a:lnTo>
                                  <a:pt x="12732" y="955"/>
                                </a:lnTo>
                                <a:lnTo>
                                  <a:pt x="12742" y="955"/>
                                </a:lnTo>
                                <a:lnTo>
                                  <a:pt x="12752" y="955"/>
                                </a:lnTo>
                                <a:lnTo>
                                  <a:pt x="12762" y="955"/>
                                </a:lnTo>
                                <a:lnTo>
                                  <a:pt x="12772" y="956"/>
                                </a:lnTo>
                                <a:lnTo>
                                  <a:pt x="12782" y="958"/>
                                </a:lnTo>
                                <a:lnTo>
                                  <a:pt x="12791" y="961"/>
                                </a:lnTo>
                                <a:lnTo>
                                  <a:pt x="12800" y="964"/>
                                </a:lnTo>
                                <a:lnTo>
                                  <a:pt x="12809" y="968"/>
                                </a:lnTo>
                                <a:lnTo>
                                  <a:pt x="12818" y="973"/>
                                </a:lnTo>
                                <a:lnTo>
                                  <a:pt x="12826" y="978"/>
                                </a:lnTo>
                                <a:lnTo>
                                  <a:pt x="15641" y="2506"/>
                                </a:lnTo>
                                <a:lnTo>
                                  <a:pt x="14602" y="300"/>
                                </a:lnTo>
                                <a:lnTo>
                                  <a:pt x="4909" y="300"/>
                                </a:lnTo>
                                <a:lnTo>
                                  <a:pt x="4907" y="300"/>
                                </a:lnTo>
                                <a:lnTo>
                                  <a:pt x="4863" y="303"/>
                                </a:lnTo>
                                <a:lnTo>
                                  <a:pt x="4790" y="311"/>
                                </a:lnTo>
                                <a:lnTo>
                                  <a:pt x="4743" y="317"/>
                                </a:lnTo>
                                <a:lnTo>
                                  <a:pt x="4689" y="324"/>
                                </a:lnTo>
                                <a:lnTo>
                                  <a:pt x="4629" y="334"/>
                                </a:lnTo>
                                <a:lnTo>
                                  <a:pt x="4564" y="345"/>
                                </a:lnTo>
                                <a:lnTo>
                                  <a:pt x="4494" y="359"/>
                                </a:lnTo>
                                <a:lnTo>
                                  <a:pt x="4421" y="376"/>
                                </a:lnTo>
                                <a:lnTo>
                                  <a:pt x="4343" y="396"/>
                                </a:lnTo>
                                <a:lnTo>
                                  <a:pt x="4261" y="418"/>
                                </a:lnTo>
                                <a:lnTo>
                                  <a:pt x="4176" y="443"/>
                                </a:lnTo>
                                <a:lnTo>
                                  <a:pt x="4087" y="472"/>
                                </a:lnTo>
                                <a:lnTo>
                                  <a:pt x="3997" y="504"/>
                                </a:lnTo>
                                <a:lnTo>
                                  <a:pt x="3906" y="540"/>
                                </a:lnTo>
                                <a:lnTo>
                                  <a:pt x="3813" y="581"/>
                                </a:lnTo>
                                <a:lnTo>
                                  <a:pt x="3719" y="625"/>
                                </a:lnTo>
                                <a:lnTo>
                                  <a:pt x="3625" y="674"/>
                                </a:lnTo>
                                <a:lnTo>
                                  <a:pt x="3532" y="727"/>
                                </a:lnTo>
                                <a:lnTo>
                                  <a:pt x="3437" y="785"/>
                                </a:lnTo>
                                <a:lnTo>
                                  <a:pt x="3345" y="848"/>
                                </a:lnTo>
                                <a:lnTo>
                                  <a:pt x="3254" y="916"/>
                                </a:lnTo>
                                <a:lnTo>
                                  <a:pt x="3165" y="990"/>
                                </a:lnTo>
                                <a:lnTo>
                                  <a:pt x="3079" y="1070"/>
                                </a:lnTo>
                                <a:lnTo>
                                  <a:pt x="2995" y="1155"/>
                                </a:lnTo>
                                <a:lnTo>
                                  <a:pt x="2915" y="1246"/>
                                </a:lnTo>
                                <a:lnTo>
                                  <a:pt x="2838" y="1343"/>
                                </a:lnTo>
                                <a:lnTo>
                                  <a:pt x="2766" y="1446"/>
                                </a:lnTo>
                                <a:lnTo>
                                  <a:pt x="2698" y="1556"/>
                                </a:lnTo>
                                <a:lnTo>
                                  <a:pt x="2636" y="1674"/>
                                </a:lnTo>
                                <a:lnTo>
                                  <a:pt x="2579" y="1798"/>
                                </a:lnTo>
                                <a:lnTo>
                                  <a:pt x="2523" y="1939"/>
                                </a:lnTo>
                                <a:lnTo>
                                  <a:pt x="2462" y="2103"/>
                                </a:lnTo>
                                <a:lnTo>
                                  <a:pt x="2398" y="2291"/>
                                </a:lnTo>
                                <a:lnTo>
                                  <a:pt x="2330" y="2501"/>
                                </a:lnTo>
                                <a:lnTo>
                                  <a:pt x="2258" y="2729"/>
                                </a:lnTo>
                                <a:lnTo>
                                  <a:pt x="2183" y="2976"/>
                                </a:lnTo>
                                <a:lnTo>
                                  <a:pt x="2105" y="3239"/>
                                </a:lnTo>
                                <a:lnTo>
                                  <a:pt x="2025" y="3517"/>
                                </a:lnTo>
                                <a:lnTo>
                                  <a:pt x="1943" y="3808"/>
                                </a:lnTo>
                                <a:lnTo>
                                  <a:pt x="1860" y="4110"/>
                                </a:lnTo>
                                <a:lnTo>
                                  <a:pt x="1775" y="4420"/>
                                </a:lnTo>
                                <a:lnTo>
                                  <a:pt x="1689" y="4740"/>
                                </a:lnTo>
                                <a:lnTo>
                                  <a:pt x="1603" y="5065"/>
                                </a:lnTo>
                                <a:lnTo>
                                  <a:pt x="1516" y="5394"/>
                                </a:lnTo>
                                <a:lnTo>
                                  <a:pt x="1430" y="5727"/>
                                </a:lnTo>
                                <a:lnTo>
                                  <a:pt x="1344" y="6060"/>
                                </a:lnTo>
                                <a:lnTo>
                                  <a:pt x="1259" y="6393"/>
                                </a:lnTo>
                                <a:lnTo>
                                  <a:pt x="1176" y="6723"/>
                                </a:lnTo>
                                <a:lnTo>
                                  <a:pt x="1094" y="7048"/>
                                </a:lnTo>
                                <a:lnTo>
                                  <a:pt x="1014" y="7368"/>
                                </a:lnTo>
                                <a:lnTo>
                                  <a:pt x="861" y="7984"/>
                                </a:lnTo>
                                <a:lnTo>
                                  <a:pt x="720" y="8557"/>
                                </a:lnTo>
                                <a:lnTo>
                                  <a:pt x="594" y="9072"/>
                                </a:lnTo>
                                <a:lnTo>
                                  <a:pt x="487" y="9518"/>
                                </a:lnTo>
                                <a:lnTo>
                                  <a:pt x="401" y="9878"/>
                                </a:lnTo>
                                <a:lnTo>
                                  <a:pt x="338" y="10140"/>
                                </a:lnTo>
                                <a:lnTo>
                                  <a:pt x="5237" y="10142"/>
                                </a:lnTo>
                                <a:close/>
                                <a:moveTo>
                                  <a:pt x="5535" y="7507"/>
                                </a:moveTo>
                                <a:lnTo>
                                  <a:pt x="5535" y="10291"/>
                                </a:lnTo>
                                <a:lnTo>
                                  <a:pt x="5534" y="10306"/>
                                </a:lnTo>
                                <a:lnTo>
                                  <a:pt x="5532" y="10321"/>
                                </a:lnTo>
                                <a:lnTo>
                                  <a:pt x="5528" y="10335"/>
                                </a:lnTo>
                                <a:lnTo>
                                  <a:pt x="5523" y="10349"/>
                                </a:lnTo>
                                <a:lnTo>
                                  <a:pt x="5517" y="10363"/>
                                </a:lnTo>
                                <a:lnTo>
                                  <a:pt x="5510" y="10375"/>
                                </a:lnTo>
                                <a:lnTo>
                                  <a:pt x="5501" y="10386"/>
                                </a:lnTo>
                                <a:lnTo>
                                  <a:pt x="5492" y="10397"/>
                                </a:lnTo>
                                <a:lnTo>
                                  <a:pt x="5481" y="10406"/>
                                </a:lnTo>
                                <a:lnTo>
                                  <a:pt x="5470" y="10415"/>
                                </a:lnTo>
                                <a:lnTo>
                                  <a:pt x="5457" y="10422"/>
                                </a:lnTo>
                                <a:lnTo>
                                  <a:pt x="5444" y="10428"/>
                                </a:lnTo>
                                <a:lnTo>
                                  <a:pt x="5430" y="10433"/>
                                </a:lnTo>
                                <a:lnTo>
                                  <a:pt x="5416" y="10437"/>
                                </a:lnTo>
                                <a:lnTo>
                                  <a:pt x="5402" y="10440"/>
                                </a:lnTo>
                                <a:lnTo>
                                  <a:pt x="5385" y="10441"/>
                                </a:lnTo>
                                <a:lnTo>
                                  <a:pt x="162" y="10439"/>
                                </a:lnTo>
                                <a:lnTo>
                                  <a:pt x="150" y="10439"/>
                                </a:lnTo>
                                <a:lnTo>
                                  <a:pt x="139" y="10439"/>
                                </a:lnTo>
                                <a:lnTo>
                                  <a:pt x="128" y="10436"/>
                                </a:lnTo>
                                <a:lnTo>
                                  <a:pt x="115" y="10434"/>
                                </a:lnTo>
                                <a:lnTo>
                                  <a:pt x="101" y="10430"/>
                                </a:lnTo>
                                <a:lnTo>
                                  <a:pt x="87" y="10424"/>
                                </a:lnTo>
                                <a:lnTo>
                                  <a:pt x="74" y="10418"/>
                                </a:lnTo>
                                <a:lnTo>
                                  <a:pt x="62" y="10410"/>
                                </a:lnTo>
                                <a:lnTo>
                                  <a:pt x="51" y="10401"/>
                                </a:lnTo>
                                <a:lnTo>
                                  <a:pt x="39" y="10391"/>
                                </a:lnTo>
                                <a:lnTo>
                                  <a:pt x="30" y="10380"/>
                                </a:lnTo>
                                <a:lnTo>
                                  <a:pt x="22" y="10368"/>
                                </a:lnTo>
                                <a:lnTo>
                                  <a:pt x="15" y="10356"/>
                                </a:lnTo>
                                <a:lnTo>
                                  <a:pt x="10" y="10342"/>
                                </a:lnTo>
                                <a:lnTo>
                                  <a:pt x="5" y="10328"/>
                                </a:lnTo>
                                <a:lnTo>
                                  <a:pt x="2" y="10314"/>
                                </a:lnTo>
                                <a:lnTo>
                                  <a:pt x="0" y="10300"/>
                                </a:lnTo>
                                <a:lnTo>
                                  <a:pt x="0" y="10285"/>
                                </a:lnTo>
                                <a:lnTo>
                                  <a:pt x="1" y="10271"/>
                                </a:lnTo>
                                <a:lnTo>
                                  <a:pt x="4" y="10255"/>
                                </a:lnTo>
                                <a:lnTo>
                                  <a:pt x="23" y="10172"/>
                                </a:lnTo>
                                <a:lnTo>
                                  <a:pt x="78" y="9944"/>
                                </a:lnTo>
                                <a:lnTo>
                                  <a:pt x="163" y="9587"/>
                                </a:lnTo>
                                <a:lnTo>
                                  <a:pt x="274" y="9122"/>
                                </a:lnTo>
                                <a:lnTo>
                                  <a:pt x="410" y="8565"/>
                                </a:lnTo>
                                <a:lnTo>
                                  <a:pt x="564" y="7936"/>
                                </a:lnTo>
                                <a:lnTo>
                                  <a:pt x="647" y="7600"/>
                                </a:lnTo>
                                <a:lnTo>
                                  <a:pt x="734" y="7253"/>
                                </a:lnTo>
                                <a:lnTo>
                                  <a:pt x="823" y="6897"/>
                                </a:lnTo>
                                <a:lnTo>
                                  <a:pt x="914" y="6533"/>
                                </a:lnTo>
                                <a:lnTo>
                                  <a:pt x="1008" y="6166"/>
                                </a:lnTo>
                                <a:lnTo>
                                  <a:pt x="1103" y="5797"/>
                                </a:lnTo>
                                <a:lnTo>
                                  <a:pt x="1199" y="5427"/>
                                </a:lnTo>
                                <a:lnTo>
                                  <a:pt x="1295" y="5060"/>
                                </a:lnTo>
                                <a:lnTo>
                                  <a:pt x="1391" y="4698"/>
                                </a:lnTo>
                                <a:lnTo>
                                  <a:pt x="1486" y="4342"/>
                                </a:lnTo>
                                <a:lnTo>
                                  <a:pt x="1582" y="3997"/>
                                </a:lnTo>
                                <a:lnTo>
                                  <a:pt x="1674" y="3662"/>
                                </a:lnTo>
                                <a:lnTo>
                                  <a:pt x="1765" y="3343"/>
                                </a:lnTo>
                                <a:lnTo>
                                  <a:pt x="1853" y="3038"/>
                                </a:lnTo>
                                <a:lnTo>
                                  <a:pt x="1939" y="2753"/>
                                </a:lnTo>
                                <a:lnTo>
                                  <a:pt x="2021" y="2488"/>
                                </a:lnTo>
                                <a:lnTo>
                                  <a:pt x="2099" y="2247"/>
                                </a:lnTo>
                                <a:lnTo>
                                  <a:pt x="2172" y="2030"/>
                                </a:lnTo>
                                <a:lnTo>
                                  <a:pt x="2241" y="1842"/>
                                </a:lnTo>
                                <a:lnTo>
                                  <a:pt x="2303" y="1683"/>
                                </a:lnTo>
                                <a:lnTo>
                                  <a:pt x="2367" y="1543"/>
                                </a:lnTo>
                                <a:lnTo>
                                  <a:pt x="2437" y="1412"/>
                                </a:lnTo>
                                <a:lnTo>
                                  <a:pt x="2512" y="1288"/>
                                </a:lnTo>
                                <a:lnTo>
                                  <a:pt x="2593" y="1172"/>
                                </a:lnTo>
                                <a:lnTo>
                                  <a:pt x="2678" y="1064"/>
                                </a:lnTo>
                                <a:lnTo>
                                  <a:pt x="2767" y="961"/>
                                </a:lnTo>
                                <a:lnTo>
                                  <a:pt x="2860" y="865"/>
                                </a:lnTo>
                                <a:lnTo>
                                  <a:pt x="2957" y="777"/>
                                </a:lnTo>
                                <a:lnTo>
                                  <a:pt x="3056" y="694"/>
                                </a:lnTo>
                                <a:lnTo>
                                  <a:pt x="3156" y="617"/>
                                </a:lnTo>
                                <a:lnTo>
                                  <a:pt x="3258" y="547"/>
                                </a:lnTo>
                                <a:lnTo>
                                  <a:pt x="3363" y="482"/>
                                </a:lnTo>
                                <a:lnTo>
                                  <a:pt x="3466" y="422"/>
                                </a:lnTo>
                                <a:lnTo>
                                  <a:pt x="3570" y="367"/>
                                </a:lnTo>
                                <a:lnTo>
                                  <a:pt x="3674" y="318"/>
                                </a:lnTo>
                                <a:lnTo>
                                  <a:pt x="3778" y="273"/>
                                </a:lnTo>
                                <a:lnTo>
                                  <a:pt x="3879" y="232"/>
                                </a:lnTo>
                                <a:lnTo>
                                  <a:pt x="3978" y="196"/>
                                </a:lnTo>
                                <a:lnTo>
                                  <a:pt x="4075" y="164"/>
                                </a:lnTo>
                                <a:lnTo>
                                  <a:pt x="4169" y="135"/>
                                </a:lnTo>
                                <a:lnTo>
                                  <a:pt x="4261" y="110"/>
                                </a:lnTo>
                                <a:lnTo>
                                  <a:pt x="4348" y="88"/>
                                </a:lnTo>
                                <a:lnTo>
                                  <a:pt x="4430" y="69"/>
                                </a:lnTo>
                                <a:lnTo>
                                  <a:pt x="4508" y="54"/>
                                </a:lnTo>
                                <a:lnTo>
                                  <a:pt x="4580" y="40"/>
                                </a:lnTo>
                                <a:lnTo>
                                  <a:pt x="4645" y="29"/>
                                </a:lnTo>
                                <a:lnTo>
                                  <a:pt x="4705" y="20"/>
                                </a:lnTo>
                                <a:lnTo>
                                  <a:pt x="4758" y="14"/>
                                </a:lnTo>
                                <a:lnTo>
                                  <a:pt x="4841" y="5"/>
                                </a:lnTo>
                                <a:lnTo>
                                  <a:pt x="4889" y="1"/>
                                </a:lnTo>
                                <a:lnTo>
                                  <a:pt x="4898" y="0"/>
                                </a:lnTo>
                                <a:lnTo>
                                  <a:pt x="4909" y="0"/>
                                </a:lnTo>
                                <a:lnTo>
                                  <a:pt x="14697" y="0"/>
                                </a:lnTo>
                                <a:lnTo>
                                  <a:pt x="14708" y="1"/>
                                </a:lnTo>
                                <a:lnTo>
                                  <a:pt x="14718" y="2"/>
                                </a:lnTo>
                                <a:lnTo>
                                  <a:pt x="14728" y="4"/>
                                </a:lnTo>
                                <a:lnTo>
                                  <a:pt x="14738" y="6"/>
                                </a:lnTo>
                                <a:lnTo>
                                  <a:pt x="14748" y="9"/>
                                </a:lnTo>
                                <a:lnTo>
                                  <a:pt x="14758" y="13"/>
                                </a:lnTo>
                                <a:lnTo>
                                  <a:pt x="14767" y="18"/>
                                </a:lnTo>
                                <a:lnTo>
                                  <a:pt x="14776" y="23"/>
                                </a:lnTo>
                                <a:lnTo>
                                  <a:pt x="14785" y="28"/>
                                </a:lnTo>
                                <a:lnTo>
                                  <a:pt x="14794" y="35"/>
                                </a:lnTo>
                                <a:lnTo>
                                  <a:pt x="14801" y="43"/>
                                </a:lnTo>
                                <a:lnTo>
                                  <a:pt x="14809" y="50"/>
                                </a:lnTo>
                                <a:lnTo>
                                  <a:pt x="14815" y="58"/>
                                </a:lnTo>
                                <a:lnTo>
                                  <a:pt x="14822" y="67"/>
                                </a:lnTo>
                                <a:lnTo>
                                  <a:pt x="14827" y="76"/>
                                </a:lnTo>
                                <a:lnTo>
                                  <a:pt x="14832" y="86"/>
                                </a:lnTo>
                                <a:lnTo>
                                  <a:pt x="16106" y="2790"/>
                                </a:lnTo>
                                <a:lnTo>
                                  <a:pt x="16112" y="2806"/>
                                </a:lnTo>
                                <a:lnTo>
                                  <a:pt x="16116" y="2823"/>
                                </a:lnTo>
                                <a:lnTo>
                                  <a:pt x="16119" y="2840"/>
                                </a:lnTo>
                                <a:lnTo>
                                  <a:pt x="16120" y="2857"/>
                                </a:lnTo>
                                <a:lnTo>
                                  <a:pt x="16119" y="2866"/>
                                </a:lnTo>
                                <a:lnTo>
                                  <a:pt x="16118" y="2875"/>
                                </a:lnTo>
                                <a:lnTo>
                                  <a:pt x="16117" y="2883"/>
                                </a:lnTo>
                                <a:lnTo>
                                  <a:pt x="16115" y="2892"/>
                                </a:lnTo>
                                <a:lnTo>
                                  <a:pt x="16113" y="2900"/>
                                </a:lnTo>
                                <a:lnTo>
                                  <a:pt x="16110" y="2908"/>
                                </a:lnTo>
                                <a:lnTo>
                                  <a:pt x="16106" y="2918"/>
                                </a:lnTo>
                                <a:lnTo>
                                  <a:pt x="16102" y="2926"/>
                                </a:lnTo>
                                <a:lnTo>
                                  <a:pt x="16094" y="2939"/>
                                </a:lnTo>
                                <a:lnTo>
                                  <a:pt x="16085" y="2951"/>
                                </a:lnTo>
                                <a:lnTo>
                                  <a:pt x="16074" y="2961"/>
                                </a:lnTo>
                                <a:lnTo>
                                  <a:pt x="16063" y="2971"/>
                                </a:lnTo>
                                <a:lnTo>
                                  <a:pt x="16052" y="2979"/>
                                </a:lnTo>
                                <a:lnTo>
                                  <a:pt x="16039" y="2986"/>
                                </a:lnTo>
                                <a:lnTo>
                                  <a:pt x="16026" y="2992"/>
                                </a:lnTo>
                                <a:lnTo>
                                  <a:pt x="16013" y="2997"/>
                                </a:lnTo>
                                <a:lnTo>
                                  <a:pt x="15999" y="3001"/>
                                </a:lnTo>
                                <a:lnTo>
                                  <a:pt x="15984" y="3003"/>
                                </a:lnTo>
                                <a:lnTo>
                                  <a:pt x="15970" y="3004"/>
                                </a:lnTo>
                                <a:lnTo>
                                  <a:pt x="15956" y="3003"/>
                                </a:lnTo>
                                <a:lnTo>
                                  <a:pt x="15942" y="3001"/>
                                </a:lnTo>
                                <a:lnTo>
                                  <a:pt x="15927" y="2996"/>
                                </a:lnTo>
                                <a:lnTo>
                                  <a:pt x="15912" y="2991"/>
                                </a:lnTo>
                                <a:lnTo>
                                  <a:pt x="15899" y="2985"/>
                                </a:lnTo>
                                <a:lnTo>
                                  <a:pt x="12749" y="1275"/>
                                </a:lnTo>
                                <a:lnTo>
                                  <a:pt x="9857" y="2903"/>
                                </a:lnTo>
                                <a:lnTo>
                                  <a:pt x="10240" y="2903"/>
                                </a:lnTo>
                                <a:lnTo>
                                  <a:pt x="10256" y="2904"/>
                                </a:lnTo>
                                <a:lnTo>
                                  <a:pt x="10271" y="2906"/>
                                </a:lnTo>
                                <a:lnTo>
                                  <a:pt x="10285" y="2910"/>
                                </a:lnTo>
                                <a:lnTo>
                                  <a:pt x="10299" y="2914"/>
                                </a:lnTo>
                                <a:lnTo>
                                  <a:pt x="10312" y="2922"/>
                                </a:lnTo>
                                <a:lnTo>
                                  <a:pt x="10324" y="2929"/>
                                </a:lnTo>
                                <a:lnTo>
                                  <a:pt x="10336" y="2938"/>
                                </a:lnTo>
                                <a:lnTo>
                                  <a:pt x="10347" y="2947"/>
                                </a:lnTo>
                                <a:lnTo>
                                  <a:pt x="10356" y="2958"/>
                                </a:lnTo>
                                <a:lnTo>
                                  <a:pt x="10365" y="2969"/>
                                </a:lnTo>
                                <a:lnTo>
                                  <a:pt x="10372" y="2981"/>
                                </a:lnTo>
                                <a:lnTo>
                                  <a:pt x="10378" y="2994"/>
                                </a:lnTo>
                                <a:lnTo>
                                  <a:pt x="10383" y="3009"/>
                                </a:lnTo>
                                <a:lnTo>
                                  <a:pt x="10387" y="3023"/>
                                </a:lnTo>
                                <a:lnTo>
                                  <a:pt x="10389" y="3038"/>
                                </a:lnTo>
                                <a:lnTo>
                                  <a:pt x="10390" y="3053"/>
                                </a:lnTo>
                                <a:lnTo>
                                  <a:pt x="10390" y="3968"/>
                                </a:lnTo>
                                <a:lnTo>
                                  <a:pt x="10389" y="3983"/>
                                </a:lnTo>
                                <a:lnTo>
                                  <a:pt x="10387" y="3997"/>
                                </a:lnTo>
                                <a:lnTo>
                                  <a:pt x="10383" y="4012"/>
                                </a:lnTo>
                                <a:lnTo>
                                  <a:pt x="10378" y="4026"/>
                                </a:lnTo>
                                <a:lnTo>
                                  <a:pt x="10372" y="4039"/>
                                </a:lnTo>
                                <a:lnTo>
                                  <a:pt x="10364" y="4051"/>
                                </a:lnTo>
                                <a:lnTo>
                                  <a:pt x="10356" y="4062"/>
                                </a:lnTo>
                                <a:lnTo>
                                  <a:pt x="10346" y="4073"/>
                                </a:lnTo>
                                <a:lnTo>
                                  <a:pt x="10336" y="4082"/>
                                </a:lnTo>
                                <a:lnTo>
                                  <a:pt x="10324" y="4091"/>
                                </a:lnTo>
                                <a:lnTo>
                                  <a:pt x="10311" y="4098"/>
                                </a:lnTo>
                                <a:lnTo>
                                  <a:pt x="10298" y="4106"/>
                                </a:lnTo>
                                <a:lnTo>
                                  <a:pt x="10285" y="4110"/>
                                </a:lnTo>
                                <a:lnTo>
                                  <a:pt x="10271" y="4114"/>
                                </a:lnTo>
                                <a:lnTo>
                                  <a:pt x="10256" y="4116"/>
                                </a:lnTo>
                                <a:lnTo>
                                  <a:pt x="10240" y="4117"/>
                                </a:lnTo>
                                <a:lnTo>
                                  <a:pt x="7804" y="4117"/>
                                </a:lnTo>
                                <a:lnTo>
                                  <a:pt x="7804" y="4296"/>
                                </a:lnTo>
                                <a:lnTo>
                                  <a:pt x="7877" y="4297"/>
                                </a:lnTo>
                                <a:lnTo>
                                  <a:pt x="7949" y="4300"/>
                                </a:lnTo>
                                <a:lnTo>
                                  <a:pt x="8018" y="4304"/>
                                </a:lnTo>
                                <a:lnTo>
                                  <a:pt x="8085" y="4309"/>
                                </a:lnTo>
                                <a:lnTo>
                                  <a:pt x="8151" y="4315"/>
                                </a:lnTo>
                                <a:lnTo>
                                  <a:pt x="8213" y="4322"/>
                                </a:lnTo>
                                <a:lnTo>
                                  <a:pt x="8275" y="4331"/>
                                </a:lnTo>
                                <a:lnTo>
                                  <a:pt x="8334" y="4340"/>
                                </a:lnTo>
                                <a:lnTo>
                                  <a:pt x="8392" y="4351"/>
                                </a:lnTo>
                                <a:lnTo>
                                  <a:pt x="8447" y="4363"/>
                                </a:lnTo>
                                <a:lnTo>
                                  <a:pt x="8501" y="4376"/>
                                </a:lnTo>
                                <a:lnTo>
                                  <a:pt x="8553" y="4390"/>
                                </a:lnTo>
                                <a:lnTo>
                                  <a:pt x="8603" y="4405"/>
                                </a:lnTo>
                                <a:lnTo>
                                  <a:pt x="8651" y="4421"/>
                                </a:lnTo>
                                <a:lnTo>
                                  <a:pt x="8697" y="4439"/>
                                </a:lnTo>
                                <a:lnTo>
                                  <a:pt x="8743" y="4457"/>
                                </a:lnTo>
                                <a:lnTo>
                                  <a:pt x="8785" y="4476"/>
                                </a:lnTo>
                                <a:lnTo>
                                  <a:pt x="8828" y="4496"/>
                                </a:lnTo>
                                <a:lnTo>
                                  <a:pt x="8867" y="4517"/>
                                </a:lnTo>
                                <a:lnTo>
                                  <a:pt x="8906" y="4540"/>
                                </a:lnTo>
                                <a:lnTo>
                                  <a:pt x="8943" y="4564"/>
                                </a:lnTo>
                                <a:lnTo>
                                  <a:pt x="8979" y="4588"/>
                                </a:lnTo>
                                <a:lnTo>
                                  <a:pt x="9012" y="4614"/>
                                </a:lnTo>
                                <a:lnTo>
                                  <a:pt x="9045" y="4640"/>
                                </a:lnTo>
                                <a:lnTo>
                                  <a:pt x="9076" y="4668"/>
                                </a:lnTo>
                                <a:lnTo>
                                  <a:pt x="9105" y="4697"/>
                                </a:lnTo>
                                <a:lnTo>
                                  <a:pt x="9134" y="4726"/>
                                </a:lnTo>
                                <a:lnTo>
                                  <a:pt x="9161" y="4757"/>
                                </a:lnTo>
                                <a:lnTo>
                                  <a:pt x="9186" y="4789"/>
                                </a:lnTo>
                                <a:lnTo>
                                  <a:pt x="9211" y="4821"/>
                                </a:lnTo>
                                <a:lnTo>
                                  <a:pt x="9234" y="4854"/>
                                </a:lnTo>
                                <a:lnTo>
                                  <a:pt x="9256" y="4889"/>
                                </a:lnTo>
                                <a:lnTo>
                                  <a:pt x="9278" y="4925"/>
                                </a:lnTo>
                                <a:lnTo>
                                  <a:pt x="9298" y="4963"/>
                                </a:lnTo>
                                <a:lnTo>
                                  <a:pt x="9316" y="5001"/>
                                </a:lnTo>
                                <a:lnTo>
                                  <a:pt x="9334" y="5041"/>
                                </a:lnTo>
                                <a:lnTo>
                                  <a:pt x="9350" y="5080"/>
                                </a:lnTo>
                                <a:lnTo>
                                  <a:pt x="9365" y="5122"/>
                                </a:lnTo>
                                <a:lnTo>
                                  <a:pt x="9379" y="5163"/>
                                </a:lnTo>
                                <a:lnTo>
                                  <a:pt x="9392" y="5206"/>
                                </a:lnTo>
                                <a:lnTo>
                                  <a:pt x="9403" y="5249"/>
                                </a:lnTo>
                                <a:lnTo>
                                  <a:pt x="9414" y="5294"/>
                                </a:lnTo>
                                <a:lnTo>
                                  <a:pt x="9423" y="5339"/>
                                </a:lnTo>
                                <a:lnTo>
                                  <a:pt x="9432" y="5385"/>
                                </a:lnTo>
                                <a:lnTo>
                                  <a:pt x="9440" y="5431"/>
                                </a:lnTo>
                                <a:lnTo>
                                  <a:pt x="9447" y="5479"/>
                                </a:lnTo>
                                <a:lnTo>
                                  <a:pt x="9453" y="5527"/>
                                </a:lnTo>
                                <a:lnTo>
                                  <a:pt x="9458" y="5577"/>
                                </a:lnTo>
                                <a:lnTo>
                                  <a:pt x="9462" y="5628"/>
                                </a:lnTo>
                                <a:lnTo>
                                  <a:pt x="9465" y="5678"/>
                                </a:lnTo>
                                <a:lnTo>
                                  <a:pt x="9468" y="5730"/>
                                </a:lnTo>
                                <a:lnTo>
                                  <a:pt x="9470" y="5782"/>
                                </a:lnTo>
                                <a:lnTo>
                                  <a:pt x="9472" y="5836"/>
                                </a:lnTo>
                                <a:lnTo>
                                  <a:pt x="9473" y="5890"/>
                                </a:lnTo>
                                <a:lnTo>
                                  <a:pt x="9473" y="5945"/>
                                </a:lnTo>
                                <a:lnTo>
                                  <a:pt x="9473" y="6001"/>
                                </a:lnTo>
                                <a:lnTo>
                                  <a:pt x="9471" y="6114"/>
                                </a:lnTo>
                                <a:lnTo>
                                  <a:pt x="9468" y="6232"/>
                                </a:lnTo>
                                <a:lnTo>
                                  <a:pt x="9463" y="6352"/>
                                </a:lnTo>
                                <a:lnTo>
                                  <a:pt x="9457" y="6475"/>
                                </a:lnTo>
                                <a:lnTo>
                                  <a:pt x="9456" y="6486"/>
                                </a:lnTo>
                                <a:lnTo>
                                  <a:pt x="9454" y="6496"/>
                                </a:lnTo>
                                <a:lnTo>
                                  <a:pt x="9452" y="6506"/>
                                </a:lnTo>
                                <a:lnTo>
                                  <a:pt x="9449" y="6516"/>
                                </a:lnTo>
                                <a:lnTo>
                                  <a:pt x="9445" y="6526"/>
                                </a:lnTo>
                                <a:lnTo>
                                  <a:pt x="9441" y="6535"/>
                                </a:lnTo>
                                <a:lnTo>
                                  <a:pt x="9434" y="6545"/>
                                </a:lnTo>
                                <a:lnTo>
                                  <a:pt x="9428" y="6555"/>
                                </a:lnTo>
                                <a:lnTo>
                                  <a:pt x="9407" y="6582"/>
                                </a:lnTo>
                                <a:lnTo>
                                  <a:pt x="9384" y="6606"/>
                                </a:lnTo>
                                <a:lnTo>
                                  <a:pt x="9360" y="6629"/>
                                </a:lnTo>
                                <a:lnTo>
                                  <a:pt x="9332" y="6651"/>
                                </a:lnTo>
                                <a:lnTo>
                                  <a:pt x="9304" y="6670"/>
                                </a:lnTo>
                                <a:lnTo>
                                  <a:pt x="9272" y="6688"/>
                                </a:lnTo>
                                <a:lnTo>
                                  <a:pt x="9240" y="6703"/>
                                </a:lnTo>
                                <a:lnTo>
                                  <a:pt x="9207" y="6717"/>
                                </a:lnTo>
                                <a:lnTo>
                                  <a:pt x="9170" y="6731"/>
                                </a:lnTo>
                                <a:lnTo>
                                  <a:pt x="9134" y="6741"/>
                                </a:lnTo>
                                <a:lnTo>
                                  <a:pt x="9094" y="6751"/>
                                </a:lnTo>
                                <a:lnTo>
                                  <a:pt x="9054" y="6759"/>
                                </a:lnTo>
                                <a:lnTo>
                                  <a:pt x="9011" y="6765"/>
                                </a:lnTo>
                                <a:lnTo>
                                  <a:pt x="8968" y="6771"/>
                                </a:lnTo>
                                <a:lnTo>
                                  <a:pt x="8923" y="6775"/>
                                </a:lnTo>
                                <a:lnTo>
                                  <a:pt x="8877" y="6778"/>
                                </a:lnTo>
                                <a:lnTo>
                                  <a:pt x="8828" y="6780"/>
                                </a:lnTo>
                                <a:lnTo>
                                  <a:pt x="8779" y="6781"/>
                                </a:lnTo>
                                <a:lnTo>
                                  <a:pt x="8729" y="6781"/>
                                </a:lnTo>
                                <a:lnTo>
                                  <a:pt x="8677" y="6780"/>
                                </a:lnTo>
                                <a:lnTo>
                                  <a:pt x="8623" y="6778"/>
                                </a:lnTo>
                                <a:lnTo>
                                  <a:pt x="8569" y="6775"/>
                                </a:lnTo>
                                <a:lnTo>
                                  <a:pt x="8513" y="6772"/>
                                </a:lnTo>
                                <a:lnTo>
                                  <a:pt x="8457" y="6768"/>
                                </a:lnTo>
                                <a:lnTo>
                                  <a:pt x="8340" y="6758"/>
                                </a:lnTo>
                                <a:lnTo>
                                  <a:pt x="8219" y="6747"/>
                                </a:lnTo>
                                <a:lnTo>
                                  <a:pt x="8095" y="6734"/>
                                </a:lnTo>
                                <a:lnTo>
                                  <a:pt x="7966" y="6720"/>
                                </a:lnTo>
                                <a:lnTo>
                                  <a:pt x="7775" y="6699"/>
                                </a:lnTo>
                                <a:lnTo>
                                  <a:pt x="7577" y="6680"/>
                                </a:lnTo>
                                <a:lnTo>
                                  <a:pt x="7475" y="6671"/>
                                </a:lnTo>
                                <a:lnTo>
                                  <a:pt x="7373" y="6662"/>
                                </a:lnTo>
                                <a:lnTo>
                                  <a:pt x="7270" y="6655"/>
                                </a:lnTo>
                                <a:lnTo>
                                  <a:pt x="7166" y="6649"/>
                                </a:lnTo>
                                <a:lnTo>
                                  <a:pt x="7062" y="6644"/>
                                </a:lnTo>
                                <a:lnTo>
                                  <a:pt x="6957" y="6641"/>
                                </a:lnTo>
                                <a:lnTo>
                                  <a:pt x="6852" y="6639"/>
                                </a:lnTo>
                                <a:lnTo>
                                  <a:pt x="6747" y="6640"/>
                                </a:lnTo>
                                <a:lnTo>
                                  <a:pt x="6642" y="6642"/>
                                </a:lnTo>
                                <a:lnTo>
                                  <a:pt x="6537" y="6647"/>
                                </a:lnTo>
                                <a:lnTo>
                                  <a:pt x="6432" y="6654"/>
                                </a:lnTo>
                                <a:lnTo>
                                  <a:pt x="6329" y="6664"/>
                                </a:lnTo>
                                <a:lnTo>
                                  <a:pt x="6226" y="6677"/>
                                </a:lnTo>
                                <a:lnTo>
                                  <a:pt x="6124" y="6693"/>
                                </a:lnTo>
                                <a:lnTo>
                                  <a:pt x="6022" y="6713"/>
                                </a:lnTo>
                                <a:lnTo>
                                  <a:pt x="5922" y="6736"/>
                                </a:lnTo>
                                <a:lnTo>
                                  <a:pt x="5824" y="6763"/>
                                </a:lnTo>
                                <a:lnTo>
                                  <a:pt x="5728" y="6793"/>
                                </a:lnTo>
                                <a:lnTo>
                                  <a:pt x="5633" y="6828"/>
                                </a:lnTo>
                                <a:lnTo>
                                  <a:pt x="5539" y="6867"/>
                                </a:lnTo>
                                <a:lnTo>
                                  <a:pt x="5448" y="6911"/>
                                </a:lnTo>
                                <a:lnTo>
                                  <a:pt x="5359" y="6959"/>
                                </a:lnTo>
                                <a:lnTo>
                                  <a:pt x="5272" y="7012"/>
                                </a:lnTo>
                                <a:lnTo>
                                  <a:pt x="5188" y="7070"/>
                                </a:lnTo>
                                <a:lnTo>
                                  <a:pt x="5107" y="7133"/>
                                </a:lnTo>
                                <a:lnTo>
                                  <a:pt x="5029" y="7202"/>
                                </a:lnTo>
                                <a:lnTo>
                                  <a:pt x="4954" y="7277"/>
                                </a:lnTo>
                                <a:lnTo>
                                  <a:pt x="4882" y="7357"/>
                                </a:lnTo>
                                <a:lnTo>
                                  <a:pt x="5385" y="7357"/>
                                </a:lnTo>
                                <a:lnTo>
                                  <a:pt x="5402" y="7358"/>
                                </a:lnTo>
                                <a:lnTo>
                                  <a:pt x="5416" y="7360"/>
                                </a:lnTo>
                                <a:lnTo>
                                  <a:pt x="5430" y="7364"/>
                                </a:lnTo>
                                <a:lnTo>
                                  <a:pt x="5444" y="7369"/>
                                </a:lnTo>
                                <a:lnTo>
                                  <a:pt x="5457" y="7375"/>
                                </a:lnTo>
                                <a:lnTo>
                                  <a:pt x="5470" y="7383"/>
                                </a:lnTo>
                                <a:lnTo>
                                  <a:pt x="5482" y="7391"/>
                                </a:lnTo>
                                <a:lnTo>
                                  <a:pt x="5492" y="7402"/>
                                </a:lnTo>
                                <a:lnTo>
                                  <a:pt x="5502" y="7412"/>
                                </a:lnTo>
                                <a:lnTo>
                                  <a:pt x="5510" y="7424"/>
                                </a:lnTo>
                                <a:lnTo>
                                  <a:pt x="5518" y="7436"/>
                                </a:lnTo>
                                <a:lnTo>
                                  <a:pt x="5524" y="7449"/>
                                </a:lnTo>
                                <a:lnTo>
                                  <a:pt x="5529" y="7462"/>
                                </a:lnTo>
                                <a:lnTo>
                                  <a:pt x="5532" y="7477"/>
                                </a:lnTo>
                                <a:lnTo>
                                  <a:pt x="5535" y="7492"/>
                                </a:lnTo>
                                <a:lnTo>
                                  <a:pt x="5535" y="7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4" o:spid="_x0000_s1026" style="position:absolute;margin-left:143.15pt;margin-top:452.3pt;width:1in;height:46.55pt;z-index:251741184" coordorigin="3965,2325" coordsize="4050,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">
                <v:group id="Group 195" o:spid="_x0000_s1027" style="position:absolute;left:4050;top:2400;width:3965;height:2545" coordorigin="85,75" coordsize="3965,2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196" o:spid="_x0000_s1028" style="position:absolute;left:651;top:307;width:1990;height:2265;visibility:visible;mso-wrap-style:square;v-text-anchor:top" coordsize="7959,9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FMy8UA&#10;AADbAAAADwAAAGRycy9kb3ducmV2LnhtbESPT2vCQBTE74LfYXlCb7rpn6RpmlWKUCl4MtWDt0f2&#10;NQlm34bsNonfvlsQPA4z8xsm30ymFQP1rrGs4HEVgSAurW64UnD8/lymIJxH1thaJgVXcrBZz2c5&#10;ZtqOfKCh8JUIEHYZKqi97zIpXVmTQbeyHXHwfmxv0AfZV1L3OAa4aeVTFCXSYMNhocaOtjWVl+LX&#10;KEi2k0sPZXXU58v+5dTEHO/GZ6UeFtPHOwhPk7+Hb+0vreD1Df6/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wUzLxQAAANsAAAAPAAAAAAAAAAAAAAAAAJgCAABkcnMv&#10;ZG93bnJldi54bWxQSwUGAAAAAAQABAD1AAAAigMAAAAA&#10;" path="m2814,8917r7,4l2827,8925r5,5l2837,8935r5,6l2846,8947r3,6l2851,8960r2,7l2854,8974r1,7l2855,8988r-1,8l2853,9003r-3,7l2847,9017r-3,6l2839,9029r-4,6l2829,9041r-5,4l2818,9049r-6,3l2805,9054r-7,2l2791,9058r-7,l2776,9058r-7,l2762,9056r-7,-2l2748,9051r-83,-41l2583,8967r-82,-44l2421,8877r-80,-47l2262,8780r-78,-50l2107,8678r-76,-53l1956,8570r-74,-56l1810,8457r-72,-59l1668,8337r-70,-62l1530,8213r-87,-83l1359,8045r-82,-87l1197,7869r-78,-90l1043,7685r-74,-95l898,7494r-69,-98l763,7296,699,7194,637,7090,578,6985,522,6879,468,6771,416,6661,368,6551,322,6439,279,6324,239,6210,202,6094,167,5976,137,5858,109,5738,83,5618,62,5496,43,5373,28,5250,15,5125,7,5000,2,4874,,4747,2,4624,6,4503r8,-122l25,4262,39,4143,55,4024,75,3907,97,3790r25,-115l150,3561r30,-114l214,3335r36,-110l289,3114r41,-108l374,2899r46,-105l469,2688r52,-103l574,2484r56,-100l689,2286r59,-98l812,2092r65,-94l944,1906r70,-90l1086,1727r72,-87l1234,1555r78,-84l1391,1390r82,-80l1556,1233r86,-76l1730,1083r88,-70l1909,943r92,-67l2095,810r95,-63l2287,687r99,-58l2486,572r102,-53l2691,468r105,-50l2902,373r106,-45l3118,288r109,-39l3338,213r112,-33l3563,149r115,-28l3793,96,3909,73,4027,54,4145,38,4265,24,4385,14,4506,6,4627,2,4751,r53,l4859,1r54,2l4966,5r55,2l5075,11r53,3l5183,19r54,5l5291,29r54,6l5400,42r53,7l5508,57r54,8l5617,74r53,10l5724,94r53,11l5831,115r54,12l5938,139r53,13l6045,165r52,14l6150,193r53,15l6255,223r52,15l6360,256r51,16l6463,289r33,12l6529,312r33,12l6596,337r32,12l6661,362r34,12l6727,387r84,35l6893,457r82,37l7056,533r80,39l7214,613r78,42l7369,699r75,44l7518,789r73,47l7662,884r70,50l7800,984r67,52l7933,1088r5,5l7943,1099r4,6l7951,1111r3,7l7956,1125r2,7l7959,1139r,7l7959,1153r-1,7l7956,1167r-2,7l7951,1181r-4,6l7943,1193r-5,6l7932,1204r-6,4l7920,1212r-7,3l7907,1217r-7,2l7893,1220r-7,l7878,1220r-7,-1l7864,1217r-7,-2l7850,1212r-6,-4l7838,1204r-63,-52l7710,1103r-65,-49l7577,1006r-69,-46l7437,914r-71,-43l7293,827r-74,-41l7144,744r-77,-39l6990,666r-77,-36l6833,594r-80,-35l6672,526r-32,-12l6609,501r-33,-12l6545,477r-32,-12l6480,454r-32,-12l6414,431r-49,-17l6314,397r-51,-15l6213,366r-52,-14l6111,338r-52,-15l6007,310r-51,-13l5904,285r-52,-12l5800,262r-52,-11l5695,240r-51,-10l5591,221r-52,-8l5486,205r-53,-8l5381,190r-53,-6l5275,178r-52,-6l5170,168r-53,-6l5066,159r-53,-3l4960,153r-52,-2l4855,150r-52,-1l4751,148r,1l4751,148r-120,2l4514,154r-118,8l4280,173r-115,13l4050,202r-114,18l3823,242r-111,25l3601,294r-110,29l3383,356r-107,34l3169,428r-105,40l2960,511r-103,44l2756,603r-100,49l2558,704r-97,55l2365,814r-94,59l2179,935r-91,62l1998,1062r-87,68l1825,1199r-85,72l1658,1343r-81,75l1498,1496r-77,79l1346,1655r-74,83l1201,1822r-70,86l1064,1996r-66,89l936,2176r-61,93l816,2364r-56,95l705,2556r-52,98l604,2754r-48,101l511,2958r-42,104l429,3166r-37,106l357,3380r-33,109l295,3598r-28,110l243,3821r-21,112l203,4046r-17,116l173,4277r-10,117l156,4510r-5,118l150,4747r2,123l157,4992r8,121l176,5233r16,121l210,5472r21,118l255,5707r27,115l312,5938r33,113l381,6163r39,112l462,6385r44,108l553,6602r50,105l655,6812r55,103l768,7017r58,100l889,7216r65,96l1021,7407r69,94l1160,7593r74,89l1309,7770r78,88l1467,7942r81,81l1632,8104r66,61l1766,8225r68,59l1904,8340r71,56l2046,8451r72,53l2192,8556r74,49l2342,8655r76,46l2496,8748r78,45l2653,8835r80,42l2813,8916r1,1xe" fillcolor="#f2f2f2 [3052]" stroked="f">
                    <v:path arrowok="t" o:connecttype="custom" o:connectlocs="712,2237;714,2249;707,2261;696,2265;666,2253;527,2170;400,2069;261,1922;145,1747;60,1553;11,1344;0,1187;19,977;72,779;158,596;272,432;411,289;572,172;752,82;948,24;1157,1;1215,0;1309,6;1404,19;1498,38;1590,64;1657,87;1764,133;1898,209;1986,275;1990,287;1986,298;1975,305;1963,303;1877,240;1748,167;1644,122;1579,99;1489,74;1398,55;1306,43;1214,38;1158,38;956,61;766,117;591,204;435,318;300,456;190,615;107,792;56,983;38,1187;48,1339;95,1541;178,1729;290,1899;425,2042;548,2139;683,2220" o:connectangles="0,0,0,0,0,0,0,0,0,0,0,0,0,0,0,0,0,0,0,0,0,0,0,0,0,0,0,0,0,0,0,0,0,0,0,0,0,0,0,0,0,0,0,0,0,0,0,0,0,0,0,0,0,0,0,0,0,0,0"/>
                  </v:shape>
                  <v:shape id="Freeform 197" o:spid="_x0000_s1029" style="position:absolute;left:1677;top:1250;width:2373;height:1370;visibility:visible;mso-wrap-style:square;v-text-anchor:top" coordsize="9491,5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68d8IA&#10;AADbAAAADwAAAGRycy9kb3ducmV2LnhtbERPTWvCQBC9F/oflin0UurGghJSV9FI0FOl0fY8ZMck&#10;mJ0N2TXG/Hr3UOjx8b4Xq8E0oqfO1ZYVTCcRCOLC6ppLBadj9h6DcB5ZY2OZFNzJwWr5/LTARNsb&#10;f1Of+1KEEHYJKqi8bxMpXVGRQTexLXHgzrYz6APsSqk7vIVw08iPKJpLgzWHhgpbSisqLvnVKJhl&#10;v+O9fduc7c8u3/Zf6dGdDqNSry/D+hOEp8H/i//ce60gDuvDl/A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brx3wgAAANsAAAAPAAAAAAAAAAAAAAAAAJgCAABkcnMvZG93&#10;bnJldi54bWxQSwUGAAAAAAQABAD1AAAAhwMAAAAA&#10;" path="m9191,5181r,-4863l9179,315r-12,-1l9156,313r-10,l9136,314r-11,2l9116,319r-8,3l9100,327r-8,5l9085,337r-7,7l9071,351r-6,8l9059,367r-5,11l9043,397r-9,22l9025,441r-8,25l9009,492r-8,27l8995,548r-7,29l8982,607r-5,33l8971,672r-4,35l8957,777r-7,74l8944,929r-5,81l8935,1093r-3,86l8929,1266r-3,89l8924,1445r-2,90l8920,1663r-4,127l8912,1917r-5,125l8904,2105r-4,61l8895,2226r-4,61l8885,2346r-7,58l8871,2461r-8,56l8854,2572r-10,53l8834,2678r-12,50l8810,2777r-15,48l8780,2871r-16,44l8746,2957r-19,40l8706,3035r-22,35l8661,3104r-26,31l8609,3165r-28,26l8569,3200r-14,8l8542,3214r-13,5l8515,3223r-14,2l8487,3226r-16,l8457,3224r-13,-3l8430,3217r-13,-6l8404,3204r-13,-9l8380,3186r-10,-11l8364,3168r-5,-7l8355,3153r-4,-8l8344,3130r-5,-16l8336,3098r-2,-17l8335,3064r2,-16l8337,3047r1,-5l8339,3038r3,-17l8344,3007r2,-11l8350,2963r3,-33l8355,2896r1,-34l8356,2837r-1,-26l8353,2786r-2,-25l8348,2736r-4,-25l8339,2687r-5,-24l8329,2638r-7,-24l8314,2591r-7,-23l8299,2544r-9,-23l8281,2499r-10,-23l8260,2454r-11,-22l8237,2411r-13,-22l8212,2368r-14,-21l8185,2327r-15,-20l8156,2287r-17,-19l8124,2249r-17,-18l8091,2212r-17,-18l8055,2177r-18,-17l8018,2142r-19,-17l7978,2109r-20,-15l7938,2079r-21,-15l7895,2049r-22,-14l7851,2022r-23,-13l7805,1997r-23,-12l7758,1973r-25,-11l7709,1951r-24,-9l7659,1932r-25,-8l7609,1916r-27,-8l7556,1901r-26,-7l7503,1888r-27,-6l7449,1877r-28,-4l7394,1870r-28,-3l7337,1865r-27,-2l7281,1862r-29,l7251,1862r-49,1l7153,1866r-48,5l7056,1877r-47,9l6963,1897r-46,12l6873,1923r-12,4l6847,1932r-15,5l6816,1943r-35,15l6745,1973r-33,18l6678,2008r-33,19l6613,2047r-31,21l6552,2090r-12,8l6526,2105r-14,6l6498,2115r-14,3l6470,2119r-14,l6441,2118r-14,-3l6414,2111r-13,-5l6388,2100r-12,-8l6363,2083r-10,-10l6343,2061r-1,-1l6341,2059r-1,-3l6322,2035r-18,-20l6284,1994r-20,-21l6244,1953r-20,-21l6202,1912r-21,-19l6159,1872r-22,-20l6113,1833r-23,-19l6066,1794r-25,-19l6017,1757r-25,-18l5959,1715r-32,-22l5893,1672r-34,-21l5825,1630r-36,-19l5754,1592r-36,-19l5682,1556r-36,-18l5608,1522r-37,-16l5533,1491r-38,-14l5455,1462r-38,-13l5377,1437r-40,-11l5296,1415r-40,-10l5215,1396r-41,-8l5132,1379r-41,-7l5048,1366r-42,-6l4963,1356r-43,-4l4876,1349r-44,-2l4789,1346r-44,-1l4693,1346r-52,1l4589,1350r-51,4l4487,1360r-50,6l4386,1374r-50,9l4288,1393r-50,11l4191,1415r-48,13l4095,1442r-46,15l4002,1474r-45,17l3911,1509r-44,19l3823,1547r-44,22l3737,1591r-43,22l3653,1638r-41,24l3572,1687r-39,26l3495,1741r-38,27l3419,1797r-35,30l3348,1857r-35,31l3279,1920r-32,32l3215,1985r-32,34l3154,2053r-30,35l3096,2123r-27,37l3041,2197r-25,38l2992,2273r-25,38l2945,2351r-21,39l2903,2431r-20,40l2865,2513r-18,41l2831,2597r-15,42l2801,2683r-12,43l2777,2771r-10,44l2757,2860r-8,46l2742,2951r-5,46l2732,3043r-3,47l2726,3137r-1,47l2726,3184r,2l2725,3186r1,32l2728,3251r2,35l2732,3321r2,25l2735,3351r,5l2738,3380r3,25l2744,3431r4,25l2750,3471r,15l2749,3501r-3,14l2742,3529r-6,13l2730,3555r-9,12l2712,3578r-9,11l2692,3598r-12,9l2667,3614r-13,5l2639,3624r-15,3l2611,3629r-14,l2584,3628r-13,-2l2558,3623r-12,-4l2534,3614r-11,-6l2499,3594r-23,-13l2454,3568r-19,-10l2413,3547r-24,-11l2367,3526r-23,-10l2314,3504r-30,-12l2255,3482r-31,-10l2194,3463r-31,-8l2132,3447r-31,-7l2069,3434r-32,-5l2006,3424r-33,-3l1941,3418r-33,-2l1876,3415r-33,-1l1131,3633r13,3l1156,3640r12,5l1179,3651r12,7l1201,3667r9,8l1219,3685r8,10l1234,3705r5,12l1244,3728r4,13l1251,3754r2,14l1254,3781r,1324l9191,5181xm9491,218r,5114l9490,5332r,1l9490,5348r-3,15l9483,5378r-5,13l9472,5404r-7,12l9456,5427r-11,11l9435,5448r-12,9l9411,5464r-13,6l9385,5475r-14,3l9355,5480r-15,1l1117,5402r-6,l1104,5402r-15,-1l1074,5399r-14,-4l1046,5390r-13,-6l1020,5377r-11,-9l998,5359r-9,-12l980,5336r-7,-12l966,5311r-5,-14l958,5283r-2,-16l955,5252r,-1321l150,3931r-12,-1l125,3929r-11,-3l103,3923r-11,-4l81,3913r-10,-5l62,3901r-10,-7l43,3886r-8,-8l28,3868r-7,-9l16,3848r-5,-11l7,3824,3,3810,1,3795,,3780r1,-14l3,3752r3,-15l11,3724r6,-13l24,3699r9,-12l42,3677r11,-10l65,3657r13,-7l91,3643r14,-5l1777,3121r10,-2l1797,3117r10,-1l1818,3115r7,l1832,3114r9,l1879,3115r37,1l1955,3118r37,3l2030,3126r37,4l2105,3136r36,7l2178,3151r36,9l2251,3169r35,10l2323,3190r35,12l2392,3214r36,14l2428,3217r,-10l2428,3197r,-11l2427,3186r,-2l2428,3184r,-56l2431,3074r3,-55l2439,2964r7,-53l2454,2857r10,-53l2474,2752r14,-53l2501,2647r15,-50l2532,2546r18,-50l2569,2446r20,-48l2611,2349r22,-48l2658,2254r25,-47l2709,2162r28,-46l2765,2072r29,-44l2826,1985r32,-42l2891,1902r34,-42l2960,1821r36,-40l3033,1743r39,-38l3110,1668r41,-36l3191,1598r42,-33l3275,1531r43,-31l3362,1469r45,-31l3452,1409r47,-28l3547,1354r48,-26l3644,1303r49,-24l3743,1256r51,-22l3845,1214r53,-20l3951,1175r53,-17l4058,1142r55,-15l4167,1113r56,-12l4280,1090r56,-10l4393,1071r58,-7l4508,1058r59,-5l4626,1050r60,-2l4745,1047r,-1l4795,1047r50,1l4894,1051r50,3l4992,1058r49,6l5090,1070r48,7l5186,1085r47,8l5280,1103r47,11l5373,1125r46,13l5464,1151r46,14l5554,1180r44,15l5642,1212r43,18l5729,1248r42,18l5813,1286r41,21l5895,1327r40,22l5976,1371r38,24l6054,1419r38,24l6130,1469r36,26l6194,1515r29,21l6250,1558r27,22l6305,1602r26,23l6357,1649r27,23l6410,1697r25,25l6462,1748r25,25l6512,1758r28,-15l6566,1729r27,-14l6622,1701r28,-12l6678,1677r29,-12l6722,1660r17,-7l6758,1647r21,-7l6807,1630r27,-8l6863,1614r29,-7l6920,1600r30,-6l6979,1588r29,-5l7038,1579r30,-4l7098,1572r31,-3l7159,1567r31,-2l7221,1564r30,l7251,1563r1,l7252,1564r37,l7324,1566r36,2l7395,1571r35,3l7465,1579r34,5l7534,1590r33,7l7601,1604r33,8l7667,1621r33,10l7732,1642r32,11l7795,1665r31,12l7857,1690r30,14l7918,1718r29,16l7976,1750r29,16l8033,1783r27,17l8088,1819r26,18l8140,1857r26,19l8191,1897r24,21l8240,1939r27,26l8294,1993r26,27l8345,2048r24,29l8393,2106r23,30l8437,2167r21,31l8477,2231r20,32l8515,2295r16,34l8547,2363r16,35l8577,2432r6,-50l8588,2331r5,-53l8597,2224r4,-54l8604,2114r3,-57l8610,2001r3,-58l8615,1884r2,-58l8618,1767r2,-60l8621,1649r1,-60l8624,1530r2,-98l8628,1335r3,-95l8634,1145r4,-93l8644,962r6,-90l8658,787r4,-42l8667,704r5,-40l8677,625r6,-38l8690,550r7,-37l8705,478r8,-35l8723,410r9,-32l8743,346r10,-29l8765,289r12,-28l8790,236r13,-21l8815,194r12,-19l8840,156r14,-17l8867,123r14,-17l8897,92r15,-13l8927,66r16,-11l8960,45r18,-10l8995,26r18,-7l9031,13r20,-5l9070,4r20,-2l9110,r22,l9154,1r22,2l9198,7r24,4l9246,17r24,7l9296,34r25,10l9347,55r28,12l9402,81r10,5l9421,91r9,6l9438,103r7,7l9454,119r6,8l9467,135r5,9l9477,154r4,10l9485,174r2,10l9489,195r2,12l9491,218xe" fillcolor="#17365d [2415]" stroked="f">
                    <v:path arrowok="t" o:connecttype="custom" o:connectlocs="2271,84;2247,144;2231,361;2216,629;2165,776;2111,805;2084,774;2089,724;2081,653;2046,582;1990,523;1915,483;1828,466;1729,477;1638,522;1594,523;1551,478;1465,413;1344,359;1208,337;1072,348;924,403;804,496;721,618;683,761;684,836;683,889;643,906;586,879;485,854;307,924;2373,1333;2346,1369;252,1342;35,982;4,962;11,919;458,778;572,795;607,782;642,611;731,465;863,352;1028,282;1186,261;1343,281;1484,337;1589,412;1677,416;1760,395;1831,391;1941,413;2035,464;2115,549;2151,528;2158,310;2176,119;2214,35;2268,1;2344,17;2371,43" o:connectangles="0,0,0,0,0,0,0,0,0,0,0,0,0,0,0,0,0,0,0,0,0,0,0,0,0,0,0,0,0,0,0,0,0,0,0,0,0,0,0,0,0,0,0,0,0,0,0,0,0,0,0,0,0,0,0,0,0,0,0,0,0"/>
                    <o:lock v:ext="edit" verticies="t"/>
                  </v:shape>
                  <v:shape id="Freeform 198" o:spid="_x0000_s1030" style="position:absolute;left:3419;top:723;width:249;height:866;visibility:visible;mso-wrap-style:square;v-text-anchor:top" coordsize="998,3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VPNcMA&#10;AADbAAAADwAAAGRycy9kb3ducmV2LnhtbESPQYvCMBSE78L+h/AWvGlqBZGuUUQRRRDUXfb8aJ5N&#10;sXmpTdTu/nojCB6HmfmGmcxaW4kbNb50rGDQT0AQ506XXCj4+V71xiB8QNZYOSYFf+RhNv3oTDDT&#10;7s4Huh1DISKEfYYKTAh1JqXPDVn0fVcTR+/kGoshyqaQusF7hNtKpkkykhZLjgsGa1oYys/Hq1XA&#10;82HYrxa/6+R/l16Kkbks0+FWqe5nO/8CEagN7/CrvdEKxgN4fo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VPNcMAAADbAAAADwAAAAAAAAAAAAAAAACYAgAAZHJzL2Rv&#10;d25yZXYueG1sUEsFBgAAAAAEAAQA9QAAAIgDAAAAAA==&#10;" path="m,l998,r,3466l991,3295r-6,-169l981,2959r-4,-165l969,2473r-8,-308l956,2016r-6,-146l942,1729r-9,-138l923,1457,910,1328,895,1203,877,1084,855,970,832,860,804,757,772,659,737,567,697,481,653,401,603,327,550,261,489,202,424,149,352,103,274,66,190,37,99,14,,xe" fillcolor="#17365d [2415]" stroked="f">
                    <v:path arrowok="t" o:connecttype="custom" o:connectlocs="0,0;249,0;249,866;247,823;246,781;245,739;244,698;242,618;240,541;239,504;237,467;235,432;233,398;230,364;227,332;223,301;219,271;213,242;208,215;201,189;193,165;184,142;174,120;163,100;150,82;137,65;122,50;106,37;88,26;68,16;47,9;25,3;0,0" o:connectangles="0,0,0,0,0,0,0,0,0,0,0,0,0,0,0,0,0,0,0,0,0,0,0,0,0,0,0,0,0,0,0,0,0"/>
                  </v:shape>
                  <v:shape id="Freeform 199" o:spid="_x0000_s1031" style="position:absolute;left:2920;top:723;width:249;height:866;visibility:visible;mso-wrap-style:square;v-text-anchor:top" coordsize="998,3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fRQsMA&#10;AADbAAAADwAAAGRycy9kb3ducmV2LnhtbESP3YrCMBSE74V9h3AWvNPUCiLVKOIiK4Lgz7LXh+bY&#10;FJuT2kTt7tMbQfBymJlvmOm8tZW4UeNLxwoG/QQEce50yYWCn+OqNwbhA7LGyjEp+CMP89lHZ4qZ&#10;dnfe0+0QChEh7DNUYEKoMyl9bsii77uaOHon11gMUTaF1A3eI9xWMk2SkbRYclwwWNPSUH4+XK0C&#10;XgzDbrX8/U7+t+mlGJnLVzrcKNX9bBcTEIHa8A6/2mutYJzC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fRQsMAAADbAAAADwAAAAAAAAAAAAAAAACYAgAAZHJzL2Rv&#10;d25yZXYueG1sUEsFBgAAAAAEAAQA9QAAAIgDAAAAAA==&#10;" path="m,l998,r,3466l990,3295r-5,-169l980,2959r-4,-165l969,2473r-8,-308l956,2016r-6,-146l943,1729r-9,-138l923,1457,909,1328,894,1203,877,1084,856,970,831,860,804,757,773,659,737,567,697,481,653,401,604,327,549,261,489,202,423,149,352,103,275,66,190,37,98,14,,xe" fillcolor="#17365d [2415]" stroked="f">
                    <v:path arrowok="t" o:connecttype="custom" o:connectlocs="0,0;249,0;249,866;247,823;246,781;245,739;244,698;242,618;240,541;239,504;237,467;235,432;233,398;230,364;227,332;223,301;219,271;214,242;207,215;201,189;193,165;184,142;174,120;163,100;151,82;137,65;122,50;106,37;88,26;69,16;47,9;24,3;0,0" o:connectangles="0,0,0,0,0,0,0,0,0,0,0,0,0,0,0,0,0,0,0,0,0,0,0,0,0,0,0,0,0,0,0,0,0"/>
                  </v:shape>
                  <v:shape id="Freeform 200" o:spid="_x0000_s1032" style="position:absolute;left:1450;top:2025;width:175;height:499;visibility:visible;mso-wrap-style:square;v-text-anchor:top" coordsize="699,1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MWkcYA&#10;AADbAAAADwAAAGRycy9kb3ducmV2LnhtbESPQWvCQBSE74X+h+UJ3urGhhaJrlJaAuZQSqOg3p7Z&#10;1ySYfZtktxr/fbcgeBxm5htmsRpMI87Uu9qygukkAkFcWF1zqWC7SZ9mIJxH1thYJgVXcrBaPj4s&#10;MNH2wt90zn0pAoRdggoq79tESldUZNBNbEscvB/bG/RB9qXUPV4C3DTyOYpepcGaw0KFLb1XVJzy&#10;X6PAZKd4t+n2+cfxS6afV/nSHShTajwa3uYgPA3+Hr6111rBLIb/L+EH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MWkcYAAADbAAAADwAAAAAAAAAAAAAAAACYAgAAZHJz&#10;L2Rvd25yZXYueG1sUEsFBgAAAAAEAAQA9QAAAIsDAAAAAA==&#10;" path="m,1993l,,699,,665,14,630,25r-33,9l564,42,499,58,436,74,407,84,377,96r-29,14l321,128r-28,22l268,176r-25,30l218,242r-23,42l173,332r-21,55l132,450r-18,71l97,601,81,689,65,788,52,896,40,1016,29,1147r-9,143l13,1446,7,1615,2,1797,,1993xe" fillcolor="#17365d [2415]" stroked="f">
                    <v:path arrowok="t" o:connecttype="custom" o:connectlocs="0,499;0,0;175,0;166,4;158,6;149,9;141,11;125,15;109,19;102,21;94,24;87,28;80,32;73,38;67,44;61,52;55,61;49,71;43,83;38,97;33,113;29,130;24,150;20,173;16,197;13,224;10,254;7,287;5,323;3,362;2,404;1,450;0,499" o:connectangles="0,0,0,0,0,0,0,0,0,0,0,0,0,0,0,0,0,0,0,0,0,0,0,0,0,0,0,0,0,0,0,0,0"/>
                  </v:shape>
                  <v:shape id="Freeform 201" o:spid="_x0000_s1033" style="position:absolute;left:689;top:344;width:1884;height:2169;visibility:visible;mso-wrap-style:square;v-text-anchor:top" coordsize="7537,8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rXQMUA&#10;AADbAAAADwAAAGRycy9kb3ducmV2LnhtbESPQWvCQBSE70L/w/IK3nSjSA2pq7SKIEihaun5NftM&#10;QrJvw+5qYn99tyB4HGbmG2ax6k0jruR8ZVnBZJyAIM6trrhQ8HXajlIQPiBrbCyTght5WC2fBgvM&#10;tO34QNdjKESEsM9QQRlCm0np85IM+rFtiaN3ts5giNIVUjvsItw0cpokL9JgxXGhxJbWJeX18WIU&#10;bKuf77X7mM27/ft5l0/q37T+3Cg1fO7fXkEE6sMjfG/vtIJ0B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6tdAxQAAANsAAAAPAAAAAAAAAAAAAAAAAJgCAABkcnMv&#10;ZG93bnJldi54bWxQSwUGAAAAAAQABAD1AAAAigMAAAAA&#10;" path="m1348,1348r-77,79l1196,1507r-74,83l1051,1674r-70,86l914,1848r-66,89l786,2028r-61,93l666,2216r-56,95l555,2408r-52,98l454,2606r-48,101l361,2810r-42,104l279,3018r-37,106l207,3232r-33,109l145,3450r-28,110l93,3673,72,3785,53,3898,36,4014,23,4129,13,4246,6,4362,1,4480,,4599r2,123l7,4844r8,121l26,5085r16,121l60,5324r21,118l105,5559r27,115l162,5790r33,113l231,6015r39,112l312,6237r44,108l403,6454r50,105l505,6664r55,103l618,6869r58,100l739,7068r65,96l871,7259r69,94l1010,7445r74,89l1159,7622r78,88l1317,7794r81,81l1482,7956r66,61l1616,8077r68,59l1754,8192r71,56l1896,8303r72,53l2042,8408r53,35l2149,8479r54,35l2258,8547r55,34l2368,8613r57,32l2482,8676r,-2396l1835,6280r-16,l1805,6277r-15,-3l1777,6268r-13,-7l1752,6254r-13,-8l1729,6236r-10,-11l1711,6214r-8,-12l1697,6189r-5,-15l1688,6160r-2,-15l1685,6130r1,-12l1688,6106r2,-13l1694,6081r4,-11l1703,6059r6,-10l1716,6039r78,-117l1876,5814r86,-100l2051,5622r93,-85l2242,5459r100,-72l2444,5323r105,-58l2658,5213r110,-47l2881,5126r114,-35l3111,5060r118,-26l3347,5013r120,-18l3588,4982r121,-10l3830,4966r123,-4l4074,4961r122,2l4316,4967r121,6l4556,4980r119,9l4792,4999r229,24l5243,5046r104,11l5447,5067r98,10l5640,5086r91,9l5818,5101r83,5l5979,5108r37,1l6052,5109r35,-1l6121,5107r31,-2l6183,5102r30,-3l6240,5095r26,-5l6292,5083r22,-6l6336,5069r20,-8l6375,5052r16,-10l6406,5031r5,-109l6415,4815r2,-102l6419,4613r,-97l6417,4422r-2,-46l6413,4331r-3,-45l6406,4244r-4,-43l6398,4158r-6,-40l6386,4078r-7,-39l6372,4001r-9,-38l6353,3927r-10,-36l6332,3856r-12,-33l6308,3790r-14,-32l6279,3726r-16,-29l6246,3668r-18,-29l6209,3613r-21,-26l6167,3561r-23,-25l6120,3513r-27,-23l6066,3468r-28,-21l6007,3427r-31,-19l5942,3388r-35,-17l5870,3355r-37,-16l5793,3325r-42,-15l5708,3297r-45,-12l5616,3274r-48,-10l5517,3255r-53,-8l5410,3240r-56,-6l5295,3227r-60,-4l5173,3220r-65,-2l5041,3216r-69,l4902,3217r-16,-1l4871,3214r-14,-3l4843,3206r-13,-6l4817,3193r-11,-8l4795,3175r-10,-10l4777,3154r-8,-13l4763,3128r-5,-14l4754,3100r-3,-14l4750,3071r,-3l4750,2591r,-15l4753,2561r3,-15l4761,2532r6,-13l4775,2507r8,-11l4793,2485r10,-9l4815,2466r13,-7l4841,2452r14,-5l4869,2444r14,-3l4900,2441r12,l7336,2441r,-615l6531,1826r-16,-1l6500,1823r-14,-4l6472,1814r-13,-6l6447,1801r-12,-10l6424,1781r-9,-10l6406,1760r-7,-13l6393,1734r-5,-13l6384,1706r-2,-15l6381,1676r,-11l6382,1654r2,-10l6387,1634r3,-10l6394,1614r5,-9l6404,1596r5,-8l6416,1580r6,-8l6430,1565r7,-6l6447,1553r8,-6l6464,1542,7537,937r-57,-41l7423,855r-59,-39l7304,777r-61,-38l7182,702r-63,-37l7056,630r-65,-35l6927,562r-66,-33l6795,497r-68,-31l6659,435r-68,-29l6522,378r-32,-12l6459,353r-33,-12l6395,329r-32,-12l6330,306r-32,-12l6264,283r-49,-17l6164,249r-51,-15l6063,218r-52,-14l5961,190r-52,-15l5857,162r-51,-13l5754,137r-52,-12l5650,114r-52,-11l5545,92,5494,82r-53,-9l5389,65r-53,-8l5283,49r-52,-7l5178,36r-53,-6l5073,24r-53,-4l4967,14r-51,-3l4863,8,4810,5,4758,3,4705,2,4653,1,4601,r,1l4601,,4481,2,4364,6r-118,8l4130,25,4015,38,3900,54,3786,72,3673,94r-111,25l3451,146r-110,29l3233,208r-107,34l3019,280r-105,40l2810,363r-103,44l2606,455r-100,49l2408,556r-97,55l2215,666r-94,59l2029,787r-91,62l1848,914r-87,68l1675,1051r-85,72l1508,1195r-81,75l1348,1348xe" fillcolor="#8db3e2 [1311]" stroked="f">
                    <v:path arrowok="t" o:connecttype="custom" o:connectlocs="228,462;126,627;52,808;9,1004;0,1181;26,1390;89,1586;185,1767;309,1928;438,2048;551,2129;459,1570;435,1562;422,1540;424,1518;513,1406;692,1292;897,1246;1109,1243;1362,1267;1504,1277;1560,1274;1598,1261;1604,1106;1598,1030;1583,964;1557,910;1516,867;1458,835;1379,814;1277,805;1211,802;1192,785;1187,767;1194,627;1214,612;1633,457;1609,448;1596,427;1597,406;1607,391;1856,214;1748,149;1630,95;1574,74;1490,48;1399,26;1308,11;1216,2;1150,0;1004,10;808,52;626,126;462,229" o:connectangles="0,0,0,0,0,0,0,0,0,0,0,0,0,0,0,0,0,0,0,0,0,0,0,0,0,0,0,0,0,0,0,0,0,0,0,0,0,0,0,0,0,0,0,0,0,0,0,0,0,0,0,0,0,0"/>
                  </v:shape>
                  <v:shape id="Freeform 202" o:spid="_x0000_s1034" style="position:absolute;left:85;top:75;width:3825;height:2461;visibility:visible;mso-wrap-style:square;v-text-anchor:top" coordsize="15303,9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xCTcQA&#10;AADbAAAADwAAAGRycy9kb3ducmV2LnhtbESPQWvCQBSE74X+h+UVvNWNLcaQuoottORq9NLbI/tM&#10;UrNvQ3ZN1v56Vyj0OMzMN8x6G0wnRhpca1nBYp6AIK6sbrlWcDx8PmcgnEfW2FkmBVdysN08Pqwx&#10;13biPY2lr0WEsMtRQeN9n0vpqoYMurntiaN3soNBH+VQSz3gFOGmky9JkkqDLceFBnv6aKg6lxej&#10;YHU5/xbZ1/cuCW16ep0orBY/70rNnsLuDYSn4P/Df+1CK8iWcP8Sf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sQk3EAAAA2wAAAA8AAAAAAAAAAAAAAAAAmAIAAGRycy9k&#10;b3ducmV2LnhtbFBLBQYAAAAABAAEAPUAAACJAwAAAAA=&#10;" path="m2241,1498r-56,141l2124,1803r-64,188l1992,2201r-72,228l1845,2676r-78,263l1687,3217r-82,291l1522,3810r-85,310l1351,4440r-86,325l1178,5094r-86,333l1006,5760r-85,333l838,6423r-82,325l676,7068,523,7684,382,8257,256,8772,149,9218,63,9578,,9840r4751,2l4702,9815r-47,-29l4607,9758r-48,-29l4513,9699r-47,-30l4420,9639r-46,-32l4298,9554r-75,-55l4149,9443r-72,-57l4005,9327r-70,-61l3865,9204r-68,-62l3710,9059r-84,-85l3544,8887r-80,-89l3386,8708r-76,-94l3236,8519r-71,-96l3096,8325r-66,-100l2966,8123r-62,-104l2845,7914r-56,-106l2735,7700r-52,-110l2635,7480r-46,-112l2546,7253r-40,-114l2469,7023r-35,-118l2404,6787r-28,-120l2350,6547r-21,-122l2310,6302r-15,-123l2282,6054r-8,-125l2269,5803r-2,-127l2269,5553r4,-121l2281,5310r11,-119l2306,5072r16,-119l2342,4836r22,-117l2389,4604r28,-114l2447,4376r34,-112l2517,4154r39,-111l2597,3935r44,-107l2687,3723r49,-106l2788,3514r53,-101l2897,3313r59,-98l3015,3117r64,-96l3144,2927r67,-92l3281,2745r72,-89l3425,2569r76,-85l3579,2400r79,-81l3740,2239r83,-77l3909,2086r88,-74l4085,1942r91,-70l4268,1805r94,-66l4457,1676r97,-60l4653,1558r100,-57l4855,1448r103,-51l5063,1347r106,-45l5275,1257r110,-40l5494,1178r111,-36l5717,1109r113,-31l5945,1050r115,-25l6176,1002r118,-19l6412,967r120,-14l6652,943r121,-8l6894,931r124,-2l7071,929r55,1l7180,932r53,2l7288,936r54,4l7395,943r55,5l7504,953r54,5l7612,964r55,7l7720,978r55,8l7829,994r55,9l7937,1013r54,10l8044,1034r54,10l8152,1056r53,12l8258,1081r54,13l8364,1108r53,14l8470,1137r52,15l8574,1167r53,18l8678,1201r52,17l8763,1230r33,11l8829,1253r34,13l8895,1278r33,13l8962,1303r32,13l9070,1347r74,32l9218,1412r74,35l9364,1482r72,36l9507,1555r68,38l9644,1633r68,40l9779,1714r66,42l9910,1800r62,43l10035,1889r61,45l12336,674r10,-5l12355,664r10,-3l12375,658r9,-2l12394,655r10,l12414,655r10,l12434,656r10,2l12453,661r9,3l12471,668r9,5l12488,678r2815,1528l14264,,4571,r-2,l4525,3r-73,8l4405,17r-54,7l4291,34r-65,11l4156,59r-73,17l4005,96r-82,22l3838,143r-89,29l3659,204r-91,36l3475,281r-94,44l3287,374r-93,53l3099,485r-92,63l2916,616r-89,74l2741,770r-84,85l2577,946r-77,97l2428,1146r-68,110l2298,1374r-57,124xe" fillcolor="#548dd4 [1951]" stroked="f">
                    <v:path arrowok="t" o:connecttype="custom" o:connectlocs="515,498;442,735;359,1030;273,1357;189,1687;64,2193;1188,2461;1140,2433;1093,2402;1019,2347;949,2286;866,2200;791,2106;726,2005;671,1898;626,1785;594,1667;574,1545;567,1419;570,1328;585,1209;612,1094;649,984;697,879;754,779;820,686;895,600;977,522;1067,451;1163,390;1266,337;1373,295;1486,263;1603,242;1723,233;1754,232;1795,233;1848,236;1903,241;1957,249;2011,259;2064,270;2117,284;2169,300;2207,313;2240,326;2304,353;2376,389;2444,429;2508,472;3088,166;3098,164;3108,164;3117,167;3565,0;1113,3;1056,11;981,30;892,60;798,107;707,173;625,261;560,375" o:connectangles="0,0,0,0,0,0,0,0,0,0,0,0,0,0,0,0,0,0,0,0,0,0,0,0,0,0,0,0,0,0,0,0,0,0,0,0,0,0,0,0,0,0,0,0,0,0,0,0,0,0,0,0,0,0,0,0,0,0,0,0,0,0,0"/>
                  </v:shape>
                  <v:shape id="Freeform 203" o:spid="_x0000_s1035" style="position:absolute;left:1960;top:1328;width:2015;height:1217;visibility:visible;mso-wrap-style:square;v-text-anchor:top" coordsize="8060,4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yG17sA&#10;AADbAAAADwAAAGRycy9kb3ducmV2LnhtbERPSwrCMBDdC94hjOBOU0W0VKOIoLjzu3A5NGNb2kxK&#10;E7Xe3giCy8f7L1atqcSTGldYVjAaRiCIU6sLzhRcL9tBDMJ5ZI2VZVLwJgerZbezwETbF5/oefaZ&#10;CCHsElSQe18nUro0J4NuaGviwN1tY9AH2GRSN/gK4aaS4yiaSoMFh4Yca9rklJbnh1FAx7IMKx63&#10;yegUx7Odv+tqfVCq32vXcxCeWv8X/9x7rSCewvdL+A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d8hte7AAAA2wAAAA8AAAAAAAAAAAAAAAAAmAIAAGRycy9kb3ducmV2Lnht&#10;bFBLBQYAAAAABAAEAPUAAACAAwAAAAA=&#10;" path="m123,4792r7937,76l8060,5,8048,2,8036,1,8025,r-10,l8005,1r-11,2l7985,6r-8,3l7969,14r-8,5l7954,24r-7,7l7940,38r-6,8l7928,54r-5,11l7912,84r-9,22l7894,128r-8,25l7878,179r-8,27l7864,235r-7,29l7851,294r-5,33l7840,359r-4,35l7826,464r-7,74l7813,616r-5,81l7804,780r-3,86l7798,953r-3,89l7793,1132r-2,90l7789,1350r-4,127l7781,1604r-5,125l7773,1792r-4,61l7764,1913r-4,61l7754,2033r-7,58l7740,2148r-8,56l7723,2259r-10,53l7703,2365r-12,50l7679,2464r-15,48l7649,2558r-16,44l7615,2644r-19,40l7575,2722r-22,35l7530,2791r-26,31l7478,2852r-28,26l7438,2887r-14,8l7411,2901r-13,5l7384,2910r-14,2l7356,2913r-16,l7326,2911r-13,-3l7299,2904r-13,-6l7273,2891r-13,-9l7249,2873r-10,-11l7233,2855r-5,-7l7224,2840r-4,-8l7213,2817r-5,-16l7205,2785r-2,-17l7204,2751r2,-16l7206,2734r2,-9l7211,2708r4,-25l7219,2650r3,-33l7224,2583r1,-34l7225,2524r-1,-26l7222,2473r-2,-25l7217,2423r-4,-25l7208,2374r-5,-24l7198,2325r-7,-24l7183,2278r-7,-23l7168,2231r-9,-23l7150,2186r-10,-23l7129,2141r-11,-22l7106,2098r-13,-22l7081,2055r-14,-21l7054,2014r-15,-20l7025,1974r-17,-19l6993,1936r-17,-18l6960,1899r-17,-18l6924,1864r-18,-17l6887,1829r-19,-17l6847,1796r-20,-15l6807,1766r-21,-15l6764,1736r-22,-14l6720,1709r-23,-13l6674,1684r-23,-12l6627,1660r-25,-11l6578,1638r-24,-9l6528,1619r-25,-8l6478,1603r-27,-8l6425,1588r-26,-7l6372,1575r-27,-6l6318,1564r-28,-4l6263,1557r-28,-3l6206,1552r-27,-2l6150,1549r-29,l6120,1549r-49,1l6022,1553r-48,5l5925,1564r-47,9l5832,1584r-46,12l5742,1610r-12,4l5716,1619r-15,5l5685,1630r-35,15l5614,1660r-33,18l5547,1695r-33,19l5482,1734r-31,21l5421,1777r-12,8l5395,1792r-14,6l5367,1802r-14,3l5339,1806r-14,l5310,1805r-14,-3l5283,1798r-13,-5l5257,1787r-12,-8l5232,1770r-10,-10l5212,1748r-1,-1l5210,1746r-1,-3l5191,1722r-18,-20l5153,1681r-20,-21l5113,1640r-20,-21l5071,1599r-21,-19l5028,1559r-22,-20l4982,1520r-23,-19l4935,1481r-25,-19l4886,1444r-25,-18l4828,1402r-32,-22l4762,1359r-34,-21l4694,1317r-36,-19l4623,1279r-36,-19l4551,1243r-36,-18l4477,1209r-37,-16l4402,1178r-38,-14l4324,1149r-38,-13l4246,1124r-40,-11l4165,1102r-40,-10l4084,1083r-41,-8l4001,1066r-41,-7l3917,1053r-42,-6l3832,1043r-43,-4l3745,1036r-44,-2l3658,1033r-44,-1l3562,1033r-52,1l3458,1037r-51,4l3356,1047r-50,6l3255,1061r-50,9l3157,1080r-50,11l3060,1102r-48,13l2964,1129r-46,15l2871,1161r-45,17l2780,1196r-44,19l2692,1234r-44,22l2606,1278r-43,22l2522,1325r-41,24l2441,1374r-39,26l2364,1428r-38,27l2288,1484r-35,30l2217,1544r-35,31l2148,1607r-32,32l2084,1672r-32,34l2023,1740r-30,35l1965,1810r-27,37l1910,1884r-25,38l1861,1960r-25,38l1814,2038r-21,39l1772,2118r-20,40l1734,2200r-18,41l1700,2284r-15,42l1670,2370r-12,43l1646,2458r-10,44l1626,2547r-8,46l1611,2638r-5,46l1601,2730r-3,47l1595,2824r-1,47l1595,2871r,2l1594,2873r1,32l1597,2938r2,35l1601,3008r2,25l1604,3043r3,24l1610,3092r3,26l1617,3143r2,15l1619,3173r-1,15l1615,3202r-4,14l1605,3229r-6,13l1590,3254r-9,11l1572,3276r-11,9l1549,3294r-13,7l1523,3306r-15,5l1493,3314r-13,2l1466,3316r-13,-1l1440,3313r-13,-3l1415,3306r-12,-5l1392,3295r-24,-14l1345,3268r-22,-13l1304,3245r-22,-11l1258,3223r-22,-10l1213,3203r-30,-12l1153,3179r-29,-10l1093,3159r-30,-9l1032,3142r-31,-8l970,3127r-32,-6l906,3116r-31,-5l842,3108r-32,-3l777,3103r-32,-1l712,3101,,3320r13,3l25,3327r12,5l48,3338r12,7l70,3354r9,8l88,3372r8,10l103,3392r5,12l113,3415r4,13l120,3441r2,14l123,3468r,1324xe" fillcolor="#548dd4 [1951]" stroked="f">
                    <v:path arrowok="t" o:connecttype="custom" o:connectlocs="2004,0;1989,6;1976,27;1963,74;1952,174;1947,338;1940,494;1926,591;1899,671;1860,722;1835,728;1812,718;1802,700;1802,681;1806,637;1802,594;1790,552;1770,514;1744,480;1712,449;1674,424;1632,405;1586,392;1538,387;1506,388;1433,404;1387,424;1345,450;1321,450;1303,437;1278,410;1240,375;1191,340;1129,306;1062,281;990,265;915,258;839,262;753,279;673,309;601,350;537,402;485,462;443,530;415,603;400,683;399,718;402,767;404,801;390,821;367,829;342,820;303,801;250,784;194,776;12,835;27,851" o:connectangles="0,0,0,0,0,0,0,0,0,0,0,0,0,0,0,0,0,0,0,0,0,0,0,0,0,0,0,0,0,0,0,0,0,0,0,0,0,0,0,0,0,0,0,0,0,0,0,0,0,0,0,0,0,0,0,0,0"/>
                  </v:shape>
                </v:group>
                <v:shape id="Freeform 204" o:spid="_x0000_s1036" style="position:absolute;left:3965;top:2325;width:4030;height:2610;visibility:visible;mso-wrap-style:square;v-text-anchor:top" coordsize="16120,1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ZO1cEA&#10;AADbAAAADwAAAGRycy9kb3ducmV2LnhtbESP0YrCMBRE34X9h3AXfJE1VcGVapSyICj4ou4HXJq7&#10;Td3mpiSx1r83guDjMHNmmNWmt43oyIfasYLJOANBXDpdc6Xg97z9WoAIEVlj45gU3CnAZv0xWGGu&#10;3Y2P1J1iJVIJhxwVmBjbXMpQGrIYxq4lTt6f8xZjkr6S2uMtldtGTrNsLi3WnBYMtvRjqPw/Xa2C&#10;hblnxXQ2o313GXnrR9WBikKp4WdfLEFE6uM7/KJ3OnHf8PySfo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GTtXBAAAA2wAAAA8AAAAAAAAAAAAAAAAAmAIAAGRycy9kb3du&#10;cmV2LnhtbFBLBQYAAAAABAAEAPUAAACGAwAAAAA=&#10;" path="m5237,10142r,-2485l4590,7657r-16,l4560,7654r-15,-3l4532,7645r-13,-7l4507,7631r-13,-8l4484,7613r-10,-11l4466,7591r-8,-12l4452,7566r-5,-15l4443,7537r-2,-15l4440,7507r1,-12l4443,7483r2,-13l4449,7458r4,-11l4458,7436r6,-10l4471,7416r78,-117l4631,7191r86,-100l4806,6999r93,-85l4997,6836r100,-72l5199,6700r105,-58l5413,6590r110,-47l5636,6503r114,-35l5866,6437r118,-26l6102,6390r120,-18l6343,6359r121,-10l6585,6343r123,-4l6829,6338r122,2l7071,6344r121,6l7311,6357r119,9l7547,6376r229,24l7998,6423r104,11l8202,6444r98,10l8395,6463r91,9l8573,6478r83,5l8734,6485r37,1l8807,6486r35,-1l8876,6484r31,-2l8938,6479r30,-3l8995,6472r26,-5l9047,6460r22,-6l9091,6446r20,-8l9130,6429r16,-10l9161,6408r5,-109l9170,6192r2,-102l9174,5990r,-97l9172,5799r-2,-46l9168,5708r-3,-45l9161,5621r-4,-43l9153,5535r-6,-40l9141,5455r-7,-39l9127,5378r-9,-38l9108,5304r-10,-36l9087,5233r-12,-33l9063,5167r-14,-32l9034,5103r-16,-29l9001,5045r-18,-29l8964,4990r-21,-26l8922,4938r-23,-25l8875,4890r-27,-23l8821,4845r-28,-21l8762,4804r-31,-19l8697,4765r-35,-17l8625,4732r-37,-16l8548,4702r-42,-15l8463,4674r-45,-12l8371,4651r-48,-10l8272,4632r-53,-8l8165,4617r-56,-6l8050,4604r-60,-4l7928,4597r-65,-2l7796,4593r-69,l7657,4594r-16,-1l7626,4591r-14,-3l7598,4583r-13,-6l7572,4570r-11,-8l7550,4552r-10,-10l7532,4531r-8,-13l7518,4505r-5,-14l7509,4477r-3,-14l7505,4448r,-3l7505,3968r,-15l7508,3938r3,-15l7516,3909r6,-13l7530,3884r8,-11l7548,3862r10,-9l7570,3843r13,-7l7596,3829r14,-5l7624,3821r14,-3l7655,3818r6,l7667,3818r2424,l10091,3203r-805,l9270,3202r-15,-2l9241,3196r-14,-5l9214,3185r-12,-7l9190,3168r-11,-10l9170,3148r-9,-11l9154,3124r-6,-13l9143,3098r-4,-15l9137,3068r-1,-15l9136,3042r1,-11l9139,3021r3,-10l9145,3001r4,-10l9154,2982r5,-9l9164,2965r7,-8l9177,2949r8,-7l9192,2936r10,-6l9210,2924r9,-5l12674,974r10,-5l12693,964r10,-3l12713,958r9,-2l12732,955r10,l12752,955r10,l12772,956r10,2l12791,961r9,3l12809,968r9,5l12826,978r2815,1528l14602,300r-9693,l4907,300r-44,3l4790,311r-47,6l4689,324r-60,10l4564,345r-70,14l4421,376r-78,20l4261,418r-85,25l4087,472r-90,32l3906,540r-93,41l3719,625r-94,49l3532,727r-95,58l3345,848r-91,68l3165,990r-86,80l2995,1155r-80,91l2838,1343r-72,103l2698,1556r-62,118l2579,1798r-56,141l2462,2103r-64,188l2330,2501r-72,228l2183,2976r-78,263l2025,3517r-82,291l1860,4110r-85,310l1689,4740r-86,325l1516,5394r-86,333l1344,6060r-85,333l1176,6723r-82,325l1014,7368,861,7984,720,8557,594,9072,487,9518r-86,360l338,10140r4899,2xm5535,7507r,2784l5534,10306r-2,15l5528,10335r-5,14l5517,10363r-7,12l5501,10386r-9,11l5481,10406r-11,9l5457,10422r-13,6l5430,10433r-14,4l5402,10440r-17,1l162,10439r-12,l139,10439r-11,-3l115,10434r-14,-4l87,10424r-13,-6l62,10410r-11,-9l39,10391r-9,-11l22,10368r-7,-12l10,10342r-5,-14l2,10314,,10300r,-15l1,10271r3,-16l23,10172,78,9944r85,-357l274,9122,410,8565,564,7936r83,-336l734,7253r89,-356l914,6533r94,-367l1103,5797r96,-370l1295,5060r96,-362l1486,4342r96,-345l1674,3662r91,-319l1853,3038r86,-285l2021,2488r78,-241l2172,2030r69,-188l2303,1683r64,-140l2437,1412r75,-124l2593,1172r85,-108l2767,961r93,-96l2957,777r99,-83l3156,617r102,-70l3363,482r103,-60l3570,367r104,-49l3778,273r101,-41l3978,196r97,-32l4169,135r92,-25l4348,88r82,-19l4508,54r72,-14l4645,29r60,-9l4758,14r83,-9l4889,1r9,-1l4909,r9788,l14708,1r10,1l14728,4r10,2l14748,9r10,4l14767,18r9,5l14785,28r9,7l14801,43r8,7l14815,58r7,9l14827,76r5,10l16106,2790r6,16l16116,2823r3,17l16120,2857r-1,9l16118,2875r-1,8l16115,2892r-2,8l16110,2908r-4,10l16102,2926r-8,13l16085,2951r-11,10l16063,2971r-11,8l16039,2986r-13,6l16013,2997r-14,4l15984,3003r-14,1l15956,3003r-14,-2l15927,2996r-15,-5l15899,2985,12749,1275,9857,2903r383,l10256,2904r15,2l10285,2910r14,4l10312,2922r12,7l10336,2938r11,9l10356,2958r9,11l10372,2981r6,13l10383,3009r4,14l10389,3038r1,15l10390,3968r-1,15l10387,3997r-4,15l10378,4026r-6,13l10364,4051r-8,11l10346,4073r-10,9l10324,4091r-13,7l10298,4106r-13,4l10271,4114r-15,2l10240,4117r-2436,l7804,4296r73,1l7949,4300r69,4l8085,4309r66,6l8213,4322r62,9l8334,4340r58,11l8447,4363r54,13l8553,4390r50,15l8651,4421r46,18l8743,4457r42,19l8828,4496r39,21l8906,4540r37,24l8979,4588r33,26l9045,4640r31,28l9105,4697r29,29l9161,4757r25,32l9211,4821r23,33l9256,4889r22,36l9298,4963r18,38l9334,5041r16,39l9365,5122r14,41l9392,5206r11,43l9414,5294r9,45l9432,5385r8,46l9447,5479r6,48l9458,5577r4,51l9465,5678r3,52l9470,5782r2,54l9473,5890r,55l9473,6001r-2,113l9468,6232r-5,120l9457,6475r-1,11l9454,6496r-2,10l9449,6516r-4,10l9441,6535r-7,10l9428,6555r-21,27l9384,6606r-24,23l9332,6651r-28,19l9272,6688r-32,15l9207,6717r-37,14l9134,6741r-40,10l9054,6759r-43,6l8968,6771r-45,4l8877,6778r-49,2l8779,6781r-50,l8677,6780r-54,-2l8569,6775r-56,-3l8457,6768r-117,-10l8219,6747r-124,-13l7966,6720r-191,-21l7577,6680r-102,-9l7373,6662r-103,-7l7166,6649r-104,-5l6957,6641r-105,-2l6747,6640r-105,2l6537,6647r-105,7l6329,6664r-103,13l6124,6693r-102,20l5922,6736r-98,27l5728,6793r-95,35l5539,6867r-91,44l5359,6959r-87,53l5188,7070r-81,63l5029,7202r-75,75l4882,7357r503,l5402,7358r14,2l5430,7364r14,5l5457,7375r13,8l5482,7391r10,11l5502,7412r8,12l5518,7436r6,13l5529,7462r3,15l5535,7492r,15xe" fillcolor="#d8d8d8 [2732]" stroked="f">
                  <v:path arrowok="t" o:connecttype="custom" o:connectlocs="1124,1906;1110,1874;1179,1773;1438,1617;1738,1585;2075,1613;2227,1620;2287,1605;2291,1416;2275,1317;2236,1241;2166,1187;2055,1156;1910,1148;1881,1129;1877,984;1899,957;2318,800;2289,781;2286,750;2303,731;3188,239;3651,75;1105,94;883,182;675,389;506,879;294,1681;1384,1877;1373,2599;38,2610;8,2595;6,2543;252,1541;485,688;670,266;919,79;1145,10;3677,0;3700,11;4030,710;4024,735;3993,751;2568,726;2595,748;2595,1006;2568,1028;2053,1080;2186,1114;2276,1174;2334,1260;2362,1370;2368,1500;2361,1631;2310,1676;2207,1695;2024,1683;1713,1660;1456,1691;1239,1819;1373,1850" o:connectangles="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2D496A9" wp14:editId="10A4BF3E">
                <wp:simplePos x="0" y="0"/>
                <wp:positionH relativeFrom="column">
                  <wp:posOffset>814070</wp:posOffset>
                </wp:positionH>
                <wp:positionV relativeFrom="paragraph">
                  <wp:posOffset>4899660</wp:posOffset>
                </wp:positionV>
                <wp:extent cx="812165" cy="679450"/>
                <wp:effectExtent l="4445" t="3810" r="2540" b="2540"/>
                <wp:wrapNone/>
                <wp:docPr id="72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2165" cy="679450"/>
                          <a:chOff x="4444" y="4817"/>
                          <a:chExt cx="3422" cy="2861"/>
                        </a:xfrm>
                      </wpg:grpSpPr>
                      <wps:wsp>
                        <wps:cNvPr id="73" name="Freeform 190"/>
                        <wps:cNvSpPr>
                          <a:spLocks/>
                        </wps:cNvSpPr>
                        <wps:spPr bwMode="auto">
                          <a:xfrm>
                            <a:off x="4567" y="5076"/>
                            <a:ext cx="3176" cy="2479"/>
                          </a:xfrm>
                          <a:custGeom>
                            <a:avLst/>
                            <a:gdLst>
                              <a:gd name="T0" fmla="*/ 1480 w 15882"/>
                              <a:gd name="T1" fmla="*/ 11182 h 12396"/>
                              <a:gd name="T2" fmla="*/ 1567 w 15882"/>
                              <a:gd name="T3" fmla="*/ 11416 h 12396"/>
                              <a:gd name="T4" fmla="*/ 1697 w 15882"/>
                              <a:gd name="T5" fmla="*/ 11635 h 12396"/>
                              <a:gd name="T6" fmla="*/ 1866 w 15882"/>
                              <a:gd name="T7" fmla="*/ 11834 h 12396"/>
                              <a:gd name="T8" fmla="*/ 2073 w 15882"/>
                              <a:gd name="T9" fmla="*/ 12011 h 12396"/>
                              <a:gd name="T10" fmla="*/ 2315 w 15882"/>
                              <a:gd name="T11" fmla="*/ 12158 h 12396"/>
                              <a:gd name="T12" fmla="*/ 2577 w 15882"/>
                              <a:gd name="T13" fmla="*/ 12269 h 12396"/>
                              <a:gd name="T14" fmla="*/ 2817 w 15882"/>
                              <a:gd name="T15" fmla="*/ 12337 h 12396"/>
                              <a:gd name="T16" fmla="*/ 3081 w 15882"/>
                              <a:gd name="T17" fmla="*/ 12380 h 12396"/>
                              <a:gd name="T18" fmla="*/ 3355 w 15882"/>
                              <a:gd name="T19" fmla="*/ 12396 h 12396"/>
                              <a:gd name="T20" fmla="*/ 13122 w 15882"/>
                              <a:gd name="T21" fmla="*/ 12391 h 12396"/>
                              <a:gd name="T22" fmla="*/ 13460 w 15882"/>
                              <a:gd name="T23" fmla="*/ 12350 h 12396"/>
                              <a:gd name="T24" fmla="*/ 13772 w 15882"/>
                              <a:gd name="T25" fmla="*/ 12268 h 12396"/>
                              <a:gd name="T26" fmla="*/ 14054 w 15882"/>
                              <a:gd name="T27" fmla="*/ 12148 h 12396"/>
                              <a:gd name="T28" fmla="*/ 14302 w 15882"/>
                              <a:gd name="T29" fmla="*/ 11997 h 12396"/>
                              <a:gd name="T30" fmla="*/ 14511 w 15882"/>
                              <a:gd name="T31" fmla="*/ 11815 h 12396"/>
                              <a:gd name="T32" fmla="*/ 14680 w 15882"/>
                              <a:gd name="T33" fmla="*/ 11609 h 12396"/>
                              <a:gd name="T34" fmla="*/ 14777 w 15882"/>
                              <a:gd name="T35" fmla="*/ 11442 h 12396"/>
                              <a:gd name="T36" fmla="*/ 14844 w 15882"/>
                              <a:gd name="T37" fmla="*/ 11271 h 12396"/>
                              <a:gd name="T38" fmla="*/ 14883 w 15882"/>
                              <a:gd name="T39" fmla="*/ 11091 h 12396"/>
                              <a:gd name="T40" fmla="*/ 15881 w 15882"/>
                              <a:gd name="T41" fmla="*/ 1246 h 12396"/>
                              <a:gd name="T42" fmla="*/ 15878 w 15882"/>
                              <a:gd name="T43" fmla="*/ 1160 h 12396"/>
                              <a:gd name="T44" fmla="*/ 15857 w 15882"/>
                              <a:gd name="T45" fmla="*/ 1030 h 12396"/>
                              <a:gd name="T46" fmla="*/ 15812 w 15882"/>
                              <a:gd name="T47" fmla="*/ 904 h 12396"/>
                              <a:gd name="T48" fmla="*/ 15745 w 15882"/>
                              <a:gd name="T49" fmla="*/ 783 h 12396"/>
                              <a:gd name="T50" fmla="*/ 15660 w 15882"/>
                              <a:gd name="T51" fmla="*/ 667 h 12396"/>
                              <a:gd name="T52" fmla="*/ 15556 w 15882"/>
                              <a:gd name="T53" fmla="*/ 558 h 12396"/>
                              <a:gd name="T54" fmla="*/ 15435 w 15882"/>
                              <a:gd name="T55" fmla="*/ 455 h 12396"/>
                              <a:gd name="T56" fmla="*/ 15283 w 15882"/>
                              <a:gd name="T57" fmla="*/ 351 h 12396"/>
                              <a:gd name="T58" fmla="*/ 15117 w 15882"/>
                              <a:gd name="T59" fmla="*/ 258 h 12396"/>
                              <a:gd name="T60" fmla="*/ 14936 w 15882"/>
                              <a:gd name="T61" fmla="*/ 178 h 12396"/>
                              <a:gd name="T62" fmla="*/ 14743 w 15882"/>
                              <a:gd name="T63" fmla="*/ 111 h 12396"/>
                              <a:gd name="T64" fmla="*/ 14541 w 15882"/>
                              <a:gd name="T65" fmla="*/ 60 h 12396"/>
                              <a:gd name="T66" fmla="*/ 14331 w 15882"/>
                              <a:gd name="T67" fmla="*/ 22 h 12396"/>
                              <a:gd name="T68" fmla="*/ 14146 w 15882"/>
                              <a:gd name="T69" fmla="*/ 5 h 12396"/>
                              <a:gd name="T70" fmla="*/ 13969 w 15882"/>
                              <a:gd name="T71" fmla="*/ 0 h 12396"/>
                              <a:gd name="T72" fmla="*/ 1713 w 15882"/>
                              <a:gd name="T73" fmla="*/ 7 h 12396"/>
                              <a:gd name="T74" fmla="*/ 1476 w 15882"/>
                              <a:gd name="T75" fmla="*/ 35 h 12396"/>
                              <a:gd name="T76" fmla="*/ 1277 w 15882"/>
                              <a:gd name="T77" fmla="*/ 75 h 12396"/>
                              <a:gd name="T78" fmla="*/ 1086 w 15882"/>
                              <a:gd name="T79" fmla="*/ 128 h 12396"/>
                              <a:gd name="T80" fmla="*/ 905 w 15882"/>
                              <a:gd name="T81" fmla="*/ 193 h 12396"/>
                              <a:gd name="T82" fmla="*/ 735 w 15882"/>
                              <a:gd name="T83" fmla="*/ 270 h 12396"/>
                              <a:gd name="T84" fmla="*/ 577 w 15882"/>
                              <a:gd name="T85" fmla="*/ 358 h 12396"/>
                              <a:gd name="T86" fmla="*/ 435 w 15882"/>
                              <a:gd name="T87" fmla="*/ 455 h 12396"/>
                              <a:gd name="T88" fmla="*/ 319 w 15882"/>
                              <a:gd name="T89" fmla="*/ 552 h 12396"/>
                              <a:gd name="T90" fmla="*/ 219 w 15882"/>
                              <a:gd name="T91" fmla="*/ 654 h 12396"/>
                              <a:gd name="T92" fmla="*/ 137 w 15882"/>
                              <a:gd name="T93" fmla="*/ 760 h 12396"/>
                              <a:gd name="T94" fmla="*/ 73 w 15882"/>
                              <a:gd name="T95" fmla="*/ 871 h 12396"/>
                              <a:gd name="T96" fmla="*/ 28 w 15882"/>
                              <a:gd name="T97" fmla="*/ 985 h 12396"/>
                              <a:gd name="T98" fmla="*/ 3 w 15882"/>
                              <a:gd name="T99" fmla="*/ 1103 h 12396"/>
                              <a:gd name="T100" fmla="*/ 1 w 15882"/>
                              <a:gd name="T101" fmla="*/ 1223 h 123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882" h="12396">
                                <a:moveTo>
                                  <a:pt x="6" y="1270"/>
                                </a:moveTo>
                                <a:lnTo>
                                  <a:pt x="1450" y="11036"/>
                                </a:lnTo>
                                <a:lnTo>
                                  <a:pt x="1459" y="11085"/>
                                </a:lnTo>
                                <a:lnTo>
                                  <a:pt x="1468" y="11134"/>
                                </a:lnTo>
                                <a:lnTo>
                                  <a:pt x="1480" y="11182"/>
                                </a:lnTo>
                                <a:lnTo>
                                  <a:pt x="1494" y="11230"/>
                                </a:lnTo>
                                <a:lnTo>
                                  <a:pt x="1510" y="11277"/>
                                </a:lnTo>
                                <a:lnTo>
                                  <a:pt x="1527" y="11324"/>
                                </a:lnTo>
                                <a:lnTo>
                                  <a:pt x="1546" y="11370"/>
                                </a:lnTo>
                                <a:lnTo>
                                  <a:pt x="1567" y="11416"/>
                                </a:lnTo>
                                <a:lnTo>
                                  <a:pt x="1589" y="11461"/>
                                </a:lnTo>
                                <a:lnTo>
                                  <a:pt x="1614" y="11506"/>
                                </a:lnTo>
                                <a:lnTo>
                                  <a:pt x="1639" y="11550"/>
                                </a:lnTo>
                                <a:lnTo>
                                  <a:pt x="1667" y="11593"/>
                                </a:lnTo>
                                <a:lnTo>
                                  <a:pt x="1697" y="11635"/>
                                </a:lnTo>
                                <a:lnTo>
                                  <a:pt x="1727" y="11677"/>
                                </a:lnTo>
                                <a:lnTo>
                                  <a:pt x="1760" y="11718"/>
                                </a:lnTo>
                                <a:lnTo>
                                  <a:pt x="1794" y="11757"/>
                                </a:lnTo>
                                <a:lnTo>
                                  <a:pt x="1830" y="11797"/>
                                </a:lnTo>
                                <a:lnTo>
                                  <a:pt x="1866" y="11834"/>
                                </a:lnTo>
                                <a:lnTo>
                                  <a:pt x="1904" y="11872"/>
                                </a:lnTo>
                                <a:lnTo>
                                  <a:pt x="1945" y="11908"/>
                                </a:lnTo>
                                <a:lnTo>
                                  <a:pt x="1986" y="11943"/>
                                </a:lnTo>
                                <a:lnTo>
                                  <a:pt x="2030" y="11977"/>
                                </a:lnTo>
                                <a:lnTo>
                                  <a:pt x="2073" y="12011"/>
                                </a:lnTo>
                                <a:lnTo>
                                  <a:pt x="2119" y="12042"/>
                                </a:lnTo>
                                <a:lnTo>
                                  <a:pt x="2166" y="12073"/>
                                </a:lnTo>
                                <a:lnTo>
                                  <a:pt x="2215" y="12102"/>
                                </a:lnTo>
                                <a:lnTo>
                                  <a:pt x="2265" y="12130"/>
                                </a:lnTo>
                                <a:lnTo>
                                  <a:pt x="2315" y="12158"/>
                                </a:lnTo>
                                <a:lnTo>
                                  <a:pt x="2367" y="12184"/>
                                </a:lnTo>
                                <a:lnTo>
                                  <a:pt x="2421" y="12208"/>
                                </a:lnTo>
                                <a:lnTo>
                                  <a:pt x="2477" y="12231"/>
                                </a:lnTo>
                                <a:lnTo>
                                  <a:pt x="2532" y="12253"/>
                                </a:lnTo>
                                <a:lnTo>
                                  <a:pt x="2577" y="12269"/>
                                </a:lnTo>
                                <a:lnTo>
                                  <a:pt x="2623" y="12284"/>
                                </a:lnTo>
                                <a:lnTo>
                                  <a:pt x="2669" y="12299"/>
                                </a:lnTo>
                                <a:lnTo>
                                  <a:pt x="2717" y="12312"/>
                                </a:lnTo>
                                <a:lnTo>
                                  <a:pt x="2766" y="12325"/>
                                </a:lnTo>
                                <a:lnTo>
                                  <a:pt x="2817" y="12337"/>
                                </a:lnTo>
                                <a:lnTo>
                                  <a:pt x="2867" y="12347"/>
                                </a:lnTo>
                                <a:lnTo>
                                  <a:pt x="2919" y="12357"/>
                                </a:lnTo>
                                <a:lnTo>
                                  <a:pt x="2973" y="12365"/>
                                </a:lnTo>
                                <a:lnTo>
                                  <a:pt x="3026" y="12374"/>
                                </a:lnTo>
                                <a:lnTo>
                                  <a:pt x="3081" y="12380"/>
                                </a:lnTo>
                                <a:lnTo>
                                  <a:pt x="3135" y="12386"/>
                                </a:lnTo>
                                <a:lnTo>
                                  <a:pt x="3190" y="12390"/>
                                </a:lnTo>
                                <a:lnTo>
                                  <a:pt x="3244" y="12393"/>
                                </a:lnTo>
                                <a:lnTo>
                                  <a:pt x="3300" y="12395"/>
                                </a:lnTo>
                                <a:lnTo>
                                  <a:pt x="3355" y="12396"/>
                                </a:lnTo>
                                <a:lnTo>
                                  <a:pt x="3355" y="12394"/>
                                </a:lnTo>
                                <a:lnTo>
                                  <a:pt x="3360" y="12394"/>
                                </a:lnTo>
                                <a:lnTo>
                                  <a:pt x="12980" y="12394"/>
                                </a:lnTo>
                                <a:lnTo>
                                  <a:pt x="13052" y="12394"/>
                                </a:lnTo>
                                <a:lnTo>
                                  <a:pt x="13122" y="12391"/>
                                </a:lnTo>
                                <a:lnTo>
                                  <a:pt x="13192" y="12387"/>
                                </a:lnTo>
                                <a:lnTo>
                                  <a:pt x="13260" y="12380"/>
                                </a:lnTo>
                                <a:lnTo>
                                  <a:pt x="13329" y="12372"/>
                                </a:lnTo>
                                <a:lnTo>
                                  <a:pt x="13395" y="12362"/>
                                </a:lnTo>
                                <a:lnTo>
                                  <a:pt x="13460" y="12350"/>
                                </a:lnTo>
                                <a:lnTo>
                                  <a:pt x="13525" y="12337"/>
                                </a:lnTo>
                                <a:lnTo>
                                  <a:pt x="13588" y="12323"/>
                                </a:lnTo>
                                <a:lnTo>
                                  <a:pt x="13652" y="12306"/>
                                </a:lnTo>
                                <a:lnTo>
                                  <a:pt x="13712" y="12287"/>
                                </a:lnTo>
                                <a:lnTo>
                                  <a:pt x="13772" y="12268"/>
                                </a:lnTo>
                                <a:lnTo>
                                  <a:pt x="13831" y="12247"/>
                                </a:lnTo>
                                <a:lnTo>
                                  <a:pt x="13889" y="12224"/>
                                </a:lnTo>
                                <a:lnTo>
                                  <a:pt x="13946" y="12201"/>
                                </a:lnTo>
                                <a:lnTo>
                                  <a:pt x="14000" y="12175"/>
                                </a:lnTo>
                                <a:lnTo>
                                  <a:pt x="14054" y="12148"/>
                                </a:lnTo>
                                <a:lnTo>
                                  <a:pt x="14106" y="12121"/>
                                </a:lnTo>
                                <a:lnTo>
                                  <a:pt x="14157" y="12092"/>
                                </a:lnTo>
                                <a:lnTo>
                                  <a:pt x="14207" y="12061"/>
                                </a:lnTo>
                                <a:lnTo>
                                  <a:pt x="14255" y="12029"/>
                                </a:lnTo>
                                <a:lnTo>
                                  <a:pt x="14302" y="11997"/>
                                </a:lnTo>
                                <a:lnTo>
                                  <a:pt x="14347" y="11962"/>
                                </a:lnTo>
                                <a:lnTo>
                                  <a:pt x="14390" y="11927"/>
                                </a:lnTo>
                                <a:lnTo>
                                  <a:pt x="14432" y="11891"/>
                                </a:lnTo>
                                <a:lnTo>
                                  <a:pt x="14473" y="11853"/>
                                </a:lnTo>
                                <a:lnTo>
                                  <a:pt x="14511" y="11815"/>
                                </a:lnTo>
                                <a:lnTo>
                                  <a:pt x="14549" y="11775"/>
                                </a:lnTo>
                                <a:lnTo>
                                  <a:pt x="14584" y="11736"/>
                                </a:lnTo>
                                <a:lnTo>
                                  <a:pt x="14617" y="11694"/>
                                </a:lnTo>
                                <a:lnTo>
                                  <a:pt x="14649" y="11651"/>
                                </a:lnTo>
                                <a:lnTo>
                                  <a:pt x="14680" y="11609"/>
                                </a:lnTo>
                                <a:lnTo>
                                  <a:pt x="14702" y="11576"/>
                                </a:lnTo>
                                <a:lnTo>
                                  <a:pt x="14722" y="11542"/>
                                </a:lnTo>
                                <a:lnTo>
                                  <a:pt x="14741" y="11509"/>
                                </a:lnTo>
                                <a:lnTo>
                                  <a:pt x="14759" y="11476"/>
                                </a:lnTo>
                                <a:lnTo>
                                  <a:pt x="14777" y="11442"/>
                                </a:lnTo>
                                <a:lnTo>
                                  <a:pt x="14793" y="11408"/>
                                </a:lnTo>
                                <a:lnTo>
                                  <a:pt x="14808" y="11374"/>
                                </a:lnTo>
                                <a:lnTo>
                                  <a:pt x="14820" y="11340"/>
                                </a:lnTo>
                                <a:lnTo>
                                  <a:pt x="14833" y="11305"/>
                                </a:lnTo>
                                <a:lnTo>
                                  <a:pt x="14844" y="11271"/>
                                </a:lnTo>
                                <a:lnTo>
                                  <a:pt x="14855" y="11235"/>
                                </a:lnTo>
                                <a:lnTo>
                                  <a:pt x="14863" y="11199"/>
                                </a:lnTo>
                                <a:lnTo>
                                  <a:pt x="14872" y="11164"/>
                                </a:lnTo>
                                <a:lnTo>
                                  <a:pt x="14878" y="11127"/>
                                </a:lnTo>
                                <a:lnTo>
                                  <a:pt x="14883" y="11091"/>
                                </a:lnTo>
                                <a:lnTo>
                                  <a:pt x="14888" y="11054"/>
                                </a:lnTo>
                                <a:lnTo>
                                  <a:pt x="14889" y="11050"/>
                                </a:lnTo>
                                <a:lnTo>
                                  <a:pt x="15878" y="1284"/>
                                </a:lnTo>
                                <a:lnTo>
                                  <a:pt x="15879" y="1264"/>
                                </a:lnTo>
                                <a:lnTo>
                                  <a:pt x="15881" y="1246"/>
                                </a:lnTo>
                                <a:lnTo>
                                  <a:pt x="15881" y="1229"/>
                                </a:lnTo>
                                <a:lnTo>
                                  <a:pt x="15882" y="1212"/>
                                </a:lnTo>
                                <a:lnTo>
                                  <a:pt x="15880" y="1212"/>
                                </a:lnTo>
                                <a:lnTo>
                                  <a:pt x="15880" y="1185"/>
                                </a:lnTo>
                                <a:lnTo>
                                  <a:pt x="15878" y="1160"/>
                                </a:lnTo>
                                <a:lnTo>
                                  <a:pt x="15876" y="1133"/>
                                </a:lnTo>
                                <a:lnTo>
                                  <a:pt x="15873" y="1107"/>
                                </a:lnTo>
                                <a:lnTo>
                                  <a:pt x="15868" y="1082"/>
                                </a:lnTo>
                                <a:lnTo>
                                  <a:pt x="15863" y="1056"/>
                                </a:lnTo>
                                <a:lnTo>
                                  <a:pt x="15857" y="1030"/>
                                </a:lnTo>
                                <a:lnTo>
                                  <a:pt x="15849" y="1005"/>
                                </a:lnTo>
                                <a:lnTo>
                                  <a:pt x="15842" y="979"/>
                                </a:lnTo>
                                <a:lnTo>
                                  <a:pt x="15832" y="954"/>
                                </a:lnTo>
                                <a:lnTo>
                                  <a:pt x="15822" y="929"/>
                                </a:lnTo>
                                <a:lnTo>
                                  <a:pt x="15812" y="904"/>
                                </a:lnTo>
                                <a:lnTo>
                                  <a:pt x="15800" y="880"/>
                                </a:lnTo>
                                <a:lnTo>
                                  <a:pt x="15788" y="855"/>
                                </a:lnTo>
                                <a:lnTo>
                                  <a:pt x="15774" y="831"/>
                                </a:lnTo>
                                <a:lnTo>
                                  <a:pt x="15760" y="807"/>
                                </a:lnTo>
                                <a:lnTo>
                                  <a:pt x="15745" y="783"/>
                                </a:lnTo>
                                <a:lnTo>
                                  <a:pt x="15730" y="760"/>
                                </a:lnTo>
                                <a:lnTo>
                                  <a:pt x="15713" y="736"/>
                                </a:lnTo>
                                <a:lnTo>
                                  <a:pt x="15696" y="713"/>
                                </a:lnTo>
                                <a:lnTo>
                                  <a:pt x="15678" y="690"/>
                                </a:lnTo>
                                <a:lnTo>
                                  <a:pt x="15660" y="667"/>
                                </a:lnTo>
                                <a:lnTo>
                                  <a:pt x="15641" y="644"/>
                                </a:lnTo>
                                <a:lnTo>
                                  <a:pt x="15620" y="622"/>
                                </a:lnTo>
                                <a:lnTo>
                                  <a:pt x="15599" y="601"/>
                                </a:lnTo>
                                <a:lnTo>
                                  <a:pt x="15577" y="579"/>
                                </a:lnTo>
                                <a:lnTo>
                                  <a:pt x="15556" y="558"/>
                                </a:lnTo>
                                <a:lnTo>
                                  <a:pt x="15533" y="536"/>
                                </a:lnTo>
                                <a:lnTo>
                                  <a:pt x="15509" y="516"/>
                                </a:lnTo>
                                <a:lnTo>
                                  <a:pt x="15486" y="496"/>
                                </a:lnTo>
                                <a:lnTo>
                                  <a:pt x="15461" y="475"/>
                                </a:lnTo>
                                <a:lnTo>
                                  <a:pt x="15435" y="455"/>
                                </a:lnTo>
                                <a:lnTo>
                                  <a:pt x="15406" y="434"/>
                                </a:lnTo>
                                <a:lnTo>
                                  <a:pt x="15376" y="412"/>
                                </a:lnTo>
                                <a:lnTo>
                                  <a:pt x="15346" y="391"/>
                                </a:lnTo>
                                <a:lnTo>
                                  <a:pt x="15315" y="371"/>
                                </a:lnTo>
                                <a:lnTo>
                                  <a:pt x="15283" y="351"/>
                                </a:lnTo>
                                <a:lnTo>
                                  <a:pt x="15251" y="331"/>
                                </a:lnTo>
                                <a:lnTo>
                                  <a:pt x="15219" y="313"/>
                                </a:lnTo>
                                <a:lnTo>
                                  <a:pt x="15185" y="294"/>
                                </a:lnTo>
                                <a:lnTo>
                                  <a:pt x="15151" y="276"/>
                                </a:lnTo>
                                <a:lnTo>
                                  <a:pt x="15117" y="258"/>
                                </a:lnTo>
                                <a:lnTo>
                                  <a:pt x="15081" y="241"/>
                                </a:lnTo>
                                <a:lnTo>
                                  <a:pt x="15046" y="224"/>
                                </a:lnTo>
                                <a:lnTo>
                                  <a:pt x="15010" y="208"/>
                                </a:lnTo>
                                <a:lnTo>
                                  <a:pt x="14973" y="193"/>
                                </a:lnTo>
                                <a:lnTo>
                                  <a:pt x="14936" y="178"/>
                                </a:lnTo>
                                <a:lnTo>
                                  <a:pt x="14898" y="163"/>
                                </a:lnTo>
                                <a:lnTo>
                                  <a:pt x="14861" y="149"/>
                                </a:lnTo>
                                <a:lnTo>
                                  <a:pt x="14822" y="137"/>
                                </a:lnTo>
                                <a:lnTo>
                                  <a:pt x="14783" y="124"/>
                                </a:lnTo>
                                <a:lnTo>
                                  <a:pt x="14743" y="111"/>
                                </a:lnTo>
                                <a:lnTo>
                                  <a:pt x="14704" y="100"/>
                                </a:lnTo>
                                <a:lnTo>
                                  <a:pt x="14664" y="88"/>
                                </a:lnTo>
                                <a:lnTo>
                                  <a:pt x="14624" y="78"/>
                                </a:lnTo>
                                <a:lnTo>
                                  <a:pt x="14583" y="68"/>
                                </a:lnTo>
                                <a:lnTo>
                                  <a:pt x="14541" y="60"/>
                                </a:lnTo>
                                <a:lnTo>
                                  <a:pt x="14500" y="51"/>
                                </a:lnTo>
                                <a:lnTo>
                                  <a:pt x="14458" y="42"/>
                                </a:lnTo>
                                <a:lnTo>
                                  <a:pt x="14415" y="35"/>
                                </a:lnTo>
                                <a:lnTo>
                                  <a:pt x="14372" y="29"/>
                                </a:lnTo>
                                <a:lnTo>
                                  <a:pt x="14331" y="22"/>
                                </a:lnTo>
                                <a:lnTo>
                                  <a:pt x="14287" y="17"/>
                                </a:lnTo>
                                <a:lnTo>
                                  <a:pt x="14244" y="13"/>
                                </a:lnTo>
                                <a:lnTo>
                                  <a:pt x="14212" y="9"/>
                                </a:lnTo>
                                <a:lnTo>
                                  <a:pt x="14179" y="7"/>
                                </a:lnTo>
                                <a:lnTo>
                                  <a:pt x="14146" y="5"/>
                                </a:lnTo>
                                <a:lnTo>
                                  <a:pt x="14112" y="3"/>
                                </a:lnTo>
                                <a:lnTo>
                                  <a:pt x="14077" y="2"/>
                                </a:lnTo>
                                <a:lnTo>
                                  <a:pt x="14042" y="1"/>
                                </a:lnTo>
                                <a:lnTo>
                                  <a:pt x="14005" y="0"/>
                                </a:lnTo>
                                <a:lnTo>
                                  <a:pt x="13969" y="0"/>
                                </a:lnTo>
                                <a:lnTo>
                                  <a:pt x="1916" y="0"/>
                                </a:lnTo>
                                <a:lnTo>
                                  <a:pt x="1865" y="0"/>
                                </a:lnTo>
                                <a:lnTo>
                                  <a:pt x="1814" y="2"/>
                                </a:lnTo>
                                <a:lnTo>
                                  <a:pt x="1763" y="4"/>
                                </a:lnTo>
                                <a:lnTo>
                                  <a:pt x="1713" y="7"/>
                                </a:lnTo>
                                <a:lnTo>
                                  <a:pt x="1663" y="11"/>
                                </a:lnTo>
                                <a:lnTo>
                                  <a:pt x="1614" y="16"/>
                                </a:lnTo>
                                <a:lnTo>
                                  <a:pt x="1564" y="22"/>
                                </a:lnTo>
                                <a:lnTo>
                                  <a:pt x="1516" y="29"/>
                                </a:lnTo>
                                <a:lnTo>
                                  <a:pt x="1476" y="35"/>
                                </a:lnTo>
                                <a:lnTo>
                                  <a:pt x="1435" y="41"/>
                                </a:lnTo>
                                <a:lnTo>
                                  <a:pt x="1395" y="49"/>
                                </a:lnTo>
                                <a:lnTo>
                                  <a:pt x="1355" y="57"/>
                                </a:lnTo>
                                <a:lnTo>
                                  <a:pt x="1316" y="66"/>
                                </a:lnTo>
                                <a:lnTo>
                                  <a:pt x="1277" y="75"/>
                                </a:lnTo>
                                <a:lnTo>
                                  <a:pt x="1238" y="84"/>
                                </a:lnTo>
                                <a:lnTo>
                                  <a:pt x="1200" y="94"/>
                                </a:lnTo>
                                <a:lnTo>
                                  <a:pt x="1161" y="104"/>
                                </a:lnTo>
                                <a:lnTo>
                                  <a:pt x="1124" y="116"/>
                                </a:lnTo>
                                <a:lnTo>
                                  <a:pt x="1086" y="128"/>
                                </a:lnTo>
                                <a:lnTo>
                                  <a:pt x="1049" y="140"/>
                                </a:lnTo>
                                <a:lnTo>
                                  <a:pt x="1013" y="153"/>
                                </a:lnTo>
                                <a:lnTo>
                                  <a:pt x="976" y="165"/>
                                </a:lnTo>
                                <a:lnTo>
                                  <a:pt x="940" y="179"/>
                                </a:lnTo>
                                <a:lnTo>
                                  <a:pt x="905" y="193"/>
                                </a:lnTo>
                                <a:lnTo>
                                  <a:pt x="870" y="207"/>
                                </a:lnTo>
                                <a:lnTo>
                                  <a:pt x="835" y="222"/>
                                </a:lnTo>
                                <a:lnTo>
                                  <a:pt x="801" y="238"/>
                                </a:lnTo>
                                <a:lnTo>
                                  <a:pt x="768" y="253"/>
                                </a:lnTo>
                                <a:lnTo>
                                  <a:pt x="735" y="270"/>
                                </a:lnTo>
                                <a:lnTo>
                                  <a:pt x="702" y="286"/>
                                </a:lnTo>
                                <a:lnTo>
                                  <a:pt x="670" y="303"/>
                                </a:lnTo>
                                <a:lnTo>
                                  <a:pt x="639" y="321"/>
                                </a:lnTo>
                                <a:lnTo>
                                  <a:pt x="607" y="340"/>
                                </a:lnTo>
                                <a:lnTo>
                                  <a:pt x="577" y="358"/>
                                </a:lnTo>
                                <a:lnTo>
                                  <a:pt x="547" y="377"/>
                                </a:lnTo>
                                <a:lnTo>
                                  <a:pt x="519" y="395"/>
                                </a:lnTo>
                                <a:lnTo>
                                  <a:pt x="490" y="416"/>
                                </a:lnTo>
                                <a:lnTo>
                                  <a:pt x="462" y="435"/>
                                </a:lnTo>
                                <a:lnTo>
                                  <a:pt x="435" y="455"/>
                                </a:lnTo>
                                <a:lnTo>
                                  <a:pt x="408" y="476"/>
                                </a:lnTo>
                                <a:lnTo>
                                  <a:pt x="385" y="495"/>
                                </a:lnTo>
                                <a:lnTo>
                                  <a:pt x="362" y="514"/>
                                </a:lnTo>
                                <a:lnTo>
                                  <a:pt x="340" y="533"/>
                                </a:lnTo>
                                <a:lnTo>
                                  <a:pt x="319" y="552"/>
                                </a:lnTo>
                                <a:lnTo>
                                  <a:pt x="297" y="573"/>
                                </a:lnTo>
                                <a:lnTo>
                                  <a:pt x="277" y="592"/>
                                </a:lnTo>
                                <a:lnTo>
                                  <a:pt x="257" y="612"/>
                                </a:lnTo>
                                <a:lnTo>
                                  <a:pt x="238" y="633"/>
                                </a:lnTo>
                                <a:lnTo>
                                  <a:pt x="219" y="654"/>
                                </a:lnTo>
                                <a:lnTo>
                                  <a:pt x="202" y="674"/>
                                </a:lnTo>
                                <a:lnTo>
                                  <a:pt x="185" y="696"/>
                                </a:lnTo>
                                <a:lnTo>
                                  <a:pt x="168" y="717"/>
                                </a:lnTo>
                                <a:lnTo>
                                  <a:pt x="153" y="738"/>
                                </a:lnTo>
                                <a:lnTo>
                                  <a:pt x="137" y="760"/>
                                </a:lnTo>
                                <a:lnTo>
                                  <a:pt x="123" y="782"/>
                                </a:lnTo>
                                <a:lnTo>
                                  <a:pt x="109" y="804"/>
                                </a:lnTo>
                                <a:lnTo>
                                  <a:pt x="96" y="826"/>
                                </a:lnTo>
                                <a:lnTo>
                                  <a:pt x="84" y="849"/>
                                </a:lnTo>
                                <a:lnTo>
                                  <a:pt x="73" y="871"/>
                                </a:lnTo>
                                <a:lnTo>
                                  <a:pt x="62" y="893"/>
                                </a:lnTo>
                                <a:lnTo>
                                  <a:pt x="52" y="916"/>
                                </a:lnTo>
                                <a:lnTo>
                                  <a:pt x="44" y="939"/>
                                </a:lnTo>
                                <a:lnTo>
                                  <a:pt x="35" y="963"/>
                                </a:lnTo>
                                <a:lnTo>
                                  <a:pt x="28" y="985"/>
                                </a:lnTo>
                                <a:lnTo>
                                  <a:pt x="21" y="1009"/>
                                </a:lnTo>
                                <a:lnTo>
                                  <a:pt x="16" y="1032"/>
                                </a:lnTo>
                                <a:lnTo>
                                  <a:pt x="11" y="1056"/>
                                </a:lnTo>
                                <a:lnTo>
                                  <a:pt x="6" y="1079"/>
                                </a:lnTo>
                                <a:lnTo>
                                  <a:pt x="3" y="1103"/>
                                </a:lnTo>
                                <a:lnTo>
                                  <a:pt x="1" y="1128"/>
                                </a:lnTo>
                                <a:lnTo>
                                  <a:pt x="0" y="1151"/>
                                </a:lnTo>
                                <a:lnTo>
                                  <a:pt x="0" y="1175"/>
                                </a:lnTo>
                                <a:lnTo>
                                  <a:pt x="0" y="1199"/>
                                </a:lnTo>
                                <a:lnTo>
                                  <a:pt x="1" y="1223"/>
                                </a:lnTo>
                                <a:lnTo>
                                  <a:pt x="3" y="1246"/>
                                </a:lnTo>
                                <a:lnTo>
                                  <a:pt x="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91"/>
                        <wps:cNvSpPr>
                          <a:spLocks noEditPoints="1"/>
                        </wps:cNvSpPr>
                        <wps:spPr bwMode="auto">
                          <a:xfrm>
                            <a:off x="4444" y="4953"/>
                            <a:ext cx="3422" cy="2725"/>
                          </a:xfrm>
                          <a:custGeom>
                            <a:avLst/>
                            <a:gdLst>
                              <a:gd name="T0" fmla="*/ 14876 w 17110"/>
                              <a:gd name="T1" fmla="*/ 14 h 13624"/>
                              <a:gd name="T2" fmla="*/ 15342 w 17110"/>
                              <a:gd name="T3" fmla="*/ 89 h 13624"/>
                              <a:gd name="T4" fmla="*/ 15788 w 17110"/>
                              <a:gd name="T5" fmla="*/ 229 h 13624"/>
                              <a:gd name="T6" fmla="*/ 16188 w 17110"/>
                              <a:gd name="T7" fmla="*/ 424 h 13624"/>
                              <a:gd name="T8" fmla="*/ 16537 w 17110"/>
                              <a:gd name="T9" fmla="*/ 677 h 13624"/>
                              <a:gd name="T10" fmla="*/ 16826 w 17110"/>
                              <a:gd name="T11" fmla="*/ 991 h 13624"/>
                              <a:gd name="T12" fmla="*/ 17020 w 17110"/>
                              <a:gd name="T13" fmla="*/ 1347 h 13624"/>
                              <a:gd name="T14" fmla="*/ 17107 w 17110"/>
                              <a:gd name="T15" fmla="*/ 1736 h 13624"/>
                              <a:gd name="T16" fmla="*/ 16112 w 17110"/>
                              <a:gd name="T17" fmla="*/ 11731 h 13624"/>
                              <a:gd name="T18" fmla="*/ 16010 w 17110"/>
                              <a:gd name="T19" fmla="*/ 12168 h 13624"/>
                              <a:gd name="T20" fmla="*/ 15763 w 17110"/>
                              <a:gd name="T21" fmla="*/ 12624 h 13624"/>
                              <a:gd name="T22" fmla="*/ 15303 w 17110"/>
                              <a:gd name="T23" fmla="*/ 13088 h 13624"/>
                              <a:gd name="T24" fmla="*/ 14690 w 17110"/>
                              <a:gd name="T25" fmla="*/ 13425 h 13624"/>
                              <a:gd name="T26" fmla="*/ 13954 w 17110"/>
                              <a:gd name="T27" fmla="*/ 13604 h 13624"/>
                              <a:gd name="T28" fmla="*/ 3827 w 17110"/>
                              <a:gd name="T29" fmla="*/ 13620 h 13624"/>
                              <a:gd name="T30" fmla="*/ 3238 w 17110"/>
                              <a:gd name="T31" fmla="*/ 13536 h 13624"/>
                              <a:gd name="T32" fmla="*/ 2639 w 17110"/>
                              <a:gd name="T33" fmla="*/ 13312 h 13624"/>
                              <a:gd name="T34" fmla="*/ 2081 w 17110"/>
                              <a:gd name="T35" fmla="*/ 12914 h 13624"/>
                              <a:gd name="T36" fmla="*/ 1683 w 17110"/>
                              <a:gd name="T37" fmla="*/ 12402 h 13624"/>
                              <a:gd name="T38" fmla="*/ 1469 w 17110"/>
                              <a:gd name="T39" fmla="*/ 11809 h 13624"/>
                              <a:gd name="T40" fmla="*/ 0 w 17110"/>
                              <a:gd name="T41" fmla="*/ 1812 h 13624"/>
                              <a:gd name="T42" fmla="*/ 45 w 17110"/>
                              <a:gd name="T43" fmla="*/ 1457 h 13624"/>
                              <a:gd name="T44" fmla="*/ 195 w 17110"/>
                              <a:gd name="T45" fmla="*/ 1110 h 13624"/>
                              <a:gd name="T46" fmla="*/ 437 w 17110"/>
                              <a:gd name="T47" fmla="*/ 798 h 13624"/>
                              <a:gd name="T48" fmla="*/ 750 w 17110"/>
                              <a:gd name="T49" fmla="*/ 532 h 13624"/>
                              <a:gd name="T50" fmla="*/ 1106 w 17110"/>
                              <a:gd name="T51" fmla="*/ 324 h 13624"/>
                              <a:gd name="T52" fmla="*/ 1507 w 17110"/>
                              <a:gd name="T53" fmla="*/ 161 h 13624"/>
                              <a:gd name="T54" fmla="*/ 1942 w 17110"/>
                              <a:gd name="T55" fmla="*/ 52 h 13624"/>
                              <a:gd name="T56" fmla="*/ 2469 w 17110"/>
                              <a:gd name="T57" fmla="*/ 1 h 13624"/>
                              <a:gd name="T58" fmla="*/ 2229 w 17110"/>
                              <a:gd name="T59" fmla="*/ 631 h 13624"/>
                              <a:gd name="T60" fmla="*/ 1853 w 17110"/>
                              <a:gd name="T61" fmla="*/ 699 h 13624"/>
                              <a:gd name="T62" fmla="*/ 1520 w 17110"/>
                              <a:gd name="T63" fmla="*/ 808 h 13624"/>
                              <a:gd name="T64" fmla="*/ 1222 w 17110"/>
                              <a:gd name="T65" fmla="*/ 955 h 13624"/>
                              <a:gd name="T66" fmla="*/ 977 w 17110"/>
                              <a:gd name="T67" fmla="*/ 1129 h 13624"/>
                              <a:gd name="T68" fmla="*/ 800 w 17110"/>
                              <a:gd name="T69" fmla="*/ 1311 h 13624"/>
                              <a:gd name="T70" fmla="*/ 677 w 17110"/>
                              <a:gd name="T71" fmla="*/ 1508 h 13624"/>
                              <a:gd name="T72" fmla="*/ 618 w 17110"/>
                              <a:gd name="T73" fmla="*/ 1718 h 13624"/>
                              <a:gd name="T74" fmla="*/ 2074 w 17110"/>
                              <a:gd name="T75" fmla="*/ 11700 h 13624"/>
                              <a:gd name="T76" fmla="*/ 2229 w 17110"/>
                              <a:gd name="T77" fmla="*/ 12121 h 13624"/>
                              <a:gd name="T78" fmla="*/ 2519 w 17110"/>
                              <a:gd name="T79" fmla="*/ 12487 h 13624"/>
                              <a:gd name="T80" fmla="*/ 2930 w 17110"/>
                              <a:gd name="T81" fmla="*/ 12773 h 13624"/>
                              <a:gd name="T82" fmla="*/ 3381 w 17110"/>
                              <a:gd name="T83" fmla="*/ 12940 h 13624"/>
                              <a:gd name="T84" fmla="*/ 3859 w 17110"/>
                              <a:gd name="T85" fmla="*/ 13008 h 13624"/>
                              <a:gd name="T86" fmla="*/ 13875 w 17110"/>
                              <a:gd name="T87" fmla="*/ 12995 h 13624"/>
                              <a:gd name="T88" fmla="*/ 14446 w 17110"/>
                              <a:gd name="T89" fmla="*/ 12862 h 13624"/>
                              <a:gd name="T90" fmla="*/ 14917 w 17110"/>
                              <a:gd name="T91" fmla="*/ 12612 h 13624"/>
                              <a:gd name="T92" fmla="*/ 15264 w 17110"/>
                              <a:gd name="T93" fmla="*/ 12266 h 13624"/>
                              <a:gd name="T94" fmla="*/ 15435 w 17110"/>
                              <a:gd name="T95" fmla="*/ 11955 h 13624"/>
                              <a:gd name="T96" fmla="*/ 15503 w 17110"/>
                              <a:gd name="T97" fmla="*/ 11669 h 13624"/>
                              <a:gd name="T98" fmla="*/ 16493 w 17110"/>
                              <a:gd name="T99" fmla="*/ 1775 h 13624"/>
                              <a:gd name="T100" fmla="*/ 16437 w 17110"/>
                              <a:gd name="T101" fmla="*/ 1544 h 13624"/>
                              <a:gd name="T102" fmla="*/ 16311 w 17110"/>
                              <a:gd name="T103" fmla="*/ 1328 h 13624"/>
                              <a:gd name="T104" fmla="*/ 16124 w 17110"/>
                              <a:gd name="T105" fmla="*/ 1131 h 13624"/>
                              <a:gd name="T106" fmla="*/ 15866 w 17110"/>
                              <a:gd name="T107" fmla="*/ 946 h 13624"/>
                              <a:gd name="T108" fmla="*/ 15551 w 17110"/>
                              <a:gd name="T109" fmla="*/ 793 h 13624"/>
                              <a:gd name="T110" fmla="*/ 15198 w 17110"/>
                              <a:gd name="T111" fmla="*/ 683 h 13624"/>
                              <a:gd name="T112" fmla="*/ 14827 w 17110"/>
                              <a:gd name="T113" fmla="*/ 624 h 13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7110" h="13624">
                                <a:moveTo>
                                  <a:pt x="2531" y="0"/>
                                </a:moveTo>
                                <a:lnTo>
                                  <a:pt x="14584" y="0"/>
                                </a:lnTo>
                                <a:lnTo>
                                  <a:pt x="14625" y="1"/>
                                </a:lnTo>
                                <a:lnTo>
                                  <a:pt x="14665" y="1"/>
                                </a:lnTo>
                                <a:lnTo>
                                  <a:pt x="14706" y="3"/>
                                </a:lnTo>
                                <a:lnTo>
                                  <a:pt x="14748" y="4"/>
                                </a:lnTo>
                                <a:lnTo>
                                  <a:pt x="14791" y="7"/>
                                </a:lnTo>
                                <a:lnTo>
                                  <a:pt x="14832" y="11"/>
                                </a:lnTo>
                                <a:lnTo>
                                  <a:pt x="14876" y="14"/>
                                </a:lnTo>
                                <a:lnTo>
                                  <a:pt x="14919" y="18"/>
                                </a:lnTo>
                                <a:lnTo>
                                  <a:pt x="14973" y="24"/>
                                </a:lnTo>
                                <a:lnTo>
                                  <a:pt x="15027" y="31"/>
                                </a:lnTo>
                                <a:lnTo>
                                  <a:pt x="15080" y="38"/>
                                </a:lnTo>
                                <a:lnTo>
                                  <a:pt x="15134" y="47"/>
                                </a:lnTo>
                                <a:lnTo>
                                  <a:pt x="15186" y="56"/>
                                </a:lnTo>
                                <a:lnTo>
                                  <a:pt x="15239" y="66"/>
                                </a:lnTo>
                                <a:lnTo>
                                  <a:pt x="15291" y="77"/>
                                </a:lnTo>
                                <a:lnTo>
                                  <a:pt x="15342" y="89"/>
                                </a:lnTo>
                                <a:lnTo>
                                  <a:pt x="15394" y="102"/>
                                </a:lnTo>
                                <a:lnTo>
                                  <a:pt x="15445" y="114"/>
                                </a:lnTo>
                                <a:lnTo>
                                  <a:pt x="15495" y="128"/>
                                </a:lnTo>
                                <a:lnTo>
                                  <a:pt x="15546" y="143"/>
                                </a:lnTo>
                                <a:lnTo>
                                  <a:pt x="15595" y="159"/>
                                </a:lnTo>
                                <a:lnTo>
                                  <a:pt x="15644" y="175"/>
                                </a:lnTo>
                                <a:lnTo>
                                  <a:pt x="15693" y="192"/>
                                </a:lnTo>
                                <a:lnTo>
                                  <a:pt x="15741" y="210"/>
                                </a:lnTo>
                                <a:lnTo>
                                  <a:pt x="15788" y="229"/>
                                </a:lnTo>
                                <a:lnTo>
                                  <a:pt x="15835" y="248"/>
                                </a:lnTo>
                                <a:lnTo>
                                  <a:pt x="15881" y="267"/>
                                </a:lnTo>
                                <a:lnTo>
                                  <a:pt x="15927" y="288"/>
                                </a:lnTo>
                                <a:lnTo>
                                  <a:pt x="15972" y="309"/>
                                </a:lnTo>
                                <a:lnTo>
                                  <a:pt x="16017" y="331"/>
                                </a:lnTo>
                                <a:lnTo>
                                  <a:pt x="16060" y="354"/>
                                </a:lnTo>
                                <a:lnTo>
                                  <a:pt x="16104" y="376"/>
                                </a:lnTo>
                                <a:lnTo>
                                  <a:pt x="16146" y="400"/>
                                </a:lnTo>
                                <a:lnTo>
                                  <a:pt x="16188" y="424"/>
                                </a:lnTo>
                                <a:lnTo>
                                  <a:pt x="16229" y="450"/>
                                </a:lnTo>
                                <a:lnTo>
                                  <a:pt x="16269" y="475"/>
                                </a:lnTo>
                                <a:lnTo>
                                  <a:pt x="16308" y="501"/>
                                </a:lnTo>
                                <a:lnTo>
                                  <a:pt x="16348" y="528"/>
                                </a:lnTo>
                                <a:lnTo>
                                  <a:pt x="16385" y="555"/>
                                </a:lnTo>
                                <a:lnTo>
                                  <a:pt x="16422" y="583"/>
                                </a:lnTo>
                                <a:lnTo>
                                  <a:pt x="16462" y="614"/>
                                </a:lnTo>
                                <a:lnTo>
                                  <a:pt x="16499" y="645"/>
                                </a:lnTo>
                                <a:lnTo>
                                  <a:pt x="16537" y="677"/>
                                </a:lnTo>
                                <a:lnTo>
                                  <a:pt x="16573" y="710"/>
                                </a:lnTo>
                                <a:lnTo>
                                  <a:pt x="16608" y="743"/>
                                </a:lnTo>
                                <a:lnTo>
                                  <a:pt x="16643" y="777"/>
                                </a:lnTo>
                                <a:lnTo>
                                  <a:pt x="16676" y="811"/>
                                </a:lnTo>
                                <a:lnTo>
                                  <a:pt x="16708" y="846"/>
                                </a:lnTo>
                                <a:lnTo>
                                  <a:pt x="16739" y="882"/>
                                </a:lnTo>
                                <a:lnTo>
                                  <a:pt x="16769" y="917"/>
                                </a:lnTo>
                                <a:lnTo>
                                  <a:pt x="16798" y="954"/>
                                </a:lnTo>
                                <a:lnTo>
                                  <a:pt x="16826" y="991"/>
                                </a:lnTo>
                                <a:lnTo>
                                  <a:pt x="16852" y="1028"/>
                                </a:lnTo>
                                <a:lnTo>
                                  <a:pt x="16878" y="1067"/>
                                </a:lnTo>
                                <a:lnTo>
                                  <a:pt x="16901" y="1105"/>
                                </a:lnTo>
                                <a:lnTo>
                                  <a:pt x="16925" y="1145"/>
                                </a:lnTo>
                                <a:lnTo>
                                  <a:pt x="16946" y="1184"/>
                                </a:lnTo>
                                <a:lnTo>
                                  <a:pt x="16967" y="1224"/>
                                </a:lnTo>
                                <a:lnTo>
                                  <a:pt x="16986" y="1265"/>
                                </a:lnTo>
                                <a:lnTo>
                                  <a:pt x="17004" y="1305"/>
                                </a:lnTo>
                                <a:lnTo>
                                  <a:pt x="17020" y="1347"/>
                                </a:lnTo>
                                <a:lnTo>
                                  <a:pt x="17035" y="1389"/>
                                </a:lnTo>
                                <a:lnTo>
                                  <a:pt x="17049" y="1430"/>
                                </a:lnTo>
                                <a:lnTo>
                                  <a:pt x="17062" y="1473"/>
                                </a:lnTo>
                                <a:lnTo>
                                  <a:pt x="17073" y="1516"/>
                                </a:lnTo>
                                <a:lnTo>
                                  <a:pt x="17082" y="1560"/>
                                </a:lnTo>
                                <a:lnTo>
                                  <a:pt x="17091" y="1604"/>
                                </a:lnTo>
                                <a:lnTo>
                                  <a:pt x="17098" y="1647"/>
                                </a:lnTo>
                                <a:lnTo>
                                  <a:pt x="17103" y="1692"/>
                                </a:lnTo>
                                <a:lnTo>
                                  <a:pt x="17107" y="1736"/>
                                </a:lnTo>
                                <a:lnTo>
                                  <a:pt x="17109" y="1781"/>
                                </a:lnTo>
                                <a:lnTo>
                                  <a:pt x="17110" y="1827"/>
                                </a:lnTo>
                                <a:lnTo>
                                  <a:pt x="17109" y="1827"/>
                                </a:lnTo>
                                <a:lnTo>
                                  <a:pt x="17108" y="1861"/>
                                </a:lnTo>
                                <a:lnTo>
                                  <a:pt x="17107" y="1894"/>
                                </a:lnTo>
                                <a:lnTo>
                                  <a:pt x="17105" y="1927"/>
                                </a:lnTo>
                                <a:lnTo>
                                  <a:pt x="17103" y="1960"/>
                                </a:lnTo>
                                <a:lnTo>
                                  <a:pt x="16113" y="11725"/>
                                </a:lnTo>
                                <a:lnTo>
                                  <a:pt x="16112" y="11731"/>
                                </a:lnTo>
                                <a:lnTo>
                                  <a:pt x="16112" y="11732"/>
                                </a:lnTo>
                                <a:lnTo>
                                  <a:pt x="16106" y="11787"/>
                                </a:lnTo>
                                <a:lnTo>
                                  <a:pt x="16097" y="11843"/>
                                </a:lnTo>
                                <a:lnTo>
                                  <a:pt x="16087" y="11899"/>
                                </a:lnTo>
                                <a:lnTo>
                                  <a:pt x="16075" y="11953"/>
                                </a:lnTo>
                                <a:lnTo>
                                  <a:pt x="16061" y="12008"/>
                                </a:lnTo>
                                <a:lnTo>
                                  <a:pt x="16045" y="12062"/>
                                </a:lnTo>
                                <a:lnTo>
                                  <a:pt x="16028" y="12116"/>
                                </a:lnTo>
                                <a:lnTo>
                                  <a:pt x="16010" y="12168"/>
                                </a:lnTo>
                                <a:lnTo>
                                  <a:pt x="15988" y="12221"/>
                                </a:lnTo>
                                <a:lnTo>
                                  <a:pt x="15967" y="12273"/>
                                </a:lnTo>
                                <a:lnTo>
                                  <a:pt x="15943" y="12324"/>
                                </a:lnTo>
                                <a:lnTo>
                                  <a:pt x="15918" y="12374"/>
                                </a:lnTo>
                                <a:lnTo>
                                  <a:pt x="15892" y="12425"/>
                                </a:lnTo>
                                <a:lnTo>
                                  <a:pt x="15863" y="12473"/>
                                </a:lnTo>
                                <a:lnTo>
                                  <a:pt x="15834" y="12521"/>
                                </a:lnTo>
                                <a:lnTo>
                                  <a:pt x="15804" y="12567"/>
                                </a:lnTo>
                                <a:lnTo>
                                  <a:pt x="15763" y="12624"/>
                                </a:lnTo>
                                <a:lnTo>
                                  <a:pt x="15721" y="12681"/>
                                </a:lnTo>
                                <a:lnTo>
                                  <a:pt x="15675" y="12737"/>
                                </a:lnTo>
                                <a:lnTo>
                                  <a:pt x="15629" y="12791"/>
                                </a:lnTo>
                                <a:lnTo>
                                  <a:pt x="15579" y="12844"/>
                                </a:lnTo>
                                <a:lnTo>
                                  <a:pt x="15527" y="12896"/>
                                </a:lnTo>
                                <a:lnTo>
                                  <a:pt x="15475" y="12946"/>
                                </a:lnTo>
                                <a:lnTo>
                                  <a:pt x="15419" y="12994"/>
                                </a:lnTo>
                                <a:lnTo>
                                  <a:pt x="15362" y="13042"/>
                                </a:lnTo>
                                <a:lnTo>
                                  <a:pt x="15303" y="13088"/>
                                </a:lnTo>
                                <a:lnTo>
                                  <a:pt x="15242" y="13132"/>
                                </a:lnTo>
                                <a:lnTo>
                                  <a:pt x="15179" y="13175"/>
                                </a:lnTo>
                                <a:lnTo>
                                  <a:pt x="15113" y="13216"/>
                                </a:lnTo>
                                <a:lnTo>
                                  <a:pt x="15047" y="13255"/>
                                </a:lnTo>
                                <a:lnTo>
                                  <a:pt x="14980" y="13293"/>
                                </a:lnTo>
                                <a:lnTo>
                                  <a:pt x="14909" y="13329"/>
                                </a:lnTo>
                                <a:lnTo>
                                  <a:pt x="14838" y="13363"/>
                                </a:lnTo>
                                <a:lnTo>
                                  <a:pt x="14765" y="13395"/>
                                </a:lnTo>
                                <a:lnTo>
                                  <a:pt x="14690" y="13425"/>
                                </a:lnTo>
                                <a:lnTo>
                                  <a:pt x="14614" y="13454"/>
                                </a:lnTo>
                                <a:lnTo>
                                  <a:pt x="14536" y="13480"/>
                                </a:lnTo>
                                <a:lnTo>
                                  <a:pt x="14457" y="13504"/>
                                </a:lnTo>
                                <a:lnTo>
                                  <a:pt x="14377" y="13527"/>
                                </a:lnTo>
                                <a:lnTo>
                                  <a:pt x="14294" y="13546"/>
                                </a:lnTo>
                                <a:lnTo>
                                  <a:pt x="14211" y="13564"/>
                                </a:lnTo>
                                <a:lnTo>
                                  <a:pt x="14126" y="13580"/>
                                </a:lnTo>
                                <a:lnTo>
                                  <a:pt x="14041" y="13593"/>
                                </a:lnTo>
                                <a:lnTo>
                                  <a:pt x="13954" y="13604"/>
                                </a:lnTo>
                                <a:lnTo>
                                  <a:pt x="13866" y="13613"/>
                                </a:lnTo>
                                <a:lnTo>
                                  <a:pt x="13777" y="13619"/>
                                </a:lnTo>
                                <a:lnTo>
                                  <a:pt x="13687" y="13623"/>
                                </a:lnTo>
                                <a:lnTo>
                                  <a:pt x="13595" y="13624"/>
                                </a:lnTo>
                                <a:lnTo>
                                  <a:pt x="3975" y="13624"/>
                                </a:lnTo>
                                <a:lnTo>
                                  <a:pt x="3970" y="13624"/>
                                </a:lnTo>
                                <a:lnTo>
                                  <a:pt x="3970" y="13623"/>
                                </a:lnTo>
                                <a:lnTo>
                                  <a:pt x="3898" y="13622"/>
                                </a:lnTo>
                                <a:lnTo>
                                  <a:pt x="3827" y="13620"/>
                                </a:lnTo>
                                <a:lnTo>
                                  <a:pt x="3758" y="13617"/>
                                </a:lnTo>
                                <a:lnTo>
                                  <a:pt x="3690" y="13611"/>
                                </a:lnTo>
                                <a:lnTo>
                                  <a:pt x="3623" y="13605"/>
                                </a:lnTo>
                                <a:lnTo>
                                  <a:pt x="3557" y="13596"/>
                                </a:lnTo>
                                <a:lnTo>
                                  <a:pt x="3493" y="13588"/>
                                </a:lnTo>
                                <a:lnTo>
                                  <a:pt x="3428" y="13577"/>
                                </a:lnTo>
                                <a:lnTo>
                                  <a:pt x="3364" y="13564"/>
                                </a:lnTo>
                                <a:lnTo>
                                  <a:pt x="3301" y="13551"/>
                                </a:lnTo>
                                <a:lnTo>
                                  <a:pt x="3238" y="13536"/>
                                </a:lnTo>
                                <a:lnTo>
                                  <a:pt x="3176" y="13520"/>
                                </a:lnTo>
                                <a:lnTo>
                                  <a:pt x="3114" y="13502"/>
                                </a:lnTo>
                                <a:lnTo>
                                  <a:pt x="3053" y="13483"/>
                                </a:lnTo>
                                <a:lnTo>
                                  <a:pt x="2993" y="13463"/>
                                </a:lnTo>
                                <a:lnTo>
                                  <a:pt x="2933" y="13441"/>
                                </a:lnTo>
                                <a:lnTo>
                                  <a:pt x="2857" y="13412"/>
                                </a:lnTo>
                                <a:lnTo>
                                  <a:pt x="2783" y="13380"/>
                                </a:lnTo>
                                <a:lnTo>
                                  <a:pt x="2711" y="13347"/>
                                </a:lnTo>
                                <a:lnTo>
                                  <a:pt x="2639" y="13312"/>
                                </a:lnTo>
                                <a:lnTo>
                                  <a:pt x="2570" y="13274"/>
                                </a:lnTo>
                                <a:lnTo>
                                  <a:pt x="2502" y="13235"/>
                                </a:lnTo>
                                <a:lnTo>
                                  <a:pt x="2437" y="13194"/>
                                </a:lnTo>
                                <a:lnTo>
                                  <a:pt x="2373" y="13151"/>
                                </a:lnTo>
                                <a:lnTo>
                                  <a:pt x="2311" y="13108"/>
                                </a:lnTo>
                                <a:lnTo>
                                  <a:pt x="2250" y="13062"/>
                                </a:lnTo>
                                <a:lnTo>
                                  <a:pt x="2192" y="13014"/>
                                </a:lnTo>
                                <a:lnTo>
                                  <a:pt x="2136" y="12964"/>
                                </a:lnTo>
                                <a:lnTo>
                                  <a:pt x="2081" y="12914"/>
                                </a:lnTo>
                                <a:lnTo>
                                  <a:pt x="2029" y="12863"/>
                                </a:lnTo>
                                <a:lnTo>
                                  <a:pt x="1978" y="12809"/>
                                </a:lnTo>
                                <a:lnTo>
                                  <a:pt x="1930" y="12755"/>
                                </a:lnTo>
                                <a:lnTo>
                                  <a:pt x="1883" y="12699"/>
                                </a:lnTo>
                                <a:lnTo>
                                  <a:pt x="1839" y="12642"/>
                                </a:lnTo>
                                <a:lnTo>
                                  <a:pt x="1797" y="12584"/>
                                </a:lnTo>
                                <a:lnTo>
                                  <a:pt x="1757" y="12524"/>
                                </a:lnTo>
                                <a:lnTo>
                                  <a:pt x="1720" y="12464"/>
                                </a:lnTo>
                                <a:lnTo>
                                  <a:pt x="1683" y="12402"/>
                                </a:lnTo>
                                <a:lnTo>
                                  <a:pt x="1650" y="12340"/>
                                </a:lnTo>
                                <a:lnTo>
                                  <a:pt x="1619" y="12276"/>
                                </a:lnTo>
                                <a:lnTo>
                                  <a:pt x="1591" y="12212"/>
                                </a:lnTo>
                                <a:lnTo>
                                  <a:pt x="1564" y="12147"/>
                                </a:lnTo>
                                <a:lnTo>
                                  <a:pt x="1541" y="12080"/>
                                </a:lnTo>
                                <a:lnTo>
                                  <a:pt x="1520" y="12014"/>
                                </a:lnTo>
                                <a:lnTo>
                                  <a:pt x="1500" y="11946"/>
                                </a:lnTo>
                                <a:lnTo>
                                  <a:pt x="1483" y="11878"/>
                                </a:lnTo>
                                <a:lnTo>
                                  <a:pt x="1469" y="11809"/>
                                </a:lnTo>
                                <a:lnTo>
                                  <a:pt x="1458" y="11739"/>
                                </a:lnTo>
                                <a:lnTo>
                                  <a:pt x="14" y="1973"/>
                                </a:lnTo>
                                <a:lnTo>
                                  <a:pt x="11" y="1950"/>
                                </a:lnTo>
                                <a:lnTo>
                                  <a:pt x="7" y="1926"/>
                                </a:lnTo>
                                <a:lnTo>
                                  <a:pt x="5" y="1904"/>
                                </a:lnTo>
                                <a:lnTo>
                                  <a:pt x="3" y="1880"/>
                                </a:lnTo>
                                <a:lnTo>
                                  <a:pt x="2" y="1858"/>
                                </a:lnTo>
                                <a:lnTo>
                                  <a:pt x="1" y="1834"/>
                                </a:lnTo>
                                <a:lnTo>
                                  <a:pt x="0" y="1812"/>
                                </a:lnTo>
                                <a:lnTo>
                                  <a:pt x="0" y="1790"/>
                                </a:lnTo>
                                <a:lnTo>
                                  <a:pt x="1" y="1747"/>
                                </a:lnTo>
                                <a:lnTo>
                                  <a:pt x="3" y="1705"/>
                                </a:lnTo>
                                <a:lnTo>
                                  <a:pt x="6" y="1663"/>
                                </a:lnTo>
                                <a:lnTo>
                                  <a:pt x="12" y="1621"/>
                                </a:lnTo>
                                <a:lnTo>
                                  <a:pt x="17" y="1580"/>
                                </a:lnTo>
                                <a:lnTo>
                                  <a:pt x="26" y="1538"/>
                                </a:lnTo>
                                <a:lnTo>
                                  <a:pt x="34" y="1498"/>
                                </a:lnTo>
                                <a:lnTo>
                                  <a:pt x="45" y="1457"/>
                                </a:lnTo>
                                <a:lnTo>
                                  <a:pt x="57" y="1418"/>
                                </a:lnTo>
                                <a:lnTo>
                                  <a:pt x="70" y="1377"/>
                                </a:lnTo>
                                <a:lnTo>
                                  <a:pt x="83" y="1338"/>
                                </a:lnTo>
                                <a:lnTo>
                                  <a:pt x="99" y="1299"/>
                                </a:lnTo>
                                <a:lnTo>
                                  <a:pt x="115" y="1260"/>
                                </a:lnTo>
                                <a:lnTo>
                                  <a:pt x="134" y="1222"/>
                                </a:lnTo>
                                <a:lnTo>
                                  <a:pt x="153" y="1184"/>
                                </a:lnTo>
                                <a:lnTo>
                                  <a:pt x="173" y="1147"/>
                                </a:lnTo>
                                <a:lnTo>
                                  <a:pt x="195" y="1110"/>
                                </a:lnTo>
                                <a:lnTo>
                                  <a:pt x="217" y="1073"/>
                                </a:lnTo>
                                <a:lnTo>
                                  <a:pt x="241" y="1037"/>
                                </a:lnTo>
                                <a:lnTo>
                                  <a:pt x="266" y="1002"/>
                                </a:lnTo>
                                <a:lnTo>
                                  <a:pt x="292" y="966"/>
                                </a:lnTo>
                                <a:lnTo>
                                  <a:pt x="319" y="931"/>
                                </a:lnTo>
                                <a:lnTo>
                                  <a:pt x="346" y="897"/>
                                </a:lnTo>
                                <a:lnTo>
                                  <a:pt x="376" y="863"/>
                                </a:lnTo>
                                <a:lnTo>
                                  <a:pt x="406" y="830"/>
                                </a:lnTo>
                                <a:lnTo>
                                  <a:pt x="437" y="798"/>
                                </a:lnTo>
                                <a:lnTo>
                                  <a:pt x="469" y="764"/>
                                </a:lnTo>
                                <a:lnTo>
                                  <a:pt x="503" y="733"/>
                                </a:lnTo>
                                <a:lnTo>
                                  <a:pt x="536" y="702"/>
                                </a:lnTo>
                                <a:lnTo>
                                  <a:pt x="571" y="671"/>
                                </a:lnTo>
                                <a:lnTo>
                                  <a:pt x="607" y="641"/>
                                </a:lnTo>
                                <a:lnTo>
                                  <a:pt x="644" y="611"/>
                                </a:lnTo>
                                <a:lnTo>
                                  <a:pt x="678" y="585"/>
                                </a:lnTo>
                                <a:lnTo>
                                  <a:pt x="713" y="558"/>
                                </a:lnTo>
                                <a:lnTo>
                                  <a:pt x="750" y="532"/>
                                </a:lnTo>
                                <a:lnTo>
                                  <a:pt x="787" y="507"/>
                                </a:lnTo>
                                <a:lnTo>
                                  <a:pt x="824" y="482"/>
                                </a:lnTo>
                                <a:lnTo>
                                  <a:pt x="863" y="458"/>
                                </a:lnTo>
                                <a:lnTo>
                                  <a:pt x="901" y="434"/>
                                </a:lnTo>
                                <a:lnTo>
                                  <a:pt x="941" y="411"/>
                                </a:lnTo>
                                <a:lnTo>
                                  <a:pt x="981" y="388"/>
                                </a:lnTo>
                                <a:lnTo>
                                  <a:pt x="1022" y="366"/>
                                </a:lnTo>
                                <a:lnTo>
                                  <a:pt x="1063" y="344"/>
                                </a:lnTo>
                                <a:lnTo>
                                  <a:pt x="1106" y="324"/>
                                </a:lnTo>
                                <a:lnTo>
                                  <a:pt x="1147" y="303"/>
                                </a:lnTo>
                                <a:lnTo>
                                  <a:pt x="1191" y="283"/>
                                </a:lnTo>
                                <a:lnTo>
                                  <a:pt x="1234" y="264"/>
                                </a:lnTo>
                                <a:lnTo>
                                  <a:pt x="1279" y="245"/>
                                </a:lnTo>
                                <a:lnTo>
                                  <a:pt x="1323" y="228"/>
                                </a:lnTo>
                                <a:lnTo>
                                  <a:pt x="1369" y="210"/>
                                </a:lnTo>
                                <a:lnTo>
                                  <a:pt x="1414" y="193"/>
                                </a:lnTo>
                                <a:lnTo>
                                  <a:pt x="1460" y="176"/>
                                </a:lnTo>
                                <a:lnTo>
                                  <a:pt x="1507" y="161"/>
                                </a:lnTo>
                                <a:lnTo>
                                  <a:pt x="1554" y="146"/>
                                </a:lnTo>
                                <a:lnTo>
                                  <a:pt x="1601" y="133"/>
                                </a:lnTo>
                                <a:lnTo>
                                  <a:pt x="1649" y="119"/>
                                </a:lnTo>
                                <a:lnTo>
                                  <a:pt x="1696" y="106"/>
                                </a:lnTo>
                                <a:lnTo>
                                  <a:pt x="1745" y="94"/>
                                </a:lnTo>
                                <a:lnTo>
                                  <a:pt x="1793" y="82"/>
                                </a:lnTo>
                                <a:lnTo>
                                  <a:pt x="1843" y="72"/>
                                </a:lnTo>
                                <a:lnTo>
                                  <a:pt x="1892" y="62"/>
                                </a:lnTo>
                                <a:lnTo>
                                  <a:pt x="1942" y="52"/>
                                </a:lnTo>
                                <a:lnTo>
                                  <a:pt x="1992" y="44"/>
                                </a:lnTo>
                                <a:lnTo>
                                  <a:pt x="2043" y="36"/>
                                </a:lnTo>
                                <a:lnTo>
                                  <a:pt x="2102" y="28"/>
                                </a:lnTo>
                                <a:lnTo>
                                  <a:pt x="2163" y="20"/>
                                </a:lnTo>
                                <a:lnTo>
                                  <a:pt x="2224" y="15"/>
                                </a:lnTo>
                                <a:lnTo>
                                  <a:pt x="2285" y="10"/>
                                </a:lnTo>
                                <a:lnTo>
                                  <a:pt x="2346" y="5"/>
                                </a:lnTo>
                                <a:lnTo>
                                  <a:pt x="2408" y="2"/>
                                </a:lnTo>
                                <a:lnTo>
                                  <a:pt x="2469" y="1"/>
                                </a:lnTo>
                                <a:lnTo>
                                  <a:pt x="2531" y="0"/>
                                </a:lnTo>
                                <a:close/>
                                <a:moveTo>
                                  <a:pt x="14584" y="615"/>
                                </a:moveTo>
                                <a:lnTo>
                                  <a:pt x="2531" y="615"/>
                                </a:lnTo>
                                <a:lnTo>
                                  <a:pt x="2480" y="615"/>
                                </a:lnTo>
                                <a:lnTo>
                                  <a:pt x="2429" y="617"/>
                                </a:lnTo>
                                <a:lnTo>
                                  <a:pt x="2378" y="619"/>
                                </a:lnTo>
                                <a:lnTo>
                                  <a:pt x="2328" y="622"/>
                                </a:lnTo>
                                <a:lnTo>
                                  <a:pt x="2278" y="626"/>
                                </a:lnTo>
                                <a:lnTo>
                                  <a:pt x="2229" y="631"/>
                                </a:lnTo>
                                <a:lnTo>
                                  <a:pt x="2179" y="637"/>
                                </a:lnTo>
                                <a:lnTo>
                                  <a:pt x="2131" y="644"/>
                                </a:lnTo>
                                <a:lnTo>
                                  <a:pt x="2091" y="650"/>
                                </a:lnTo>
                                <a:lnTo>
                                  <a:pt x="2050" y="656"/>
                                </a:lnTo>
                                <a:lnTo>
                                  <a:pt x="2010" y="664"/>
                                </a:lnTo>
                                <a:lnTo>
                                  <a:pt x="1970" y="672"/>
                                </a:lnTo>
                                <a:lnTo>
                                  <a:pt x="1931" y="681"/>
                                </a:lnTo>
                                <a:lnTo>
                                  <a:pt x="1892" y="690"/>
                                </a:lnTo>
                                <a:lnTo>
                                  <a:pt x="1853" y="699"/>
                                </a:lnTo>
                                <a:lnTo>
                                  <a:pt x="1815" y="709"/>
                                </a:lnTo>
                                <a:lnTo>
                                  <a:pt x="1776" y="719"/>
                                </a:lnTo>
                                <a:lnTo>
                                  <a:pt x="1739" y="731"/>
                                </a:lnTo>
                                <a:lnTo>
                                  <a:pt x="1701" y="743"/>
                                </a:lnTo>
                                <a:lnTo>
                                  <a:pt x="1664" y="755"/>
                                </a:lnTo>
                                <a:lnTo>
                                  <a:pt x="1628" y="768"/>
                                </a:lnTo>
                                <a:lnTo>
                                  <a:pt x="1591" y="780"/>
                                </a:lnTo>
                                <a:lnTo>
                                  <a:pt x="1555" y="794"/>
                                </a:lnTo>
                                <a:lnTo>
                                  <a:pt x="1520" y="808"/>
                                </a:lnTo>
                                <a:lnTo>
                                  <a:pt x="1485" y="822"/>
                                </a:lnTo>
                                <a:lnTo>
                                  <a:pt x="1450" y="837"/>
                                </a:lnTo>
                                <a:lnTo>
                                  <a:pt x="1416" y="853"/>
                                </a:lnTo>
                                <a:lnTo>
                                  <a:pt x="1383" y="868"/>
                                </a:lnTo>
                                <a:lnTo>
                                  <a:pt x="1350" y="885"/>
                                </a:lnTo>
                                <a:lnTo>
                                  <a:pt x="1317" y="901"/>
                                </a:lnTo>
                                <a:lnTo>
                                  <a:pt x="1285" y="918"/>
                                </a:lnTo>
                                <a:lnTo>
                                  <a:pt x="1254" y="936"/>
                                </a:lnTo>
                                <a:lnTo>
                                  <a:pt x="1222" y="955"/>
                                </a:lnTo>
                                <a:lnTo>
                                  <a:pt x="1192" y="973"/>
                                </a:lnTo>
                                <a:lnTo>
                                  <a:pt x="1162" y="992"/>
                                </a:lnTo>
                                <a:lnTo>
                                  <a:pt x="1134" y="1010"/>
                                </a:lnTo>
                                <a:lnTo>
                                  <a:pt x="1105" y="1031"/>
                                </a:lnTo>
                                <a:lnTo>
                                  <a:pt x="1077" y="1050"/>
                                </a:lnTo>
                                <a:lnTo>
                                  <a:pt x="1050" y="1070"/>
                                </a:lnTo>
                                <a:lnTo>
                                  <a:pt x="1023" y="1091"/>
                                </a:lnTo>
                                <a:lnTo>
                                  <a:pt x="1000" y="1110"/>
                                </a:lnTo>
                                <a:lnTo>
                                  <a:pt x="977" y="1129"/>
                                </a:lnTo>
                                <a:lnTo>
                                  <a:pt x="955" y="1148"/>
                                </a:lnTo>
                                <a:lnTo>
                                  <a:pt x="934" y="1167"/>
                                </a:lnTo>
                                <a:lnTo>
                                  <a:pt x="912" y="1188"/>
                                </a:lnTo>
                                <a:lnTo>
                                  <a:pt x="892" y="1207"/>
                                </a:lnTo>
                                <a:lnTo>
                                  <a:pt x="872" y="1227"/>
                                </a:lnTo>
                                <a:lnTo>
                                  <a:pt x="853" y="1248"/>
                                </a:lnTo>
                                <a:lnTo>
                                  <a:pt x="834" y="1269"/>
                                </a:lnTo>
                                <a:lnTo>
                                  <a:pt x="817" y="1289"/>
                                </a:lnTo>
                                <a:lnTo>
                                  <a:pt x="800" y="1311"/>
                                </a:lnTo>
                                <a:lnTo>
                                  <a:pt x="783" y="1332"/>
                                </a:lnTo>
                                <a:lnTo>
                                  <a:pt x="768" y="1353"/>
                                </a:lnTo>
                                <a:lnTo>
                                  <a:pt x="752" y="1375"/>
                                </a:lnTo>
                                <a:lnTo>
                                  <a:pt x="738" y="1397"/>
                                </a:lnTo>
                                <a:lnTo>
                                  <a:pt x="724" y="1419"/>
                                </a:lnTo>
                                <a:lnTo>
                                  <a:pt x="711" y="1441"/>
                                </a:lnTo>
                                <a:lnTo>
                                  <a:pt x="699" y="1464"/>
                                </a:lnTo>
                                <a:lnTo>
                                  <a:pt x="688" y="1486"/>
                                </a:lnTo>
                                <a:lnTo>
                                  <a:pt x="677" y="1508"/>
                                </a:lnTo>
                                <a:lnTo>
                                  <a:pt x="667" y="1531"/>
                                </a:lnTo>
                                <a:lnTo>
                                  <a:pt x="659" y="1554"/>
                                </a:lnTo>
                                <a:lnTo>
                                  <a:pt x="650" y="1578"/>
                                </a:lnTo>
                                <a:lnTo>
                                  <a:pt x="643" y="1600"/>
                                </a:lnTo>
                                <a:lnTo>
                                  <a:pt x="636" y="1624"/>
                                </a:lnTo>
                                <a:lnTo>
                                  <a:pt x="631" y="1647"/>
                                </a:lnTo>
                                <a:lnTo>
                                  <a:pt x="626" y="1671"/>
                                </a:lnTo>
                                <a:lnTo>
                                  <a:pt x="621" y="1694"/>
                                </a:lnTo>
                                <a:lnTo>
                                  <a:pt x="618" y="1718"/>
                                </a:lnTo>
                                <a:lnTo>
                                  <a:pt x="616" y="1743"/>
                                </a:lnTo>
                                <a:lnTo>
                                  <a:pt x="615" y="1766"/>
                                </a:lnTo>
                                <a:lnTo>
                                  <a:pt x="615" y="1790"/>
                                </a:lnTo>
                                <a:lnTo>
                                  <a:pt x="615" y="1814"/>
                                </a:lnTo>
                                <a:lnTo>
                                  <a:pt x="616" y="1838"/>
                                </a:lnTo>
                                <a:lnTo>
                                  <a:pt x="618" y="1861"/>
                                </a:lnTo>
                                <a:lnTo>
                                  <a:pt x="621" y="1885"/>
                                </a:lnTo>
                                <a:lnTo>
                                  <a:pt x="2065" y="11651"/>
                                </a:lnTo>
                                <a:lnTo>
                                  <a:pt x="2074" y="11700"/>
                                </a:lnTo>
                                <a:lnTo>
                                  <a:pt x="2083" y="11749"/>
                                </a:lnTo>
                                <a:lnTo>
                                  <a:pt x="2095" y="11797"/>
                                </a:lnTo>
                                <a:lnTo>
                                  <a:pt x="2109" y="11845"/>
                                </a:lnTo>
                                <a:lnTo>
                                  <a:pt x="2125" y="11892"/>
                                </a:lnTo>
                                <a:lnTo>
                                  <a:pt x="2142" y="11939"/>
                                </a:lnTo>
                                <a:lnTo>
                                  <a:pt x="2161" y="11985"/>
                                </a:lnTo>
                                <a:lnTo>
                                  <a:pt x="2182" y="12031"/>
                                </a:lnTo>
                                <a:lnTo>
                                  <a:pt x="2204" y="12076"/>
                                </a:lnTo>
                                <a:lnTo>
                                  <a:pt x="2229" y="12121"/>
                                </a:lnTo>
                                <a:lnTo>
                                  <a:pt x="2254" y="12165"/>
                                </a:lnTo>
                                <a:lnTo>
                                  <a:pt x="2282" y="12208"/>
                                </a:lnTo>
                                <a:lnTo>
                                  <a:pt x="2312" y="12250"/>
                                </a:lnTo>
                                <a:lnTo>
                                  <a:pt x="2342" y="12292"/>
                                </a:lnTo>
                                <a:lnTo>
                                  <a:pt x="2375" y="12333"/>
                                </a:lnTo>
                                <a:lnTo>
                                  <a:pt x="2409" y="12372"/>
                                </a:lnTo>
                                <a:lnTo>
                                  <a:pt x="2445" y="12412"/>
                                </a:lnTo>
                                <a:lnTo>
                                  <a:pt x="2481" y="12449"/>
                                </a:lnTo>
                                <a:lnTo>
                                  <a:pt x="2519" y="12487"/>
                                </a:lnTo>
                                <a:lnTo>
                                  <a:pt x="2560" y="12523"/>
                                </a:lnTo>
                                <a:lnTo>
                                  <a:pt x="2601" y="12558"/>
                                </a:lnTo>
                                <a:lnTo>
                                  <a:pt x="2645" y="12592"/>
                                </a:lnTo>
                                <a:lnTo>
                                  <a:pt x="2688" y="12626"/>
                                </a:lnTo>
                                <a:lnTo>
                                  <a:pt x="2734" y="12657"/>
                                </a:lnTo>
                                <a:lnTo>
                                  <a:pt x="2781" y="12688"/>
                                </a:lnTo>
                                <a:lnTo>
                                  <a:pt x="2830" y="12717"/>
                                </a:lnTo>
                                <a:lnTo>
                                  <a:pt x="2880" y="12745"/>
                                </a:lnTo>
                                <a:lnTo>
                                  <a:pt x="2930" y="12773"/>
                                </a:lnTo>
                                <a:lnTo>
                                  <a:pt x="2982" y="12799"/>
                                </a:lnTo>
                                <a:lnTo>
                                  <a:pt x="3036" y="12823"/>
                                </a:lnTo>
                                <a:lnTo>
                                  <a:pt x="3092" y="12846"/>
                                </a:lnTo>
                                <a:lnTo>
                                  <a:pt x="3147" y="12868"/>
                                </a:lnTo>
                                <a:lnTo>
                                  <a:pt x="3192" y="12884"/>
                                </a:lnTo>
                                <a:lnTo>
                                  <a:pt x="3238" y="12899"/>
                                </a:lnTo>
                                <a:lnTo>
                                  <a:pt x="3284" y="12914"/>
                                </a:lnTo>
                                <a:lnTo>
                                  <a:pt x="3332" y="12927"/>
                                </a:lnTo>
                                <a:lnTo>
                                  <a:pt x="3381" y="12940"/>
                                </a:lnTo>
                                <a:lnTo>
                                  <a:pt x="3432" y="12952"/>
                                </a:lnTo>
                                <a:lnTo>
                                  <a:pt x="3482" y="12962"/>
                                </a:lnTo>
                                <a:lnTo>
                                  <a:pt x="3534" y="12972"/>
                                </a:lnTo>
                                <a:lnTo>
                                  <a:pt x="3588" y="12980"/>
                                </a:lnTo>
                                <a:lnTo>
                                  <a:pt x="3641" y="12989"/>
                                </a:lnTo>
                                <a:lnTo>
                                  <a:pt x="3696" y="12995"/>
                                </a:lnTo>
                                <a:lnTo>
                                  <a:pt x="3750" y="13001"/>
                                </a:lnTo>
                                <a:lnTo>
                                  <a:pt x="3805" y="13005"/>
                                </a:lnTo>
                                <a:lnTo>
                                  <a:pt x="3859" y="13008"/>
                                </a:lnTo>
                                <a:lnTo>
                                  <a:pt x="3915" y="13010"/>
                                </a:lnTo>
                                <a:lnTo>
                                  <a:pt x="3970" y="13011"/>
                                </a:lnTo>
                                <a:lnTo>
                                  <a:pt x="3970" y="13009"/>
                                </a:lnTo>
                                <a:lnTo>
                                  <a:pt x="3975" y="13009"/>
                                </a:lnTo>
                                <a:lnTo>
                                  <a:pt x="13595" y="13009"/>
                                </a:lnTo>
                                <a:lnTo>
                                  <a:pt x="13667" y="13009"/>
                                </a:lnTo>
                                <a:lnTo>
                                  <a:pt x="13737" y="13006"/>
                                </a:lnTo>
                                <a:lnTo>
                                  <a:pt x="13807" y="13002"/>
                                </a:lnTo>
                                <a:lnTo>
                                  <a:pt x="13875" y="12995"/>
                                </a:lnTo>
                                <a:lnTo>
                                  <a:pt x="13944" y="12987"/>
                                </a:lnTo>
                                <a:lnTo>
                                  <a:pt x="14010" y="12977"/>
                                </a:lnTo>
                                <a:lnTo>
                                  <a:pt x="14075" y="12965"/>
                                </a:lnTo>
                                <a:lnTo>
                                  <a:pt x="14140" y="12952"/>
                                </a:lnTo>
                                <a:lnTo>
                                  <a:pt x="14203" y="12938"/>
                                </a:lnTo>
                                <a:lnTo>
                                  <a:pt x="14267" y="12921"/>
                                </a:lnTo>
                                <a:lnTo>
                                  <a:pt x="14327" y="12902"/>
                                </a:lnTo>
                                <a:lnTo>
                                  <a:pt x="14387" y="12883"/>
                                </a:lnTo>
                                <a:lnTo>
                                  <a:pt x="14446" y="12862"/>
                                </a:lnTo>
                                <a:lnTo>
                                  <a:pt x="14504" y="12839"/>
                                </a:lnTo>
                                <a:lnTo>
                                  <a:pt x="14561" y="12816"/>
                                </a:lnTo>
                                <a:lnTo>
                                  <a:pt x="14615" y="12790"/>
                                </a:lnTo>
                                <a:lnTo>
                                  <a:pt x="14669" y="12763"/>
                                </a:lnTo>
                                <a:lnTo>
                                  <a:pt x="14721" y="12736"/>
                                </a:lnTo>
                                <a:lnTo>
                                  <a:pt x="14772" y="12707"/>
                                </a:lnTo>
                                <a:lnTo>
                                  <a:pt x="14822" y="12676"/>
                                </a:lnTo>
                                <a:lnTo>
                                  <a:pt x="14870" y="12644"/>
                                </a:lnTo>
                                <a:lnTo>
                                  <a:pt x="14917" y="12612"/>
                                </a:lnTo>
                                <a:lnTo>
                                  <a:pt x="14962" y="12577"/>
                                </a:lnTo>
                                <a:lnTo>
                                  <a:pt x="15005" y="12542"/>
                                </a:lnTo>
                                <a:lnTo>
                                  <a:pt x="15047" y="12506"/>
                                </a:lnTo>
                                <a:lnTo>
                                  <a:pt x="15088" y="12468"/>
                                </a:lnTo>
                                <a:lnTo>
                                  <a:pt x="15126" y="12430"/>
                                </a:lnTo>
                                <a:lnTo>
                                  <a:pt x="15164" y="12390"/>
                                </a:lnTo>
                                <a:lnTo>
                                  <a:pt x="15199" y="12351"/>
                                </a:lnTo>
                                <a:lnTo>
                                  <a:pt x="15232" y="12309"/>
                                </a:lnTo>
                                <a:lnTo>
                                  <a:pt x="15264" y="12266"/>
                                </a:lnTo>
                                <a:lnTo>
                                  <a:pt x="15295" y="12224"/>
                                </a:lnTo>
                                <a:lnTo>
                                  <a:pt x="15317" y="12191"/>
                                </a:lnTo>
                                <a:lnTo>
                                  <a:pt x="15337" y="12157"/>
                                </a:lnTo>
                                <a:lnTo>
                                  <a:pt x="15356" y="12124"/>
                                </a:lnTo>
                                <a:lnTo>
                                  <a:pt x="15374" y="12091"/>
                                </a:lnTo>
                                <a:lnTo>
                                  <a:pt x="15392" y="12057"/>
                                </a:lnTo>
                                <a:lnTo>
                                  <a:pt x="15408" y="12023"/>
                                </a:lnTo>
                                <a:lnTo>
                                  <a:pt x="15423" y="11989"/>
                                </a:lnTo>
                                <a:lnTo>
                                  <a:pt x="15435" y="11955"/>
                                </a:lnTo>
                                <a:lnTo>
                                  <a:pt x="15448" y="11920"/>
                                </a:lnTo>
                                <a:lnTo>
                                  <a:pt x="15459" y="11886"/>
                                </a:lnTo>
                                <a:lnTo>
                                  <a:pt x="15470" y="11850"/>
                                </a:lnTo>
                                <a:lnTo>
                                  <a:pt x="15478" y="11814"/>
                                </a:lnTo>
                                <a:lnTo>
                                  <a:pt x="15487" y="11779"/>
                                </a:lnTo>
                                <a:lnTo>
                                  <a:pt x="15493" y="11742"/>
                                </a:lnTo>
                                <a:lnTo>
                                  <a:pt x="15498" y="11706"/>
                                </a:lnTo>
                                <a:lnTo>
                                  <a:pt x="15503" y="11669"/>
                                </a:lnTo>
                                <a:lnTo>
                                  <a:pt x="15504" y="11665"/>
                                </a:lnTo>
                                <a:lnTo>
                                  <a:pt x="16493" y="1899"/>
                                </a:lnTo>
                                <a:lnTo>
                                  <a:pt x="16494" y="1879"/>
                                </a:lnTo>
                                <a:lnTo>
                                  <a:pt x="16496" y="1861"/>
                                </a:lnTo>
                                <a:lnTo>
                                  <a:pt x="16496" y="1844"/>
                                </a:lnTo>
                                <a:lnTo>
                                  <a:pt x="16497" y="1827"/>
                                </a:lnTo>
                                <a:lnTo>
                                  <a:pt x="16495" y="1827"/>
                                </a:lnTo>
                                <a:lnTo>
                                  <a:pt x="16495" y="1800"/>
                                </a:lnTo>
                                <a:lnTo>
                                  <a:pt x="16493" y="1775"/>
                                </a:lnTo>
                                <a:lnTo>
                                  <a:pt x="16491" y="1748"/>
                                </a:lnTo>
                                <a:lnTo>
                                  <a:pt x="16488" y="1722"/>
                                </a:lnTo>
                                <a:lnTo>
                                  <a:pt x="16483" y="1697"/>
                                </a:lnTo>
                                <a:lnTo>
                                  <a:pt x="16478" y="1671"/>
                                </a:lnTo>
                                <a:lnTo>
                                  <a:pt x="16472" y="1645"/>
                                </a:lnTo>
                                <a:lnTo>
                                  <a:pt x="16464" y="1620"/>
                                </a:lnTo>
                                <a:lnTo>
                                  <a:pt x="16457" y="1594"/>
                                </a:lnTo>
                                <a:lnTo>
                                  <a:pt x="16447" y="1569"/>
                                </a:lnTo>
                                <a:lnTo>
                                  <a:pt x="16437" y="1544"/>
                                </a:lnTo>
                                <a:lnTo>
                                  <a:pt x="16427" y="1519"/>
                                </a:lnTo>
                                <a:lnTo>
                                  <a:pt x="16415" y="1495"/>
                                </a:lnTo>
                                <a:lnTo>
                                  <a:pt x="16403" y="1470"/>
                                </a:lnTo>
                                <a:lnTo>
                                  <a:pt x="16389" y="1446"/>
                                </a:lnTo>
                                <a:lnTo>
                                  <a:pt x="16375" y="1422"/>
                                </a:lnTo>
                                <a:lnTo>
                                  <a:pt x="16360" y="1398"/>
                                </a:lnTo>
                                <a:lnTo>
                                  <a:pt x="16345" y="1375"/>
                                </a:lnTo>
                                <a:lnTo>
                                  <a:pt x="16328" y="1351"/>
                                </a:lnTo>
                                <a:lnTo>
                                  <a:pt x="16311" y="1328"/>
                                </a:lnTo>
                                <a:lnTo>
                                  <a:pt x="16293" y="1305"/>
                                </a:lnTo>
                                <a:lnTo>
                                  <a:pt x="16275" y="1282"/>
                                </a:lnTo>
                                <a:lnTo>
                                  <a:pt x="16256" y="1259"/>
                                </a:lnTo>
                                <a:lnTo>
                                  <a:pt x="16235" y="1237"/>
                                </a:lnTo>
                                <a:lnTo>
                                  <a:pt x="16214" y="1216"/>
                                </a:lnTo>
                                <a:lnTo>
                                  <a:pt x="16192" y="1194"/>
                                </a:lnTo>
                                <a:lnTo>
                                  <a:pt x="16171" y="1173"/>
                                </a:lnTo>
                                <a:lnTo>
                                  <a:pt x="16148" y="1151"/>
                                </a:lnTo>
                                <a:lnTo>
                                  <a:pt x="16124" y="1131"/>
                                </a:lnTo>
                                <a:lnTo>
                                  <a:pt x="16101" y="1111"/>
                                </a:lnTo>
                                <a:lnTo>
                                  <a:pt x="16076" y="1090"/>
                                </a:lnTo>
                                <a:lnTo>
                                  <a:pt x="16050" y="1070"/>
                                </a:lnTo>
                                <a:lnTo>
                                  <a:pt x="16021" y="1049"/>
                                </a:lnTo>
                                <a:lnTo>
                                  <a:pt x="15991" y="1027"/>
                                </a:lnTo>
                                <a:lnTo>
                                  <a:pt x="15961" y="1006"/>
                                </a:lnTo>
                                <a:lnTo>
                                  <a:pt x="15930" y="986"/>
                                </a:lnTo>
                                <a:lnTo>
                                  <a:pt x="15898" y="966"/>
                                </a:lnTo>
                                <a:lnTo>
                                  <a:pt x="15866" y="946"/>
                                </a:lnTo>
                                <a:lnTo>
                                  <a:pt x="15834" y="928"/>
                                </a:lnTo>
                                <a:lnTo>
                                  <a:pt x="15800" y="909"/>
                                </a:lnTo>
                                <a:lnTo>
                                  <a:pt x="15766" y="891"/>
                                </a:lnTo>
                                <a:lnTo>
                                  <a:pt x="15732" y="873"/>
                                </a:lnTo>
                                <a:lnTo>
                                  <a:pt x="15696" y="856"/>
                                </a:lnTo>
                                <a:lnTo>
                                  <a:pt x="15661" y="839"/>
                                </a:lnTo>
                                <a:lnTo>
                                  <a:pt x="15625" y="823"/>
                                </a:lnTo>
                                <a:lnTo>
                                  <a:pt x="15588" y="808"/>
                                </a:lnTo>
                                <a:lnTo>
                                  <a:pt x="15551" y="793"/>
                                </a:lnTo>
                                <a:lnTo>
                                  <a:pt x="15513" y="778"/>
                                </a:lnTo>
                                <a:lnTo>
                                  <a:pt x="15476" y="764"/>
                                </a:lnTo>
                                <a:lnTo>
                                  <a:pt x="15437" y="752"/>
                                </a:lnTo>
                                <a:lnTo>
                                  <a:pt x="15398" y="739"/>
                                </a:lnTo>
                                <a:lnTo>
                                  <a:pt x="15358" y="726"/>
                                </a:lnTo>
                                <a:lnTo>
                                  <a:pt x="15319" y="715"/>
                                </a:lnTo>
                                <a:lnTo>
                                  <a:pt x="15279" y="703"/>
                                </a:lnTo>
                                <a:lnTo>
                                  <a:pt x="15239" y="693"/>
                                </a:lnTo>
                                <a:lnTo>
                                  <a:pt x="15198" y="683"/>
                                </a:lnTo>
                                <a:lnTo>
                                  <a:pt x="15156" y="675"/>
                                </a:lnTo>
                                <a:lnTo>
                                  <a:pt x="15115" y="666"/>
                                </a:lnTo>
                                <a:lnTo>
                                  <a:pt x="15073" y="657"/>
                                </a:lnTo>
                                <a:lnTo>
                                  <a:pt x="15030" y="650"/>
                                </a:lnTo>
                                <a:lnTo>
                                  <a:pt x="14987" y="644"/>
                                </a:lnTo>
                                <a:lnTo>
                                  <a:pt x="14946" y="637"/>
                                </a:lnTo>
                                <a:lnTo>
                                  <a:pt x="14902" y="632"/>
                                </a:lnTo>
                                <a:lnTo>
                                  <a:pt x="14859" y="628"/>
                                </a:lnTo>
                                <a:lnTo>
                                  <a:pt x="14827" y="624"/>
                                </a:lnTo>
                                <a:lnTo>
                                  <a:pt x="14794" y="622"/>
                                </a:lnTo>
                                <a:lnTo>
                                  <a:pt x="14761" y="620"/>
                                </a:lnTo>
                                <a:lnTo>
                                  <a:pt x="14727" y="618"/>
                                </a:lnTo>
                                <a:lnTo>
                                  <a:pt x="14692" y="617"/>
                                </a:lnTo>
                                <a:lnTo>
                                  <a:pt x="14657" y="616"/>
                                </a:lnTo>
                                <a:lnTo>
                                  <a:pt x="14620" y="615"/>
                                </a:lnTo>
                                <a:lnTo>
                                  <a:pt x="14584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  <a:alpha val="6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92"/>
                        <wps:cNvSpPr>
                          <a:spLocks/>
                        </wps:cNvSpPr>
                        <wps:spPr bwMode="auto">
                          <a:xfrm>
                            <a:off x="4716" y="4817"/>
                            <a:ext cx="2827" cy="894"/>
                          </a:xfrm>
                          <a:custGeom>
                            <a:avLst/>
                            <a:gdLst>
                              <a:gd name="T0" fmla="*/ 527 w 14135"/>
                              <a:gd name="T1" fmla="*/ 1381 h 4472"/>
                              <a:gd name="T2" fmla="*/ 338 w 14135"/>
                              <a:gd name="T3" fmla="*/ 1302 h 4472"/>
                              <a:gd name="T4" fmla="*/ 183 w 14135"/>
                              <a:gd name="T5" fmla="*/ 1173 h 4472"/>
                              <a:gd name="T6" fmla="*/ 70 w 14135"/>
                              <a:gd name="T7" fmla="*/ 1006 h 4472"/>
                              <a:gd name="T8" fmla="*/ 9 w 14135"/>
                              <a:gd name="T9" fmla="*/ 808 h 4472"/>
                              <a:gd name="T10" fmla="*/ 9 w 14135"/>
                              <a:gd name="T11" fmla="*/ 594 h 4472"/>
                              <a:gd name="T12" fmla="*/ 70 w 14135"/>
                              <a:gd name="T13" fmla="*/ 398 h 4472"/>
                              <a:gd name="T14" fmla="*/ 183 w 14135"/>
                              <a:gd name="T15" fmla="*/ 230 h 4472"/>
                              <a:gd name="T16" fmla="*/ 338 w 14135"/>
                              <a:gd name="T17" fmla="*/ 102 h 4472"/>
                              <a:gd name="T18" fmla="*/ 527 w 14135"/>
                              <a:gd name="T19" fmla="*/ 22 h 4472"/>
                              <a:gd name="T20" fmla="*/ 769 w 14135"/>
                              <a:gd name="T21" fmla="*/ 0 h 4472"/>
                              <a:gd name="T22" fmla="*/ 1156 w 14135"/>
                              <a:gd name="T23" fmla="*/ 21 h 4472"/>
                              <a:gd name="T24" fmla="*/ 1517 w 14135"/>
                              <a:gd name="T25" fmla="*/ 71 h 4472"/>
                              <a:gd name="T26" fmla="*/ 1850 w 14135"/>
                              <a:gd name="T27" fmla="*/ 148 h 4472"/>
                              <a:gd name="T28" fmla="*/ 2159 w 14135"/>
                              <a:gd name="T29" fmla="*/ 249 h 4472"/>
                              <a:gd name="T30" fmla="*/ 2442 w 14135"/>
                              <a:gd name="T31" fmla="*/ 374 h 4472"/>
                              <a:gd name="T32" fmla="*/ 2591 w 14135"/>
                              <a:gd name="T33" fmla="*/ 456 h 4472"/>
                              <a:gd name="T34" fmla="*/ 2839 w 14135"/>
                              <a:gd name="T35" fmla="*/ 615 h 4472"/>
                              <a:gd name="T36" fmla="*/ 3062 w 14135"/>
                              <a:gd name="T37" fmla="*/ 789 h 4472"/>
                              <a:gd name="T38" fmla="*/ 3263 w 14135"/>
                              <a:gd name="T39" fmla="*/ 978 h 4472"/>
                              <a:gd name="T40" fmla="*/ 3441 w 14135"/>
                              <a:gd name="T41" fmla="*/ 1181 h 4472"/>
                              <a:gd name="T42" fmla="*/ 3596 w 14135"/>
                              <a:gd name="T43" fmla="*/ 1395 h 4472"/>
                              <a:gd name="T44" fmla="*/ 3733 w 14135"/>
                              <a:gd name="T45" fmla="*/ 1623 h 4472"/>
                              <a:gd name="T46" fmla="*/ 3848 w 14135"/>
                              <a:gd name="T47" fmla="*/ 1859 h 4472"/>
                              <a:gd name="T48" fmla="*/ 3943 w 14135"/>
                              <a:gd name="T49" fmla="*/ 2100 h 4472"/>
                              <a:gd name="T50" fmla="*/ 4047 w 14135"/>
                              <a:gd name="T51" fmla="*/ 2464 h 4472"/>
                              <a:gd name="T52" fmla="*/ 4107 w 14135"/>
                              <a:gd name="T53" fmla="*/ 2816 h 4472"/>
                              <a:gd name="T54" fmla="*/ 4127 w 14135"/>
                              <a:gd name="T55" fmla="*/ 3064 h 4472"/>
                              <a:gd name="T56" fmla="*/ 13606 w 14135"/>
                              <a:gd name="T57" fmla="*/ 3086 h 4472"/>
                              <a:gd name="T58" fmla="*/ 13795 w 14135"/>
                              <a:gd name="T59" fmla="*/ 3165 h 4472"/>
                              <a:gd name="T60" fmla="*/ 13951 w 14135"/>
                              <a:gd name="T61" fmla="*/ 3295 h 4472"/>
                              <a:gd name="T62" fmla="*/ 14065 w 14135"/>
                              <a:gd name="T63" fmla="*/ 3463 h 4472"/>
                              <a:gd name="T64" fmla="*/ 14127 w 14135"/>
                              <a:gd name="T65" fmla="*/ 3660 h 4472"/>
                              <a:gd name="T66" fmla="*/ 14127 w 14135"/>
                              <a:gd name="T67" fmla="*/ 3875 h 4472"/>
                              <a:gd name="T68" fmla="*/ 14065 w 14135"/>
                              <a:gd name="T69" fmla="*/ 4073 h 4472"/>
                              <a:gd name="T70" fmla="*/ 13951 w 14135"/>
                              <a:gd name="T71" fmla="*/ 4242 h 4472"/>
                              <a:gd name="T72" fmla="*/ 13795 w 14135"/>
                              <a:gd name="T73" fmla="*/ 4370 h 4472"/>
                              <a:gd name="T74" fmla="*/ 13606 w 14135"/>
                              <a:gd name="T75" fmla="*/ 4450 h 4472"/>
                              <a:gd name="T76" fmla="*/ 3367 w 14135"/>
                              <a:gd name="T77" fmla="*/ 4472 h 4472"/>
                              <a:gd name="T78" fmla="*/ 3268 w 14135"/>
                              <a:gd name="T79" fmla="*/ 4463 h 4472"/>
                              <a:gd name="T80" fmla="*/ 3107 w 14135"/>
                              <a:gd name="T81" fmla="*/ 4422 h 4472"/>
                              <a:gd name="T82" fmla="*/ 2928 w 14135"/>
                              <a:gd name="T83" fmla="*/ 4318 h 4472"/>
                              <a:gd name="T84" fmla="*/ 2790 w 14135"/>
                              <a:gd name="T85" fmla="*/ 4169 h 4472"/>
                              <a:gd name="T86" fmla="*/ 2699 w 14135"/>
                              <a:gd name="T87" fmla="*/ 3989 h 4472"/>
                              <a:gd name="T88" fmla="*/ 2664 w 14135"/>
                              <a:gd name="T89" fmla="*/ 3788 h 4472"/>
                              <a:gd name="T90" fmla="*/ 2690 w 14135"/>
                              <a:gd name="T91" fmla="*/ 3574 h 4472"/>
                              <a:gd name="T92" fmla="*/ 2720 w 14135"/>
                              <a:gd name="T93" fmla="*/ 3335 h 4472"/>
                              <a:gd name="T94" fmla="*/ 2718 w 14135"/>
                              <a:gd name="T95" fmla="*/ 3074 h 4472"/>
                              <a:gd name="T96" fmla="*/ 2683 w 14135"/>
                              <a:gd name="T97" fmla="*/ 2822 h 4472"/>
                              <a:gd name="T98" fmla="*/ 2608 w 14135"/>
                              <a:gd name="T99" fmla="*/ 2543 h 4472"/>
                              <a:gd name="T100" fmla="*/ 2487 w 14135"/>
                              <a:gd name="T101" fmla="*/ 2275 h 4472"/>
                              <a:gd name="T102" fmla="*/ 2327 w 14135"/>
                              <a:gd name="T103" fmla="*/ 2041 h 4472"/>
                              <a:gd name="T104" fmla="*/ 2126 w 14135"/>
                              <a:gd name="T105" fmla="*/ 1837 h 4472"/>
                              <a:gd name="T106" fmla="*/ 1879 w 14135"/>
                              <a:gd name="T107" fmla="*/ 1666 h 4472"/>
                              <a:gd name="T108" fmla="*/ 1782 w 14135"/>
                              <a:gd name="T109" fmla="*/ 1619 h 4472"/>
                              <a:gd name="T110" fmla="*/ 1475 w 14135"/>
                              <a:gd name="T111" fmla="*/ 1503 h 4472"/>
                              <a:gd name="T112" fmla="*/ 1192 w 14135"/>
                              <a:gd name="T113" fmla="*/ 1440 h 4472"/>
                              <a:gd name="T114" fmla="*/ 957 w 14135"/>
                              <a:gd name="T115" fmla="*/ 1412 h 4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135" h="4472">
                                <a:moveTo>
                                  <a:pt x="702" y="1403"/>
                                </a:moveTo>
                                <a:lnTo>
                                  <a:pt x="666" y="1403"/>
                                </a:lnTo>
                                <a:lnTo>
                                  <a:pt x="630" y="1399"/>
                                </a:lnTo>
                                <a:lnTo>
                                  <a:pt x="595" y="1395"/>
                                </a:lnTo>
                                <a:lnTo>
                                  <a:pt x="561" y="1389"/>
                                </a:lnTo>
                                <a:lnTo>
                                  <a:pt x="527" y="1381"/>
                                </a:lnTo>
                                <a:lnTo>
                                  <a:pt x="493" y="1372"/>
                                </a:lnTo>
                                <a:lnTo>
                                  <a:pt x="461" y="1361"/>
                                </a:lnTo>
                                <a:lnTo>
                                  <a:pt x="429" y="1348"/>
                                </a:lnTo>
                                <a:lnTo>
                                  <a:pt x="398" y="1334"/>
                                </a:lnTo>
                                <a:lnTo>
                                  <a:pt x="367" y="1318"/>
                                </a:lnTo>
                                <a:lnTo>
                                  <a:pt x="338" y="1302"/>
                                </a:lnTo>
                                <a:lnTo>
                                  <a:pt x="309" y="1283"/>
                                </a:lnTo>
                                <a:lnTo>
                                  <a:pt x="283" y="1264"/>
                                </a:lnTo>
                                <a:lnTo>
                                  <a:pt x="256" y="1243"/>
                                </a:lnTo>
                                <a:lnTo>
                                  <a:pt x="230" y="1221"/>
                                </a:lnTo>
                                <a:lnTo>
                                  <a:pt x="206" y="1197"/>
                                </a:lnTo>
                                <a:lnTo>
                                  <a:pt x="183" y="1173"/>
                                </a:lnTo>
                                <a:lnTo>
                                  <a:pt x="161" y="1148"/>
                                </a:lnTo>
                                <a:lnTo>
                                  <a:pt x="139" y="1121"/>
                                </a:lnTo>
                                <a:lnTo>
                                  <a:pt x="120" y="1094"/>
                                </a:lnTo>
                                <a:lnTo>
                                  <a:pt x="102" y="1066"/>
                                </a:lnTo>
                                <a:lnTo>
                                  <a:pt x="85" y="1036"/>
                                </a:lnTo>
                                <a:lnTo>
                                  <a:pt x="70" y="1006"/>
                                </a:lnTo>
                                <a:lnTo>
                                  <a:pt x="56" y="975"/>
                                </a:lnTo>
                                <a:lnTo>
                                  <a:pt x="43" y="943"/>
                                </a:lnTo>
                                <a:lnTo>
                                  <a:pt x="32" y="910"/>
                                </a:lnTo>
                                <a:lnTo>
                                  <a:pt x="23" y="877"/>
                                </a:lnTo>
                                <a:lnTo>
                                  <a:pt x="14" y="842"/>
                                </a:lnTo>
                                <a:lnTo>
                                  <a:pt x="9" y="808"/>
                                </a:lnTo>
                                <a:lnTo>
                                  <a:pt x="5" y="773"/>
                                </a:lnTo>
                                <a:lnTo>
                                  <a:pt x="1" y="738"/>
                                </a:lnTo>
                                <a:lnTo>
                                  <a:pt x="0" y="701"/>
                                </a:lnTo>
                                <a:lnTo>
                                  <a:pt x="1" y="665"/>
                                </a:lnTo>
                                <a:lnTo>
                                  <a:pt x="5" y="630"/>
                                </a:lnTo>
                                <a:lnTo>
                                  <a:pt x="9" y="594"/>
                                </a:lnTo>
                                <a:lnTo>
                                  <a:pt x="14" y="560"/>
                                </a:lnTo>
                                <a:lnTo>
                                  <a:pt x="23" y="526"/>
                                </a:lnTo>
                                <a:lnTo>
                                  <a:pt x="32" y="493"/>
                                </a:lnTo>
                                <a:lnTo>
                                  <a:pt x="43" y="461"/>
                                </a:lnTo>
                                <a:lnTo>
                                  <a:pt x="56" y="429"/>
                                </a:lnTo>
                                <a:lnTo>
                                  <a:pt x="70" y="398"/>
                                </a:lnTo>
                                <a:lnTo>
                                  <a:pt x="85" y="368"/>
                                </a:lnTo>
                                <a:lnTo>
                                  <a:pt x="102" y="338"/>
                                </a:lnTo>
                                <a:lnTo>
                                  <a:pt x="120" y="309"/>
                                </a:lnTo>
                                <a:lnTo>
                                  <a:pt x="139" y="282"/>
                                </a:lnTo>
                                <a:lnTo>
                                  <a:pt x="161" y="256"/>
                                </a:lnTo>
                                <a:lnTo>
                                  <a:pt x="183" y="230"/>
                                </a:lnTo>
                                <a:lnTo>
                                  <a:pt x="206" y="205"/>
                                </a:lnTo>
                                <a:lnTo>
                                  <a:pt x="230" y="183"/>
                                </a:lnTo>
                                <a:lnTo>
                                  <a:pt x="256" y="160"/>
                                </a:lnTo>
                                <a:lnTo>
                                  <a:pt x="283" y="140"/>
                                </a:lnTo>
                                <a:lnTo>
                                  <a:pt x="309" y="120"/>
                                </a:lnTo>
                                <a:lnTo>
                                  <a:pt x="338" y="102"/>
                                </a:lnTo>
                                <a:lnTo>
                                  <a:pt x="367" y="84"/>
                                </a:lnTo>
                                <a:lnTo>
                                  <a:pt x="398" y="69"/>
                                </a:lnTo>
                                <a:lnTo>
                                  <a:pt x="429" y="56"/>
                                </a:lnTo>
                                <a:lnTo>
                                  <a:pt x="461" y="43"/>
                                </a:lnTo>
                                <a:lnTo>
                                  <a:pt x="493" y="32"/>
                                </a:lnTo>
                                <a:lnTo>
                                  <a:pt x="527" y="22"/>
                                </a:lnTo>
                                <a:lnTo>
                                  <a:pt x="561" y="14"/>
                                </a:lnTo>
                                <a:lnTo>
                                  <a:pt x="595" y="9"/>
                                </a:lnTo>
                                <a:lnTo>
                                  <a:pt x="630" y="4"/>
                                </a:lnTo>
                                <a:lnTo>
                                  <a:pt x="666" y="1"/>
                                </a:lnTo>
                                <a:lnTo>
                                  <a:pt x="702" y="0"/>
                                </a:lnTo>
                                <a:lnTo>
                                  <a:pt x="769" y="0"/>
                                </a:lnTo>
                                <a:lnTo>
                                  <a:pt x="836" y="2"/>
                                </a:lnTo>
                                <a:lnTo>
                                  <a:pt x="902" y="4"/>
                                </a:lnTo>
                                <a:lnTo>
                                  <a:pt x="966" y="7"/>
                                </a:lnTo>
                                <a:lnTo>
                                  <a:pt x="1030" y="11"/>
                                </a:lnTo>
                                <a:lnTo>
                                  <a:pt x="1094" y="16"/>
                                </a:lnTo>
                                <a:lnTo>
                                  <a:pt x="1156" y="21"/>
                                </a:lnTo>
                                <a:lnTo>
                                  <a:pt x="1218" y="28"/>
                                </a:lnTo>
                                <a:lnTo>
                                  <a:pt x="1279" y="34"/>
                                </a:lnTo>
                                <a:lnTo>
                                  <a:pt x="1340" y="43"/>
                                </a:lnTo>
                                <a:lnTo>
                                  <a:pt x="1400" y="51"/>
                                </a:lnTo>
                                <a:lnTo>
                                  <a:pt x="1459" y="61"/>
                                </a:lnTo>
                                <a:lnTo>
                                  <a:pt x="1517" y="71"/>
                                </a:lnTo>
                                <a:lnTo>
                                  <a:pt x="1575" y="81"/>
                                </a:lnTo>
                                <a:lnTo>
                                  <a:pt x="1631" y="93"/>
                                </a:lnTo>
                                <a:lnTo>
                                  <a:pt x="1688" y="106"/>
                                </a:lnTo>
                                <a:lnTo>
                                  <a:pt x="1742" y="119"/>
                                </a:lnTo>
                                <a:lnTo>
                                  <a:pt x="1797" y="133"/>
                                </a:lnTo>
                                <a:lnTo>
                                  <a:pt x="1850" y="148"/>
                                </a:lnTo>
                                <a:lnTo>
                                  <a:pt x="1904" y="162"/>
                                </a:lnTo>
                                <a:lnTo>
                                  <a:pt x="1956" y="179"/>
                                </a:lnTo>
                                <a:lnTo>
                                  <a:pt x="2009" y="196"/>
                                </a:lnTo>
                                <a:lnTo>
                                  <a:pt x="2059" y="213"/>
                                </a:lnTo>
                                <a:lnTo>
                                  <a:pt x="2109" y="231"/>
                                </a:lnTo>
                                <a:lnTo>
                                  <a:pt x="2159" y="249"/>
                                </a:lnTo>
                                <a:lnTo>
                                  <a:pt x="2208" y="268"/>
                                </a:lnTo>
                                <a:lnTo>
                                  <a:pt x="2256" y="289"/>
                                </a:lnTo>
                                <a:lnTo>
                                  <a:pt x="2304" y="309"/>
                                </a:lnTo>
                                <a:lnTo>
                                  <a:pt x="2351" y="330"/>
                                </a:lnTo>
                                <a:lnTo>
                                  <a:pt x="2397" y="352"/>
                                </a:lnTo>
                                <a:lnTo>
                                  <a:pt x="2442" y="374"/>
                                </a:lnTo>
                                <a:lnTo>
                                  <a:pt x="2487" y="397"/>
                                </a:lnTo>
                                <a:lnTo>
                                  <a:pt x="2503" y="405"/>
                                </a:lnTo>
                                <a:lnTo>
                                  <a:pt x="2518" y="414"/>
                                </a:lnTo>
                                <a:lnTo>
                                  <a:pt x="2533" y="423"/>
                                </a:lnTo>
                                <a:lnTo>
                                  <a:pt x="2548" y="432"/>
                                </a:lnTo>
                                <a:lnTo>
                                  <a:pt x="2591" y="456"/>
                                </a:lnTo>
                                <a:lnTo>
                                  <a:pt x="2634" y="482"/>
                                </a:lnTo>
                                <a:lnTo>
                                  <a:pt x="2676" y="507"/>
                                </a:lnTo>
                                <a:lnTo>
                                  <a:pt x="2718" y="533"/>
                                </a:lnTo>
                                <a:lnTo>
                                  <a:pt x="2759" y="560"/>
                                </a:lnTo>
                                <a:lnTo>
                                  <a:pt x="2799" y="587"/>
                                </a:lnTo>
                                <a:lnTo>
                                  <a:pt x="2839" y="615"/>
                                </a:lnTo>
                                <a:lnTo>
                                  <a:pt x="2878" y="643"/>
                                </a:lnTo>
                                <a:lnTo>
                                  <a:pt x="2917" y="670"/>
                                </a:lnTo>
                                <a:lnTo>
                                  <a:pt x="2954" y="700"/>
                                </a:lnTo>
                                <a:lnTo>
                                  <a:pt x="2990" y="729"/>
                                </a:lnTo>
                                <a:lnTo>
                                  <a:pt x="3027" y="759"/>
                                </a:lnTo>
                                <a:lnTo>
                                  <a:pt x="3062" y="789"/>
                                </a:lnTo>
                                <a:lnTo>
                                  <a:pt x="3097" y="820"/>
                                </a:lnTo>
                                <a:lnTo>
                                  <a:pt x="3132" y="851"/>
                                </a:lnTo>
                                <a:lnTo>
                                  <a:pt x="3166" y="882"/>
                                </a:lnTo>
                                <a:lnTo>
                                  <a:pt x="3199" y="914"/>
                                </a:lnTo>
                                <a:lnTo>
                                  <a:pt x="3231" y="946"/>
                                </a:lnTo>
                                <a:lnTo>
                                  <a:pt x="3263" y="978"/>
                                </a:lnTo>
                                <a:lnTo>
                                  <a:pt x="3294" y="1011"/>
                                </a:lnTo>
                                <a:lnTo>
                                  <a:pt x="3324" y="1044"/>
                                </a:lnTo>
                                <a:lnTo>
                                  <a:pt x="3354" y="1079"/>
                                </a:lnTo>
                                <a:lnTo>
                                  <a:pt x="3384" y="1112"/>
                                </a:lnTo>
                                <a:lnTo>
                                  <a:pt x="3412" y="1146"/>
                                </a:lnTo>
                                <a:lnTo>
                                  <a:pt x="3441" y="1181"/>
                                </a:lnTo>
                                <a:lnTo>
                                  <a:pt x="3467" y="1216"/>
                                </a:lnTo>
                                <a:lnTo>
                                  <a:pt x="3494" y="1251"/>
                                </a:lnTo>
                                <a:lnTo>
                                  <a:pt x="3521" y="1286"/>
                                </a:lnTo>
                                <a:lnTo>
                                  <a:pt x="3546" y="1322"/>
                                </a:lnTo>
                                <a:lnTo>
                                  <a:pt x="3571" y="1359"/>
                                </a:lnTo>
                                <a:lnTo>
                                  <a:pt x="3596" y="1395"/>
                                </a:lnTo>
                                <a:lnTo>
                                  <a:pt x="3619" y="1431"/>
                                </a:lnTo>
                                <a:lnTo>
                                  <a:pt x="3643" y="1469"/>
                                </a:lnTo>
                                <a:lnTo>
                                  <a:pt x="3666" y="1507"/>
                                </a:lnTo>
                                <a:lnTo>
                                  <a:pt x="3689" y="1546"/>
                                </a:lnTo>
                                <a:lnTo>
                                  <a:pt x="3711" y="1584"/>
                                </a:lnTo>
                                <a:lnTo>
                                  <a:pt x="3733" y="1623"/>
                                </a:lnTo>
                                <a:lnTo>
                                  <a:pt x="3753" y="1662"/>
                                </a:lnTo>
                                <a:lnTo>
                                  <a:pt x="3773" y="1701"/>
                                </a:lnTo>
                                <a:lnTo>
                                  <a:pt x="3793" y="1740"/>
                                </a:lnTo>
                                <a:lnTo>
                                  <a:pt x="3812" y="1780"/>
                                </a:lnTo>
                                <a:lnTo>
                                  <a:pt x="3830" y="1820"/>
                                </a:lnTo>
                                <a:lnTo>
                                  <a:pt x="3848" y="1859"/>
                                </a:lnTo>
                                <a:lnTo>
                                  <a:pt x="3865" y="1899"/>
                                </a:lnTo>
                                <a:lnTo>
                                  <a:pt x="3882" y="1939"/>
                                </a:lnTo>
                                <a:lnTo>
                                  <a:pt x="3898" y="1979"/>
                                </a:lnTo>
                                <a:lnTo>
                                  <a:pt x="3913" y="2019"/>
                                </a:lnTo>
                                <a:lnTo>
                                  <a:pt x="3928" y="2059"/>
                                </a:lnTo>
                                <a:lnTo>
                                  <a:pt x="3943" y="2100"/>
                                </a:lnTo>
                                <a:lnTo>
                                  <a:pt x="3956" y="2140"/>
                                </a:lnTo>
                                <a:lnTo>
                                  <a:pt x="3970" y="2181"/>
                                </a:lnTo>
                                <a:lnTo>
                                  <a:pt x="3983" y="2221"/>
                                </a:lnTo>
                                <a:lnTo>
                                  <a:pt x="4006" y="2303"/>
                                </a:lnTo>
                                <a:lnTo>
                                  <a:pt x="4028" y="2383"/>
                                </a:lnTo>
                                <a:lnTo>
                                  <a:pt x="4047" y="2464"/>
                                </a:lnTo>
                                <a:lnTo>
                                  <a:pt x="4064" y="2545"/>
                                </a:lnTo>
                                <a:lnTo>
                                  <a:pt x="4079" y="2627"/>
                                </a:lnTo>
                                <a:lnTo>
                                  <a:pt x="4093" y="2708"/>
                                </a:lnTo>
                                <a:lnTo>
                                  <a:pt x="4096" y="2732"/>
                                </a:lnTo>
                                <a:lnTo>
                                  <a:pt x="4101" y="2774"/>
                                </a:lnTo>
                                <a:lnTo>
                                  <a:pt x="4107" y="2816"/>
                                </a:lnTo>
                                <a:lnTo>
                                  <a:pt x="4111" y="2858"/>
                                </a:lnTo>
                                <a:lnTo>
                                  <a:pt x="4115" y="2898"/>
                                </a:lnTo>
                                <a:lnTo>
                                  <a:pt x="4119" y="2940"/>
                                </a:lnTo>
                                <a:lnTo>
                                  <a:pt x="4122" y="2982"/>
                                </a:lnTo>
                                <a:lnTo>
                                  <a:pt x="4125" y="3022"/>
                                </a:lnTo>
                                <a:lnTo>
                                  <a:pt x="4127" y="3064"/>
                                </a:lnTo>
                                <a:lnTo>
                                  <a:pt x="13431" y="3064"/>
                                </a:lnTo>
                                <a:lnTo>
                                  <a:pt x="13467" y="3065"/>
                                </a:lnTo>
                                <a:lnTo>
                                  <a:pt x="13502" y="3067"/>
                                </a:lnTo>
                                <a:lnTo>
                                  <a:pt x="13538" y="3071"/>
                                </a:lnTo>
                                <a:lnTo>
                                  <a:pt x="13572" y="3078"/>
                                </a:lnTo>
                                <a:lnTo>
                                  <a:pt x="13606" y="3086"/>
                                </a:lnTo>
                                <a:lnTo>
                                  <a:pt x="13640" y="3095"/>
                                </a:lnTo>
                                <a:lnTo>
                                  <a:pt x="13672" y="3107"/>
                                </a:lnTo>
                                <a:lnTo>
                                  <a:pt x="13704" y="3118"/>
                                </a:lnTo>
                                <a:lnTo>
                                  <a:pt x="13735" y="3133"/>
                                </a:lnTo>
                                <a:lnTo>
                                  <a:pt x="13766" y="3148"/>
                                </a:lnTo>
                                <a:lnTo>
                                  <a:pt x="13795" y="3165"/>
                                </a:lnTo>
                                <a:lnTo>
                                  <a:pt x="13824" y="3184"/>
                                </a:lnTo>
                                <a:lnTo>
                                  <a:pt x="13852" y="3204"/>
                                </a:lnTo>
                                <a:lnTo>
                                  <a:pt x="13879" y="3224"/>
                                </a:lnTo>
                                <a:lnTo>
                                  <a:pt x="13904" y="3247"/>
                                </a:lnTo>
                                <a:lnTo>
                                  <a:pt x="13929" y="3270"/>
                                </a:lnTo>
                                <a:lnTo>
                                  <a:pt x="13951" y="3295"/>
                                </a:lnTo>
                                <a:lnTo>
                                  <a:pt x="13974" y="3320"/>
                                </a:lnTo>
                                <a:lnTo>
                                  <a:pt x="13995" y="3346"/>
                                </a:lnTo>
                                <a:lnTo>
                                  <a:pt x="14015" y="3374"/>
                                </a:lnTo>
                                <a:lnTo>
                                  <a:pt x="14033" y="3403"/>
                                </a:lnTo>
                                <a:lnTo>
                                  <a:pt x="14050" y="3433"/>
                                </a:lnTo>
                                <a:lnTo>
                                  <a:pt x="14065" y="3463"/>
                                </a:lnTo>
                                <a:lnTo>
                                  <a:pt x="14080" y="3494"/>
                                </a:lnTo>
                                <a:lnTo>
                                  <a:pt x="14092" y="3526"/>
                                </a:lnTo>
                                <a:lnTo>
                                  <a:pt x="14103" y="3559"/>
                                </a:lnTo>
                                <a:lnTo>
                                  <a:pt x="14113" y="3592"/>
                                </a:lnTo>
                                <a:lnTo>
                                  <a:pt x="14120" y="3626"/>
                                </a:lnTo>
                                <a:lnTo>
                                  <a:pt x="14127" y="3660"/>
                                </a:lnTo>
                                <a:lnTo>
                                  <a:pt x="14131" y="3696"/>
                                </a:lnTo>
                                <a:lnTo>
                                  <a:pt x="14134" y="3732"/>
                                </a:lnTo>
                                <a:lnTo>
                                  <a:pt x="14135" y="3767"/>
                                </a:lnTo>
                                <a:lnTo>
                                  <a:pt x="14134" y="3804"/>
                                </a:lnTo>
                                <a:lnTo>
                                  <a:pt x="14131" y="3840"/>
                                </a:lnTo>
                                <a:lnTo>
                                  <a:pt x="14127" y="3875"/>
                                </a:lnTo>
                                <a:lnTo>
                                  <a:pt x="14120" y="3910"/>
                                </a:lnTo>
                                <a:lnTo>
                                  <a:pt x="14113" y="3944"/>
                                </a:lnTo>
                                <a:lnTo>
                                  <a:pt x="14103" y="3977"/>
                                </a:lnTo>
                                <a:lnTo>
                                  <a:pt x="14092" y="4010"/>
                                </a:lnTo>
                                <a:lnTo>
                                  <a:pt x="14080" y="4042"/>
                                </a:lnTo>
                                <a:lnTo>
                                  <a:pt x="14065" y="4073"/>
                                </a:lnTo>
                                <a:lnTo>
                                  <a:pt x="14050" y="4104"/>
                                </a:lnTo>
                                <a:lnTo>
                                  <a:pt x="14033" y="4133"/>
                                </a:lnTo>
                                <a:lnTo>
                                  <a:pt x="14015" y="4162"/>
                                </a:lnTo>
                                <a:lnTo>
                                  <a:pt x="13995" y="4190"/>
                                </a:lnTo>
                                <a:lnTo>
                                  <a:pt x="13974" y="4216"/>
                                </a:lnTo>
                                <a:lnTo>
                                  <a:pt x="13951" y="4242"/>
                                </a:lnTo>
                                <a:lnTo>
                                  <a:pt x="13929" y="4266"/>
                                </a:lnTo>
                                <a:lnTo>
                                  <a:pt x="13904" y="4289"/>
                                </a:lnTo>
                                <a:lnTo>
                                  <a:pt x="13879" y="4311"/>
                                </a:lnTo>
                                <a:lnTo>
                                  <a:pt x="13852" y="4332"/>
                                </a:lnTo>
                                <a:lnTo>
                                  <a:pt x="13824" y="4352"/>
                                </a:lnTo>
                                <a:lnTo>
                                  <a:pt x="13795" y="4370"/>
                                </a:lnTo>
                                <a:lnTo>
                                  <a:pt x="13766" y="4387"/>
                                </a:lnTo>
                                <a:lnTo>
                                  <a:pt x="13735" y="4402"/>
                                </a:lnTo>
                                <a:lnTo>
                                  <a:pt x="13704" y="4416"/>
                                </a:lnTo>
                                <a:lnTo>
                                  <a:pt x="13672" y="4429"/>
                                </a:lnTo>
                                <a:lnTo>
                                  <a:pt x="13640" y="4441"/>
                                </a:lnTo>
                                <a:lnTo>
                                  <a:pt x="13606" y="4450"/>
                                </a:lnTo>
                                <a:lnTo>
                                  <a:pt x="13572" y="4458"/>
                                </a:lnTo>
                                <a:lnTo>
                                  <a:pt x="13538" y="4464"/>
                                </a:lnTo>
                                <a:lnTo>
                                  <a:pt x="13502" y="4469"/>
                                </a:lnTo>
                                <a:lnTo>
                                  <a:pt x="13467" y="4471"/>
                                </a:lnTo>
                                <a:lnTo>
                                  <a:pt x="13431" y="4472"/>
                                </a:lnTo>
                                <a:lnTo>
                                  <a:pt x="3367" y="4472"/>
                                </a:lnTo>
                                <a:lnTo>
                                  <a:pt x="3367" y="4471"/>
                                </a:lnTo>
                                <a:lnTo>
                                  <a:pt x="3348" y="4470"/>
                                </a:lnTo>
                                <a:lnTo>
                                  <a:pt x="3328" y="4470"/>
                                </a:lnTo>
                                <a:lnTo>
                                  <a:pt x="3308" y="4468"/>
                                </a:lnTo>
                                <a:lnTo>
                                  <a:pt x="3289" y="4467"/>
                                </a:lnTo>
                                <a:lnTo>
                                  <a:pt x="3268" y="4463"/>
                                </a:lnTo>
                                <a:lnTo>
                                  <a:pt x="3249" y="4461"/>
                                </a:lnTo>
                                <a:lnTo>
                                  <a:pt x="3230" y="4457"/>
                                </a:lnTo>
                                <a:lnTo>
                                  <a:pt x="3210" y="4453"/>
                                </a:lnTo>
                                <a:lnTo>
                                  <a:pt x="3175" y="4444"/>
                                </a:lnTo>
                                <a:lnTo>
                                  <a:pt x="3141" y="4433"/>
                                </a:lnTo>
                                <a:lnTo>
                                  <a:pt x="3107" y="4422"/>
                                </a:lnTo>
                                <a:lnTo>
                                  <a:pt x="3075" y="4408"/>
                                </a:lnTo>
                                <a:lnTo>
                                  <a:pt x="3044" y="4393"/>
                                </a:lnTo>
                                <a:lnTo>
                                  <a:pt x="3013" y="4376"/>
                                </a:lnTo>
                                <a:lnTo>
                                  <a:pt x="2984" y="4357"/>
                                </a:lnTo>
                                <a:lnTo>
                                  <a:pt x="2955" y="4338"/>
                                </a:lnTo>
                                <a:lnTo>
                                  <a:pt x="2928" y="4318"/>
                                </a:lnTo>
                                <a:lnTo>
                                  <a:pt x="2903" y="4295"/>
                                </a:lnTo>
                                <a:lnTo>
                                  <a:pt x="2877" y="4273"/>
                                </a:lnTo>
                                <a:lnTo>
                                  <a:pt x="2853" y="4248"/>
                                </a:lnTo>
                                <a:lnTo>
                                  <a:pt x="2831" y="4223"/>
                                </a:lnTo>
                                <a:lnTo>
                                  <a:pt x="2810" y="4197"/>
                                </a:lnTo>
                                <a:lnTo>
                                  <a:pt x="2790" y="4169"/>
                                </a:lnTo>
                                <a:lnTo>
                                  <a:pt x="2771" y="4142"/>
                                </a:lnTo>
                                <a:lnTo>
                                  <a:pt x="2754" y="4113"/>
                                </a:lnTo>
                                <a:lnTo>
                                  <a:pt x="2738" y="4083"/>
                                </a:lnTo>
                                <a:lnTo>
                                  <a:pt x="2724" y="4053"/>
                                </a:lnTo>
                                <a:lnTo>
                                  <a:pt x="2711" y="4021"/>
                                </a:lnTo>
                                <a:lnTo>
                                  <a:pt x="2699" y="3989"/>
                                </a:lnTo>
                                <a:lnTo>
                                  <a:pt x="2690" y="3957"/>
                                </a:lnTo>
                                <a:lnTo>
                                  <a:pt x="2681" y="3923"/>
                                </a:lnTo>
                                <a:lnTo>
                                  <a:pt x="2675" y="3890"/>
                                </a:lnTo>
                                <a:lnTo>
                                  <a:pt x="2670" y="3856"/>
                                </a:lnTo>
                                <a:lnTo>
                                  <a:pt x="2665" y="3822"/>
                                </a:lnTo>
                                <a:lnTo>
                                  <a:pt x="2664" y="3788"/>
                                </a:lnTo>
                                <a:lnTo>
                                  <a:pt x="2664" y="3752"/>
                                </a:lnTo>
                                <a:lnTo>
                                  <a:pt x="2665" y="3717"/>
                                </a:lnTo>
                                <a:lnTo>
                                  <a:pt x="2670" y="3682"/>
                                </a:lnTo>
                                <a:lnTo>
                                  <a:pt x="2675" y="3647"/>
                                </a:lnTo>
                                <a:lnTo>
                                  <a:pt x="2681" y="3611"/>
                                </a:lnTo>
                                <a:lnTo>
                                  <a:pt x="2690" y="3574"/>
                                </a:lnTo>
                                <a:lnTo>
                                  <a:pt x="2697" y="3536"/>
                                </a:lnTo>
                                <a:lnTo>
                                  <a:pt x="2703" y="3498"/>
                                </a:lnTo>
                                <a:lnTo>
                                  <a:pt x="2709" y="3458"/>
                                </a:lnTo>
                                <a:lnTo>
                                  <a:pt x="2713" y="3418"/>
                                </a:lnTo>
                                <a:lnTo>
                                  <a:pt x="2717" y="3377"/>
                                </a:lnTo>
                                <a:lnTo>
                                  <a:pt x="2720" y="3335"/>
                                </a:lnTo>
                                <a:lnTo>
                                  <a:pt x="2722" y="3293"/>
                                </a:lnTo>
                                <a:lnTo>
                                  <a:pt x="2723" y="3250"/>
                                </a:lnTo>
                                <a:lnTo>
                                  <a:pt x="2723" y="3207"/>
                                </a:lnTo>
                                <a:lnTo>
                                  <a:pt x="2722" y="3163"/>
                                </a:lnTo>
                                <a:lnTo>
                                  <a:pt x="2721" y="3118"/>
                                </a:lnTo>
                                <a:lnTo>
                                  <a:pt x="2718" y="3074"/>
                                </a:lnTo>
                                <a:lnTo>
                                  <a:pt x="2714" y="3029"/>
                                </a:lnTo>
                                <a:lnTo>
                                  <a:pt x="2709" y="2983"/>
                                </a:lnTo>
                                <a:lnTo>
                                  <a:pt x="2704" y="2938"/>
                                </a:lnTo>
                                <a:lnTo>
                                  <a:pt x="2701" y="2916"/>
                                </a:lnTo>
                                <a:lnTo>
                                  <a:pt x="2692" y="2869"/>
                                </a:lnTo>
                                <a:lnTo>
                                  <a:pt x="2683" y="2822"/>
                                </a:lnTo>
                                <a:lnTo>
                                  <a:pt x="2674" y="2775"/>
                                </a:lnTo>
                                <a:lnTo>
                                  <a:pt x="2663" y="2728"/>
                                </a:lnTo>
                                <a:lnTo>
                                  <a:pt x="2650" y="2682"/>
                                </a:lnTo>
                                <a:lnTo>
                                  <a:pt x="2637" y="2635"/>
                                </a:lnTo>
                                <a:lnTo>
                                  <a:pt x="2622" y="2589"/>
                                </a:lnTo>
                                <a:lnTo>
                                  <a:pt x="2608" y="2543"/>
                                </a:lnTo>
                                <a:lnTo>
                                  <a:pt x="2590" y="2497"/>
                                </a:lnTo>
                                <a:lnTo>
                                  <a:pt x="2572" y="2451"/>
                                </a:lnTo>
                                <a:lnTo>
                                  <a:pt x="2552" y="2406"/>
                                </a:lnTo>
                                <a:lnTo>
                                  <a:pt x="2532" y="2363"/>
                                </a:lnTo>
                                <a:lnTo>
                                  <a:pt x="2509" y="2319"/>
                                </a:lnTo>
                                <a:lnTo>
                                  <a:pt x="2487" y="2275"/>
                                </a:lnTo>
                                <a:lnTo>
                                  <a:pt x="2462" y="2232"/>
                                </a:lnTo>
                                <a:lnTo>
                                  <a:pt x="2436" y="2190"/>
                                </a:lnTo>
                                <a:lnTo>
                                  <a:pt x="2411" y="2152"/>
                                </a:lnTo>
                                <a:lnTo>
                                  <a:pt x="2384" y="2115"/>
                                </a:lnTo>
                                <a:lnTo>
                                  <a:pt x="2356" y="2077"/>
                                </a:lnTo>
                                <a:lnTo>
                                  <a:pt x="2327" y="2041"/>
                                </a:lnTo>
                                <a:lnTo>
                                  <a:pt x="2297" y="2004"/>
                                </a:lnTo>
                                <a:lnTo>
                                  <a:pt x="2265" y="1969"/>
                                </a:lnTo>
                                <a:lnTo>
                                  <a:pt x="2232" y="1935"/>
                                </a:lnTo>
                                <a:lnTo>
                                  <a:pt x="2199" y="1902"/>
                                </a:lnTo>
                                <a:lnTo>
                                  <a:pt x="2164" y="1869"/>
                                </a:lnTo>
                                <a:lnTo>
                                  <a:pt x="2126" y="1837"/>
                                </a:lnTo>
                                <a:lnTo>
                                  <a:pt x="2089" y="1806"/>
                                </a:lnTo>
                                <a:lnTo>
                                  <a:pt x="2049" y="1776"/>
                                </a:lnTo>
                                <a:lnTo>
                                  <a:pt x="2009" y="1747"/>
                                </a:lnTo>
                                <a:lnTo>
                                  <a:pt x="1967" y="1719"/>
                                </a:lnTo>
                                <a:lnTo>
                                  <a:pt x="1923" y="1691"/>
                                </a:lnTo>
                                <a:lnTo>
                                  <a:pt x="1879" y="1666"/>
                                </a:lnTo>
                                <a:lnTo>
                                  <a:pt x="1869" y="1661"/>
                                </a:lnTo>
                                <a:lnTo>
                                  <a:pt x="1858" y="1656"/>
                                </a:lnTo>
                                <a:lnTo>
                                  <a:pt x="1848" y="1652"/>
                                </a:lnTo>
                                <a:lnTo>
                                  <a:pt x="1838" y="1646"/>
                                </a:lnTo>
                                <a:lnTo>
                                  <a:pt x="1810" y="1631"/>
                                </a:lnTo>
                                <a:lnTo>
                                  <a:pt x="1782" y="1619"/>
                                </a:lnTo>
                                <a:lnTo>
                                  <a:pt x="1753" y="1605"/>
                                </a:lnTo>
                                <a:lnTo>
                                  <a:pt x="1724" y="1592"/>
                                </a:lnTo>
                                <a:lnTo>
                                  <a:pt x="1665" y="1567"/>
                                </a:lnTo>
                                <a:lnTo>
                                  <a:pt x="1604" y="1544"/>
                                </a:lnTo>
                                <a:lnTo>
                                  <a:pt x="1540" y="1522"/>
                                </a:lnTo>
                                <a:lnTo>
                                  <a:pt x="1475" y="1503"/>
                                </a:lnTo>
                                <a:lnTo>
                                  <a:pt x="1408" y="1485"/>
                                </a:lnTo>
                                <a:lnTo>
                                  <a:pt x="1338" y="1468"/>
                                </a:lnTo>
                                <a:lnTo>
                                  <a:pt x="1302" y="1460"/>
                                </a:lnTo>
                                <a:lnTo>
                                  <a:pt x="1267" y="1453"/>
                                </a:lnTo>
                                <a:lnTo>
                                  <a:pt x="1229" y="1446"/>
                                </a:lnTo>
                                <a:lnTo>
                                  <a:pt x="1192" y="1440"/>
                                </a:lnTo>
                                <a:lnTo>
                                  <a:pt x="1154" y="1435"/>
                                </a:lnTo>
                                <a:lnTo>
                                  <a:pt x="1116" y="1429"/>
                                </a:lnTo>
                                <a:lnTo>
                                  <a:pt x="1077" y="1424"/>
                                </a:lnTo>
                                <a:lnTo>
                                  <a:pt x="1038" y="1420"/>
                                </a:lnTo>
                                <a:lnTo>
                                  <a:pt x="998" y="1415"/>
                                </a:lnTo>
                                <a:lnTo>
                                  <a:pt x="957" y="1412"/>
                                </a:lnTo>
                                <a:lnTo>
                                  <a:pt x="916" y="1410"/>
                                </a:lnTo>
                                <a:lnTo>
                                  <a:pt x="874" y="1407"/>
                                </a:lnTo>
                                <a:lnTo>
                                  <a:pt x="790" y="1404"/>
                                </a:lnTo>
                                <a:lnTo>
                                  <a:pt x="702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  <a:alpha val="56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93"/>
                        <wps:cNvSpPr>
                          <a:spLocks/>
                        </wps:cNvSpPr>
                        <wps:spPr bwMode="auto">
                          <a:xfrm>
                            <a:off x="5828" y="5832"/>
                            <a:ext cx="654" cy="1519"/>
                          </a:xfrm>
                          <a:custGeom>
                            <a:avLst/>
                            <a:gdLst>
                              <a:gd name="T0" fmla="*/ 1800 w 3266"/>
                              <a:gd name="T1" fmla="*/ 8 h 7594"/>
                              <a:gd name="T2" fmla="*/ 2040 w 3266"/>
                              <a:gd name="T3" fmla="*/ 52 h 7594"/>
                              <a:gd name="T4" fmla="*/ 2268 w 3266"/>
                              <a:gd name="T5" fmla="*/ 128 h 7594"/>
                              <a:gd name="T6" fmla="*/ 2479 w 3266"/>
                              <a:gd name="T7" fmla="*/ 237 h 7594"/>
                              <a:gd name="T8" fmla="*/ 2671 w 3266"/>
                              <a:gd name="T9" fmla="*/ 373 h 7594"/>
                              <a:gd name="T10" fmla="*/ 2841 w 3266"/>
                              <a:gd name="T11" fmla="*/ 535 h 7594"/>
                              <a:gd name="T12" fmla="*/ 2987 w 3266"/>
                              <a:gd name="T13" fmla="*/ 720 h 7594"/>
                              <a:gd name="T14" fmla="*/ 3104 w 3266"/>
                              <a:gd name="T15" fmla="*/ 924 h 7594"/>
                              <a:gd name="T16" fmla="*/ 3192 w 3266"/>
                              <a:gd name="T17" fmla="*/ 1147 h 7594"/>
                              <a:gd name="T18" fmla="*/ 3247 w 3266"/>
                              <a:gd name="T19" fmla="*/ 1384 h 7594"/>
                              <a:gd name="T20" fmla="*/ 3266 w 3266"/>
                              <a:gd name="T21" fmla="*/ 1632 h 7594"/>
                              <a:gd name="T22" fmla="*/ 3255 w 3266"/>
                              <a:gd name="T23" fmla="*/ 1814 h 7594"/>
                              <a:gd name="T24" fmla="*/ 3226 w 3266"/>
                              <a:gd name="T25" fmla="*/ 1989 h 7594"/>
                              <a:gd name="T26" fmla="*/ 3178 w 3266"/>
                              <a:gd name="T27" fmla="*/ 2158 h 7594"/>
                              <a:gd name="T28" fmla="*/ 3114 w 3266"/>
                              <a:gd name="T29" fmla="*/ 2320 h 7594"/>
                              <a:gd name="T30" fmla="*/ 3033 w 3266"/>
                              <a:gd name="T31" fmla="*/ 2471 h 7594"/>
                              <a:gd name="T32" fmla="*/ 2937 w 3266"/>
                              <a:gd name="T33" fmla="*/ 2614 h 7594"/>
                              <a:gd name="T34" fmla="*/ 2827 w 3266"/>
                              <a:gd name="T35" fmla="*/ 2744 h 7594"/>
                              <a:gd name="T36" fmla="*/ 2705 w 3266"/>
                              <a:gd name="T37" fmla="*/ 2863 h 7594"/>
                              <a:gd name="T38" fmla="*/ 2570 w 3266"/>
                              <a:gd name="T39" fmla="*/ 2968 h 7594"/>
                              <a:gd name="T40" fmla="*/ 2424 w 3266"/>
                              <a:gd name="T41" fmla="*/ 3059 h 7594"/>
                              <a:gd name="T42" fmla="*/ 2322 w 3266"/>
                              <a:gd name="T43" fmla="*/ 7594 h 7594"/>
                              <a:gd name="T44" fmla="*/ 892 w 3266"/>
                              <a:gd name="T45" fmla="*/ 3086 h 7594"/>
                              <a:gd name="T46" fmla="*/ 743 w 3266"/>
                              <a:gd name="T47" fmla="*/ 3001 h 7594"/>
                              <a:gd name="T48" fmla="*/ 605 w 3266"/>
                              <a:gd name="T49" fmla="*/ 2900 h 7594"/>
                              <a:gd name="T50" fmla="*/ 478 w 3266"/>
                              <a:gd name="T51" fmla="*/ 2786 h 7594"/>
                              <a:gd name="T52" fmla="*/ 364 w 3266"/>
                              <a:gd name="T53" fmla="*/ 2658 h 7594"/>
                              <a:gd name="T54" fmla="*/ 263 w 3266"/>
                              <a:gd name="T55" fmla="*/ 2519 h 7594"/>
                              <a:gd name="T56" fmla="*/ 178 w 3266"/>
                              <a:gd name="T57" fmla="*/ 2371 h 7594"/>
                              <a:gd name="T58" fmla="*/ 107 w 3266"/>
                              <a:gd name="T59" fmla="*/ 2213 h 7594"/>
                              <a:gd name="T60" fmla="*/ 54 w 3266"/>
                              <a:gd name="T61" fmla="*/ 2047 h 7594"/>
                              <a:gd name="T62" fmla="*/ 18 w 3266"/>
                              <a:gd name="T63" fmla="*/ 1873 h 7594"/>
                              <a:gd name="T64" fmla="*/ 1 w 3266"/>
                              <a:gd name="T65" fmla="*/ 1693 h 7594"/>
                              <a:gd name="T66" fmla="*/ 9 w 3266"/>
                              <a:gd name="T67" fmla="*/ 1465 h 7594"/>
                              <a:gd name="T68" fmla="*/ 51 w 3266"/>
                              <a:gd name="T69" fmla="*/ 1225 h 7594"/>
                              <a:gd name="T70" fmla="*/ 128 w 3266"/>
                              <a:gd name="T71" fmla="*/ 997 h 7594"/>
                              <a:gd name="T72" fmla="*/ 236 w 3266"/>
                              <a:gd name="T73" fmla="*/ 787 h 7594"/>
                              <a:gd name="T74" fmla="*/ 373 w 3266"/>
                              <a:gd name="T75" fmla="*/ 594 h 7594"/>
                              <a:gd name="T76" fmla="*/ 535 w 3266"/>
                              <a:gd name="T77" fmla="*/ 424 h 7594"/>
                              <a:gd name="T78" fmla="*/ 720 w 3266"/>
                              <a:gd name="T79" fmla="*/ 279 h 7594"/>
                              <a:gd name="T80" fmla="*/ 925 w 3266"/>
                              <a:gd name="T81" fmla="*/ 161 h 7594"/>
                              <a:gd name="T82" fmla="*/ 1148 w 3266"/>
                              <a:gd name="T83" fmla="*/ 73 h 7594"/>
                              <a:gd name="T84" fmla="*/ 1384 w 3266"/>
                              <a:gd name="T85" fmla="*/ 19 h 7594"/>
                              <a:gd name="T86" fmla="*/ 1633 w 3266"/>
                              <a:gd name="T87" fmla="*/ 0 h 7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266" h="7594">
                                <a:moveTo>
                                  <a:pt x="1633" y="0"/>
                                </a:moveTo>
                                <a:lnTo>
                                  <a:pt x="1716" y="3"/>
                                </a:lnTo>
                                <a:lnTo>
                                  <a:pt x="1800" y="8"/>
                                </a:lnTo>
                                <a:lnTo>
                                  <a:pt x="1881" y="19"/>
                                </a:lnTo>
                                <a:lnTo>
                                  <a:pt x="1961" y="34"/>
                                </a:lnTo>
                                <a:lnTo>
                                  <a:pt x="2040" y="52"/>
                                </a:lnTo>
                                <a:lnTo>
                                  <a:pt x="2118" y="73"/>
                                </a:lnTo>
                                <a:lnTo>
                                  <a:pt x="2194" y="99"/>
                                </a:lnTo>
                                <a:lnTo>
                                  <a:pt x="2268" y="128"/>
                                </a:lnTo>
                                <a:lnTo>
                                  <a:pt x="2340" y="161"/>
                                </a:lnTo>
                                <a:lnTo>
                                  <a:pt x="2410" y="198"/>
                                </a:lnTo>
                                <a:lnTo>
                                  <a:pt x="2479" y="237"/>
                                </a:lnTo>
                                <a:lnTo>
                                  <a:pt x="2545" y="279"/>
                                </a:lnTo>
                                <a:lnTo>
                                  <a:pt x="2609" y="325"/>
                                </a:lnTo>
                                <a:lnTo>
                                  <a:pt x="2671" y="373"/>
                                </a:lnTo>
                                <a:lnTo>
                                  <a:pt x="2730" y="424"/>
                                </a:lnTo>
                                <a:lnTo>
                                  <a:pt x="2787" y="479"/>
                                </a:lnTo>
                                <a:lnTo>
                                  <a:pt x="2841" y="535"/>
                                </a:lnTo>
                                <a:lnTo>
                                  <a:pt x="2893" y="594"/>
                                </a:lnTo>
                                <a:lnTo>
                                  <a:pt x="2941" y="656"/>
                                </a:lnTo>
                                <a:lnTo>
                                  <a:pt x="2987" y="720"/>
                                </a:lnTo>
                                <a:lnTo>
                                  <a:pt x="3029" y="787"/>
                                </a:lnTo>
                                <a:lnTo>
                                  <a:pt x="3068" y="855"/>
                                </a:lnTo>
                                <a:lnTo>
                                  <a:pt x="3104" y="924"/>
                                </a:lnTo>
                                <a:lnTo>
                                  <a:pt x="3138" y="997"/>
                                </a:lnTo>
                                <a:lnTo>
                                  <a:pt x="3166" y="1071"/>
                                </a:lnTo>
                                <a:lnTo>
                                  <a:pt x="3192" y="1147"/>
                                </a:lnTo>
                                <a:lnTo>
                                  <a:pt x="3214" y="1225"/>
                                </a:lnTo>
                                <a:lnTo>
                                  <a:pt x="3232" y="1303"/>
                                </a:lnTo>
                                <a:lnTo>
                                  <a:pt x="3247" y="1384"/>
                                </a:lnTo>
                                <a:lnTo>
                                  <a:pt x="3257" y="1465"/>
                                </a:lnTo>
                                <a:lnTo>
                                  <a:pt x="3263" y="1549"/>
                                </a:lnTo>
                                <a:lnTo>
                                  <a:pt x="3266" y="1632"/>
                                </a:lnTo>
                                <a:lnTo>
                                  <a:pt x="3264" y="1693"/>
                                </a:lnTo>
                                <a:lnTo>
                                  <a:pt x="3261" y="1754"/>
                                </a:lnTo>
                                <a:lnTo>
                                  <a:pt x="3255" y="1814"/>
                                </a:lnTo>
                                <a:lnTo>
                                  <a:pt x="3248" y="1873"/>
                                </a:lnTo>
                                <a:lnTo>
                                  <a:pt x="3238" y="1932"/>
                                </a:lnTo>
                                <a:lnTo>
                                  <a:pt x="3226" y="1989"/>
                                </a:lnTo>
                                <a:lnTo>
                                  <a:pt x="3212" y="2047"/>
                                </a:lnTo>
                                <a:lnTo>
                                  <a:pt x="3196" y="2103"/>
                                </a:lnTo>
                                <a:lnTo>
                                  <a:pt x="3178" y="2158"/>
                                </a:lnTo>
                                <a:lnTo>
                                  <a:pt x="3159" y="2213"/>
                                </a:lnTo>
                                <a:lnTo>
                                  <a:pt x="3137" y="2267"/>
                                </a:lnTo>
                                <a:lnTo>
                                  <a:pt x="3114" y="2320"/>
                                </a:lnTo>
                                <a:lnTo>
                                  <a:pt x="3088" y="2371"/>
                                </a:lnTo>
                                <a:lnTo>
                                  <a:pt x="3062" y="2422"/>
                                </a:lnTo>
                                <a:lnTo>
                                  <a:pt x="3033" y="2471"/>
                                </a:lnTo>
                                <a:lnTo>
                                  <a:pt x="3003" y="2519"/>
                                </a:lnTo>
                                <a:lnTo>
                                  <a:pt x="2971" y="2568"/>
                                </a:lnTo>
                                <a:lnTo>
                                  <a:pt x="2937" y="2614"/>
                                </a:lnTo>
                                <a:lnTo>
                                  <a:pt x="2901" y="2658"/>
                                </a:lnTo>
                                <a:lnTo>
                                  <a:pt x="2865" y="2702"/>
                                </a:lnTo>
                                <a:lnTo>
                                  <a:pt x="2827" y="2744"/>
                                </a:lnTo>
                                <a:lnTo>
                                  <a:pt x="2788" y="2786"/>
                                </a:lnTo>
                                <a:lnTo>
                                  <a:pt x="2746" y="2825"/>
                                </a:lnTo>
                                <a:lnTo>
                                  <a:pt x="2705" y="2863"/>
                                </a:lnTo>
                                <a:lnTo>
                                  <a:pt x="2661" y="2900"/>
                                </a:lnTo>
                                <a:lnTo>
                                  <a:pt x="2616" y="2934"/>
                                </a:lnTo>
                                <a:lnTo>
                                  <a:pt x="2570" y="2968"/>
                                </a:lnTo>
                                <a:lnTo>
                                  <a:pt x="2523" y="3001"/>
                                </a:lnTo>
                                <a:lnTo>
                                  <a:pt x="2474" y="3030"/>
                                </a:lnTo>
                                <a:lnTo>
                                  <a:pt x="2424" y="3059"/>
                                </a:lnTo>
                                <a:lnTo>
                                  <a:pt x="2374" y="3086"/>
                                </a:lnTo>
                                <a:lnTo>
                                  <a:pt x="2322" y="3112"/>
                                </a:lnTo>
                                <a:lnTo>
                                  <a:pt x="2322" y="7594"/>
                                </a:lnTo>
                                <a:lnTo>
                                  <a:pt x="944" y="7594"/>
                                </a:lnTo>
                                <a:lnTo>
                                  <a:pt x="944" y="3112"/>
                                </a:lnTo>
                                <a:lnTo>
                                  <a:pt x="892" y="3086"/>
                                </a:lnTo>
                                <a:lnTo>
                                  <a:pt x="842" y="3059"/>
                                </a:lnTo>
                                <a:lnTo>
                                  <a:pt x="791" y="3030"/>
                                </a:lnTo>
                                <a:lnTo>
                                  <a:pt x="743" y="3001"/>
                                </a:lnTo>
                                <a:lnTo>
                                  <a:pt x="696" y="2968"/>
                                </a:lnTo>
                                <a:lnTo>
                                  <a:pt x="650" y="2934"/>
                                </a:lnTo>
                                <a:lnTo>
                                  <a:pt x="605" y="2900"/>
                                </a:lnTo>
                                <a:lnTo>
                                  <a:pt x="561" y="2863"/>
                                </a:lnTo>
                                <a:lnTo>
                                  <a:pt x="519" y="2825"/>
                                </a:lnTo>
                                <a:lnTo>
                                  <a:pt x="478" y="2786"/>
                                </a:lnTo>
                                <a:lnTo>
                                  <a:pt x="439" y="2744"/>
                                </a:lnTo>
                                <a:lnTo>
                                  <a:pt x="401" y="2702"/>
                                </a:lnTo>
                                <a:lnTo>
                                  <a:pt x="364" y="2658"/>
                                </a:lnTo>
                                <a:lnTo>
                                  <a:pt x="328" y="2614"/>
                                </a:lnTo>
                                <a:lnTo>
                                  <a:pt x="295" y="2568"/>
                                </a:lnTo>
                                <a:lnTo>
                                  <a:pt x="263" y="2519"/>
                                </a:lnTo>
                                <a:lnTo>
                                  <a:pt x="233" y="2471"/>
                                </a:lnTo>
                                <a:lnTo>
                                  <a:pt x="204" y="2422"/>
                                </a:lnTo>
                                <a:lnTo>
                                  <a:pt x="178" y="2371"/>
                                </a:lnTo>
                                <a:lnTo>
                                  <a:pt x="152" y="2320"/>
                                </a:lnTo>
                                <a:lnTo>
                                  <a:pt x="128" y="2267"/>
                                </a:lnTo>
                                <a:lnTo>
                                  <a:pt x="107" y="2213"/>
                                </a:lnTo>
                                <a:lnTo>
                                  <a:pt x="87" y="2158"/>
                                </a:lnTo>
                                <a:lnTo>
                                  <a:pt x="70" y="2103"/>
                                </a:lnTo>
                                <a:lnTo>
                                  <a:pt x="54" y="2047"/>
                                </a:lnTo>
                                <a:lnTo>
                                  <a:pt x="40" y="1989"/>
                                </a:lnTo>
                                <a:lnTo>
                                  <a:pt x="28" y="1932"/>
                                </a:lnTo>
                                <a:lnTo>
                                  <a:pt x="18" y="1873"/>
                                </a:lnTo>
                                <a:lnTo>
                                  <a:pt x="11" y="1814"/>
                                </a:lnTo>
                                <a:lnTo>
                                  <a:pt x="5" y="1754"/>
                                </a:lnTo>
                                <a:lnTo>
                                  <a:pt x="1" y="1693"/>
                                </a:lnTo>
                                <a:lnTo>
                                  <a:pt x="0" y="1632"/>
                                </a:lnTo>
                                <a:lnTo>
                                  <a:pt x="2" y="1549"/>
                                </a:lnTo>
                                <a:lnTo>
                                  <a:pt x="9" y="1465"/>
                                </a:lnTo>
                                <a:lnTo>
                                  <a:pt x="19" y="1384"/>
                                </a:lnTo>
                                <a:lnTo>
                                  <a:pt x="33" y="1303"/>
                                </a:lnTo>
                                <a:lnTo>
                                  <a:pt x="51" y="1225"/>
                                </a:lnTo>
                                <a:lnTo>
                                  <a:pt x="74" y="1147"/>
                                </a:lnTo>
                                <a:lnTo>
                                  <a:pt x="100" y="1071"/>
                                </a:lnTo>
                                <a:lnTo>
                                  <a:pt x="128" y="997"/>
                                </a:lnTo>
                                <a:lnTo>
                                  <a:pt x="162" y="924"/>
                                </a:lnTo>
                                <a:lnTo>
                                  <a:pt x="198" y="855"/>
                                </a:lnTo>
                                <a:lnTo>
                                  <a:pt x="236" y="787"/>
                                </a:lnTo>
                                <a:lnTo>
                                  <a:pt x="279" y="720"/>
                                </a:lnTo>
                                <a:lnTo>
                                  <a:pt x="325" y="656"/>
                                </a:lnTo>
                                <a:lnTo>
                                  <a:pt x="373" y="594"/>
                                </a:lnTo>
                                <a:lnTo>
                                  <a:pt x="425" y="535"/>
                                </a:lnTo>
                                <a:lnTo>
                                  <a:pt x="479" y="479"/>
                                </a:lnTo>
                                <a:lnTo>
                                  <a:pt x="535" y="424"/>
                                </a:lnTo>
                                <a:lnTo>
                                  <a:pt x="595" y="373"/>
                                </a:lnTo>
                                <a:lnTo>
                                  <a:pt x="656" y="325"/>
                                </a:lnTo>
                                <a:lnTo>
                                  <a:pt x="720" y="279"/>
                                </a:lnTo>
                                <a:lnTo>
                                  <a:pt x="786" y="237"/>
                                </a:lnTo>
                                <a:lnTo>
                                  <a:pt x="854" y="198"/>
                                </a:lnTo>
                                <a:lnTo>
                                  <a:pt x="925" y="161"/>
                                </a:lnTo>
                                <a:lnTo>
                                  <a:pt x="998" y="128"/>
                                </a:lnTo>
                                <a:lnTo>
                                  <a:pt x="1072" y="99"/>
                                </a:lnTo>
                                <a:lnTo>
                                  <a:pt x="1148" y="73"/>
                                </a:lnTo>
                                <a:lnTo>
                                  <a:pt x="1224" y="52"/>
                                </a:lnTo>
                                <a:lnTo>
                                  <a:pt x="1304" y="34"/>
                                </a:lnTo>
                                <a:lnTo>
                                  <a:pt x="1384" y="19"/>
                                </a:lnTo>
                                <a:lnTo>
                                  <a:pt x="1466" y="8"/>
                                </a:lnTo>
                                <a:lnTo>
                                  <a:pt x="1549" y="3"/>
                                </a:lnTo>
                                <a:lnTo>
                                  <a:pt x="1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  <a:lumOff val="0"/>
                              <a:alpha val="67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9" o:spid="_x0000_s1026" style="position:absolute;margin-left:64.1pt;margin-top:385.8pt;width:63.95pt;height:53.5pt;z-index:251740160" coordorigin="4444,4817" coordsize="3422,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">
                <v:shape id="Freeform 190" o:spid="_x0000_s1027" style="position:absolute;left:4567;top:5076;width:3176;height:2479;visibility:visible;mso-wrap-style:square;v-text-anchor:top" coordsize="15882,12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M4mcQA&#10;AADbAAAADwAAAGRycy9kb3ducmV2LnhtbESPT2vCQBTE7wW/w/IEb3VjC41GV9FCpUI9+Ofi7ZF9&#10;ZoPZtyG70eTbu4VCj8PM/IZZrDpbiTs1vnSsYDJOQBDnTpdcKDifvl6nIHxA1lg5JgU9eVgtBy8L&#10;zLR78IHux1CICGGfoQITQp1J6XNDFv3Y1cTRu7rGYoiyKaRu8BHhtpJvSfIhLZYcFwzW9Gkovx1b&#10;q2DWFhfT8j7dbVNeV/2P6fmwUWo07NZzEIG68B/+a39rBek7/H6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TOJnEAAAA2wAAAA8AAAAAAAAAAAAAAAAAmAIAAGRycy9k&#10;b3ducmV2LnhtbFBLBQYAAAAABAAEAPUAAACJAwAAAAA=&#10;" path="m6,1270r1444,9766l1459,11085r9,49l1480,11182r14,48l1510,11277r17,47l1546,11370r21,46l1589,11461r25,45l1639,11550r28,43l1697,11635r30,42l1760,11718r34,39l1830,11797r36,37l1904,11872r41,36l1986,11943r44,34l2073,12011r46,31l2166,12073r49,29l2265,12130r50,28l2367,12184r54,24l2477,12231r55,22l2577,12269r46,15l2669,12299r48,13l2766,12325r51,12l2867,12347r52,10l2973,12365r53,9l3081,12380r54,6l3190,12390r54,3l3300,12395r55,1l3355,12394r5,l12980,12394r72,l13122,12391r70,-4l13260,12380r69,-8l13395,12362r65,-12l13525,12337r63,-14l13652,12306r60,-19l13772,12268r59,-21l13889,12224r57,-23l14000,12175r54,-27l14106,12121r51,-29l14207,12061r48,-32l14302,11997r45,-35l14390,11927r42,-36l14473,11853r38,-38l14549,11775r35,-39l14617,11694r32,-43l14680,11609r22,-33l14722,11542r19,-33l14759,11476r18,-34l14793,11408r15,-34l14820,11340r13,-35l14844,11271r11,-36l14863,11199r9,-35l14878,11127r5,-36l14888,11054r1,-4l15878,1284r1,-20l15881,1246r,-17l15882,1212r-2,l15880,1185r-2,-25l15876,1133r-3,-26l15868,1082r-5,-26l15857,1030r-8,-25l15842,979r-10,-25l15822,929r-10,-25l15800,880r-12,-25l15774,831r-14,-24l15745,783r-15,-23l15713,736r-17,-23l15678,690r-18,-23l15641,644r-21,-22l15599,601r-22,-22l15556,558r-23,-22l15509,516r-23,-20l15461,475r-26,-20l15406,434r-30,-22l15346,391r-31,-20l15283,351r-32,-20l15219,313r-34,-19l15151,276r-34,-18l15081,241r-35,-17l15010,208r-37,-15l14936,178r-38,-15l14861,149r-39,-12l14783,124r-40,-13l14704,100r-40,-12l14624,78r-41,-10l14541,60r-41,-9l14458,42r-43,-7l14372,29r-41,-7l14287,17r-43,-4l14212,9r-33,-2l14146,5r-34,-2l14077,2r-35,-1l14005,r-36,l1916,r-51,l1814,2r-51,2l1713,7r-50,4l1614,16r-50,6l1516,29r-40,6l1435,41r-40,8l1355,57r-39,9l1277,75r-39,9l1200,94r-39,10l1124,116r-38,12l1049,140r-36,13l976,165r-36,14l905,193r-35,14l835,222r-34,16l768,253r-33,17l702,286r-32,17l639,321r-32,19l577,358r-30,19l519,395r-29,21l462,435r-27,20l408,476r-23,19l362,514r-22,19l319,552r-22,21l277,592r-20,20l238,633r-19,21l202,674r-17,22l168,717r-15,21l137,760r-14,22l109,804,96,826,84,849,73,871,62,893,52,916r-8,23l35,963r-7,22l21,1009r-5,23l11,1056r-5,23l3,1103r-2,25l,1151r,24l,1199r1,24l3,1246r3,24xe" fillcolor="#548dd4 [1951]" stroked="f">
                  <v:path arrowok="t" o:connecttype="custom" o:connectlocs="296,2236;313,2283;339,2327;373,2367;415,2402;463,2431;515,2454;563,2467;616,2476;671,2479;2624,2478;2692,2470;2754,2453;2810,2429;2860,2399;2902,2363;2936,2322;2955,2288;2968,2254;2976,2218;3176,249;3175,232;3171,206;3162,181;3149,157;3132,133;3111,112;3087,91;3056,70;3023,52;2987,36;2948,22;2908,12;2866,4;2829,1;2793,0;343,1;295,7;255,15;217,26;181,39;147,54;115,72;87,91;64,110;44,131;27,152;15,174;6,197;1,221;0,245" o:connectangles="0,0,0,0,0,0,0,0,0,0,0,0,0,0,0,0,0,0,0,0,0,0,0,0,0,0,0,0,0,0,0,0,0,0,0,0,0,0,0,0,0,0,0,0,0,0,0,0,0,0,0"/>
                </v:shape>
                <v:shape id="Freeform 191" o:spid="_x0000_s1028" style="position:absolute;left:4444;top:4953;width:3422;height:2725;visibility:visible;mso-wrap-style:square;v-text-anchor:top" coordsize="17110,13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M6sIA&#10;AADbAAAADwAAAGRycy9kb3ducmV2LnhtbESPzarCMBSE9xd8h3AEd9dUkV6pRhFF1IWLW3/Wh+bY&#10;FpuT0kStb28EweUwM98w03lrKnGnxpWWFQz6EQjizOqScwXHw/p3DMJ5ZI2VZVLwJAfzWedniom2&#10;D/6ne+pzESDsElRQeF8nUrqsIIOub2vi4F1sY9AH2eRSN/gIcFPJYRTF0mDJYaHAmpYFZdf0ZhRQ&#10;fC5vuH7G9pTuz+lhs1vVq51SvW67mIDw1Ppv+NPeagV/I3h/C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w8zqwgAAANsAAAAPAAAAAAAAAAAAAAAAAJgCAABkcnMvZG93&#10;bnJldi54bWxQSwUGAAAAAAQABAD1AAAAhwMAAAAA&#10;" path="m2531,l14584,r41,1l14665,1r41,2l14748,4r43,3l14832,11r44,3l14919,18r54,6l15027,31r53,7l15134,47r52,9l15239,66r52,11l15342,89r52,13l15445,114r50,14l15546,143r49,16l15644,175r49,17l15741,210r47,19l15835,248r46,19l15927,288r45,21l16017,331r43,23l16104,376r42,24l16188,424r41,26l16269,475r39,26l16348,528r37,27l16422,583r40,31l16499,645r38,32l16573,710r35,33l16643,777r33,34l16708,846r31,36l16769,917r29,37l16826,991r26,37l16878,1067r23,38l16925,1145r21,39l16967,1224r19,41l17004,1305r16,42l17035,1389r14,41l17062,1473r11,43l17082,1560r9,44l17098,1647r5,45l17107,1736r2,45l17110,1827r-1,l17108,1861r-1,33l17105,1927r-2,33l16113,11725r-1,6l16112,11732r-6,55l16097,11843r-10,56l16075,11953r-14,55l16045,12062r-17,54l16010,12168r-22,53l15967,12273r-24,51l15918,12374r-26,51l15863,12473r-29,48l15804,12567r-41,57l15721,12681r-46,56l15629,12791r-50,53l15527,12896r-52,50l15419,12994r-57,48l15303,13088r-61,44l15179,13175r-66,41l15047,13255r-67,38l14909,13329r-71,34l14765,13395r-75,30l14614,13454r-78,26l14457,13504r-80,23l14294,13546r-83,18l14126,13580r-85,13l13954,13604r-88,9l13777,13619r-90,4l13595,13624r-9620,l3970,13624r,-1l3898,13622r-71,-2l3758,13617r-68,-6l3623,13605r-66,-9l3493,13588r-65,-11l3364,13564r-63,-13l3238,13536r-62,-16l3114,13502r-61,-19l2993,13463r-60,-22l2857,13412r-74,-32l2711,13347r-72,-35l2570,13274r-68,-39l2437,13194r-64,-43l2311,13108r-61,-46l2192,13014r-56,-50l2081,12914r-52,-51l1978,12809r-48,-54l1883,12699r-44,-57l1797,12584r-40,-60l1720,12464r-37,-62l1650,12340r-31,-64l1591,12212r-27,-65l1541,12080r-21,-66l1500,11946r-17,-68l1469,11809r-11,-70l14,1973r-3,-23l7,1926,5,1904,3,1880,2,1858,1,1834,,1812r,-22l1,1747r2,-42l6,1663r6,-42l17,1580r9,-42l34,1498r11,-41l57,1418r13,-41l83,1338r16,-39l115,1260r19,-38l153,1184r20,-37l195,1110r22,-37l241,1037r25,-35l292,966r27,-35l346,897r30,-34l406,830r31,-32l469,764r34,-31l536,702r35,-31l607,641r37,-30l678,585r35,-27l750,532r37,-25l824,482r39,-24l901,434r40,-23l981,388r41,-22l1063,344r43,-20l1147,303r44,-20l1234,264r45,-19l1323,228r46,-18l1414,193r46,-17l1507,161r47,-15l1601,133r48,-14l1696,106r49,-12l1793,82r50,-10l1892,62r50,-10l1992,44r51,-8l2102,28r61,-8l2224,15r61,-5l2346,5r62,-3l2469,1,2531,xm14584,615r-12053,l2480,615r-51,2l2378,619r-50,3l2278,626r-49,5l2179,637r-48,7l2091,650r-41,6l2010,664r-40,8l1931,681r-39,9l1853,699r-38,10l1776,719r-37,12l1701,743r-37,12l1628,768r-37,12l1555,794r-35,14l1485,822r-35,15l1416,853r-33,15l1350,885r-33,16l1285,918r-31,18l1222,955r-30,18l1162,992r-28,18l1105,1031r-28,19l1050,1070r-27,21l1000,1110r-23,19l955,1148r-21,19l912,1188r-20,19l872,1227r-19,21l834,1269r-17,20l800,1311r-17,21l768,1353r-16,22l738,1397r-14,22l711,1441r-12,23l688,1486r-11,22l667,1531r-8,23l650,1578r-7,22l636,1624r-5,23l626,1671r-5,23l618,1718r-2,25l615,1766r,24l615,1814r1,24l618,1861r3,24l2065,11651r9,49l2083,11749r12,48l2109,11845r16,47l2142,11939r19,46l2182,12031r22,45l2229,12121r25,44l2282,12208r30,42l2342,12292r33,41l2409,12372r36,40l2481,12449r38,38l2560,12523r41,35l2645,12592r43,34l2734,12657r47,31l2830,12717r50,28l2930,12773r52,26l3036,12823r56,23l3147,12868r45,16l3238,12899r46,15l3332,12927r49,13l3432,12952r50,10l3534,12972r54,8l3641,12989r55,6l3750,13001r55,4l3859,13008r56,2l3970,13011r,-2l3975,13009r9620,l13667,13009r70,-3l13807,13002r68,-7l13944,12987r66,-10l14075,12965r65,-13l14203,12938r64,-17l14327,12902r60,-19l14446,12862r58,-23l14561,12816r54,-26l14669,12763r52,-27l14772,12707r50,-31l14870,12644r47,-32l14962,12577r43,-35l15047,12506r41,-38l15126,12430r38,-40l15199,12351r33,-42l15264,12266r31,-42l15317,12191r20,-34l15356,12124r18,-33l15392,12057r16,-34l15423,11989r12,-34l15448,11920r11,-34l15470,11850r8,-36l15487,11779r6,-37l15498,11706r5,-37l15504,11665r989,-9766l16494,1879r2,-18l16496,1844r1,-17l16495,1827r,-27l16493,1775r-2,-27l16488,1722r-5,-25l16478,1671r-6,-26l16464,1620r-7,-26l16447,1569r-10,-25l16427,1519r-12,-24l16403,1470r-14,-24l16375,1422r-15,-24l16345,1375r-17,-24l16311,1328r-18,-23l16275,1282r-19,-23l16235,1237r-21,-21l16192,1194r-21,-21l16148,1151r-24,-20l16101,1111r-25,-21l16050,1070r-29,-21l15991,1027r-30,-21l15930,986r-32,-20l15866,946r-32,-18l15800,909r-34,-18l15732,873r-36,-17l15661,839r-36,-16l15588,808r-37,-15l15513,778r-37,-14l15437,752r-39,-13l15358,726r-39,-11l15279,703r-40,-10l15198,683r-42,-8l15115,666r-42,-9l15030,650r-43,-6l14946,637r-44,-5l14859,628r-32,-4l14794,622r-33,-2l14727,618r-35,-1l14657,616r-37,-1l14584,615xe" fillcolor="#d8d8d8 [2732]" stroked="f">
                  <v:fill opacity="40606f"/>
                  <v:path arrowok="t" o:connecttype="custom" o:connectlocs="2975,3;3068,18;3158,46;3238,85;3307,135;3365,198;3404,269;3421,347;3222,2346;3202,2434;3153,2525;3061,2618;2938,2685;2791,2721;765,2724;648,2707;528,2663;416,2583;337,2481;294,2362;0,362;9,291;39,222;87,160;150,106;221,65;301,32;388,10;494,0;446,126;371,140;304,162;244,191;195,226;160,262;135,302;124,344;415,2340;446,2424;504,2498;586,2555;676,2588;772,2602;2775,2599;2889,2573;2983,2523;3053,2453;3087,2391;3101,2334;3299,355;3287,309;3262,266;3225,226;3173,189;3110,159;3040,137;2965,125" o:connectangles="0,0,0,0,0,0,0,0,0,0,0,0,0,0,0,0,0,0,0,0,0,0,0,0,0,0,0,0,0,0,0,0,0,0,0,0,0,0,0,0,0,0,0,0,0,0,0,0,0,0,0,0,0,0,0,0,0"/>
                  <o:lock v:ext="edit" verticies="t"/>
                </v:shape>
                <v:shape id="Freeform 192" o:spid="_x0000_s1029" style="position:absolute;left:4716;top:4817;width:2827;height:894;visibility:visible;mso-wrap-style:square;v-text-anchor:top" coordsize="14135,4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OdFsYA&#10;AADbAAAADwAAAGRycy9kb3ducmV2LnhtbESPS2/CMBCE75X6H6ytxK04BZVCikE8VIEqDuVx6W0V&#10;b+OIeB1iQ8K/x0hIPY5m5hvNeNraUlyo9oVjBW/dBARx5nTBuYLD/ut1CMIHZI2lY1JwJQ/TyfPT&#10;GFPtGt7SZRdyESHsU1RgQqhSKX1myKLvuoo4en+uthiirHOpa2wi3JaylyQDabHguGCwooWh7Lg7&#10;WwUbtzzNvzdy0R+tzar9Hf6E5NQo1XlpZ58gArXhP/xor7WCj3e4f4k/QE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OdFsYAAADbAAAADwAAAAAAAAAAAAAAAACYAgAAZHJz&#10;L2Rvd25yZXYueG1sUEsFBgAAAAAEAAQA9QAAAIsDAAAAAA==&#10;" path="m702,1403r-36,l630,1399r-35,-4l561,1389r-34,-8l493,1372r-32,-11l429,1348r-31,-14l367,1318r-29,-16l309,1283r-26,-19l256,1243r-26,-22l206,1197r-23,-24l161,1148r-22,-27l120,1094r-18,-28l85,1036,70,1006,56,975,43,943,32,910,23,877,14,842,9,808,5,773,1,738,,701,1,665,5,630,9,594r5,-34l23,526r9,-33l43,461,56,429,70,398,85,368r17,-30l120,309r19,-27l161,256r22,-26l206,205r24,-22l256,160r27,-20l309,120r29,-18l367,84,398,69,429,56,461,43,493,32,527,22r34,-8l595,9,630,4,666,1,702,r67,l836,2r66,2l966,7r64,4l1094,16r62,5l1218,28r61,6l1340,43r60,8l1459,61r58,10l1575,81r56,12l1688,106r54,13l1797,133r53,15l1904,162r52,17l2009,196r50,17l2109,231r50,18l2208,268r48,21l2304,309r47,21l2397,352r45,22l2487,397r16,8l2518,414r15,9l2548,432r43,24l2634,482r42,25l2718,533r41,27l2799,587r40,28l2878,643r39,27l2954,700r36,29l3027,759r35,30l3097,820r35,31l3166,882r33,32l3231,946r32,32l3294,1011r30,33l3354,1079r30,33l3412,1146r29,35l3467,1216r27,35l3521,1286r25,36l3571,1359r25,36l3619,1431r24,38l3666,1507r23,39l3711,1584r22,39l3753,1662r20,39l3793,1740r19,40l3830,1820r18,39l3865,1899r17,40l3898,1979r15,40l3928,2059r15,41l3956,2140r14,41l3983,2221r23,82l4028,2383r19,81l4064,2545r15,82l4093,2708r3,24l4101,2774r6,42l4111,2858r4,40l4119,2940r3,42l4125,3022r2,42l13431,3064r36,1l13502,3067r36,4l13572,3078r34,8l13640,3095r32,12l13704,3118r31,15l13766,3148r29,17l13824,3184r28,20l13879,3224r25,23l13929,3270r22,25l13974,3320r21,26l14015,3374r18,29l14050,3433r15,30l14080,3494r12,32l14103,3559r10,33l14120,3626r7,34l14131,3696r3,36l14135,3767r-1,37l14131,3840r-4,35l14120,3910r-7,34l14103,3977r-11,33l14080,4042r-15,31l14050,4104r-17,29l14015,4162r-20,28l13974,4216r-23,26l13929,4266r-25,23l13879,4311r-27,21l13824,4352r-29,18l13766,4387r-31,15l13704,4416r-32,13l13640,4441r-34,9l13572,4458r-34,6l13502,4469r-35,2l13431,4472r-10064,l3367,4471r-19,-1l3328,4470r-20,-2l3289,4467r-21,-4l3249,4461r-19,-4l3210,4453r-35,-9l3141,4433r-34,-11l3075,4408r-31,-15l3013,4376r-29,-19l2955,4338r-27,-20l2903,4295r-26,-22l2853,4248r-22,-25l2810,4197r-20,-28l2771,4142r-17,-29l2738,4083r-14,-30l2711,4021r-12,-32l2690,3957r-9,-34l2675,3890r-5,-34l2665,3822r-1,-34l2664,3752r1,-35l2670,3682r5,-35l2681,3611r9,-37l2697,3536r6,-38l2709,3458r4,-40l2717,3377r3,-42l2722,3293r1,-43l2723,3207r-1,-44l2721,3118r-3,-44l2714,3029r-5,-46l2704,2938r-3,-22l2692,2869r-9,-47l2674,2775r-11,-47l2650,2682r-13,-47l2622,2589r-14,-46l2590,2497r-18,-46l2552,2406r-20,-43l2509,2319r-22,-44l2462,2232r-26,-42l2411,2152r-27,-37l2356,2077r-29,-36l2297,2004r-32,-35l2232,1935r-33,-33l2164,1869r-38,-32l2089,1806r-40,-30l2009,1747r-42,-28l1923,1691r-44,-25l1869,1661r-11,-5l1848,1652r-10,-6l1810,1631r-28,-12l1753,1605r-29,-13l1665,1567r-61,-23l1540,1522r-65,-19l1408,1485r-70,-17l1302,1460r-35,-7l1229,1446r-37,-6l1154,1435r-38,-6l1077,1424r-39,-4l998,1415r-41,-3l916,1410r-42,-3l790,1404r-88,-1xe" fillcolor="white [3212]" stroked="f">
                  <v:fill opacity="36751f"/>
                  <v:path arrowok="t" o:connecttype="custom" o:connectlocs="105,276;68,260;37,234;14,201;2,162;2,119;14,80;37,46;68,20;105,4;154,0;231,4;303,14;370,30;432,50;488,75;518,91;568,123;612,158;653,196;688,236;719,279;747,324;770,372;789,420;809,493;821,563;825,613;2721,617;2759,633;2790,659;2813,692;2825,732;2825,775;2813,814;2790,848;2759,874;2721,890;673,894;654,892;621,884;586,863;558,833;540,797;533,757;538,714;544,667;544,615;537,564;522,508;497,455;465,408;425,367;376,333;356,324;295,300;238,288;191,282" o:connectangles="0,0,0,0,0,0,0,0,0,0,0,0,0,0,0,0,0,0,0,0,0,0,0,0,0,0,0,0,0,0,0,0,0,0,0,0,0,0,0,0,0,0,0,0,0,0,0,0,0,0,0,0,0,0,0,0,0,0"/>
                </v:shape>
                <v:shape id="Freeform 193" o:spid="_x0000_s1030" style="position:absolute;left:5828;top:5832;width:654;height:1519;visibility:visible;mso-wrap-style:square;v-text-anchor:top" coordsize="3266,7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9R88QA&#10;AADbAAAADwAAAGRycy9kb3ducmV2LnhtbESPQWvCQBSE7wX/w/IEL6XZmIDa1FXU0tKTUM2hx0f2&#10;mQSzb8PuatJ/3y0Uehxm5htmvR1NJ+7kfGtZwTxJQRBXVrdcKyjPb08rED4ga+wsk4Jv8rDdTB7W&#10;WGg78CfdT6EWEcK+QAVNCH0hpa8aMugT2xNH72KdwRClq6V2OES46WSWpgtpsOW40GBPh4aq6+lm&#10;FBzLZ32m169jnVn96PJ9xpS/KzWbjrsXEIHG8B/+a39oBcsF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fUfPEAAAA2wAAAA8AAAAAAAAAAAAAAAAAmAIAAGRycy9k&#10;b3ducmV2LnhtbFBLBQYAAAAABAAEAPUAAACJAwAAAAA=&#10;" path="m1633,r83,3l1800,8r81,11l1961,34r79,18l2118,73r76,26l2268,128r72,33l2410,198r69,39l2545,279r64,46l2671,373r59,51l2787,479r54,56l2893,594r48,62l2987,720r42,67l3068,855r36,69l3138,997r28,74l3192,1147r22,78l3232,1303r15,81l3257,1465r6,84l3266,1632r-2,61l3261,1754r-6,60l3248,1873r-10,59l3226,1989r-14,58l3196,2103r-18,55l3159,2213r-22,54l3114,2320r-26,51l3062,2422r-29,49l3003,2519r-32,49l2937,2614r-36,44l2865,2702r-38,42l2788,2786r-42,39l2705,2863r-44,37l2616,2934r-46,34l2523,3001r-49,29l2424,3059r-50,27l2322,3112r,4482l944,7594r,-4482l892,3086r-50,-27l791,3030r-48,-29l696,2968r-46,-34l605,2900r-44,-37l519,2825r-41,-39l439,2744r-38,-42l364,2658r-36,-44l295,2568r-32,-49l233,2471r-29,-49l178,2371r-26,-51l128,2267r-21,-54l87,2158,70,2103,54,2047,40,1989,28,1932,18,1873r-7,-59l5,1754,1,1693,,1632r2,-83l9,1465r10,-81l33,1303r18,-78l74,1147r26,-76l128,997r34,-73l198,855r38,-68l279,720r46,-64l373,594r52,-59l479,479r56,-55l595,373r61,-48l720,279r66,-42l854,198r71,-37l998,128r74,-29l1148,73r76,-21l1304,34r80,-15l1466,8r83,-5l1633,xe" fillcolor="#0f243e [1615]" stroked="f">
                  <v:fill opacity="43947f"/>
                  <v:path arrowok="t" o:connecttype="custom" o:connectlocs="360,2;408,10;454,26;496,47;535,75;569,107;598,144;622,185;639,229;650,277;654,326;652,363;646,398;636,432;624,464;607,494;588,523;566,549;542,573;515,594;485,612;465,1519;179,617;149,600;121,580;96,557;73,532;53,504;36,474;21,443;11,409;4,375;0,339;2,293;10,245;26,199;47,157;75,119;107,85;144,56;185,32;230,15;277,4;327,0" o:connectangles="0,0,0,0,0,0,0,0,0,0,0,0,0,0,0,0,0,0,0,0,0,0,0,0,0,0,0,0,0,0,0,0,0,0,0,0,0,0,0,0,0,0,0,0"/>
                </v:shape>
              </v:group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3116" behindDoc="0" locked="0" layoutInCell="1" allowOverlap="1" wp14:anchorId="1B496BF1" wp14:editId="6ABEBBCA">
                <wp:simplePos x="0" y="0"/>
                <wp:positionH relativeFrom="column">
                  <wp:posOffset>1871345</wp:posOffset>
                </wp:positionH>
                <wp:positionV relativeFrom="paragraph">
                  <wp:posOffset>4940300</wp:posOffset>
                </wp:positionV>
                <wp:extent cx="788670" cy="638175"/>
                <wp:effectExtent l="4445" t="6350" r="6985" b="3175"/>
                <wp:wrapNone/>
                <wp:docPr id="68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8670" cy="638175"/>
                          <a:chOff x="6821" y="2960"/>
                          <a:chExt cx="4806" cy="3890"/>
                        </a:xfrm>
                      </wpg:grpSpPr>
                      <wps:wsp>
                        <wps:cNvPr id="69" name="Freeform 176"/>
                        <wps:cNvSpPr>
                          <a:spLocks/>
                        </wps:cNvSpPr>
                        <wps:spPr bwMode="auto">
                          <a:xfrm>
                            <a:off x="6949" y="3090"/>
                            <a:ext cx="4550" cy="3629"/>
                          </a:xfrm>
                          <a:custGeom>
                            <a:avLst/>
                            <a:gdLst>
                              <a:gd name="T0" fmla="*/ 1 w 18200"/>
                              <a:gd name="T1" fmla="*/ 13033 h 14517"/>
                              <a:gd name="T2" fmla="*/ 9 w 18200"/>
                              <a:gd name="T3" fmla="*/ 13187 h 14517"/>
                              <a:gd name="T4" fmla="*/ 44 w 18200"/>
                              <a:gd name="T5" fmla="*/ 13336 h 14517"/>
                              <a:gd name="T6" fmla="*/ 106 w 18200"/>
                              <a:gd name="T7" fmla="*/ 13481 h 14517"/>
                              <a:gd name="T8" fmla="*/ 188 w 18200"/>
                              <a:gd name="T9" fmla="*/ 13620 h 14517"/>
                              <a:gd name="T10" fmla="*/ 294 w 18200"/>
                              <a:gd name="T11" fmla="*/ 13752 h 14517"/>
                              <a:gd name="T12" fmla="*/ 420 w 18200"/>
                              <a:gd name="T13" fmla="*/ 13878 h 14517"/>
                              <a:gd name="T14" fmla="*/ 569 w 18200"/>
                              <a:gd name="T15" fmla="*/ 13998 h 14517"/>
                              <a:gd name="T16" fmla="*/ 742 w 18200"/>
                              <a:gd name="T17" fmla="*/ 14115 h 14517"/>
                              <a:gd name="T18" fmla="*/ 932 w 18200"/>
                              <a:gd name="T19" fmla="*/ 14218 h 14517"/>
                              <a:gd name="T20" fmla="*/ 1136 w 18200"/>
                              <a:gd name="T21" fmla="*/ 14307 h 14517"/>
                              <a:gd name="T22" fmla="*/ 1354 w 18200"/>
                              <a:gd name="T23" fmla="*/ 14382 h 14517"/>
                              <a:gd name="T24" fmla="*/ 1581 w 18200"/>
                              <a:gd name="T25" fmla="*/ 14442 h 14517"/>
                              <a:gd name="T26" fmla="*/ 1817 w 18200"/>
                              <a:gd name="T27" fmla="*/ 14484 h 14517"/>
                              <a:gd name="T28" fmla="*/ 2094 w 18200"/>
                              <a:gd name="T29" fmla="*/ 14512 h 14517"/>
                              <a:gd name="T30" fmla="*/ 9147 w 18200"/>
                              <a:gd name="T31" fmla="*/ 14517 h 14517"/>
                              <a:gd name="T32" fmla="*/ 16099 w 18200"/>
                              <a:gd name="T33" fmla="*/ 14513 h 14517"/>
                              <a:gd name="T34" fmla="*/ 16298 w 18200"/>
                              <a:gd name="T35" fmla="*/ 14498 h 14517"/>
                              <a:gd name="T36" fmla="*/ 16549 w 18200"/>
                              <a:gd name="T37" fmla="*/ 14458 h 14517"/>
                              <a:gd name="T38" fmla="*/ 16790 w 18200"/>
                              <a:gd name="T39" fmla="*/ 14399 h 14517"/>
                              <a:gd name="T40" fmla="*/ 17020 w 18200"/>
                              <a:gd name="T41" fmla="*/ 14324 h 14517"/>
                              <a:gd name="T42" fmla="*/ 17235 w 18200"/>
                              <a:gd name="T43" fmla="*/ 14231 h 14517"/>
                              <a:gd name="T44" fmla="*/ 17436 w 18200"/>
                              <a:gd name="T45" fmla="*/ 14123 h 14517"/>
                              <a:gd name="T46" fmla="*/ 17620 w 18200"/>
                              <a:gd name="T47" fmla="*/ 14001 h 14517"/>
                              <a:gd name="T48" fmla="*/ 17774 w 18200"/>
                              <a:gd name="T49" fmla="*/ 13873 h 14517"/>
                              <a:gd name="T50" fmla="*/ 17905 w 18200"/>
                              <a:gd name="T51" fmla="*/ 13738 h 14517"/>
                              <a:gd name="T52" fmla="*/ 18015 w 18200"/>
                              <a:gd name="T53" fmla="*/ 13594 h 14517"/>
                              <a:gd name="T54" fmla="*/ 18102 w 18200"/>
                              <a:gd name="T55" fmla="*/ 13443 h 14517"/>
                              <a:gd name="T56" fmla="*/ 18162 w 18200"/>
                              <a:gd name="T57" fmla="*/ 13284 h 14517"/>
                              <a:gd name="T58" fmla="*/ 18194 w 18200"/>
                              <a:gd name="T59" fmla="*/ 13122 h 14517"/>
                              <a:gd name="T60" fmla="*/ 18199 w 18200"/>
                              <a:gd name="T61" fmla="*/ 12972 h 14517"/>
                              <a:gd name="T62" fmla="*/ 17067 w 18200"/>
                              <a:gd name="T63" fmla="*/ 1590 h 14517"/>
                              <a:gd name="T64" fmla="*/ 17019 w 18200"/>
                              <a:gd name="T65" fmla="*/ 1368 h 14517"/>
                              <a:gd name="T66" fmla="*/ 16937 w 18200"/>
                              <a:gd name="T67" fmla="*/ 1156 h 14517"/>
                              <a:gd name="T68" fmla="*/ 16822 w 18200"/>
                              <a:gd name="T69" fmla="*/ 951 h 14517"/>
                              <a:gd name="T70" fmla="*/ 16623 w 18200"/>
                              <a:gd name="T71" fmla="*/ 702 h 14517"/>
                              <a:gd name="T72" fmla="*/ 16374 w 18200"/>
                              <a:gd name="T73" fmla="*/ 484 h 14517"/>
                              <a:gd name="T74" fmla="*/ 16082 w 18200"/>
                              <a:gd name="T75" fmla="*/ 299 h 14517"/>
                              <a:gd name="T76" fmla="*/ 15750 w 18200"/>
                              <a:gd name="T77" fmla="*/ 155 h 14517"/>
                              <a:gd name="T78" fmla="*/ 15383 w 18200"/>
                              <a:gd name="T79" fmla="*/ 55 h 14517"/>
                              <a:gd name="T80" fmla="*/ 14984 w 18200"/>
                              <a:gd name="T81" fmla="*/ 6 h 14517"/>
                              <a:gd name="T82" fmla="*/ 3834 w 18200"/>
                              <a:gd name="T83" fmla="*/ 1 h 14517"/>
                              <a:gd name="T84" fmla="*/ 3513 w 18200"/>
                              <a:gd name="T85" fmla="*/ 26 h 14517"/>
                              <a:gd name="T86" fmla="*/ 3209 w 18200"/>
                              <a:gd name="T87" fmla="*/ 85 h 14517"/>
                              <a:gd name="T88" fmla="*/ 2934 w 18200"/>
                              <a:gd name="T89" fmla="*/ 172 h 14517"/>
                              <a:gd name="T90" fmla="*/ 2616 w 18200"/>
                              <a:gd name="T91" fmla="*/ 320 h 14517"/>
                              <a:gd name="T92" fmla="*/ 2336 w 18200"/>
                              <a:gd name="T93" fmla="*/ 506 h 14517"/>
                              <a:gd name="T94" fmla="*/ 2098 w 18200"/>
                              <a:gd name="T95" fmla="*/ 726 h 14517"/>
                              <a:gd name="T96" fmla="*/ 1905 w 18200"/>
                              <a:gd name="T97" fmla="*/ 975 h 14517"/>
                              <a:gd name="T98" fmla="*/ 1761 w 18200"/>
                              <a:gd name="T99" fmla="*/ 1245 h 14517"/>
                              <a:gd name="T100" fmla="*/ 1669 w 18200"/>
                              <a:gd name="T101" fmla="*/ 1533 h 145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8200" h="14517">
                                <a:moveTo>
                                  <a:pt x="1647" y="1653"/>
                                </a:moveTo>
                                <a:lnTo>
                                  <a:pt x="9" y="12941"/>
                                </a:lnTo>
                                <a:lnTo>
                                  <a:pt x="5" y="12972"/>
                                </a:lnTo>
                                <a:lnTo>
                                  <a:pt x="2" y="13002"/>
                                </a:lnTo>
                                <a:lnTo>
                                  <a:pt x="1" y="13033"/>
                                </a:lnTo>
                                <a:lnTo>
                                  <a:pt x="0" y="13064"/>
                                </a:lnTo>
                                <a:lnTo>
                                  <a:pt x="1" y="13094"/>
                                </a:lnTo>
                                <a:lnTo>
                                  <a:pt x="2" y="13126"/>
                                </a:lnTo>
                                <a:lnTo>
                                  <a:pt x="5" y="13156"/>
                                </a:lnTo>
                                <a:lnTo>
                                  <a:pt x="9" y="13187"/>
                                </a:lnTo>
                                <a:lnTo>
                                  <a:pt x="14" y="13217"/>
                                </a:lnTo>
                                <a:lnTo>
                                  <a:pt x="20" y="13247"/>
                                </a:lnTo>
                                <a:lnTo>
                                  <a:pt x="27" y="13277"/>
                                </a:lnTo>
                                <a:lnTo>
                                  <a:pt x="36" y="13307"/>
                                </a:lnTo>
                                <a:lnTo>
                                  <a:pt x="44" y="13336"/>
                                </a:lnTo>
                                <a:lnTo>
                                  <a:pt x="55" y="13366"/>
                                </a:lnTo>
                                <a:lnTo>
                                  <a:pt x="66" y="13395"/>
                                </a:lnTo>
                                <a:lnTo>
                                  <a:pt x="78" y="13423"/>
                                </a:lnTo>
                                <a:lnTo>
                                  <a:pt x="91" y="13452"/>
                                </a:lnTo>
                                <a:lnTo>
                                  <a:pt x="106" y="13481"/>
                                </a:lnTo>
                                <a:lnTo>
                                  <a:pt x="120" y="13509"/>
                                </a:lnTo>
                                <a:lnTo>
                                  <a:pt x="136" y="13537"/>
                                </a:lnTo>
                                <a:lnTo>
                                  <a:pt x="152" y="13565"/>
                                </a:lnTo>
                                <a:lnTo>
                                  <a:pt x="170" y="13593"/>
                                </a:lnTo>
                                <a:lnTo>
                                  <a:pt x="188" y="13620"/>
                                </a:lnTo>
                                <a:lnTo>
                                  <a:pt x="209" y="13648"/>
                                </a:lnTo>
                                <a:lnTo>
                                  <a:pt x="229" y="13674"/>
                                </a:lnTo>
                                <a:lnTo>
                                  <a:pt x="250" y="13701"/>
                                </a:lnTo>
                                <a:lnTo>
                                  <a:pt x="271" y="13727"/>
                                </a:lnTo>
                                <a:lnTo>
                                  <a:pt x="294" y="13752"/>
                                </a:lnTo>
                                <a:lnTo>
                                  <a:pt x="318" y="13779"/>
                                </a:lnTo>
                                <a:lnTo>
                                  <a:pt x="342" y="13804"/>
                                </a:lnTo>
                                <a:lnTo>
                                  <a:pt x="367" y="13829"/>
                                </a:lnTo>
                                <a:lnTo>
                                  <a:pt x="394" y="13854"/>
                                </a:lnTo>
                                <a:lnTo>
                                  <a:pt x="420" y="13878"/>
                                </a:lnTo>
                                <a:lnTo>
                                  <a:pt x="448" y="13902"/>
                                </a:lnTo>
                                <a:lnTo>
                                  <a:pt x="476" y="13926"/>
                                </a:lnTo>
                                <a:lnTo>
                                  <a:pt x="504" y="13949"/>
                                </a:lnTo>
                                <a:lnTo>
                                  <a:pt x="536" y="13974"/>
                                </a:lnTo>
                                <a:lnTo>
                                  <a:pt x="569" y="13998"/>
                                </a:lnTo>
                                <a:lnTo>
                                  <a:pt x="602" y="14024"/>
                                </a:lnTo>
                                <a:lnTo>
                                  <a:pt x="637" y="14046"/>
                                </a:lnTo>
                                <a:lnTo>
                                  <a:pt x="671" y="14070"/>
                                </a:lnTo>
                                <a:lnTo>
                                  <a:pt x="706" y="14092"/>
                                </a:lnTo>
                                <a:lnTo>
                                  <a:pt x="742" y="14115"/>
                                </a:lnTo>
                                <a:lnTo>
                                  <a:pt x="780" y="14136"/>
                                </a:lnTo>
                                <a:lnTo>
                                  <a:pt x="817" y="14157"/>
                                </a:lnTo>
                                <a:lnTo>
                                  <a:pt x="855" y="14178"/>
                                </a:lnTo>
                                <a:lnTo>
                                  <a:pt x="894" y="14198"/>
                                </a:lnTo>
                                <a:lnTo>
                                  <a:pt x="932" y="14218"/>
                                </a:lnTo>
                                <a:lnTo>
                                  <a:pt x="973" y="14237"/>
                                </a:lnTo>
                                <a:lnTo>
                                  <a:pt x="1013" y="14255"/>
                                </a:lnTo>
                                <a:lnTo>
                                  <a:pt x="1054" y="14273"/>
                                </a:lnTo>
                                <a:lnTo>
                                  <a:pt x="1096" y="14290"/>
                                </a:lnTo>
                                <a:lnTo>
                                  <a:pt x="1136" y="14307"/>
                                </a:lnTo>
                                <a:lnTo>
                                  <a:pt x="1180" y="14324"/>
                                </a:lnTo>
                                <a:lnTo>
                                  <a:pt x="1222" y="14339"/>
                                </a:lnTo>
                                <a:lnTo>
                                  <a:pt x="1266" y="14354"/>
                                </a:lnTo>
                                <a:lnTo>
                                  <a:pt x="1309" y="14368"/>
                                </a:lnTo>
                                <a:lnTo>
                                  <a:pt x="1354" y="14382"/>
                                </a:lnTo>
                                <a:lnTo>
                                  <a:pt x="1398" y="14396"/>
                                </a:lnTo>
                                <a:lnTo>
                                  <a:pt x="1444" y="14408"/>
                                </a:lnTo>
                                <a:lnTo>
                                  <a:pt x="1488" y="14420"/>
                                </a:lnTo>
                                <a:lnTo>
                                  <a:pt x="1534" y="14432"/>
                                </a:lnTo>
                                <a:lnTo>
                                  <a:pt x="1581" y="14442"/>
                                </a:lnTo>
                                <a:lnTo>
                                  <a:pt x="1628" y="14452"/>
                                </a:lnTo>
                                <a:lnTo>
                                  <a:pt x="1674" y="14462"/>
                                </a:lnTo>
                                <a:lnTo>
                                  <a:pt x="1722" y="14470"/>
                                </a:lnTo>
                                <a:lnTo>
                                  <a:pt x="1768" y="14477"/>
                                </a:lnTo>
                                <a:lnTo>
                                  <a:pt x="1817" y="14484"/>
                                </a:lnTo>
                                <a:lnTo>
                                  <a:pt x="1871" y="14493"/>
                                </a:lnTo>
                                <a:lnTo>
                                  <a:pt x="1926" y="14499"/>
                                </a:lnTo>
                                <a:lnTo>
                                  <a:pt x="1981" y="14505"/>
                                </a:lnTo>
                                <a:lnTo>
                                  <a:pt x="2038" y="14508"/>
                                </a:lnTo>
                                <a:lnTo>
                                  <a:pt x="2094" y="14512"/>
                                </a:lnTo>
                                <a:lnTo>
                                  <a:pt x="2152" y="14514"/>
                                </a:lnTo>
                                <a:lnTo>
                                  <a:pt x="2208" y="14517"/>
                                </a:lnTo>
                                <a:lnTo>
                                  <a:pt x="2266" y="14517"/>
                                </a:lnTo>
                                <a:lnTo>
                                  <a:pt x="8283" y="14517"/>
                                </a:lnTo>
                                <a:lnTo>
                                  <a:pt x="9147" y="14517"/>
                                </a:lnTo>
                                <a:lnTo>
                                  <a:pt x="15939" y="14517"/>
                                </a:lnTo>
                                <a:lnTo>
                                  <a:pt x="15980" y="14517"/>
                                </a:lnTo>
                                <a:lnTo>
                                  <a:pt x="16021" y="14516"/>
                                </a:lnTo>
                                <a:lnTo>
                                  <a:pt x="16060" y="14514"/>
                                </a:lnTo>
                                <a:lnTo>
                                  <a:pt x="16099" y="14513"/>
                                </a:lnTo>
                                <a:lnTo>
                                  <a:pt x="16137" y="14511"/>
                                </a:lnTo>
                                <a:lnTo>
                                  <a:pt x="16174" y="14508"/>
                                </a:lnTo>
                                <a:lnTo>
                                  <a:pt x="16212" y="14506"/>
                                </a:lnTo>
                                <a:lnTo>
                                  <a:pt x="16248" y="14502"/>
                                </a:lnTo>
                                <a:lnTo>
                                  <a:pt x="16298" y="14498"/>
                                </a:lnTo>
                                <a:lnTo>
                                  <a:pt x="16350" y="14490"/>
                                </a:lnTo>
                                <a:lnTo>
                                  <a:pt x="16400" y="14483"/>
                                </a:lnTo>
                                <a:lnTo>
                                  <a:pt x="16450" y="14476"/>
                                </a:lnTo>
                                <a:lnTo>
                                  <a:pt x="16500" y="14468"/>
                                </a:lnTo>
                                <a:lnTo>
                                  <a:pt x="16549" y="14458"/>
                                </a:lnTo>
                                <a:lnTo>
                                  <a:pt x="16599" y="14447"/>
                                </a:lnTo>
                                <a:lnTo>
                                  <a:pt x="16647" y="14436"/>
                                </a:lnTo>
                                <a:lnTo>
                                  <a:pt x="16695" y="14426"/>
                                </a:lnTo>
                                <a:lnTo>
                                  <a:pt x="16743" y="14412"/>
                                </a:lnTo>
                                <a:lnTo>
                                  <a:pt x="16790" y="14399"/>
                                </a:lnTo>
                                <a:lnTo>
                                  <a:pt x="16836" y="14386"/>
                                </a:lnTo>
                                <a:lnTo>
                                  <a:pt x="16883" y="14372"/>
                                </a:lnTo>
                                <a:lnTo>
                                  <a:pt x="16929" y="14356"/>
                                </a:lnTo>
                                <a:lnTo>
                                  <a:pt x="16975" y="14340"/>
                                </a:lnTo>
                                <a:lnTo>
                                  <a:pt x="17020" y="14324"/>
                                </a:lnTo>
                                <a:lnTo>
                                  <a:pt x="17064" y="14306"/>
                                </a:lnTo>
                                <a:lnTo>
                                  <a:pt x="17108" y="14289"/>
                                </a:lnTo>
                                <a:lnTo>
                                  <a:pt x="17151" y="14270"/>
                                </a:lnTo>
                                <a:lnTo>
                                  <a:pt x="17195" y="14250"/>
                                </a:lnTo>
                                <a:lnTo>
                                  <a:pt x="17235" y="14231"/>
                                </a:lnTo>
                                <a:lnTo>
                                  <a:pt x="17277" y="14211"/>
                                </a:lnTo>
                                <a:lnTo>
                                  <a:pt x="17318" y="14189"/>
                                </a:lnTo>
                                <a:lnTo>
                                  <a:pt x="17358" y="14168"/>
                                </a:lnTo>
                                <a:lnTo>
                                  <a:pt x="17398" y="14146"/>
                                </a:lnTo>
                                <a:lnTo>
                                  <a:pt x="17436" y="14123"/>
                                </a:lnTo>
                                <a:lnTo>
                                  <a:pt x="17474" y="14099"/>
                                </a:lnTo>
                                <a:lnTo>
                                  <a:pt x="17512" y="14075"/>
                                </a:lnTo>
                                <a:lnTo>
                                  <a:pt x="17549" y="14051"/>
                                </a:lnTo>
                                <a:lnTo>
                                  <a:pt x="17585" y="14026"/>
                                </a:lnTo>
                                <a:lnTo>
                                  <a:pt x="17620" y="14001"/>
                                </a:lnTo>
                                <a:lnTo>
                                  <a:pt x="17653" y="13974"/>
                                </a:lnTo>
                                <a:lnTo>
                                  <a:pt x="17685" y="13949"/>
                                </a:lnTo>
                                <a:lnTo>
                                  <a:pt x="17715" y="13924"/>
                                </a:lnTo>
                                <a:lnTo>
                                  <a:pt x="17745" y="13899"/>
                                </a:lnTo>
                                <a:lnTo>
                                  <a:pt x="17774" y="13873"/>
                                </a:lnTo>
                                <a:lnTo>
                                  <a:pt x="17801" y="13847"/>
                                </a:lnTo>
                                <a:lnTo>
                                  <a:pt x="17829" y="13821"/>
                                </a:lnTo>
                                <a:lnTo>
                                  <a:pt x="17855" y="13793"/>
                                </a:lnTo>
                                <a:lnTo>
                                  <a:pt x="17881" y="13765"/>
                                </a:lnTo>
                                <a:lnTo>
                                  <a:pt x="17905" y="13738"/>
                                </a:lnTo>
                                <a:lnTo>
                                  <a:pt x="17929" y="13710"/>
                                </a:lnTo>
                                <a:lnTo>
                                  <a:pt x="17951" y="13681"/>
                                </a:lnTo>
                                <a:lnTo>
                                  <a:pt x="17974" y="13653"/>
                                </a:lnTo>
                                <a:lnTo>
                                  <a:pt x="17995" y="13624"/>
                                </a:lnTo>
                                <a:lnTo>
                                  <a:pt x="18015" y="13594"/>
                                </a:lnTo>
                                <a:lnTo>
                                  <a:pt x="18034" y="13564"/>
                                </a:lnTo>
                                <a:lnTo>
                                  <a:pt x="18052" y="13534"/>
                                </a:lnTo>
                                <a:lnTo>
                                  <a:pt x="18069" y="13504"/>
                                </a:lnTo>
                                <a:lnTo>
                                  <a:pt x="18086" y="13474"/>
                                </a:lnTo>
                                <a:lnTo>
                                  <a:pt x="18102" y="13443"/>
                                </a:lnTo>
                                <a:lnTo>
                                  <a:pt x="18115" y="13411"/>
                                </a:lnTo>
                                <a:lnTo>
                                  <a:pt x="18128" y="13380"/>
                                </a:lnTo>
                                <a:lnTo>
                                  <a:pt x="18140" y="13349"/>
                                </a:lnTo>
                                <a:lnTo>
                                  <a:pt x="18151" y="13317"/>
                                </a:lnTo>
                                <a:lnTo>
                                  <a:pt x="18162" y="13284"/>
                                </a:lnTo>
                                <a:lnTo>
                                  <a:pt x="18170" y="13253"/>
                                </a:lnTo>
                                <a:lnTo>
                                  <a:pt x="18177" y="13220"/>
                                </a:lnTo>
                                <a:lnTo>
                                  <a:pt x="18185" y="13187"/>
                                </a:lnTo>
                                <a:lnTo>
                                  <a:pt x="18189" y="13154"/>
                                </a:lnTo>
                                <a:lnTo>
                                  <a:pt x="18194" y="13122"/>
                                </a:lnTo>
                                <a:lnTo>
                                  <a:pt x="18197" y="13088"/>
                                </a:lnTo>
                                <a:lnTo>
                                  <a:pt x="18199" y="13055"/>
                                </a:lnTo>
                                <a:lnTo>
                                  <a:pt x="18200" y="13021"/>
                                </a:lnTo>
                                <a:lnTo>
                                  <a:pt x="18199" y="12996"/>
                                </a:lnTo>
                                <a:lnTo>
                                  <a:pt x="18199" y="12972"/>
                                </a:lnTo>
                                <a:lnTo>
                                  <a:pt x="18198" y="12949"/>
                                </a:lnTo>
                                <a:lnTo>
                                  <a:pt x="18195" y="12929"/>
                                </a:lnTo>
                                <a:lnTo>
                                  <a:pt x="17074" y="1640"/>
                                </a:lnTo>
                                <a:lnTo>
                                  <a:pt x="17073" y="1635"/>
                                </a:lnTo>
                                <a:lnTo>
                                  <a:pt x="17067" y="1590"/>
                                </a:lnTo>
                                <a:lnTo>
                                  <a:pt x="17061" y="1545"/>
                                </a:lnTo>
                                <a:lnTo>
                                  <a:pt x="17053" y="1500"/>
                                </a:lnTo>
                                <a:lnTo>
                                  <a:pt x="17043" y="1456"/>
                                </a:lnTo>
                                <a:lnTo>
                                  <a:pt x="17032" y="1412"/>
                                </a:lnTo>
                                <a:lnTo>
                                  <a:pt x="17019" y="1368"/>
                                </a:lnTo>
                                <a:lnTo>
                                  <a:pt x="17006" y="1325"/>
                                </a:lnTo>
                                <a:lnTo>
                                  <a:pt x="16991" y="1282"/>
                                </a:lnTo>
                                <a:lnTo>
                                  <a:pt x="16975" y="1240"/>
                                </a:lnTo>
                                <a:lnTo>
                                  <a:pt x="16957" y="1198"/>
                                </a:lnTo>
                                <a:lnTo>
                                  <a:pt x="16937" y="1156"/>
                                </a:lnTo>
                                <a:lnTo>
                                  <a:pt x="16917" y="1114"/>
                                </a:lnTo>
                                <a:lnTo>
                                  <a:pt x="16895" y="1073"/>
                                </a:lnTo>
                                <a:lnTo>
                                  <a:pt x="16873" y="1032"/>
                                </a:lnTo>
                                <a:lnTo>
                                  <a:pt x="16847" y="991"/>
                                </a:lnTo>
                                <a:lnTo>
                                  <a:pt x="16822" y="951"/>
                                </a:lnTo>
                                <a:lnTo>
                                  <a:pt x="16786" y="899"/>
                                </a:lnTo>
                                <a:lnTo>
                                  <a:pt x="16748" y="849"/>
                                </a:lnTo>
                                <a:lnTo>
                                  <a:pt x="16708" y="798"/>
                                </a:lnTo>
                                <a:lnTo>
                                  <a:pt x="16666" y="750"/>
                                </a:lnTo>
                                <a:lnTo>
                                  <a:pt x="16623" y="702"/>
                                </a:lnTo>
                                <a:lnTo>
                                  <a:pt x="16577" y="657"/>
                                </a:lnTo>
                                <a:lnTo>
                                  <a:pt x="16529" y="611"/>
                                </a:lnTo>
                                <a:lnTo>
                                  <a:pt x="16480" y="567"/>
                                </a:lnTo>
                                <a:lnTo>
                                  <a:pt x="16428" y="524"/>
                                </a:lnTo>
                                <a:lnTo>
                                  <a:pt x="16374" y="484"/>
                                </a:lnTo>
                                <a:lnTo>
                                  <a:pt x="16319" y="444"/>
                                </a:lnTo>
                                <a:lnTo>
                                  <a:pt x="16262" y="406"/>
                                </a:lnTo>
                                <a:lnTo>
                                  <a:pt x="16204" y="368"/>
                                </a:lnTo>
                                <a:lnTo>
                                  <a:pt x="16144" y="332"/>
                                </a:lnTo>
                                <a:lnTo>
                                  <a:pt x="16082" y="299"/>
                                </a:lnTo>
                                <a:lnTo>
                                  <a:pt x="16018" y="266"/>
                                </a:lnTo>
                                <a:lnTo>
                                  <a:pt x="15953" y="236"/>
                                </a:lnTo>
                                <a:lnTo>
                                  <a:pt x="15887" y="208"/>
                                </a:lnTo>
                                <a:lnTo>
                                  <a:pt x="15820" y="180"/>
                                </a:lnTo>
                                <a:lnTo>
                                  <a:pt x="15750" y="155"/>
                                </a:lnTo>
                                <a:lnTo>
                                  <a:pt x="15679" y="131"/>
                                </a:lnTo>
                                <a:lnTo>
                                  <a:pt x="15607" y="109"/>
                                </a:lnTo>
                                <a:lnTo>
                                  <a:pt x="15534" y="90"/>
                                </a:lnTo>
                                <a:lnTo>
                                  <a:pt x="15458" y="71"/>
                                </a:lnTo>
                                <a:lnTo>
                                  <a:pt x="15383" y="55"/>
                                </a:lnTo>
                                <a:lnTo>
                                  <a:pt x="15306" y="41"/>
                                </a:lnTo>
                                <a:lnTo>
                                  <a:pt x="15226" y="29"/>
                                </a:lnTo>
                                <a:lnTo>
                                  <a:pt x="15147" y="19"/>
                                </a:lnTo>
                                <a:lnTo>
                                  <a:pt x="15067" y="12"/>
                                </a:lnTo>
                                <a:lnTo>
                                  <a:pt x="14984" y="6"/>
                                </a:lnTo>
                                <a:lnTo>
                                  <a:pt x="14901" y="2"/>
                                </a:lnTo>
                                <a:lnTo>
                                  <a:pt x="14818" y="1"/>
                                </a:lnTo>
                                <a:lnTo>
                                  <a:pt x="3905" y="1"/>
                                </a:lnTo>
                                <a:lnTo>
                                  <a:pt x="3899" y="0"/>
                                </a:lnTo>
                                <a:lnTo>
                                  <a:pt x="3834" y="1"/>
                                </a:lnTo>
                                <a:lnTo>
                                  <a:pt x="3769" y="4"/>
                                </a:lnTo>
                                <a:lnTo>
                                  <a:pt x="3704" y="7"/>
                                </a:lnTo>
                                <a:lnTo>
                                  <a:pt x="3640" y="12"/>
                                </a:lnTo>
                                <a:lnTo>
                                  <a:pt x="3577" y="19"/>
                                </a:lnTo>
                                <a:lnTo>
                                  <a:pt x="3513" y="26"/>
                                </a:lnTo>
                                <a:lnTo>
                                  <a:pt x="3451" y="36"/>
                                </a:lnTo>
                                <a:lnTo>
                                  <a:pt x="3389" y="47"/>
                                </a:lnTo>
                                <a:lnTo>
                                  <a:pt x="3328" y="59"/>
                                </a:lnTo>
                                <a:lnTo>
                                  <a:pt x="3268" y="71"/>
                                </a:lnTo>
                                <a:lnTo>
                                  <a:pt x="3209" y="85"/>
                                </a:lnTo>
                                <a:lnTo>
                                  <a:pt x="3153" y="100"/>
                                </a:lnTo>
                                <a:lnTo>
                                  <a:pt x="3096" y="116"/>
                                </a:lnTo>
                                <a:lnTo>
                                  <a:pt x="3041" y="133"/>
                                </a:lnTo>
                                <a:lnTo>
                                  <a:pt x="2987" y="152"/>
                                </a:lnTo>
                                <a:lnTo>
                                  <a:pt x="2934" y="172"/>
                                </a:lnTo>
                                <a:lnTo>
                                  <a:pt x="2867" y="198"/>
                                </a:lnTo>
                                <a:lnTo>
                                  <a:pt x="2802" y="226"/>
                                </a:lnTo>
                                <a:lnTo>
                                  <a:pt x="2738" y="256"/>
                                </a:lnTo>
                                <a:lnTo>
                                  <a:pt x="2676" y="287"/>
                                </a:lnTo>
                                <a:lnTo>
                                  <a:pt x="2616" y="320"/>
                                </a:lnTo>
                                <a:lnTo>
                                  <a:pt x="2557" y="354"/>
                                </a:lnTo>
                                <a:lnTo>
                                  <a:pt x="2499" y="390"/>
                                </a:lnTo>
                                <a:lnTo>
                                  <a:pt x="2442" y="427"/>
                                </a:lnTo>
                                <a:lnTo>
                                  <a:pt x="2388" y="467"/>
                                </a:lnTo>
                                <a:lnTo>
                                  <a:pt x="2336" y="506"/>
                                </a:lnTo>
                                <a:lnTo>
                                  <a:pt x="2285" y="549"/>
                                </a:lnTo>
                                <a:lnTo>
                                  <a:pt x="2236" y="591"/>
                                </a:lnTo>
                                <a:lnTo>
                                  <a:pt x="2188" y="635"/>
                                </a:lnTo>
                                <a:lnTo>
                                  <a:pt x="2142" y="681"/>
                                </a:lnTo>
                                <a:lnTo>
                                  <a:pt x="2098" y="726"/>
                                </a:lnTo>
                                <a:lnTo>
                                  <a:pt x="2056" y="774"/>
                                </a:lnTo>
                                <a:lnTo>
                                  <a:pt x="2016" y="822"/>
                                </a:lnTo>
                                <a:lnTo>
                                  <a:pt x="1978" y="873"/>
                                </a:lnTo>
                                <a:lnTo>
                                  <a:pt x="1940" y="923"/>
                                </a:lnTo>
                                <a:lnTo>
                                  <a:pt x="1905" y="975"/>
                                </a:lnTo>
                                <a:lnTo>
                                  <a:pt x="1873" y="1027"/>
                                </a:lnTo>
                                <a:lnTo>
                                  <a:pt x="1842" y="1080"/>
                                </a:lnTo>
                                <a:lnTo>
                                  <a:pt x="1813" y="1134"/>
                                </a:lnTo>
                                <a:lnTo>
                                  <a:pt x="1786" y="1189"/>
                                </a:lnTo>
                                <a:lnTo>
                                  <a:pt x="1761" y="1245"/>
                                </a:lnTo>
                                <a:lnTo>
                                  <a:pt x="1738" y="1301"/>
                                </a:lnTo>
                                <a:lnTo>
                                  <a:pt x="1718" y="1359"/>
                                </a:lnTo>
                                <a:lnTo>
                                  <a:pt x="1700" y="1416"/>
                                </a:lnTo>
                                <a:lnTo>
                                  <a:pt x="1683" y="1474"/>
                                </a:lnTo>
                                <a:lnTo>
                                  <a:pt x="1669" y="1533"/>
                                </a:lnTo>
                                <a:lnTo>
                                  <a:pt x="1657" y="1593"/>
                                </a:lnTo>
                                <a:lnTo>
                                  <a:pt x="1647" y="1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77"/>
                        <wps:cNvSpPr>
                          <a:spLocks/>
                        </wps:cNvSpPr>
                        <wps:spPr bwMode="auto">
                          <a:xfrm>
                            <a:off x="8028" y="3367"/>
                            <a:ext cx="2584" cy="3451"/>
                          </a:xfrm>
                          <a:custGeom>
                            <a:avLst/>
                            <a:gdLst>
                              <a:gd name="T0" fmla="*/ 4792 w 10337"/>
                              <a:gd name="T1" fmla="*/ 13559 h 13804"/>
                              <a:gd name="T2" fmla="*/ 4661 w 10337"/>
                              <a:gd name="T3" fmla="*/ 13718 h 13804"/>
                              <a:gd name="T4" fmla="*/ 4468 w 10337"/>
                              <a:gd name="T5" fmla="*/ 13800 h 13804"/>
                              <a:gd name="T6" fmla="*/ 4253 w 10337"/>
                              <a:gd name="T7" fmla="*/ 13778 h 13804"/>
                              <a:gd name="T8" fmla="*/ 4080 w 10337"/>
                              <a:gd name="T9" fmla="*/ 13663 h 13804"/>
                              <a:gd name="T10" fmla="*/ 3981 w 10337"/>
                              <a:gd name="T11" fmla="*/ 13479 h 13804"/>
                              <a:gd name="T12" fmla="*/ 2853 w 10337"/>
                              <a:gd name="T13" fmla="*/ 10988 h 13804"/>
                              <a:gd name="T14" fmla="*/ 2775 w 10337"/>
                              <a:gd name="T15" fmla="*/ 10814 h 13804"/>
                              <a:gd name="T16" fmla="*/ 2778 w 10337"/>
                              <a:gd name="T17" fmla="*/ 10627 h 13804"/>
                              <a:gd name="T18" fmla="*/ 2850 w 10337"/>
                              <a:gd name="T19" fmla="*/ 10471 h 13804"/>
                              <a:gd name="T20" fmla="*/ 735 w 10337"/>
                              <a:gd name="T21" fmla="*/ 6005 h 13804"/>
                              <a:gd name="T22" fmla="*/ 381 w 10337"/>
                              <a:gd name="T23" fmla="*/ 5455 h 13804"/>
                              <a:gd name="T24" fmla="*/ 77 w 10337"/>
                              <a:gd name="T25" fmla="*/ 4606 h 13804"/>
                              <a:gd name="T26" fmla="*/ 16 w 10337"/>
                              <a:gd name="T27" fmla="*/ 3625 h 13804"/>
                              <a:gd name="T28" fmla="*/ 314 w 10337"/>
                              <a:gd name="T29" fmla="*/ 2652 h 13804"/>
                              <a:gd name="T30" fmla="*/ 2315 w 10337"/>
                              <a:gd name="T31" fmla="*/ 88 h 13804"/>
                              <a:gd name="T32" fmla="*/ 2506 w 10337"/>
                              <a:gd name="T33" fmla="*/ 6 h 13804"/>
                              <a:gd name="T34" fmla="*/ 2712 w 10337"/>
                              <a:gd name="T35" fmla="*/ 22 h 13804"/>
                              <a:gd name="T36" fmla="*/ 2874 w 10337"/>
                              <a:gd name="T37" fmla="*/ 117 h 13804"/>
                              <a:gd name="T38" fmla="*/ 5101 w 10337"/>
                              <a:gd name="T39" fmla="*/ 2274 h 13804"/>
                              <a:gd name="T40" fmla="*/ 5131 w 10337"/>
                              <a:gd name="T41" fmla="*/ 2471 h 13804"/>
                              <a:gd name="T42" fmla="*/ 5068 w 10337"/>
                              <a:gd name="T43" fmla="*/ 2663 h 13804"/>
                              <a:gd name="T44" fmla="*/ 7606 w 10337"/>
                              <a:gd name="T45" fmla="*/ 5222 h 13804"/>
                              <a:gd name="T46" fmla="*/ 7797 w 10337"/>
                              <a:gd name="T47" fmla="*/ 5167 h 13804"/>
                              <a:gd name="T48" fmla="*/ 7990 w 10337"/>
                              <a:gd name="T49" fmla="*/ 5200 h 13804"/>
                              <a:gd name="T50" fmla="*/ 10217 w 10337"/>
                              <a:gd name="T51" fmla="*/ 7303 h 13804"/>
                              <a:gd name="T52" fmla="*/ 10313 w 10337"/>
                              <a:gd name="T53" fmla="*/ 7462 h 13804"/>
                              <a:gd name="T54" fmla="*/ 10335 w 10337"/>
                              <a:gd name="T55" fmla="*/ 7639 h 13804"/>
                              <a:gd name="T56" fmla="*/ 10283 w 10337"/>
                              <a:gd name="T57" fmla="*/ 7813 h 13804"/>
                              <a:gd name="T58" fmla="*/ 9784 w 10337"/>
                              <a:gd name="T59" fmla="*/ 8558 h 13804"/>
                              <a:gd name="T60" fmla="*/ 8495 w 10337"/>
                              <a:gd name="T61" fmla="*/ 9746 h 13804"/>
                              <a:gd name="T62" fmla="*/ 6551 w 10337"/>
                              <a:gd name="T63" fmla="*/ 10123 h 13804"/>
                              <a:gd name="T64" fmla="*/ 5736 w 10337"/>
                              <a:gd name="T65" fmla="*/ 9804 h 13804"/>
                              <a:gd name="T66" fmla="*/ 5631 w 10337"/>
                              <a:gd name="T67" fmla="*/ 9625 h 13804"/>
                              <a:gd name="T68" fmla="*/ 5619 w 10337"/>
                              <a:gd name="T69" fmla="*/ 9417 h 13804"/>
                              <a:gd name="T70" fmla="*/ 5711 w 10337"/>
                              <a:gd name="T71" fmla="*/ 9220 h 13804"/>
                              <a:gd name="T72" fmla="*/ 5879 w 10337"/>
                              <a:gd name="T73" fmla="*/ 9097 h 13804"/>
                              <a:gd name="T74" fmla="*/ 6085 w 10337"/>
                              <a:gd name="T75" fmla="*/ 9065 h 13804"/>
                              <a:gd name="T76" fmla="*/ 6648 w 10337"/>
                              <a:gd name="T77" fmla="*/ 9251 h 13804"/>
                              <a:gd name="T78" fmla="*/ 7886 w 10337"/>
                              <a:gd name="T79" fmla="*/ 9088 h 13804"/>
                              <a:gd name="T80" fmla="*/ 8825 w 10337"/>
                              <a:gd name="T81" fmla="*/ 8356 h 13804"/>
                              <a:gd name="T82" fmla="*/ 7804 w 10337"/>
                              <a:gd name="T83" fmla="*/ 6186 h 13804"/>
                              <a:gd name="T84" fmla="*/ 6821 w 10337"/>
                              <a:gd name="T85" fmla="*/ 6978 h 13804"/>
                              <a:gd name="T86" fmla="*/ 6624 w 10337"/>
                              <a:gd name="T87" fmla="*/ 6989 h 13804"/>
                              <a:gd name="T88" fmla="*/ 6439 w 10337"/>
                              <a:gd name="T89" fmla="*/ 6908 h 13804"/>
                              <a:gd name="T90" fmla="*/ 3451 w 10337"/>
                              <a:gd name="T91" fmla="*/ 3909 h 13804"/>
                              <a:gd name="T92" fmla="*/ 3389 w 10337"/>
                              <a:gd name="T93" fmla="*/ 3735 h 13804"/>
                              <a:gd name="T94" fmla="*/ 3404 w 10337"/>
                              <a:gd name="T95" fmla="*/ 3550 h 13804"/>
                              <a:gd name="T96" fmla="*/ 1236 w 10337"/>
                              <a:gd name="T97" fmla="*/ 2825 h 13804"/>
                              <a:gd name="T98" fmla="*/ 922 w 10337"/>
                              <a:gd name="T99" fmla="*/ 3474 h 13804"/>
                              <a:gd name="T100" fmla="*/ 884 w 10337"/>
                              <a:gd name="T101" fmla="*/ 4172 h 13804"/>
                              <a:gd name="T102" fmla="*/ 1055 w 10337"/>
                              <a:gd name="T103" fmla="*/ 4840 h 13804"/>
                              <a:gd name="T104" fmla="*/ 1310 w 10337"/>
                              <a:gd name="T105" fmla="*/ 5320 h 13804"/>
                              <a:gd name="T106" fmla="*/ 1535 w 10337"/>
                              <a:gd name="T107" fmla="*/ 5596 h 13804"/>
                              <a:gd name="T108" fmla="*/ 4757 w 10337"/>
                              <a:gd name="T109" fmla="*/ 8852 h 13804"/>
                              <a:gd name="T110" fmla="*/ 4827 w 10337"/>
                              <a:gd name="T111" fmla="*/ 9033 h 13804"/>
                              <a:gd name="T112" fmla="*/ 4812 w 10337"/>
                              <a:gd name="T113" fmla="*/ 9226 h 13804"/>
                              <a:gd name="T114" fmla="*/ 4709 w 10337"/>
                              <a:gd name="T115" fmla="*/ 11623 h 13804"/>
                              <a:gd name="T116" fmla="*/ 4816 w 10337"/>
                              <a:gd name="T117" fmla="*/ 11801 h 13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0337" h="13804">
                                <a:moveTo>
                                  <a:pt x="4835" y="13371"/>
                                </a:moveTo>
                                <a:lnTo>
                                  <a:pt x="4834" y="13394"/>
                                </a:lnTo>
                                <a:lnTo>
                                  <a:pt x="4833" y="13415"/>
                                </a:lnTo>
                                <a:lnTo>
                                  <a:pt x="4830" y="13437"/>
                                </a:lnTo>
                                <a:lnTo>
                                  <a:pt x="4827" y="13459"/>
                                </a:lnTo>
                                <a:lnTo>
                                  <a:pt x="4821" y="13479"/>
                                </a:lnTo>
                                <a:lnTo>
                                  <a:pt x="4816" y="13499"/>
                                </a:lnTo>
                                <a:lnTo>
                                  <a:pt x="4809" y="13520"/>
                                </a:lnTo>
                                <a:lnTo>
                                  <a:pt x="4800" y="13540"/>
                                </a:lnTo>
                                <a:lnTo>
                                  <a:pt x="4792" y="13559"/>
                                </a:lnTo>
                                <a:lnTo>
                                  <a:pt x="4782" y="13577"/>
                                </a:lnTo>
                                <a:lnTo>
                                  <a:pt x="4772" y="13596"/>
                                </a:lnTo>
                                <a:lnTo>
                                  <a:pt x="4761" y="13614"/>
                                </a:lnTo>
                                <a:lnTo>
                                  <a:pt x="4749" y="13630"/>
                                </a:lnTo>
                                <a:lnTo>
                                  <a:pt x="4736" y="13647"/>
                                </a:lnTo>
                                <a:lnTo>
                                  <a:pt x="4722" y="13663"/>
                                </a:lnTo>
                                <a:lnTo>
                                  <a:pt x="4708" y="13677"/>
                                </a:lnTo>
                                <a:lnTo>
                                  <a:pt x="4692" y="13692"/>
                                </a:lnTo>
                                <a:lnTo>
                                  <a:pt x="4677" y="13706"/>
                                </a:lnTo>
                                <a:lnTo>
                                  <a:pt x="4661" y="13718"/>
                                </a:lnTo>
                                <a:lnTo>
                                  <a:pt x="4644" y="13730"/>
                                </a:lnTo>
                                <a:lnTo>
                                  <a:pt x="4626" y="13742"/>
                                </a:lnTo>
                                <a:lnTo>
                                  <a:pt x="4608" y="13752"/>
                                </a:lnTo>
                                <a:lnTo>
                                  <a:pt x="4589" y="13761"/>
                                </a:lnTo>
                                <a:lnTo>
                                  <a:pt x="4570" y="13771"/>
                                </a:lnTo>
                                <a:lnTo>
                                  <a:pt x="4551" y="13778"/>
                                </a:lnTo>
                                <a:lnTo>
                                  <a:pt x="4530" y="13785"/>
                                </a:lnTo>
                                <a:lnTo>
                                  <a:pt x="4510" y="13791"/>
                                </a:lnTo>
                                <a:lnTo>
                                  <a:pt x="4489" y="13796"/>
                                </a:lnTo>
                                <a:lnTo>
                                  <a:pt x="4468" y="13800"/>
                                </a:lnTo>
                                <a:lnTo>
                                  <a:pt x="4446" y="13802"/>
                                </a:lnTo>
                                <a:lnTo>
                                  <a:pt x="4423" y="13804"/>
                                </a:lnTo>
                                <a:lnTo>
                                  <a:pt x="4402" y="13804"/>
                                </a:lnTo>
                                <a:lnTo>
                                  <a:pt x="4379" y="13804"/>
                                </a:lnTo>
                                <a:lnTo>
                                  <a:pt x="4357" y="13802"/>
                                </a:lnTo>
                                <a:lnTo>
                                  <a:pt x="4335" y="13800"/>
                                </a:lnTo>
                                <a:lnTo>
                                  <a:pt x="4314" y="13796"/>
                                </a:lnTo>
                                <a:lnTo>
                                  <a:pt x="4293" y="13791"/>
                                </a:lnTo>
                                <a:lnTo>
                                  <a:pt x="4272" y="13785"/>
                                </a:lnTo>
                                <a:lnTo>
                                  <a:pt x="4253" y="13778"/>
                                </a:lnTo>
                                <a:lnTo>
                                  <a:pt x="4232" y="13771"/>
                                </a:lnTo>
                                <a:lnTo>
                                  <a:pt x="4213" y="13761"/>
                                </a:lnTo>
                                <a:lnTo>
                                  <a:pt x="4195" y="13752"/>
                                </a:lnTo>
                                <a:lnTo>
                                  <a:pt x="4176" y="13742"/>
                                </a:lnTo>
                                <a:lnTo>
                                  <a:pt x="4159" y="13730"/>
                                </a:lnTo>
                                <a:lnTo>
                                  <a:pt x="4142" y="13718"/>
                                </a:lnTo>
                                <a:lnTo>
                                  <a:pt x="4125" y="13706"/>
                                </a:lnTo>
                                <a:lnTo>
                                  <a:pt x="4110" y="13692"/>
                                </a:lnTo>
                                <a:lnTo>
                                  <a:pt x="4095" y="13677"/>
                                </a:lnTo>
                                <a:lnTo>
                                  <a:pt x="4080" y="13663"/>
                                </a:lnTo>
                                <a:lnTo>
                                  <a:pt x="4066" y="13647"/>
                                </a:lnTo>
                                <a:lnTo>
                                  <a:pt x="4053" y="13630"/>
                                </a:lnTo>
                                <a:lnTo>
                                  <a:pt x="4041" y="13614"/>
                                </a:lnTo>
                                <a:lnTo>
                                  <a:pt x="4030" y="13596"/>
                                </a:lnTo>
                                <a:lnTo>
                                  <a:pt x="4019" y="13577"/>
                                </a:lnTo>
                                <a:lnTo>
                                  <a:pt x="4010" y="13559"/>
                                </a:lnTo>
                                <a:lnTo>
                                  <a:pt x="4001" y="13540"/>
                                </a:lnTo>
                                <a:lnTo>
                                  <a:pt x="3994" y="13520"/>
                                </a:lnTo>
                                <a:lnTo>
                                  <a:pt x="3987" y="13499"/>
                                </a:lnTo>
                                <a:lnTo>
                                  <a:pt x="3981" y="13479"/>
                                </a:lnTo>
                                <a:lnTo>
                                  <a:pt x="3976" y="13459"/>
                                </a:lnTo>
                                <a:lnTo>
                                  <a:pt x="3973" y="13437"/>
                                </a:lnTo>
                                <a:lnTo>
                                  <a:pt x="3970" y="13415"/>
                                </a:lnTo>
                                <a:lnTo>
                                  <a:pt x="3968" y="13394"/>
                                </a:lnTo>
                                <a:lnTo>
                                  <a:pt x="3968" y="13371"/>
                                </a:lnTo>
                                <a:lnTo>
                                  <a:pt x="3968" y="12109"/>
                                </a:lnTo>
                                <a:lnTo>
                                  <a:pt x="2892" y="11034"/>
                                </a:lnTo>
                                <a:lnTo>
                                  <a:pt x="2879" y="11020"/>
                                </a:lnTo>
                                <a:lnTo>
                                  <a:pt x="2866" y="11004"/>
                                </a:lnTo>
                                <a:lnTo>
                                  <a:pt x="2853" y="10988"/>
                                </a:lnTo>
                                <a:lnTo>
                                  <a:pt x="2842" y="10973"/>
                                </a:lnTo>
                                <a:lnTo>
                                  <a:pt x="2831" y="10956"/>
                                </a:lnTo>
                                <a:lnTo>
                                  <a:pt x="2822" y="10939"/>
                                </a:lnTo>
                                <a:lnTo>
                                  <a:pt x="2812" y="10922"/>
                                </a:lnTo>
                                <a:lnTo>
                                  <a:pt x="2804" y="10904"/>
                                </a:lnTo>
                                <a:lnTo>
                                  <a:pt x="2796" y="10888"/>
                                </a:lnTo>
                                <a:lnTo>
                                  <a:pt x="2790" y="10870"/>
                                </a:lnTo>
                                <a:lnTo>
                                  <a:pt x="2784" y="10852"/>
                                </a:lnTo>
                                <a:lnTo>
                                  <a:pt x="2779" y="10834"/>
                                </a:lnTo>
                                <a:lnTo>
                                  <a:pt x="2775" y="10814"/>
                                </a:lnTo>
                                <a:lnTo>
                                  <a:pt x="2771" y="10796"/>
                                </a:lnTo>
                                <a:lnTo>
                                  <a:pt x="2769" y="10777"/>
                                </a:lnTo>
                                <a:lnTo>
                                  <a:pt x="2767" y="10758"/>
                                </a:lnTo>
                                <a:lnTo>
                                  <a:pt x="2766" y="10740"/>
                                </a:lnTo>
                                <a:lnTo>
                                  <a:pt x="2766" y="10721"/>
                                </a:lnTo>
                                <a:lnTo>
                                  <a:pt x="2767" y="10703"/>
                                </a:lnTo>
                                <a:lnTo>
                                  <a:pt x="2769" y="10683"/>
                                </a:lnTo>
                                <a:lnTo>
                                  <a:pt x="2771" y="10664"/>
                                </a:lnTo>
                                <a:lnTo>
                                  <a:pt x="2775" y="10646"/>
                                </a:lnTo>
                                <a:lnTo>
                                  <a:pt x="2778" y="10627"/>
                                </a:lnTo>
                                <a:lnTo>
                                  <a:pt x="2783" y="10609"/>
                                </a:lnTo>
                                <a:lnTo>
                                  <a:pt x="2788" y="10591"/>
                                </a:lnTo>
                                <a:lnTo>
                                  <a:pt x="2795" y="10573"/>
                                </a:lnTo>
                                <a:lnTo>
                                  <a:pt x="2802" y="10555"/>
                                </a:lnTo>
                                <a:lnTo>
                                  <a:pt x="2810" y="10538"/>
                                </a:lnTo>
                                <a:lnTo>
                                  <a:pt x="2819" y="10520"/>
                                </a:lnTo>
                                <a:lnTo>
                                  <a:pt x="2829" y="10503"/>
                                </a:lnTo>
                                <a:lnTo>
                                  <a:pt x="2840" y="10488"/>
                                </a:lnTo>
                                <a:lnTo>
                                  <a:pt x="2850" y="10471"/>
                                </a:lnTo>
                                <a:lnTo>
                                  <a:pt x="3828" y="9137"/>
                                </a:lnTo>
                                <a:lnTo>
                                  <a:pt x="921" y="6211"/>
                                </a:lnTo>
                                <a:lnTo>
                                  <a:pt x="920" y="6212"/>
                                </a:lnTo>
                                <a:lnTo>
                                  <a:pt x="918" y="6211"/>
                                </a:lnTo>
                                <a:lnTo>
                                  <a:pt x="905" y="6198"/>
                                </a:lnTo>
                                <a:lnTo>
                                  <a:pt x="893" y="6183"/>
                                </a:lnTo>
                                <a:lnTo>
                                  <a:pt x="852" y="6140"/>
                                </a:lnTo>
                                <a:lnTo>
                                  <a:pt x="813" y="6096"/>
                                </a:lnTo>
                                <a:lnTo>
                                  <a:pt x="773" y="6051"/>
                                </a:lnTo>
                                <a:lnTo>
                                  <a:pt x="735" y="6005"/>
                                </a:lnTo>
                                <a:lnTo>
                                  <a:pt x="697" y="5957"/>
                                </a:lnTo>
                                <a:lnTo>
                                  <a:pt x="660" y="5907"/>
                                </a:lnTo>
                                <a:lnTo>
                                  <a:pt x="624" y="5858"/>
                                </a:lnTo>
                                <a:lnTo>
                                  <a:pt x="589" y="5807"/>
                                </a:lnTo>
                                <a:lnTo>
                                  <a:pt x="553" y="5752"/>
                                </a:lnTo>
                                <a:lnTo>
                                  <a:pt x="517" y="5695"/>
                                </a:lnTo>
                                <a:lnTo>
                                  <a:pt x="482" y="5637"/>
                                </a:lnTo>
                                <a:lnTo>
                                  <a:pt x="447" y="5578"/>
                                </a:lnTo>
                                <a:lnTo>
                                  <a:pt x="414" y="5517"/>
                                </a:lnTo>
                                <a:lnTo>
                                  <a:pt x="381" y="5455"/>
                                </a:lnTo>
                                <a:lnTo>
                                  <a:pt x="350" y="5392"/>
                                </a:lnTo>
                                <a:lnTo>
                                  <a:pt x="320" y="5328"/>
                                </a:lnTo>
                                <a:lnTo>
                                  <a:pt x="282" y="5242"/>
                                </a:lnTo>
                                <a:lnTo>
                                  <a:pt x="246" y="5156"/>
                                </a:lnTo>
                                <a:lnTo>
                                  <a:pt x="212" y="5067"/>
                                </a:lnTo>
                                <a:lnTo>
                                  <a:pt x="181" y="4978"/>
                                </a:lnTo>
                                <a:lnTo>
                                  <a:pt x="151" y="4887"/>
                                </a:lnTo>
                                <a:lnTo>
                                  <a:pt x="124" y="4795"/>
                                </a:lnTo>
                                <a:lnTo>
                                  <a:pt x="99" y="4701"/>
                                </a:lnTo>
                                <a:lnTo>
                                  <a:pt x="77" y="4606"/>
                                </a:lnTo>
                                <a:lnTo>
                                  <a:pt x="57" y="4510"/>
                                </a:lnTo>
                                <a:lnTo>
                                  <a:pt x="40" y="4414"/>
                                </a:lnTo>
                                <a:lnTo>
                                  <a:pt x="27" y="4317"/>
                                </a:lnTo>
                                <a:lnTo>
                                  <a:pt x="16" y="4220"/>
                                </a:lnTo>
                                <a:lnTo>
                                  <a:pt x="8" y="4121"/>
                                </a:lnTo>
                                <a:lnTo>
                                  <a:pt x="3" y="4023"/>
                                </a:lnTo>
                                <a:lnTo>
                                  <a:pt x="0" y="3923"/>
                                </a:lnTo>
                                <a:lnTo>
                                  <a:pt x="3" y="3824"/>
                                </a:lnTo>
                                <a:lnTo>
                                  <a:pt x="8" y="3725"/>
                                </a:lnTo>
                                <a:lnTo>
                                  <a:pt x="16" y="3625"/>
                                </a:lnTo>
                                <a:lnTo>
                                  <a:pt x="28" y="3526"/>
                                </a:lnTo>
                                <a:lnTo>
                                  <a:pt x="44" y="3426"/>
                                </a:lnTo>
                                <a:lnTo>
                                  <a:pt x="63" y="3328"/>
                                </a:lnTo>
                                <a:lnTo>
                                  <a:pt x="87" y="3229"/>
                                </a:lnTo>
                                <a:lnTo>
                                  <a:pt x="115" y="3131"/>
                                </a:lnTo>
                                <a:lnTo>
                                  <a:pt x="146" y="3034"/>
                                </a:lnTo>
                                <a:lnTo>
                                  <a:pt x="182" y="2936"/>
                                </a:lnTo>
                                <a:lnTo>
                                  <a:pt x="222" y="2840"/>
                                </a:lnTo>
                                <a:lnTo>
                                  <a:pt x="266" y="2746"/>
                                </a:lnTo>
                                <a:lnTo>
                                  <a:pt x="314" y="2652"/>
                                </a:lnTo>
                                <a:lnTo>
                                  <a:pt x="368" y="2558"/>
                                </a:lnTo>
                                <a:lnTo>
                                  <a:pt x="426" y="2467"/>
                                </a:lnTo>
                                <a:lnTo>
                                  <a:pt x="488" y="2376"/>
                                </a:lnTo>
                                <a:lnTo>
                                  <a:pt x="556" y="2287"/>
                                </a:lnTo>
                                <a:lnTo>
                                  <a:pt x="2236" y="165"/>
                                </a:lnTo>
                                <a:lnTo>
                                  <a:pt x="2251" y="148"/>
                                </a:lnTo>
                                <a:lnTo>
                                  <a:pt x="2265" y="131"/>
                                </a:lnTo>
                                <a:lnTo>
                                  <a:pt x="2281" y="116"/>
                                </a:lnTo>
                                <a:lnTo>
                                  <a:pt x="2298" y="101"/>
                                </a:lnTo>
                                <a:lnTo>
                                  <a:pt x="2315" y="88"/>
                                </a:lnTo>
                                <a:lnTo>
                                  <a:pt x="2331" y="76"/>
                                </a:lnTo>
                                <a:lnTo>
                                  <a:pt x="2349" y="64"/>
                                </a:lnTo>
                                <a:lnTo>
                                  <a:pt x="2367" y="53"/>
                                </a:lnTo>
                                <a:lnTo>
                                  <a:pt x="2387" y="44"/>
                                </a:lnTo>
                                <a:lnTo>
                                  <a:pt x="2406" y="35"/>
                                </a:lnTo>
                                <a:lnTo>
                                  <a:pt x="2425" y="28"/>
                                </a:lnTo>
                                <a:lnTo>
                                  <a:pt x="2445" y="21"/>
                                </a:lnTo>
                                <a:lnTo>
                                  <a:pt x="2465" y="15"/>
                                </a:lnTo>
                                <a:lnTo>
                                  <a:pt x="2485" y="10"/>
                                </a:lnTo>
                                <a:lnTo>
                                  <a:pt x="2506" y="6"/>
                                </a:lnTo>
                                <a:lnTo>
                                  <a:pt x="2526" y="3"/>
                                </a:lnTo>
                                <a:lnTo>
                                  <a:pt x="2546" y="2"/>
                                </a:lnTo>
                                <a:lnTo>
                                  <a:pt x="2568" y="0"/>
                                </a:lnTo>
                                <a:lnTo>
                                  <a:pt x="2588" y="0"/>
                                </a:lnTo>
                                <a:lnTo>
                                  <a:pt x="2609" y="2"/>
                                </a:lnTo>
                                <a:lnTo>
                                  <a:pt x="2631" y="4"/>
                                </a:lnTo>
                                <a:lnTo>
                                  <a:pt x="2651" y="6"/>
                                </a:lnTo>
                                <a:lnTo>
                                  <a:pt x="2671" y="11"/>
                                </a:lnTo>
                                <a:lnTo>
                                  <a:pt x="2692" y="16"/>
                                </a:lnTo>
                                <a:lnTo>
                                  <a:pt x="2712" y="22"/>
                                </a:lnTo>
                                <a:lnTo>
                                  <a:pt x="2733" y="29"/>
                                </a:lnTo>
                                <a:lnTo>
                                  <a:pt x="2752" y="38"/>
                                </a:lnTo>
                                <a:lnTo>
                                  <a:pt x="2771" y="46"/>
                                </a:lnTo>
                                <a:lnTo>
                                  <a:pt x="2790" y="57"/>
                                </a:lnTo>
                                <a:lnTo>
                                  <a:pt x="2810" y="68"/>
                                </a:lnTo>
                                <a:lnTo>
                                  <a:pt x="2828" y="80"/>
                                </a:lnTo>
                                <a:lnTo>
                                  <a:pt x="2846" y="93"/>
                                </a:lnTo>
                                <a:lnTo>
                                  <a:pt x="2860" y="105"/>
                                </a:lnTo>
                                <a:lnTo>
                                  <a:pt x="2874" y="118"/>
                                </a:lnTo>
                                <a:lnTo>
                                  <a:pt x="2874" y="117"/>
                                </a:lnTo>
                                <a:lnTo>
                                  <a:pt x="4996" y="2119"/>
                                </a:lnTo>
                                <a:lnTo>
                                  <a:pt x="5011" y="2135"/>
                                </a:lnTo>
                                <a:lnTo>
                                  <a:pt x="5025" y="2150"/>
                                </a:lnTo>
                                <a:lnTo>
                                  <a:pt x="5040" y="2167"/>
                                </a:lnTo>
                                <a:lnTo>
                                  <a:pt x="5052" y="2184"/>
                                </a:lnTo>
                                <a:lnTo>
                                  <a:pt x="5064" y="2201"/>
                                </a:lnTo>
                                <a:lnTo>
                                  <a:pt x="5074" y="2219"/>
                                </a:lnTo>
                                <a:lnTo>
                                  <a:pt x="5084" y="2237"/>
                                </a:lnTo>
                                <a:lnTo>
                                  <a:pt x="5094" y="2255"/>
                                </a:lnTo>
                                <a:lnTo>
                                  <a:pt x="5101" y="2274"/>
                                </a:lnTo>
                                <a:lnTo>
                                  <a:pt x="5108" y="2293"/>
                                </a:lnTo>
                                <a:lnTo>
                                  <a:pt x="5114" y="2312"/>
                                </a:lnTo>
                                <a:lnTo>
                                  <a:pt x="5120" y="2332"/>
                                </a:lnTo>
                                <a:lnTo>
                                  <a:pt x="5124" y="2351"/>
                                </a:lnTo>
                                <a:lnTo>
                                  <a:pt x="5127" y="2371"/>
                                </a:lnTo>
                                <a:lnTo>
                                  <a:pt x="5130" y="2390"/>
                                </a:lnTo>
                                <a:lnTo>
                                  <a:pt x="5132" y="2411"/>
                                </a:lnTo>
                                <a:lnTo>
                                  <a:pt x="5132" y="2431"/>
                                </a:lnTo>
                                <a:lnTo>
                                  <a:pt x="5132" y="2450"/>
                                </a:lnTo>
                                <a:lnTo>
                                  <a:pt x="5131" y="2471"/>
                                </a:lnTo>
                                <a:lnTo>
                                  <a:pt x="5130" y="2491"/>
                                </a:lnTo>
                                <a:lnTo>
                                  <a:pt x="5126" y="2510"/>
                                </a:lnTo>
                                <a:lnTo>
                                  <a:pt x="5122" y="2531"/>
                                </a:lnTo>
                                <a:lnTo>
                                  <a:pt x="5118" y="2550"/>
                                </a:lnTo>
                                <a:lnTo>
                                  <a:pt x="5112" y="2569"/>
                                </a:lnTo>
                                <a:lnTo>
                                  <a:pt x="5104" y="2588"/>
                                </a:lnTo>
                                <a:lnTo>
                                  <a:pt x="5097" y="2608"/>
                                </a:lnTo>
                                <a:lnTo>
                                  <a:pt x="5089" y="2627"/>
                                </a:lnTo>
                                <a:lnTo>
                                  <a:pt x="5079" y="2645"/>
                                </a:lnTo>
                                <a:lnTo>
                                  <a:pt x="5068" y="2663"/>
                                </a:lnTo>
                                <a:lnTo>
                                  <a:pt x="5058" y="2680"/>
                                </a:lnTo>
                                <a:lnTo>
                                  <a:pt x="5046" y="2698"/>
                                </a:lnTo>
                                <a:lnTo>
                                  <a:pt x="5032" y="2714"/>
                                </a:lnTo>
                                <a:lnTo>
                                  <a:pt x="4383" y="3629"/>
                                </a:lnTo>
                                <a:lnTo>
                                  <a:pt x="6723" y="5970"/>
                                </a:lnTo>
                                <a:lnTo>
                                  <a:pt x="7539" y="5270"/>
                                </a:lnTo>
                                <a:lnTo>
                                  <a:pt x="7554" y="5257"/>
                                </a:lnTo>
                                <a:lnTo>
                                  <a:pt x="7571" y="5245"/>
                                </a:lnTo>
                                <a:lnTo>
                                  <a:pt x="7589" y="5233"/>
                                </a:lnTo>
                                <a:lnTo>
                                  <a:pt x="7606" y="5222"/>
                                </a:lnTo>
                                <a:lnTo>
                                  <a:pt x="7624" y="5212"/>
                                </a:lnTo>
                                <a:lnTo>
                                  <a:pt x="7643" y="5204"/>
                                </a:lnTo>
                                <a:lnTo>
                                  <a:pt x="7661" y="5196"/>
                                </a:lnTo>
                                <a:lnTo>
                                  <a:pt x="7680" y="5190"/>
                                </a:lnTo>
                                <a:lnTo>
                                  <a:pt x="7700" y="5184"/>
                                </a:lnTo>
                                <a:lnTo>
                                  <a:pt x="7719" y="5178"/>
                                </a:lnTo>
                                <a:lnTo>
                                  <a:pt x="7738" y="5174"/>
                                </a:lnTo>
                                <a:lnTo>
                                  <a:pt x="7757" y="5170"/>
                                </a:lnTo>
                                <a:lnTo>
                                  <a:pt x="7777" y="5168"/>
                                </a:lnTo>
                                <a:lnTo>
                                  <a:pt x="7797" y="5167"/>
                                </a:lnTo>
                                <a:lnTo>
                                  <a:pt x="7816" y="5166"/>
                                </a:lnTo>
                                <a:lnTo>
                                  <a:pt x="7837" y="5167"/>
                                </a:lnTo>
                                <a:lnTo>
                                  <a:pt x="7856" y="5168"/>
                                </a:lnTo>
                                <a:lnTo>
                                  <a:pt x="7876" y="5169"/>
                                </a:lnTo>
                                <a:lnTo>
                                  <a:pt x="7895" y="5173"/>
                                </a:lnTo>
                                <a:lnTo>
                                  <a:pt x="7915" y="5176"/>
                                </a:lnTo>
                                <a:lnTo>
                                  <a:pt x="7934" y="5181"/>
                                </a:lnTo>
                                <a:lnTo>
                                  <a:pt x="7953" y="5187"/>
                                </a:lnTo>
                                <a:lnTo>
                                  <a:pt x="7971" y="5193"/>
                                </a:lnTo>
                                <a:lnTo>
                                  <a:pt x="7990" y="5200"/>
                                </a:lnTo>
                                <a:lnTo>
                                  <a:pt x="8008" y="5209"/>
                                </a:lnTo>
                                <a:lnTo>
                                  <a:pt x="8026" y="5217"/>
                                </a:lnTo>
                                <a:lnTo>
                                  <a:pt x="8043" y="5228"/>
                                </a:lnTo>
                                <a:lnTo>
                                  <a:pt x="8061" y="5238"/>
                                </a:lnTo>
                                <a:lnTo>
                                  <a:pt x="8077" y="5250"/>
                                </a:lnTo>
                                <a:lnTo>
                                  <a:pt x="8094" y="5263"/>
                                </a:lnTo>
                                <a:lnTo>
                                  <a:pt x="8109" y="5276"/>
                                </a:lnTo>
                                <a:lnTo>
                                  <a:pt x="8125" y="5289"/>
                                </a:lnTo>
                                <a:lnTo>
                                  <a:pt x="10204" y="7290"/>
                                </a:lnTo>
                                <a:lnTo>
                                  <a:pt x="10217" y="7303"/>
                                </a:lnTo>
                                <a:lnTo>
                                  <a:pt x="10230" y="7318"/>
                                </a:lnTo>
                                <a:lnTo>
                                  <a:pt x="10242" y="7332"/>
                                </a:lnTo>
                                <a:lnTo>
                                  <a:pt x="10254" y="7348"/>
                                </a:lnTo>
                                <a:lnTo>
                                  <a:pt x="10264" y="7362"/>
                                </a:lnTo>
                                <a:lnTo>
                                  <a:pt x="10274" y="7379"/>
                                </a:lnTo>
                                <a:lnTo>
                                  <a:pt x="10284" y="7395"/>
                                </a:lnTo>
                                <a:lnTo>
                                  <a:pt x="10292" y="7410"/>
                                </a:lnTo>
                                <a:lnTo>
                                  <a:pt x="10300" y="7427"/>
                                </a:lnTo>
                                <a:lnTo>
                                  <a:pt x="10307" y="7445"/>
                                </a:lnTo>
                                <a:lnTo>
                                  <a:pt x="10313" y="7462"/>
                                </a:lnTo>
                                <a:lnTo>
                                  <a:pt x="10319" y="7479"/>
                                </a:lnTo>
                                <a:lnTo>
                                  <a:pt x="10324" y="7497"/>
                                </a:lnTo>
                                <a:lnTo>
                                  <a:pt x="10327" y="7513"/>
                                </a:lnTo>
                                <a:lnTo>
                                  <a:pt x="10331" y="7531"/>
                                </a:lnTo>
                                <a:lnTo>
                                  <a:pt x="10333" y="7549"/>
                                </a:lnTo>
                                <a:lnTo>
                                  <a:pt x="10335" y="7567"/>
                                </a:lnTo>
                                <a:lnTo>
                                  <a:pt x="10336" y="7585"/>
                                </a:lnTo>
                                <a:lnTo>
                                  <a:pt x="10337" y="7603"/>
                                </a:lnTo>
                                <a:lnTo>
                                  <a:pt x="10336" y="7621"/>
                                </a:lnTo>
                                <a:lnTo>
                                  <a:pt x="10335" y="7639"/>
                                </a:lnTo>
                                <a:lnTo>
                                  <a:pt x="10333" y="7657"/>
                                </a:lnTo>
                                <a:lnTo>
                                  <a:pt x="10331" y="7675"/>
                                </a:lnTo>
                                <a:lnTo>
                                  <a:pt x="10327" y="7693"/>
                                </a:lnTo>
                                <a:lnTo>
                                  <a:pt x="10323" y="7711"/>
                                </a:lnTo>
                                <a:lnTo>
                                  <a:pt x="10318" y="7728"/>
                                </a:lnTo>
                                <a:lnTo>
                                  <a:pt x="10313" y="7746"/>
                                </a:lnTo>
                                <a:lnTo>
                                  <a:pt x="10306" y="7763"/>
                                </a:lnTo>
                                <a:lnTo>
                                  <a:pt x="10298" y="7780"/>
                                </a:lnTo>
                                <a:lnTo>
                                  <a:pt x="10291" y="7797"/>
                                </a:lnTo>
                                <a:lnTo>
                                  <a:pt x="10283" y="7813"/>
                                </a:lnTo>
                                <a:lnTo>
                                  <a:pt x="10273" y="7829"/>
                                </a:lnTo>
                                <a:lnTo>
                                  <a:pt x="10253" y="7864"/>
                                </a:lnTo>
                                <a:lnTo>
                                  <a:pt x="10225" y="7913"/>
                                </a:lnTo>
                                <a:lnTo>
                                  <a:pt x="10187" y="7976"/>
                                </a:lnTo>
                                <a:lnTo>
                                  <a:pt x="10141" y="8050"/>
                                </a:lnTo>
                                <a:lnTo>
                                  <a:pt x="10086" y="8135"/>
                                </a:lnTo>
                                <a:lnTo>
                                  <a:pt x="10023" y="8230"/>
                                </a:lnTo>
                                <a:lnTo>
                                  <a:pt x="9951" y="8332"/>
                                </a:lnTo>
                                <a:lnTo>
                                  <a:pt x="9872" y="8442"/>
                                </a:lnTo>
                                <a:lnTo>
                                  <a:pt x="9784" y="8558"/>
                                </a:lnTo>
                                <a:lnTo>
                                  <a:pt x="9688" y="8677"/>
                                </a:lnTo>
                                <a:lnTo>
                                  <a:pt x="9585" y="8800"/>
                                </a:lnTo>
                                <a:lnTo>
                                  <a:pt x="9474" y="8925"/>
                                </a:lnTo>
                                <a:lnTo>
                                  <a:pt x="9355" y="9050"/>
                                </a:lnTo>
                                <a:lnTo>
                                  <a:pt x="9229" y="9175"/>
                                </a:lnTo>
                                <a:lnTo>
                                  <a:pt x="9097" y="9298"/>
                                </a:lnTo>
                                <a:lnTo>
                                  <a:pt x="8956" y="9417"/>
                                </a:lnTo>
                                <a:lnTo>
                                  <a:pt x="8809" y="9534"/>
                                </a:lnTo>
                                <a:lnTo>
                                  <a:pt x="8655" y="9643"/>
                                </a:lnTo>
                                <a:lnTo>
                                  <a:pt x="8495" y="9746"/>
                                </a:lnTo>
                                <a:lnTo>
                                  <a:pt x="8328" y="9841"/>
                                </a:lnTo>
                                <a:lnTo>
                                  <a:pt x="8154" y="9926"/>
                                </a:lnTo>
                                <a:lnTo>
                                  <a:pt x="7974" y="10002"/>
                                </a:lnTo>
                                <a:lnTo>
                                  <a:pt x="7789" y="10064"/>
                                </a:lnTo>
                                <a:lnTo>
                                  <a:pt x="7596" y="10115"/>
                                </a:lnTo>
                                <a:lnTo>
                                  <a:pt x="7398" y="10149"/>
                                </a:lnTo>
                                <a:lnTo>
                                  <a:pt x="7195" y="10170"/>
                                </a:lnTo>
                                <a:lnTo>
                                  <a:pt x="6986" y="10173"/>
                                </a:lnTo>
                                <a:lnTo>
                                  <a:pt x="6771" y="10158"/>
                                </a:lnTo>
                                <a:lnTo>
                                  <a:pt x="6551" y="10123"/>
                                </a:lnTo>
                                <a:lnTo>
                                  <a:pt x="6325" y="10068"/>
                                </a:lnTo>
                                <a:lnTo>
                                  <a:pt x="6096" y="9991"/>
                                </a:lnTo>
                                <a:lnTo>
                                  <a:pt x="5860" y="9890"/>
                                </a:lnTo>
                                <a:lnTo>
                                  <a:pt x="5840" y="9880"/>
                                </a:lnTo>
                                <a:lnTo>
                                  <a:pt x="5822" y="9870"/>
                                </a:lnTo>
                                <a:lnTo>
                                  <a:pt x="5802" y="9858"/>
                                </a:lnTo>
                                <a:lnTo>
                                  <a:pt x="5784" y="9846"/>
                                </a:lnTo>
                                <a:lnTo>
                                  <a:pt x="5768" y="9832"/>
                                </a:lnTo>
                                <a:lnTo>
                                  <a:pt x="5752" y="9818"/>
                                </a:lnTo>
                                <a:lnTo>
                                  <a:pt x="5736" y="9804"/>
                                </a:lnTo>
                                <a:lnTo>
                                  <a:pt x="5722" y="9788"/>
                                </a:lnTo>
                                <a:lnTo>
                                  <a:pt x="5709" y="9771"/>
                                </a:lnTo>
                                <a:lnTo>
                                  <a:pt x="5696" y="9756"/>
                                </a:lnTo>
                                <a:lnTo>
                                  <a:pt x="5684" y="9738"/>
                                </a:lnTo>
                                <a:lnTo>
                                  <a:pt x="5673" y="9720"/>
                                </a:lnTo>
                                <a:lnTo>
                                  <a:pt x="5662" y="9702"/>
                                </a:lnTo>
                                <a:lnTo>
                                  <a:pt x="5652" y="9684"/>
                                </a:lnTo>
                                <a:lnTo>
                                  <a:pt x="5644" y="9664"/>
                                </a:lnTo>
                                <a:lnTo>
                                  <a:pt x="5637" y="9645"/>
                                </a:lnTo>
                                <a:lnTo>
                                  <a:pt x="5631" y="9625"/>
                                </a:lnTo>
                                <a:lnTo>
                                  <a:pt x="5625" y="9604"/>
                                </a:lnTo>
                                <a:lnTo>
                                  <a:pt x="5620" y="9585"/>
                                </a:lnTo>
                                <a:lnTo>
                                  <a:pt x="5616" y="9564"/>
                                </a:lnTo>
                                <a:lnTo>
                                  <a:pt x="5614" y="9543"/>
                                </a:lnTo>
                                <a:lnTo>
                                  <a:pt x="5611" y="9523"/>
                                </a:lnTo>
                                <a:lnTo>
                                  <a:pt x="5611" y="9501"/>
                                </a:lnTo>
                                <a:lnTo>
                                  <a:pt x="5611" y="9481"/>
                                </a:lnTo>
                                <a:lnTo>
                                  <a:pt x="5613" y="9459"/>
                                </a:lnTo>
                                <a:lnTo>
                                  <a:pt x="5615" y="9438"/>
                                </a:lnTo>
                                <a:lnTo>
                                  <a:pt x="5619" y="9417"/>
                                </a:lnTo>
                                <a:lnTo>
                                  <a:pt x="5623" y="9396"/>
                                </a:lnTo>
                                <a:lnTo>
                                  <a:pt x="5629" y="9375"/>
                                </a:lnTo>
                                <a:lnTo>
                                  <a:pt x="5635" y="9354"/>
                                </a:lnTo>
                                <a:lnTo>
                                  <a:pt x="5644" y="9333"/>
                                </a:lnTo>
                                <a:lnTo>
                                  <a:pt x="5653" y="9313"/>
                                </a:lnTo>
                                <a:lnTo>
                                  <a:pt x="5663" y="9293"/>
                                </a:lnTo>
                                <a:lnTo>
                                  <a:pt x="5674" y="9274"/>
                                </a:lnTo>
                                <a:lnTo>
                                  <a:pt x="5686" y="9255"/>
                                </a:lnTo>
                                <a:lnTo>
                                  <a:pt x="5698" y="9237"/>
                                </a:lnTo>
                                <a:lnTo>
                                  <a:pt x="5711" y="9220"/>
                                </a:lnTo>
                                <a:lnTo>
                                  <a:pt x="5726" y="9205"/>
                                </a:lnTo>
                                <a:lnTo>
                                  <a:pt x="5740" y="9189"/>
                                </a:lnTo>
                                <a:lnTo>
                                  <a:pt x="5756" y="9175"/>
                                </a:lnTo>
                                <a:lnTo>
                                  <a:pt x="5772" y="9161"/>
                                </a:lnTo>
                                <a:lnTo>
                                  <a:pt x="5788" y="9148"/>
                                </a:lnTo>
                                <a:lnTo>
                                  <a:pt x="5806" y="9136"/>
                                </a:lnTo>
                                <a:lnTo>
                                  <a:pt x="5824" y="9125"/>
                                </a:lnTo>
                                <a:lnTo>
                                  <a:pt x="5842" y="9115"/>
                                </a:lnTo>
                                <a:lnTo>
                                  <a:pt x="5860" y="9105"/>
                                </a:lnTo>
                                <a:lnTo>
                                  <a:pt x="5879" y="9097"/>
                                </a:lnTo>
                                <a:lnTo>
                                  <a:pt x="5899" y="9089"/>
                                </a:lnTo>
                                <a:lnTo>
                                  <a:pt x="5919" y="9083"/>
                                </a:lnTo>
                                <a:lnTo>
                                  <a:pt x="5939" y="9077"/>
                                </a:lnTo>
                                <a:lnTo>
                                  <a:pt x="5959" y="9073"/>
                                </a:lnTo>
                                <a:lnTo>
                                  <a:pt x="5980" y="9069"/>
                                </a:lnTo>
                                <a:lnTo>
                                  <a:pt x="6001" y="9067"/>
                                </a:lnTo>
                                <a:lnTo>
                                  <a:pt x="6021" y="9064"/>
                                </a:lnTo>
                                <a:lnTo>
                                  <a:pt x="6043" y="9064"/>
                                </a:lnTo>
                                <a:lnTo>
                                  <a:pt x="6063" y="9064"/>
                                </a:lnTo>
                                <a:lnTo>
                                  <a:pt x="6085" y="9065"/>
                                </a:lnTo>
                                <a:lnTo>
                                  <a:pt x="6106" y="9068"/>
                                </a:lnTo>
                                <a:lnTo>
                                  <a:pt x="6127" y="9071"/>
                                </a:lnTo>
                                <a:lnTo>
                                  <a:pt x="6149" y="9076"/>
                                </a:lnTo>
                                <a:lnTo>
                                  <a:pt x="6169" y="9082"/>
                                </a:lnTo>
                                <a:lnTo>
                                  <a:pt x="6191" y="9088"/>
                                </a:lnTo>
                                <a:lnTo>
                                  <a:pt x="6211" y="9097"/>
                                </a:lnTo>
                                <a:lnTo>
                                  <a:pt x="6231" y="9105"/>
                                </a:lnTo>
                                <a:lnTo>
                                  <a:pt x="6372" y="9166"/>
                                </a:lnTo>
                                <a:lnTo>
                                  <a:pt x="6511" y="9215"/>
                                </a:lnTo>
                                <a:lnTo>
                                  <a:pt x="6648" y="9251"/>
                                </a:lnTo>
                                <a:lnTo>
                                  <a:pt x="6784" y="9277"/>
                                </a:lnTo>
                                <a:lnTo>
                                  <a:pt x="6916" y="9291"/>
                                </a:lnTo>
                                <a:lnTo>
                                  <a:pt x="7047" y="9296"/>
                                </a:lnTo>
                                <a:lnTo>
                                  <a:pt x="7175" y="9290"/>
                                </a:lnTo>
                                <a:lnTo>
                                  <a:pt x="7300" y="9275"/>
                                </a:lnTo>
                                <a:lnTo>
                                  <a:pt x="7423" y="9253"/>
                                </a:lnTo>
                                <a:lnTo>
                                  <a:pt x="7543" y="9223"/>
                                </a:lnTo>
                                <a:lnTo>
                                  <a:pt x="7660" y="9184"/>
                                </a:lnTo>
                                <a:lnTo>
                                  <a:pt x="7774" y="9139"/>
                                </a:lnTo>
                                <a:lnTo>
                                  <a:pt x="7886" y="9088"/>
                                </a:lnTo>
                                <a:lnTo>
                                  <a:pt x="7995" y="9031"/>
                                </a:lnTo>
                                <a:lnTo>
                                  <a:pt x="8101" y="8968"/>
                                </a:lnTo>
                                <a:lnTo>
                                  <a:pt x="8203" y="8902"/>
                                </a:lnTo>
                                <a:lnTo>
                                  <a:pt x="8303" y="8831"/>
                                </a:lnTo>
                                <a:lnTo>
                                  <a:pt x="8398" y="8758"/>
                                </a:lnTo>
                                <a:lnTo>
                                  <a:pt x="8490" y="8681"/>
                                </a:lnTo>
                                <a:lnTo>
                                  <a:pt x="8580" y="8602"/>
                                </a:lnTo>
                                <a:lnTo>
                                  <a:pt x="8666" y="8520"/>
                                </a:lnTo>
                                <a:lnTo>
                                  <a:pt x="8747" y="8439"/>
                                </a:lnTo>
                                <a:lnTo>
                                  <a:pt x="8825" y="8356"/>
                                </a:lnTo>
                                <a:lnTo>
                                  <a:pt x="8900" y="8273"/>
                                </a:lnTo>
                                <a:lnTo>
                                  <a:pt x="8971" y="8190"/>
                                </a:lnTo>
                                <a:lnTo>
                                  <a:pt x="9038" y="8110"/>
                                </a:lnTo>
                                <a:lnTo>
                                  <a:pt x="9101" y="8030"/>
                                </a:lnTo>
                                <a:lnTo>
                                  <a:pt x="9159" y="7953"/>
                                </a:lnTo>
                                <a:lnTo>
                                  <a:pt x="9214" y="7878"/>
                                </a:lnTo>
                                <a:lnTo>
                                  <a:pt x="9265" y="7806"/>
                                </a:lnTo>
                                <a:lnTo>
                                  <a:pt x="9311" y="7739"/>
                                </a:lnTo>
                                <a:lnTo>
                                  <a:pt x="9353" y="7675"/>
                                </a:lnTo>
                                <a:lnTo>
                                  <a:pt x="7804" y="6186"/>
                                </a:lnTo>
                                <a:lnTo>
                                  <a:pt x="6982" y="6890"/>
                                </a:lnTo>
                                <a:lnTo>
                                  <a:pt x="6966" y="6904"/>
                                </a:lnTo>
                                <a:lnTo>
                                  <a:pt x="6949" y="6917"/>
                                </a:lnTo>
                                <a:lnTo>
                                  <a:pt x="6932" y="6928"/>
                                </a:lnTo>
                                <a:lnTo>
                                  <a:pt x="6914" y="6938"/>
                                </a:lnTo>
                                <a:lnTo>
                                  <a:pt x="6896" y="6948"/>
                                </a:lnTo>
                                <a:lnTo>
                                  <a:pt x="6878" y="6956"/>
                                </a:lnTo>
                                <a:lnTo>
                                  <a:pt x="6860" y="6965"/>
                                </a:lnTo>
                                <a:lnTo>
                                  <a:pt x="6841" y="6972"/>
                                </a:lnTo>
                                <a:lnTo>
                                  <a:pt x="6821" y="6978"/>
                                </a:lnTo>
                                <a:lnTo>
                                  <a:pt x="6802" y="6983"/>
                                </a:lnTo>
                                <a:lnTo>
                                  <a:pt x="6782" y="6988"/>
                                </a:lnTo>
                                <a:lnTo>
                                  <a:pt x="6762" y="6990"/>
                                </a:lnTo>
                                <a:lnTo>
                                  <a:pt x="6743" y="6992"/>
                                </a:lnTo>
                                <a:lnTo>
                                  <a:pt x="6723" y="6995"/>
                                </a:lnTo>
                                <a:lnTo>
                                  <a:pt x="6704" y="6995"/>
                                </a:lnTo>
                                <a:lnTo>
                                  <a:pt x="6683" y="6995"/>
                                </a:lnTo>
                                <a:lnTo>
                                  <a:pt x="6663" y="6994"/>
                                </a:lnTo>
                                <a:lnTo>
                                  <a:pt x="6644" y="6991"/>
                                </a:lnTo>
                                <a:lnTo>
                                  <a:pt x="6624" y="6989"/>
                                </a:lnTo>
                                <a:lnTo>
                                  <a:pt x="6604" y="6984"/>
                                </a:lnTo>
                                <a:lnTo>
                                  <a:pt x="6585" y="6979"/>
                                </a:lnTo>
                                <a:lnTo>
                                  <a:pt x="6565" y="6974"/>
                                </a:lnTo>
                                <a:lnTo>
                                  <a:pt x="6546" y="6967"/>
                                </a:lnTo>
                                <a:lnTo>
                                  <a:pt x="6528" y="6960"/>
                                </a:lnTo>
                                <a:lnTo>
                                  <a:pt x="6509" y="6952"/>
                                </a:lnTo>
                                <a:lnTo>
                                  <a:pt x="6491" y="6942"/>
                                </a:lnTo>
                                <a:lnTo>
                                  <a:pt x="6474" y="6931"/>
                                </a:lnTo>
                                <a:lnTo>
                                  <a:pt x="6456" y="6920"/>
                                </a:lnTo>
                                <a:lnTo>
                                  <a:pt x="6439" y="6908"/>
                                </a:lnTo>
                                <a:lnTo>
                                  <a:pt x="6424" y="6895"/>
                                </a:lnTo>
                                <a:lnTo>
                                  <a:pt x="6407" y="6882"/>
                                </a:lnTo>
                                <a:lnTo>
                                  <a:pt x="6392" y="6866"/>
                                </a:lnTo>
                                <a:lnTo>
                                  <a:pt x="3510" y="3983"/>
                                </a:lnTo>
                                <a:lnTo>
                                  <a:pt x="3510" y="3982"/>
                                </a:lnTo>
                                <a:lnTo>
                                  <a:pt x="3497" y="3969"/>
                                </a:lnTo>
                                <a:lnTo>
                                  <a:pt x="3485" y="3954"/>
                                </a:lnTo>
                                <a:lnTo>
                                  <a:pt x="3473" y="3940"/>
                                </a:lnTo>
                                <a:lnTo>
                                  <a:pt x="3462" y="3924"/>
                                </a:lnTo>
                                <a:lnTo>
                                  <a:pt x="3451" y="3909"/>
                                </a:lnTo>
                                <a:lnTo>
                                  <a:pt x="3442" y="3892"/>
                                </a:lnTo>
                                <a:lnTo>
                                  <a:pt x="3432" y="3876"/>
                                </a:lnTo>
                                <a:lnTo>
                                  <a:pt x="3425" y="3858"/>
                                </a:lnTo>
                                <a:lnTo>
                                  <a:pt x="3417" y="3842"/>
                                </a:lnTo>
                                <a:lnTo>
                                  <a:pt x="3410" y="3825"/>
                                </a:lnTo>
                                <a:lnTo>
                                  <a:pt x="3404" y="3807"/>
                                </a:lnTo>
                                <a:lnTo>
                                  <a:pt x="3399" y="3789"/>
                                </a:lnTo>
                                <a:lnTo>
                                  <a:pt x="3395" y="3771"/>
                                </a:lnTo>
                                <a:lnTo>
                                  <a:pt x="3391" y="3753"/>
                                </a:lnTo>
                                <a:lnTo>
                                  <a:pt x="3389" y="3735"/>
                                </a:lnTo>
                                <a:lnTo>
                                  <a:pt x="3386" y="3716"/>
                                </a:lnTo>
                                <a:lnTo>
                                  <a:pt x="3385" y="3698"/>
                                </a:lnTo>
                                <a:lnTo>
                                  <a:pt x="3384" y="3678"/>
                                </a:lnTo>
                                <a:lnTo>
                                  <a:pt x="3385" y="3660"/>
                                </a:lnTo>
                                <a:lnTo>
                                  <a:pt x="3386" y="3641"/>
                                </a:lnTo>
                                <a:lnTo>
                                  <a:pt x="3387" y="3623"/>
                                </a:lnTo>
                                <a:lnTo>
                                  <a:pt x="3391" y="3604"/>
                                </a:lnTo>
                                <a:lnTo>
                                  <a:pt x="3395" y="3586"/>
                                </a:lnTo>
                                <a:lnTo>
                                  <a:pt x="3398" y="3568"/>
                                </a:lnTo>
                                <a:lnTo>
                                  <a:pt x="3404" y="3550"/>
                                </a:lnTo>
                                <a:lnTo>
                                  <a:pt x="3410" y="3531"/>
                                </a:lnTo>
                                <a:lnTo>
                                  <a:pt x="3416" y="3514"/>
                                </a:lnTo>
                                <a:lnTo>
                                  <a:pt x="3425" y="3496"/>
                                </a:lnTo>
                                <a:lnTo>
                                  <a:pt x="3433" y="3478"/>
                                </a:lnTo>
                                <a:lnTo>
                                  <a:pt x="3443" y="3461"/>
                                </a:lnTo>
                                <a:lnTo>
                                  <a:pt x="3452" y="3444"/>
                                </a:lnTo>
                                <a:lnTo>
                                  <a:pt x="3464" y="3427"/>
                                </a:lnTo>
                                <a:lnTo>
                                  <a:pt x="4126" y="2494"/>
                                </a:lnTo>
                                <a:lnTo>
                                  <a:pt x="2622" y="1074"/>
                                </a:lnTo>
                                <a:lnTo>
                                  <a:pt x="1236" y="2825"/>
                                </a:lnTo>
                                <a:lnTo>
                                  <a:pt x="1190" y="2885"/>
                                </a:lnTo>
                                <a:lnTo>
                                  <a:pt x="1148" y="2947"/>
                                </a:lnTo>
                                <a:lnTo>
                                  <a:pt x="1108" y="3010"/>
                                </a:lnTo>
                                <a:lnTo>
                                  <a:pt x="1072" y="3073"/>
                                </a:lnTo>
                                <a:lnTo>
                                  <a:pt x="1040" y="3138"/>
                                </a:lnTo>
                                <a:lnTo>
                                  <a:pt x="1011" y="3204"/>
                                </a:lnTo>
                                <a:lnTo>
                                  <a:pt x="983" y="3271"/>
                                </a:lnTo>
                                <a:lnTo>
                                  <a:pt x="960" y="3337"/>
                                </a:lnTo>
                                <a:lnTo>
                                  <a:pt x="939" y="3406"/>
                                </a:lnTo>
                                <a:lnTo>
                                  <a:pt x="922" y="3474"/>
                                </a:lnTo>
                                <a:lnTo>
                                  <a:pt x="906" y="3543"/>
                                </a:lnTo>
                                <a:lnTo>
                                  <a:pt x="894" y="3612"/>
                                </a:lnTo>
                                <a:lnTo>
                                  <a:pt x="885" y="3682"/>
                                </a:lnTo>
                                <a:lnTo>
                                  <a:pt x="878" y="3752"/>
                                </a:lnTo>
                                <a:lnTo>
                                  <a:pt x="873" y="3821"/>
                                </a:lnTo>
                                <a:lnTo>
                                  <a:pt x="870" y="3891"/>
                                </a:lnTo>
                                <a:lnTo>
                                  <a:pt x="870" y="3962"/>
                                </a:lnTo>
                                <a:lnTo>
                                  <a:pt x="873" y="4031"/>
                                </a:lnTo>
                                <a:lnTo>
                                  <a:pt x="878" y="4101"/>
                                </a:lnTo>
                                <a:lnTo>
                                  <a:pt x="884" y="4172"/>
                                </a:lnTo>
                                <a:lnTo>
                                  <a:pt x="893" y="4240"/>
                                </a:lnTo>
                                <a:lnTo>
                                  <a:pt x="904" y="4310"/>
                                </a:lnTo>
                                <a:lnTo>
                                  <a:pt x="916" y="4378"/>
                                </a:lnTo>
                                <a:lnTo>
                                  <a:pt x="932" y="4447"/>
                                </a:lnTo>
                                <a:lnTo>
                                  <a:pt x="947" y="4514"/>
                                </a:lnTo>
                                <a:lnTo>
                                  <a:pt x="966" y="4581"/>
                                </a:lnTo>
                                <a:lnTo>
                                  <a:pt x="986" y="4647"/>
                                </a:lnTo>
                                <a:lnTo>
                                  <a:pt x="1007" y="4712"/>
                                </a:lnTo>
                                <a:lnTo>
                                  <a:pt x="1031" y="4777"/>
                                </a:lnTo>
                                <a:lnTo>
                                  <a:pt x="1055" y="4840"/>
                                </a:lnTo>
                                <a:lnTo>
                                  <a:pt x="1082" y="4903"/>
                                </a:lnTo>
                                <a:lnTo>
                                  <a:pt x="1109" y="4964"/>
                                </a:lnTo>
                                <a:lnTo>
                                  <a:pt x="1131" y="5011"/>
                                </a:lnTo>
                                <a:lnTo>
                                  <a:pt x="1155" y="5057"/>
                                </a:lnTo>
                                <a:lnTo>
                                  <a:pt x="1179" y="5103"/>
                                </a:lnTo>
                                <a:lnTo>
                                  <a:pt x="1203" y="5149"/>
                                </a:lnTo>
                                <a:lnTo>
                                  <a:pt x="1230" y="5193"/>
                                </a:lnTo>
                                <a:lnTo>
                                  <a:pt x="1256" y="5236"/>
                                </a:lnTo>
                                <a:lnTo>
                                  <a:pt x="1282" y="5280"/>
                                </a:lnTo>
                                <a:lnTo>
                                  <a:pt x="1310" y="5320"/>
                                </a:lnTo>
                                <a:lnTo>
                                  <a:pt x="1335" y="5358"/>
                                </a:lnTo>
                                <a:lnTo>
                                  <a:pt x="1361" y="5392"/>
                                </a:lnTo>
                                <a:lnTo>
                                  <a:pt x="1386" y="5426"/>
                                </a:lnTo>
                                <a:lnTo>
                                  <a:pt x="1411" y="5458"/>
                                </a:lnTo>
                                <a:lnTo>
                                  <a:pt x="1437" y="5491"/>
                                </a:lnTo>
                                <a:lnTo>
                                  <a:pt x="1463" y="5521"/>
                                </a:lnTo>
                                <a:lnTo>
                                  <a:pt x="1489" y="5550"/>
                                </a:lnTo>
                                <a:lnTo>
                                  <a:pt x="1514" y="5577"/>
                                </a:lnTo>
                                <a:lnTo>
                                  <a:pt x="1525" y="5587"/>
                                </a:lnTo>
                                <a:lnTo>
                                  <a:pt x="1535" y="5596"/>
                                </a:lnTo>
                                <a:lnTo>
                                  <a:pt x="1535" y="5598"/>
                                </a:lnTo>
                                <a:lnTo>
                                  <a:pt x="1535" y="5599"/>
                                </a:lnTo>
                                <a:lnTo>
                                  <a:pt x="4691" y="8776"/>
                                </a:lnTo>
                                <a:lnTo>
                                  <a:pt x="4707" y="8789"/>
                                </a:lnTo>
                                <a:lnTo>
                                  <a:pt x="4720" y="8805"/>
                                </a:lnTo>
                                <a:lnTo>
                                  <a:pt x="4733" y="8819"/>
                                </a:lnTo>
                                <a:lnTo>
                                  <a:pt x="4745" y="8835"/>
                                </a:lnTo>
                                <a:lnTo>
                                  <a:pt x="4757" y="8852"/>
                                </a:lnTo>
                                <a:lnTo>
                                  <a:pt x="4768" y="8869"/>
                                </a:lnTo>
                                <a:lnTo>
                                  <a:pt x="4778" y="8885"/>
                                </a:lnTo>
                                <a:lnTo>
                                  <a:pt x="4787" y="8902"/>
                                </a:lnTo>
                                <a:lnTo>
                                  <a:pt x="4796" y="8920"/>
                                </a:lnTo>
                                <a:lnTo>
                                  <a:pt x="4803" y="8938"/>
                                </a:lnTo>
                                <a:lnTo>
                                  <a:pt x="4809" y="8957"/>
                                </a:lnTo>
                                <a:lnTo>
                                  <a:pt x="4815" y="8975"/>
                                </a:lnTo>
                                <a:lnTo>
                                  <a:pt x="4820" y="8995"/>
                                </a:lnTo>
                                <a:lnTo>
                                  <a:pt x="4824" y="9014"/>
                                </a:lnTo>
                                <a:lnTo>
                                  <a:pt x="4827" y="9033"/>
                                </a:lnTo>
                                <a:lnTo>
                                  <a:pt x="4830" y="9052"/>
                                </a:lnTo>
                                <a:lnTo>
                                  <a:pt x="4832" y="9071"/>
                                </a:lnTo>
                                <a:lnTo>
                                  <a:pt x="4832" y="9091"/>
                                </a:lnTo>
                                <a:lnTo>
                                  <a:pt x="4832" y="9110"/>
                                </a:lnTo>
                                <a:lnTo>
                                  <a:pt x="4830" y="9130"/>
                                </a:lnTo>
                                <a:lnTo>
                                  <a:pt x="4829" y="9149"/>
                                </a:lnTo>
                                <a:lnTo>
                                  <a:pt x="4826" y="9169"/>
                                </a:lnTo>
                                <a:lnTo>
                                  <a:pt x="4822" y="9188"/>
                                </a:lnTo>
                                <a:lnTo>
                                  <a:pt x="4817" y="9207"/>
                                </a:lnTo>
                                <a:lnTo>
                                  <a:pt x="4812" y="9226"/>
                                </a:lnTo>
                                <a:lnTo>
                                  <a:pt x="4805" y="9244"/>
                                </a:lnTo>
                                <a:lnTo>
                                  <a:pt x="4798" y="9263"/>
                                </a:lnTo>
                                <a:lnTo>
                                  <a:pt x="4790" y="9281"/>
                                </a:lnTo>
                                <a:lnTo>
                                  <a:pt x="4781" y="9299"/>
                                </a:lnTo>
                                <a:lnTo>
                                  <a:pt x="4770" y="9317"/>
                                </a:lnTo>
                                <a:lnTo>
                                  <a:pt x="4760" y="9335"/>
                                </a:lnTo>
                                <a:lnTo>
                                  <a:pt x="4749" y="9352"/>
                                </a:lnTo>
                                <a:lnTo>
                                  <a:pt x="3771" y="10685"/>
                                </a:lnTo>
                                <a:lnTo>
                                  <a:pt x="4709" y="11623"/>
                                </a:lnTo>
                                <a:lnTo>
                                  <a:pt x="4724" y="11639"/>
                                </a:lnTo>
                                <a:lnTo>
                                  <a:pt x="4737" y="11655"/>
                                </a:lnTo>
                                <a:lnTo>
                                  <a:pt x="4750" y="11670"/>
                                </a:lnTo>
                                <a:lnTo>
                                  <a:pt x="4762" y="11687"/>
                                </a:lnTo>
                                <a:lnTo>
                                  <a:pt x="4773" y="11705"/>
                                </a:lnTo>
                                <a:lnTo>
                                  <a:pt x="4784" y="11723"/>
                                </a:lnTo>
                                <a:lnTo>
                                  <a:pt x="4793" y="11742"/>
                                </a:lnTo>
                                <a:lnTo>
                                  <a:pt x="4802" y="11760"/>
                                </a:lnTo>
                                <a:lnTo>
                                  <a:pt x="4809" y="11781"/>
                                </a:lnTo>
                                <a:lnTo>
                                  <a:pt x="4816" y="11801"/>
                                </a:lnTo>
                                <a:lnTo>
                                  <a:pt x="4822" y="11821"/>
                                </a:lnTo>
                                <a:lnTo>
                                  <a:pt x="4827" y="11842"/>
                                </a:lnTo>
                                <a:lnTo>
                                  <a:pt x="4830" y="11863"/>
                                </a:lnTo>
                                <a:lnTo>
                                  <a:pt x="4833" y="11885"/>
                                </a:lnTo>
                                <a:lnTo>
                                  <a:pt x="4834" y="11907"/>
                                </a:lnTo>
                                <a:lnTo>
                                  <a:pt x="4835" y="11929"/>
                                </a:lnTo>
                                <a:lnTo>
                                  <a:pt x="4835" y="13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  <a:alpha val="75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78"/>
                        <wps:cNvSpPr>
                          <a:spLocks noEditPoints="1"/>
                        </wps:cNvSpPr>
                        <wps:spPr bwMode="auto">
                          <a:xfrm>
                            <a:off x="6821" y="2960"/>
                            <a:ext cx="4806" cy="3890"/>
                          </a:xfrm>
                          <a:custGeom>
                            <a:avLst/>
                            <a:gdLst>
                              <a:gd name="T0" fmla="*/ 16724 w 19224"/>
                              <a:gd name="T1" fmla="*/ 15027 h 15560"/>
                              <a:gd name="T2" fmla="*/ 17159 w 19224"/>
                              <a:gd name="T3" fmla="*/ 14957 h 15560"/>
                              <a:gd name="T4" fmla="*/ 17576 w 19224"/>
                              <a:gd name="T5" fmla="*/ 14827 h 15560"/>
                              <a:gd name="T6" fmla="*/ 17948 w 19224"/>
                              <a:gd name="T7" fmla="*/ 14644 h 15560"/>
                              <a:gd name="T8" fmla="*/ 18257 w 19224"/>
                              <a:gd name="T9" fmla="*/ 14420 h 15560"/>
                              <a:gd name="T10" fmla="*/ 18486 w 19224"/>
                              <a:gd name="T11" fmla="*/ 14174 h 15560"/>
                              <a:gd name="T12" fmla="*/ 18640 w 19224"/>
                              <a:gd name="T13" fmla="*/ 13901 h 15560"/>
                              <a:gd name="T14" fmla="*/ 18709 w 19224"/>
                              <a:gd name="T15" fmla="*/ 13609 h 15560"/>
                              <a:gd name="T16" fmla="*/ 17585 w 19224"/>
                              <a:gd name="T17" fmla="*/ 2156 h 15560"/>
                              <a:gd name="T18" fmla="*/ 17487 w 19224"/>
                              <a:gd name="T19" fmla="*/ 1761 h 15560"/>
                              <a:gd name="T20" fmla="*/ 17260 w 19224"/>
                              <a:gd name="T21" fmla="*/ 1370 h 15560"/>
                              <a:gd name="T22" fmla="*/ 16831 w 19224"/>
                              <a:gd name="T23" fmla="*/ 965 h 15560"/>
                              <a:gd name="T24" fmla="*/ 16262 w 19224"/>
                              <a:gd name="T25" fmla="*/ 676 h 15560"/>
                              <a:gd name="T26" fmla="*/ 15579 w 19224"/>
                              <a:gd name="T27" fmla="*/ 533 h 15560"/>
                              <a:gd name="T28" fmla="*/ 4216 w 19224"/>
                              <a:gd name="T29" fmla="*/ 528 h 15560"/>
                              <a:gd name="T30" fmla="*/ 3665 w 19224"/>
                              <a:gd name="T31" fmla="*/ 621 h 15560"/>
                              <a:gd name="T32" fmla="*/ 3128 w 19224"/>
                              <a:gd name="T33" fmla="*/ 841 h 15560"/>
                              <a:gd name="T34" fmla="*/ 2654 w 19224"/>
                              <a:gd name="T35" fmla="*/ 1202 h 15560"/>
                              <a:gd name="T36" fmla="*/ 2325 w 19224"/>
                              <a:gd name="T37" fmla="*/ 1655 h 15560"/>
                              <a:gd name="T38" fmla="*/ 2159 w 19224"/>
                              <a:gd name="T39" fmla="*/ 2174 h 15560"/>
                              <a:gd name="T40" fmla="*/ 521 w 19224"/>
                              <a:gd name="T41" fmla="*/ 13708 h 15560"/>
                              <a:gd name="T42" fmla="*/ 603 w 19224"/>
                              <a:gd name="T43" fmla="*/ 13973 h 15560"/>
                              <a:gd name="T44" fmla="*/ 762 w 19224"/>
                              <a:gd name="T45" fmla="*/ 14222 h 15560"/>
                              <a:gd name="T46" fmla="*/ 988 w 19224"/>
                              <a:gd name="T47" fmla="*/ 14447 h 15560"/>
                              <a:gd name="T48" fmla="*/ 1292 w 19224"/>
                              <a:gd name="T49" fmla="*/ 14657 h 15560"/>
                              <a:gd name="T50" fmla="*/ 1648 w 19224"/>
                              <a:gd name="T51" fmla="*/ 14828 h 15560"/>
                              <a:gd name="T52" fmla="*/ 2046 w 19224"/>
                              <a:gd name="T53" fmla="*/ 14953 h 15560"/>
                              <a:gd name="T54" fmla="*/ 2493 w 19224"/>
                              <a:gd name="T55" fmla="*/ 15026 h 15560"/>
                              <a:gd name="T56" fmla="*/ 2648 w 19224"/>
                              <a:gd name="T57" fmla="*/ 15558 h 15560"/>
                              <a:gd name="T58" fmla="*/ 2091 w 19224"/>
                              <a:gd name="T59" fmla="*/ 15494 h 15560"/>
                              <a:gd name="T60" fmla="*/ 1610 w 19224"/>
                              <a:gd name="T61" fmla="*/ 15367 h 15560"/>
                              <a:gd name="T62" fmla="*/ 1168 w 19224"/>
                              <a:gd name="T63" fmla="*/ 15179 h 15560"/>
                              <a:gd name="T64" fmla="*/ 780 w 19224"/>
                              <a:gd name="T65" fmla="*/ 14941 h 15560"/>
                              <a:gd name="T66" fmla="*/ 443 w 19224"/>
                              <a:gd name="T67" fmla="*/ 14639 h 15560"/>
                              <a:gd name="T68" fmla="*/ 190 w 19224"/>
                              <a:gd name="T69" fmla="*/ 14291 h 15560"/>
                              <a:gd name="T70" fmla="*/ 37 w 19224"/>
                              <a:gd name="T71" fmla="*/ 13906 h 15560"/>
                              <a:gd name="T72" fmla="*/ 1 w 19224"/>
                              <a:gd name="T73" fmla="*/ 13536 h 15560"/>
                              <a:gd name="T74" fmla="*/ 1681 w 19224"/>
                              <a:gd name="T75" fmla="*/ 1945 h 15560"/>
                              <a:gd name="T76" fmla="*/ 1938 w 19224"/>
                              <a:gd name="T77" fmla="*/ 1294 h 15560"/>
                              <a:gd name="T78" fmla="*/ 2393 w 19224"/>
                              <a:gd name="T79" fmla="*/ 736 h 15560"/>
                              <a:gd name="T80" fmla="*/ 3023 w 19224"/>
                              <a:gd name="T81" fmla="*/ 311 h 15560"/>
                              <a:gd name="T82" fmla="*/ 3672 w 19224"/>
                              <a:gd name="T83" fmla="*/ 82 h 15560"/>
                              <a:gd name="T84" fmla="*/ 4333 w 19224"/>
                              <a:gd name="T85" fmla="*/ 2 h 15560"/>
                              <a:gd name="T86" fmla="*/ 15820 w 19224"/>
                              <a:gd name="T87" fmla="*/ 35 h 15560"/>
                              <a:gd name="T88" fmla="*/ 16617 w 19224"/>
                              <a:gd name="T89" fmla="*/ 256 h 15560"/>
                              <a:gd name="T90" fmla="*/ 17273 w 19224"/>
                              <a:gd name="T91" fmla="*/ 651 h 15560"/>
                              <a:gd name="T92" fmla="*/ 17758 w 19224"/>
                              <a:gd name="T93" fmla="*/ 1180 h 15560"/>
                              <a:gd name="T94" fmla="*/ 18002 w 19224"/>
                              <a:gd name="T95" fmla="*/ 1680 h 15560"/>
                              <a:gd name="T96" fmla="*/ 18093 w 19224"/>
                              <a:gd name="T97" fmla="*/ 2104 h 15560"/>
                              <a:gd name="T98" fmla="*/ 19217 w 19224"/>
                              <a:gd name="T99" fmla="*/ 13691 h 15560"/>
                              <a:gd name="T100" fmla="*/ 19109 w 19224"/>
                              <a:gd name="T101" fmla="*/ 14115 h 15560"/>
                              <a:gd name="T102" fmla="*/ 18884 w 19224"/>
                              <a:gd name="T103" fmla="*/ 14501 h 15560"/>
                              <a:gd name="T104" fmla="*/ 18560 w 19224"/>
                              <a:gd name="T105" fmla="*/ 14841 h 15560"/>
                              <a:gd name="T106" fmla="*/ 18169 w 19224"/>
                              <a:gd name="T107" fmla="*/ 15115 h 15560"/>
                              <a:gd name="T108" fmla="*/ 17720 w 19224"/>
                              <a:gd name="T109" fmla="*/ 15328 h 15560"/>
                              <a:gd name="T110" fmla="*/ 17221 w 19224"/>
                              <a:gd name="T111" fmla="*/ 15477 h 15560"/>
                              <a:gd name="T112" fmla="*/ 16716 w 19224"/>
                              <a:gd name="T113" fmla="*/ 15549 h 15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9224" h="15560">
                                <a:moveTo>
                                  <a:pt x="2778" y="15038"/>
                                </a:moveTo>
                                <a:lnTo>
                                  <a:pt x="16451" y="15038"/>
                                </a:lnTo>
                                <a:lnTo>
                                  <a:pt x="16492" y="15038"/>
                                </a:lnTo>
                                <a:lnTo>
                                  <a:pt x="16533" y="15037"/>
                                </a:lnTo>
                                <a:lnTo>
                                  <a:pt x="16572" y="15035"/>
                                </a:lnTo>
                                <a:lnTo>
                                  <a:pt x="16611" y="15034"/>
                                </a:lnTo>
                                <a:lnTo>
                                  <a:pt x="16649" y="15032"/>
                                </a:lnTo>
                                <a:lnTo>
                                  <a:pt x="16686" y="15029"/>
                                </a:lnTo>
                                <a:lnTo>
                                  <a:pt x="16724" y="15027"/>
                                </a:lnTo>
                                <a:lnTo>
                                  <a:pt x="16760" y="15023"/>
                                </a:lnTo>
                                <a:lnTo>
                                  <a:pt x="16810" y="15019"/>
                                </a:lnTo>
                                <a:lnTo>
                                  <a:pt x="16862" y="15011"/>
                                </a:lnTo>
                                <a:lnTo>
                                  <a:pt x="16912" y="15004"/>
                                </a:lnTo>
                                <a:lnTo>
                                  <a:pt x="16962" y="14997"/>
                                </a:lnTo>
                                <a:lnTo>
                                  <a:pt x="17012" y="14989"/>
                                </a:lnTo>
                                <a:lnTo>
                                  <a:pt x="17061" y="14979"/>
                                </a:lnTo>
                                <a:lnTo>
                                  <a:pt x="17111" y="14968"/>
                                </a:lnTo>
                                <a:lnTo>
                                  <a:pt x="17159" y="14957"/>
                                </a:lnTo>
                                <a:lnTo>
                                  <a:pt x="17207" y="14947"/>
                                </a:lnTo>
                                <a:lnTo>
                                  <a:pt x="17255" y="14933"/>
                                </a:lnTo>
                                <a:lnTo>
                                  <a:pt x="17302" y="14920"/>
                                </a:lnTo>
                                <a:lnTo>
                                  <a:pt x="17348" y="14907"/>
                                </a:lnTo>
                                <a:lnTo>
                                  <a:pt x="17395" y="14893"/>
                                </a:lnTo>
                                <a:lnTo>
                                  <a:pt x="17441" y="14877"/>
                                </a:lnTo>
                                <a:lnTo>
                                  <a:pt x="17487" y="14861"/>
                                </a:lnTo>
                                <a:lnTo>
                                  <a:pt x="17532" y="14845"/>
                                </a:lnTo>
                                <a:lnTo>
                                  <a:pt x="17576" y="14827"/>
                                </a:lnTo>
                                <a:lnTo>
                                  <a:pt x="17620" y="14810"/>
                                </a:lnTo>
                                <a:lnTo>
                                  <a:pt x="17663" y="14791"/>
                                </a:lnTo>
                                <a:lnTo>
                                  <a:pt x="17707" y="14771"/>
                                </a:lnTo>
                                <a:lnTo>
                                  <a:pt x="17747" y="14752"/>
                                </a:lnTo>
                                <a:lnTo>
                                  <a:pt x="17789" y="14732"/>
                                </a:lnTo>
                                <a:lnTo>
                                  <a:pt x="17830" y="14710"/>
                                </a:lnTo>
                                <a:lnTo>
                                  <a:pt x="17870" y="14689"/>
                                </a:lnTo>
                                <a:lnTo>
                                  <a:pt x="17910" y="14667"/>
                                </a:lnTo>
                                <a:lnTo>
                                  <a:pt x="17948" y="14644"/>
                                </a:lnTo>
                                <a:lnTo>
                                  <a:pt x="17986" y="14620"/>
                                </a:lnTo>
                                <a:lnTo>
                                  <a:pt x="18024" y="14596"/>
                                </a:lnTo>
                                <a:lnTo>
                                  <a:pt x="18061" y="14572"/>
                                </a:lnTo>
                                <a:lnTo>
                                  <a:pt x="18097" y="14547"/>
                                </a:lnTo>
                                <a:lnTo>
                                  <a:pt x="18132" y="14522"/>
                                </a:lnTo>
                                <a:lnTo>
                                  <a:pt x="18165" y="14495"/>
                                </a:lnTo>
                                <a:lnTo>
                                  <a:pt x="18197" y="14470"/>
                                </a:lnTo>
                                <a:lnTo>
                                  <a:pt x="18227" y="14445"/>
                                </a:lnTo>
                                <a:lnTo>
                                  <a:pt x="18257" y="14420"/>
                                </a:lnTo>
                                <a:lnTo>
                                  <a:pt x="18286" y="14394"/>
                                </a:lnTo>
                                <a:lnTo>
                                  <a:pt x="18313" y="14368"/>
                                </a:lnTo>
                                <a:lnTo>
                                  <a:pt x="18341" y="14342"/>
                                </a:lnTo>
                                <a:lnTo>
                                  <a:pt x="18367" y="14314"/>
                                </a:lnTo>
                                <a:lnTo>
                                  <a:pt x="18393" y="14286"/>
                                </a:lnTo>
                                <a:lnTo>
                                  <a:pt x="18417" y="14259"/>
                                </a:lnTo>
                                <a:lnTo>
                                  <a:pt x="18441" y="14231"/>
                                </a:lnTo>
                                <a:lnTo>
                                  <a:pt x="18463" y="14202"/>
                                </a:lnTo>
                                <a:lnTo>
                                  <a:pt x="18486" y="14174"/>
                                </a:lnTo>
                                <a:lnTo>
                                  <a:pt x="18507" y="14145"/>
                                </a:lnTo>
                                <a:lnTo>
                                  <a:pt x="18527" y="14115"/>
                                </a:lnTo>
                                <a:lnTo>
                                  <a:pt x="18546" y="14085"/>
                                </a:lnTo>
                                <a:lnTo>
                                  <a:pt x="18564" y="14055"/>
                                </a:lnTo>
                                <a:lnTo>
                                  <a:pt x="18581" y="14025"/>
                                </a:lnTo>
                                <a:lnTo>
                                  <a:pt x="18598" y="13995"/>
                                </a:lnTo>
                                <a:lnTo>
                                  <a:pt x="18614" y="13964"/>
                                </a:lnTo>
                                <a:lnTo>
                                  <a:pt x="18627" y="13932"/>
                                </a:lnTo>
                                <a:lnTo>
                                  <a:pt x="18640" y="13901"/>
                                </a:lnTo>
                                <a:lnTo>
                                  <a:pt x="18652" y="13870"/>
                                </a:lnTo>
                                <a:lnTo>
                                  <a:pt x="18663" y="13838"/>
                                </a:lnTo>
                                <a:lnTo>
                                  <a:pt x="18674" y="13805"/>
                                </a:lnTo>
                                <a:lnTo>
                                  <a:pt x="18682" y="13774"/>
                                </a:lnTo>
                                <a:lnTo>
                                  <a:pt x="18689" y="13741"/>
                                </a:lnTo>
                                <a:lnTo>
                                  <a:pt x="18697" y="13708"/>
                                </a:lnTo>
                                <a:lnTo>
                                  <a:pt x="18701" y="13675"/>
                                </a:lnTo>
                                <a:lnTo>
                                  <a:pt x="18706" y="13643"/>
                                </a:lnTo>
                                <a:lnTo>
                                  <a:pt x="18709" y="13609"/>
                                </a:lnTo>
                                <a:lnTo>
                                  <a:pt x="18711" y="13576"/>
                                </a:lnTo>
                                <a:lnTo>
                                  <a:pt x="18712" y="13542"/>
                                </a:lnTo>
                                <a:lnTo>
                                  <a:pt x="18711" y="13517"/>
                                </a:lnTo>
                                <a:lnTo>
                                  <a:pt x="18711" y="13493"/>
                                </a:lnTo>
                                <a:lnTo>
                                  <a:pt x="18710" y="13470"/>
                                </a:lnTo>
                                <a:lnTo>
                                  <a:pt x="18707" y="13450"/>
                                </a:lnTo>
                                <a:lnTo>
                                  <a:pt x="17586" y="2161"/>
                                </a:lnTo>
                                <a:lnTo>
                                  <a:pt x="17585" y="2156"/>
                                </a:lnTo>
                                <a:lnTo>
                                  <a:pt x="17579" y="2111"/>
                                </a:lnTo>
                                <a:lnTo>
                                  <a:pt x="17573" y="2066"/>
                                </a:lnTo>
                                <a:lnTo>
                                  <a:pt x="17565" y="2021"/>
                                </a:lnTo>
                                <a:lnTo>
                                  <a:pt x="17555" y="1977"/>
                                </a:lnTo>
                                <a:lnTo>
                                  <a:pt x="17544" y="1933"/>
                                </a:lnTo>
                                <a:lnTo>
                                  <a:pt x="17531" y="1889"/>
                                </a:lnTo>
                                <a:lnTo>
                                  <a:pt x="17518" y="1846"/>
                                </a:lnTo>
                                <a:lnTo>
                                  <a:pt x="17503" y="1803"/>
                                </a:lnTo>
                                <a:lnTo>
                                  <a:pt x="17487" y="1761"/>
                                </a:lnTo>
                                <a:lnTo>
                                  <a:pt x="17469" y="1719"/>
                                </a:lnTo>
                                <a:lnTo>
                                  <a:pt x="17449" y="1677"/>
                                </a:lnTo>
                                <a:lnTo>
                                  <a:pt x="17429" y="1635"/>
                                </a:lnTo>
                                <a:lnTo>
                                  <a:pt x="17407" y="1594"/>
                                </a:lnTo>
                                <a:lnTo>
                                  <a:pt x="17385" y="1553"/>
                                </a:lnTo>
                                <a:lnTo>
                                  <a:pt x="17359" y="1512"/>
                                </a:lnTo>
                                <a:lnTo>
                                  <a:pt x="17334" y="1472"/>
                                </a:lnTo>
                                <a:lnTo>
                                  <a:pt x="17298" y="1420"/>
                                </a:lnTo>
                                <a:lnTo>
                                  <a:pt x="17260" y="1370"/>
                                </a:lnTo>
                                <a:lnTo>
                                  <a:pt x="17220" y="1319"/>
                                </a:lnTo>
                                <a:lnTo>
                                  <a:pt x="17178" y="1271"/>
                                </a:lnTo>
                                <a:lnTo>
                                  <a:pt x="17135" y="1223"/>
                                </a:lnTo>
                                <a:lnTo>
                                  <a:pt x="17089" y="1178"/>
                                </a:lnTo>
                                <a:lnTo>
                                  <a:pt x="17041" y="1132"/>
                                </a:lnTo>
                                <a:lnTo>
                                  <a:pt x="16992" y="1088"/>
                                </a:lnTo>
                                <a:lnTo>
                                  <a:pt x="16940" y="1045"/>
                                </a:lnTo>
                                <a:lnTo>
                                  <a:pt x="16886" y="1005"/>
                                </a:lnTo>
                                <a:lnTo>
                                  <a:pt x="16831" y="965"/>
                                </a:lnTo>
                                <a:lnTo>
                                  <a:pt x="16774" y="927"/>
                                </a:lnTo>
                                <a:lnTo>
                                  <a:pt x="16716" y="889"/>
                                </a:lnTo>
                                <a:lnTo>
                                  <a:pt x="16656" y="853"/>
                                </a:lnTo>
                                <a:lnTo>
                                  <a:pt x="16594" y="820"/>
                                </a:lnTo>
                                <a:lnTo>
                                  <a:pt x="16530" y="787"/>
                                </a:lnTo>
                                <a:lnTo>
                                  <a:pt x="16465" y="757"/>
                                </a:lnTo>
                                <a:lnTo>
                                  <a:pt x="16399" y="729"/>
                                </a:lnTo>
                                <a:lnTo>
                                  <a:pt x="16332" y="701"/>
                                </a:lnTo>
                                <a:lnTo>
                                  <a:pt x="16262" y="676"/>
                                </a:lnTo>
                                <a:lnTo>
                                  <a:pt x="16191" y="652"/>
                                </a:lnTo>
                                <a:lnTo>
                                  <a:pt x="16119" y="630"/>
                                </a:lnTo>
                                <a:lnTo>
                                  <a:pt x="16046" y="611"/>
                                </a:lnTo>
                                <a:lnTo>
                                  <a:pt x="15970" y="592"/>
                                </a:lnTo>
                                <a:lnTo>
                                  <a:pt x="15895" y="576"/>
                                </a:lnTo>
                                <a:lnTo>
                                  <a:pt x="15818" y="562"/>
                                </a:lnTo>
                                <a:lnTo>
                                  <a:pt x="15738" y="550"/>
                                </a:lnTo>
                                <a:lnTo>
                                  <a:pt x="15659" y="540"/>
                                </a:lnTo>
                                <a:lnTo>
                                  <a:pt x="15579" y="533"/>
                                </a:lnTo>
                                <a:lnTo>
                                  <a:pt x="15496" y="527"/>
                                </a:lnTo>
                                <a:lnTo>
                                  <a:pt x="15413" y="523"/>
                                </a:lnTo>
                                <a:lnTo>
                                  <a:pt x="15330" y="522"/>
                                </a:lnTo>
                                <a:lnTo>
                                  <a:pt x="4417" y="522"/>
                                </a:lnTo>
                                <a:lnTo>
                                  <a:pt x="4411" y="522"/>
                                </a:lnTo>
                                <a:lnTo>
                                  <a:pt x="4411" y="521"/>
                                </a:lnTo>
                                <a:lnTo>
                                  <a:pt x="4346" y="522"/>
                                </a:lnTo>
                                <a:lnTo>
                                  <a:pt x="4281" y="525"/>
                                </a:lnTo>
                                <a:lnTo>
                                  <a:pt x="4216" y="528"/>
                                </a:lnTo>
                                <a:lnTo>
                                  <a:pt x="4152" y="533"/>
                                </a:lnTo>
                                <a:lnTo>
                                  <a:pt x="4089" y="540"/>
                                </a:lnTo>
                                <a:lnTo>
                                  <a:pt x="4025" y="547"/>
                                </a:lnTo>
                                <a:lnTo>
                                  <a:pt x="3963" y="557"/>
                                </a:lnTo>
                                <a:lnTo>
                                  <a:pt x="3901" y="568"/>
                                </a:lnTo>
                                <a:lnTo>
                                  <a:pt x="3840" y="580"/>
                                </a:lnTo>
                                <a:lnTo>
                                  <a:pt x="3780" y="592"/>
                                </a:lnTo>
                                <a:lnTo>
                                  <a:pt x="3721" y="606"/>
                                </a:lnTo>
                                <a:lnTo>
                                  <a:pt x="3665" y="621"/>
                                </a:lnTo>
                                <a:lnTo>
                                  <a:pt x="3608" y="637"/>
                                </a:lnTo>
                                <a:lnTo>
                                  <a:pt x="3553" y="654"/>
                                </a:lnTo>
                                <a:lnTo>
                                  <a:pt x="3499" y="673"/>
                                </a:lnTo>
                                <a:lnTo>
                                  <a:pt x="3446" y="693"/>
                                </a:lnTo>
                                <a:lnTo>
                                  <a:pt x="3379" y="719"/>
                                </a:lnTo>
                                <a:lnTo>
                                  <a:pt x="3314" y="747"/>
                                </a:lnTo>
                                <a:lnTo>
                                  <a:pt x="3250" y="777"/>
                                </a:lnTo>
                                <a:lnTo>
                                  <a:pt x="3188" y="808"/>
                                </a:lnTo>
                                <a:lnTo>
                                  <a:pt x="3128" y="841"/>
                                </a:lnTo>
                                <a:lnTo>
                                  <a:pt x="3069" y="875"/>
                                </a:lnTo>
                                <a:lnTo>
                                  <a:pt x="3011" y="911"/>
                                </a:lnTo>
                                <a:lnTo>
                                  <a:pt x="2954" y="948"/>
                                </a:lnTo>
                                <a:lnTo>
                                  <a:pt x="2900" y="988"/>
                                </a:lnTo>
                                <a:lnTo>
                                  <a:pt x="2848" y="1027"/>
                                </a:lnTo>
                                <a:lnTo>
                                  <a:pt x="2797" y="1070"/>
                                </a:lnTo>
                                <a:lnTo>
                                  <a:pt x="2748" y="1112"/>
                                </a:lnTo>
                                <a:lnTo>
                                  <a:pt x="2700" y="1156"/>
                                </a:lnTo>
                                <a:lnTo>
                                  <a:pt x="2654" y="1202"/>
                                </a:lnTo>
                                <a:lnTo>
                                  <a:pt x="2610" y="1247"/>
                                </a:lnTo>
                                <a:lnTo>
                                  <a:pt x="2568" y="1295"/>
                                </a:lnTo>
                                <a:lnTo>
                                  <a:pt x="2528" y="1343"/>
                                </a:lnTo>
                                <a:lnTo>
                                  <a:pt x="2490" y="1394"/>
                                </a:lnTo>
                                <a:lnTo>
                                  <a:pt x="2452" y="1444"/>
                                </a:lnTo>
                                <a:lnTo>
                                  <a:pt x="2417" y="1496"/>
                                </a:lnTo>
                                <a:lnTo>
                                  <a:pt x="2385" y="1548"/>
                                </a:lnTo>
                                <a:lnTo>
                                  <a:pt x="2354" y="1601"/>
                                </a:lnTo>
                                <a:lnTo>
                                  <a:pt x="2325" y="1655"/>
                                </a:lnTo>
                                <a:lnTo>
                                  <a:pt x="2298" y="1710"/>
                                </a:lnTo>
                                <a:lnTo>
                                  <a:pt x="2273" y="1766"/>
                                </a:lnTo>
                                <a:lnTo>
                                  <a:pt x="2250" y="1822"/>
                                </a:lnTo>
                                <a:lnTo>
                                  <a:pt x="2230" y="1880"/>
                                </a:lnTo>
                                <a:lnTo>
                                  <a:pt x="2212" y="1937"/>
                                </a:lnTo>
                                <a:lnTo>
                                  <a:pt x="2195" y="1995"/>
                                </a:lnTo>
                                <a:lnTo>
                                  <a:pt x="2181" y="2054"/>
                                </a:lnTo>
                                <a:lnTo>
                                  <a:pt x="2169" y="2114"/>
                                </a:lnTo>
                                <a:lnTo>
                                  <a:pt x="2159" y="2174"/>
                                </a:lnTo>
                                <a:lnTo>
                                  <a:pt x="521" y="13462"/>
                                </a:lnTo>
                                <a:lnTo>
                                  <a:pt x="517" y="13493"/>
                                </a:lnTo>
                                <a:lnTo>
                                  <a:pt x="514" y="13523"/>
                                </a:lnTo>
                                <a:lnTo>
                                  <a:pt x="513" y="13554"/>
                                </a:lnTo>
                                <a:lnTo>
                                  <a:pt x="512" y="13585"/>
                                </a:lnTo>
                                <a:lnTo>
                                  <a:pt x="513" y="13615"/>
                                </a:lnTo>
                                <a:lnTo>
                                  <a:pt x="514" y="13647"/>
                                </a:lnTo>
                                <a:lnTo>
                                  <a:pt x="517" y="13677"/>
                                </a:lnTo>
                                <a:lnTo>
                                  <a:pt x="521" y="13708"/>
                                </a:lnTo>
                                <a:lnTo>
                                  <a:pt x="526" y="13738"/>
                                </a:lnTo>
                                <a:lnTo>
                                  <a:pt x="532" y="13768"/>
                                </a:lnTo>
                                <a:lnTo>
                                  <a:pt x="539" y="13798"/>
                                </a:lnTo>
                                <a:lnTo>
                                  <a:pt x="548" y="13828"/>
                                </a:lnTo>
                                <a:lnTo>
                                  <a:pt x="556" y="13857"/>
                                </a:lnTo>
                                <a:lnTo>
                                  <a:pt x="567" y="13887"/>
                                </a:lnTo>
                                <a:lnTo>
                                  <a:pt x="578" y="13916"/>
                                </a:lnTo>
                                <a:lnTo>
                                  <a:pt x="590" y="13944"/>
                                </a:lnTo>
                                <a:lnTo>
                                  <a:pt x="603" y="13973"/>
                                </a:lnTo>
                                <a:lnTo>
                                  <a:pt x="618" y="14002"/>
                                </a:lnTo>
                                <a:lnTo>
                                  <a:pt x="632" y="14030"/>
                                </a:lnTo>
                                <a:lnTo>
                                  <a:pt x="648" y="14058"/>
                                </a:lnTo>
                                <a:lnTo>
                                  <a:pt x="664" y="14086"/>
                                </a:lnTo>
                                <a:lnTo>
                                  <a:pt x="682" y="14114"/>
                                </a:lnTo>
                                <a:lnTo>
                                  <a:pt x="700" y="14141"/>
                                </a:lnTo>
                                <a:lnTo>
                                  <a:pt x="721" y="14169"/>
                                </a:lnTo>
                                <a:lnTo>
                                  <a:pt x="741" y="14195"/>
                                </a:lnTo>
                                <a:lnTo>
                                  <a:pt x="762" y="14222"/>
                                </a:lnTo>
                                <a:lnTo>
                                  <a:pt x="783" y="14248"/>
                                </a:lnTo>
                                <a:lnTo>
                                  <a:pt x="806" y="14273"/>
                                </a:lnTo>
                                <a:lnTo>
                                  <a:pt x="830" y="14300"/>
                                </a:lnTo>
                                <a:lnTo>
                                  <a:pt x="854" y="14325"/>
                                </a:lnTo>
                                <a:lnTo>
                                  <a:pt x="879" y="14350"/>
                                </a:lnTo>
                                <a:lnTo>
                                  <a:pt x="906" y="14375"/>
                                </a:lnTo>
                                <a:lnTo>
                                  <a:pt x="932" y="14399"/>
                                </a:lnTo>
                                <a:lnTo>
                                  <a:pt x="960" y="14423"/>
                                </a:lnTo>
                                <a:lnTo>
                                  <a:pt x="988" y="14447"/>
                                </a:lnTo>
                                <a:lnTo>
                                  <a:pt x="1016" y="14470"/>
                                </a:lnTo>
                                <a:lnTo>
                                  <a:pt x="1048" y="14495"/>
                                </a:lnTo>
                                <a:lnTo>
                                  <a:pt x="1081" y="14519"/>
                                </a:lnTo>
                                <a:lnTo>
                                  <a:pt x="1114" y="14545"/>
                                </a:lnTo>
                                <a:lnTo>
                                  <a:pt x="1149" y="14567"/>
                                </a:lnTo>
                                <a:lnTo>
                                  <a:pt x="1183" y="14591"/>
                                </a:lnTo>
                                <a:lnTo>
                                  <a:pt x="1218" y="14613"/>
                                </a:lnTo>
                                <a:lnTo>
                                  <a:pt x="1254" y="14636"/>
                                </a:lnTo>
                                <a:lnTo>
                                  <a:pt x="1292" y="14657"/>
                                </a:lnTo>
                                <a:lnTo>
                                  <a:pt x="1329" y="14678"/>
                                </a:lnTo>
                                <a:lnTo>
                                  <a:pt x="1367" y="14699"/>
                                </a:lnTo>
                                <a:lnTo>
                                  <a:pt x="1406" y="14719"/>
                                </a:lnTo>
                                <a:lnTo>
                                  <a:pt x="1444" y="14739"/>
                                </a:lnTo>
                                <a:lnTo>
                                  <a:pt x="1485" y="14758"/>
                                </a:lnTo>
                                <a:lnTo>
                                  <a:pt x="1525" y="14776"/>
                                </a:lnTo>
                                <a:lnTo>
                                  <a:pt x="1566" y="14794"/>
                                </a:lnTo>
                                <a:lnTo>
                                  <a:pt x="1608" y="14811"/>
                                </a:lnTo>
                                <a:lnTo>
                                  <a:pt x="1648" y="14828"/>
                                </a:lnTo>
                                <a:lnTo>
                                  <a:pt x="1692" y="14845"/>
                                </a:lnTo>
                                <a:lnTo>
                                  <a:pt x="1734" y="14860"/>
                                </a:lnTo>
                                <a:lnTo>
                                  <a:pt x="1778" y="14875"/>
                                </a:lnTo>
                                <a:lnTo>
                                  <a:pt x="1821" y="14889"/>
                                </a:lnTo>
                                <a:lnTo>
                                  <a:pt x="1866" y="14903"/>
                                </a:lnTo>
                                <a:lnTo>
                                  <a:pt x="1910" y="14917"/>
                                </a:lnTo>
                                <a:lnTo>
                                  <a:pt x="1956" y="14929"/>
                                </a:lnTo>
                                <a:lnTo>
                                  <a:pt x="2000" y="14941"/>
                                </a:lnTo>
                                <a:lnTo>
                                  <a:pt x="2046" y="14953"/>
                                </a:lnTo>
                                <a:lnTo>
                                  <a:pt x="2093" y="14963"/>
                                </a:lnTo>
                                <a:lnTo>
                                  <a:pt x="2140" y="14973"/>
                                </a:lnTo>
                                <a:lnTo>
                                  <a:pt x="2186" y="14983"/>
                                </a:lnTo>
                                <a:lnTo>
                                  <a:pt x="2234" y="14991"/>
                                </a:lnTo>
                                <a:lnTo>
                                  <a:pt x="2280" y="14998"/>
                                </a:lnTo>
                                <a:lnTo>
                                  <a:pt x="2329" y="15005"/>
                                </a:lnTo>
                                <a:lnTo>
                                  <a:pt x="2383" y="15014"/>
                                </a:lnTo>
                                <a:lnTo>
                                  <a:pt x="2438" y="15020"/>
                                </a:lnTo>
                                <a:lnTo>
                                  <a:pt x="2493" y="15026"/>
                                </a:lnTo>
                                <a:lnTo>
                                  <a:pt x="2550" y="15029"/>
                                </a:lnTo>
                                <a:lnTo>
                                  <a:pt x="2606" y="15033"/>
                                </a:lnTo>
                                <a:lnTo>
                                  <a:pt x="2664" y="15035"/>
                                </a:lnTo>
                                <a:lnTo>
                                  <a:pt x="2720" y="15038"/>
                                </a:lnTo>
                                <a:lnTo>
                                  <a:pt x="2778" y="15038"/>
                                </a:lnTo>
                                <a:close/>
                                <a:moveTo>
                                  <a:pt x="16451" y="15560"/>
                                </a:moveTo>
                                <a:lnTo>
                                  <a:pt x="2778" y="15560"/>
                                </a:lnTo>
                                <a:lnTo>
                                  <a:pt x="2713" y="15560"/>
                                </a:lnTo>
                                <a:lnTo>
                                  <a:pt x="2648" y="15558"/>
                                </a:lnTo>
                                <a:lnTo>
                                  <a:pt x="2583" y="15555"/>
                                </a:lnTo>
                                <a:lnTo>
                                  <a:pt x="2518" y="15550"/>
                                </a:lnTo>
                                <a:lnTo>
                                  <a:pt x="2452" y="15546"/>
                                </a:lnTo>
                                <a:lnTo>
                                  <a:pt x="2387" y="15538"/>
                                </a:lnTo>
                                <a:lnTo>
                                  <a:pt x="2322" y="15531"/>
                                </a:lnTo>
                                <a:lnTo>
                                  <a:pt x="2259" y="15522"/>
                                </a:lnTo>
                                <a:lnTo>
                                  <a:pt x="2202" y="15513"/>
                                </a:lnTo>
                                <a:lnTo>
                                  <a:pt x="2147" y="15505"/>
                                </a:lnTo>
                                <a:lnTo>
                                  <a:pt x="2091" y="15494"/>
                                </a:lnTo>
                                <a:lnTo>
                                  <a:pt x="2037" y="15483"/>
                                </a:lnTo>
                                <a:lnTo>
                                  <a:pt x="1981" y="15471"/>
                                </a:lnTo>
                                <a:lnTo>
                                  <a:pt x="1927" y="15459"/>
                                </a:lnTo>
                                <a:lnTo>
                                  <a:pt x="1873" y="15445"/>
                                </a:lnTo>
                                <a:lnTo>
                                  <a:pt x="1819" y="15430"/>
                                </a:lnTo>
                                <a:lnTo>
                                  <a:pt x="1766" y="15416"/>
                                </a:lnTo>
                                <a:lnTo>
                                  <a:pt x="1713" y="15400"/>
                                </a:lnTo>
                                <a:lnTo>
                                  <a:pt x="1662" y="15384"/>
                                </a:lnTo>
                                <a:lnTo>
                                  <a:pt x="1610" y="15367"/>
                                </a:lnTo>
                                <a:lnTo>
                                  <a:pt x="1558" y="15349"/>
                                </a:lnTo>
                                <a:lnTo>
                                  <a:pt x="1508" y="15330"/>
                                </a:lnTo>
                                <a:lnTo>
                                  <a:pt x="1457" y="15310"/>
                                </a:lnTo>
                                <a:lnTo>
                                  <a:pt x="1408" y="15290"/>
                                </a:lnTo>
                                <a:lnTo>
                                  <a:pt x="1359" y="15270"/>
                                </a:lnTo>
                                <a:lnTo>
                                  <a:pt x="1310" y="15248"/>
                                </a:lnTo>
                                <a:lnTo>
                                  <a:pt x="1262" y="15226"/>
                                </a:lnTo>
                                <a:lnTo>
                                  <a:pt x="1215" y="15203"/>
                                </a:lnTo>
                                <a:lnTo>
                                  <a:pt x="1168" y="15179"/>
                                </a:lnTo>
                                <a:lnTo>
                                  <a:pt x="1122" y="15155"/>
                                </a:lnTo>
                                <a:lnTo>
                                  <a:pt x="1077" y="15130"/>
                                </a:lnTo>
                                <a:lnTo>
                                  <a:pt x="1032" y="15105"/>
                                </a:lnTo>
                                <a:lnTo>
                                  <a:pt x="988" y="15079"/>
                                </a:lnTo>
                                <a:lnTo>
                                  <a:pt x="944" y="15052"/>
                                </a:lnTo>
                                <a:lnTo>
                                  <a:pt x="902" y="15025"/>
                                </a:lnTo>
                                <a:lnTo>
                                  <a:pt x="860" y="14997"/>
                                </a:lnTo>
                                <a:lnTo>
                                  <a:pt x="819" y="14969"/>
                                </a:lnTo>
                                <a:lnTo>
                                  <a:pt x="780" y="14941"/>
                                </a:lnTo>
                                <a:lnTo>
                                  <a:pt x="740" y="14911"/>
                                </a:lnTo>
                                <a:lnTo>
                                  <a:pt x="702" y="14881"/>
                                </a:lnTo>
                                <a:lnTo>
                                  <a:pt x="662" y="14848"/>
                                </a:lnTo>
                                <a:lnTo>
                                  <a:pt x="624" y="14815"/>
                                </a:lnTo>
                                <a:lnTo>
                                  <a:pt x="585" y="14781"/>
                                </a:lnTo>
                                <a:lnTo>
                                  <a:pt x="548" y="14746"/>
                                </a:lnTo>
                                <a:lnTo>
                                  <a:pt x="512" y="14711"/>
                                </a:lnTo>
                                <a:lnTo>
                                  <a:pt x="477" y="14675"/>
                                </a:lnTo>
                                <a:lnTo>
                                  <a:pt x="443" y="14639"/>
                                </a:lnTo>
                                <a:lnTo>
                                  <a:pt x="411" y="14603"/>
                                </a:lnTo>
                                <a:lnTo>
                                  <a:pt x="378" y="14566"/>
                                </a:lnTo>
                                <a:lnTo>
                                  <a:pt x="348" y="14528"/>
                                </a:lnTo>
                                <a:lnTo>
                                  <a:pt x="318" y="14490"/>
                                </a:lnTo>
                                <a:lnTo>
                                  <a:pt x="291" y="14451"/>
                                </a:lnTo>
                                <a:lnTo>
                                  <a:pt x="263" y="14412"/>
                                </a:lnTo>
                                <a:lnTo>
                                  <a:pt x="237" y="14372"/>
                                </a:lnTo>
                                <a:lnTo>
                                  <a:pt x="213" y="14332"/>
                                </a:lnTo>
                                <a:lnTo>
                                  <a:pt x="190" y="14291"/>
                                </a:lnTo>
                                <a:lnTo>
                                  <a:pt x="167" y="14250"/>
                                </a:lnTo>
                                <a:lnTo>
                                  <a:pt x="147" y="14208"/>
                                </a:lnTo>
                                <a:lnTo>
                                  <a:pt x="126" y="14166"/>
                                </a:lnTo>
                                <a:lnTo>
                                  <a:pt x="108" y="14124"/>
                                </a:lnTo>
                                <a:lnTo>
                                  <a:pt x="91" y="14081"/>
                                </a:lnTo>
                                <a:lnTo>
                                  <a:pt x="76" y="14038"/>
                                </a:lnTo>
                                <a:lnTo>
                                  <a:pt x="61" y="13995"/>
                                </a:lnTo>
                                <a:lnTo>
                                  <a:pt x="49" y="13950"/>
                                </a:lnTo>
                                <a:lnTo>
                                  <a:pt x="37" y="13906"/>
                                </a:lnTo>
                                <a:lnTo>
                                  <a:pt x="28" y="13862"/>
                                </a:lnTo>
                                <a:lnTo>
                                  <a:pt x="19" y="13816"/>
                                </a:lnTo>
                                <a:lnTo>
                                  <a:pt x="12" y="13770"/>
                                </a:lnTo>
                                <a:lnTo>
                                  <a:pt x="7" y="13725"/>
                                </a:lnTo>
                                <a:lnTo>
                                  <a:pt x="4" y="13678"/>
                                </a:lnTo>
                                <a:lnTo>
                                  <a:pt x="1" y="13632"/>
                                </a:lnTo>
                                <a:lnTo>
                                  <a:pt x="0" y="13585"/>
                                </a:lnTo>
                                <a:lnTo>
                                  <a:pt x="0" y="13561"/>
                                </a:lnTo>
                                <a:lnTo>
                                  <a:pt x="1" y="13536"/>
                                </a:lnTo>
                                <a:lnTo>
                                  <a:pt x="2" y="13512"/>
                                </a:lnTo>
                                <a:lnTo>
                                  <a:pt x="4" y="13487"/>
                                </a:lnTo>
                                <a:lnTo>
                                  <a:pt x="6" y="13462"/>
                                </a:lnTo>
                                <a:lnTo>
                                  <a:pt x="8" y="13437"/>
                                </a:lnTo>
                                <a:lnTo>
                                  <a:pt x="11" y="13411"/>
                                </a:lnTo>
                                <a:lnTo>
                                  <a:pt x="14" y="13386"/>
                                </a:lnTo>
                                <a:lnTo>
                                  <a:pt x="1653" y="2098"/>
                                </a:lnTo>
                                <a:lnTo>
                                  <a:pt x="1665" y="2021"/>
                                </a:lnTo>
                                <a:lnTo>
                                  <a:pt x="1681" y="1945"/>
                                </a:lnTo>
                                <a:lnTo>
                                  <a:pt x="1699" y="1869"/>
                                </a:lnTo>
                                <a:lnTo>
                                  <a:pt x="1719" y="1793"/>
                                </a:lnTo>
                                <a:lnTo>
                                  <a:pt x="1743" y="1720"/>
                                </a:lnTo>
                                <a:lnTo>
                                  <a:pt x="1769" y="1646"/>
                                </a:lnTo>
                                <a:lnTo>
                                  <a:pt x="1797" y="1574"/>
                                </a:lnTo>
                                <a:lnTo>
                                  <a:pt x="1829" y="1502"/>
                                </a:lnTo>
                                <a:lnTo>
                                  <a:pt x="1864" y="1431"/>
                                </a:lnTo>
                                <a:lnTo>
                                  <a:pt x="1900" y="1361"/>
                                </a:lnTo>
                                <a:lnTo>
                                  <a:pt x="1938" y="1294"/>
                                </a:lnTo>
                                <a:lnTo>
                                  <a:pt x="1980" y="1226"/>
                                </a:lnTo>
                                <a:lnTo>
                                  <a:pt x="2023" y="1160"/>
                                </a:lnTo>
                                <a:lnTo>
                                  <a:pt x="2069" y="1095"/>
                                </a:lnTo>
                                <a:lnTo>
                                  <a:pt x="2118" y="1031"/>
                                </a:lnTo>
                                <a:lnTo>
                                  <a:pt x="2169" y="970"/>
                                </a:lnTo>
                                <a:lnTo>
                                  <a:pt x="2222" y="909"/>
                                </a:lnTo>
                                <a:lnTo>
                                  <a:pt x="2277" y="850"/>
                                </a:lnTo>
                                <a:lnTo>
                                  <a:pt x="2335" y="792"/>
                                </a:lnTo>
                                <a:lnTo>
                                  <a:pt x="2393" y="736"/>
                                </a:lnTo>
                                <a:lnTo>
                                  <a:pt x="2456" y="682"/>
                                </a:lnTo>
                                <a:lnTo>
                                  <a:pt x="2520" y="629"/>
                                </a:lnTo>
                                <a:lnTo>
                                  <a:pt x="2586" y="577"/>
                                </a:lnTo>
                                <a:lnTo>
                                  <a:pt x="2654" y="528"/>
                                </a:lnTo>
                                <a:lnTo>
                                  <a:pt x="2724" y="481"/>
                                </a:lnTo>
                                <a:lnTo>
                                  <a:pt x="2796" y="436"/>
                                </a:lnTo>
                                <a:lnTo>
                                  <a:pt x="2869" y="391"/>
                                </a:lnTo>
                                <a:lnTo>
                                  <a:pt x="2945" y="350"/>
                                </a:lnTo>
                                <a:lnTo>
                                  <a:pt x="3023" y="311"/>
                                </a:lnTo>
                                <a:lnTo>
                                  <a:pt x="3102" y="274"/>
                                </a:lnTo>
                                <a:lnTo>
                                  <a:pt x="3184" y="238"/>
                                </a:lnTo>
                                <a:lnTo>
                                  <a:pt x="3267" y="205"/>
                                </a:lnTo>
                                <a:lnTo>
                                  <a:pt x="3333" y="181"/>
                                </a:lnTo>
                                <a:lnTo>
                                  <a:pt x="3399" y="158"/>
                                </a:lnTo>
                                <a:lnTo>
                                  <a:pt x="3466" y="137"/>
                                </a:lnTo>
                                <a:lnTo>
                                  <a:pt x="3534" y="118"/>
                                </a:lnTo>
                                <a:lnTo>
                                  <a:pt x="3603" y="98"/>
                                </a:lnTo>
                                <a:lnTo>
                                  <a:pt x="3672" y="82"/>
                                </a:lnTo>
                                <a:lnTo>
                                  <a:pt x="3741" y="67"/>
                                </a:lnTo>
                                <a:lnTo>
                                  <a:pt x="3812" y="53"/>
                                </a:lnTo>
                                <a:lnTo>
                                  <a:pt x="3883" y="42"/>
                                </a:lnTo>
                                <a:lnTo>
                                  <a:pt x="3955" y="31"/>
                                </a:lnTo>
                                <a:lnTo>
                                  <a:pt x="4029" y="22"/>
                                </a:lnTo>
                                <a:lnTo>
                                  <a:pt x="4103" y="14"/>
                                </a:lnTo>
                                <a:lnTo>
                                  <a:pt x="4178" y="8"/>
                                </a:lnTo>
                                <a:lnTo>
                                  <a:pt x="4255" y="5"/>
                                </a:lnTo>
                                <a:lnTo>
                                  <a:pt x="4333" y="2"/>
                                </a:lnTo>
                                <a:lnTo>
                                  <a:pt x="4411" y="1"/>
                                </a:lnTo>
                                <a:lnTo>
                                  <a:pt x="4411" y="0"/>
                                </a:lnTo>
                                <a:lnTo>
                                  <a:pt x="4417" y="0"/>
                                </a:lnTo>
                                <a:lnTo>
                                  <a:pt x="15330" y="0"/>
                                </a:lnTo>
                                <a:lnTo>
                                  <a:pt x="15430" y="1"/>
                                </a:lnTo>
                                <a:lnTo>
                                  <a:pt x="15529" y="6"/>
                                </a:lnTo>
                                <a:lnTo>
                                  <a:pt x="15628" y="13"/>
                                </a:lnTo>
                                <a:lnTo>
                                  <a:pt x="15725" y="23"/>
                                </a:lnTo>
                                <a:lnTo>
                                  <a:pt x="15820" y="35"/>
                                </a:lnTo>
                                <a:lnTo>
                                  <a:pt x="15915" y="49"/>
                                </a:lnTo>
                                <a:lnTo>
                                  <a:pt x="16008" y="67"/>
                                </a:lnTo>
                                <a:lnTo>
                                  <a:pt x="16100" y="86"/>
                                </a:lnTo>
                                <a:lnTo>
                                  <a:pt x="16189" y="109"/>
                                </a:lnTo>
                                <a:lnTo>
                                  <a:pt x="16278" y="134"/>
                                </a:lnTo>
                                <a:lnTo>
                                  <a:pt x="16366" y="161"/>
                                </a:lnTo>
                                <a:lnTo>
                                  <a:pt x="16451" y="191"/>
                                </a:lnTo>
                                <a:lnTo>
                                  <a:pt x="16535" y="222"/>
                                </a:lnTo>
                                <a:lnTo>
                                  <a:pt x="16617" y="256"/>
                                </a:lnTo>
                                <a:lnTo>
                                  <a:pt x="16697" y="292"/>
                                </a:lnTo>
                                <a:lnTo>
                                  <a:pt x="16775" y="330"/>
                                </a:lnTo>
                                <a:lnTo>
                                  <a:pt x="16852" y="370"/>
                                </a:lnTo>
                                <a:lnTo>
                                  <a:pt x="16928" y="412"/>
                                </a:lnTo>
                                <a:lnTo>
                                  <a:pt x="17000" y="456"/>
                                </a:lnTo>
                                <a:lnTo>
                                  <a:pt x="17072" y="502"/>
                                </a:lnTo>
                                <a:lnTo>
                                  <a:pt x="17141" y="550"/>
                                </a:lnTo>
                                <a:lnTo>
                                  <a:pt x="17208" y="599"/>
                                </a:lnTo>
                                <a:lnTo>
                                  <a:pt x="17273" y="651"/>
                                </a:lnTo>
                                <a:lnTo>
                                  <a:pt x="17336" y="703"/>
                                </a:lnTo>
                                <a:lnTo>
                                  <a:pt x="17397" y="757"/>
                                </a:lnTo>
                                <a:lnTo>
                                  <a:pt x="17455" y="814"/>
                                </a:lnTo>
                                <a:lnTo>
                                  <a:pt x="17512" y="871"/>
                                </a:lnTo>
                                <a:lnTo>
                                  <a:pt x="17566" y="930"/>
                                </a:lnTo>
                                <a:lnTo>
                                  <a:pt x="17618" y="991"/>
                                </a:lnTo>
                                <a:lnTo>
                                  <a:pt x="17667" y="1053"/>
                                </a:lnTo>
                                <a:lnTo>
                                  <a:pt x="17714" y="1116"/>
                                </a:lnTo>
                                <a:lnTo>
                                  <a:pt x="17758" y="1180"/>
                                </a:lnTo>
                                <a:lnTo>
                                  <a:pt x="17792" y="1233"/>
                                </a:lnTo>
                                <a:lnTo>
                                  <a:pt x="17823" y="1286"/>
                                </a:lnTo>
                                <a:lnTo>
                                  <a:pt x="17853" y="1340"/>
                                </a:lnTo>
                                <a:lnTo>
                                  <a:pt x="17882" y="1394"/>
                                </a:lnTo>
                                <a:lnTo>
                                  <a:pt x="17910" y="1450"/>
                                </a:lnTo>
                                <a:lnTo>
                                  <a:pt x="17935" y="1506"/>
                                </a:lnTo>
                                <a:lnTo>
                                  <a:pt x="17959" y="1564"/>
                                </a:lnTo>
                                <a:lnTo>
                                  <a:pt x="17982" y="1622"/>
                                </a:lnTo>
                                <a:lnTo>
                                  <a:pt x="18002" y="1680"/>
                                </a:lnTo>
                                <a:lnTo>
                                  <a:pt x="18020" y="1739"/>
                                </a:lnTo>
                                <a:lnTo>
                                  <a:pt x="18037" y="1798"/>
                                </a:lnTo>
                                <a:lnTo>
                                  <a:pt x="18053" y="1858"/>
                                </a:lnTo>
                                <a:lnTo>
                                  <a:pt x="18066" y="1919"/>
                                </a:lnTo>
                                <a:lnTo>
                                  <a:pt x="18077" y="1981"/>
                                </a:lnTo>
                                <a:lnTo>
                                  <a:pt x="18086" y="2042"/>
                                </a:lnTo>
                                <a:lnTo>
                                  <a:pt x="18093" y="2103"/>
                                </a:lnTo>
                                <a:lnTo>
                                  <a:pt x="18093" y="2104"/>
                                </a:lnTo>
                                <a:lnTo>
                                  <a:pt x="18095" y="2110"/>
                                </a:lnTo>
                                <a:lnTo>
                                  <a:pt x="19217" y="13398"/>
                                </a:lnTo>
                                <a:lnTo>
                                  <a:pt x="19219" y="13438"/>
                                </a:lnTo>
                                <a:lnTo>
                                  <a:pt x="19222" y="13475"/>
                                </a:lnTo>
                                <a:lnTo>
                                  <a:pt x="19224" y="13510"/>
                                </a:lnTo>
                                <a:lnTo>
                                  <a:pt x="19224" y="13542"/>
                                </a:lnTo>
                                <a:lnTo>
                                  <a:pt x="19223" y="13593"/>
                                </a:lnTo>
                                <a:lnTo>
                                  <a:pt x="19220" y="13642"/>
                                </a:lnTo>
                                <a:lnTo>
                                  <a:pt x="19217" y="13691"/>
                                </a:lnTo>
                                <a:lnTo>
                                  <a:pt x="19211" y="13739"/>
                                </a:lnTo>
                                <a:lnTo>
                                  <a:pt x="19204" y="13788"/>
                                </a:lnTo>
                                <a:lnTo>
                                  <a:pt x="19194" y="13835"/>
                                </a:lnTo>
                                <a:lnTo>
                                  <a:pt x="19183" y="13883"/>
                                </a:lnTo>
                                <a:lnTo>
                                  <a:pt x="19171" y="13930"/>
                                </a:lnTo>
                                <a:lnTo>
                                  <a:pt x="19158" y="13977"/>
                                </a:lnTo>
                                <a:lnTo>
                                  <a:pt x="19143" y="14024"/>
                                </a:lnTo>
                                <a:lnTo>
                                  <a:pt x="19127" y="14069"/>
                                </a:lnTo>
                                <a:lnTo>
                                  <a:pt x="19109" y="14115"/>
                                </a:lnTo>
                                <a:lnTo>
                                  <a:pt x="19089" y="14159"/>
                                </a:lnTo>
                                <a:lnTo>
                                  <a:pt x="19068" y="14204"/>
                                </a:lnTo>
                                <a:lnTo>
                                  <a:pt x="19046" y="14248"/>
                                </a:lnTo>
                                <a:lnTo>
                                  <a:pt x="19022" y="14291"/>
                                </a:lnTo>
                                <a:lnTo>
                                  <a:pt x="18997" y="14334"/>
                                </a:lnTo>
                                <a:lnTo>
                                  <a:pt x="18970" y="14376"/>
                                </a:lnTo>
                                <a:lnTo>
                                  <a:pt x="18943" y="14418"/>
                                </a:lnTo>
                                <a:lnTo>
                                  <a:pt x="18915" y="14460"/>
                                </a:lnTo>
                                <a:lnTo>
                                  <a:pt x="18884" y="14501"/>
                                </a:lnTo>
                                <a:lnTo>
                                  <a:pt x="18853" y="14541"/>
                                </a:lnTo>
                                <a:lnTo>
                                  <a:pt x="18820" y="14581"/>
                                </a:lnTo>
                                <a:lnTo>
                                  <a:pt x="18787" y="14620"/>
                                </a:lnTo>
                                <a:lnTo>
                                  <a:pt x="18752" y="14659"/>
                                </a:lnTo>
                                <a:lnTo>
                                  <a:pt x="18716" y="14696"/>
                                </a:lnTo>
                                <a:lnTo>
                                  <a:pt x="18679" y="14733"/>
                                </a:lnTo>
                                <a:lnTo>
                                  <a:pt x="18640" y="14770"/>
                                </a:lnTo>
                                <a:lnTo>
                                  <a:pt x="18600" y="14806"/>
                                </a:lnTo>
                                <a:lnTo>
                                  <a:pt x="18560" y="14841"/>
                                </a:lnTo>
                                <a:lnTo>
                                  <a:pt x="18519" y="14876"/>
                                </a:lnTo>
                                <a:lnTo>
                                  <a:pt x="18477" y="14909"/>
                                </a:lnTo>
                                <a:lnTo>
                                  <a:pt x="18435" y="14941"/>
                                </a:lnTo>
                                <a:lnTo>
                                  <a:pt x="18393" y="14971"/>
                                </a:lnTo>
                                <a:lnTo>
                                  <a:pt x="18349" y="15001"/>
                                </a:lnTo>
                                <a:lnTo>
                                  <a:pt x="18306" y="15031"/>
                                </a:lnTo>
                                <a:lnTo>
                                  <a:pt x="18262" y="15059"/>
                                </a:lnTo>
                                <a:lnTo>
                                  <a:pt x="18216" y="15087"/>
                                </a:lnTo>
                                <a:lnTo>
                                  <a:pt x="18169" y="15115"/>
                                </a:lnTo>
                                <a:lnTo>
                                  <a:pt x="18122" y="15141"/>
                                </a:lnTo>
                                <a:lnTo>
                                  <a:pt x="18074" y="15167"/>
                                </a:lnTo>
                                <a:lnTo>
                                  <a:pt x="18026" y="15193"/>
                                </a:lnTo>
                                <a:lnTo>
                                  <a:pt x="17977" y="15217"/>
                                </a:lnTo>
                                <a:lnTo>
                                  <a:pt x="17926" y="15241"/>
                                </a:lnTo>
                                <a:lnTo>
                                  <a:pt x="17876" y="15264"/>
                                </a:lnTo>
                                <a:lnTo>
                                  <a:pt x="17824" y="15286"/>
                                </a:lnTo>
                                <a:lnTo>
                                  <a:pt x="17773" y="15308"/>
                                </a:lnTo>
                                <a:lnTo>
                                  <a:pt x="17720" y="15328"/>
                                </a:lnTo>
                                <a:lnTo>
                                  <a:pt x="17667" y="15348"/>
                                </a:lnTo>
                                <a:lnTo>
                                  <a:pt x="17613" y="15367"/>
                                </a:lnTo>
                                <a:lnTo>
                                  <a:pt x="17559" y="15385"/>
                                </a:lnTo>
                                <a:lnTo>
                                  <a:pt x="17503" y="15403"/>
                                </a:lnTo>
                                <a:lnTo>
                                  <a:pt x="17448" y="15420"/>
                                </a:lnTo>
                                <a:lnTo>
                                  <a:pt x="17392" y="15435"/>
                                </a:lnTo>
                                <a:lnTo>
                                  <a:pt x="17335" y="15450"/>
                                </a:lnTo>
                                <a:lnTo>
                                  <a:pt x="17279" y="15464"/>
                                </a:lnTo>
                                <a:lnTo>
                                  <a:pt x="17221" y="15477"/>
                                </a:lnTo>
                                <a:lnTo>
                                  <a:pt x="17163" y="15489"/>
                                </a:lnTo>
                                <a:lnTo>
                                  <a:pt x="17105" y="15500"/>
                                </a:lnTo>
                                <a:lnTo>
                                  <a:pt x="17046" y="15510"/>
                                </a:lnTo>
                                <a:lnTo>
                                  <a:pt x="16987" y="15519"/>
                                </a:lnTo>
                                <a:lnTo>
                                  <a:pt x="16928" y="15528"/>
                                </a:lnTo>
                                <a:lnTo>
                                  <a:pt x="16868" y="15535"/>
                                </a:lnTo>
                                <a:lnTo>
                                  <a:pt x="16808" y="15542"/>
                                </a:lnTo>
                                <a:lnTo>
                                  <a:pt x="16762" y="15546"/>
                                </a:lnTo>
                                <a:lnTo>
                                  <a:pt x="16716" y="15549"/>
                                </a:lnTo>
                                <a:lnTo>
                                  <a:pt x="16671" y="15553"/>
                                </a:lnTo>
                                <a:lnTo>
                                  <a:pt x="16626" y="15555"/>
                                </a:lnTo>
                                <a:lnTo>
                                  <a:pt x="16582" y="15558"/>
                                </a:lnTo>
                                <a:lnTo>
                                  <a:pt x="16537" y="15559"/>
                                </a:lnTo>
                                <a:lnTo>
                                  <a:pt x="16494" y="15560"/>
                                </a:lnTo>
                                <a:lnTo>
                                  <a:pt x="16451" y="15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026" style="position:absolute;margin-left:147.35pt;margin-top:389pt;width:62.1pt;height:50.25pt;z-index:251653116" coordorigin="6821,2960" coordsize="4806,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">
                <v:shape id="Freeform 176" o:spid="_x0000_s1027" style="position:absolute;left:6949;top:3090;width:4550;height:3629;visibility:visible;mso-wrap-style:square;v-text-anchor:top" coordsize="18200,14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bkT8QA&#10;AADbAAAADwAAAGRycy9kb3ducmV2LnhtbESPT2vCQBTE70K/w/IKvekmHsSmriL+gWIvVmPPj+zL&#10;Jph9G7Krxn56t1DwOMzMb5jZoreNuFLna8cK0lECgrhwumajID9uh1MQPiBrbByTgjt5WMxfBjPM&#10;tLvxN10PwYgIYZ+hgiqENpPSFxVZ9CPXEkevdJ3FEGVnpO7wFuG2keMkmUiLNceFCltaVVScDxer&#10;QK9/pNnvl1SOv353pTnlmzTNlXp77ZcfIAL14Rn+b39qBZN3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25E/EAAAA2wAAAA8AAAAAAAAAAAAAAAAAmAIAAGRycy9k&#10;b3ducmV2LnhtbFBLBQYAAAAABAAEAPUAAACJAwAAAAA=&#10;" path="m1647,1653l9,12941r-4,31l2,13002r-1,31l,13064r1,30l2,13126r3,30l9,13187r5,30l20,13247r7,30l36,13307r8,29l55,13366r11,29l78,13423r13,29l106,13481r14,28l136,13537r16,28l170,13593r18,27l209,13648r20,26l250,13701r21,26l294,13752r24,27l342,13804r25,25l394,13854r26,24l448,13902r28,24l504,13949r32,25l569,13998r33,26l637,14046r34,24l706,14092r36,23l780,14136r37,21l855,14178r39,20l932,14218r41,19l1013,14255r41,18l1096,14290r40,17l1180,14324r42,15l1266,14354r43,14l1354,14382r44,14l1444,14408r44,12l1534,14432r47,10l1628,14452r46,10l1722,14470r46,7l1817,14484r54,9l1926,14499r55,6l2038,14508r56,4l2152,14514r56,3l2266,14517r6017,l9147,14517r6792,l15980,14517r41,-1l16060,14514r39,-1l16137,14511r37,-3l16212,14506r36,-4l16298,14498r52,-8l16400,14483r50,-7l16500,14468r49,-10l16599,14447r48,-11l16695,14426r48,-14l16790,14399r46,-13l16883,14372r46,-16l16975,14340r45,-16l17064,14306r44,-17l17151,14270r44,-20l17235,14231r42,-20l17318,14189r40,-21l17398,14146r38,-23l17474,14099r38,-24l17549,14051r36,-25l17620,14001r33,-27l17685,13949r30,-25l17745,13899r29,-26l17801,13847r28,-26l17855,13793r26,-28l17905,13738r24,-28l17951,13681r23,-28l17995,13624r20,-30l18034,13564r18,-30l18069,13504r17,-30l18102,13443r13,-32l18128,13380r12,-31l18151,13317r11,-33l18170,13253r7,-33l18185,13187r4,-33l18194,13122r3,-34l18199,13055r1,-34l18199,12996r,-24l18198,12949r-3,-20l17074,1640r-1,-5l17067,1590r-6,-45l17053,1500r-10,-44l17032,1412r-13,-44l17006,1325r-15,-43l16975,1240r-18,-42l16937,1156r-20,-42l16895,1073r-22,-41l16847,991r-25,-40l16786,899r-38,-50l16708,798r-42,-48l16623,702r-46,-45l16529,611r-49,-44l16428,524r-54,-40l16319,444r-57,-38l16204,368r-60,-36l16082,299r-64,-33l15953,236r-66,-28l15820,180r-70,-25l15679,131r-72,-22l15534,90r-76,-19l15383,55r-77,-14l15226,29r-79,-10l15067,12r-83,-6l14901,2r-83,-1l3905,1,3899,r-65,1l3769,4r-65,3l3640,12r-63,7l3513,26r-62,10l3389,47r-61,12l3268,71r-59,14l3153,100r-57,16l3041,133r-54,19l2934,172r-67,26l2802,226r-64,30l2676,287r-60,33l2557,354r-58,36l2442,427r-54,40l2336,506r-51,43l2236,591r-48,44l2142,681r-44,45l2056,774r-40,48l1978,873r-38,50l1905,975r-32,52l1842,1080r-29,54l1786,1189r-25,56l1738,1301r-20,58l1700,1416r-17,58l1669,1533r-12,60l1647,1653xe" fillcolor="#548dd4 [1951]" stroked="f">
                  <v:path arrowok="t" o:connecttype="custom" o:connectlocs="0,3258;2,3297;11,3334;27,3370;47,3405;74,3438;105,3469;142,3499;186,3529;233,3554;284,3577;339,3595;395,3610;454,3621;524,3628;2287,3629;4025,3628;4075,3624;4137,3614;4198,3600;4255,3581;4309,3558;4359,3531;4405,3500;4444,3468;4476,3434;4504,3398;4526,3361;4541,3321;4549,3280;4550,3243;4267,397;4255,342;4234,289;4206,238;4156,175;4094,121;4021,75;3938,39;3846,14;3746,1;959,0;878,6;802,21;734,43;654,80;584,126;525,181;476,244;440,311;417,383" o:connectangles="0,0,0,0,0,0,0,0,0,0,0,0,0,0,0,0,0,0,0,0,0,0,0,0,0,0,0,0,0,0,0,0,0,0,0,0,0,0,0,0,0,0,0,0,0,0,0,0,0,0,0"/>
                </v:shape>
                <v:shape id="Freeform 177" o:spid="_x0000_s1028" style="position:absolute;left:8028;top:3367;width:2584;height:3451;visibility:visible;mso-wrap-style:square;v-text-anchor:top" coordsize="10337,13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tmMIA&#10;AADbAAAADwAAAGRycy9kb3ducmV2LnhtbERPy2rCQBTdF/yH4QrudGKQtkRH0aK0m1LqA7eXzDUT&#10;krmTZqZJ2q/vLIQuD+e92gy2Fh21vnSsYD5LQBDnTpdcKDifDtNnED4ga6wdk4If8rBZjx5WmGnX&#10;8yd1x1CIGMI+QwUmhCaT0ueGLPqZa4gjd3OtxRBhW0jdYh/DbS3TJHmUFkuODQYbejGUV8dvq2Bx&#10;2Jtq+Mhf09vvZVfoxfUL31mpyXjYLkEEGsK/+O5+0wqe4vr4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fO2YwgAAANsAAAAPAAAAAAAAAAAAAAAAAJgCAABkcnMvZG93&#10;bnJldi54bWxQSwUGAAAAAAQABAD1AAAAhwMAAAAA&#10;" path="m4835,13371r-1,23l4833,13415r-3,22l4827,13459r-6,20l4816,13499r-7,21l4800,13540r-8,19l4782,13577r-10,19l4761,13614r-12,16l4736,13647r-14,16l4708,13677r-16,15l4677,13706r-16,12l4644,13730r-18,12l4608,13752r-19,9l4570,13771r-19,7l4530,13785r-20,6l4489,13796r-21,4l4446,13802r-23,2l4402,13804r-23,l4357,13802r-22,-2l4314,13796r-21,-5l4272,13785r-19,-7l4232,13771r-19,-10l4195,13752r-19,-10l4159,13730r-17,-12l4125,13706r-15,-14l4095,13677r-15,-14l4066,13647r-13,-17l4041,13614r-11,-18l4019,13577r-9,-18l4001,13540r-7,-20l3987,13499r-6,-20l3976,13459r-3,-22l3970,13415r-2,-21l3968,13371r,-1262l2892,11034r-13,-14l2866,11004r-13,-16l2842,10973r-11,-17l2822,10939r-10,-17l2804,10904r-8,-16l2790,10870r-6,-18l2779,10834r-4,-20l2771,10796r-2,-19l2767,10758r-1,-18l2766,10721r1,-18l2769,10683r2,-19l2775,10646r3,-19l2783,10609r5,-18l2795,10573r7,-18l2810,10538r9,-18l2829,10503r11,-15l2850,10471,3828,9137,921,6211r-1,1l918,6211r-13,-13l893,6183r-41,-43l813,6096r-40,-45l735,6005r-38,-48l660,5907r-36,-49l589,5807r-36,-55l517,5695r-35,-58l447,5578r-33,-61l381,5455r-31,-63l320,5328r-38,-86l246,5156r-34,-89l181,4978r-30,-91l124,4795,99,4701,77,4606,57,4510,40,4414,27,4317,16,4220,8,4121,3,4023,,3923r3,-99l8,3725r8,-100l28,3526,44,3426r19,-98l87,3229r28,-98l146,3034r36,-98l222,2840r44,-94l314,2652r54,-94l426,2467r62,-91l556,2287,2236,165r15,-17l2265,131r16,-15l2298,101r17,-13l2331,76r18,-12l2367,53r20,-9l2406,35r19,-7l2445,21r20,-6l2485,10r21,-4l2526,3r20,-1l2568,r20,l2609,2r22,2l2651,6r20,5l2692,16r20,6l2733,29r19,9l2771,46r19,11l2810,68r18,12l2846,93r14,12l2874,118r,-1l4996,2119r15,16l5025,2150r15,17l5052,2184r12,17l5074,2219r10,18l5094,2255r7,19l5108,2293r6,19l5120,2332r4,19l5127,2371r3,19l5132,2411r,20l5132,2450r-1,21l5130,2491r-4,19l5122,2531r-4,19l5112,2569r-8,19l5097,2608r-8,19l5079,2645r-11,18l5058,2680r-12,18l5032,2714r-649,915l6723,5970r816,-700l7554,5257r17,-12l7589,5233r17,-11l7624,5212r19,-8l7661,5196r19,-6l7700,5184r19,-6l7738,5174r19,-4l7777,5168r20,-1l7816,5166r21,1l7856,5168r20,1l7895,5173r20,3l7934,5181r19,6l7971,5193r19,7l8008,5209r18,8l8043,5228r18,10l8077,5250r17,13l8109,5276r16,13l10204,7290r13,13l10230,7318r12,14l10254,7348r10,14l10274,7379r10,16l10292,7410r8,17l10307,7445r6,17l10319,7479r5,18l10327,7513r4,18l10333,7549r2,18l10336,7585r1,18l10336,7621r-1,18l10333,7657r-2,18l10327,7693r-4,18l10318,7728r-5,18l10306,7763r-8,17l10291,7797r-8,16l10273,7829r-20,35l10225,7913r-38,63l10141,8050r-55,85l10023,8230r-72,102l9872,8442r-88,116l9688,8677r-103,123l9474,8925r-119,125l9229,9175r-132,123l8956,9417r-147,117l8655,9643r-160,103l8328,9841r-174,85l7974,10002r-185,62l7596,10115r-198,34l7195,10170r-209,3l6771,10158r-220,-35l6325,10068r-229,-77l5860,9890r-20,-10l5822,9870r-20,-12l5784,9846r-16,-14l5752,9818r-16,-14l5722,9788r-13,-17l5696,9756r-12,-18l5673,9720r-11,-18l5652,9684r-8,-20l5637,9645r-6,-20l5625,9604r-5,-19l5616,9564r-2,-21l5611,9523r,-22l5611,9481r2,-22l5615,9438r4,-21l5623,9396r6,-21l5635,9354r9,-21l5653,9313r10,-20l5674,9274r12,-19l5698,9237r13,-17l5726,9205r14,-16l5756,9175r16,-14l5788,9148r18,-12l5824,9125r18,-10l5860,9105r19,-8l5899,9089r20,-6l5939,9077r20,-4l5980,9069r21,-2l6021,9064r22,l6063,9064r22,1l6106,9068r21,3l6149,9076r20,6l6191,9088r20,9l6231,9105r141,61l6511,9215r137,36l6784,9277r132,14l7047,9296r128,-6l7300,9275r123,-22l7543,9223r117,-39l7774,9139r112,-51l7995,9031r106,-63l8203,8902r100,-71l8398,8758r92,-77l8580,8602r86,-82l8747,8439r78,-83l8900,8273r71,-83l9038,8110r63,-80l9159,7953r55,-75l9265,7806r46,-67l9353,7675,7804,6186r-822,704l6966,6904r-17,13l6932,6928r-18,10l6896,6948r-18,8l6860,6965r-19,7l6821,6978r-19,5l6782,6988r-20,2l6743,6992r-20,3l6704,6995r-21,l6663,6994r-19,-3l6624,6989r-20,-5l6585,6979r-20,-5l6546,6967r-18,-7l6509,6952r-18,-10l6474,6931r-18,-11l6439,6908r-15,-13l6407,6882r-15,-16l3510,3983r,-1l3497,3969r-12,-15l3473,3940r-11,-16l3451,3909r-9,-17l3432,3876r-7,-18l3417,3842r-7,-17l3404,3807r-5,-18l3395,3771r-4,-18l3389,3735r-3,-19l3385,3698r-1,-20l3385,3660r1,-19l3387,3623r4,-19l3395,3586r3,-18l3404,3550r6,-19l3416,3514r9,-18l3433,3478r10,-17l3452,3444r12,-17l4126,2494,2622,1074,1236,2825r-46,60l1148,2947r-40,63l1072,3073r-32,65l1011,3204r-28,67l960,3337r-21,69l922,3474r-16,69l894,3612r-9,70l878,3752r-5,69l870,3891r,71l873,4031r5,70l884,4172r9,68l904,4310r12,68l932,4447r15,67l966,4581r20,66l1007,4712r24,65l1055,4840r27,63l1109,4964r22,47l1155,5057r24,46l1203,5149r27,44l1256,5236r26,44l1310,5320r25,38l1361,5392r25,34l1411,5458r26,33l1463,5521r26,29l1514,5577r11,10l1535,5596r,2l1535,5599,4691,8776r16,13l4720,8805r13,14l4745,8835r12,17l4768,8869r10,16l4787,8902r9,18l4803,8938r6,19l4815,8975r5,20l4824,9014r3,19l4830,9052r2,19l4832,9091r,19l4830,9130r-1,19l4826,9169r-4,19l4817,9207r-5,19l4805,9244r-7,19l4790,9281r-9,18l4770,9317r-10,18l4749,9352r-978,1333l4709,11623r15,16l4737,11655r13,15l4762,11687r11,18l4784,11723r9,19l4802,11760r7,21l4816,11801r6,20l4827,11842r3,21l4833,11885r1,22l4835,11929r,1442xe" fillcolor="white [3212]" stroked="f">
                  <v:fill opacity="49858f"/>
                  <v:path arrowok="t" o:connecttype="custom" o:connectlocs="1198,3390;1165,3430;1117,3450;1063,3445;1020,3416;995,3370;713,2747;694,2704;694,2657;712,2618;184,1501;95,1364;19,1152;4,906;78,663;579,22;626,2;678,6;718,29;1275,569;1283,618;1267,666;1901,1306;1949,1292;1997,1300;2554,1826;2578,1866;2584,1910;2571,1953;2446,2140;2124,2437;1638,2531;1434,2451;1408,2406;1405,2354;1428,2305;1470,2274;1521,2266;1662,2313;1971,2272;2206,2089;1951,1547;1705,1745;1656,1747;1610,1727;863,977;847,934;851,888;309,706;230,869;221,1043;264,1210;327,1330;384,1399;1189,2213;1207,2258;1203,2307;1177,2906;1204,2950" o:connectangles="0,0,0,0,0,0,0,0,0,0,0,0,0,0,0,0,0,0,0,0,0,0,0,0,0,0,0,0,0,0,0,0,0,0,0,0,0,0,0,0,0,0,0,0,0,0,0,0,0,0,0,0,0,0,0,0,0,0,0"/>
                </v:shape>
                <v:shape id="Freeform 178" o:spid="_x0000_s1029" style="position:absolute;left:6821;top:2960;width:4806;height:3890;visibility:visible;mso-wrap-style:square;v-text-anchor:top" coordsize="19224,15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2AoMMA&#10;AADbAAAADwAAAGRycy9kb3ducmV2LnhtbESPzWrDMBCE74G+g9hCbolsU5LYjWLaQHFzy097X6yt&#10;ZWqtjKXGzttXgUKPw8x8w2zLyXbiSoNvHStIlwkI4trplhsFH5e3xQaED8gaO8ek4EYeyt3DbIuF&#10;diOf6HoOjYgQ9gUqMCH0hZS+NmTRL11PHL0vN1gMUQ6N1AOOEW47mSXJSlpsOS4Y7GlvqP4+/1gF&#10;p339dMzywyYP6WteVZ/2II1Vav44vTyDCDSF//Bf+10rWKdw/xJ/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2AoMMAAADbAAAADwAAAAAAAAAAAAAAAACYAgAAZHJzL2Rv&#10;d25yZXYueG1sUEsFBgAAAAAEAAQA9QAAAIgDAAAAAA==&#10;" path="m2778,15038r13673,l16492,15038r41,-1l16572,15035r39,-1l16649,15032r37,-3l16724,15027r36,-4l16810,15019r52,-8l16912,15004r50,-7l17012,14989r49,-10l17111,14968r48,-11l17207,14947r48,-14l17302,14920r46,-13l17395,14893r46,-16l17487,14861r45,-16l17576,14827r44,-17l17663,14791r44,-20l17747,14752r42,-20l17830,14710r40,-21l17910,14667r38,-23l17986,14620r38,-24l18061,14572r36,-25l18132,14522r33,-27l18197,14470r30,-25l18257,14420r29,-26l18313,14368r28,-26l18367,14314r26,-28l18417,14259r24,-28l18463,14202r23,-28l18507,14145r20,-30l18546,14085r18,-30l18581,14025r17,-30l18614,13964r13,-32l18640,13901r12,-31l18663,13838r11,-33l18682,13774r7,-33l18697,13708r4,-33l18706,13643r3,-34l18711,13576r1,-34l18711,13517r,-24l18710,13470r-3,-20l17586,2161r-1,-5l17579,2111r-6,-45l17565,2021r-10,-44l17544,1933r-13,-44l17518,1846r-15,-43l17487,1761r-18,-42l17449,1677r-20,-42l17407,1594r-22,-41l17359,1512r-25,-40l17298,1420r-38,-50l17220,1319r-42,-48l17135,1223r-46,-45l17041,1132r-49,-44l16940,1045r-54,-40l16831,965r-57,-38l16716,889r-60,-36l16594,820r-64,-33l16465,757r-66,-28l16332,701r-70,-25l16191,652r-72,-22l16046,611r-76,-19l15895,576r-77,-14l15738,550r-79,-10l15579,533r-83,-6l15413,523r-83,-1l4417,522r-6,l4411,521r-65,1l4281,525r-65,3l4152,533r-63,7l4025,547r-62,10l3901,568r-61,12l3780,592r-59,14l3665,621r-57,16l3553,654r-54,19l3446,693r-67,26l3314,747r-64,30l3188,808r-60,33l3069,875r-58,36l2954,948r-54,40l2848,1027r-51,43l2748,1112r-48,44l2654,1202r-44,45l2568,1295r-40,48l2490,1394r-38,50l2417,1496r-32,52l2354,1601r-29,54l2298,1710r-25,56l2250,1822r-20,58l2212,1937r-17,58l2181,2054r-12,60l2159,2174,521,13462r-4,31l514,13523r-1,31l512,13585r1,30l514,13647r3,30l521,13708r5,30l532,13768r7,30l548,13828r8,29l567,13887r11,29l590,13944r13,29l618,14002r14,28l648,14058r16,28l682,14114r18,27l721,14169r20,26l762,14222r21,26l806,14273r24,27l854,14325r25,25l906,14375r26,24l960,14423r28,24l1016,14470r32,25l1081,14519r33,26l1149,14567r34,24l1218,14613r36,23l1292,14657r37,21l1367,14699r39,20l1444,14739r41,19l1525,14776r41,18l1608,14811r40,17l1692,14845r42,15l1778,14875r43,14l1866,14903r44,14l1956,14929r44,12l2046,14953r47,10l2140,14973r46,10l2234,14991r46,7l2329,15005r54,9l2438,15020r55,6l2550,15029r56,4l2664,15035r56,3l2778,15038xm16451,15560r-13673,l2713,15560r-65,-2l2583,15555r-65,-5l2452,15546r-65,-8l2322,15531r-63,-9l2202,15513r-55,-8l2091,15494r-54,-11l1981,15471r-54,-12l1873,15445r-54,-15l1766,15416r-53,-16l1662,15384r-52,-17l1558,15349r-50,-19l1457,15310r-49,-20l1359,15270r-49,-22l1262,15226r-47,-23l1168,15179r-46,-24l1077,15130r-45,-25l988,15079r-44,-27l902,15025r-42,-28l819,14969r-39,-28l740,14911r-38,-30l662,14848r-38,-33l585,14781r-37,-35l512,14711r-35,-36l443,14639r-32,-36l378,14566r-30,-38l318,14490r-27,-39l263,14412r-26,-40l213,14332r-23,-41l167,14250r-20,-42l126,14166r-18,-42l91,14081r-15,-43l61,13995r-12,-45l37,13906r-9,-44l19,13816r-7,-46l7,13725r-3,-47l1,13632,,13585r,-24l1,13536r1,-24l4,13487r2,-25l8,13437r3,-26l14,13386,1653,2098r12,-77l1681,1945r18,-76l1719,1793r24,-73l1769,1646r28,-72l1829,1502r35,-71l1900,1361r38,-67l1980,1226r43,-66l2069,1095r49,-64l2169,970r53,-61l2277,850r58,-58l2393,736r63,-54l2520,629r66,-52l2654,528r70,-47l2796,436r73,-45l2945,350r78,-39l3102,274r82,-36l3267,205r66,-24l3399,158r67,-21l3534,118r69,-20l3672,82r69,-15l3812,53r71,-11l3955,31r74,-9l4103,14r75,-6l4255,5r78,-3l4411,1r,-1l4417,,15330,r100,1l15529,6r99,7l15725,23r95,12l15915,49r93,18l16100,86r89,23l16278,134r88,27l16451,191r84,31l16617,256r80,36l16775,330r77,40l16928,412r72,44l17072,502r69,48l17208,599r65,52l17336,703r61,54l17455,814r57,57l17566,930r52,61l17667,1053r47,63l17758,1180r34,53l17823,1286r30,54l17882,1394r28,56l17935,1506r24,58l17982,1622r20,58l18020,1739r17,59l18053,1858r13,61l18077,1981r9,61l18093,2103r,1l18095,2110r1122,11288l19219,13438r3,37l19224,13510r,32l19223,13593r-3,49l19217,13691r-6,48l19204,13788r-10,47l19183,13883r-12,47l19158,13977r-15,47l19127,14069r-18,46l19089,14159r-21,45l19046,14248r-24,43l18997,14334r-27,42l18943,14418r-28,42l18884,14501r-31,40l18820,14581r-33,39l18752,14659r-36,37l18679,14733r-39,37l18600,14806r-40,35l18519,14876r-42,33l18435,14941r-42,30l18349,15001r-43,30l18262,15059r-46,28l18169,15115r-47,26l18074,15167r-48,26l17977,15217r-51,24l17876,15264r-52,22l17773,15308r-53,20l17667,15348r-54,19l17559,15385r-56,18l17448,15420r-56,15l17335,15450r-56,14l17221,15477r-58,12l17105,15500r-59,10l16987,15519r-59,9l16868,15535r-60,7l16762,15546r-46,3l16671,15553r-45,2l16582,15558r-45,1l16494,15560r-43,xe" fillcolor="#d8d8d8 [2732]" stroked="f">
                  <v:path arrowok="t" o:connecttype="custom" o:connectlocs="4181,3757;4290,3739;4394,3707;4487,3661;4564,3605;4622,3544;4660,3475;4677,3402;4396,539;4372,440;4315,343;4208,241;4066,169;3895,133;1054,132;916,155;782,210;664,301;581,414;540,544;130,3427;151,3493;191,3556;247,3612;323,3664;412,3707;512,3738;623,3757;662,3890;523,3874;403,3842;292,3795;195,3735;111,3660;48,3573;9,3477;0,3384;420,486;485,324;598,184;756,78;918,21;1083,1;3955,9;4154,64;4318,163;4440,295;4501,420;4523,526;4804,3423;4777,3529;4721,3625;4640,3710;4542,3779;4430,3832;4305,3869;4179,3887" o:connectangles="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3719E9" wp14:editId="06E9DE35">
                <wp:simplePos x="0" y="0"/>
                <wp:positionH relativeFrom="column">
                  <wp:posOffset>1738630</wp:posOffset>
                </wp:positionH>
                <wp:positionV relativeFrom="paragraph">
                  <wp:posOffset>2996565</wp:posOffset>
                </wp:positionV>
                <wp:extent cx="36830" cy="3655695"/>
                <wp:effectExtent l="5080" t="5715" r="5715" b="5715"/>
                <wp:wrapNone/>
                <wp:docPr id="67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36556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026" style="position:absolute;margin-left:136.9pt;margin-top:235.95pt;width:2.9pt;height:287.8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FE5392" wp14:editId="3BD8EA58">
                <wp:simplePos x="0" y="0"/>
                <wp:positionH relativeFrom="column">
                  <wp:posOffset>682625</wp:posOffset>
                </wp:positionH>
                <wp:positionV relativeFrom="paragraph">
                  <wp:posOffset>3719195</wp:posOffset>
                </wp:positionV>
                <wp:extent cx="36830" cy="1974215"/>
                <wp:effectExtent l="6350" t="4445" r="4445" b="2540"/>
                <wp:wrapNone/>
                <wp:docPr id="64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1974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026" style="position:absolute;margin-left:53.75pt;margin-top:292.85pt;width:2.9pt;height:155.4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A317CD" wp14:editId="0AD4C12F">
                <wp:simplePos x="0" y="0"/>
                <wp:positionH relativeFrom="column">
                  <wp:posOffset>2091690</wp:posOffset>
                </wp:positionH>
                <wp:positionV relativeFrom="paragraph">
                  <wp:posOffset>2045970</wp:posOffset>
                </wp:positionV>
                <wp:extent cx="36830" cy="3601720"/>
                <wp:effectExtent l="4445" t="8890" r="3810" b="1905"/>
                <wp:wrapNone/>
                <wp:docPr id="63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6830" cy="3601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026" style="position:absolute;margin-left:164.7pt;margin-top:161.1pt;width:2.9pt;height:283.6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" fillcolor="#f2f2f2 [3052]" stroked="f">
                <v:fill opacity="34181f"/>
              </v:rect>
            </w:pict>
          </mc:Fallback>
        </mc:AlternateContent>
      </w:r>
    </w:p>
    <w:sdt>
      <w:sdtPr>
        <w:rPr>
          <w:rStyle w:val="PageTitleChar"/>
          <w:rFonts w:ascii="Arial" w:hAnsi="Arial" w:cs="Arial"/>
        </w:rPr>
        <w:id w:val="11490770"/>
        <w:placeholder>
          <w:docPart w:val="03B385268F6744ECB773043DEFD566EA"/>
        </w:placeholder>
        <w:showingPlcHdr/>
      </w:sdtPr>
      <w:sdtEndPr>
        <w:rPr>
          <w:rStyle w:val="DefaultParagraphFont"/>
          <w:b/>
        </w:rPr>
      </w:sdtEndPr>
      <w:sdtContent>
        <w:p w:rsidR="00E838EB" w:rsidRPr="001D5639" w:rsidRDefault="00E838EB" w:rsidP="00E838EB">
          <w:pPr>
            <w:pStyle w:val="PageTitle"/>
            <w:rPr>
              <w:rFonts w:ascii="Arial" w:hAnsi="Arial" w:cs="Arial"/>
            </w:rPr>
          </w:pPr>
          <w:r w:rsidRPr="001D5639">
            <w:rPr>
              <w:rFonts w:ascii="Arial" w:hAnsi="Arial" w:cs="Arial"/>
            </w:rPr>
            <w:t>Introduction</w:t>
          </w:r>
        </w:p>
      </w:sdtContent>
    </w:sdt>
    <w:p w:rsidR="006D54FB" w:rsidRPr="001D5639" w:rsidRDefault="00A2106F" w:rsidP="00AE5474">
      <w:pPr>
        <w:pStyle w:val="Header"/>
        <w:tabs>
          <w:tab w:val="clear" w:pos="4680"/>
          <w:tab w:val="clear" w:pos="9360"/>
        </w:tabs>
        <w:rPr>
          <w:rFonts w:ascii="Arial" w:hAnsi="Arial" w:cs="Arial"/>
          <w:noProof/>
          <w:lang w:bidi="ar-SA"/>
        </w:rPr>
      </w:pPr>
      <w:r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03D3E9" wp14:editId="70E54F15">
                <wp:simplePos x="0" y="0"/>
                <wp:positionH relativeFrom="column">
                  <wp:posOffset>3984585</wp:posOffset>
                </wp:positionH>
                <wp:positionV relativeFrom="paragraph">
                  <wp:posOffset>4465698</wp:posOffset>
                </wp:positionV>
                <wp:extent cx="2850491" cy="2038120"/>
                <wp:effectExtent l="0" t="0" r="7620" b="635"/>
                <wp:wrapNone/>
                <wp:docPr id="60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0491" cy="203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92C" w:rsidRPr="00161A70" w:rsidRDefault="005D792C">
                            <w:pPr>
                              <w:pStyle w:val="Servicetitle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3" o:spid="_x0000_s1030" type="#_x0000_t202" style="position:absolute;margin-left:313.75pt;margin-top:351.65pt;width:224.45pt;height:160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8//tgIAALQ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" filled="f" stroked="f">
                <v:textbox inset="0,0,0,0">
                  <w:txbxContent>
                    <w:p w:rsidR="005D792C" w:rsidRPr="00161A70" w:rsidRDefault="005D792C">
                      <w:pPr>
                        <w:pStyle w:val="Servicetitle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17D6BC" wp14:editId="3595B8BF">
                <wp:simplePos x="0" y="0"/>
                <wp:positionH relativeFrom="column">
                  <wp:posOffset>3348355</wp:posOffset>
                </wp:positionH>
                <wp:positionV relativeFrom="paragraph">
                  <wp:posOffset>3561080</wp:posOffset>
                </wp:positionV>
                <wp:extent cx="4055745" cy="283845"/>
                <wp:effectExtent l="0" t="0" r="0" b="3175"/>
                <wp:wrapNone/>
                <wp:docPr id="6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574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PageTitleChar"/>
                              </w:rPr>
                              <w:id w:val="-1665013842"/>
                              <w:showingPlcHdr/>
                            </w:sdtPr>
                            <w:sdtEndPr>
                              <w:rPr>
                                <w:rStyle w:val="DefaultParagraphFont"/>
                                <w:b/>
                              </w:rPr>
                            </w:sdtEndPr>
                            <w:sdtContent>
                              <w:p w:rsidR="005D792C" w:rsidRPr="003B48E6" w:rsidRDefault="00131B62" w:rsidP="003B48E6">
                                <w:pPr>
                                  <w:pStyle w:val="PageTitle"/>
                                </w:pPr>
                                <w:r>
                                  <w:rPr>
                                    <w:rStyle w:val="PageTitleCh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2" o:spid="_x0000_s1031" type="#_x0000_t202" style="position:absolute;margin-left:263.65pt;margin-top:280.4pt;width:319.35pt;height:22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sO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" filled="f" stroked="f">
                <v:textbox inset="0,0,0,0">
                  <w:txbxContent>
                    <w:sdt>
                      <w:sdtPr>
                        <w:rPr>
                          <w:rStyle w:val="PageTitleChar"/>
                        </w:rPr>
                        <w:id w:val="-1665013842"/>
                        <w:showingPlcHdr/>
                      </w:sdtPr>
                      <w:sdtEndPr>
                        <w:rPr>
                          <w:rStyle w:val="DefaultParagraphFont"/>
                          <w:b/>
                        </w:rPr>
                      </w:sdtEndPr>
                      <w:sdtContent>
                        <w:p w:rsidR="005D792C" w:rsidRPr="003B48E6" w:rsidRDefault="00131B62" w:rsidP="003B48E6">
                          <w:pPr>
                            <w:pStyle w:val="PageTitle"/>
                          </w:pPr>
                          <w:r>
                            <w:rPr>
                              <w:rStyle w:val="PageTitleChar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4BDD580B" wp14:editId="058783FA">
                <wp:simplePos x="0" y="0"/>
                <wp:positionH relativeFrom="margin">
                  <wp:posOffset>180975</wp:posOffset>
                </wp:positionH>
                <wp:positionV relativeFrom="paragraph">
                  <wp:posOffset>3526155</wp:posOffset>
                </wp:positionV>
                <wp:extent cx="6955155" cy="1391920"/>
                <wp:effectExtent l="0" t="1905" r="7620" b="6350"/>
                <wp:wrapNone/>
                <wp:docPr id="61" name="Freeform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155" cy="1391920"/>
                        </a:xfrm>
                        <a:custGeom>
                          <a:avLst/>
                          <a:gdLst>
                            <a:gd name="T0" fmla="*/ 21577 w 23040"/>
                            <a:gd name="T1" fmla="*/ 1458 h 6276"/>
                            <a:gd name="T2" fmla="*/ 20661 w 23040"/>
                            <a:gd name="T3" fmla="*/ 198 h 6276"/>
                            <a:gd name="T4" fmla="*/ 20619 w 23040"/>
                            <a:gd name="T5" fmla="*/ 151 h 6276"/>
                            <a:gd name="T6" fmla="*/ 20573 w 23040"/>
                            <a:gd name="T7" fmla="*/ 109 h 6276"/>
                            <a:gd name="T8" fmla="*/ 20520 w 23040"/>
                            <a:gd name="T9" fmla="*/ 73 h 6276"/>
                            <a:gd name="T10" fmla="*/ 20464 w 23040"/>
                            <a:gd name="T11" fmla="*/ 45 h 6276"/>
                            <a:gd name="T12" fmla="*/ 20403 w 23040"/>
                            <a:gd name="T13" fmla="*/ 23 h 6276"/>
                            <a:gd name="T14" fmla="*/ 20341 w 23040"/>
                            <a:gd name="T15" fmla="*/ 9 h 6276"/>
                            <a:gd name="T16" fmla="*/ 20280 w 23040"/>
                            <a:gd name="T17" fmla="*/ 1 h 6276"/>
                            <a:gd name="T18" fmla="*/ 12024 w 23040"/>
                            <a:gd name="T19" fmla="*/ 0 h 6276"/>
                            <a:gd name="T20" fmla="*/ 11949 w 23040"/>
                            <a:gd name="T21" fmla="*/ 4 h 6276"/>
                            <a:gd name="T22" fmla="*/ 11881 w 23040"/>
                            <a:gd name="T23" fmla="*/ 16 h 6276"/>
                            <a:gd name="T24" fmla="*/ 11820 w 23040"/>
                            <a:gd name="T25" fmla="*/ 37 h 6276"/>
                            <a:gd name="T26" fmla="*/ 11763 w 23040"/>
                            <a:gd name="T27" fmla="*/ 68 h 6276"/>
                            <a:gd name="T28" fmla="*/ 11709 w 23040"/>
                            <a:gd name="T29" fmla="*/ 109 h 6276"/>
                            <a:gd name="T30" fmla="*/ 11657 w 23040"/>
                            <a:gd name="T31" fmla="*/ 161 h 6276"/>
                            <a:gd name="T32" fmla="*/ 11606 w 23040"/>
                            <a:gd name="T33" fmla="*/ 226 h 6276"/>
                            <a:gd name="T34" fmla="*/ 11555 w 23040"/>
                            <a:gd name="T35" fmla="*/ 302 h 6276"/>
                            <a:gd name="T36" fmla="*/ 68 w 23040"/>
                            <a:gd name="T37" fmla="*/ 1446 h 6276"/>
                            <a:gd name="T38" fmla="*/ 39 w 23040"/>
                            <a:gd name="T39" fmla="*/ 1448 h 6276"/>
                            <a:gd name="T40" fmla="*/ 16 w 23040"/>
                            <a:gd name="T41" fmla="*/ 1456 h 6276"/>
                            <a:gd name="T42" fmla="*/ 9 w 23040"/>
                            <a:gd name="T43" fmla="*/ 1464 h 6276"/>
                            <a:gd name="T44" fmla="*/ 3 w 23040"/>
                            <a:gd name="T45" fmla="*/ 1474 h 6276"/>
                            <a:gd name="T46" fmla="*/ 0 w 23040"/>
                            <a:gd name="T47" fmla="*/ 1487 h 6276"/>
                            <a:gd name="T48" fmla="*/ 0 w 23040"/>
                            <a:gd name="T49" fmla="*/ 1503 h 6276"/>
                            <a:gd name="T50" fmla="*/ 23040 w 23040"/>
                            <a:gd name="T51" fmla="*/ 6276 h 6276"/>
                            <a:gd name="T52" fmla="*/ 23040 w 23040"/>
                            <a:gd name="T53" fmla="*/ 1576 h 6276"/>
                            <a:gd name="T54" fmla="*/ 23034 w 23040"/>
                            <a:gd name="T55" fmla="*/ 1541 h 6276"/>
                            <a:gd name="T56" fmla="*/ 23026 w 23040"/>
                            <a:gd name="T57" fmla="*/ 1514 h 6276"/>
                            <a:gd name="T58" fmla="*/ 23011 w 23040"/>
                            <a:gd name="T59" fmla="*/ 1492 h 6276"/>
                            <a:gd name="T60" fmla="*/ 22992 w 23040"/>
                            <a:gd name="T61" fmla="*/ 1477 h 6276"/>
                            <a:gd name="T62" fmla="*/ 22968 w 23040"/>
                            <a:gd name="T63" fmla="*/ 1467 h 6276"/>
                            <a:gd name="T64" fmla="*/ 22939 w 23040"/>
                            <a:gd name="T65" fmla="*/ 1461 h 6276"/>
                            <a:gd name="T66" fmla="*/ 22906 w 23040"/>
                            <a:gd name="T67" fmla="*/ 1458 h 62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23040" h="6276">
                              <a:moveTo>
                                <a:pt x="22887" y="1458"/>
                              </a:moveTo>
                              <a:lnTo>
                                <a:pt x="21577" y="1458"/>
                              </a:lnTo>
                              <a:lnTo>
                                <a:pt x="20678" y="226"/>
                              </a:lnTo>
                              <a:lnTo>
                                <a:pt x="20661" y="198"/>
                              </a:lnTo>
                              <a:lnTo>
                                <a:pt x="20641" y="174"/>
                              </a:lnTo>
                              <a:lnTo>
                                <a:pt x="20619" y="151"/>
                              </a:lnTo>
                              <a:lnTo>
                                <a:pt x="20596" y="129"/>
                              </a:lnTo>
                              <a:lnTo>
                                <a:pt x="20573" y="109"/>
                              </a:lnTo>
                              <a:lnTo>
                                <a:pt x="20547" y="91"/>
                              </a:lnTo>
                              <a:lnTo>
                                <a:pt x="20520" y="73"/>
                              </a:lnTo>
                              <a:lnTo>
                                <a:pt x="20493" y="59"/>
                              </a:lnTo>
                              <a:lnTo>
                                <a:pt x="20464" y="45"/>
                              </a:lnTo>
                              <a:lnTo>
                                <a:pt x="20434" y="33"/>
                              </a:lnTo>
                              <a:lnTo>
                                <a:pt x="20403" y="23"/>
                              </a:lnTo>
                              <a:lnTo>
                                <a:pt x="20373" y="14"/>
                              </a:lnTo>
                              <a:lnTo>
                                <a:pt x="20341" y="9"/>
                              </a:lnTo>
                              <a:lnTo>
                                <a:pt x="20311" y="4"/>
                              </a:lnTo>
                              <a:lnTo>
                                <a:pt x="20280" y="1"/>
                              </a:lnTo>
                              <a:lnTo>
                                <a:pt x="20248" y="0"/>
                              </a:lnTo>
                              <a:lnTo>
                                <a:pt x="12024" y="0"/>
                              </a:lnTo>
                              <a:lnTo>
                                <a:pt x="11985" y="1"/>
                              </a:lnTo>
                              <a:lnTo>
                                <a:pt x="11949" y="4"/>
                              </a:lnTo>
                              <a:lnTo>
                                <a:pt x="11915" y="9"/>
                              </a:lnTo>
                              <a:lnTo>
                                <a:pt x="11881" y="16"/>
                              </a:lnTo>
                              <a:lnTo>
                                <a:pt x="11850" y="26"/>
                              </a:lnTo>
                              <a:lnTo>
                                <a:pt x="11820" y="37"/>
                              </a:lnTo>
                              <a:lnTo>
                                <a:pt x="11791" y="50"/>
                              </a:lnTo>
                              <a:lnTo>
                                <a:pt x="11763" y="68"/>
                              </a:lnTo>
                              <a:lnTo>
                                <a:pt x="11736" y="86"/>
                              </a:lnTo>
                              <a:lnTo>
                                <a:pt x="11709" y="109"/>
                              </a:lnTo>
                              <a:lnTo>
                                <a:pt x="11683" y="134"/>
                              </a:lnTo>
                              <a:lnTo>
                                <a:pt x="11657" y="161"/>
                              </a:lnTo>
                              <a:lnTo>
                                <a:pt x="11632" y="191"/>
                              </a:lnTo>
                              <a:lnTo>
                                <a:pt x="11606" y="226"/>
                              </a:lnTo>
                              <a:lnTo>
                                <a:pt x="11580" y="262"/>
                              </a:lnTo>
                              <a:lnTo>
                                <a:pt x="11555" y="302"/>
                              </a:lnTo>
                              <a:lnTo>
                                <a:pt x="10679" y="1446"/>
                              </a:lnTo>
                              <a:lnTo>
                                <a:pt x="68" y="1446"/>
                              </a:lnTo>
                              <a:lnTo>
                                <a:pt x="52" y="1446"/>
                              </a:lnTo>
                              <a:lnTo>
                                <a:pt x="39" y="1448"/>
                              </a:lnTo>
                              <a:lnTo>
                                <a:pt x="26" y="1451"/>
                              </a:lnTo>
                              <a:lnTo>
                                <a:pt x="16" y="1456"/>
                              </a:lnTo>
                              <a:lnTo>
                                <a:pt x="12" y="1459"/>
                              </a:lnTo>
                              <a:lnTo>
                                <a:pt x="9" y="1464"/>
                              </a:lnTo>
                              <a:lnTo>
                                <a:pt x="6" y="1468"/>
                              </a:lnTo>
                              <a:lnTo>
                                <a:pt x="3" y="1474"/>
                              </a:lnTo>
                              <a:lnTo>
                                <a:pt x="1" y="1479"/>
                              </a:lnTo>
                              <a:lnTo>
                                <a:pt x="0" y="1487"/>
                              </a:lnTo>
                              <a:lnTo>
                                <a:pt x="0" y="1494"/>
                              </a:lnTo>
                              <a:lnTo>
                                <a:pt x="0" y="1503"/>
                              </a:lnTo>
                              <a:lnTo>
                                <a:pt x="0" y="6276"/>
                              </a:lnTo>
                              <a:lnTo>
                                <a:pt x="23040" y="6276"/>
                              </a:lnTo>
                              <a:lnTo>
                                <a:pt x="23040" y="1595"/>
                              </a:lnTo>
                              <a:lnTo>
                                <a:pt x="23040" y="1576"/>
                              </a:lnTo>
                              <a:lnTo>
                                <a:pt x="23037" y="1557"/>
                              </a:lnTo>
                              <a:lnTo>
                                <a:pt x="23034" y="1541"/>
                              </a:lnTo>
                              <a:lnTo>
                                <a:pt x="23030" y="1527"/>
                              </a:lnTo>
                              <a:lnTo>
                                <a:pt x="23026" y="1514"/>
                              </a:lnTo>
                              <a:lnTo>
                                <a:pt x="23018" y="1503"/>
                              </a:lnTo>
                              <a:lnTo>
                                <a:pt x="23011" y="1492"/>
                              </a:lnTo>
                              <a:lnTo>
                                <a:pt x="23003" y="1484"/>
                              </a:lnTo>
                              <a:lnTo>
                                <a:pt x="22992" y="1477"/>
                              </a:lnTo>
                              <a:lnTo>
                                <a:pt x="22981" y="1471"/>
                              </a:lnTo>
                              <a:lnTo>
                                <a:pt x="22968" y="1467"/>
                              </a:lnTo>
                              <a:lnTo>
                                <a:pt x="22955" y="1462"/>
                              </a:lnTo>
                              <a:lnTo>
                                <a:pt x="22939" y="1461"/>
                              </a:lnTo>
                              <a:lnTo>
                                <a:pt x="22923" y="1459"/>
                              </a:lnTo>
                              <a:lnTo>
                                <a:pt x="22906" y="1458"/>
                              </a:lnTo>
                              <a:lnTo>
                                <a:pt x="22887" y="1458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alpha val="45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2" o:spid="_x0000_s1026" style="position:absolute;margin-left:14.25pt;margin-top:277.65pt;width:547.65pt;height:109.6pt;z-index:-25153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3040,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" path="m22887,1458r-1310,l20678,226r-17,-28l20641,174r-22,-23l20596,129r-23,-20l20547,91r-27,-18l20493,59r-29,-14l20434,33r-31,-10l20373,14r-32,-5l20311,4r-31,-3l20248,,12024,r-39,1l11949,4r-34,5l11881,16r-31,10l11820,37r-29,13l11763,68r-27,18l11709,109r-26,25l11657,161r-25,30l11606,226r-26,36l11555,302r-876,1144l68,1446r-16,l39,1448r-13,3l16,1456r-4,3l9,1464r-3,4l3,1474r-2,5l,1487r,7l,1503,,6276r23040,l23040,1595r,-19l23037,1557r-3,-16l23030,1527r-4,-13l23018,1503r-7,-11l23003,1484r-11,-7l22981,1471r-13,-4l22955,1462r-16,-1l22923,1459r-17,-1l22887,1458xe" fillcolor="#8db3e2 [1311]" stroked="f">
                <v:fill opacity="29491f" color2="#8db3e2 [1311]" o:opacity2="0" rotate="t" focus="100%" type="gradient"/>
                <v:path arrowok="t" o:connecttype="custom" o:connectlocs="6513515,323362;6236999,43913;6224320,33489;6210434,24175;6194435,16190;6177530,9980;6159116,5101;6140400,1996;6121985,222;3629722,0;3607081,887;3586554,3549;3568139,8206;3550933,15081;3534632,24175;3518934,35707;3503539,50123;3488143,66979;20527,320700;11773,321144;4830,322918;2717,324693;906,326910;0,329794;0,333342;6955155,1391920;6955155,349532;6953344,341770;6950929,335782;6946401,330903;6940665,327576;6933420,325358;6924666,324027;6914704,323362" o:connectangles="0,0,0,0,0,0,0,0,0,0,0,0,0,0,0,0,0,0,0,0,0,0,0,0,0,0,0,0,0,0,0,0,0,0"/>
                <w10:wrap anchorx="margin"/>
              </v:shape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645945" behindDoc="0" locked="0" layoutInCell="1" allowOverlap="1" wp14:anchorId="3ADEC977" wp14:editId="0FE3A430">
                <wp:simplePos x="0" y="0"/>
                <wp:positionH relativeFrom="column">
                  <wp:posOffset>264795</wp:posOffset>
                </wp:positionH>
                <wp:positionV relativeFrom="paragraph">
                  <wp:posOffset>4340860</wp:posOffset>
                </wp:positionV>
                <wp:extent cx="4845685" cy="4652645"/>
                <wp:effectExtent l="7620" t="6985" r="4445" b="7620"/>
                <wp:wrapNone/>
                <wp:docPr id="52" name="Group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5685" cy="4652645"/>
                          <a:chOff x="952" y="5840"/>
                          <a:chExt cx="6651" cy="6415"/>
                        </a:xfrm>
                      </wpg:grpSpPr>
                      <wps:wsp>
                        <wps:cNvPr id="53" name="Rectangle 372"/>
                        <wps:cNvSpPr>
                          <a:spLocks noChangeArrowheads="1"/>
                        </wps:cNvSpPr>
                        <wps:spPr bwMode="auto">
                          <a:xfrm flipH="1">
                            <a:off x="1540" y="6646"/>
                            <a:ext cx="72" cy="415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73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3032" y="4738"/>
                            <a:ext cx="72" cy="423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374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4468" y="5326"/>
                            <a:ext cx="72" cy="619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375"/>
                        <wps:cNvSpPr>
                          <a:spLocks noChangeArrowheads="1"/>
                        </wps:cNvSpPr>
                        <wps:spPr bwMode="auto">
                          <a:xfrm flipH="1">
                            <a:off x="3185" y="6498"/>
                            <a:ext cx="72" cy="575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376"/>
                        <wps:cNvSpPr>
                          <a:spLocks noChangeArrowheads="1"/>
                        </wps:cNvSpPr>
                        <wps:spPr bwMode="auto">
                          <a:xfrm flipV="1">
                            <a:off x="4815" y="5840"/>
                            <a:ext cx="72" cy="441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377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4254" y="8311"/>
                            <a:ext cx="72" cy="330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  <a:alpha val="12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1" o:spid="_x0000_s1026" style="position:absolute;margin-left:20.85pt;margin-top:341.8pt;width:381.55pt;height:366.35pt;z-index:251645945" coordorigin="952,5840" coordsize="6651,6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">
                <v:rect id="Rectangle 372" o:spid="_x0000_s1027" style="position:absolute;left:1540;top:6646;width:72;height:41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KfncUA&#10;AADbAAAADwAAAGRycy9kb3ducmV2LnhtbESPQWvCQBSE74L/YXkFb7qpotjUVcRSELHYpMVeH9ln&#10;Esy+DdlVo7/eLQgeh5n5hpktWlOJMzWutKzgdRCBIM6sLjlX8Pvz2Z+CcB5ZY2WZFFzJwWLe7cww&#10;1vbCCZ1Tn4sAYRejgsL7OpbSZQUZdANbEwfvYBuDPsgml7rBS4CbSg6jaCINlhwWCqxpVVB2TE9G&#10;QcJvyf72sd18/e2G3zlF29v+MFWq99Iu30F4av0z/GivtYLxCP6/h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Ap+dxQAAANsAAAAPAAAAAAAAAAAAAAAAAJgCAABkcnMv&#10;ZG93bnJldi54bWxQSwUGAAAAAAQABAD1AAAAigMAAAAA&#10;" fillcolor="#548dd4 [1951]" stroked="f">
                  <v:fill opacity="7967f"/>
                </v:rect>
                <v:rect id="Rectangle 373" o:spid="_x0000_s1028" style="position:absolute;left:3032;top:4738;width:72;height:4232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fi2sQA&#10;AADbAAAADwAAAGRycy9kb3ducmV2LnhtbESPQWvCQBSE7wX/w/IEb3VjsWJjNhKFQqEUNW31+sg+&#10;k2D2bchuTfrvuwXB4zAz3zDJejCNuFLnassKZtMIBHFhdc2lgq/P18clCOeRNTaWScEvOVino4cE&#10;Y217PtA196UIEHYxKqi8b2MpXVGRQTe1LXHwzrYz6IPsSqk77APcNPIpihbSYM1hocKWthUVl/zH&#10;KGi/Nx/RoX/HzO3odDy9ZHqx3Ss1GQ/ZCoSnwd/Dt/abVvA8h/8v4Q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H4trEAAAA2wAAAA8AAAAAAAAAAAAAAAAAmAIAAGRycy9k&#10;b3ducmV2LnhtbFBLBQYAAAAABAAEAPUAAACJAwAAAAA=&#10;" fillcolor="#548dd4 [1951]" stroked="f">
                  <v:fill opacity="7967f"/>
                </v:rect>
                <v:rect id="Rectangle 374" o:spid="_x0000_s1029" style="position:absolute;left:4468;top:5326;width:72;height:6198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HQcUA&#10;AADbAAAADwAAAGRycy9kb3ducmV2LnhtbESPzWrDMBCE74W+g9hCb43cQkziWgluoFAIoflp6+ti&#10;bWwTa2UsxXbevgoEchxm5hsmXY6mET11rras4HUSgSAurK65VPBz+HyZgXAeWWNjmRRcyMFy8fiQ&#10;YqLtwDvq974UAcIuQQWV920ipSsqMugmtiUO3tF2Bn2QXSl1h0OAm0a+RVEsDdYcFipsaVVRcdqf&#10;jYL292MT7YY1Zu6b8r98nul4tVXq+WnM3kF4Gv09fGt/aQXTKVy/h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0dBxQAAANsAAAAPAAAAAAAAAAAAAAAAAJgCAABkcnMv&#10;ZG93bnJldi54bWxQSwUGAAAAAAQABAD1AAAAigMAAAAA&#10;" fillcolor="#548dd4 [1951]" stroked="f">
                  <v:fill opacity="7967f"/>
                </v:rect>
                <v:rect id="Rectangle 375" o:spid="_x0000_s1030" style="position:absolute;left:3185;top:6498;width:72;height:57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8BcQA&#10;AADbAAAADwAAAGRycy9kb3ducmV2LnhtbESPQYvCMBSE74L/ITzBm6YKinaNIsrCsihaXdzro3m2&#10;ZZuX0mS1+uuNIHgcZuYbZrZoTCkuVLvCsoJBPwJBnFpdcKbg5/jZm4BwHlljaZkU3MjBYt5uzTDW&#10;9soJXQ4+EwHCLkYFufdVLKVLczLo+rYiDt7Z1gZ9kHUmdY3XADelHEbRWBosOCzkWNEqp/Tv8G8U&#10;JDxNTvf15nv7uxvuM4o299N5olS30yw/QHhq/Dv8an9pBaMx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1PAXEAAAA2wAAAA8AAAAAAAAAAAAAAAAAmAIAAGRycy9k&#10;b3ducmV2LnhtbFBLBQYAAAAABAAEAPUAAACJAwAAAAA=&#10;" fillcolor="#548dd4 [1951]" stroked="f">
                  <v:fill opacity="7967f"/>
                </v:rect>
                <v:rect id="Rectangle 376" o:spid="_x0000_s1031" style="position:absolute;left:4815;top:5840;width:72;height:441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nsUA&#10;AADbAAAADwAAAGRycy9kb3ducmV2LnhtbESP3WrCQBSE7wXfYTkF73RTwZ+mriKWgojFJi329pA9&#10;JsHs2ZBdNfr0bkHwcpiZb5jZojWVOFPjSssKXgcRCOLM6pJzBb8/n/0pCOeRNVaWScGVHCzm3c4M&#10;Y20vnNA59bkIEHYxKii8r2MpXVaQQTewNXHwDrYx6INscqkbvAS4qeQwisbSYMlhocCaVgVlx/Rk&#10;FCT8luxvH9vN199u+J1TtL3tD1Olei/t8h2Ep9Y/w4/2WisYTeD/S/g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OZmexQAAANsAAAAPAAAAAAAAAAAAAAAAAJgCAABkcnMv&#10;ZG93bnJldi54bWxQSwUGAAAAAAQABAD1AAAAigMAAAAA&#10;" fillcolor="#548dd4 [1951]" stroked="f">
                  <v:fill opacity="7967f"/>
                </v:rect>
                <v:rect id="Rectangle 377" o:spid="_x0000_s1032" style="position:absolute;left:4254;top:8311;width:72;height:3302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o38AA&#10;AADbAAAADwAAAGRycy9kb3ducmV2LnhtbERPy4rCMBTdC/MP4QruNFVQZqpROoIgiDg6PraX5toW&#10;m5vSRFv/3iwEl4fzni1aU4oH1a6wrGA4iEAQp1YXnCk4/q/63yCcR9ZYWiYFT3KwmH91Zhhr2/Ce&#10;HgefiRDCLkYFufdVLKVLczLoBrYiDtzV1gZ9gHUmdY1NCDelHEXRRBosODTkWNEyp/R2uBsF1el3&#10;G+2bDSZuR5fz5SfRk+WfUr1um0xBeGr9R/x2r7WCcRgbvoQf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ro38AAAADbAAAADwAAAAAAAAAAAAAAAACYAgAAZHJzL2Rvd25y&#10;ZXYueG1sUEsFBgAAAAAEAAQA9QAAAIUDAAAAAA==&#10;" fillcolor="#548dd4 [1951]" stroked="f">
                  <v:fill opacity="7967f"/>
                </v:rect>
              </v:group>
            </w:pict>
          </mc:Fallback>
        </mc:AlternateContent>
      </w:r>
      <w:r w:rsidR="00FB26D4" w:rsidRPr="001D5639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778048" behindDoc="1" locked="0" layoutInCell="1" allowOverlap="1" wp14:anchorId="2B1E83A1" wp14:editId="4CAC8830">
                <wp:simplePos x="0" y="0"/>
                <wp:positionH relativeFrom="margin">
                  <wp:posOffset>777875</wp:posOffset>
                </wp:positionH>
                <wp:positionV relativeFrom="margin">
                  <wp:posOffset>5161915</wp:posOffset>
                </wp:positionV>
                <wp:extent cx="1802765" cy="3232150"/>
                <wp:effectExtent l="6350" t="8890" r="635" b="6985"/>
                <wp:wrapNone/>
                <wp:docPr id="28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765" cy="3232150"/>
                          <a:chOff x="0" y="0"/>
                          <a:chExt cx="4206" cy="7541"/>
                        </a:xfrm>
                      </wpg:grpSpPr>
                      <wpg:grpSp>
                        <wpg:cNvPr id="30" name="Group 28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206" cy="7541"/>
                            <a:chOff x="0" y="0"/>
                            <a:chExt cx="4206" cy="7541"/>
                          </a:xfrm>
                        </wpg:grpSpPr>
                        <wps:wsp>
                          <wps:cNvPr id="31" name="Freeform 289"/>
                          <wps:cNvSpPr>
                            <a:spLocks/>
                          </wps:cNvSpPr>
                          <wps:spPr bwMode="auto">
                            <a:xfrm>
                              <a:off x="648" y="4447"/>
                              <a:ext cx="732" cy="2069"/>
                            </a:xfrm>
                            <a:custGeom>
                              <a:avLst/>
                              <a:gdLst>
                                <a:gd name="T0" fmla="*/ 2067 w 2196"/>
                                <a:gd name="T1" fmla="*/ 741 h 6207"/>
                                <a:gd name="T2" fmla="*/ 1826 w 2196"/>
                                <a:gd name="T3" fmla="*/ 939 h 6207"/>
                                <a:gd name="T4" fmla="*/ 1614 w 2196"/>
                                <a:gd name="T5" fmla="*/ 1175 h 6207"/>
                                <a:gd name="T6" fmla="*/ 1430 w 2196"/>
                                <a:gd name="T7" fmla="*/ 1445 h 6207"/>
                                <a:gd name="T8" fmla="*/ 1275 w 2196"/>
                                <a:gd name="T9" fmla="*/ 1746 h 6207"/>
                                <a:gd name="T10" fmla="*/ 1150 w 2196"/>
                                <a:gd name="T11" fmla="*/ 2076 h 6207"/>
                                <a:gd name="T12" fmla="*/ 1057 w 2196"/>
                                <a:gd name="T13" fmla="*/ 2426 h 6207"/>
                                <a:gd name="T14" fmla="*/ 996 w 2196"/>
                                <a:gd name="T15" fmla="*/ 2798 h 6207"/>
                                <a:gd name="T16" fmla="*/ 968 w 2196"/>
                                <a:gd name="T17" fmla="*/ 3184 h 6207"/>
                                <a:gd name="T18" fmla="*/ 975 w 2196"/>
                                <a:gd name="T19" fmla="*/ 3584 h 6207"/>
                                <a:gd name="T20" fmla="*/ 1019 w 2196"/>
                                <a:gd name="T21" fmla="*/ 3990 h 6207"/>
                                <a:gd name="T22" fmla="*/ 1098 w 2196"/>
                                <a:gd name="T23" fmla="*/ 4402 h 6207"/>
                                <a:gd name="T24" fmla="*/ 1214 w 2196"/>
                                <a:gd name="T25" fmla="*/ 4814 h 6207"/>
                                <a:gd name="T26" fmla="*/ 1369 w 2196"/>
                                <a:gd name="T27" fmla="*/ 5223 h 6207"/>
                                <a:gd name="T28" fmla="*/ 1565 w 2196"/>
                                <a:gd name="T29" fmla="*/ 5625 h 6207"/>
                                <a:gd name="T30" fmla="*/ 1801 w 2196"/>
                                <a:gd name="T31" fmla="*/ 6016 h 6207"/>
                                <a:gd name="T32" fmla="*/ 1684 w 2196"/>
                                <a:gd name="T33" fmla="*/ 6091 h 6207"/>
                                <a:gd name="T34" fmla="*/ 1237 w 2196"/>
                                <a:gd name="T35" fmla="*/ 5762 h 6207"/>
                                <a:gd name="T36" fmla="*/ 860 w 2196"/>
                                <a:gd name="T37" fmla="*/ 5321 h 6207"/>
                                <a:gd name="T38" fmla="*/ 552 w 2196"/>
                                <a:gd name="T39" fmla="*/ 4790 h 6207"/>
                                <a:gd name="T40" fmla="*/ 314 w 2196"/>
                                <a:gd name="T41" fmla="*/ 4196 h 6207"/>
                                <a:gd name="T42" fmla="*/ 142 w 2196"/>
                                <a:gd name="T43" fmla="*/ 3563 h 6207"/>
                                <a:gd name="T44" fmla="*/ 38 w 2196"/>
                                <a:gd name="T45" fmla="*/ 2915 h 6207"/>
                                <a:gd name="T46" fmla="*/ 0 w 2196"/>
                                <a:gd name="T47" fmla="*/ 2276 h 6207"/>
                                <a:gd name="T48" fmla="*/ 27 w 2196"/>
                                <a:gd name="T49" fmla="*/ 1671 h 6207"/>
                                <a:gd name="T50" fmla="*/ 117 w 2196"/>
                                <a:gd name="T51" fmla="*/ 1123 h 6207"/>
                                <a:gd name="T52" fmla="*/ 270 w 2196"/>
                                <a:gd name="T53" fmla="*/ 657 h 6207"/>
                                <a:gd name="T54" fmla="*/ 485 w 2196"/>
                                <a:gd name="T55" fmla="*/ 300 h 6207"/>
                                <a:gd name="T56" fmla="*/ 761 w 2196"/>
                                <a:gd name="T57" fmla="*/ 72 h 6207"/>
                                <a:gd name="T58" fmla="*/ 1098 w 2196"/>
                                <a:gd name="T59" fmla="*/ 0 h 6207"/>
                                <a:gd name="T60" fmla="*/ 1494 w 2196"/>
                                <a:gd name="T61" fmla="*/ 107 h 6207"/>
                                <a:gd name="T62" fmla="*/ 1947 w 2196"/>
                                <a:gd name="T63" fmla="*/ 418 h 62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2196" h="6207">
                                  <a:moveTo>
                                    <a:pt x="2196" y="657"/>
                                  </a:moveTo>
                                  <a:lnTo>
                                    <a:pt x="2067" y="741"/>
                                  </a:lnTo>
                                  <a:lnTo>
                                    <a:pt x="1943" y="836"/>
                                  </a:lnTo>
                                  <a:lnTo>
                                    <a:pt x="1826" y="939"/>
                                  </a:lnTo>
                                  <a:lnTo>
                                    <a:pt x="1717" y="1052"/>
                                  </a:lnTo>
                                  <a:lnTo>
                                    <a:pt x="1614" y="1175"/>
                                  </a:lnTo>
                                  <a:lnTo>
                                    <a:pt x="1518" y="1306"/>
                                  </a:lnTo>
                                  <a:lnTo>
                                    <a:pt x="1430" y="1445"/>
                                  </a:lnTo>
                                  <a:lnTo>
                                    <a:pt x="1348" y="1592"/>
                                  </a:lnTo>
                                  <a:lnTo>
                                    <a:pt x="1275" y="1746"/>
                                  </a:lnTo>
                                  <a:lnTo>
                                    <a:pt x="1209" y="1907"/>
                                  </a:lnTo>
                                  <a:lnTo>
                                    <a:pt x="1150" y="2076"/>
                                  </a:lnTo>
                                  <a:lnTo>
                                    <a:pt x="1099" y="2248"/>
                                  </a:lnTo>
                                  <a:lnTo>
                                    <a:pt x="1057" y="2426"/>
                                  </a:lnTo>
                                  <a:lnTo>
                                    <a:pt x="1022" y="2610"/>
                                  </a:lnTo>
                                  <a:lnTo>
                                    <a:pt x="996" y="2798"/>
                                  </a:lnTo>
                                  <a:lnTo>
                                    <a:pt x="978" y="2989"/>
                                  </a:lnTo>
                                  <a:lnTo>
                                    <a:pt x="968" y="3184"/>
                                  </a:lnTo>
                                  <a:lnTo>
                                    <a:pt x="968" y="3383"/>
                                  </a:lnTo>
                                  <a:lnTo>
                                    <a:pt x="975" y="3584"/>
                                  </a:lnTo>
                                  <a:lnTo>
                                    <a:pt x="992" y="3786"/>
                                  </a:lnTo>
                                  <a:lnTo>
                                    <a:pt x="1019" y="3990"/>
                                  </a:lnTo>
                                  <a:lnTo>
                                    <a:pt x="1053" y="4196"/>
                                  </a:lnTo>
                                  <a:lnTo>
                                    <a:pt x="1098" y="4402"/>
                                  </a:lnTo>
                                  <a:lnTo>
                                    <a:pt x="1151" y="4608"/>
                                  </a:lnTo>
                                  <a:lnTo>
                                    <a:pt x="1214" y="4814"/>
                                  </a:lnTo>
                                  <a:lnTo>
                                    <a:pt x="1287" y="5019"/>
                                  </a:lnTo>
                                  <a:lnTo>
                                    <a:pt x="1369" y="5223"/>
                                  </a:lnTo>
                                  <a:lnTo>
                                    <a:pt x="1462" y="5425"/>
                                  </a:lnTo>
                                  <a:lnTo>
                                    <a:pt x="1565" y="5625"/>
                                  </a:lnTo>
                                  <a:lnTo>
                                    <a:pt x="1677" y="5823"/>
                                  </a:lnTo>
                                  <a:lnTo>
                                    <a:pt x="1801" y="6016"/>
                                  </a:lnTo>
                                  <a:lnTo>
                                    <a:pt x="1935" y="6207"/>
                                  </a:lnTo>
                                  <a:lnTo>
                                    <a:pt x="1684" y="6091"/>
                                  </a:lnTo>
                                  <a:lnTo>
                                    <a:pt x="1451" y="5943"/>
                                  </a:lnTo>
                                  <a:lnTo>
                                    <a:pt x="1237" y="5762"/>
                                  </a:lnTo>
                                  <a:lnTo>
                                    <a:pt x="1038" y="5554"/>
                                  </a:lnTo>
                                  <a:lnTo>
                                    <a:pt x="860" y="5321"/>
                                  </a:lnTo>
                                  <a:lnTo>
                                    <a:pt x="697" y="5065"/>
                                  </a:lnTo>
                                  <a:lnTo>
                                    <a:pt x="552" y="4790"/>
                                  </a:lnTo>
                                  <a:lnTo>
                                    <a:pt x="424" y="4500"/>
                                  </a:lnTo>
                                  <a:lnTo>
                                    <a:pt x="314" y="4196"/>
                                  </a:lnTo>
                                  <a:lnTo>
                                    <a:pt x="220" y="3884"/>
                                  </a:lnTo>
                                  <a:lnTo>
                                    <a:pt x="142" y="3563"/>
                                  </a:lnTo>
                                  <a:lnTo>
                                    <a:pt x="82" y="3239"/>
                                  </a:lnTo>
                                  <a:lnTo>
                                    <a:pt x="38" y="2915"/>
                                  </a:lnTo>
                                  <a:lnTo>
                                    <a:pt x="11" y="2593"/>
                                  </a:lnTo>
                                  <a:lnTo>
                                    <a:pt x="0" y="2276"/>
                                  </a:lnTo>
                                  <a:lnTo>
                                    <a:pt x="4" y="1968"/>
                                  </a:lnTo>
                                  <a:lnTo>
                                    <a:pt x="27" y="1671"/>
                                  </a:lnTo>
                                  <a:lnTo>
                                    <a:pt x="63" y="1388"/>
                                  </a:lnTo>
                                  <a:lnTo>
                                    <a:pt x="117" y="1123"/>
                                  </a:lnTo>
                                  <a:lnTo>
                                    <a:pt x="186" y="879"/>
                                  </a:lnTo>
                                  <a:lnTo>
                                    <a:pt x="270" y="657"/>
                                  </a:lnTo>
                                  <a:lnTo>
                                    <a:pt x="370" y="464"/>
                                  </a:lnTo>
                                  <a:lnTo>
                                    <a:pt x="485" y="300"/>
                                  </a:lnTo>
                                  <a:lnTo>
                                    <a:pt x="616" y="168"/>
                                  </a:lnTo>
                                  <a:lnTo>
                                    <a:pt x="761" y="72"/>
                                  </a:lnTo>
                                  <a:lnTo>
                                    <a:pt x="923" y="14"/>
                                  </a:lnTo>
                                  <a:lnTo>
                                    <a:pt x="1098" y="0"/>
                                  </a:lnTo>
                                  <a:lnTo>
                                    <a:pt x="1289" y="30"/>
                                  </a:lnTo>
                                  <a:lnTo>
                                    <a:pt x="1494" y="107"/>
                                  </a:lnTo>
                                  <a:lnTo>
                                    <a:pt x="1714" y="236"/>
                                  </a:lnTo>
                                  <a:lnTo>
                                    <a:pt x="1947" y="418"/>
                                  </a:lnTo>
                                  <a:lnTo>
                                    <a:pt x="2196" y="6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90"/>
                          <wps:cNvSpPr>
                            <a:spLocks noEditPoints="1"/>
                          </wps:cNvSpPr>
                          <wps:spPr bwMode="auto">
                            <a:xfrm>
                              <a:off x="0" y="1311"/>
                              <a:ext cx="3114" cy="2537"/>
                            </a:xfrm>
                            <a:custGeom>
                              <a:avLst/>
                              <a:gdLst>
                                <a:gd name="T0" fmla="*/ 2856 w 9341"/>
                                <a:gd name="T1" fmla="*/ 3962 h 7613"/>
                                <a:gd name="T2" fmla="*/ 2905 w 9341"/>
                                <a:gd name="T3" fmla="*/ 3713 h 7613"/>
                                <a:gd name="T4" fmla="*/ 2979 w 9341"/>
                                <a:gd name="T5" fmla="*/ 3481 h 7613"/>
                                <a:gd name="T6" fmla="*/ 3071 w 9341"/>
                                <a:gd name="T7" fmla="*/ 3266 h 7613"/>
                                <a:gd name="T8" fmla="*/ 3185 w 9341"/>
                                <a:gd name="T9" fmla="*/ 3068 h 7613"/>
                                <a:gd name="T10" fmla="*/ 3316 w 9341"/>
                                <a:gd name="T11" fmla="*/ 2887 h 7613"/>
                                <a:gd name="T12" fmla="*/ 3464 w 9341"/>
                                <a:gd name="T13" fmla="*/ 2723 h 7613"/>
                                <a:gd name="T14" fmla="*/ 3626 w 9341"/>
                                <a:gd name="T15" fmla="*/ 2574 h 7613"/>
                                <a:gd name="T16" fmla="*/ 3603 w 9341"/>
                                <a:gd name="T17" fmla="*/ 2397 h 7613"/>
                                <a:gd name="T18" fmla="*/ 3534 w 9341"/>
                                <a:gd name="T19" fmla="*/ 2173 h 7613"/>
                                <a:gd name="T20" fmla="*/ 3485 w 9341"/>
                                <a:gd name="T21" fmla="*/ 1925 h 7613"/>
                                <a:gd name="T22" fmla="*/ 3453 w 9341"/>
                                <a:gd name="T23" fmla="*/ 1662 h 7613"/>
                                <a:gd name="T24" fmla="*/ 3427 w 9341"/>
                                <a:gd name="T25" fmla="*/ 1203 h 7613"/>
                                <a:gd name="T26" fmla="*/ 3430 w 9341"/>
                                <a:gd name="T27" fmla="*/ 757 h 7613"/>
                                <a:gd name="T28" fmla="*/ 3088 w 9341"/>
                                <a:gd name="T29" fmla="*/ 847 h 7613"/>
                                <a:gd name="T30" fmla="*/ 2656 w 9341"/>
                                <a:gd name="T31" fmla="*/ 1133 h 7613"/>
                                <a:gd name="T32" fmla="*/ 2260 w 9341"/>
                                <a:gd name="T33" fmla="*/ 1473 h 7613"/>
                                <a:gd name="T34" fmla="*/ 1908 w 9341"/>
                                <a:gd name="T35" fmla="*/ 1869 h 7613"/>
                                <a:gd name="T36" fmla="*/ 1605 w 9341"/>
                                <a:gd name="T37" fmla="*/ 2320 h 7613"/>
                                <a:gd name="T38" fmla="*/ 1362 w 9341"/>
                                <a:gd name="T39" fmla="*/ 2827 h 7613"/>
                                <a:gd name="T40" fmla="*/ 1182 w 9341"/>
                                <a:gd name="T41" fmla="*/ 3385 h 7613"/>
                                <a:gd name="T42" fmla="*/ 1074 w 9341"/>
                                <a:gd name="T43" fmla="*/ 3997 h 7613"/>
                                <a:gd name="T44" fmla="*/ 1946 w 9341"/>
                                <a:gd name="T45" fmla="*/ 5830 h 7613"/>
                                <a:gd name="T46" fmla="*/ 4439 w 9341"/>
                                <a:gd name="T47" fmla="*/ 2446 h 7613"/>
                                <a:gd name="T48" fmla="*/ 4984 w 9341"/>
                                <a:gd name="T49" fmla="*/ 2212 h 7613"/>
                                <a:gd name="T50" fmla="*/ 5760 w 9341"/>
                                <a:gd name="T51" fmla="*/ 2271 h 7613"/>
                                <a:gd name="T52" fmla="*/ 6604 w 9341"/>
                                <a:gd name="T53" fmla="*/ 2606 h 7613"/>
                                <a:gd name="T54" fmla="*/ 7347 w 9341"/>
                                <a:gd name="T55" fmla="*/ 3193 h 7613"/>
                                <a:gd name="T56" fmla="*/ 7826 w 9341"/>
                                <a:gd name="T57" fmla="*/ 4010 h 7613"/>
                                <a:gd name="T58" fmla="*/ 7874 w 9341"/>
                                <a:gd name="T59" fmla="*/ 5032 h 7613"/>
                                <a:gd name="T60" fmla="*/ 7322 w 9341"/>
                                <a:gd name="T61" fmla="*/ 6241 h 7613"/>
                                <a:gd name="T62" fmla="*/ 6008 w 9341"/>
                                <a:gd name="T63" fmla="*/ 7613 h 7613"/>
                                <a:gd name="T64" fmla="*/ 6158 w 9341"/>
                                <a:gd name="T65" fmla="*/ 7542 h 7613"/>
                                <a:gd name="T66" fmla="*/ 6469 w 9341"/>
                                <a:gd name="T67" fmla="*/ 7534 h 7613"/>
                                <a:gd name="T68" fmla="*/ 6896 w 9341"/>
                                <a:gd name="T69" fmla="*/ 7531 h 7613"/>
                                <a:gd name="T70" fmla="*/ 7397 w 9341"/>
                                <a:gd name="T71" fmla="*/ 7474 h 7613"/>
                                <a:gd name="T72" fmla="*/ 7924 w 9341"/>
                                <a:gd name="T73" fmla="*/ 7306 h 7613"/>
                                <a:gd name="T74" fmla="*/ 8439 w 9341"/>
                                <a:gd name="T75" fmla="*/ 6968 h 7613"/>
                                <a:gd name="T76" fmla="*/ 8894 w 9341"/>
                                <a:gd name="T77" fmla="*/ 6404 h 7613"/>
                                <a:gd name="T78" fmla="*/ 9248 w 9341"/>
                                <a:gd name="T79" fmla="*/ 5554 h 7613"/>
                                <a:gd name="T80" fmla="*/ 9331 w 9341"/>
                                <a:gd name="T81" fmla="*/ 4084 h 7613"/>
                                <a:gd name="T82" fmla="*/ 9108 w 9341"/>
                                <a:gd name="T83" fmla="*/ 2832 h 7613"/>
                                <a:gd name="T84" fmla="*/ 8626 w 9341"/>
                                <a:gd name="T85" fmla="*/ 1804 h 7613"/>
                                <a:gd name="T86" fmla="*/ 7940 w 9341"/>
                                <a:gd name="T87" fmla="*/ 1004 h 7613"/>
                                <a:gd name="T88" fmla="*/ 7100 w 9341"/>
                                <a:gd name="T89" fmla="*/ 436 h 7613"/>
                                <a:gd name="T90" fmla="*/ 6157 w 9341"/>
                                <a:gd name="T91" fmla="*/ 99 h 7613"/>
                                <a:gd name="T92" fmla="*/ 5164 w 9341"/>
                                <a:gd name="T93" fmla="*/ 0 h 7613"/>
                                <a:gd name="T94" fmla="*/ 4170 w 9341"/>
                                <a:gd name="T95" fmla="*/ 140 h 7613"/>
                                <a:gd name="T96" fmla="*/ 4172 w 9341"/>
                                <a:gd name="T97" fmla="*/ 470 h 7613"/>
                                <a:gd name="T98" fmla="*/ 4187 w 9341"/>
                                <a:gd name="T99" fmla="*/ 815 h 7613"/>
                                <a:gd name="T100" fmla="*/ 4251 w 9341"/>
                                <a:gd name="T101" fmla="*/ 1500 h 7613"/>
                                <a:gd name="T102" fmla="*/ 4342 w 9341"/>
                                <a:gd name="T103" fmla="*/ 2083 h 7613"/>
                                <a:gd name="T104" fmla="*/ 4391 w 9341"/>
                                <a:gd name="T105" fmla="*/ 2299 h 7613"/>
                                <a:gd name="T106" fmla="*/ 4439 w 9341"/>
                                <a:gd name="T107" fmla="*/ 2446 h 76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9341" h="7613">
                                  <a:moveTo>
                                    <a:pt x="2835" y="4159"/>
                                  </a:moveTo>
                                  <a:lnTo>
                                    <a:pt x="2841" y="4092"/>
                                  </a:lnTo>
                                  <a:lnTo>
                                    <a:pt x="2848" y="4026"/>
                                  </a:lnTo>
                                  <a:lnTo>
                                    <a:pt x="2856" y="3962"/>
                                  </a:lnTo>
                                  <a:lnTo>
                                    <a:pt x="2866" y="3898"/>
                                  </a:lnTo>
                                  <a:lnTo>
                                    <a:pt x="2879" y="3835"/>
                                  </a:lnTo>
                                  <a:lnTo>
                                    <a:pt x="2891" y="3774"/>
                                  </a:lnTo>
                                  <a:lnTo>
                                    <a:pt x="2905" y="3713"/>
                                  </a:lnTo>
                                  <a:lnTo>
                                    <a:pt x="2922" y="3654"/>
                                  </a:lnTo>
                                  <a:lnTo>
                                    <a:pt x="2939" y="3596"/>
                                  </a:lnTo>
                                  <a:lnTo>
                                    <a:pt x="2958" y="3538"/>
                                  </a:lnTo>
                                  <a:lnTo>
                                    <a:pt x="2979" y="3481"/>
                                  </a:lnTo>
                                  <a:lnTo>
                                    <a:pt x="3000" y="3426"/>
                                  </a:lnTo>
                                  <a:lnTo>
                                    <a:pt x="3022" y="3372"/>
                                  </a:lnTo>
                                  <a:lnTo>
                                    <a:pt x="3046" y="3319"/>
                                  </a:lnTo>
                                  <a:lnTo>
                                    <a:pt x="3071" y="3266"/>
                                  </a:lnTo>
                                  <a:lnTo>
                                    <a:pt x="3098" y="3215"/>
                                  </a:lnTo>
                                  <a:lnTo>
                                    <a:pt x="3126" y="3166"/>
                                  </a:lnTo>
                                  <a:lnTo>
                                    <a:pt x="3155" y="3116"/>
                                  </a:lnTo>
                                  <a:lnTo>
                                    <a:pt x="3185" y="3068"/>
                                  </a:lnTo>
                                  <a:lnTo>
                                    <a:pt x="3216" y="3022"/>
                                  </a:lnTo>
                                  <a:lnTo>
                                    <a:pt x="3249" y="2976"/>
                                  </a:lnTo>
                                  <a:lnTo>
                                    <a:pt x="3281" y="2931"/>
                                  </a:lnTo>
                                  <a:lnTo>
                                    <a:pt x="3316" y="2887"/>
                                  </a:lnTo>
                                  <a:lnTo>
                                    <a:pt x="3351" y="2845"/>
                                  </a:lnTo>
                                  <a:lnTo>
                                    <a:pt x="3388" y="2803"/>
                                  </a:lnTo>
                                  <a:lnTo>
                                    <a:pt x="3425" y="2763"/>
                                  </a:lnTo>
                                  <a:lnTo>
                                    <a:pt x="3464" y="2723"/>
                                  </a:lnTo>
                                  <a:lnTo>
                                    <a:pt x="3503" y="2684"/>
                                  </a:lnTo>
                                  <a:lnTo>
                                    <a:pt x="3543" y="2647"/>
                                  </a:lnTo>
                                  <a:lnTo>
                                    <a:pt x="3584" y="2610"/>
                                  </a:lnTo>
                                  <a:lnTo>
                                    <a:pt x="3626" y="2574"/>
                                  </a:lnTo>
                                  <a:lnTo>
                                    <a:pt x="3668" y="2540"/>
                                  </a:lnTo>
                                  <a:lnTo>
                                    <a:pt x="3646" y="2494"/>
                                  </a:lnTo>
                                  <a:lnTo>
                                    <a:pt x="3623" y="2448"/>
                                  </a:lnTo>
                                  <a:lnTo>
                                    <a:pt x="3603" y="2397"/>
                                  </a:lnTo>
                                  <a:lnTo>
                                    <a:pt x="3584" y="2344"/>
                                  </a:lnTo>
                                  <a:lnTo>
                                    <a:pt x="3565" y="2289"/>
                                  </a:lnTo>
                                  <a:lnTo>
                                    <a:pt x="3550" y="2233"/>
                                  </a:lnTo>
                                  <a:lnTo>
                                    <a:pt x="3534" y="2173"/>
                                  </a:lnTo>
                                  <a:lnTo>
                                    <a:pt x="3520" y="2114"/>
                                  </a:lnTo>
                                  <a:lnTo>
                                    <a:pt x="3508" y="2052"/>
                                  </a:lnTo>
                                  <a:lnTo>
                                    <a:pt x="3496" y="1990"/>
                                  </a:lnTo>
                                  <a:lnTo>
                                    <a:pt x="3485" y="1925"/>
                                  </a:lnTo>
                                  <a:lnTo>
                                    <a:pt x="3477" y="1859"/>
                                  </a:lnTo>
                                  <a:lnTo>
                                    <a:pt x="3467" y="1794"/>
                                  </a:lnTo>
                                  <a:lnTo>
                                    <a:pt x="3460" y="1728"/>
                                  </a:lnTo>
                                  <a:lnTo>
                                    <a:pt x="3453" y="1662"/>
                                  </a:lnTo>
                                  <a:lnTo>
                                    <a:pt x="3447" y="1595"/>
                                  </a:lnTo>
                                  <a:lnTo>
                                    <a:pt x="3439" y="1462"/>
                                  </a:lnTo>
                                  <a:lnTo>
                                    <a:pt x="3432" y="1331"/>
                                  </a:lnTo>
                                  <a:lnTo>
                                    <a:pt x="3427" y="1203"/>
                                  </a:lnTo>
                                  <a:lnTo>
                                    <a:pt x="3426" y="1080"/>
                                  </a:lnTo>
                                  <a:lnTo>
                                    <a:pt x="3426" y="964"/>
                                  </a:lnTo>
                                  <a:lnTo>
                                    <a:pt x="3427" y="856"/>
                                  </a:lnTo>
                                  <a:lnTo>
                                    <a:pt x="3430" y="757"/>
                                  </a:lnTo>
                                  <a:lnTo>
                                    <a:pt x="3433" y="669"/>
                                  </a:lnTo>
                                  <a:lnTo>
                                    <a:pt x="3316" y="724"/>
                                  </a:lnTo>
                                  <a:lnTo>
                                    <a:pt x="3202" y="783"/>
                                  </a:lnTo>
                                  <a:lnTo>
                                    <a:pt x="3088" y="847"/>
                                  </a:lnTo>
                                  <a:lnTo>
                                    <a:pt x="2977" y="914"/>
                                  </a:lnTo>
                                  <a:lnTo>
                                    <a:pt x="2869" y="983"/>
                                  </a:lnTo>
                                  <a:lnTo>
                                    <a:pt x="2761" y="1056"/>
                                  </a:lnTo>
                                  <a:lnTo>
                                    <a:pt x="2656" y="1133"/>
                                  </a:lnTo>
                                  <a:lnTo>
                                    <a:pt x="2554" y="1213"/>
                                  </a:lnTo>
                                  <a:lnTo>
                                    <a:pt x="2452" y="1297"/>
                                  </a:lnTo>
                                  <a:lnTo>
                                    <a:pt x="2355" y="1383"/>
                                  </a:lnTo>
                                  <a:lnTo>
                                    <a:pt x="2260" y="1473"/>
                                  </a:lnTo>
                                  <a:lnTo>
                                    <a:pt x="2168" y="1568"/>
                                  </a:lnTo>
                                  <a:lnTo>
                                    <a:pt x="2078" y="1666"/>
                                  </a:lnTo>
                                  <a:lnTo>
                                    <a:pt x="1991" y="1766"/>
                                  </a:lnTo>
                                  <a:lnTo>
                                    <a:pt x="1908" y="1869"/>
                                  </a:lnTo>
                                  <a:lnTo>
                                    <a:pt x="1828" y="1978"/>
                                  </a:lnTo>
                                  <a:lnTo>
                                    <a:pt x="1750" y="2089"/>
                                  </a:lnTo>
                                  <a:lnTo>
                                    <a:pt x="1676" y="2203"/>
                                  </a:lnTo>
                                  <a:lnTo>
                                    <a:pt x="1605" y="2320"/>
                                  </a:lnTo>
                                  <a:lnTo>
                                    <a:pt x="1539" y="2442"/>
                                  </a:lnTo>
                                  <a:lnTo>
                                    <a:pt x="1476" y="2566"/>
                                  </a:lnTo>
                                  <a:lnTo>
                                    <a:pt x="1417" y="2695"/>
                                  </a:lnTo>
                                  <a:lnTo>
                                    <a:pt x="1362" y="2827"/>
                                  </a:lnTo>
                                  <a:lnTo>
                                    <a:pt x="1310" y="2961"/>
                                  </a:lnTo>
                                  <a:lnTo>
                                    <a:pt x="1263" y="3100"/>
                                  </a:lnTo>
                                  <a:lnTo>
                                    <a:pt x="1220" y="3241"/>
                                  </a:lnTo>
                                  <a:lnTo>
                                    <a:pt x="1182" y="3385"/>
                                  </a:lnTo>
                                  <a:lnTo>
                                    <a:pt x="1148" y="3534"/>
                                  </a:lnTo>
                                  <a:lnTo>
                                    <a:pt x="1119" y="3685"/>
                                  </a:lnTo>
                                  <a:lnTo>
                                    <a:pt x="1093" y="3839"/>
                                  </a:lnTo>
                                  <a:lnTo>
                                    <a:pt x="1074" y="3997"/>
                                  </a:lnTo>
                                  <a:lnTo>
                                    <a:pt x="1059" y="4159"/>
                                  </a:lnTo>
                                  <a:lnTo>
                                    <a:pt x="0" y="4159"/>
                                  </a:lnTo>
                                  <a:lnTo>
                                    <a:pt x="972" y="4994"/>
                                  </a:lnTo>
                                  <a:lnTo>
                                    <a:pt x="1946" y="5830"/>
                                  </a:lnTo>
                                  <a:lnTo>
                                    <a:pt x="2918" y="4994"/>
                                  </a:lnTo>
                                  <a:lnTo>
                                    <a:pt x="3890" y="4159"/>
                                  </a:lnTo>
                                  <a:lnTo>
                                    <a:pt x="2835" y="4159"/>
                                  </a:lnTo>
                                  <a:close/>
                                  <a:moveTo>
                                    <a:pt x="4439" y="2446"/>
                                  </a:moveTo>
                                  <a:lnTo>
                                    <a:pt x="4545" y="2359"/>
                                  </a:lnTo>
                                  <a:lnTo>
                                    <a:pt x="4673" y="2291"/>
                                  </a:lnTo>
                                  <a:lnTo>
                                    <a:pt x="4819" y="2241"/>
                                  </a:lnTo>
                                  <a:lnTo>
                                    <a:pt x="4984" y="2212"/>
                                  </a:lnTo>
                                  <a:lnTo>
                                    <a:pt x="5162" y="2199"/>
                                  </a:lnTo>
                                  <a:lnTo>
                                    <a:pt x="5354" y="2206"/>
                                  </a:lnTo>
                                  <a:lnTo>
                                    <a:pt x="5553" y="2230"/>
                                  </a:lnTo>
                                  <a:lnTo>
                                    <a:pt x="5760" y="2271"/>
                                  </a:lnTo>
                                  <a:lnTo>
                                    <a:pt x="5971" y="2330"/>
                                  </a:lnTo>
                                  <a:lnTo>
                                    <a:pt x="6184" y="2407"/>
                                  </a:lnTo>
                                  <a:lnTo>
                                    <a:pt x="6396" y="2499"/>
                                  </a:lnTo>
                                  <a:lnTo>
                                    <a:pt x="6604" y="2606"/>
                                  </a:lnTo>
                                  <a:lnTo>
                                    <a:pt x="6806" y="2730"/>
                                  </a:lnTo>
                                  <a:lnTo>
                                    <a:pt x="6998" y="2869"/>
                                  </a:lnTo>
                                  <a:lnTo>
                                    <a:pt x="7180" y="3025"/>
                                  </a:lnTo>
                                  <a:lnTo>
                                    <a:pt x="7347" y="3193"/>
                                  </a:lnTo>
                                  <a:lnTo>
                                    <a:pt x="7499" y="3377"/>
                                  </a:lnTo>
                                  <a:lnTo>
                                    <a:pt x="7630" y="3575"/>
                                  </a:lnTo>
                                  <a:lnTo>
                                    <a:pt x="7740" y="3785"/>
                                  </a:lnTo>
                                  <a:lnTo>
                                    <a:pt x="7826" y="4010"/>
                                  </a:lnTo>
                                  <a:lnTo>
                                    <a:pt x="7885" y="4246"/>
                                  </a:lnTo>
                                  <a:lnTo>
                                    <a:pt x="7914" y="4496"/>
                                  </a:lnTo>
                                  <a:lnTo>
                                    <a:pt x="7910" y="4759"/>
                                  </a:lnTo>
                                  <a:lnTo>
                                    <a:pt x="7874" y="5032"/>
                                  </a:lnTo>
                                  <a:lnTo>
                                    <a:pt x="7798" y="5318"/>
                                  </a:lnTo>
                                  <a:lnTo>
                                    <a:pt x="7682" y="5615"/>
                                  </a:lnTo>
                                  <a:lnTo>
                                    <a:pt x="7525" y="5923"/>
                                  </a:lnTo>
                                  <a:lnTo>
                                    <a:pt x="7322" y="6241"/>
                                  </a:lnTo>
                                  <a:lnTo>
                                    <a:pt x="7072" y="6569"/>
                                  </a:lnTo>
                                  <a:lnTo>
                                    <a:pt x="6770" y="6907"/>
                                  </a:lnTo>
                                  <a:lnTo>
                                    <a:pt x="6417" y="7255"/>
                                  </a:lnTo>
                                  <a:lnTo>
                                    <a:pt x="6008" y="7613"/>
                                  </a:lnTo>
                                  <a:lnTo>
                                    <a:pt x="6029" y="7586"/>
                                  </a:lnTo>
                                  <a:lnTo>
                                    <a:pt x="6060" y="7566"/>
                                  </a:lnTo>
                                  <a:lnTo>
                                    <a:pt x="6105" y="7552"/>
                                  </a:lnTo>
                                  <a:lnTo>
                                    <a:pt x="6158" y="7542"/>
                                  </a:lnTo>
                                  <a:lnTo>
                                    <a:pt x="6223" y="7536"/>
                                  </a:lnTo>
                                  <a:lnTo>
                                    <a:pt x="6296" y="7534"/>
                                  </a:lnTo>
                                  <a:lnTo>
                                    <a:pt x="6379" y="7534"/>
                                  </a:lnTo>
                                  <a:lnTo>
                                    <a:pt x="6469" y="7534"/>
                                  </a:lnTo>
                                  <a:lnTo>
                                    <a:pt x="6566" y="7535"/>
                                  </a:lnTo>
                                  <a:lnTo>
                                    <a:pt x="6671" y="7535"/>
                                  </a:lnTo>
                                  <a:lnTo>
                                    <a:pt x="6782" y="7535"/>
                                  </a:lnTo>
                                  <a:lnTo>
                                    <a:pt x="6896" y="7531"/>
                                  </a:lnTo>
                                  <a:lnTo>
                                    <a:pt x="7017" y="7524"/>
                                  </a:lnTo>
                                  <a:lnTo>
                                    <a:pt x="7141" y="7512"/>
                                  </a:lnTo>
                                  <a:lnTo>
                                    <a:pt x="7267" y="7497"/>
                                  </a:lnTo>
                                  <a:lnTo>
                                    <a:pt x="7397" y="7474"/>
                                  </a:lnTo>
                                  <a:lnTo>
                                    <a:pt x="7527" y="7445"/>
                                  </a:lnTo>
                                  <a:lnTo>
                                    <a:pt x="7660" y="7408"/>
                                  </a:lnTo>
                                  <a:lnTo>
                                    <a:pt x="7792" y="7361"/>
                                  </a:lnTo>
                                  <a:lnTo>
                                    <a:pt x="7924" y="7306"/>
                                  </a:lnTo>
                                  <a:lnTo>
                                    <a:pt x="8056" y="7240"/>
                                  </a:lnTo>
                                  <a:lnTo>
                                    <a:pt x="8186" y="7162"/>
                                  </a:lnTo>
                                  <a:lnTo>
                                    <a:pt x="8314" y="7071"/>
                                  </a:lnTo>
                                  <a:lnTo>
                                    <a:pt x="8439" y="6968"/>
                                  </a:lnTo>
                                  <a:lnTo>
                                    <a:pt x="8560" y="6851"/>
                                  </a:lnTo>
                                  <a:lnTo>
                                    <a:pt x="8677" y="6718"/>
                                  </a:lnTo>
                                  <a:lnTo>
                                    <a:pt x="8788" y="6569"/>
                                  </a:lnTo>
                                  <a:lnTo>
                                    <a:pt x="8894" y="6404"/>
                                  </a:lnTo>
                                  <a:lnTo>
                                    <a:pt x="8994" y="6220"/>
                                  </a:lnTo>
                                  <a:lnTo>
                                    <a:pt x="9086" y="6018"/>
                                  </a:lnTo>
                                  <a:lnTo>
                                    <a:pt x="9171" y="5797"/>
                                  </a:lnTo>
                                  <a:lnTo>
                                    <a:pt x="9248" y="5554"/>
                                  </a:lnTo>
                                  <a:lnTo>
                                    <a:pt x="9300" y="5167"/>
                                  </a:lnTo>
                                  <a:lnTo>
                                    <a:pt x="9331" y="4792"/>
                                  </a:lnTo>
                                  <a:lnTo>
                                    <a:pt x="9341" y="4430"/>
                                  </a:lnTo>
                                  <a:lnTo>
                                    <a:pt x="9331" y="4084"/>
                                  </a:lnTo>
                                  <a:lnTo>
                                    <a:pt x="9303" y="3750"/>
                                  </a:lnTo>
                                  <a:lnTo>
                                    <a:pt x="9255" y="3430"/>
                                  </a:lnTo>
                                  <a:lnTo>
                                    <a:pt x="9189" y="3124"/>
                                  </a:lnTo>
                                  <a:lnTo>
                                    <a:pt x="9108" y="2832"/>
                                  </a:lnTo>
                                  <a:lnTo>
                                    <a:pt x="9009" y="2554"/>
                                  </a:lnTo>
                                  <a:lnTo>
                                    <a:pt x="8895" y="2291"/>
                                  </a:lnTo>
                                  <a:lnTo>
                                    <a:pt x="8768" y="2040"/>
                                  </a:lnTo>
                                  <a:lnTo>
                                    <a:pt x="8626" y="1804"/>
                                  </a:lnTo>
                                  <a:lnTo>
                                    <a:pt x="8472" y="1584"/>
                                  </a:lnTo>
                                  <a:lnTo>
                                    <a:pt x="8306" y="1376"/>
                                  </a:lnTo>
                                  <a:lnTo>
                                    <a:pt x="8128" y="1184"/>
                                  </a:lnTo>
                                  <a:lnTo>
                                    <a:pt x="7940" y="1004"/>
                                  </a:lnTo>
                                  <a:lnTo>
                                    <a:pt x="7741" y="840"/>
                                  </a:lnTo>
                                  <a:lnTo>
                                    <a:pt x="7536" y="692"/>
                                  </a:lnTo>
                                  <a:lnTo>
                                    <a:pt x="7321" y="556"/>
                                  </a:lnTo>
                                  <a:lnTo>
                                    <a:pt x="7100" y="436"/>
                                  </a:lnTo>
                                  <a:lnTo>
                                    <a:pt x="6872" y="330"/>
                                  </a:lnTo>
                                  <a:lnTo>
                                    <a:pt x="6637" y="238"/>
                                  </a:lnTo>
                                  <a:lnTo>
                                    <a:pt x="6399" y="161"/>
                                  </a:lnTo>
                                  <a:lnTo>
                                    <a:pt x="6157" y="99"/>
                                  </a:lnTo>
                                  <a:lnTo>
                                    <a:pt x="5911" y="52"/>
                                  </a:lnTo>
                                  <a:lnTo>
                                    <a:pt x="5663" y="20"/>
                                  </a:lnTo>
                                  <a:lnTo>
                                    <a:pt x="5414" y="2"/>
                                  </a:lnTo>
                                  <a:lnTo>
                                    <a:pt x="5164" y="0"/>
                                  </a:lnTo>
                                  <a:lnTo>
                                    <a:pt x="4913" y="13"/>
                                  </a:lnTo>
                                  <a:lnTo>
                                    <a:pt x="4664" y="40"/>
                                  </a:lnTo>
                                  <a:lnTo>
                                    <a:pt x="4417" y="84"/>
                                  </a:lnTo>
                                  <a:lnTo>
                                    <a:pt x="4170" y="140"/>
                                  </a:lnTo>
                                  <a:lnTo>
                                    <a:pt x="4169" y="221"/>
                                  </a:lnTo>
                                  <a:lnTo>
                                    <a:pt x="4169" y="301"/>
                                  </a:lnTo>
                                  <a:lnTo>
                                    <a:pt x="4170" y="385"/>
                                  </a:lnTo>
                                  <a:lnTo>
                                    <a:pt x="4172" y="470"/>
                                  </a:lnTo>
                                  <a:lnTo>
                                    <a:pt x="4175" y="554"/>
                                  </a:lnTo>
                                  <a:lnTo>
                                    <a:pt x="4177" y="641"/>
                                  </a:lnTo>
                                  <a:lnTo>
                                    <a:pt x="4182" y="727"/>
                                  </a:lnTo>
                                  <a:lnTo>
                                    <a:pt x="4187" y="815"/>
                                  </a:lnTo>
                                  <a:lnTo>
                                    <a:pt x="4200" y="990"/>
                                  </a:lnTo>
                                  <a:lnTo>
                                    <a:pt x="4214" y="1164"/>
                                  </a:lnTo>
                                  <a:lnTo>
                                    <a:pt x="4232" y="1334"/>
                                  </a:lnTo>
                                  <a:lnTo>
                                    <a:pt x="4251" y="1500"/>
                                  </a:lnTo>
                                  <a:lnTo>
                                    <a:pt x="4272" y="1660"/>
                                  </a:lnTo>
                                  <a:lnTo>
                                    <a:pt x="4294" y="1811"/>
                                  </a:lnTo>
                                  <a:lnTo>
                                    <a:pt x="4318" y="1953"/>
                                  </a:lnTo>
                                  <a:lnTo>
                                    <a:pt x="4342" y="2083"/>
                                  </a:lnTo>
                                  <a:lnTo>
                                    <a:pt x="4355" y="2142"/>
                                  </a:lnTo>
                                  <a:lnTo>
                                    <a:pt x="4366" y="2199"/>
                                  </a:lnTo>
                                  <a:lnTo>
                                    <a:pt x="4379" y="2251"/>
                                  </a:lnTo>
                                  <a:lnTo>
                                    <a:pt x="4391" y="2299"/>
                                  </a:lnTo>
                                  <a:lnTo>
                                    <a:pt x="4404" y="2343"/>
                                  </a:lnTo>
                                  <a:lnTo>
                                    <a:pt x="4415" y="2383"/>
                                  </a:lnTo>
                                  <a:lnTo>
                                    <a:pt x="4428" y="2417"/>
                                  </a:lnTo>
                                  <a:lnTo>
                                    <a:pt x="4439" y="24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91"/>
                          <wps:cNvSpPr>
                            <a:spLocks/>
                          </wps:cNvSpPr>
                          <wps:spPr bwMode="auto">
                            <a:xfrm>
                              <a:off x="1044" y="6762"/>
                              <a:ext cx="776" cy="779"/>
                            </a:xfrm>
                            <a:custGeom>
                              <a:avLst/>
                              <a:gdLst>
                                <a:gd name="T0" fmla="*/ 1282 w 2326"/>
                                <a:gd name="T1" fmla="*/ 5 h 2337"/>
                                <a:gd name="T2" fmla="*/ 1454 w 2326"/>
                                <a:gd name="T3" fmla="*/ 37 h 2337"/>
                                <a:gd name="T4" fmla="*/ 1616 w 2326"/>
                                <a:gd name="T5" fmla="*/ 92 h 2337"/>
                                <a:gd name="T6" fmla="*/ 1766 w 2326"/>
                                <a:gd name="T7" fmla="*/ 169 h 2337"/>
                                <a:gd name="T8" fmla="*/ 1903 w 2326"/>
                                <a:gd name="T9" fmla="*/ 267 h 2337"/>
                                <a:gd name="T10" fmla="*/ 2024 w 2326"/>
                                <a:gd name="T11" fmla="*/ 383 h 2337"/>
                                <a:gd name="T12" fmla="*/ 2128 w 2326"/>
                                <a:gd name="T13" fmla="*/ 514 h 2337"/>
                                <a:gd name="T14" fmla="*/ 2211 w 2326"/>
                                <a:gd name="T15" fmla="*/ 661 h 2337"/>
                                <a:gd name="T16" fmla="*/ 2274 w 2326"/>
                                <a:gd name="T17" fmla="*/ 821 h 2337"/>
                                <a:gd name="T18" fmla="*/ 2312 w 2326"/>
                                <a:gd name="T19" fmla="*/ 991 h 2337"/>
                                <a:gd name="T20" fmla="*/ 2326 w 2326"/>
                                <a:gd name="T21" fmla="*/ 1169 h 2337"/>
                                <a:gd name="T22" fmla="*/ 2312 w 2326"/>
                                <a:gd name="T23" fmla="*/ 1346 h 2337"/>
                                <a:gd name="T24" fmla="*/ 2274 w 2326"/>
                                <a:gd name="T25" fmla="*/ 1516 h 2337"/>
                                <a:gd name="T26" fmla="*/ 2211 w 2326"/>
                                <a:gd name="T27" fmla="*/ 1675 h 2337"/>
                                <a:gd name="T28" fmla="*/ 2128 w 2326"/>
                                <a:gd name="T29" fmla="*/ 1822 h 2337"/>
                                <a:gd name="T30" fmla="*/ 2024 w 2326"/>
                                <a:gd name="T31" fmla="*/ 1954 h 2337"/>
                                <a:gd name="T32" fmla="*/ 1903 w 2326"/>
                                <a:gd name="T33" fmla="*/ 2070 h 2337"/>
                                <a:gd name="T34" fmla="*/ 1766 w 2326"/>
                                <a:gd name="T35" fmla="*/ 2167 h 2337"/>
                                <a:gd name="T36" fmla="*/ 1616 w 2326"/>
                                <a:gd name="T37" fmla="*/ 2245 h 2337"/>
                                <a:gd name="T38" fmla="*/ 1454 w 2326"/>
                                <a:gd name="T39" fmla="*/ 2300 h 2337"/>
                                <a:gd name="T40" fmla="*/ 1282 w 2326"/>
                                <a:gd name="T41" fmla="*/ 2331 h 2337"/>
                                <a:gd name="T42" fmla="*/ 1103 w 2326"/>
                                <a:gd name="T43" fmla="*/ 2336 h 2337"/>
                                <a:gd name="T44" fmla="*/ 929 w 2326"/>
                                <a:gd name="T45" fmla="*/ 2313 h 2337"/>
                                <a:gd name="T46" fmla="*/ 763 w 2326"/>
                                <a:gd name="T47" fmla="*/ 2266 h 2337"/>
                                <a:gd name="T48" fmla="*/ 608 w 2326"/>
                                <a:gd name="T49" fmla="*/ 2196 h 2337"/>
                                <a:gd name="T50" fmla="*/ 468 w 2326"/>
                                <a:gd name="T51" fmla="*/ 2105 h 2337"/>
                                <a:gd name="T52" fmla="*/ 341 w 2326"/>
                                <a:gd name="T53" fmla="*/ 1995 h 2337"/>
                                <a:gd name="T54" fmla="*/ 231 w 2326"/>
                                <a:gd name="T55" fmla="*/ 1868 h 2337"/>
                                <a:gd name="T56" fmla="*/ 140 w 2326"/>
                                <a:gd name="T57" fmla="*/ 1726 h 2337"/>
                                <a:gd name="T58" fmla="*/ 71 w 2326"/>
                                <a:gd name="T59" fmla="*/ 1571 h 2337"/>
                                <a:gd name="T60" fmla="*/ 23 w 2326"/>
                                <a:gd name="T61" fmla="*/ 1404 h 2337"/>
                                <a:gd name="T62" fmla="*/ 2 w 2326"/>
                                <a:gd name="T63" fmla="*/ 1228 h 2337"/>
                                <a:gd name="T64" fmla="*/ 6 w 2326"/>
                                <a:gd name="T65" fmla="*/ 1049 h 2337"/>
                                <a:gd name="T66" fmla="*/ 37 w 2326"/>
                                <a:gd name="T67" fmla="*/ 876 h 2337"/>
                                <a:gd name="T68" fmla="*/ 92 w 2326"/>
                                <a:gd name="T69" fmla="*/ 714 h 2337"/>
                                <a:gd name="T70" fmla="*/ 168 w 2326"/>
                                <a:gd name="T71" fmla="*/ 563 h 2337"/>
                                <a:gd name="T72" fmla="*/ 265 w 2326"/>
                                <a:gd name="T73" fmla="*/ 425 h 2337"/>
                                <a:gd name="T74" fmla="*/ 380 w 2326"/>
                                <a:gd name="T75" fmla="*/ 304 h 2337"/>
                                <a:gd name="T76" fmla="*/ 513 w 2326"/>
                                <a:gd name="T77" fmla="*/ 199 h 2337"/>
                                <a:gd name="T78" fmla="*/ 659 w 2326"/>
                                <a:gd name="T79" fmla="*/ 116 h 2337"/>
                                <a:gd name="T80" fmla="*/ 818 w 2326"/>
                                <a:gd name="T81" fmla="*/ 52 h 2337"/>
                                <a:gd name="T82" fmla="*/ 987 w 2326"/>
                                <a:gd name="T83" fmla="*/ 14 h 2337"/>
                                <a:gd name="T84" fmla="*/ 1163 w 2326"/>
                                <a:gd name="T85" fmla="*/ 0 h 2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326" h="2337">
                                  <a:moveTo>
                                    <a:pt x="1163" y="0"/>
                                  </a:moveTo>
                                  <a:lnTo>
                                    <a:pt x="1223" y="1"/>
                                  </a:lnTo>
                                  <a:lnTo>
                                    <a:pt x="1282" y="5"/>
                                  </a:lnTo>
                                  <a:lnTo>
                                    <a:pt x="1340" y="14"/>
                                  </a:lnTo>
                                  <a:lnTo>
                                    <a:pt x="1398" y="24"/>
                                  </a:lnTo>
                                  <a:lnTo>
                                    <a:pt x="1454" y="37"/>
                                  </a:lnTo>
                                  <a:lnTo>
                                    <a:pt x="1509" y="52"/>
                                  </a:lnTo>
                                  <a:lnTo>
                                    <a:pt x="1564" y="70"/>
                                  </a:lnTo>
                                  <a:lnTo>
                                    <a:pt x="1616" y="92"/>
                                  </a:lnTo>
                                  <a:lnTo>
                                    <a:pt x="1668" y="116"/>
                                  </a:lnTo>
                                  <a:lnTo>
                                    <a:pt x="1717" y="141"/>
                                  </a:lnTo>
                                  <a:lnTo>
                                    <a:pt x="1766" y="169"/>
                                  </a:lnTo>
                                  <a:lnTo>
                                    <a:pt x="1813" y="199"/>
                                  </a:lnTo>
                                  <a:lnTo>
                                    <a:pt x="1859" y="232"/>
                                  </a:lnTo>
                                  <a:lnTo>
                                    <a:pt x="1903" y="267"/>
                                  </a:lnTo>
                                  <a:lnTo>
                                    <a:pt x="1945" y="304"/>
                                  </a:lnTo>
                                  <a:lnTo>
                                    <a:pt x="1986" y="342"/>
                                  </a:lnTo>
                                  <a:lnTo>
                                    <a:pt x="2024" y="383"/>
                                  </a:lnTo>
                                  <a:lnTo>
                                    <a:pt x="2060" y="425"/>
                                  </a:lnTo>
                                  <a:lnTo>
                                    <a:pt x="2095" y="469"/>
                                  </a:lnTo>
                                  <a:lnTo>
                                    <a:pt x="2128" y="514"/>
                                  </a:lnTo>
                                  <a:lnTo>
                                    <a:pt x="2157" y="563"/>
                                  </a:lnTo>
                                  <a:lnTo>
                                    <a:pt x="2185" y="612"/>
                                  </a:lnTo>
                                  <a:lnTo>
                                    <a:pt x="2211" y="661"/>
                                  </a:lnTo>
                                  <a:lnTo>
                                    <a:pt x="2235" y="714"/>
                                  </a:lnTo>
                                  <a:lnTo>
                                    <a:pt x="2256" y="766"/>
                                  </a:lnTo>
                                  <a:lnTo>
                                    <a:pt x="2274" y="821"/>
                                  </a:lnTo>
                                  <a:lnTo>
                                    <a:pt x="2290" y="876"/>
                                  </a:lnTo>
                                  <a:lnTo>
                                    <a:pt x="2302" y="933"/>
                                  </a:lnTo>
                                  <a:lnTo>
                                    <a:pt x="2312" y="991"/>
                                  </a:lnTo>
                                  <a:lnTo>
                                    <a:pt x="2321" y="1049"/>
                                  </a:lnTo>
                                  <a:lnTo>
                                    <a:pt x="2325" y="1108"/>
                                  </a:lnTo>
                                  <a:lnTo>
                                    <a:pt x="2326" y="1169"/>
                                  </a:lnTo>
                                  <a:lnTo>
                                    <a:pt x="2325" y="1228"/>
                                  </a:lnTo>
                                  <a:lnTo>
                                    <a:pt x="2321" y="1288"/>
                                  </a:lnTo>
                                  <a:lnTo>
                                    <a:pt x="2312" y="1346"/>
                                  </a:lnTo>
                                  <a:lnTo>
                                    <a:pt x="2302" y="1404"/>
                                  </a:lnTo>
                                  <a:lnTo>
                                    <a:pt x="2290" y="1460"/>
                                  </a:lnTo>
                                  <a:lnTo>
                                    <a:pt x="2274" y="1516"/>
                                  </a:lnTo>
                                  <a:lnTo>
                                    <a:pt x="2256" y="1571"/>
                                  </a:lnTo>
                                  <a:lnTo>
                                    <a:pt x="2235" y="1623"/>
                                  </a:lnTo>
                                  <a:lnTo>
                                    <a:pt x="2211" y="1675"/>
                                  </a:lnTo>
                                  <a:lnTo>
                                    <a:pt x="2185" y="1726"/>
                                  </a:lnTo>
                                  <a:lnTo>
                                    <a:pt x="2157" y="1774"/>
                                  </a:lnTo>
                                  <a:lnTo>
                                    <a:pt x="2128" y="1822"/>
                                  </a:lnTo>
                                  <a:lnTo>
                                    <a:pt x="2095" y="1868"/>
                                  </a:lnTo>
                                  <a:lnTo>
                                    <a:pt x="2060" y="1911"/>
                                  </a:lnTo>
                                  <a:lnTo>
                                    <a:pt x="2024" y="1954"/>
                                  </a:lnTo>
                                  <a:lnTo>
                                    <a:pt x="1986" y="1995"/>
                                  </a:lnTo>
                                  <a:lnTo>
                                    <a:pt x="1945" y="2033"/>
                                  </a:lnTo>
                                  <a:lnTo>
                                    <a:pt x="1903" y="2070"/>
                                  </a:lnTo>
                                  <a:lnTo>
                                    <a:pt x="1859" y="2105"/>
                                  </a:lnTo>
                                  <a:lnTo>
                                    <a:pt x="1813" y="2138"/>
                                  </a:lnTo>
                                  <a:lnTo>
                                    <a:pt x="1766" y="2167"/>
                                  </a:lnTo>
                                  <a:lnTo>
                                    <a:pt x="1717" y="2196"/>
                                  </a:lnTo>
                                  <a:lnTo>
                                    <a:pt x="1668" y="2222"/>
                                  </a:lnTo>
                                  <a:lnTo>
                                    <a:pt x="1616" y="2245"/>
                                  </a:lnTo>
                                  <a:lnTo>
                                    <a:pt x="1564" y="2266"/>
                                  </a:lnTo>
                                  <a:lnTo>
                                    <a:pt x="1509" y="2285"/>
                                  </a:lnTo>
                                  <a:lnTo>
                                    <a:pt x="1454" y="2300"/>
                                  </a:lnTo>
                                  <a:lnTo>
                                    <a:pt x="1398" y="2313"/>
                                  </a:lnTo>
                                  <a:lnTo>
                                    <a:pt x="1340" y="2324"/>
                                  </a:lnTo>
                                  <a:lnTo>
                                    <a:pt x="1282" y="2331"/>
                                  </a:lnTo>
                                  <a:lnTo>
                                    <a:pt x="1223" y="2336"/>
                                  </a:lnTo>
                                  <a:lnTo>
                                    <a:pt x="1163" y="2337"/>
                                  </a:lnTo>
                                  <a:lnTo>
                                    <a:pt x="1103" y="2336"/>
                                  </a:lnTo>
                                  <a:lnTo>
                                    <a:pt x="1044" y="2331"/>
                                  </a:lnTo>
                                  <a:lnTo>
                                    <a:pt x="987" y="2324"/>
                                  </a:lnTo>
                                  <a:lnTo>
                                    <a:pt x="929" y="2313"/>
                                  </a:lnTo>
                                  <a:lnTo>
                                    <a:pt x="873" y="2300"/>
                                  </a:lnTo>
                                  <a:lnTo>
                                    <a:pt x="818" y="2285"/>
                                  </a:lnTo>
                                  <a:lnTo>
                                    <a:pt x="763" y="2266"/>
                                  </a:lnTo>
                                  <a:lnTo>
                                    <a:pt x="711" y="2245"/>
                                  </a:lnTo>
                                  <a:lnTo>
                                    <a:pt x="659" y="2222"/>
                                  </a:lnTo>
                                  <a:lnTo>
                                    <a:pt x="608" y="2196"/>
                                  </a:lnTo>
                                  <a:lnTo>
                                    <a:pt x="560" y="2167"/>
                                  </a:lnTo>
                                  <a:lnTo>
                                    <a:pt x="513" y="2138"/>
                                  </a:lnTo>
                                  <a:lnTo>
                                    <a:pt x="468" y="2105"/>
                                  </a:lnTo>
                                  <a:lnTo>
                                    <a:pt x="422" y="2070"/>
                                  </a:lnTo>
                                  <a:lnTo>
                                    <a:pt x="380" y="2033"/>
                                  </a:lnTo>
                                  <a:lnTo>
                                    <a:pt x="341" y="1995"/>
                                  </a:lnTo>
                                  <a:lnTo>
                                    <a:pt x="301" y="1954"/>
                                  </a:lnTo>
                                  <a:lnTo>
                                    <a:pt x="265" y="1911"/>
                                  </a:lnTo>
                                  <a:lnTo>
                                    <a:pt x="231" y="1868"/>
                                  </a:lnTo>
                                  <a:lnTo>
                                    <a:pt x="199" y="1822"/>
                                  </a:lnTo>
                                  <a:lnTo>
                                    <a:pt x="168" y="1774"/>
                                  </a:lnTo>
                                  <a:lnTo>
                                    <a:pt x="140" y="1726"/>
                                  </a:lnTo>
                                  <a:lnTo>
                                    <a:pt x="114" y="1675"/>
                                  </a:lnTo>
                                  <a:lnTo>
                                    <a:pt x="92" y="1623"/>
                                  </a:lnTo>
                                  <a:lnTo>
                                    <a:pt x="71" y="1571"/>
                                  </a:lnTo>
                                  <a:lnTo>
                                    <a:pt x="52" y="1516"/>
                                  </a:lnTo>
                                  <a:lnTo>
                                    <a:pt x="37" y="1460"/>
                                  </a:lnTo>
                                  <a:lnTo>
                                    <a:pt x="23" y="1404"/>
                                  </a:lnTo>
                                  <a:lnTo>
                                    <a:pt x="13" y="1346"/>
                                  </a:lnTo>
                                  <a:lnTo>
                                    <a:pt x="6" y="1288"/>
                                  </a:lnTo>
                                  <a:lnTo>
                                    <a:pt x="2" y="1228"/>
                                  </a:lnTo>
                                  <a:lnTo>
                                    <a:pt x="0" y="1169"/>
                                  </a:lnTo>
                                  <a:lnTo>
                                    <a:pt x="2" y="1108"/>
                                  </a:lnTo>
                                  <a:lnTo>
                                    <a:pt x="6" y="1049"/>
                                  </a:lnTo>
                                  <a:lnTo>
                                    <a:pt x="13" y="991"/>
                                  </a:lnTo>
                                  <a:lnTo>
                                    <a:pt x="23" y="933"/>
                                  </a:lnTo>
                                  <a:lnTo>
                                    <a:pt x="37" y="876"/>
                                  </a:lnTo>
                                  <a:lnTo>
                                    <a:pt x="52" y="821"/>
                                  </a:lnTo>
                                  <a:lnTo>
                                    <a:pt x="71" y="766"/>
                                  </a:lnTo>
                                  <a:lnTo>
                                    <a:pt x="92" y="714"/>
                                  </a:lnTo>
                                  <a:lnTo>
                                    <a:pt x="114" y="661"/>
                                  </a:lnTo>
                                  <a:lnTo>
                                    <a:pt x="140" y="612"/>
                                  </a:lnTo>
                                  <a:lnTo>
                                    <a:pt x="168" y="563"/>
                                  </a:lnTo>
                                  <a:lnTo>
                                    <a:pt x="199" y="514"/>
                                  </a:lnTo>
                                  <a:lnTo>
                                    <a:pt x="231" y="469"/>
                                  </a:lnTo>
                                  <a:lnTo>
                                    <a:pt x="265" y="425"/>
                                  </a:lnTo>
                                  <a:lnTo>
                                    <a:pt x="301" y="383"/>
                                  </a:lnTo>
                                  <a:lnTo>
                                    <a:pt x="341" y="342"/>
                                  </a:lnTo>
                                  <a:lnTo>
                                    <a:pt x="380" y="304"/>
                                  </a:lnTo>
                                  <a:lnTo>
                                    <a:pt x="422" y="267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513" y="199"/>
                                  </a:lnTo>
                                  <a:lnTo>
                                    <a:pt x="560" y="169"/>
                                  </a:lnTo>
                                  <a:lnTo>
                                    <a:pt x="608" y="141"/>
                                  </a:lnTo>
                                  <a:lnTo>
                                    <a:pt x="659" y="116"/>
                                  </a:lnTo>
                                  <a:lnTo>
                                    <a:pt x="711" y="92"/>
                                  </a:lnTo>
                                  <a:lnTo>
                                    <a:pt x="763" y="70"/>
                                  </a:lnTo>
                                  <a:lnTo>
                                    <a:pt x="818" y="52"/>
                                  </a:lnTo>
                                  <a:lnTo>
                                    <a:pt x="873" y="37"/>
                                  </a:lnTo>
                                  <a:lnTo>
                                    <a:pt x="929" y="24"/>
                                  </a:lnTo>
                                  <a:lnTo>
                                    <a:pt x="987" y="14"/>
                                  </a:lnTo>
                                  <a:lnTo>
                                    <a:pt x="1044" y="5"/>
                                  </a:lnTo>
                                  <a:lnTo>
                                    <a:pt x="1103" y="1"/>
                                  </a:lnTo>
                                  <a:lnTo>
                                    <a:pt x="11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292"/>
                          <wps:cNvSpPr>
                            <a:spLocks/>
                          </wps:cNvSpPr>
                          <wps:spPr bwMode="auto">
                            <a:xfrm>
                              <a:off x="1101" y="237"/>
                              <a:ext cx="2481" cy="3177"/>
                            </a:xfrm>
                            <a:custGeom>
                              <a:avLst/>
                              <a:gdLst>
                                <a:gd name="T0" fmla="*/ 1948 w 7441"/>
                                <a:gd name="T1" fmla="*/ 287 h 9532"/>
                                <a:gd name="T2" fmla="*/ 1575 w 7441"/>
                                <a:gd name="T3" fmla="*/ 772 h 9532"/>
                                <a:gd name="T4" fmla="*/ 1263 w 7441"/>
                                <a:gd name="T5" fmla="*/ 1312 h 9532"/>
                                <a:gd name="T6" fmla="*/ 1017 w 7441"/>
                                <a:gd name="T7" fmla="*/ 1899 h 9532"/>
                                <a:gd name="T8" fmla="*/ 840 w 7441"/>
                                <a:gd name="T9" fmla="*/ 2523 h 9532"/>
                                <a:gd name="T10" fmla="*/ 736 w 7441"/>
                                <a:gd name="T11" fmla="*/ 3173 h 9532"/>
                                <a:gd name="T12" fmla="*/ 707 w 7441"/>
                                <a:gd name="T13" fmla="*/ 3842 h 9532"/>
                                <a:gd name="T14" fmla="*/ 761 w 7441"/>
                                <a:gd name="T15" fmla="*/ 4519 h 9532"/>
                                <a:gd name="T16" fmla="*/ 897 w 7441"/>
                                <a:gd name="T17" fmla="*/ 5195 h 9532"/>
                                <a:gd name="T18" fmla="*/ 1122 w 7441"/>
                                <a:gd name="T19" fmla="*/ 5861 h 9532"/>
                                <a:gd name="T20" fmla="*/ 1440 w 7441"/>
                                <a:gd name="T21" fmla="*/ 6506 h 9532"/>
                                <a:gd name="T22" fmla="*/ 1839 w 7441"/>
                                <a:gd name="T23" fmla="*/ 7102 h 9532"/>
                                <a:gd name="T24" fmla="*/ 2294 w 7441"/>
                                <a:gd name="T25" fmla="*/ 7627 h 9532"/>
                                <a:gd name="T26" fmla="*/ 2798 w 7441"/>
                                <a:gd name="T27" fmla="*/ 8077 h 9532"/>
                                <a:gd name="T28" fmla="*/ 3343 w 7441"/>
                                <a:gd name="T29" fmla="*/ 8447 h 9532"/>
                                <a:gd name="T30" fmla="*/ 3915 w 7441"/>
                                <a:gd name="T31" fmla="*/ 8734 h 9532"/>
                                <a:gd name="T32" fmla="*/ 4508 w 7441"/>
                                <a:gd name="T33" fmla="*/ 8932 h 9532"/>
                                <a:gd name="T34" fmla="*/ 5108 w 7441"/>
                                <a:gd name="T35" fmla="*/ 9041 h 9532"/>
                                <a:gd name="T36" fmla="*/ 5711 w 7441"/>
                                <a:gd name="T37" fmla="*/ 9054 h 9532"/>
                                <a:gd name="T38" fmla="*/ 6302 w 7441"/>
                                <a:gd name="T39" fmla="*/ 8967 h 9532"/>
                                <a:gd name="T40" fmla="*/ 6873 w 7441"/>
                                <a:gd name="T41" fmla="*/ 8779 h 9532"/>
                                <a:gd name="T42" fmla="*/ 7229 w 7441"/>
                                <a:gd name="T43" fmla="*/ 8604 h 9532"/>
                                <a:gd name="T44" fmla="*/ 7229 w 7441"/>
                                <a:gd name="T45" fmla="*/ 8621 h 9532"/>
                                <a:gd name="T46" fmla="*/ 7263 w 7441"/>
                                <a:gd name="T47" fmla="*/ 8624 h 9532"/>
                                <a:gd name="T48" fmla="*/ 7353 w 7441"/>
                                <a:gd name="T49" fmla="*/ 8618 h 9532"/>
                                <a:gd name="T50" fmla="*/ 7405 w 7441"/>
                                <a:gd name="T51" fmla="*/ 8620 h 9532"/>
                                <a:gd name="T52" fmla="*/ 7437 w 7441"/>
                                <a:gd name="T53" fmla="*/ 8635 h 9532"/>
                                <a:gd name="T54" fmla="*/ 7436 w 7441"/>
                                <a:gd name="T55" fmla="*/ 8669 h 9532"/>
                                <a:gd name="T56" fmla="*/ 7388 w 7441"/>
                                <a:gd name="T57" fmla="*/ 8733 h 9532"/>
                                <a:gd name="T58" fmla="*/ 7277 w 7441"/>
                                <a:gd name="T59" fmla="*/ 8832 h 9532"/>
                                <a:gd name="T60" fmla="*/ 7091 w 7441"/>
                                <a:gd name="T61" fmla="*/ 8973 h 9532"/>
                                <a:gd name="T62" fmla="*/ 6814 w 7441"/>
                                <a:gd name="T63" fmla="*/ 9160 h 9532"/>
                                <a:gd name="T64" fmla="*/ 6424 w 7441"/>
                                <a:gd name="T65" fmla="*/ 9331 h 9532"/>
                                <a:gd name="T66" fmla="*/ 5937 w 7441"/>
                                <a:gd name="T67" fmla="*/ 9457 h 9532"/>
                                <a:gd name="T68" fmla="*/ 5373 w 7441"/>
                                <a:gd name="T69" fmla="*/ 9524 h 9532"/>
                                <a:gd name="T70" fmla="*/ 4751 w 7441"/>
                                <a:gd name="T71" fmla="*/ 9520 h 9532"/>
                                <a:gd name="T72" fmla="*/ 4091 w 7441"/>
                                <a:gd name="T73" fmla="*/ 9430 h 9532"/>
                                <a:gd name="T74" fmla="*/ 3416 w 7441"/>
                                <a:gd name="T75" fmla="*/ 9243 h 9532"/>
                                <a:gd name="T76" fmla="*/ 2745 w 7441"/>
                                <a:gd name="T77" fmla="*/ 8945 h 9532"/>
                                <a:gd name="T78" fmla="*/ 2097 w 7441"/>
                                <a:gd name="T79" fmla="*/ 8523 h 9532"/>
                                <a:gd name="T80" fmla="*/ 1494 w 7441"/>
                                <a:gd name="T81" fmla="*/ 7964 h 9532"/>
                                <a:gd name="T82" fmla="*/ 956 w 7441"/>
                                <a:gd name="T83" fmla="*/ 7255 h 9532"/>
                                <a:gd name="T84" fmla="*/ 578 w 7441"/>
                                <a:gd name="T85" fmla="*/ 6571 h 9532"/>
                                <a:gd name="T86" fmla="*/ 312 w 7441"/>
                                <a:gd name="T87" fmla="*/ 5915 h 9532"/>
                                <a:gd name="T88" fmla="*/ 123 w 7441"/>
                                <a:gd name="T89" fmla="*/ 5228 h 9532"/>
                                <a:gd name="T90" fmla="*/ 19 w 7441"/>
                                <a:gd name="T91" fmla="*/ 4521 h 9532"/>
                                <a:gd name="T92" fmla="*/ 5 w 7441"/>
                                <a:gd name="T93" fmla="*/ 3805 h 9532"/>
                                <a:gd name="T94" fmla="*/ 91 w 7441"/>
                                <a:gd name="T95" fmla="*/ 3092 h 9532"/>
                                <a:gd name="T96" fmla="*/ 281 w 7441"/>
                                <a:gd name="T97" fmla="*/ 2395 h 9532"/>
                                <a:gd name="T98" fmla="*/ 584 w 7441"/>
                                <a:gd name="T99" fmla="*/ 1727 h 9532"/>
                                <a:gd name="T100" fmla="*/ 1004 w 7441"/>
                                <a:gd name="T101" fmla="*/ 1096 h 9532"/>
                                <a:gd name="T102" fmla="*/ 1550 w 7441"/>
                                <a:gd name="T103" fmla="*/ 518 h 9532"/>
                                <a:gd name="T104" fmla="*/ 2228 w 7441"/>
                                <a:gd name="T105" fmla="*/ 0 h 95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7441" h="9532">
                                  <a:moveTo>
                                    <a:pt x="2228" y="0"/>
                                  </a:moveTo>
                                  <a:lnTo>
                                    <a:pt x="2085" y="140"/>
                                  </a:lnTo>
                                  <a:lnTo>
                                    <a:pt x="1948" y="287"/>
                                  </a:lnTo>
                                  <a:lnTo>
                                    <a:pt x="1817" y="443"/>
                                  </a:lnTo>
                                  <a:lnTo>
                                    <a:pt x="1692" y="604"/>
                                  </a:lnTo>
                                  <a:lnTo>
                                    <a:pt x="1575" y="772"/>
                                  </a:lnTo>
                                  <a:lnTo>
                                    <a:pt x="1464" y="946"/>
                                  </a:lnTo>
                                  <a:lnTo>
                                    <a:pt x="1360" y="1127"/>
                                  </a:lnTo>
                                  <a:lnTo>
                                    <a:pt x="1263" y="1312"/>
                                  </a:lnTo>
                                  <a:lnTo>
                                    <a:pt x="1174" y="1503"/>
                                  </a:lnTo>
                                  <a:lnTo>
                                    <a:pt x="1091" y="1698"/>
                                  </a:lnTo>
                                  <a:lnTo>
                                    <a:pt x="1017" y="1899"/>
                                  </a:lnTo>
                                  <a:lnTo>
                                    <a:pt x="951" y="2103"/>
                                  </a:lnTo>
                                  <a:lnTo>
                                    <a:pt x="892" y="2311"/>
                                  </a:lnTo>
                                  <a:lnTo>
                                    <a:pt x="840" y="2523"/>
                                  </a:lnTo>
                                  <a:lnTo>
                                    <a:pt x="797" y="2738"/>
                                  </a:lnTo>
                                  <a:lnTo>
                                    <a:pt x="762" y="2954"/>
                                  </a:lnTo>
                                  <a:lnTo>
                                    <a:pt x="736" y="3173"/>
                                  </a:lnTo>
                                  <a:lnTo>
                                    <a:pt x="717" y="3395"/>
                                  </a:lnTo>
                                  <a:lnTo>
                                    <a:pt x="709" y="3618"/>
                                  </a:lnTo>
                                  <a:lnTo>
                                    <a:pt x="707" y="3842"/>
                                  </a:lnTo>
                                  <a:lnTo>
                                    <a:pt x="716" y="4068"/>
                                  </a:lnTo>
                                  <a:lnTo>
                                    <a:pt x="734" y="4293"/>
                                  </a:lnTo>
                                  <a:lnTo>
                                    <a:pt x="761" y="4519"/>
                                  </a:lnTo>
                                  <a:lnTo>
                                    <a:pt x="796" y="4745"/>
                                  </a:lnTo>
                                  <a:lnTo>
                                    <a:pt x="842" y="4970"/>
                                  </a:lnTo>
                                  <a:lnTo>
                                    <a:pt x="897" y="5195"/>
                                  </a:lnTo>
                                  <a:lnTo>
                                    <a:pt x="962" y="5418"/>
                                  </a:lnTo>
                                  <a:lnTo>
                                    <a:pt x="1038" y="5640"/>
                                  </a:lnTo>
                                  <a:lnTo>
                                    <a:pt x="1122" y="5861"/>
                                  </a:lnTo>
                                  <a:lnTo>
                                    <a:pt x="1218" y="6079"/>
                                  </a:lnTo>
                                  <a:lnTo>
                                    <a:pt x="1324" y="6294"/>
                                  </a:lnTo>
                                  <a:lnTo>
                                    <a:pt x="1440" y="6506"/>
                                  </a:lnTo>
                                  <a:lnTo>
                                    <a:pt x="1566" y="6712"/>
                                  </a:lnTo>
                                  <a:lnTo>
                                    <a:pt x="1699" y="6912"/>
                                  </a:lnTo>
                                  <a:lnTo>
                                    <a:pt x="1839" y="7102"/>
                                  </a:lnTo>
                                  <a:lnTo>
                                    <a:pt x="1984" y="7286"/>
                                  </a:lnTo>
                                  <a:lnTo>
                                    <a:pt x="2135" y="7460"/>
                                  </a:lnTo>
                                  <a:lnTo>
                                    <a:pt x="2294" y="7627"/>
                                  </a:lnTo>
                                  <a:lnTo>
                                    <a:pt x="2458" y="7785"/>
                                  </a:lnTo>
                                  <a:lnTo>
                                    <a:pt x="2625" y="7935"/>
                                  </a:lnTo>
                                  <a:lnTo>
                                    <a:pt x="2798" y="8077"/>
                                  </a:lnTo>
                                  <a:lnTo>
                                    <a:pt x="2975" y="8210"/>
                                  </a:lnTo>
                                  <a:lnTo>
                                    <a:pt x="3157" y="8333"/>
                                  </a:lnTo>
                                  <a:lnTo>
                                    <a:pt x="3343" y="8447"/>
                                  </a:lnTo>
                                  <a:lnTo>
                                    <a:pt x="3531" y="8552"/>
                                  </a:lnTo>
                                  <a:lnTo>
                                    <a:pt x="3721" y="8648"/>
                                  </a:lnTo>
                                  <a:lnTo>
                                    <a:pt x="3915" y="8734"/>
                                  </a:lnTo>
                                  <a:lnTo>
                                    <a:pt x="4111" y="8809"/>
                                  </a:lnTo>
                                  <a:lnTo>
                                    <a:pt x="4308" y="8875"/>
                                  </a:lnTo>
                                  <a:lnTo>
                                    <a:pt x="4508" y="8932"/>
                                  </a:lnTo>
                                  <a:lnTo>
                                    <a:pt x="4707" y="8979"/>
                                  </a:lnTo>
                                  <a:lnTo>
                                    <a:pt x="4907" y="9015"/>
                                  </a:lnTo>
                                  <a:lnTo>
                                    <a:pt x="5108" y="9041"/>
                                  </a:lnTo>
                                  <a:lnTo>
                                    <a:pt x="5310" y="9055"/>
                                  </a:lnTo>
                                  <a:lnTo>
                                    <a:pt x="5511" y="9059"/>
                                  </a:lnTo>
                                  <a:lnTo>
                                    <a:pt x="5711" y="9054"/>
                                  </a:lnTo>
                                  <a:lnTo>
                                    <a:pt x="5909" y="9037"/>
                                  </a:lnTo>
                                  <a:lnTo>
                                    <a:pt x="6106" y="9007"/>
                                  </a:lnTo>
                                  <a:lnTo>
                                    <a:pt x="6302" y="8967"/>
                                  </a:lnTo>
                                  <a:lnTo>
                                    <a:pt x="6494" y="8917"/>
                                  </a:lnTo>
                                  <a:lnTo>
                                    <a:pt x="6686" y="8853"/>
                                  </a:lnTo>
                                  <a:lnTo>
                                    <a:pt x="6873" y="8779"/>
                                  </a:lnTo>
                                  <a:lnTo>
                                    <a:pt x="7057" y="8692"/>
                                  </a:lnTo>
                                  <a:lnTo>
                                    <a:pt x="7237" y="8594"/>
                                  </a:lnTo>
                                  <a:lnTo>
                                    <a:pt x="7229" y="8604"/>
                                  </a:lnTo>
                                  <a:lnTo>
                                    <a:pt x="7225" y="8613"/>
                                  </a:lnTo>
                                  <a:lnTo>
                                    <a:pt x="7225" y="8617"/>
                                  </a:lnTo>
                                  <a:lnTo>
                                    <a:pt x="7229" y="8621"/>
                                  </a:lnTo>
                                  <a:lnTo>
                                    <a:pt x="7237" y="8624"/>
                                  </a:lnTo>
                                  <a:lnTo>
                                    <a:pt x="7249" y="8624"/>
                                  </a:lnTo>
                                  <a:lnTo>
                                    <a:pt x="7263" y="8624"/>
                                  </a:lnTo>
                                  <a:lnTo>
                                    <a:pt x="7278" y="8624"/>
                                  </a:lnTo>
                                  <a:lnTo>
                                    <a:pt x="7315" y="8621"/>
                                  </a:lnTo>
                                  <a:lnTo>
                                    <a:pt x="7353" y="8618"/>
                                  </a:lnTo>
                                  <a:lnTo>
                                    <a:pt x="7371" y="8618"/>
                                  </a:lnTo>
                                  <a:lnTo>
                                    <a:pt x="7388" y="8618"/>
                                  </a:lnTo>
                                  <a:lnTo>
                                    <a:pt x="7405" y="8620"/>
                                  </a:lnTo>
                                  <a:lnTo>
                                    <a:pt x="7417" y="8622"/>
                                  </a:lnTo>
                                  <a:lnTo>
                                    <a:pt x="7429" y="8628"/>
                                  </a:lnTo>
                                  <a:lnTo>
                                    <a:pt x="7437" y="8635"/>
                                  </a:lnTo>
                                  <a:lnTo>
                                    <a:pt x="7441" y="8644"/>
                                  </a:lnTo>
                                  <a:lnTo>
                                    <a:pt x="7441" y="8655"/>
                                  </a:lnTo>
                                  <a:lnTo>
                                    <a:pt x="7436" y="8669"/>
                                  </a:lnTo>
                                  <a:lnTo>
                                    <a:pt x="7426" y="8687"/>
                                  </a:lnTo>
                                  <a:lnTo>
                                    <a:pt x="7410" y="8709"/>
                                  </a:lnTo>
                                  <a:lnTo>
                                    <a:pt x="7388" y="8733"/>
                                  </a:lnTo>
                                  <a:lnTo>
                                    <a:pt x="7358" y="8761"/>
                                  </a:lnTo>
                                  <a:lnTo>
                                    <a:pt x="7322" y="8795"/>
                                  </a:lnTo>
                                  <a:lnTo>
                                    <a:pt x="7277" y="8832"/>
                                  </a:lnTo>
                                  <a:lnTo>
                                    <a:pt x="7225" y="8874"/>
                                  </a:lnTo>
                                  <a:lnTo>
                                    <a:pt x="7163" y="8921"/>
                                  </a:lnTo>
                                  <a:lnTo>
                                    <a:pt x="7091" y="8973"/>
                                  </a:lnTo>
                                  <a:lnTo>
                                    <a:pt x="7009" y="9031"/>
                                  </a:lnTo>
                                  <a:lnTo>
                                    <a:pt x="6918" y="9095"/>
                                  </a:lnTo>
                                  <a:lnTo>
                                    <a:pt x="6814" y="9160"/>
                                  </a:lnTo>
                                  <a:lnTo>
                                    <a:pt x="6696" y="9222"/>
                                  </a:lnTo>
                                  <a:lnTo>
                                    <a:pt x="6566" y="9278"/>
                                  </a:lnTo>
                                  <a:lnTo>
                                    <a:pt x="6424" y="9331"/>
                                  </a:lnTo>
                                  <a:lnTo>
                                    <a:pt x="6272" y="9379"/>
                                  </a:lnTo>
                                  <a:lnTo>
                                    <a:pt x="6110" y="9421"/>
                                  </a:lnTo>
                                  <a:lnTo>
                                    <a:pt x="5937" y="9457"/>
                                  </a:lnTo>
                                  <a:lnTo>
                                    <a:pt x="5757" y="9486"/>
                                  </a:lnTo>
                                  <a:lnTo>
                                    <a:pt x="5569" y="9509"/>
                                  </a:lnTo>
                                  <a:lnTo>
                                    <a:pt x="5373" y="9524"/>
                                  </a:lnTo>
                                  <a:lnTo>
                                    <a:pt x="5170" y="9532"/>
                                  </a:lnTo>
                                  <a:lnTo>
                                    <a:pt x="4964" y="9530"/>
                                  </a:lnTo>
                                  <a:lnTo>
                                    <a:pt x="4751" y="9520"/>
                                  </a:lnTo>
                                  <a:lnTo>
                                    <a:pt x="4534" y="9500"/>
                                  </a:lnTo>
                                  <a:lnTo>
                                    <a:pt x="4315" y="9471"/>
                                  </a:lnTo>
                                  <a:lnTo>
                                    <a:pt x="4091" y="9430"/>
                                  </a:lnTo>
                                  <a:lnTo>
                                    <a:pt x="3867" y="9379"/>
                                  </a:lnTo>
                                  <a:lnTo>
                                    <a:pt x="3642" y="9317"/>
                                  </a:lnTo>
                                  <a:lnTo>
                                    <a:pt x="3416" y="9243"/>
                                  </a:lnTo>
                                  <a:lnTo>
                                    <a:pt x="3191" y="9157"/>
                                  </a:lnTo>
                                  <a:lnTo>
                                    <a:pt x="2967" y="9058"/>
                                  </a:lnTo>
                                  <a:lnTo>
                                    <a:pt x="2745" y="8945"/>
                                  </a:lnTo>
                                  <a:lnTo>
                                    <a:pt x="2525" y="8819"/>
                                  </a:lnTo>
                                  <a:lnTo>
                                    <a:pt x="2309" y="8678"/>
                                  </a:lnTo>
                                  <a:lnTo>
                                    <a:pt x="2097" y="8523"/>
                                  </a:lnTo>
                                  <a:lnTo>
                                    <a:pt x="1891" y="8352"/>
                                  </a:lnTo>
                                  <a:lnTo>
                                    <a:pt x="1689" y="8166"/>
                                  </a:lnTo>
                                  <a:lnTo>
                                    <a:pt x="1494" y="7964"/>
                                  </a:lnTo>
                                  <a:lnTo>
                                    <a:pt x="1307" y="7746"/>
                                  </a:lnTo>
                                  <a:lnTo>
                                    <a:pt x="1128" y="7510"/>
                                  </a:lnTo>
                                  <a:lnTo>
                                    <a:pt x="956" y="7255"/>
                                  </a:lnTo>
                                  <a:lnTo>
                                    <a:pt x="796" y="6984"/>
                                  </a:lnTo>
                                  <a:lnTo>
                                    <a:pt x="683" y="6780"/>
                                  </a:lnTo>
                                  <a:lnTo>
                                    <a:pt x="578" y="6571"/>
                                  </a:lnTo>
                                  <a:lnTo>
                                    <a:pt x="481" y="6356"/>
                                  </a:lnTo>
                                  <a:lnTo>
                                    <a:pt x="392" y="6138"/>
                                  </a:lnTo>
                                  <a:lnTo>
                                    <a:pt x="312" y="5915"/>
                                  </a:lnTo>
                                  <a:lnTo>
                                    <a:pt x="240" y="5688"/>
                                  </a:lnTo>
                                  <a:lnTo>
                                    <a:pt x="177" y="5459"/>
                                  </a:lnTo>
                                  <a:lnTo>
                                    <a:pt x="123" y="5228"/>
                                  </a:lnTo>
                                  <a:lnTo>
                                    <a:pt x="78" y="4993"/>
                                  </a:lnTo>
                                  <a:lnTo>
                                    <a:pt x="43" y="4758"/>
                                  </a:lnTo>
                                  <a:lnTo>
                                    <a:pt x="19" y="4521"/>
                                  </a:lnTo>
                                  <a:lnTo>
                                    <a:pt x="4" y="4282"/>
                                  </a:lnTo>
                                  <a:lnTo>
                                    <a:pt x="0" y="4043"/>
                                  </a:lnTo>
                                  <a:lnTo>
                                    <a:pt x="5" y="3805"/>
                                  </a:lnTo>
                                  <a:lnTo>
                                    <a:pt x="24" y="3566"/>
                                  </a:lnTo>
                                  <a:lnTo>
                                    <a:pt x="52" y="3329"/>
                                  </a:lnTo>
                                  <a:lnTo>
                                    <a:pt x="91" y="3092"/>
                                  </a:lnTo>
                                  <a:lnTo>
                                    <a:pt x="143" y="2858"/>
                                  </a:lnTo>
                                  <a:lnTo>
                                    <a:pt x="206" y="2626"/>
                                  </a:lnTo>
                                  <a:lnTo>
                                    <a:pt x="281" y="2395"/>
                                  </a:lnTo>
                                  <a:lnTo>
                                    <a:pt x="370" y="2169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584" y="1727"/>
                                  </a:lnTo>
                                  <a:lnTo>
                                    <a:pt x="710" y="1512"/>
                                  </a:lnTo>
                                  <a:lnTo>
                                    <a:pt x="851" y="1301"/>
                                  </a:lnTo>
                                  <a:lnTo>
                                    <a:pt x="1004" y="1096"/>
                                  </a:lnTo>
                                  <a:lnTo>
                                    <a:pt x="1172" y="897"/>
                                  </a:lnTo>
                                  <a:lnTo>
                                    <a:pt x="1355" y="704"/>
                                  </a:lnTo>
                                  <a:lnTo>
                                    <a:pt x="1550" y="518"/>
                                  </a:lnTo>
                                  <a:lnTo>
                                    <a:pt x="1761" y="338"/>
                                  </a:lnTo>
                                  <a:lnTo>
                                    <a:pt x="1988" y="166"/>
                                  </a:lnTo>
                                  <a:lnTo>
                                    <a:pt x="22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93"/>
                          <wps:cNvSpPr>
                            <a:spLocks/>
                          </wps:cNvSpPr>
                          <wps:spPr bwMode="auto">
                            <a:xfrm>
                              <a:off x="1762" y="57"/>
                              <a:ext cx="2397" cy="3235"/>
                            </a:xfrm>
                            <a:custGeom>
                              <a:avLst/>
                              <a:gdLst>
                                <a:gd name="T0" fmla="*/ 548 w 7192"/>
                                <a:gd name="T1" fmla="*/ 839 h 9705"/>
                                <a:gd name="T2" fmla="*/ 1590 w 7192"/>
                                <a:gd name="T3" fmla="*/ 646 h 9705"/>
                                <a:gd name="T4" fmla="*/ 2552 w 7192"/>
                                <a:gd name="T5" fmla="*/ 707 h 9705"/>
                                <a:gd name="T6" fmla="*/ 3424 w 7192"/>
                                <a:gd name="T7" fmla="*/ 988 h 9705"/>
                                <a:gd name="T8" fmla="*/ 4198 w 7192"/>
                                <a:gd name="T9" fmla="*/ 1455 h 9705"/>
                                <a:gd name="T10" fmla="*/ 4867 w 7192"/>
                                <a:gd name="T11" fmla="*/ 2076 h 9705"/>
                                <a:gd name="T12" fmla="*/ 5417 w 7192"/>
                                <a:gd name="T13" fmla="*/ 2819 h 9705"/>
                                <a:gd name="T14" fmla="*/ 5843 w 7192"/>
                                <a:gd name="T15" fmla="*/ 3651 h 9705"/>
                                <a:gd name="T16" fmla="*/ 6134 w 7192"/>
                                <a:gd name="T17" fmla="*/ 4540 h 9705"/>
                                <a:gd name="T18" fmla="*/ 6283 w 7192"/>
                                <a:gd name="T19" fmla="*/ 5452 h 9705"/>
                                <a:gd name="T20" fmla="*/ 6279 w 7192"/>
                                <a:gd name="T21" fmla="*/ 6356 h 9705"/>
                                <a:gd name="T22" fmla="*/ 6115 w 7192"/>
                                <a:gd name="T23" fmla="*/ 7217 h 9705"/>
                                <a:gd name="T24" fmla="*/ 5780 w 7192"/>
                                <a:gd name="T25" fmla="*/ 8004 h 9705"/>
                                <a:gd name="T26" fmla="*/ 5265 w 7192"/>
                                <a:gd name="T27" fmla="*/ 8686 h 9705"/>
                                <a:gd name="T28" fmla="*/ 4563 w 7192"/>
                                <a:gd name="T29" fmla="*/ 9226 h 9705"/>
                                <a:gd name="T30" fmla="*/ 3662 w 7192"/>
                                <a:gd name="T31" fmla="*/ 9596 h 9705"/>
                                <a:gd name="T32" fmla="*/ 3154 w 7192"/>
                                <a:gd name="T33" fmla="*/ 9700 h 9705"/>
                                <a:gd name="T34" fmla="*/ 3205 w 7192"/>
                                <a:gd name="T35" fmla="*/ 9691 h 9705"/>
                                <a:gd name="T36" fmla="*/ 3316 w 7192"/>
                                <a:gd name="T37" fmla="*/ 9686 h 9705"/>
                                <a:gd name="T38" fmla="*/ 3524 w 7192"/>
                                <a:gd name="T39" fmla="*/ 9686 h 9705"/>
                                <a:gd name="T40" fmla="*/ 3718 w 7192"/>
                                <a:gd name="T41" fmla="*/ 9681 h 9705"/>
                                <a:gd name="T42" fmla="*/ 3865 w 7192"/>
                                <a:gd name="T43" fmla="*/ 9673 h 9705"/>
                                <a:gd name="T44" fmla="*/ 4021 w 7192"/>
                                <a:gd name="T45" fmla="*/ 9657 h 9705"/>
                                <a:gd name="T46" fmla="*/ 4187 w 7192"/>
                                <a:gd name="T47" fmla="*/ 9633 h 9705"/>
                                <a:gd name="T48" fmla="*/ 4361 w 7192"/>
                                <a:gd name="T49" fmla="*/ 9601 h 9705"/>
                                <a:gd name="T50" fmla="*/ 4542 w 7192"/>
                                <a:gd name="T51" fmla="*/ 9554 h 9705"/>
                                <a:gd name="T52" fmla="*/ 4729 w 7192"/>
                                <a:gd name="T53" fmla="*/ 9495 h 9705"/>
                                <a:gd name="T54" fmla="*/ 4919 w 7192"/>
                                <a:gd name="T55" fmla="*/ 9420 h 9705"/>
                                <a:gd name="T56" fmla="*/ 5113 w 7192"/>
                                <a:gd name="T57" fmla="*/ 9326 h 9705"/>
                                <a:gd name="T58" fmla="*/ 5307 w 7192"/>
                                <a:gd name="T59" fmla="*/ 9215 h 9705"/>
                                <a:gd name="T60" fmla="*/ 5809 w 7192"/>
                                <a:gd name="T61" fmla="*/ 8850 h 9705"/>
                                <a:gd name="T62" fmla="*/ 6452 w 7192"/>
                                <a:gd name="T63" fmla="*/ 8157 h 9705"/>
                                <a:gd name="T64" fmla="*/ 6887 w 7192"/>
                                <a:gd name="T65" fmla="*/ 7360 h 9705"/>
                                <a:gd name="T66" fmla="*/ 7129 w 7192"/>
                                <a:gd name="T67" fmla="*/ 6489 h 9705"/>
                                <a:gd name="T68" fmla="*/ 7192 w 7192"/>
                                <a:gd name="T69" fmla="*/ 5572 h 9705"/>
                                <a:gd name="T70" fmla="*/ 7091 w 7192"/>
                                <a:gd name="T71" fmla="*/ 4639 h 9705"/>
                                <a:gd name="T72" fmla="*/ 6843 w 7192"/>
                                <a:gd name="T73" fmla="*/ 3719 h 9705"/>
                                <a:gd name="T74" fmla="*/ 6462 w 7192"/>
                                <a:gd name="T75" fmla="*/ 2838 h 9705"/>
                                <a:gd name="T76" fmla="*/ 5964 w 7192"/>
                                <a:gd name="T77" fmla="*/ 2026 h 9705"/>
                                <a:gd name="T78" fmla="*/ 5362 w 7192"/>
                                <a:gd name="T79" fmla="*/ 1314 h 9705"/>
                                <a:gd name="T80" fmla="*/ 4674 w 7192"/>
                                <a:gd name="T81" fmla="*/ 725 h 9705"/>
                                <a:gd name="T82" fmla="*/ 3913 w 7192"/>
                                <a:gd name="T83" fmla="*/ 294 h 9705"/>
                                <a:gd name="T84" fmla="*/ 3094 w 7192"/>
                                <a:gd name="T85" fmla="*/ 45 h 9705"/>
                                <a:gd name="T86" fmla="*/ 2234 w 7192"/>
                                <a:gd name="T87" fmla="*/ 10 h 9705"/>
                                <a:gd name="T88" fmla="*/ 1348 w 7192"/>
                                <a:gd name="T89" fmla="*/ 215 h 9705"/>
                                <a:gd name="T90" fmla="*/ 449 w 7192"/>
                                <a:gd name="T91" fmla="*/ 690 h 97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7192" h="9705">
                                  <a:moveTo>
                                    <a:pt x="0" y="1038"/>
                                  </a:moveTo>
                                  <a:lnTo>
                                    <a:pt x="548" y="839"/>
                                  </a:lnTo>
                                  <a:lnTo>
                                    <a:pt x="1079" y="708"/>
                                  </a:lnTo>
                                  <a:lnTo>
                                    <a:pt x="1590" y="646"/>
                                  </a:lnTo>
                                  <a:lnTo>
                                    <a:pt x="2081" y="648"/>
                                  </a:lnTo>
                                  <a:lnTo>
                                    <a:pt x="2552" y="707"/>
                                  </a:lnTo>
                                  <a:lnTo>
                                    <a:pt x="2999" y="822"/>
                                  </a:lnTo>
                                  <a:lnTo>
                                    <a:pt x="3424" y="988"/>
                                  </a:lnTo>
                                  <a:lnTo>
                                    <a:pt x="3824" y="1201"/>
                                  </a:lnTo>
                                  <a:lnTo>
                                    <a:pt x="4198" y="1455"/>
                                  </a:lnTo>
                                  <a:lnTo>
                                    <a:pt x="4546" y="1749"/>
                                  </a:lnTo>
                                  <a:lnTo>
                                    <a:pt x="4867" y="2076"/>
                                  </a:lnTo>
                                  <a:lnTo>
                                    <a:pt x="5156" y="2435"/>
                                  </a:lnTo>
                                  <a:lnTo>
                                    <a:pt x="5417" y="2819"/>
                                  </a:lnTo>
                                  <a:lnTo>
                                    <a:pt x="5646" y="3227"/>
                                  </a:lnTo>
                                  <a:lnTo>
                                    <a:pt x="5843" y="3651"/>
                                  </a:lnTo>
                                  <a:lnTo>
                                    <a:pt x="6006" y="4091"/>
                                  </a:lnTo>
                                  <a:lnTo>
                                    <a:pt x="6134" y="4540"/>
                                  </a:lnTo>
                                  <a:lnTo>
                                    <a:pt x="6227" y="4996"/>
                                  </a:lnTo>
                                  <a:lnTo>
                                    <a:pt x="6283" y="5452"/>
                                  </a:lnTo>
                                  <a:lnTo>
                                    <a:pt x="6302" y="5906"/>
                                  </a:lnTo>
                                  <a:lnTo>
                                    <a:pt x="6279" y="6356"/>
                                  </a:lnTo>
                                  <a:lnTo>
                                    <a:pt x="6217" y="6793"/>
                                  </a:lnTo>
                                  <a:lnTo>
                                    <a:pt x="6115" y="7217"/>
                                  </a:lnTo>
                                  <a:lnTo>
                                    <a:pt x="5970" y="7623"/>
                                  </a:lnTo>
                                  <a:lnTo>
                                    <a:pt x="5780" y="8004"/>
                                  </a:lnTo>
                                  <a:lnTo>
                                    <a:pt x="5545" y="8361"/>
                                  </a:lnTo>
                                  <a:lnTo>
                                    <a:pt x="5265" y="8686"/>
                                  </a:lnTo>
                                  <a:lnTo>
                                    <a:pt x="4938" y="8976"/>
                                  </a:lnTo>
                                  <a:lnTo>
                                    <a:pt x="4563" y="9226"/>
                                  </a:lnTo>
                                  <a:lnTo>
                                    <a:pt x="4138" y="9435"/>
                                  </a:lnTo>
                                  <a:lnTo>
                                    <a:pt x="3662" y="9596"/>
                                  </a:lnTo>
                                  <a:lnTo>
                                    <a:pt x="3136" y="9705"/>
                                  </a:lnTo>
                                  <a:lnTo>
                                    <a:pt x="3154" y="9700"/>
                                  </a:lnTo>
                                  <a:lnTo>
                                    <a:pt x="3177" y="9694"/>
                                  </a:lnTo>
                                  <a:lnTo>
                                    <a:pt x="3205" y="9691"/>
                                  </a:lnTo>
                                  <a:lnTo>
                                    <a:pt x="3237" y="9688"/>
                                  </a:lnTo>
                                  <a:lnTo>
                                    <a:pt x="3316" y="9686"/>
                                  </a:lnTo>
                                  <a:lnTo>
                                    <a:pt x="3412" y="9686"/>
                                  </a:lnTo>
                                  <a:lnTo>
                                    <a:pt x="3524" y="9686"/>
                                  </a:lnTo>
                                  <a:lnTo>
                                    <a:pt x="3651" y="9683"/>
                                  </a:lnTo>
                                  <a:lnTo>
                                    <a:pt x="3718" y="9681"/>
                                  </a:lnTo>
                                  <a:lnTo>
                                    <a:pt x="3790" y="9677"/>
                                  </a:lnTo>
                                  <a:lnTo>
                                    <a:pt x="3865" y="9673"/>
                                  </a:lnTo>
                                  <a:lnTo>
                                    <a:pt x="3941" y="9666"/>
                                  </a:lnTo>
                                  <a:lnTo>
                                    <a:pt x="4021" y="9657"/>
                                  </a:lnTo>
                                  <a:lnTo>
                                    <a:pt x="4103" y="9646"/>
                                  </a:lnTo>
                                  <a:lnTo>
                                    <a:pt x="4187" y="9633"/>
                                  </a:lnTo>
                                  <a:lnTo>
                                    <a:pt x="4273" y="9618"/>
                                  </a:lnTo>
                                  <a:lnTo>
                                    <a:pt x="4361" y="9601"/>
                                  </a:lnTo>
                                  <a:lnTo>
                                    <a:pt x="4450" y="9580"/>
                                  </a:lnTo>
                                  <a:lnTo>
                                    <a:pt x="4542" y="9554"/>
                                  </a:lnTo>
                                  <a:lnTo>
                                    <a:pt x="4634" y="9526"/>
                                  </a:lnTo>
                                  <a:lnTo>
                                    <a:pt x="4729" y="9495"/>
                                  </a:lnTo>
                                  <a:lnTo>
                                    <a:pt x="4823" y="9459"/>
                                  </a:lnTo>
                                  <a:lnTo>
                                    <a:pt x="4919" y="9420"/>
                                  </a:lnTo>
                                  <a:lnTo>
                                    <a:pt x="5016" y="9376"/>
                                  </a:lnTo>
                                  <a:lnTo>
                                    <a:pt x="5113" y="9326"/>
                                  </a:lnTo>
                                  <a:lnTo>
                                    <a:pt x="5210" y="9273"/>
                                  </a:lnTo>
                                  <a:lnTo>
                                    <a:pt x="5307" y="9215"/>
                                  </a:lnTo>
                                  <a:lnTo>
                                    <a:pt x="5404" y="9150"/>
                                  </a:lnTo>
                                  <a:lnTo>
                                    <a:pt x="5809" y="8850"/>
                                  </a:lnTo>
                                  <a:lnTo>
                                    <a:pt x="6158" y="8518"/>
                                  </a:lnTo>
                                  <a:lnTo>
                                    <a:pt x="6452" y="8157"/>
                                  </a:lnTo>
                                  <a:lnTo>
                                    <a:pt x="6696" y="7770"/>
                                  </a:lnTo>
                                  <a:lnTo>
                                    <a:pt x="6887" y="7360"/>
                                  </a:lnTo>
                                  <a:lnTo>
                                    <a:pt x="7032" y="6931"/>
                                  </a:lnTo>
                                  <a:lnTo>
                                    <a:pt x="7129" y="6489"/>
                                  </a:lnTo>
                                  <a:lnTo>
                                    <a:pt x="7181" y="6035"/>
                                  </a:lnTo>
                                  <a:lnTo>
                                    <a:pt x="7192" y="5572"/>
                                  </a:lnTo>
                                  <a:lnTo>
                                    <a:pt x="7161" y="5107"/>
                                  </a:lnTo>
                                  <a:lnTo>
                                    <a:pt x="7091" y="4639"/>
                                  </a:lnTo>
                                  <a:lnTo>
                                    <a:pt x="6985" y="4175"/>
                                  </a:lnTo>
                                  <a:lnTo>
                                    <a:pt x="6843" y="3719"/>
                                  </a:lnTo>
                                  <a:lnTo>
                                    <a:pt x="6669" y="3272"/>
                                  </a:lnTo>
                                  <a:lnTo>
                                    <a:pt x="6462" y="2838"/>
                                  </a:lnTo>
                                  <a:lnTo>
                                    <a:pt x="6227" y="2422"/>
                                  </a:lnTo>
                                  <a:lnTo>
                                    <a:pt x="5964" y="2026"/>
                                  </a:lnTo>
                                  <a:lnTo>
                                    <a:pt x="5674" y="1656"/>
                                  </a:lnTo>
                                  <a:lnTo>
                                    <a:pt x="5362" y="1314"/>
                                  </a:lnTo>
                                  <a:lnTo>
                                    <a:pt x="5027" y="1003"/>
                                  </a:lnTo>
                                  <a:lnTo>
                                    <a:pt x="4674" y="725"/>
                                  </a:lnTo>
                                  <a:lnTo>
                                    <a:pt x="4301" y="489"/>
                                  </a:lnTo>
                                  <a:lnTo>
                                    <a:pt x="3913" y="294"/>
                                  </a:lnTo>
                                  <a:lnTo>
                                    <a:pt x="3509" y="146"/>
                                  </a:lnTo>
                                  <a:lnTo>
                                    <a:pt x="3094" y="45"/>
                                  </a:lnTo>
                                  <a:lnTo>
                                    <a:pt x="2669" y="0"/>
                                  </a:lnTo>
                                  <a:lnTo>
                                    <a:pt x="2234" y="10"/>
                                  </a:lnTo>
                                  <a:lnTo>
                                    <a:pt x="1794" y="81"/>
                                  </a:lnTo>
                                  <a:lnTo>
                                    <a:pt x="1348" y="215"/>
                                  </a:lnTo>
                                  <a:lnTo>
                                    <a:pt x="899" y="417"/>
                                  </a:lnTo>
                                  <a:lnTo>
                                    <a:pt x="449" y="69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294"/>
                          <wps:cNvSpPr>
                            <a:spLocks/>
                          </wps:cNvSpPr>
                          <wps:spPr bwMode="auto">
                            <a:xfrm>
                              <a:off x="1617" y="3020"/>
                              <a:ext cx="544" cy="665"/>
                            </a:xfrm>
                            <a:custGeom>
                              <a:avLst/>
                              <a:gdLst>
                                <a:gd name="T0" fmla="*/ 1624 w 1631"/>
                                <a:gd name="T1" fmla="*/ 543 h 1997"/>
                                <a:gd name="T2" fmla="*/ 995 w 1631"/>
                                <a:gd name="T3" fmla="*/ 1990 h 1997"/>
                                <a:gd name="T4" fmla="*/ 989 w 1631"/>
                                <a:gd name="T5" fmla="*/ 1995 h 1997"/>
                                <a:gd name="T6" fmla="*/ 978 w 1631"/>
                                <a:gd name="T7" fmla="*/ 1997 h 1997"/>
                                <a:gd name="T8" fmla="*/ 963 w 1631"/>
                                <a:gd name="T9" fmla="*/ 1997 h 1997"/>
                                <a:gd name="T10" fmla="*/ 942 w 1631"/>
                                <a:gd name="T11" fmla="*/ 1994 h 1997"/>
                                <a:gd name="T12" fmla="*/ 918 w 1631"/>
                                <a:gd name="T13" fmla="*/ 1990 h 1997"/>
                                <a:gd name="T14" fmla="*/ 888 w 1631"/>
                                <a:gd name="T15" fmla="*/ 1981 h 1997"/>
                                <a:gd name="T16" fmla="*/ 857 w 1631"/>
                                <a:gd name="T17" fmla="*/ 1973 h 1997"/>
                                <a:gd name="T18" fmla="*/ 822 w 1631"/>
                                <a:gd name="T19" fmla="*/ 1961 h 1997"/>
                                <a:gd name="T20" fmla="*/ 743 w 1631"/>
                                <a:gd name="T21" fmla="*/ 1934 h 1997"/>
                                <a:gd name="T22" fmla="*/ 657 w 1631"/>
                                <a:gd name="T23" fmla="*/ 1902 h 1997"/>
                                <a:gd name="T24" fmla="*/ 567 w 1631"/>
                                <a:gd name="T25" fmla="*/ 1865 h 1997"/>
                                <a:gd name="T26" fmla="*/ 473 w 1631"/>
                                <a:gd name="T27" fmla="*/ 1825 h 1997"/>
                                <a:gd name="T28" fmla="*/ 382 w 1631"/>
                                <a:gd name="T29" fmla="*/ 1784 h 1997"/>
                                <a:gd name="T30" fmla="*/ 293 w 1631"/>
                                <a:gd name="T31" fmla="*/ 1742 h 1997"/>
                                <a:gd name="T32" fmla="*/ 210 w 1631"/>
                                <a:gd name="T33" fmla="*/ 1701 h 1997"/>
                                <a:gd name="T34" fmla="*/ 137 w 1631"/>
                                <a:gd name="T35" fmla="*/ 1663 h 1997"/>
                                <a:gd name="T36" fmla="*/ 106 w 1631"/>
                                <a:gd name="T37" fmla="*/ 1645 h 1997"/>
                                <a:gd name="T38" fmla="*/ 78 w 1631"/>
                                <a:gd name="T39" fmla="*/ 1628 h 1997"/>
                                <a:gd name="T40" fmla="*/ 52 w 1631"/>
                                <a:gd name="T41" fmla="*/ 1611 h 1997"/>
                                <a:gd name="T42" fmla="*/ 33 w 1631"/>
                                <a:gd name="T43" fmla="*/ 1596 h 1997"/>
                                <a:gd name="T44" fmla="*/ 16 w 1631"/>
                                <a:gd name="T45" fmla="*/ 1582 h 1997"/>
                                <a:gd name="T46" fmla="*/ 6 w 1631"/>
                                <a:gd name="T47" fmla="*/ 1571 h 1997"/>
                                <a:gd name="T48" fmla="*/ 0 w 1631"/>
                                <a:gd name="T49" fmla="*/ 1561 h 1997"/>
                                <a:gd name="T50" fmla="*/ 0 w 1631"/>
                                <a:gd name="T51" fmla="*/ 1553 h 1997"/>
                                <a:gd name="T52" fmla="*/ 629 w 1631"/>
                                <a:gd name="T53" fmla="*/ 106 h 1997"/>
                                <a:gd name="T54" fmla="*/ 643 w 1631"/>
                                <a:gd name="T55" fmla="*/ 81 h 1997"/>
                                <a:gd name="T56" fmla="*/ 663 w 1631"/>
                                <a:gd name="T57" fmla="*/ 58 h 1997"/>
                                <a:gd name="T58" fmla="*/ 687 w 1631"/>
                                <a:gd name="T59" fmla="*/ 40 h 1997"/>
                                <a:gd name="T60" fmla="*/ 714 w 1631"/>
                                <a:gd name="T61" fmla="*/ 26 h 1997"/>
                                <a:gd name="T62" fmla="*/ 745 w 1631"/>
                                <a:gd name="T63" fmla="*/ 14 h 1997"/>
                                <a:gd name="T64" fmla="*/ 778 w 1631"/>
                                <a:gd name="T65" fmla="*/ 6 h 1997"/>
                                <a:gd name="T66" fmla="*/ 815 w 1631"/>
                                <a:gd name="T67" fmla="*/ 2 h 1997"/>
                                <a:gd name="T68" fmla="*/ 854 w 1631"/>
                                <a:gd name="T69" fmla="*/ 0 h 1997"/>
                                <a:gd name="T70" fmla="*/ 897 w 1631"/>
                                <a:gd name="T71" fmla="*/ 2 h 1997"/>
                                <a:gd name="T72" fmla="*/ 939 w 1631"/>
                                <a:gd name="T73" fmla="*/ 7 h 1997"/>
                                <a:gd name="T74" fmla="*/ 984 w 1631"/>
                                <a:gd name="T75" fmla="*/ 14 h 1997"/>
                                <a:gd name="T76" fmla="*/ 1030 w 1631"/>
                                <a:gd name="T77" fmla="*/ 24 h 1997"/>
                                <a:gd name="T78" fmla="*/ 1077 w 1631"/>
                                <a:gd name="T79" fmla="*/ 35 h 1997"/>
                                <a:gd name="T80" fmla="*/ 1123 w 1631"/>
                                <a:gd name="T81" fmla="*/ 51 h 1997"/>
                                <a:gd name="T82" fmla="*/ 1170 w 1631"/>
                                <a:gd name="T83" fmla="*/ 67 h 1997"/>
                                <a:gd name="T84" fmla="*/ 1216 w 1631"/>
                                <a:gd name="T85" fmla="*/ 86 h 1997"/>
                                <a:gd name="T86" fmla="*/ 1261 w 1631"/>
                                <a:gd name="T87" fmla="*/ 106 h 1997"/>
                                <a:gd name="T88" fmla="*/ 1306 w 1631"/>
                                <a:gd name="T89" fmla="*/ 129 h 1997"/>
                                <a:gd name="T90" fmla="*/ 1350 w 1631"/>
                                <a:gd name="T91" fmla="*/ 153 h 1997"/>
                                <a:gd name="T92" fmla="*/ 1390 w 1631"/>
                                <a:gd name="T93" fmla="*/ 178 h 1997"/>
                                <a:gd name="T94" fmla="*/ 1430 w 1631"/>
                                <a:gd name="T95" fmla="*/ 205 h 1997"/>
                                <a:gd name="T96" fmla="*/ 1466 w 1631"/>
                                <a:gd name="T97" fmla="*/ 232 h 1997"/>
                                <a:gd name="T98" fmla="*/ 1502 w 1631"/>
                                <a:gd name="T99" fmla="*/ 262 h 1997"/>
                                <a:gd name="T100" fmla="*/ 1533 w 1631"/>
                                <a:gd name="T101" fmla="*/ 291 h 1997"/>
                                <a:gd name="T102" fmla="*/ 1559 w 1631"/>
                                <a:gd name="T103" fmla="*/ 321 h 1997"/>
                                <a:gd name="T104" fmla="*/ 1583 w 1631"/>
                                <a:gd name="T105" fmla="*/ 352 h 1997"/>
                                <a:gd name="T106" fmla="*/ 1603 w 1631"/>
                                <a:gd name="T107" fmla="*/ 383 h 1997"/>
                                <a:gd name="T108" fmla="*/ 1617 w 1631"/>
                                <a:gd name="T109" fmla="*/ 416 h 1997"/>
                                <a:gd name="T110" fmla="*/ 1627 w 1631"/>
                                <a:gd name="T111" fmla="*/ 448 h 1997"/>
                                <a:gd name="T112" fmla="*/ 1631 w 1631"/>
                                <a:gd name="T113" fmla="*/ 479 h 1997"/>
                                <a:gd name="T114" fmla="*/ 1631 w 1631"/>
                                <a:gd name="T115" fmla="*/ 512 h 1997"/>
                                <a:gd name="T116" fmla="*/ 1624 w 1631"/>
                                <a:gd name="T117" fmla="*/ 543 h 19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631" h="1997">
                                  <a:moveTo>
                                    <a:pt x="1624" y="543"/>
                                  </a:moveTo>
                                  <a:lnTo>
                                    <a:pt x="995" y="1990"/>
                                  </a:lnTo>
                                  <a:lnTo>
                                    <a:pt x="989" y="1995"/>
                                  </a:lnTo>
                                  <a:lnTo>
                                    <a:pt x="978" y="1997"/>
                                  </a:lnTo>
                                  <a:lnTo>
                                    <a:pt x="963" y="1997"/>
                                  </a:lnTo>
                                  <a:lnTo>
                                    <a:pt x="942" y="1994"/>
                                  </a:lnTo>
                                  <a:lnTo>
                                    <a:pt x="918" y="1990"/>
                                  </a:lnTo>
                                  <a:lnTo>
                                    <a:pt x="888" y="1981"/>
                                  </a:lnTo>
                                  <a:lnTo>
                                    <a:pt x="857" y="1973"/>
                                  </a:lnTo>
                                  <a:lnTo>
                                    <a:pt x="822" y="1961"/>
                                  </a:lnTo>
                                  <a:lnTo>
                                    <a:pt x="743" y="1934"/>
                                  </a:lnTo>
                                  <a:lnTo>
                                    <a:pt x="657" y="1902"/>
                                  </a:lnTo>
                                  <a:lnTo>
                                    <a:pt x="567" y="1865"/>
                                  </a:lnTo>
                                  <a:lnTo>
                                    <a:pt x="473" y="1825"/>
                                  </a:lnTo>
                                  <a:lnTo>
                                    <a:pt x="382" y="1784"/>
                                  </a:lnTo>
                                  <a:lnTo>
                                    <a:pt x="293" y="1742"/>
                                  </a:lnTo>
                                  <a:lnTo>
                                    <a:pt x="210" y="1701"/>
                                  </a:lnTo>
                                  <a:lnTo>
                                    <a:pt x="137" y="1663"/>
                                  </a:lnTo>
                                  <a:lnTo>
                                    <a:pt x="106" y="1645"/>
                                  </a:lnTo>
                                  <a:lnTo>
                                    <a:pt x="78" y="1628"/>
                                  </a:lnTo>
                                  <a:lnTo>
                                    <a:pt x="52" y="1611"/>
                                  </a:lnTo>
                                  <a:lnTo>
                                    <a:pt x="33" y="1596"/>
                                  </a:lnTo>
                                  <a:lnTo>
                                    <a:pt x="16" y="1582"/>
                                  </a:lnTo>
                                  <a:lnTo>
                                    <a:pt x="6" y="1571"/>
                                  </a:lnTo>
                                  <a:lnTo>
                                    <a:pt x="0" y="1561"/>
                                  </a:lnTo>
                                  <a:lnTo>
                                    <a:pt x="0" y="1553"/>
                                  </a:lnTo>
                                  <a:lnTo>
                                    <a:pt x="629" y="106"/>
                                  </a:lnTo>
                                  <a:lnTo>
                                    <a:pt x="643" y="81"/>
                                  </a:lnTo>
                                  <a:lnTo>
                                    <a:pt x="663" y="58"/>
                                  </a:lnTo>
                                  <a:lnTo>
                                    <a:pt x="687" y="40"/>
                                  </a:lnTo>
                                  <a:lnTo>
                                    <a:pt x="714" y="26"/>
                                  </a:lnTo>
                                  <a:lnTo>
                                    <a:pt x="745" y="14"/>
                                  </a:lnTo>
                                  <a:lnTo>
                                    <a:pt x="778" y="6"/>
                                  </a:lnTo>
                                  <a:lnTo>
                                    <a:pt x="815" y="2"/>
                                  </a:lnTo>
                                  <a:lnTo>
                                    <a:pt x="854" y="0"/>
                                  </a:lnTo>
                                  <a:lnTo>
                                    <a:pt x="897" y="2"/>
                                  </a:lnTo>
                                  <a:lnTo>
                                    <a:pt x="939" y="7"/>
                                  </a:lnTo>
                                  <a:lnTo>
                                    <a:pt x="984" y="14"/>
                                  </a:lnTo>
                                  <a:lnTo>
                                    <a:pt x="1030" y="24"/>
                                  </a:lnTo>
                                  <a:lnTo>
                                    <a:pt x="1077" y="35"/>
                                  </a:lnTo>
                                  <a:lnTo>
                                    <a:pt x="1123" y="51"/>
                                  </a:lnTo>
                                  <a:lnTo>
                                    <a:pt x="1170" y="67"/>
                                  </a:lnTo>
                                  <a:lnTo>
                                    <a:pt x="1216" y="86"/>
                                  </a:lnTo>
                                  <a:lnTo>
                                    <a:pt x="1261" y="106"/>
                                  </a:lnTo>
                                  <a:lnTo>
                                    <a:pt x="1306" y="129"/>
                                  </a:lnTo>
                                  <a:lnTo>
                                    <a:pt x="1350" y="153"/>
                                  </a:lnTo>
                                  <a:lnTo>
                                    <a:pt x="1390" y="178"/>
                                  </a:lnTo>
                                  <a:lnTo>
                                    <a:pt x="1430" y="205"/>
                                  </a:lnTo>
                                  <a:lnTo>
                                    <a:pt x="1466" y="232"/>
                                  </a:lnTo>
                                  <a:lnTo>
                                    <a:pt x="1502" y="262"/>
                                  </a:lnTo>
                                  <a:lnTo>
                                    <a:pt x="1533" y="291"/>
                                  </a:lnTo>
                                  <a:lnTo>
                                    <a:pt x="1559" y="321"/>
                                  </a:lnTo>
                                  <a:lnTo>
                                    <a:pt x="1583" y="352"/>
                                  </a:lnTo>
                                  <a:lnTo>
                                    <a:pt x="1603" y="383"/>
                                  </a:lnTo>
                                  <a:lnTo>
                                    <a:pt x="1617" y="416"/>
                                  </a:lnTo>
                                  <a:lnTo>
                                    <a:pt x="1627" y="448"/>
                                  </a:lnTo>
                                  <a:lnTo>
                                    <a:pt x="1631" y="479"/>
                                  </a:lnTo>
                                  <a:lnTo>
                                    <a:pt x="1631" y="512"/>
                                  </a:lnTo>
                                  <a:lnTo>
                                    <a:pt x="1624" y="5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295"/>
                          <wps:cNvSpPr>
                            <a:spLocks/>
                          </wps:cNvSpPr>
                          <wps:spPr bwMode="auto">
                            <a:xfrm>
                              <a:off x="1604" y="3477"/>
                              <a:ext cx="373" cy="213"/>
                            </a:xfrm>
                            <a:custGeom>
                              <a:avLst/>
                              <a:gdLst>
                                <a:gd name="T0" fmla="*/ 706 w 1120"/>
                                <a:gd name="T1" fmla="*/ 137 h 638"/>
                                <a:gd name="T2" fmla="*/ 810 w 1120"/>
                                <a:gd name="T3" fmla="*/ 194 h 638"/>
                                <a:gd name="T4" fmla="*/ 901 w 1120"/>
                                <a:gd name="T5" fmla="*/ 252 h 638"/>
                                <a:gd name="T6" fmla="*/ 980 w 1120"/>
                                <a:gd name="T7" fmla="*/ 313 h 638"/>
                                <a:gd name="T8" fmla="*/ 1028 w 1120"/>
                                <a:gd name="T9" fmla="*/ 359 h 638"/>
                                <a:gd name="T10" fmla="*/ 1056 w 1120"/>
                                <a:gd name="T11" fmla="*/ 389 h 638"/>
                                <a:gd name="T12" fmla="*/ 1079 w 1120"/>
                                <a:gd name="T13" fmla="*/ 419 h 638"/>
                                <a:gd name="T14" fmla="*/ 1096 w 1120"/>
                                <a:gd name="T15" fmla="*/ 447 h 638"/>
                                <a:gd name="T16" fmla="*/ 1110 w 1120"/>
                                <a:gd name="T17" fmla="*/ 475 h 638"/>
                                <a:gd name="T18" fmla="*/ 1117 w 1120"/>
                                <a:gd name="T19" fmla="*/ 502 h 638"/>
                                <a:gd name="T20" fmla="*/ 1120 w 1120"/>
                                <a:gd name="T21" fmla="*/ 527 h 638"/>
                                <a:gd name="T22" fmla="*/ 1115 w 1120"/>
                                <a:gd name="T23" fmla="*/ 550 h 638"/>
                                <a:gd name="T24" fmla="*/ 1107 w 1120"/>
                                <a:gd name="T25" fmla="*/ 571 h 638"/>
                                <a:gd name="T26" fmla="*/ 1091 w 1120"/>
                                <a:gd name="T27" fmla="*/ 590 h 638"/>
                                <a:gd name="T28" fmla="*/ 1072 w 1120"/>
                                <a:gd name="T29" fmla="*/ 605 h 638"/>
                                <a:gd name="T30" fmla="*/ 1048 w 1120"/>
                                <a:gd name="T31" fmla="*/ 618 h 638"/>
                                <a:gd name="T32" fmla="*/ 1018 w 1120"/>
                                <a:gd name="T33" fmla="*/ 626 h 638"/>
                                <a:gd name="T34" fmla="*/ 984 w 1120"/>
                                <a:gd name="T35" fmla="*/ 633 h 638"/>
                                <a:gd name="T36" fmla="*/ 948 w 1120"/>
                                <a:gd name="T37" fmla="*/ 636 h 638"/>
                                <a:gd name="T38" fmla="*/ 907 w 1120"/>
                                <a:gd name="T39" fmla="*/ 638 h 638"/>
                                <a:gd name="T40" fmla="*/ 841 w 1120"/>
                                <a:gd name="T41" fmla="*/ 632 h 638"/>
                                <a:gd name="T42" fmla="*/ 744 w 1120"/>
                                <a:gd name="T43" fmla="*/ 617 h 638"/>
                                <a:gd name="T44" fmla="*/ 638 w 1120"/>
                                <a:gd name="T45" fmla="*/ 588 h 638"/>
                                <a:gd name="T46" fmla="*/ 526 w 1120"/>
                                <a:gd name="T47" fmla="*/ 550 h 638"/>
                                <a:gd name="T48" fmla="*/ 413 w 1120"/>
                                <a:gd name="T49" fmla="*/ 499 h 638"/>
                                <a:gd name="T50" fmla="*/ 309 w 1120"/>
                                <a:gd name="T51" fmla="*/ 444 h 638"/>
                                <a:gd name="T52" fmla="*/ 218 w 1120"/>
                                <a:gd name="T53" fmla="*/ 385 h 638"/>
                                <a:gd name="T54" fmla="*/ 139 w 1120"/>
                                <a:gd name="T55" fmla="*/ 324 h 638"/>
                                <a:gd name="T56" fmla="*/ 91 w 1120"/>
                                <a:gd name="T57" fmla="*/ 279 h 638"/>
                                <a:gd name="T58" fmla="*/ 63 w 1120"/>
                                <a:gd name="T59" fmla="*/ 249 h 638"/>
                                <a:gd name="T60" fmla="*/ 40 w 1120"/>
                                <a:gd name="T61" fmla="*/ 219 h 638"/>
                                <a:gd name="T62" fmla="*/ 23 w 1120"/>
                                <a:gd name="T63" fmla="*/ 189 h 638"/>
                                <a:gd name="T64" fmla="*/ 9 w 1120"/>
                                <a:gd name="T65" fmla="*/ 163 h 638"/>
                                <a:gd name="T66" fmla="*/ 2 w 1120"/>
                                <a:gd name="T67" fmla="*/ 136 h 638"/>
                                <a:gd name="T68" fmla="*/ 0 w 1120"/>
                                <a:gd name="T69" fmla="*/ 110 h 638"/>
                                <a:gd name="T70" fmla="*/ 4 w 1120"/>
                                <a:gd name="T71" fmla="*/ 88 h 638"/>
                                <a:gd name="T72" fmla="*/ 12 w 1120"/>
                                <a:gd name="T73" fmla="*/ 66 h 638"/>
                                <a:gd name="T74" fmla="*/ 28 w 1120"/>
                                <a:gd name="T75" fmla="*/ 48 h 638"/>
                                <a:gd name="T76" fmla="*/ 47 w 1120"/>
                                <a:gd name="T77" fmla="*/ 33 h 638"/>
                                <a:gd name="T78" fmla="*/ 71 w 1120"/>
                                <a:gd name="T79" fmla="*/ 20 h 638"/>
                                <a:gd name="T80" fmla="*/ 101 w 1120"/>
                                <a:gd name="T81" fmla="*/ 10 h 638"/>
                                <a:gd name="T82" fmla="*/ 135 w 1120"/>
                                <a:gd name="T83" fmla="*/ 4 h 638"/>
                                <a:gd name="T84" fmla="*/ 171 w 1120"/>
                                <a:gd name="T85" fmla="*/ 0 h 638"/>
                                <a:gd name="T86" fmla="*/ 212 w 1120"/>
                                <a:gd name="T87" fmla="*/ 0 h 638"/>
                                <a:gd name="T88" fmla="*/ 278 w 1120"/>
                                <a:gd name="T89" fmla="*/ 4 h 638"/>
                                <a:gd name="T90" fmla="*/ 375 w 1120"/>
                                <a:gd name="T91" fmla="*/ 21 h 638"/>
                                <a:gd name="T92" fmla="*/ 481 w 1120"/>
                                <a:gd name="T93" fmla="*/ 50 h 638"/>
                                <a:gd name="T94" fmla="*/ 593 w 1120"/>
                                <a:gd name="T95" fmla="*/ 88 h 6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120" h="638">
                                  <a:moveTo>
                                    <a:pt x="650" y="112"/>
                                  </a:moveTo>
                                  <a:lnTo>
                                    <a:pt x="706" y="137"/>
                                  </a:lnTo>
                                  <a:lnTo>
                                    <a:pt x="759" y="164"/>
                                  </a:lnTo>
                                  <a:lnTo>
                                    <a:pt x="810" y="194"/>
                                  </a:lnTo>
                                  <a:lnTo>
                                    <a:pt x="858" y="222"/>
                                  </a:lnTo>
                                  <a:lnTo>
                                    <a:pt x="901" y="252"/>
                                  </a:lnTo>
                                  <a:lnTo>
                                    <a:pt x="942" y="283"/>
                                  </a:lnTo>
                                  <a:lnTo>
                                    <a:pt x="980" y="313"/>
                                  </a:lnTo>
                                  <a:lnTo>
                                    <a:pt x="1014" y="344"/>
                                  </a:lnTo>
                                  <a:lnTo>
                                    <a:pt x="1028" y="359"/>
                                  </a:lnTo>
                                  <a:lnTo>
                                    <a:pt x="1042" y="375"/>
                                  </a:lnTo>
                                  <a:lnTo>
                                    <a:pt x="1056" y="389"/>
                                  </a:lnTo>
                                  <a:lnTo>
                                    <a:pt x="1067" y="404"/>
                                  </a:lnTo>
                                  <a:lnTo>
                                    <a:pt x="1079" y="419"/>
                                  </a:lnTo>
                                  <a:lnTo>
                                    <a:pt x="1087" y="433"/>
                                  </a:lnTo>
                                  <a:lnTo>
                                    <a:pt x="1096" y="447"/>
                                  </a:lnTo>
                                  <a:lnTo>
                                    <a:pt x="1103" y="461"/>
                                  </a:lnTo>
                                  <a:lnTo>
                                    <a:pt x="1110" y="475"/>
                                  </a:lnTo>
                                  <a:lnTo>
                                    <a:pt x="1114" y="489"/>
                                  </a:lnTo>
                                  <a:lnTo>
                                    <a:pt x="1117" y="502"/>
                                  </a:lnTo>
                                  <a:lnTo>
                                    <a:pt x="1118" y="515"/>
                                  </a:lnTo>
                                  <a:lnTo>
                                    <a:pt x="1120" y="527"/>
                                  </a:lnTo>
                                  <a:lnTo>
                                    <a:pt x="1118" y="539"/>
                                  </a:lnTo>
                                  <a:lnTo>
                                    <a:pt x="1115" y="550"/>
                                  </a:lnTo>
                                  <a:lnTo>
                                    <a:pt x="1111" y="561"/>
                                  </a:lnTo>
                                  <a:lnTo>
                                    <a:pt x="1107" y="571"/>
                                  </a:lnTo>
                                  <a:lnTo>
                                    <a:pt x="1100" y="581"/>
                                  </a:lnTo>
                                  <a:lnTo>
                                    <a:pt x="1091" y="590"/>
                                  </a:lnTo>
                                  <a:lnTo>
                                    <a:pt x="1082" y="598"/>
                                  </a:lnTo>
                                  <a:lnTo>
                                    <a:pt x="1072" y="605"/>
                                  </a:lnTo>
                                  <a:lnTo>
                                    <a:pt x="1060" y="612"/>
                                  </a:lnTo>
                                  <a:lnTo>
                                    <a:pt x="1048" y="618"/>
                                  </a:lnTo>
                                  <a:lnTo>
                                    <a:pt x="1034" y="622"/>
                                  </a:lnTo>
                                  <a:lnTo>
                                    <a:pt x="1018" y="626"/>
                                  </a:lnTo>
                                  <a:lnTo>
                                    <a:pt x="1001" y="631"/>
                                  </a:lnTo>
                                  <a:lnTo>
                                    <a:pt x="984" y="633"/>
                                  </a:lnTo>
                                  <a:lnTo>
                                    <a:pt x="968" y="635"/>
                                  </a:lnTo>
                                  <a:lnTo>
                                    <a:pt x="948" y="636"/>
                                  </a:lnTo>
                                  <a:lnTo>
                                    <a:pt x="928" y="638"/>
                                  </a:lnTo>
                                  <a:lnTo>
                                    <a:pt x="907" y="638"/>
                                  </a:lnTo>
                                  <a:lnTo>
                                    <a:pt x="886" y="636"/>
                                  </a:lnTo>
                                  <a:lnTo>
                                    <a:pt x="841" y="632"/>
                                  </a:lnTo>
                                  <a:lnTo>
                                    <a:pt x="793" y="626"/>
                                  </a:lnTo>
                                  <a:lnTo>
                                    <a:pt x="744" y="617"/>
                                  </a:lnTo>
                                  <a:lnTo>
                                    <a:pt x="692" y="604"/>
                                  </a:lnTo>
                                  <a:lnTo>
                                    <a:pt x="638" y="588"/>
                                  </a:lnTo>
                                  <a:lnTo>
                                    <a:pt x="582" y="570"/>
                                  </a:lnTo>
                                  <a:lnTo>
                                    <a:pt x="526" y="550"/>
                                  </a:lnTo>
                                  <a:lnTo>
                                    <a:pt x="469" y="526"/>
                                  </a:lnTo>
                                  <a:lnTo>
                                    <a:pt x="413" y="499"/>
                                  </a:lnTo>
                                  <a:lnTo>
                                    <a:pt x="360" y="472"/>
                                  </a:lnTo>
                                  <a:lnTo>
                                    <a:pt x="309" y="444"/>
                                  </a:lnTo>
                                  <a:lnTo>
                                    <a:pt x="261" y="416"/>
                                  </a:lnTo>
                                  <a:lnTo>
                                    <a:pt x="218" y="385"/>
                                  </a:lnTo>
                                  <a:lnTo>
                                    <a:pt x="177" y="355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05" y="294"/>
                                  </a:lnTo>
                                  <a:lnTo>
                                    <a:pt x="91" y="279"/>
                                  </a:lnTo>
                                  <a:lnTo>
                                    <a:pt x="77" y="263"/>
                                  </a:lnTo>
                                  <a:lnTo>
                                    <a:pt x="63" y="249"/>
                                  </a:lnTo>
                                  <a:lnTo>
                                    <a:pt x="52" y="233"/>
                                  </a:lnTo>
                                  <a:lnTo>
                                    <a:pt x="40" y="219"/>
                                  </a:lnTo>
                                  <a:lnTo>
                                    <a:pt x="32" y="204"/>
                                  </a:lnTo>
                                  <a:lnTo>
                                    <a:pt x="23" y="18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9" y="163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2" y="136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1" y="99"/>
                                  </a:lnTo>
                                  <a:lnTo>
                                    <a:pt x="4" y="88"/>
                                  </a:lnTo>
                                  <a:lnTo>
                                    <a:pt x="8" y="76"/>
                                  </a:lnTo>
                                  <a:lnTo>
                                    <a:pt x="12" y="66"/>
                                  </a:lnTo>
                                  <a:lnTo>
                                    <a:pt x="19" y="57"/>
                                  </a:lnTo>
                                  <a:lnTo>
                                    <a:pt x="28" y="48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47" y="33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101" y="10"/>
                                  </a:lnTo>
                                  <a:lnTo>
                                    <a:pt x="118" y="7"/>
                                  </a:lnTo>
                                  <a:lnTo>
                                    <a:pt x="135" y="4"/>
                                  </a:lnTo>
                                  <a:lnTo>
                                    <a:pt x="151" y="1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33" y="1"/>
                                  </a:lnTo>
                                  <a:lnTo>
                                    <a:pt x="278" y="4"/>
                                  </a:lnTo>
                                  <a:lnTo>
                                    <a:pt x="326" y="11"/>
                                  </a:lnTo>
                                  <a:lnTo>
                                    <a:pt x="375" y="21"/>
                                  </a:lnTo>
                                  <a:lnTo>
                                    <a:pt x="427" y="34"/>
                                  </a:lnTo>
                                  <a:lnTo>
                                    <a:pt x="481" y="50"/>
                                  </a:lnTo>
                                  <a:lnTo>
                                    <a:pt x="537" y="66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650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296"/>
                          <wps:cNvSpPr>
                            <a:spLocks/>
                          </wps:cNvSpPr>
                          <wps:spPr bwMode="auto">
                            <a:xfrm>
                              <a:off x="1622" y="3533"/>
                              <a:ext cx="244" cy="294"/>
                            </a:xfrm>
                            <a:custGeom>
                              <a:avLst/>
                              <a:gdLst>
                                <a:gd name="T0" fmla="*/ 469 w 733"/>
                                <a:gd name="T1" fmla="*/ 878 h 881"/>
                                <a:gd name="T2" fmla="*/ 725 w 733"/>
                                <a:gd name="T3" fmla="*/ 287 h 881"/>
                                <a:gd name="T4" fmla="*/ 731 w 733"/>
                                <a:gd name="T5" fmla="*/ 271 h 881"/>
                                <a:gd name="T6" fmla="*/ 733 w 733"/>
                                <a:gd name="T7" fmla="*/ 254 h 881"/>
                                <a:gd name="T8" fmla="*/ 733 w 733"/>
                                <a:gd name="T9" fmla="*/ 237 h 881"/>
                                <a:gd name="T10" fmla="*/ 731 w 733"/>
                                <a:gd name="T11" fmla="*/ 220 h 881"/>
                                <a:gd name="T12" fmla="*/ 725 w 733"/>
                                <a:gd name="T13" fmla="*/ 202 h 881"/>
                                <a:gd name="T14" fmla="*/ 718 w 733"/>
                                <a:gd name="T15" fmla="*/ 185 h 881"/>
                                <a:gd name="T16" fmla="*/ 708 w 733"/>
                                <a:gd name="T17" fmla="*/ 168 h 881"/>
                                <a:gd name="T18" fmla="*/ 697 w 733"/>
                                <a:gd name="T19" fmla="*/ 153 h 881"/>
                                <a:gd name="T20" fmla="*/ 684 w 733"/>
                                <a:gd name="T21" fmla="*/ 136 h 881"/>
                                <a:gd name="T22" fmla="*/ 669 w 733"/>
                                <a:gd name="T23" fmla="*/ 120 h 881"/>
                                <a:gd name="T24" fmla="*/ 652 w 733"/>
                                <a:gd name="T25" fmla="*/ 105 h 881"/>
                                <a:gd name="T26" fmla="*/ 635 w 733"/>
                                <a:gd name="T27" fmla="*/ 90 h 881"/>
                                <a:gd name="T28" fmla="*/ 615 w 733"/>
                                <a:gd name="T29" fmla="*/ 76 h 881"/>
                                <a:gd name="T30" fmla="*/ 596 w 733"/>
                                <a:gd name="T31" fmla="*/ 64 h 881"/>
                                <a:gd name="T32" fmla="*/ 576 w 733"/>
                                <a:gd name="T33" fmla="*/ 51 h 881"/>
                                <a:gd name="T34" fmla="*/ 553 w 733"/>
                                <a:gd name="T35" fmla="*/ 41 h 881"/>
                                <a:gd name="T36" fmla="*/ 532 w 733"/>
                                <a:gd name="T37" fmla="*/ 31 h 881"/>
                                <a:gd name="T38" fmla="*/ 510 w 733"/>
                                <a:gd name="T39" fmla="*/ 22 h 881"/>
                                <a:gd name="T40" fmla="*/ 487 w 733"/>
                                <a:gd name="T41" fmla="*/ 14 h 881"/>
                                <a:gd name="T42" fmla="*/ 466 w 733"/>
                                <a:gd name="T43" fmla="*/ 8 h 881"/>
                                <a:gd name="T44" fmla="*/ 444 w 733"/>
                                <a:gd name="T45" fmla="*/ 4 h 881"/>
                                <a:gd name="T46" fmla="*/ 421 w 733"/>
                                <a:gd name="T47" fmla="*/ 1 h 881"/>
                                <a:gd name="T48" fmla="*/ 400 w 733"/>
                                <a:gd name="T49" fmla="*/ 0 h 881"/>
                                <a:gd name="T50" fmla="*/ 379 w 733"/>
                                <a:gd name="T51" fmla="*/ 1 h 881"/>
                                <a:gd name="T52" fmla="*/ 359 w 733"/>
                                <a:gd name="T53" fmla="*/ 3 h 881"/>
                                <a:gd name="T54" fmla="*/ 341 w 733"/>
                                <a:gd name="T55" fmla="*/ 8 h 881"/>
                                <a:gd name="T56" fmla="*/ 323 w 733"/>
                                <a:gd name="T57" fmla="*/ 14 h 881"/>
                                <a:gd name="T58" fmla="*/ 307 w 733"/>
                                <a:gd name="T59" fmla="*/ 22 h 881"/>
                                <a:gd name="T60" fmla="*/ 292 w 733"/>
                                <a:gd name="T61" fmla="*/ 34 h 881"/>
                                <a:gd name="T62" fmla="*/ 279 w 733"/>
                                <a:gd name="T63" fmla="*/ 48 h 881"/>
                                <a:gd name="T64" fmla="*/ 266 w 733"/>
                                <a:gd name="T65" fmla="*/ 64 h 881"/>
                                <a:gd name="T66" fmla="*/ 258 w 733"/>
                                <a:gd name="T67" fmla="*/ 82 h 881"/>
                                <a:gd name="T68" fmla="*/ 0 w 733"/>
                                <a:gd name="T69" fmla="*/ 673 h 881"/>
                                <a:gd name="T70" fmla="*/ 0 w 733"/>
                                <a:gd name="T71" fmla="*/ 676 h 881"/>
                                <a:gd name="T72" fmla="*/ 3 w 733"/>
                                <a:gd name="T73" fmla="*/ 679 h 881"/>
                                <a:gd name="T74" fmla="*/ 9 w 733"/>
                                <a:gd name="T75" fmla="*/ 684 h 881"/>
                                <a:gd name="T76" fmla="*/ 17 w 733"/>
                                <a:gd name="T77" fmla="*/ 690 h 881"/>
                                <a:gd name="T78" fmla="*/ 38 w 733"/>
                                <a:gd name="T79" fmla="*/ 703 h 881"/>
                                <a:gd name="T80" fmla="*/ 67 w 733"/>
                                <a:gd name="T81" fmla="*/ 720 h 881"/>
                                <a:gd name="T82" fmla="*/ 102 w 733"/>
                                <a:gd name="T83" fmla="*/ 737 h 881"/>
                                <a:gd name="T84" fmla="*/ 141 w 733"/>
                                <a:gd name="T85" fmla="*/ 756 h 881"/>
                                <a:gd name="T86" fmla="*/ 182 w 733"/>
                                <a:gd name="T87" fmla="*/ 775 h 881"/>
                                <a:gd name="T88" fmla="*/ 226 w 733"/>
                                <a:gd name="T89" fmla="*/ 795 h 881"/>
                                <a:gd name="T90" fmla="*/ 269 w 733"/>
                                <a:gd name="T91" fmla="*/ 814 h 881"/>
                                <a:gd name="T92" fmla="*/ 313 w 733"/>
                                <a:gd name="T93" fmla="*/ 831 h 881"/>
                                <a:gd name="T94" fmla="*/ 352 w 733"/>
                                <a:gd name="T95" fmla="*/ 847 h 881"/>
                                <a:gd name="T96" fmla="*/ 389 w 733"/>
                                <a:gd name="T97" fmla="*/ 861 h 881"/>
                                <a:gd name="T98" fmla="*/ 420 w 733"/>
                                <a:gd name="T99" fmla="*/ 871 h 881"/>
                                <a:gd name="T100" fmla="*/ 445 w 733"/>
                                <a:gd name="T101" fmla="*/ 878 h 881"/>
                                <a:gd name="T102" fmla="*/ 453 w 733"/>
                                <a:gd name="T103" fmla="*/ 879 h 881"/>
                                <a:gd name="T104" fmla="*/ 461 w 733"/>
                                <a:gd name="T105" fmla="*/ 881 h 881"/>
                                <a:gd name="T106" fmla="*/ 466 w 733"/>
                                <a:gd name="T107" fmla="*/ 879 h 881"/>
                                <a:gd name="T108" fmla="*/ 469 w 733"/>
                                <a:gd name="T109" fmla="*/ 878 h 8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733" h="881">
                                  <a:moveTo>
                                    <a:pt x="469" y="878"/>
                                  </a:moveTo>
                                  <a:lnTo>
                                    <a:pt x="725" y="287"/>
                                  </a:lnTo>
                                  <a:lnTo>
                                    <a:pt x="731" y="271"/>
                                  </a:lnTo>
                                  <a:lnTo>
                                    <a:pt x="733" y="254"/>
                                  </a:lnTo>
                                  <a:lnTo>
                                    <a:pt x="733" y="237"/>
                                  </a:lnTo>
                                  <a:lnTo>
                                    <a:pt x="731" y="220"/>
                                  </a:lnTo>
                                  <a:lnTo>
                                    <a:pt x="725" y="202"/>
                                  </a:lnTo>
                                  <a:lnTo>
                                    <a:pt x="718" y="185"/>
                                  </a:lnTo>
                                  <a:lnTo>
                                    <a:pt x="708" y="168"/>
                                  </a:lnTo>
                                  <a:lnTo>
                                    <a:pt x="697" y="153"/>
                                  </a:lnTo>
                                  <a:lnTo>
                                    <a:pt x="684" y="136"/>
                                  </a:lnTo>
                                  <a:lnTo>
                                    <a:pt x="669" y="120"/>
                                  </a:lnTo>
                                  <a:lnTo>
                                    <a:pt x="652" y="105"/>
                                  </a:lnTo>
                                  <a:lnTo>
                                    <a:pt x="635" y="90"/>
                                  </a:lnTo>
                                  <a:lnTo>
                                    <a:pt x="615" y="76"/>
                                  </a:lnTo>
                                  <a:lnTo>
                                    <a:pt x="596" y="64"/>
                                  </a:lnTo>
                                  <a:lnTo>
                                    <a:pt x="576" y="51"/>
                                  </a:lnTo>
                                  <a:lnTo>
                                    <a:pt x="553" y="41"/>
                                  </a:lnTo>
                                  <a:lnTo>
                                    <a:pt x="532" y="31"/>
                                  </a:lnTo>
                                  <a:lnTo>
                                    <a:pt x="510" y="22"/>
                                  </a:lnTo>
                                  <a:lnTo>
                                    <a:pt x="487" y="14"/>
                                  </a:lnTo>
                                  <a:lnTo>
                                    <a:pt x="466" y="8"/>
                                  </a:lnTo>
                                  <a:lnTo>
                                    <a:pt x="444" y="4"/>
                                  </a:lnTo>
                                  <a:lnTo>
                                    <a:pt x="421" y="1"/>
                                  </a:lnTo>
                                  <a:lnTo>
                                    <a:pt x="400" y="0"/>
                                  </a:lnTo>
                                  <a:lnTo>
                                    <a:pt x="379" y="1"/>
                                  </a:lnTo>
                                  <a:lnTo>
                                    <a:pt x="359" y="3"/>
                                  </a:lnTo>
                                  <a:lnTo>
                                    <a:pt x="341" y="8"/>
                                  </a:lnTo>
                                  <a:lnTo>
                                    <a:pt x="323" y="14"/>
                                  </a:lnTo>
                                  <a:lnTo>
                                    <a:pt x="307" y="22"/>
                                  </a:lnTo>
                                  <a:lnTo>
                                    <a:pt x="292" y="34"/>
                                  </a:lnTo>
                                  <a:lnTo>
                                    <a:pt x="279" y="48"/>
                                  </a:lnTo>
                                  <a:lnTo>
                                    <a:pt x="266" y="64"/>
                                  </a:lnTo>
                                  <a:lnTo>
                                    <a:pt x="258" y="82"/>
                                  </a:lnTo>
                                  <a:lnTo>
                                    <a:pt x="0" y="673"/>
                                  </a:lnTo>
                                  <a:lnTo>
                                    <a:pt x="0" y="676"/>
                                  </a:lnTo>
                                  <a:lnTo>
                                    <a:pt x="3" y="679"/>
                                  </a:lnTo>
                                  <a:lnTo>
                                    <a:pt x="9" y="684"/>
                                  </a:lnTo>
                                  <a:lnTo>
                                    <a:pt x="17" y="690"/>
                                  </a:lnTo>
                                  <a:lnTo>
                                    <a:pt x="38" y="703"/>
                                  </a:lnTo>
                                  <a:lnTo>
                                    <a:pt x="67" y="720"/>
                                  </a:lnTo>
                                  <a:lnTo>
                                    <a:pt x="102" y="737"/>
                                  </a:lnTo>
                                  <a:lnTo>
                                    <a:pt x="141" y="756"/>
                                  </a:lnTo>
                                  <a:lnTo>
                                    <a:pt x="182" y="775"/>
                                  </a:lnTo>
                                  <a:lnTo>
                                    <a:pt x="226" y="795"/>
                                  </a:lnTo>
                                  <a:lnTo>
                                    <a:pt x="269" y="814"/>
                                  </a:lnTo>
                                  <a:lnTo>
                                    <a:pt x="313" y="831"/>
                                  </a:lnTo>
                                  <a:lnTo>
                                    <a:pt x="352" y="847"/>
                                  </a:lnTo>
                                  <a:lnTo>
                                    <a:pt x="389" y="861"/>
                                  </a:lnTo>
                                  <a:lnTo>
                                    <a:pt x="420" y="871"/>
                                  </a:lnTo>
                                  <a:lnTo>
                                    <a:pt x="445" y="878"/>
                                  </a:lnTo>
                                  <a:lnTo>
                                    <a:pt x="453" y="879"/>
                                  </a:lnTo>
                                  <a:lnTo>
                                    <a:pt x="461" y="881"/>
                                  </a:lnTo>
                                  <a:lnTo>
                                    <a:pt x="466" y="879"/>
                                  </a:lnTo>
                                  <a:lnTo>
                                    <a:pt x="469" y="8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97"/>
                          <wps:cNvSpPr>
                            <a:spLocks/>
                          </wps:cNvSpPr>
                          <wps:spPr bwMode="auto">
                            <a:xfrm>
                              <a:off x="1634" y="3543"/>
                              <a:ext cx="128" cy="240"/>
                            </a:xfrm>
                            <a:custGeom>
                              <a:avLst/>
                              <a:gdLst>
                                <a:gd name="T0" fmla="*/ 125 w 385"/>
                                <a:gd name="T1" fmla="*/ 715 h 721"/>
                                <a:gd name="T2" fmla="*/ 363 w 385"/>
                                <a:gd name="T3" fmla="*/ 166 h 721"/>
                                <a:gd name="T4" fmla="*/ 370 w 385"/>
                                <a:gd name="T5" fmla="*/ 151 h 721"/>
                                <a:gd name="T6" fmla="*/ 374 w 385"/>
                                <a:gd name="T7" fmla="*/ 137 h 721"/>
                                <a:gd name="T8" fmla="*/ 378 w 385"/>
                                <a:gd name="T9" fmla="*/ 123 h 721"/>
                                <a:gd name="T10" fmla="*/ 381 w 385"/>
                                <a:gd name="T11" fmla="*/ 108 h 721"/>
                                <a:gd name="T12" fmla="*/ 384 w 385"/>
                                <a:gd name="T13" fmla="*/ 96 h 721"/>
                                <a:gd name="T14" fmla="*/ 385 w 385"/>
                                <a:gd name="T15" fmla="*/ 84 h 721"/>
                                <a:gd name="T16" fmla="*/ 385 w 385"/>
                                <a:gd name="T17" fmla="*/ 73 h 721"/>
                                <a:gd name="T18" fmla="*/ 385 w 385"/>
                                <a:gd name="T19" fmla="*/ 62 h 721"/>
                                <a:gd name="T20" fmla="*/ 384 w 385"/>
                                <a:gd name="T21" fmla="*/ 52 h 721"/>
                                <a:gd name="T22" fmla="*/ 382 w 385"/>
                                <a:gd name="T23" fmla="*/ 42 h 721"/>
                                <a:gd name="T24" fmla="*/ 379 w 385"/>
                                <a:gd name="T25" fmla="*/ 34 h 721"/>
                                <a:gd name="T26" fmla="*/ 377 w 385"/>
                                <a:gd name="T27" fmla="*/ 26 h 721"/>
                                <a:gd name="T28" fmla="*/ 374 w 385"/>
                                <a:gd name="T29" fmla="*/ 19 h 721"/>
                                <a:gd name="T30" fmla="*/ 370 w 385"/>
                                <a:gd name="T31" fmla="*/ 14 h 721"/>
                                <a:gd name="T32" fmla="*/ 364 w 385"/>
                                <a:gd name="T33" fmla="*/ 8 h 721"/>
                                <a:gd name="T34" fmla="*/ 358 w 385"/>
                                <a:gd name="T35" fmla="*/ 5 h 721"/>
                                <a:gd name="T36" fmla="*/ 353 w 385"/>
                                <a:gd name="T37" fmla="*/ 2 h 721"/>
                                <a:gd name="T38" fmla="*/ 347 w 385"/>
                                <a:gd name="T39" fmla="*/ 1 h 721"/>
                                <a:gd name="T40" fmla="*/ 340 w 385"/>
                                <a:gd name="T41" fmla="*/ 0 h 721"/>
                                <a:gd name="T42" fmla="*/ 334 w 385"/>
                                <a:gd name="T43" fmla="*/ 0 h 721"/>
                                <a:gd name="T44" fmla="*/ 326 w 385"/>
                                <a:gd name="T45" fmla="*/ 2 h 721"/>
                                <a:gd name="T46" fmla="*/ 319 w 385"/>
                                <a:gd name="T47" fmla="*/ 5 h 721"/>
                                <a:gd name="T48" fmla="*/ 312 w 385"/>
                                <a:gd name="T49" fmla="*/ 9 h 721"/>
                                <a:gd name="T50" fmla="*/ 304 w 385"/>
                                <a:gd name="T51" fmla="*/ 15 h 721"/>
                                <a:gd name="T52" fmla="*/ 295 w 385"/>
                                <a:gd name="T53" fmla="*/ 22 h 721"/>
                                <a:gd name="T54" fmla="*/ 288 w 385"/>
                                <a:gd name="T55" fmla="*/ 31 h 721"/>
                                <a:gd name="T56" fmla="*/ 280 w 385"/>
                                <a:gd name="T57" fmla="*/ 39 h 721"/>
                                <a:gd name="T58" fmla="*/ 271 w 385"/>
                                <a:gd name="T59" fmla="*/ 50 h 721"/>
                                <a:gd name="T60" fmla="*/ 263 w 385"/>
                                <a:gd name="T61" fmla="*/ 63 h 721"/>
                                <a:gd name="T62" fmla="*/ 254 w 385"/>
                                <a:gd name="T63" fmla="*/ 77 h 721"/>
                                <a:gd name="T64" fmla="*/ 247 w 385"/>
                                <a:gd name="T65" fmla="*/ 94 h 721"/>
                                <a:gd name="T66" fmla="*/ 239 w 385"/>
                                <a:gd name="T67" fmla="*/ 111 h 721"/>
                                <a:gd name="T68" fmla="*/ 0 w 385"/>
                                <a:gd name="T69" fmla="*/ 660 h 721"/>
                                <a:gd name="T70" fmla="*/ 0 w 385"/>
                                <a:gd name="T71" fmla="*/ 664 h 721"/>
                                <a:gd name="T72" fmla="*/ 2 w 385"/>
                                <a:gd name="T73" fmla="*/ 670 h 721"/>
                                <a:gd name="T74" fmla="*/ 7 w 385"/>
                                <a:gd name="T75" fmla="*/ 675 h 721"/>
                                <a:gd name="T76" fmla="*/ 14 w 385"/>
                                <a:gd name="T77" fmla="*/ 681 h 721"/>
                                <a:gd name="T78" fmla="*/ 32 w 385"/>
                                <a:gd name="T79" fmla="*/ 694 h 721"/>
                                <a:gd name="T80" fmla="*/ 54 w 385"/>
                                <a:gd name="T81" fmla="*/ 705 h 721"/>
                                <a:gd name="T82" fmla="*/ 66 w 385"/>
                                <a:gd name="T83" fmla="*/ 711 h 721"/>
                                <a:gd name="T84" fmla="*/ 77 w 385"/>
                                <a:gd name="T85" fmla="*/ 715 h 721"/>
                                <a:gd name="T86" fmla="*/ 88 w 385"/>
                                <a:gd name="T87" fmla="*/ 718 h 721"/>
                                <a:gd name="T88" fmla="*/ 99 w 385"/>
                                <a:gd name="T89" fmla="*/ 719 h 721"/>
                                <a:gd name="T90" fmla="*/ 108 w 385"/>
                                <a:gd name="T91" fmla="*/ 721 h 721"/>
                                <a:gd name="T92" fmla="*/ 115 w 385"/>
                                <a:gd name="T93" fmla="*/ 721 h 721"/>
                                <a:gd name="T94" fmla="*/ 121 w 385"/>
                                <a:gd name="T95" fmla="*/ 718 h 721"/>
                                <a:gd name="T96" fmla="*/ 125 w 385"/>
                                <a:gd name="T97" fmla="*/ 715 h 7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385" h="721">
                                  <a:moveTo>
                                    <a:pt x="125" y="715"/>
                                  </a:moveTo>
                                  <a:lnTo>
                                    <a:pt x="363" y="166"/>
                                  </a:lnTo>
                                  <a:lnTo>
                                    <a:pt x="370" y="151"/>
                                  </a:lnTo>
                                  <a:lnTo>
                                    <a:pt x="374" y="137"/>
                                  </a:lnTo>
                                  <a:lnTo>
                                    <a:pt x="378" y="123"/>
                                  </a:lnTo>
                                  <a:lnTo>
                                    <a:pt x="381" y="108"/>
                                  </a:lnTo>
                                  <a:lnTo>
                                    <a:pt x="384" y="96"/>
                                  </a:lnTo>
                                  <a:lnTo>
                                    <a:pt x="385" y="84"/>
                                  </a:lnTo>
                                  <a:lnTo>
                                    <a:pt x="385" y="73"/>
                                  </a:lnTo>
                                  <a:lnTo>
                                    <a:pt x="385" y="62"/>
                                  </a:lnTo>
                                  <a:lnTo>
                                    <a:pt x="384" y="52"/>
                                  </a:lnTo>
                                  <a:lnTo>
                                    <a:pt x="382" y="42"/>
                                  </a:lnTo>
                                  <a:lnTo>
                                    <a:pt x="379" y="34"/>
                                  </a:lnTo>
                                  <a:lnTo>
                                    <a:pt x="377" y="26"/>
                                  </a:lnTo>
                                  <a:lnTo>
                                    <a:pt x="374" y="19"/>
                                  </a:lnTo>
                                  <a:lnTo>
                                    <a:pt x="370" y="14"/>
                                  </a:lnTo>
                                  <a:lnTo>
                                    <a:pt x="364" y="8"/>
                                  </a:lnTo>
                                  <a:lnTo>
                                    <a:pt x="358" y="5"/>
                                  </a:lnTo>
                                  <a:lnTo>
                                    <a:pt x="353" y="2"/>
                                  </a:lnTo>
                                  <a:lnTo>
                                    <a:pt x="347" y="1"/>
                                  </a:lnTo>
                                  <a:lnTo>
                                    <a:pt x="340" y="0"/>
                                  </a:lnTo>
                                  <a:lnTo>
                                    <a:pt x="334" y="0"/>
                                  </a:lnTo>
                                  <a:lnTo>
                                    <a:pt x="326" y="2"/>
                                  </a:lnTo>
                                  <a:lnTo>
                                    <a:pt x="319" y="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4" y="15"/>
                                  </a:lnTo>
                                  <a:lnTo>
                                    <a:pt x="295" y="22"/>
                                  </a:lnTo>
                                  <a:lnTo>
                                    <a:pt x="288" y="31"/>
                                  </a:lnTo>
                                  <a:lnTo>
                                    <a:pt x="280" y="39"/>
                                  </a:lnTo>
                                  <a:lnTo>
                                    <a:pt x="271" y="50"/>
                                  </a:lnTo>
                                  <a:lnTo>
                                    <a:pt x="263" y="63"/>
                                  </a:lnTo>
                                  <a:lnTo>
                                    <a:pt x="254" y="77"/>
                                  </a:lnTo>
                                  <a:lnTo>
                                    <a:pt x="247" y="94"/>
                                  </a:lnTo>
                                  <a:lnTo>
                                    <a:pt x="239" y="111"/>
                                  </a:lnTo>
                                  <a:lnTo>
                                    <a:pt x="0" y="660"/>
                                  </a:lnTo>
                                  <a:lnTo>
                                    <a:pt x="0" y="664"/>
                                  </a:lnTo>
                                  <a:lnTo>
                                    <a:pt x="2" y="670"/>
                                  </a:lnTo>
                                  <a:lnTo>
                                    <a:pt x="7" y="675"/>
                                  </a:lnTo>
                                  <a:lnTo>
                                    <a:pt x="14" y="681"/>
                                  </a:lnTo>
                                  <a:lnTo>
                                    <a:pt x="32" y="694"/>
                                  </a:lnTo>
                                  <a:lnTo>
                                    <a:pt x="54" y="705"/>
                                  </a:lnTo>
                                  <a:lnTo>
                                    <a:pt x="66" y="711"/>
                                  </a:lnTo>
                                  <a:lnTo>
                                    <a:pt x="77" y="715"/>
                                  </a:lnTo>
                                  <a:lnTo>
                                    <a:pt x="88" y="718"/>
                                  </a:lnTo>
                                  <a:lnTo>
                                    <a:pt x="99" y="719"/>
                                  </a:lnTo>
                                  <a:lnTo>
                                    <a:pt x="108" y="721"/>
                                  </a:lnTo>
                                  <a:lnTo>
                                    <a:pt x="115" y="721"/>
                                  </a:lnTo>
                                  <a:lnTo>
                                    <a:pt x="121" y="718"/>
                                  </a:lnTo>
                                  <a:lnTo>
                                    <a:pt x="125" y="7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98"/>
                          <wps:cNvSpPr>
                            <a:spLocks/>
                          </wps:cNvSpPr>
                          <wps:spPr bwMode="auto">
                            <a:xfrm>
                              <a:off x="295" y="3711"/>
                              <a:ext cx="1560" cy="3039"/>
                            </a:xfrm>
                            <a:custGeom>
                              <a:avLst/>
                              <a:gdLst>
                                <a:gd name="T0" fmla="*/ 1019 w 4680"/>
                                <a:gd name="T1" fmla="*/ 8950 h 9117"/>
                                <a:gd name="T2" fmla="*/ 977 w 4680"/>
                                <a:gd name="T3" fmla="*/ 9017 h 9117"/>
                                <a:gd name="T4" fmla="*/ 918 w 4680"/>
                                <a:gd name="T5" fmla="*/ 9066 h 9117"/>
                                <a:gd name="T6" fmla="*/ 845 w 4680"/>
                                <a:gd name="T7" fmla="*/ 9097 h 9117"/>
                                <a:gd name="T8" fmla="*/ 763 w 4680"/>
                                <a:gd name="T9" fmla="*/ 9114 h 9117"/>
                                <a:gd name="T10" fmla="*/ 672 w 4680"/>
                                <a:gd name="T11" fmla="*/ 9116 h 9117"/>
                                <a:gd name="T12" fmla="*/ 577 w 4680"/>
                                <a:gd name="T13" fmla="*/ 9104 h 9117"/>
                                <a:gd name="T14" fmla="*/ 480 w 4680"/>
                                <a:gd name="T15" fmla="*/ 9082 h 9117"/>
                                <a:gd name="T16" fmla="*/ 385 w 4680"/>
                                <a:gd name="T17" fmla="*/ 9048 h 9117"/>
                                <a:gd name="T18" fmla="*/ 293 w 4680"/>
                                <a:gd name="T19" fmla="*/ 9002 h 9117"/>
                                <a:gd name="T20" fmla="*/ 209 w 4680"/>
                                <a:gd name="T21" fmla="*/ 8950 h 9117"/>
                                <a:gd name="T22" fmla="*/ 135 w 4680"/>
                                <a:gd name="T23" fmla="*/ 8889 h 9117"/>
                                <a:gd name="T24" fmla="*/ 75 w 4680"/>
                                <a:gd name="T25" fmla="*/ 8823 h 9117"/>
                                <a:gd name="T26" fmla="*/ 30 w 4680"/>
                                <a:gd name="T27" fmla="*/ 8751 h 9117"/>
                                <a:gd name="T28" fmla="*/ 5 w 4680"/>
                                <a:gd name="T29" fmla="*/ 8674 h 9117"/>
                                <a:gd name="T30" fmla="*/ 2 w 4680"/>
                                <a:gd name="T31" fmla="*/ 8595 h 9117"/>
                                <a:gd name="T32" fmla="*/ 24 w 4680"/>
                                <a:gd name="T33" fmla="*/ 8515 h 9117"/>
                                <a:gd name="T34" fmla="*/ 3684 w 4680"/>
                                <a:gd name="T35" fmla="*/ 105 h 9117"/>
                                <a:gd name="T36" fmla="*/ 3732 w 4680"/>
                                <a:gd name="T37" fmla="*/ 55 h 9117"/>
                                <a:gd name="T38" fmla="*/ 3795 w 4680"/>
                                <a:gd name="T39" fmla="*/ 23 h 9117"/>
                                <a:gd name="T40" fmla="*/ 3870 w 4680"/>
                                <a:gd name="T41" fmla="*/ 4 h 9117"/>
                                <a:gd name="T42" fmla="*/ 3954 w 4680"/>
                                <a:gd name="T43" fmla="*/ 0 h 9117"/>
                                <a:gd name="T44" fmla="*/ 4047 w 4680"/>
                                <a:gd name="T45" fmla="*/ 8 h 9117"/>
                                <a:gd name="T46" fmla="*/ 4141 w 4680"/>
                                <a:gd name="T47" fmla="*/ 28 h 9117"/>
                                <a:gd name="T48" fmla="*/ 4238 w 4680"/>
                                <a:gd name="T49" fmla="*/ 59 h 9117"/>
                                <a:gd name="T50" fmla="*/ 4331 w 4680"/>
                                <a:gd name="T51" fmla="*/ 99 h 9117"/>
                                <a:gd name="T52" fmla="*/ 4420 w 4680"/>
                                <a:gd name="T53" fmla="*/ 146 h 9117"/>
                                <a:gd name="T54" fmla="*/ 4500 w 4680"/>
                                <a:gd name="T55" fmla="*/ 201 h 9117"/>
                                <a:gd name="T56" fmla="*/ 4569 w 4680"/>
                                <a:gd name="T57" fmla="*/ 260 h 9117"/>
                                <a:gd name="T58" fmla="*/ 4624 w 4680"/>
                                <a:gd name="T59" fmla="*/ 325 h 9117"/>
                                <a:gd name="T60" fmla="*/ 4662 w 4680"/>
                                <a:gd name="T61" fmla="*/ 393 h 9117"/>
                                <a:gd name="T62" fmla="*/ 4680 w 4680"/>
                                <a:gd name="T63" fmla="*/ 464 h 9117"/>
                                <a:gd name="T64" fmla="*/ 4674 w 4680"/>
                                <a:gd name="T65" fmla="*/ 536 h 9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680" h="9117">
                                  <a:moveTo>
                                    <a:pt x="4662" y="573"/>
                                  </a:moveTo>
                                  <a:lnTo>
                                    <a:pt x="1019" y="8950"/>
                                  </a:lnTo>
                                  <a:lnTo>
                                    <a:pt x="999" y="8987"/>
                                  </a:lnTo>
                                  <a:lnTo>
                                    <a:pt x="977" y="9017"/>
                                  </a:lnTo>
                                  <a:lnTo>
                                    <a:pt x="949" y="9043"/>
                                  </a:lnTo>
                                  <a:lnTo>
                                    <a:pt x="918" y="9066"/>
                                  </a:lnTo>
                                  <a:lnTo>
                                    <a:pt x="883" y="9084"/>
                                  </a:lnTo>
                                  <a:lnTo>
                                    <a:pt x="845" y="9097"/>
                                  </a:lnTo>
                                  <a:lnTo>
                                    <a:pt x="805" y="9107"/>
                                  </a:lnTo>
                                  <a:lnTo>
                                    <a:pt x="763" y="9114"/>
                                  </a:lnTo>
                                  <a:lnTo>
                                    <a:pt x="718" y="9117"/>
                                  </a:lnTo>
                                  <a:lnTo>
                                    <a:pt x="672" y="9116"/>
                                  </a:lnTo>
                                  <a:lnTo>
                                    <a:pt x="625" y="9113"/>
                                  </a:lnTo>
                                  <a:lnTo>
                                    <a:pt x="577" y="9104"/>
                                  </a:lnTo>
                                  <a:lnTo>
                                    <a:pt x="528" y="9094"/>
                                  </a:lnTo>
                                  <a:lnTo>
                                    <a:pt x="480" y="9082"/>
                                  </a:lnTo>
                                  <a:lnTo>
                                    <a:pt x="432" y="9066"/>
                                  </a:lnTo>
                                  <a:lnTo>
                                    <a:pt x="385" y="9048"/>
                                  </a:lnTo>
                                  <a:lnTo>
                                    <a:pt x="338" y="9027"/>
                                  </a:lnTo>
                                  <a:lnTo>
                                    <a:pt x="293" y="9002"/>
                                  </a:lnTo>
                                  <a:lnTo>
                                    <a:pt x="249" y="8977"/>
                                  </a:lnTo>
                                  <a:lnTo>
                                    <a:pt x="209" y="8950"/>
                                  </a:lnTo>
                                  <a:lnTo>
                                    <a:pt x="171" y="8920"/>
                                  </a:lnTo>
                                  <a:lnTo>
                                    <a:pt x="135" y="8889"/>
                                  </a:lnTo>
                                  <a:lnTo>
                                    <a:pt x="103" y="8857"/>
                                  </a:lnTo>
                                  <a:lnTo>
                                    <a:pt x="75" y="8823"/>
                                  </a:lnTo>
                                  <a:lnTo>
                                    <a:pt x="51" y="8788"/>
                                  </a:lnTo>
                                  <a:lnTo>
                                    <a:pt x="30" y="8751"/>
                                  </a:lnTo>
                                  <a:lnTo>
                                    <a:pt x="16" y="8713"/>
                                  </a:lnTo>
                                  <a:lnTo>
                                    <a:pt x="5" y="8674"/>
                                  </a:lnTo>
                                  <a:lnTo>
                                    <a:pt x="0" y="8635"/>
                                  </a:lnTo>
                                  <a:lnTo>
                                    <a:pt x="2" y="8595"/>
                                  </a:lnTo>
                                  <a:lnTo>
                                    <a:pt x="10" y="8554"/>
                                  </a:lnTo>
                                  <a:lnTo>
                                    <a:pt x="24" y="8515"/>
                                  </a:lnTo>
                                  <a:lnTo>
                                    <a:pt x="3667" y="136"/>
                                  </a:lnTo>
                                  <a:lnTo>
                                    <a:pt x="3684" y="105"/>
                                  </a:lnTo>
                                  <a:lnTo>
                                    <a:pt x="3706" y="78"/>
                                  </a:lnTo>
                                  <a:lnTo>
                                    <a:pt x="3732" y="55"/>
                                  </a:lnTo>
                                  <a:lnTo>
                                    <a:pt x="3761" y="37"/>
                                  </a:lnTo>
                                  <a:lnTo>
                                    <a:pt x="3795" y="23"/>
                                  </a:lnTo>
                                  <a:lnTo>
                                    <a:pt x="3830" y="11"/>
                                  </a:lnTo>
                                  <a:lnTo>
                                    <a:pt x="3870" y="4"/>
                                  </a:lnTo>
                                  <a:lnTo>
                                    <a:pt x="3912" y="1"/>
                                  </a:lnTo>
                                  <a:lnTo>
                                    <a:pt x="3954" y="0"/>
                                  </a:lnTo>
                                  <a:lnTo>
                                    <a:pt x="4001" y="3"/>
                                  </a:lnTo>
                                  <a:lnTo>
                                    <a:pt x="4047" y="8"/>
                                  </a:lnTo>
                                  <a:lnTo>
                                    <a:pt x="4093" y="17"/>
                                  </a:lnTo>
                                  <a:lnTo>
                                    <a:pt x="4141" y="28"/>
                                  </a:lnTo>
                                  <a:lnTo>
                                    <a:pt x="4190" y="42"/>
                                  </a:lnTo>
                                  <a:lnTo>
                                    <a:pt x="4238" y="59"/>
                                  </a:lnTo>
                                  <a:lnTo>
                                    <a:pt x="4285" y="78"/>
                                  </a:lnTo>
                                  <a:lnTo>
                                    <a:pt x="4331" y="99"/>
                                  </a:lnTo>
                                  <a:lnTo>
                                    <a:pt x="4376" y="122"/>
                                  </a:lnTo>
                                  <a:lnTo>
                                    <a:pt x="4420" y="146"/>
                                  </a:lnTo>
                                  <a:lnTo>
                                    <a:pt x="4461" y="172"/>
                                  </a:lnTo>
                                  <a:lnTo>
                                    <a:pt x="4500" y="201"/>
                                  </a:lnTo>
                                  <a:lnTo>
                                    <a:pt x="4537" y="229"/>
                                  </a:lnTo>
                                  <a:lnTo>
                                    <a:pt x="4569" y="260"/>
                                  </a:lnTo>
                                  <a:lnTo>
                                    <a:pt x="4598" y="293"/>
                                  </a:lnTo>
                                  <a:lnTo>
                                    <a:pt x="4624" y="325"/>
                                  </a:lnTo>
                                  <a:lnTo>
                                    <a:pt x="4645" y="359"/>
                                  </a:lnTo>
                                  <a:lnTo>
                                    <a:pt x="4662" y="393"/>
                                  </a:lnTo>
                                  <a:lnTo>
                                    <a:pt x="4673" y="428"/>
                                  </a:lnTo>
                                  <a:lnTo>
                                    <a:pt x="4680" y="464"/>
                                  </a:lnTo>
                                  <a:lnTo>
                                    <a:pt x="4680" y="500"/>
                                  </a:lnTo>
                                  <a:lnTo>
                                    <a:pt x="4674" y="536"/>
                                  </a:lnTo>
                                  <a:lnTo>
                                    <a:pt x="4662" y="5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299"/>
                          <wps:cNvSpPr>
                            <a:spLocks/>
                          </wps:cNvSpPr>
                          <wps:spPr bwMode="auto">
                            <a:xfrm>
                              <a:off x="370" y="4055"/>
                              <a:ext cx="1120" cy="2548"/>
                            </a:xfrm>
                            <a:custGeom>
                              <a:avLst/>
                              <a:gdLst>
                                <a:gd name="T0" fmla="*/ 197 w 3361"/>
                                <a:gd name="T1" fmla="*/ 7401 h 7643"/>
                                <a:gd name="T2" fmla="*/ 170 w 3361"/>
                                <a:gd name="T3" fmla="*/ 7461 h 7643"/>
                                <a:gd name="T4" fmla="*/ 142 w 3361"/>
                                <a:gd name="T5" fmla="*/ 7513 h 7643"/>
                                <a:gd name="T6" fmla="*/ 116 w 3361"/>
                                <a:gd name="T7" fmla="*/ 7556 h 7643"/>
                                <a:gd name="T8" fmla="*/ 91 w 3361"/>
                                <a:gd name="T9" fmla="*/ 7590 h 7643"/>
                                <a:gd name="T10" fmla="*/ 70 w 3361"/>
                                <a:gd name="T11" fmla="*/ 7615 h 7643"/>
                                <a:gd name="T12" fmla="*/ 49 w 3361"/>
                                <a:gd name="T13" fmla="*/ 7633 h 7643"/>
                                <a:gd name="T14" fmla="*/ 32 w 3361"/>
                                <a:gd name="T15" fmla="*/ 7642 h 7643"/>
                                <a:gd name="T16" fmla="*/ 18 w 3361"/>
                                <a:gd name="T17" fmla="*/ 7642 h 7643"/>
                                <a:gd name="T18" fmla="*/ 8 w 3361"/>
                                <a:gd name="T19" fmla="*/ 7633 h 7643"/>
                                <a:gd name="T20" fmla="*/ 1 w 3361"/>
                                <a:gd name="T21" fmla="*/ 7618 h 7643"/>
                                <a:gd name="T22" fmla="*/ 0 w 3361"/>
                                <a:gd name="T23" fmla="*/ 7592 h 7643"/>
                                <a:gd name="T24" fmla="*/ 3 w 3361"/>
                                <a:gd name="T25" fmla="*/ 7560 h 7643"/>
                                <a:gd name="T26" fmla="*/ 11 w 3361"/>
                                <a:gd name="T27" fmla="*/ 7519 h 7643"/>
                                <a:gd name="T28" fmla="*/ 25 w 3361"/>
                                <a:gd name="T29" fmla="*/ 7469 h 7643"/>
                                <a:gd name="T30" fmla="*/ 45 w 3361"/>
                                <a:gd name="T31" fmla="*/ 7411 h 7643"/>
                                <a:gd name="T32" fmla="*/ 71 w 3361"/>
                                <a:gd name="T33" fmla="*/ 7346 h 7643"/>
                                <a:gd name="T34" fmla="*/ 3188 w 3361"/>
                                <a:gd name="T35" fmla="*/ 182 h 7643"/>
                                <a:gd name="T36" fmla="*/ 3212 w 3361"/>
                                <a:gd name="T37" fmla="*/ 134 h 7643"/>
                                <a:gd name="T38" fmla="*/ 3236 w 3361"/>
                                <a:gd name="T39" fmla="*/ 93 h 7643"/>
                                <a:gd name="T40" fmla="*/ 3260 w 3361"/>
                                <a:gd name="T41" fmla="*/ 59 h 7643"/>
                                <a:gd name="T42" fmla="*/ 3281 w 3361"/>
                                <a:gd name="T43" fmla="*/ 33 h 7643"/>
                                <a:gd name="T44" fmla="*/ 3301 w 3361"/>
                                <a:gd name="T45" fmla="*/ 15 h 7643"/>
                                <a:gd name="T46" fmla="*/ 3319 w 3361"/>
                                <a:gd name="T47" fmla="*/ 4 h 7643"/>
                                <a:gd name="T48" fmla="*/ 3334 w 3361"/>
                                <a:gd name="T49" fmla="*/ 0 h 7643"/>
                                <a:gd name="T50" fmla="*/ 3347 w 3361"/>
                                <a:gd name="T51" fmla="*/ 4 h 7643"/>
                                <a:gd name="T52" fmla="*/ 3355 w 3361"/>
                                <a:gd name="T53" fmla="*/ 15 h 7643"/>
                                <a:gd name="T54" fmla="*/ 3360 w 3361"/>
                                <a:gd name="T55" fmla="*/ 33 h 7643"/>
                                <a:gd name="T56" fmla="*/ 3361 w 3361"/>
                                <a:gd name="T57" fmla="*/ 60 h 7643"/>
                                <a:gd name="T58" fmla="*/ 3357 w 3361"/>
                                <a:gd name="T59" fmla="*/ 93 h 7643"/>
                                <a:gd name="T60" fmla="*/ 3348 w 3361"/>
                                <a:gd name="T61" fmla="*/ 132 h 7643"/>
                                <a:gd name="T62" fmla="*/ 3334 w 3361"/>
                                <a:gd name="T63" fmla="*/ 181 h 7643"/>
                                <a:gd name="T64" fmla="*/ 3313 w 3361"/>
                                <a:gd name="T65" fmla="*/ 234 h 7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361" h="7643">
                                  <a:moveTo>
                                    <a:pt x="3301" y="264"/>
                                  </a:moveTo>
                                  <a:lnTo>
                                    <a:pt x="197" y="7401"/>
                                  </a:lnTo>
                                  <a:lnTo>
                                    <a:pt x="183" y="7433"/>
                                  </a:lnTo>
                                  <a:lnTo>
                                    <a:pt x="170" y="7461"/>
                                  </a:lnTo>
                                  <a:lnTo>
                                    <a:pt x="156" y="7488"/>
                                  </a:lnTo>
                                  <a:lnTo>
                                    <a:pt x="142" y="7513"/>
                                  </a:lnTo>
                                  <a:lnTo>
                                    <a:pt x="129" y="7536"/>
                                  </a:lnTo>
                                  <a:lnTo>
                                    <a:pt x="116" y="7556"/>
                                  </a:lnTo>
                                  <a:lnTo>
                                    <a:pt x="104" y="7574"/>
                                  </a:lnTo>
                                  <a:lnTo>
                                    <a:pt x="91" y="7590"/>
                                  </a:lnTo>
                                  <a:lnTo>
                                    <a:pt x="80" y="7604"/>
                                  </a:lnTo>
                                  <a:lnTo>
                                    <a:pt x="70" y="7615"/>
                                  </a:lnTo>
                                  <a:lnTo>
                                    <a:pt x="59" y="7625"/>
                                  </a:lnTo>
                                  <a:lnTo>
                                    <a:pt x="49" y="7633"/>
                                  </a:lnTo>
                                  <a:lnTo>
                                    <a:pt x="41" y="7638"/>
                                  </a:lnTo>
                                  <a:lnTo>
                                    <a:pt x="32" y="7642"/>
                                  </a:lnTo>
                                  <a:lnTo>
                                    <a:pt x="25" y="7643"/>
                                  </a:lnTo>
                                  <a:lnTo>
                                    <a:pt x="18" y="7642"/>
                                  </a:lnTo>
                                  <a:lnTo>
                                    <a:pt x="12" y="7639"/>
                                  </a:lnTo>
                                  <a:lnTo>
                                    <a:pt x="8" y="7633"/>
                                  </a:lnTo>
                                  <a:lnTo>
                                    <a:pt x="4" y="7626"/>
                                  </a:lnTo>
                                  <a:lnTo>
                                    <a:pt x="1" y="7618"/>
                                  </a:lnTo>
                                  <a:lnTo>
                                    <a:pt x="0" y="7607"/>
                                  </a:lnTo>
                                  <a:lnTo>
                                    <a:pt x="0" y="7592"/>
                                  </a:lnTo>
                                  <a:lnTo>
                                    <a:pt x="0" y="7577"/>
                                  </a:lnTo>
                                  <a:lnTo>
                                    <a:pt x="3" y="7560"/>
                                  </a:lnTo>
                                  <a:lnTo>
                                    <a:pt x="5" y="7540"/>
                                  </a:lnTo>
                                  <a:lnTo>
                                    <a:pt x="11" y="7519"/>
                                  </a:lnTo>
                                  <a:lnTo>
                                    <a:pt x="17" y="7495"/>
                                  </a:lnTo>
                                  <a:lnTo>
                                    <a:pt x="25" y="7469"/>
                                  </a:lnTo>
                                  <a:lnTo>
                                    <a:pt x="33" y="7441"/>
                                  </a:lnTo>
                                  <a:lnTo>
                                    <a:pt x="45" y="7411"/>
                                  </a:lnTo>
                                  <a:lnTo>
                                    <a:pt x="57" y="7380"/>
                                  </a:lnTo>
                                  <a:lnTo>
                                    <a:pt x="71" y="7346"/>
                                  </a:lnTo>
                                  <a:lnTo>
                                    <a:pt x="3175" y="209"/>
                                  </a:lnTo>
                                  <a:lnTo>
                                    <a:pt x="3188" y="182"/>
                                  </a:lnTo>
                                  <a:lnTo>
                                    <a:pt x="3201" y="156"/>
                                  </a:lnTo>
                                  <a:lnTo>
                                    <a:pt x="3212" y="134"/>
                                  </a:lnTo>
                                  <a:lnTo>
                                    <a:pt x="3225" y="111"/>
                                  </a:lnTo>
                                  <a:lnTo>
                                    <a:pt x="3236" y="93"/>
                                  </a:lnTo>
                                  <a:lnTo>
                                    <a:pt x="3248" y="74"/>
                                  </a:lnTo>
                                  <a:lnTo>
                                    <a:pt x="3260" y="59"/>
                                  </a:lnTo>
                                  <a:lnTo>
                                    <a:pt x="3270" y="45"/>
                                  </a:lnTo>
                                  <a:lnTo>
                                    <a:pt x="3281" y="33"/>
                                  </a:lnTo>
                                  <a:lnTo>
                                    <a:pt x="3291" y="22"/>
                                  </a:lnTo>
                                  <a:lnTo>
                                    <a:pt x="3301" y="15"/>
                                  </a:lnTo>
                                  <a:lnTo>
                                    <a:pt x="3310" y="8"/>
                                  </a:lnTo>
                                  <a:lnTo>
                                    <a:pt x="3319" y="4"/>
                                  </a:lnTo>
                                  <a:lnTo>
                                    <a:pt x="3327" y="1"/>
                                  </a:lnTo>
                                  <a:lnTo>
                                    <a:pt x="3334" y="0"/>
                                  </a:lnTo>
                                  <a:lnTo>
                                    <a:pt x="3340" y="1"/>
                                  </a:lnTo>
                                  <a:lnTo>
                                    <a:pt x="3347" y="4"/>
                                  </a:lnTo>
                                  <a:lnTo>
                                    <a:pt x="3351" y="9"/>
                                  </a:lnTo>
                                  <a:lnTo>
                                    <a:pt x="3355" y="15"/>
                                  </a:lnTo>
                                  <a:lnTo>
                                    <a:pt x="3358" y="24"/>
                                  </a:lnTo>
                                  <a:lnTo>
                                    <a:pt x="3360" y="33"/>
                                  </a:lnTo>
                                  <a:lnTo>
                                    <a:pt x="3361" y="46"/>
                                  </a:lnTo>
                                  <a:lnTo>
                                    <a:pt x="3361" y="60"/>
                                  </a:lnTo>
                                  <a:lnTo>
                                    <a:pt x="3360" y="76"/>
                                  </a:lnTo>
                                  <a:lnTo>
                                    <a:pt x="3357" y="93"/>
                                  </a:lnTo>
                                  <a:lnTo>
                                    <a:pt x="3354" y="111"/>
                                  </a:lnTo>
                                  <a:lnTo>
                                    <a:pt x="3348" y="132"/>
                                  </a:lnTo>
                                  <a:lnTo>
                                    <a:pt x="3341" y="155"/>
                                  </a:lnTo>
                                  <a:lnTo>
                                    <a:pt x="3334" y="181"/>
                                  </a:lnTo>
                                  <a:lnTo>
                                    <a:pt x="3324" y="206"/>
                                  </a:lnTo>
                                  <a:lnTo>
                                    <a:pt x="3313" y="234"/>
                                  </a:lnTo>
                                  <a:lnTo>
                                    <a:pt x="3301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00"/>
                          <wps:cNvSpPr>
                            <a:spLocks/>
                          </wps:cNvSpPr>
                          <wps:spPr bwMode="auto">
                            <a:xfrm>
                              <a:off x="451" y="6168"/>
                              <a:ext cx="349" cy="182"/>
                            </a:xfrm>
                            <a:custGeom>
                              <a:avLst/>
                              <a:gdLst>
                                <a:gd name="T0" fmla="*/ 76 w 1046"/>
                                <a:gd name="T1" fmla="*/ 27 h 546"/>
                                <a:gd name="T2" fmla="*/ 133 w 1046"/>
                                <a:gd name="T3" fmla="*/ 76 h 546"/>
                                <a:gd name="T4" fmla="*/ 191 w 1046"/>
                                <a:gd name="T5" fmla="*/ 124 h 546"/>
                                <a:gd name="T6" fmla="*/ 250 w 1046"/>
                                <a:gd name="T7" fmla="*/ 167 h 546"/>
                                <a:gd name="T8" fmla="*/ 310 w 1046"/>
                                <a:gd name="T9" fmla="*/ 206 h 546"/>
                                <a:gd name="T10" fmla="*/ 371 w 1046"/>
                                <a:gd name="T11" fmla="*/ 243 h 546"/>
                                <a:gd name="T12" fmla="*/ 431 w 1046"/>
                                <a:gd name="T13" fmla="*/ 277 h 546"/>
                                <a:gd name="T14" fmla="*/ 493 w 1046"/>
                                <a:gd name="T15" fmla="*/ 307 h 546"/>
                                <a:gd name="T16" fmla="*/ 557 w 1046"/>
                                <a:gd name="T17" fmla="*/ 332 h 546"/>
                                <a:gd name="T18" fmla="*/ 620 w 1046"/>
                                <a:gd name="T19" fmla="*/ 356 h 546"/>
                                <a:gd name="T20" fmla="*/ 683 w 1046"/>
                                <a:gd name="T21" fmla="*/ 377 h 546"/>
                                <a:gd name="T22" fmla="*/ 748 w 1046"/>
                                <a:gd name="T23" fmla="*/ 394 h 546"/>
                                <a:gd name="T24" fmla="*/ 814 w 1046"/>
                                <a:gd name="T25" fmla="*/ 408 h 546"/>
                                <a:gd name="T26" fmla="*/ 879 w 1046"/>
                                <a:gd name="T27" fmla="*/ 421 h 546"/>
                                <a:gd name="T28" fmla="*/ 979 w 1046"/>
                                <a:gd name="T29" fmla="*/ 434 h 546"/>
                                <a:gd name="T30" fmla="*/ 1035 w 1046"/>
                                <a:gd name="T31" fmla="*/ 465 h 546"/>
                                <a:gd name="T32" fmla="*/ 1011 w 1046"/>
                                <a:gd name="T33" fmla="*/ 519 h 546"/>
                                <a:gd name="T34" fmla="*/ 932 w 1046"/>
                                <a:gd name="T35" fmla="*/ 540 h 546"/>
                                <a:gd name="T36" fmla="*/ 800 w 1046"/>
                                <a:gd name="T37" fmla="*/ 519 h 546"/>
                                <a:gd name="T38" fmla="*/ 671 w 1046"/>
                                <a:gd name="T39" fmla="*/ 488 h 546"/>
                                <a:gd name="T40" fmla="*/ 575 w 1046"/>
                                <a:gd name="T41" fmla="*/ 458 h 546"/>
                                <a:gd name="T42" fmla="*/ 512 w 1046"/>
                                <a:gd name="T43" fmla="*/ 434 h 546"/>
                                <a:gd name="T44" fmla="*/ 448 w 1046"/>
                                <a:gd name="T45" fmla="*/ 407 h 546"/>
                                <a:gd name="T46" fmla="*/ 386 w 1046"/>
                                <a:gd name="T47" fmla="*/ 377 h 546"/>
                                <a:gd name="T48" fmla="*/ 325 w 1046"/>
                                <a:gd name="T49" fmla="*/ 345 h 546"/>
                                <a:gd name="T50" fmla="*/ 264 w 1046"/>
                                <a:gd name="T51" fmla="*/ 309 h 546"/>
                                <a:gd name="T52" fmla="*/ 205 w 1046"/>
                                <a:gd name="T53" fmla="*/ 270 h 546"/>
                                <a:gd name="T54" fmla="*/ 144 w 1046"/>
                                <a:gd name="T55" fmla="*/ 227 h 546"/>
                                <a:gd name="T56" fmla="*/ 87 w 1046"/>
                                <a:gd name="T57" fmla="*/ 182 h 546"/>
                                <a:gd name="T58" fmla="*/ 28 w 1046"/>
                                <a:gd name="T59" fmla="*/ 133 h 546"/>
                                <a:gd name="T60" fmla="*/ 11 w 1046"/>
                                <a:gd name="T61" fmla="*/ 80 h 546"/>
                                <a:gd name="T62" fmla="*/ 35 w 1046"/>
                                <a:gd name="T63" fmla="*/ 27 h 5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046" h="546">
                                  <a:moveTo>
                                    <a:pt x="46" y="0"/>
                                  </a:moveTo>
                                  <a:lnTo>
                                    <a:pt x="76" y="27"/>
                                  </a:lnTo>
                                  <a:lnTo>
                                    <a:pt x="104" y="52"/>
                                  </a:lnTo>
                                  <a:lnTo>
                                    <a:pt x="133" y="76"/>
                                  </a:lnTo>
                                  <a:lnTo>
                                    <a:pt x="161" y="100"/>
                                  </a:lnTo>
                                  <a:lnTo>
                                    <a:pt x="191" y="124"/>
                                  </a:lnTo>
                                  <a:lnTo>
                                    <a:pt x="220" y="145"/>
                                  </a:lnTo>
                                  <a:lnTo>
                                    <a:pt x="250" y="167"/>
                                  </a:lnTo>
                                  <a:lnTo>
                                    <a:pt x="280" y="188"/>
                                  </a:lnTo>
                                  <a:lnTo>
                                    <a:pt x="310" y="206"/>
                                  </a:lnTo>
                                  <a:lnTo>
                                    <a:pt x="340" y="226"/>
                                  </a:lnTo>
                                  <a:lnTo>
                                    <a:pt x="371" y="243"/>
                                  </a:lnTo>
                                  <a:lnTo>
                                    <a:pt x="402" y="260"/>
                                  </a:lnTo>
                                  <a:lnTo>
                                    <a:pt x="431" y="277"/>
                                  </a:lnTo>
                                  <a:lnTo>
                                    <a:pt x="462" y="291"/>
                                  </a:lnTo>
                                  <a:lnTo>
                                    <a:pt x="493" y="307"/>
                                  </a:lnTo>
                                  <a:lnTo>
                                    <a:pt x="526" y="319"/>
                                  </a:lnTo>
                                  <a:lnTo>
                                    <a:pt x="557" y="332"/>
                                  </a:lnTo>
                                  <a:lnTo>
                                    <a:pt x="588" y="345"/>
                                  </a:lnTo>
                                  <a:lnTo>
                                    <a:pt x="620" y="356"/>
                                  </a:lnTo>
                                  <a:lnTo>
                                    <a:pt x="652" y="367"/>
                                  </a:lnTo>
                                  <a:lnTo>
                                    <a:pt x="683" y="377"/>
                                  </a:lnTo>
                                  <a:lnTo>
                                    <a:pt x="716" y="386"/>
                                  </a:lnTo>
                                  <a:lnTo>
                                    <a:pt x="748" y="394"/>
                                  </a:lnTo>
                                  <a:lnTo>
                                    <a:pt x="780" y="401"/>
                                  </a:lnTo>
                                  <a:lnTo>
                                    <a:pt x="814" y="408"/>
                                  </a:lnTo>
                                  <a:lnTo>
                                    <a:pt x="847" y="415"/>
                                  </a:lnTo>
                                  <a:lnTo>
                                    <a:pt x="879" y="421"/>
                                  </a:lnTo>
                                  <a:lnTo>
                                    <a:pt x="913" y="425"/>
                                  </a:lnTo>
                                  <a:lnTo>
                                    <a:pt x="979" y="434"/>
                                  </a:lnTo>
                                  <a:lnTo>
                                    <a:pt x="1046" y="438"/>
                                  </a:lnTo>
                                  <a:lnTo>
                                    <a:pt x="1035" y="465"/>
                                  </a:lnTo>
                                  <a:lnTo>
                                    <a:pt x="1022" y="492"/>
                                  </a:lnTo>
                                  <a:lnTo>
                                    <a:pt x="1011" y="519"/>
                                  </a:lnTo>
                                  <a:lnTo>
                                    <a:pt x="1000" y="546"/>
                                  </a:lnTo>
                                  <a:lnTo>
                                    <a:pt x="932" y="540"/>
                                  </a:lnTo>
                                  <a:lnTo>
                                    <a:pt x="866" y="530"/>
                                  </a:lnTo>
                                  <a:lnTo>
                                    <a:pt x="800" y="519"/>
                                  </a:lnTo>
                                  <a:lnTo>
                                    <a:pt x="735" y="505"/>
                                  </a:lnTo>
                                  <a:lnTo>
                                    <a:pt x="671" y="488"/>
                                  </a:lnTo>
                                  <a:lnTo>
                                    <a:pt x="606" y="468"/>
                                  </a:lnTo>
                                  <a:lnTo>
                                    <a:pt x="575" y="458"/>
                                  </a:lnTo>
                                  <a:lnTo>
                                    <a:pt x="543" y="447"/>
                                  </a:lnTo>
                                  <a:lnTo>
                                    <a:pt x="512" y="434"/>
                                  </a:lnTo>
                                  <a:lnTo>
                                    <a:pt x="479" y="421"/>
                                  </a:lnTo>
                                  <a:lnTo>
                                    <a:pt x="448" y="407"/>
                                  </a:lnTo>
                                  <a:lnTo>
                                    <a:pt x="417" y="393"/>
                                  </a:lnTo>
                                  <a:lnTo>
                                    <a:pt x="386" y="377"/>
                                  </a:lnTo>
                                  <a:lnTo>
                                    <a:pt x="356" y="362"/>
                                  </a:lnTo>
                                  <a:lnTo>
                                    <a:pt x="325" y="345"/>
                                  </a:lnTo>
                                  <a:lnTo>
                                    <a:pt x="295" y="326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35" y="290"/>
                                  </a:lnTo>
                                  <a:lnTo>
                                    <a:pt x="205" y="270"/>
                                  </a:lnTo>
                                  <a:lnTo>
                                    <a:pt x="174" y="249"/>
                                  </a:lnTo>
                                  <a:lnTo>
                                    <a:pt x="144" y="227"/>
                                  </a:lnTo>
                                  <a:lnTo>
                                    <a:pt x="116" y="205"/>
                                  </a:lnTo>
                                  <a:lnTo>
                                    <a:pt x="87" y="182"/>
                                  </a:lnTo>
                                  <a:lnTo>
                                    <a:pt x="57" y="158"/>
                                  </a:lnTo>
                                  <a:lnTo>
                                    <a:pt x="28" y="133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35" y="27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301"/>
                          <wps:cNvSpPr>
                            <a:spLocks/>
                          </wps:cNvSpPr>
                          <wps:spPr bwMode="auto">
                            <a:xfrm>
                              <a:off x="410" y="6261"/>
                              <a:ext cx="349" cy="182"/>
                            </a:xfrm>
                            <a:custGeom>
                              <a:avLst/>
                              <a:gdLst>
                                <a:gd name="T0" fmla="*/ 76 w 1047"/>
                                <a:gd name="T1" fmla="*/ 27 h 547"/>
                                <a:gd name="T2" fmla="*/ 134 w 1047"/>
                                <a:gd name="T3" fmla="*/ 76 h 547"/>
                                <a:gd name="T4" fmla="*/ 193 w 1047"/>
                                <a:gd name="T5" fmla="*/ 124 h 547"/>
                                <a:gd name="T6" fmla="*/ 252 w 1047"/>
                                <a:gd name="T7" fmla="*/ 167 h 547"/>
                                <a:gd name="T8" fmla="*/ 311 w 1047"/>
                                <a:gd name="T9" fmla="*/ 206 h 547"/>
                                <a:gd name="T10" fmla="*/ 372 w 1047"/>
                                <a:gd name="T11" fmla="*/ 243 h 547"/>
                                <a:gd name="T12" fmla="*/ 433 w 1047"/>
                                <a:gd name="T13" fmla="*/ 277 h 547"/>
                                <a:gd name="T14" fmla="*/ 495 w 1047"/>
                                <a:gd name="T15" fmla="*/ 307 h 547"/>
                                <a:gd name="T16" fmla="*/ 557 w 1047"/>
                                <a:gd name="T17" fmla="*/ 333 h 547"/>
                                <a:gd name="T18" fmla="*/ 621 w 1047"/>
                                <a:gd name="T19" fmla="*/ 356 h 547"/>
                                <a:gd name="T20" fmla="*/ 685 w 1047"/>
                                <a:gd name="T21" fmla="*/ 377 h 547"/>
                                <a:gd name="T22" fmla="*/ 750 w 1047"/>
                                <a:gd name="T23" fmla="*/ 394 h 547"/>
                                <a:gd name="T24" fmla="*/ 815 w 1047"/>
                                <a:gd name="T25" fmla="*/ 410 h 547"/>
                                <a:gd name="T26" fmla="*/ 881 w 1047"/>
                                <a:gd name="T27" fmla="*/ 421 h 547"/>
                                <a:gd name="T28" fmla="*/ 981 w 1047"/>
                                <a:gd name="T29" fmla="*/ 434 h 547"/>
                                <a:gd name="T30" fmla="*/ 1036 w 1047"/>
                                <a:gd name="T31" fmla="*/ 465 h 547"/>
                                <a:gd name="T32" fmla="*/ 1012 w 1047"/>
                                <a:gd name="T33" fmla="*/ 520 h 547"/>
                                <a:gd name="T34" fmla="*/ 934 w 1047"/>
                                <a:gd name="T35" fmla="*/ 540 h 547"/>
                                <a:gd name="T36" fmla="*/ 802 w 1047"/>
                                <a:gd name="T37" fmla="*/ 519 h 547"/>
                                <a:gd name="T38" fmla="*/ 671 w 1047"/>
                                <a:gd name="T39" fmla="*/ 488 h 547"/>
                                <a:gd name="T40" fmla="*/ 576 w 1047"/>
                                <a:gd name="T41" fmla="*/ 458 h 547"/>
                                <a:gd name="T42" fmla="*/ 512 w 1047"/>
                                <a:gd name="T43" fmla="*/ 434 h 547"/>
                                <a:gd name="T44" fmla="*/ 450 w 1047"/>
                                <a:gd name="T45" fmla="*/ 407 h 547"/>
                                <a:gd name="T46" fmla="*/ 388 w 1047"/>
                                <a:gd name="T47" fmla="*/ 377 h 547"/>
                                <a:gd name="T48" fmla="*/ 327 w 1047"/>
                                <a:gd name="T49" fmla="*/ 345 h 547"/>
                                <a:gd name="T50" fmla="*/ 266 w 1047"/>
                                <a:gd name="T51" fmla="*/ 309 h 547"/>
                                <a:gd name="T52" fmla="*/ 206 w 1047"/>
                                <a:gd name="T53" fmla="*/ 270 h 547"/>
                                <a:gd name="T54" fmla="*/ 146 w 1047"/>
                                <a:gd name="T55" fmla="*/ 227 h 547"/>
                                <a:gd name="T56" fmla="*/ 87 w 1047"/>
                                <a:gd name="T57" fmla="*/ 182 h 547"/>
                                <a:gd name="T58" fmla="*/ 30 w 1047"/>
                                <a:gd name="T59" fmla="*/ 133 h 547"/>
                                <a:gd name="T60" fmla="*/ 13 w 1047"/>
                                <a:gd name="T61" fmla="*/ 80 h 547"/>
                                <a:gd name="T62" fmla="*/ 35 w 1047"/>
                                <a:gd name="T63" fmla="*/ 27 h 5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047" h="547">
                                  <a:moveTo>
                                    <a:pt x="48" y="0"/>
                                  </a:moveTo>
                                  <a:lnTo>
                                    <a:pt x="76" y="27"/>
                                  </a:lnTo>
                                  <a:lnTo>
                                    <a:pt x="104" y="52"/>
                                  </a:lnTo>
                                  <a:lnTo>
                                    <a:pt x="134" y="76"/>
                                  </a:lnTo>
                                  <a:lnTo>
                                    <a:pt x="163" y="100"/>
                                  </a:lnTo>
                                  <a:lnTo>
                                    <a:pt x="193" y="124"/>
                                  </a:lnTo>
                                  <a:lnTo>
                                    <a:pt x="221" y="145"/>
                                  </a:lnTo>
                                  <a:lnTo>
                                    <a:pt x="252" y="167"/>
                                  </a:lnTo>
                                  <a:lnTo>
                                    <a:pt x="282" y="188"/>
                                  </a:lnTo>
                                  <a:lnTo>
                                    <a:pt x="311" y="206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72" y="243"/>
                                  </a:lnTo>
                                  <a:lnTo>
                                    <a:pt x="403" y="260"/>
                                  </a:lnTo>
                                  <a:lnTo>
                                    <a:pt x="433" y="277"/>
                                  </a:lnTo>
                                  <a:lnTo>
                                    <a:pt x="464" y="291"/>
                                  </a:lnTo>
                                  <a:lnTo>
                                    <a:pt x="495" y="307"/>
                                  </a:lnTo>
                                  <a:lnTo>
                                    <a:pt x="526" y="319"/>
                                  </a:lnTo>
                                  <a:lnTo>
                                    <a:pt x="557" y="333"/>
                                  </a:lnTo>
                                  <a:lnTo>
                                    <a:pt x="590" y="345"/>
                                  </a:lnTo>
                                  <a:lnTo>
                                    <a:pt x="621" y="356"/>
                                  </a:lnTo>
                                  <a:lnTo>
                                    <a:pt x="653" y="367"/>
                                  </a:lnTo>
                                  <a:lnTo>
                                    <a:pt x="685" y="377"/>
                                  </a:lnTo>
                                  <a:lnTo>
                                    <a:pt x="718" y="386"/>
                                  </a:lnTo>
                                  <a:lnTo>
                                    <a:pt x="750" y="394"/>
                                  </a:lnTo>
                                  <a:lnTo>
                                    <a:pt x="782" y="403"/>
                                  </a:lnTo>
                                  <a:lnTo>
                                    <a:pt x="815" y="410"/>
                                  </a:lnTo>
                                  <a:lnTo>
                                    <a:pt x="847" y="415"/>
                                  </a:lnTo>
                                  <a:lnTo>
                                    <a:pt x="881" y="421"/>
                                  </a:lnTo>
                                  <a:lnTo>
                                    <a:pt x="913" y="425"/>
                                  </a:lnTo>
                                  <a:lnTo>
                                    <a:pt x="981" y="434"/>
                                  </a:lnTo>
                                  <a:lnTo>
                                    <a:pt x="1047" y="438"/>
                                  </a:lnTo>
                                  <a:lnTo>
                                    <a:pt x="1036" y="465"/>
                                  </a:lnTo>
                                  <a:lnTo>
                                    <a:pt x="1024" y="492"/>
                                  </a:lnTo>
                                  <a:lnTo>
                                    <a:pt x="1012" y="520"/>
                                  </a:lnTo>
                                  <a:lnTo>
                                    <a:pt x="1001" y="547"/>
                                  </a:lnTo>
                                  <a:lnTo>
                                    <a:pt x="934" y="540"/>
                                  </a:lnTo>
                                  <a:lnTo>
                                    <a:pt x="867" y="530"/>
                                  </a:lnTo>
                                  <a:lnTo>
                                    <a:pt x="802" y="519"/>
                                  </a:lnTo>
                                  <a:lnTo>
                                    <a:pt x="736" y="505"/>
                                  </a:lnTo>
                                  <a:lnTo>
                                    <a:pt x="671" y="488"/>
                                  </a:lnTo>
                                  <a:lnTo>
                                    <a:pt x="608" y="469"/>
                                  </a:lnTo>
                                  <a:lnTo>
                                    <a:pt x="576" y="458"/>
                                  </a:lnTo>
                                  <a:lnTo>
                                    <a:pt x="545" y="447"/>
                                  </a:lnTo>
                                  <a:lnTo>
                                    <a:pt x="512" y="434"/>
                                  </a:lnTo>
                                  <a:lnTo>
                                    <a:pt x="481" y="421"/>
                                  </a:lnTo>
                                  <a:lnTo>
                                    <a:pt x="450" y="407"/>
                                  </a:lnTo>
                                  <a:lnTo>
                                    <a:pt x="419" y="393"/>
                                  </a:lnTo>
                                  <a:lnTo>
                                    <a:pt x="388" y="377"/>
                                  </a:lnTo>
                                  <a:lnTo>
                                    <a:pt x="358" y="362"/>
                                  </a:lnTo>
                                  <a:lnTo>
                                    <a:pt x="327" y="345"/>
                                  </a:lnTo>
                                  <a:lnTo>
                                    <a:pt x="296" y="328"/>
                                  </a:lnTo>
                                  <a:lnTo>
                                    <a:pt x="266" y="309"/>
                                  </a:lnTo>
                                  <a:lnTo>
                                    <a:pt x="235" y="290"/>
                                  </a:lnTo>
                                  <a:lnTo>
                                    <a:pt x="206" y="270"/>
                                  </a:lnTo>
                                  <a:lnTo>
                                    <a:pt x="176" y="249"/>
                                  </a:lnTo>
                                  <a:lnTo>
                                    <a:pt x="146" y="227"/>
                                  </a:lnTo>
                                  <a:lnTo>
                                    <a:pt x="117" y="205"/>
                                  </a:lnTo>
                                  <a:lnTo>
                                    <a:pt x="87" y="182"/>
                                  </a:lnTo>
                                  <a:lnTo>
                                    <a:pt x="58" y="158"/>
                                  </a:lnTo>
                                  <a:lnTo>
                                    <a:pt x="30" y="133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13" y="80"/>
                                  </a:lnTo>
                                  <a:lnTo>
                                    <a:pt x="24" y="53"/>
                                  </a:lnTo>
                                  <a:lnTo>
                                    <a:pt x="35" y="27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302"/>
                          <wps:cNvSpPr>
                            <a:spLocks/>
                          </wps:cNvSpPr>
                          <wps:spPr bwMode="auto">
                            <a:xfrm>
                              <a:off x="1824" y="3009"/>
                              <a:ext cx="340" cy="201"/>
                            </a:xfrm>
                            <a:custGeom>
                              <a:avLst/>
                              <a:gdLst>
                                <a:gd name="T0" fmla="*/ 651 w 1021"/>
                                <a:gd name="T1" fmla="*/ 89 h 603"/>
                                <a:gd name="T2" fmla="*/ 701 w 1021"/>
                                <a:gd name="T3" fmla="*/ 114 h 603"/>
                                <a:gd name="T4" fmla="*/ 747 w 1021"/>
                                <a:gd name="T5" fmla="*/ 141 h 603"/>
                                <a:gd name="T6" fmla="*/ 791 w 1021"/>
                                <a:gd name="T7" fmla="*/ 169 h 603"/>
                                <a:gd name="T8" fmla="*/ 831 w 1021"/>
                                <a:gd name="T9" fmla="*/ 199 h 603"/>
                                <a:gd name="T10" fmla="*/ 868 w 1021"/>
                                <a:gd name="T11" fmla="*/ 230 h 603"/>
                                <a:gd name="T12" fmla="*/ 902 w 1021"/>
                                <a:gd name="T13" fmla="*/ 263 h 603"/>
                                <a:gd name="T14" fmla="*/ 931 w 1021"/>
                                <a:gd name="T15" fmla="*/ 295 h 603"/>
                                <a:gd name="T16" fmla="*/ 957 w 1021"/>
                                <a:gd name="T17" fmla="*/ 329 h 603"/>
                                <a:gd name="T18" fmla="*/ 979 w 1021"/>
                                <a:gd name="T19" fmla="*/ 362 h 603"/>
                                <a:gd name="T20" fmla="*/ 996 w 1021"/>
                                <a:gd name="T21" fmla="*/ 395 h 603"/>
                                <a:gd name="T22" fmla="*/ 1009 w 1021"/>
                                <a:gd name="T23" fmla="*/ 428 h 603"/>
                                <a:gd name="T24" fmla="*/ 1017 w 1021"/>
                                <a:gd name="T25" fmla="*/ 462 h 603"/>
                                <a:gd name="T26" fmla="*/ 1021 w 1021"/>
                                <a:gd name="T27" fmla="*/ 493 h 603"/>
                                <a:gd name="T28" fmla="*/ 1020 w 1021"/>
                                <a:gd name="T29" fmla="*/ 524 h 603"/>
                                <a:gd name="T30" fmla="*/ 1013 w 1021"/>
                                <a:gd name="T31" fmla="*/ 554 h 603"/>
                                <a:gd name="T32" fmla="*/ 997 w 1021"/>
                                <a:gd name="T33" fmla="*/ 586 h 603"/>
                                <a:gd name="T34" fmla="*/ 989 w 1021"/>
                                <a:gd name="T35" fmla="*/ 589 h 603"/>
                                <a:gd name="T36" fmla="*/ 990 w 1021"/>
                                <a:gd name="T37" fmla="*/ 561 h 603"/>
                                <a:gd name="T38" fmla="*/ 988 w 1021"/>
                                <a:gd name="T39" fmla="*/ 531 h 603"/>
                                <a:gd name="T40" fmla="*/ 981 w 1021"/>
                                <a:gd name="T41" fmla="*/ 500 h 603"/>
                                <a:gd name="T42" fmla="*/ 969 w 1021"/>
                                <a:gd name="T43" fmla="*/ 469 h 603"/>
                                <a:gd name="T44" fmla="*/ 954 w 1021"/>
                                <a:gd name="T45" fmla="*/ 438 h 603"/>
                                <a:gd name="T46" fmla="*/ 934 w 1021"/>
                                <a:gd name="T47" fmla="*/ 407 h 603"/>
                                <a:gd name="T48" fmla="*/ 912 w 1021"/>
                                <a:gd name="T49" fmla="*/ 376 h 603"/>
                                <a:gd name="T50" fmla="*/ 872 w 1021"/>
                                <a:gd name="T51" fmla="*/ 329 h 603"/>
                                <a:gd name="T52" fmla="*/ 806 w 1021"/>
                                <a:gd name="T53" fmla="*/ 270 h 603"/>
                                <a:gd name="T54" fmla="*/ 730 w 1021"/>
                                <a:gd name="T55" fmla="*/ 214 h 603"/>
                                <a:gd name="T56" fmla="*/ 643 w 1021"/>
                                <a:gd name="T57" fmla="*/ 165 h 603"/>
                                <a:gd name="T58" fmla="*/ 549 w 1021"/>
                                <a:gd name="T59" fmla="*/ 124 h 603"/>
                                <a:gd name="T60" fmla="*/ 454 w 1021"/>
                                <a:gd name="T61" fmla="*/ 93 h 603"/>
                                <a:gd name="T62" fmla="*/ 364 w 1021"/>
                                <a:gd name="T63" fmla="*/ 75 h 603"/>
                                <a:gd name="T64" fmla="*/ 278 w 1021"/>
                                <a:gd name="T65" fmla="*/ 66 h 603"/>
                                <a:gd name="T66" fmla="*/ 218 w 1021"/>
                                <a:gd name="T67" fmla="*/ 66 h 603"/>
                                <a:gd name="T68" fmla="*/ 180 w 1021"/>
                                <a:gd name="T69" fmla="*/ 70 h 603"/>
                                <a:gd name="T70" fmla="*/ 145 w 1021"/>
                                <a:gd name="T71" fmla="*/ 77 h 603"/>
                                <a:gd name="T72" fmla="*/ 111 w 1021"/>
                                <a:gd name="T73" fmla="*/ 86 h 603"/>
                                <a:gd name="T74" fmla="*/ 81 w 1021"/>
                                <a:gd name="T75" fmla="*/ 99 h 603"/>
                                <a:gd name="T76" fmla="*/ 53 w 1021"/>
                                <a:gd name="T77" fmla="*/ 113 h 603"/>
                                <a:gd name="T78" fmla="*/ 29 w 1021"/>
                                <a:gd name="T79" fmla="*/ 130 h 603"/>
                                <a:gd name="T80" fmla="*/ 8 w 1021"/>
                                <a:gd name="T81" fmla="*/ 148 h 603"/>
                                <a:gd name="T82" fmla="*/ 4 w 1021"/>
                                <a:gd name="T83" fmla="*/ 144 h 603"/>
                                <a:gd name="T84" fmla="*/ 15 w 1021"/>
                                <a:gd name="T85" fmla="*/ 116 h 603"/>
                                <a:gd name="T86" fmla="*/ 32 w 1021"/>
                                <a:gd name="T87" fmla="*/ 90 h 603"/>
                                <a:gd name="T88" fmla="*/ 55 w 1021"/>
                                <a:gd name="T89" fmla="*/ 69 h 603"/>
                                <a:gd name="T90" fmla="*/ 80 w 1021"/>
                                <a:gd name="T91" fmla="*/ 49 h 603"/>
                                <a:gd name="T92" fmla="*/ 110 w 1021"/>
                                <a:gd name="T93" fmla="*/ 34 h 603"/>
                                <a:gd name="T94" fmla="*/ 142 w 1021"/>
                                <a:gd name="T95" fmla="*/ 21 h 603"/>
                                <a:gd name="T96" fmla="*/ 179 w 1021"/>
                                <a:gd name="T97" fmla="*/ 11 h 603"/>
                                <a:gd name="T98" fmla="*/ 218 w 1021"/>
                                <a:gd name="T99" fmla="*/ 4 h 603"/>
                                <a:gd name="T100" fmla="*/ 260 w 1021"/>
                                <a:gd name="T101" fmla="*/ 1 h 603"/>
                                <a:gd name="T102" fmla="*/ 304 w 1021"/>
                                <a:gd name="T103" fmla="*/ 0 h 603"/>
                                <a:gd name="T104" fmla="*/ 350 w 1021"/>
                                <a:gd name="T105" fmla="*/ 2 h 603"/>
                                <a:gd name="T106" fmla="*/ 398 w 1021"/>
                                <a:gd name="T107" fmla="*/ 9 h 603"/>
                                <a:gd name="T108" fmla="*/ 447 w 1021"/>
                                <a:gd name="T109" fmla="*/ 18 h 603"/>
                                <a:gd name="T110" fmla="*/ 498 w 1021"/>
                                <a:gd name="T111" fmla="*/ 31 h 603"/>
                                <a:gd name="T112" fmla="*/ 549 w 1021"/>
                                <a:gd name="T113" fmla="*/ 48 h 603"/>
                                <a:gd name="T114" fmla="*/ 601 w 1021"/>
                                <a:gd name="T115" fmla="*/ 66 h 6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1021" h="603">
                                  <a:moveTo>
                                    <a:pt x="626" y="77"/>
                                  </a:moveTo>
                                  <a:lnTo>
                                    <a:pt x="651" y="89"/>
                                  </a:lnTo>
                                  <a:lnTo>
                                    <a:pt x="677" y="101"/>
                                  </a:lnTo>
                                  <a:lnTo>
                                    <a:pt x="701" y="114"/>
                                  </a:lnTo>
                                  <a:lnTo>
                                    <a:pt x="724" y="127"/>
                                  </a:lnTo>
                                  <a:lnTo>
                                    <a:pt x="747" y="141"/>
                                  </a:lnTo>
                                  <a:lnTo>
                                    <a:pt x="769" y="155"/>
                                  </a:lnTo>
                                  <a:lnTo>
                                    <a:pt x="791" y="169"/>
                                  </a:lnTo>
                                  <a:lnTo>
                                    <a:pt x="812" y="183"/>
                                  </a:lnTo>
                                  <a:lnTo>
                                    <a:pt x="831" y="199"/>
                                  </a:lnTo>
                                  <a:lnTo>
                                    <a:pt x="850" y="214"/>
                                  </a:lnTo>
                                  <a:lnTo>
                                    <a:pt x="868" y="230"/>
                                  </a:lnTo>
                                  <a:lnTo>
                                    <a:pt x="885" y="246"/>
                                  </a:lnTo>
                                  <a:lnTo>
                                    <a:pt x="902" y="263"/>
                                  </a:lnTo>
                                  <a:lnTo>
                                    <a:pt x="917" y="278"/>
                                  </a:lnTo>
                                  <a:lnTo>
                                    <a:pt x="931" y="295"/>
                                  </a:lnTo>
                                  <a:lnTo>
                                    <a:pt x="944" y="312"/>
                                  </a:lnTo>
                                  <a:lnTo>
                                    <a:pt x="957" y="329"/>
                                  </a:lnTo>
                                  <a:lnTo>
                                    <a:pt x="968" y="345"/>
                                  </a:lnTo>
                                  <a:lnTo>
                                    <a:pt x="979" y="362"/>
                                  </a:lnTo>
                                  <a:lnTo>
                                    <a:pt x="988" y="379"/>
                                  </a:lnTo>
                                  <a:lnTo>
                                    <a:pt x="996" y="395"/>
                                  </a:lnTo>
                                  <a:lnTo>
                                    <a:pt x="1003" y="412"/>
                                  </a:lnTo>
                                  <a:lnTo>
                                    <a:pt x="1009" y="428"/>
                                  </a:lnTo>
                                  <a:lnTo>
                                    <a:pt x="1014" y="445"/>
                                  </a:lnTo>
                                  <a:lnTo>
                                    <a:pt x="1017" y="462"/>
                                  </a:lnTo>
                                  <a:lnTo>
                                    <a:pt x="1020" y="477"/>
                                  </a:lnTo>
                                  <a:lnTo>
                                    <a:pt x="1021" y="493"/>
                                  </a:lnTo>
                                  <a:lnTo>
                                    <a:pt x="1021" y="509"/>
                                  </a:lnTo>
                                  <a:lnTo>
                                    <a:pt x="1020" y="524"/>
                                  </a:lnTo>
                                  <a:lnTo>
                                    <a:pt x="1017" y="540"/>
                                  </a:lnTo>
                                  <a:lnTo>
                                    <a:pt x="1013" y="554"/>
                                  </a:lnTo>
                                  <a:lnTo>
                                    <a:pt x="1007" y="568"/>
                                  </a:lnTo>
                                  <a:lnTo>
                                    <a:pt x="997" y="586"/>
                                  </a:lnTo>
                                  <a:lnTo>
                                    <a:pt x="986" y="603"/>
                                  </a:lnTo>
                                  <a:lnTo>
                                    <a:pt x="989" y="589"/>
                                  </a:lnTo>
                                  <a:lnTo>
                                    <a:pt x="990" y="575"/>
                                  </a:lnTo>
                                  <a:lnTo>
                                    <a:pt x="990" y="561"/>
                                  </a:lnTo>
                                  <a:lnTo>
                                    <a:pt x="989" y="545"/>
                                  </a:lnTo>
                                  <a:lnTo>
                                    <a:pt x="988" y="531"/>
                                  </a:lnTo>
                                  <a:lnTo>
                                    <a:pt x="985" y="516"/>
                                  </a:lnTo>
                                  <a:lnTo>
                                    <a:pt x="981" y="500"/>
                                  </a:lnTo>
                                  <a:lnTo>
                                    <a:pt x="975" y="485"/>
                                  </a:lnTo>
                                  <a:lnTo>
                                    <a:pt x="969" y="469"/>
                                  </a:lnTo>
                                  <a:lnTo>
                                    <a:pt x="962" y="453"/>
                                  </a:lnTo>
                                  <a:lnTo>
                                    <a:pt x="954" y="438"/>
                                  </a:lnTo>
                                  <a:lnTo>
                                    <a:pt x="945" y="422"/>
                                  </a:lnTo>
                                  <a:lnTo>
                                    <a:pt x="934" y="407"/>
                                  </a:lnTo>
                                  <a:lnTo>
                                    <a:pt x="924" y="391"/>
                                  </a:lnTo>
                                  <a:lnTo>
                                    <a:pt x="912" y="376"/>
                                  </a:lnTo>
                                  <a:lnTo>
                                    <a:pt x="899" y="360"/>
                                  </a:lnTo>
                                  <a:lnTo>
                                    <a:pt x="872" y="329"/>
                                  </a:lnTo>
                                  <a:lnTo>
                                    <a:pt x="841" y="299"/>
                                  </a:lnTo>
                                  <a:lnTo>
                                    <a:pt x="806" y="270"/>
                                  </a:lnTo>
                                  <a:lnTo>
                                    <a:pt x="769" y="241"/>
                                  </a:lnTo>
                                  <a:lnTo>
                                    <a:pt x="730" y="214"/>
                                  </a:lnTo>
                                  <a:lnTo>
                                    <a:pt x="688" y="189"/>
                                  </a:lnTo>
                                  <a:lnTo>
                                    <a:pt x="643" y="165"/>
                                  </a:lnTo>
                                  <a:lnTo>
                                    <a:pt x="595" y="142"/>
                                  </a:lnTo>
                                  <a:lnTo>
                                    <a:pt x="549" y="124"/>
                                  </a:lnTo>
                                  <a:lnTo>
                                    <a:pt x="501" y="107"/>
                                  </a:lnTo>
                                  <a:lnTo>
                                    <a:pt x="454" y="93"/>
                                  </a:lnTo>
                                  <a:lnTo>
                                    <a:pt x="409" y="83"/>
                                  </a:lnTo>
                                  <a:lnTo>
                                    <a:pt x="364" y="75"/>
                                  </a:lnTo>
                                  <a:lnTo>
                                    <a:pt x="321" y="69"/>
                                  </a:lnTo>
                                  <a:lnTo>
                                    <a:pt x="278" y="66"/>
                                  </a:lnTo>
                                  <a:lnTo>
                                    <a:pt x="238" y="66"/>
                                  </a:lnTo>
                                  <a:lnTo>
                                    <a:pt x="218" y="66"/>
                                  </a:lnTo>
                                  <a:lnTo>
                                    <a:pt x="198" y="69"/>
                                  </a:lnTo>
                                  <a:lnTo>
                                    <a:pt x="180" y="70"/>
                                  </a:lnTo>
                                  <a:lnTo>
                                    <a:pt x="162" y="73"/>
                                  </a:lnTo>
                                  <a:lnTo>
                                    <a:pt x="145" y="77"/>
                                  </a:lnTo>
                                  <a:lnTo>
                                    <a:pt x="128" y="82"/>
                                  </a:lnTo>
                                  <a:lnTo>
                                    <a:pt x="111" y="86"/>
                                  </a:lnTo>
                                  <a:lnTo>
                                    <a:pt x="96" y="91"/>
                                  </a:lnTo>
                                  <a:lnTo>
                                    <a:pt x="81" y="99"/>
                                  </a:lnTo>
                                  <a:lnTo>
                                    <a:pt x="67" y="104"/>
                                  </a:lnTo>
                                  <a:lnTo>
                                    <a:pt x="53" y="113"/>
                                  </a:lnTo>
                                  <a:lnTo>
                                    <a:pt x="41" y="120"/>
                                  </a:lnTo>
                                  <a:lnTo>
                                    <a:pt x="29" y="130"/>
                                  </a:lnTo>
                                  <a:lnTo>
                                    <a:pt x="18" y="138"/>
                                  </a:lnTo>
                                  <a:lnTo>
                                    <a:pt x="8" y="148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5" y="116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32" y="90"/>
                                  </a:lnTo>
                                  <a:lnTo>
                                    <a:pt x="43" y="79"/>
                                  </a:lnTo>
                                  <a:lnTo>
                                    <a:pt x="55" y="69"/>
                                  </a:lnTo>
                                  <a:lnTo>
                                    <a:pt x="66" y="59"/>
                                  </a:lnTo>
                                  <a:lnTo>
                                    <a:pt x="80" y="49"/>
                                  </a:lnTo>
                                  <a:lnTo>
                                    <a:pt x="94" y="41"/>
                                  </a:lnTo>
                                  <a:lnTo>
                                    <a:pt x="110" y="34"/>
                                  </a:lnTo>
                                  <a:lnTo>
                                    <a:pt x="125" y="26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60" y="15"/>
                                  </a:lnTo>
                                  <a:lnTo>
                                    <a:pt x="179" y="11"/>
                                  </a:lnTo>
                                  <a:lnTo>
                                    <a:pt x="198" y="7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81" y="0"/>
                                  </a:lnTo>
                                  <a:lnTo>
                                    <a:pt x="304" y="0"/>
                                  </a:lnTo>
                                  <a:lnTo>
                                    <a:pt x="328" y="1"/>
                                  </a:lnTo>
                                  <a:lnTo>
                                    <a:pt x="350" y="2"/>
                                  </a:lnTo>
                                  <a:lnTo>
                                    <a:pt x="374" y="5"/>
                                  </a:lnTo>
                                  <a:lnTo>
                                    <a:pt x="398" y="9"/>
                                  </a:lnTo>
                                  <a:lnTo>
                                    <a:pt x="423" y="14"/>
                                  </a:lnTo>
                                  <a:lnTo>
                                    <a:pt x="447" y="18"/>
                                  </a:lnTo>
                                  <a:lnTo>
                                    <a:pt x="473" y="25"/>
                                  </a:lnTo>
                                  <a:lnTo>
                                    <a:pt x="498" y="31"/>
                                  </a:lnTo>
                                  <a:lnTo>
                                    <a:pt x="523" y="39"/>
                                  </a:lnTo>
                                  <a:lnTo>
                                    <a:pt x="549" y="48"/>
                                  </a:lnTo>
                                  <a:lnTo>
                                    <a:pt x="574" y="56"/>
                                  </a:lnTo>
                                  <a:lnTo>
                                    <a:pt x="601" y="66"/>
                                  </a:lnTo>
                                  <a:lnTo>
                                    <a:pt x="626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191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303"/>
                          <wps:cNvSpPr>
                            <a:spLocks/>
                          </wps:cNvSpPr>
                          <wps:spPr bwMode="auto">
                            <a:xfrm>
                              <a:off x="1729" y="3065"/>
                              <a:ext cx="190" cy="414"/>
                            </a:xfrm>
                            <a:custGeom>
                              <a:avLst/>
                              <a:gdLst>
                                <a:gd name="T0" fmla="*/ 59 w 568"/>
                                <a:gd name="T1" fmla="*/ 1214 h 1243"/>
                                <a:gd name="T2" fmla="*/ 562 w 568"/>
                                <a:gd name="T3" fmla="*/ 58 h 1243"/>
                                <a:gd name="T4" fmla="*/ 565 w 568"/>
                                <a:gd name="T5" fmla="*/ 48 h 1243"/>
                                <a:gd name="T6" fmla="*/ 568 w 568"/>
                                <a:gd name="T7" fmla="*/ 38 h 1243"/>
                                <a:gd name="T8" fmla="*/ 568 w 568"/>
                                <a:gd name="T9" fmla="*/ 30 h 1243"/>
                                <a:gd name="T10" fmla="*/ 568 w 568"/>
                                <a:gd name="T11" fmla="*/ 21 h 1243"/>
                                <a:gd name="T12" fmla="*/ 565 w 568"/>
                                <a:gd name="T13" fmla="*/ 15 h 1243"/>
                                <a:gd name="T14" fmla="*/ 562 w 568"/>
                                <a:gd name="T15" fmla="*/ 10 h 1243"/>
                                <a:gd name="T16" fmla="*/ 558 w 568"/>
                                <a:gd name="T17" fmla="*/ 5 h 1243"/>
                                <a:gd name="T18" fmla="*/ 554 w 568"/>
                                <a:gd name="T19" fmla="*/ 1 h 1243"/>
                                <a:gd name="T20" fmla="*/ 548 w 568"/>
                                <a:gd name="T21" fmla="*/ 0 h 1243"/>
                                <a:gd name="T22" fmla="*/ 543 w 568"/>
                                <a:gd name="T23" fmla="*/ 0 h 1243"/>
                                <a:gd name="T24" fmla="*/ 536 w 568"/>
                                <a:gd name="T25" fmla="*/ 1 h 1243"/>
                                <a:gd name="T26" fmla="*/ 530 w 568"/>
                                <a:gd name="T27" fmla="*/ 4 h 1243"/>
                                <a:gd name="T28" fmla="*/ 523 w 568"/>
                                <a:gd name="T29" fmla="*/ 8 h 1243"/>
                                <a:gd name="T30" fmla="*/ 517 w 568"/>
                                <a:gd name="T31" fmla="*/ 14 h 1243"/>
                                <a:gd name="T32" fmla="*/ 512 w 568"/>
                                <a:gd name="T33" fmla="*/ 22 h 1243"/>
                                <a:gd name="T34" fmla="*/ 506 w 568"/>
                                <a:gd name="T35" fmla="*/ 34 h 1243"/>
                                <a:gd name="T36" fmla="*/ 4 w 568"/>
                                <a:gd name="T37" fmla="*/ 1190 h 1243"/>
                                <a:gd name="T38" fmla="*/ 1 w 568"/>
                                <a:gd name="T39" fmla="*/ 1199 h 1243"/>
                                <a:gd name="T40" fmla="*/ 0 w 568"/>
                                <a:gd name="T41" fmla="*/ 1207 h 1243"/>
                                <a:gd name="T42" fmla="*/ 0 w 568"/>
                                <a:gd name="T43" fmla="*/ 1214 h 1243"/>
                                <a:gd name="T44" fmla="*/ 0 w 568"/>
                                <a:gd name="T45" fmla="*/ 1221 h 1243"/>
                                <a:gd name="T46" fmla="*/ 2 w 568"/>
                                <a:gd name="T47" fmla="*/ 1227 h 1243"/>
                                <a:gd name="T48" fmla="*/ 5 w 568"/>
                                <a:gd name="T49" fmla="*/ 1233 h 1243"/>
                                <a:gd name="T50" fmla="*/ 9 w 568"/>
                                <a:gd name="T51" fmla="*/ 1237 h 1243"/>
                                <a:gd name="T52" fmla="*/ 15 w 568"/>
                                <a:gd name="T53" fmla="*/ 1240 h 1243"/>
                                <a:gd name="T54" fmla="*/ 21 w 568"/>
                                <a:gd name="T55" fmla="*/ 1241 h 1243"/>
                                <a:gd name="T56" fmla="*/ 26 w 568"/>
                                <a:gd name="T57" fmla="*/ 1243 h 1243"/>
                                <a:gd name="T58" fmla="*/ 32 w 568"/>
                                <a:gd name="T59" fmla="*/ 1241 h 1243"/>
                                <a:gd name="T60" fmla="*/ 38 w 568"/>
                                <a:gd name="T61" fmla="*/ 1240 h 1243"/>
                                <a:gd name="T62" fmla="*/ 43 w 568"/>
                                <a:gd name="T63" fmla="*/ 1236 h 1243"/>
                                <a:gd name="T64" fmla="*/ 49 w 568"/>
                                <a:gd name="T65" fmla="*/ 1230 h 1243"/>
                                <a:gd name="T66" fmla="*/ 54 w 568"/>
                                <a:gd name="T67" fmla="*/ 1223 h 1243"/>
                                <a:gd name="T68" fmla="*/ 59 w 568"/>
                                <a:gd name="T69" fmla="*/ 1214 h 12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568" h="1243">
                                  <a:moveTo>
                                    <a:pt x="59" y="1214"/>
                                  </a:moveTo>
                                  <a:lnTo>
                                    <a:pt x="562" y="58"/>
                                  </a:lnTo>
                                  <a:lnTo>
                                    <a:pt x="565" y="48"/>
                                  </a:lnTo>
                                  <a:lnTo>
                                    <a:pt x="568" y="38"/>
                                  </a:lnTo>
                                  <a:lnTo>
                                    <a:pt x="568" y="30"/>
                                  </a:lnTo>
                                  <a:lnTo>
                                    <a:pt x="568" y="21"/>
                                  </a:lnTo>
                                  <a:lnTo>
                                    <a:pt x="565" y="15"/>
                                  </a:lnTo>
                                  <a:lnTo>
                                    <a:pt x="562" y="10"/>
                                  </a:lnTo>
                                  <a:lnTo>
                                    <a:pt x="558" y="5"/>
                                  </a:lnTo>
                                  <a:lnTo>
                                    <a:pt x="554" y="1"/>
                                  </a:lnTo>
                                  <a:lnTo>
                                    <a:pt x="548" y="0"/>
                                  </a:lnTo>
                                  <a:lnTo>
                                    <a:pt x="543" y="0"/>
                                  </a:lnTo>
                                  <a:lnTo>
                                    <a:pt x="536" y="1"/>
                                  </a:lnTo>
                                  <a:lnTo>
                                    <a:pt x="530" y="4"/>
                                  </a:lnTo>
                                  <a:lnTo>
                                    <a:pt x="523" y="8"/>
                                  </a:lnTo>
                                  <a:lnTo>
                                    <a:pt x="517" y="14"/>
                                  </a:lnTo>
                                  <a:lnTo>
                                    <a:pt x="512" y="22"/>
                                  </a:lnTo>
                                  <a:lnTo>
                                    <a:pt x="506" y="34"/>
                                  </a:lnTo>
                                  <a:lnTo>
                                    <a:pt x="4" y="1190"/>
                                  </a:lnTo>
                                  <a:lnTo>
                                    <a:pt x="1" y="1199"/>
                                  </a:lnTo>
                                  <a:lnTo>
                                    <a:pt x="0" y="1207"/>
                                  </a:lnTo>
                                  <a:lnTo>
                                    <a:pt x="0" y="1214"/>
                                  </a:lnTo>
                                  <a:lnTo>
                                    <a:pt x="0" y="1221"/>
                                  </a:lnTo>
                                  <a:lnTo>
                                    <a:pt x="2" y="1227"/>
                                  </a:lnTo>
                                  <a:lnTo>
                                    <a:pt x="5" y="1233"/>
                                  </a:lnTo>
                                  <a:lnTo>
                                    <a:pt x="9" y="1237"/>
                                  </a:lnTo>
                                  <a:lnTo>
                                    <a:pt x="15" y="1240"/>
                                  </a:lnTo>
                                  <a:lnTo>
                                    <a:pt x="21" y="1241"/>
                                  </a:lnTo>
                                  <a:lnTo>
                                    <a:pt x="26" y="1243"/>
                                  </a:lnTo>
                                  <a:lnTo>
                                    <a:pt x="32" y="1241"/>
                                  </a:lnTo>
                                  <a:lnTo>
                                    <a:pt x="38" y="1240"/>
                                  </a:lnTo>
                                  <a:lnTo>
                                    <a:pt x="43" y="1236"/>
                                  </a:lnTo>
                                  <a:lnTo>
                                    <a:pt x="49" y="1230"/>
                                  </a:lnTo>
                                  <a:lnTo>
                                    <a:pt x="54" y="1223"/>
                                  </a:lnTo>
                                  <a:lnTo>
                                    <a:pt x="59" y="12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304"/>
                          <wps:cNvSpPr>
                            <a:spLocks/>
                          </wps:cNvSpPr>
                          <wps:spPr bwMode="auto">
                            <a:xfrm>
                              <a:off x="1608" y="3469"/>
                              <a:ext cx="372" cy="195"/>
                            </a:xfrm>
                            <a:custGeom>
                              <a:avLst/>
                              <a:gdLst>
                                <a:gd name="T0" fmla="*/ 705 w 1117"/>
                                <a:gd name="T1" fmla="*/ 137 h 586"/>
                                <a:gd name="T2" fmla="*/ 809 w 1117"/>
                                <a:gd name="T3" fmla="*/ 193 h 586"/>
                                <a:gd name="T4" fmla="*/ 901 w 1117"/>
                                <a:gd name="T5" fmla="*/ 251 h 586"/>
                                <a:gd name="T6" fmla="*/ 979 w 1117"/>
                                <a:gd name="T7" fmla="*/ 313 h 586"/>
                                <a:gd name="T8" fmla="*/ 1027 w 1117"/>
                                <a:gd name="T9" fmla="*/ 359 h 586"/>
                                <a:gd name="T10" fmla="*/ 1054 w 1117"/>
                                <a:gd name="T11" fmla="*/ 388 h 586"/>
                                <a:gd name="T12" fmla="*/ 1078 w 1117"/>
                                <a:gd name="T13" fmla="*/ 418 h 586"/>
                                <a:gd name="T14" fmla="*/ 1095 w 1117"/>
                                <a:gd name="T15" fmla="*/ 446 h 586"/>
                                <a:gd name="T16" fmla="*/ 1108 w 1117"/>
                                <a:gd name="T17" fmla="*/ 475 h 586"/>
                                <a:gd name="T18" fmla="*/ 1116 w 1117"/>
                                <a:gd name="T19" fmla="*/ 502 h 586"/>
                                <a:gd name="T20" fmla="*/ 1117 w 1117"/>
                                <a:gd name="T21" fmla="*/ 527 h 586"/>
                                <a:gd name="T22" fmla="*/ 1115 w 1117"/>
                                <a:gd name="T23" fmla="*/ 550 h 586"/>
                                <a:gd name="T24" fmla="*/ 1108 w 1117"/>
                                <a:gd name="T25" fmla="*/ 568 h 586"/>
                                <a:gd name="T26" fmla="*/ 1098 w 1117"/>
                                <a:gd name="T27" fmla="*/ 581 h 586"/>
                                <a:gd name="T28" fmla="*/ 1093 w 1117"/>
                                <a:gd name="T29" fmla="*/ 576 h 586"/>
                                <a:gd name="T30" fmla="*/ 1092 w 1117"/>
                                <a:gd name="T31" fmla="*/ 552 h 586"/>
                                <a:gd name="T32" fmla="*/ 1085 w 1117"/>
                                <a:gd name="T33" fmla="*/ 528 h 586"/>
                                <a:gd name="T34" fmla="*/ 1074 w 1117"/>
                                <a:gd name="T35" fmla="*/ 502 h 586"/>
                                <a:gd name="T36" fmla="*/ 1058 w 1117"/>
                                <a:gd name="T37" fmla="*/ 475 h 586"/>
                                <a:gd name="T38" fmla="*/ 1039 w 1117"/>
                                <a:gd name="T39" fmla="*/ 448 h 586"/>
                                <a:gd name="T40" fmla="*/ 1001 w 1117"/>
                                <a:gd name="T41" fmla="*/ 405 h 586"/>
                                <a:gd name="T42" fmla="*/ 939 w 1117"/>
                                <a:gd name="T43" fmla="*/ 349 h 586"/>
                                <a:gd name="T44" fmla="*/ 863 w 1117"/>
                                <a:gd name="T45" fmla="*/ 292 h 586"/>
                                <a:gd name="T46" fmla="*/ 774 w 1117"/>
                                <a:gd name="T47" fmla="*/ 237 h 586"/>
                                <a:gd name="T48" fmla="*/ 677 w 1117"/>
                                <a:gd name="T49" fmla="*/ 185 h 586"/>
                                <a:gd name="T50" fmla="*/ 573 w 1117"/>
                                <a:gd name="T51" fmla="*/ 140 h 586"/>
                                <a:gd name="T52" fmla="*/ 470 w 1117"/>
                                <a:gd name="T53" fmla="*/ 103 h 586"/>
                                <a:gd name="T54" fmla="*/ 373 w 1117"/>
                                <a:gd name="T55" fmla="*/ 76 h 586"/>
                                <a:gd name="T56" fmla="*/ 282 w 1117"/>
                                <a:gd name="T57" fmla="*/ 58 h 586"/>
                                <a:gd name="T58" fmla="*/ 197 w 1117"/>
                                <a:gd name="T59" fmla="*/ 49 h 586"/>
                                <a:gd name="T60" fmla="*/ 125 w 1117"/>
                                <a:gd name="T61" fmla="*/ 52 h 586"/>
                                <a:gd name="T62" fmla="*/ 78 w 1117"/>
                                <a:gd name="T63" fmla="*/ 59 h 586"/>
                                <a:gd name="T64" fmla="*/ 51 w 1117"/>
                                <a:gd name="T65" fmla="*/ 67 h 586"/>
                                <a:gd name="T66" fmla="*/ 28 w 1117"/>
                                <a:gd name="T67" fmla="*/ 79 h 586"/>
                                <a:gd name="T68" fmla="*/ 9 w 1117"/>
                                <a:gd name="T69" fmla="*/ 91 h 586"/>
                                <a:gd name="T70" fmla="*/ 3 w 1117"/>
                                <a:gd name="T71" fmla="*/ 87 h 586"/>
                                <a:gd name="T72" fmla="*/ 11 w 1117"/>
                                <a:gd name="T73" fmla="*/ 66 h 586"/>
                                <a:gd name="T74" fmla="*/ 27 w 1117"/>
                                <a:gd name="T75" fmla="*/ 48 h 586"/>
                                <a:gd name="T76" fmla="*/ 47 w 1117"/>
                                <a:gd name="T77" fmla="*/ 32 h 586"/>
                                <a:gd name="T78" fmla="*/ 71 w 1117"/>
                                <a:gd name="T79" fmla="*/ 19 h 586"/>
                                <a:gd name="T80" fmla="*/ 100 w 1117"/>
                                <a:gd name="T81" fmla="*/ 9 h 586"/>
                                <a:gd name="T82" fmla="*/ 134 w 1117"/>
                                <a:gd name="T83" fmla="*/ 4 h 586"/>
                                <a:gd name="T84" fmla="*/ 170 w 1117"/>
                                <a:gd name="T85" fmla="*/ 0 h 586"/>
                                <a:gd name="T86" fmla="*/ 210 w 1117"/>
                                <a:gd name="T87" fmla="*/ 0 h 586"/>
                                <a:gd name="T88" fmla="*/ 277 w 1117"/>
                                <a:gd name="T89" fmla="*/ 4 h 586"/>
                                <a:gd name="T90" fmla="*/ 374 w 1117"/>
                                <a:gd name="T91" fmla="*/ 21 h 586"/>
                                <a:gd name="T92" fmla="*/ 480 w 1117"/>
                                <a:gd name="T93" fmla="*/ 49 h 586"/>
                                <a:gd name="T94" fmla="*/ 591 w 1117"/>
                                <a:gd name="T95" fmla="*/ 87 h 5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117" h="586">
                                  <a:moveTo>
                                    <a:pt x="649" y="111"/>
                                  </a:moveTo>
                                  <a:lnTo>
                                    <a:pt x="705" y="137"/>
                                  </a:lnTo>
                                  <a:lnTo>
                                    <a:pt x="759" y="165"/>
                                  </a:lnTo>
                                  <a:lnTo>
                                    <a:pt x="809" y="193"/>
                                  </a:lnTo>
                                  <a:lnTo>
                                    <a:pt x="856" y="222"/>
                                  </a:lnTo>
                                  <a:lnTo>
                                    <a:pt x="901" y="251"/>
                                  </a:lnTo>
                                  <a:lnTo>
                                    <a:pt x="941" y="282"/>
                                  </a:lnTo>
                                  <a:lnTo>
                                    <a:pt x="979" y="313"/>
                                  </a:lnTo>
                                  <a:lnTo>
                                    <a:pt x="1012" y="343"/>
                                  </a:lnTo>
                                  <a:lnTo>
                                    <a:pt x="1027" y="359"/>
                                  </a:lnTo>
                                  <a:lnTo>
                                    <a:pt x="1041" y="374"/>
                                  </a:lnTo>
                                  <a:lnTo>
                                    <a:pt x="1054" y="388"/>
                                  </a:lnTo>
                                  <a:lnTo>
                                    <a:pt x="1067" y="404"/>
                                  </a:lnTo>
                                  <a:lnTo>
                                    <a:pt x="1078" y="418"/>
                                  </a:lnTo>
                                  <a:lnTo>
                                    <a:pt x="1086" y="432"/>
                                  </a:lnTo>
                                  <a:lnTo>
                                    <a:pt x="1095" y="446"/>
                                  </a:lnTo>
                                  <a:lnTo>
                                    <a:pt x="1102" y="461"/>
                                  </a:lnTo>
                                  <a:lnTo>
                                    <a:pt x="1108" y="475"/>
                                  </a:lnTo>
                                  <a:lnTo>
                                    <a:pt x="1113" y="489"/>
                                  </a:lnTo>
                                  <a:lnTo>
                                    <a:pt x="1116" y="502"/>
                                  </a:lnTo>
                                  <a:lnTo>
                                    <a:pt x="1117" y="514"/>
                                  </a:lnTo>
                                  <a:lnTo>
                                    <a:pt x="1117" y="527"/>
                                  </a:lnTo>
                                  <a:lnTo>
                                    <a:pt x="1117" y="538"/>
                                  </a:lnTo>
                                  <a:lnTo>
                                    <a:pt x="1115" y="550"/>
                                  </a:lnTo>
                                  <a:lnTo>
                                    <a:pt x="1110" y="561"/>
                                  </a:lnTo>
                                  <a:lnTo>
                                    <a:pt x="1108" y="568"/>
                                  </a:lnTo>
                                  <a:lnTo>
                                    <a:pt x="1103" y="575"/>
                                  </a:lnTo>
                                  <a:lnTo>
                                    <a:pt x="1098" y="581"/>
                                  </a:lnTo>
                                  <a:lnTo>
                                    <a:pt x="1092" y="586"/>
                                  </a:lnTo>
                                  <a:lnTo>
                                    <a:pt x="1093" y="576"/>
                                  </a:lnTo>
                                  <a:lnTo>
                                    <a:pt x="1093" y="564"/>
                                  </a:lnTo>
                                  <a:lnTo>
                                    <a:pt x="1092" y="552"/>
                                  </a:lnTo>
                                  <a:lnTo>
                                    <a:pt x="1089" y="540"/>
                                  </a:lnTo>
                                  <a:lnTo>
                                    <a:pt x="1085" y="528"/>
                                  </a:lnTo>
                                  <a:lnTo>
                                    <a:pt x="1079" y="516"/>
                                  </a:lnTo>
                                  <a:lnTo>
                                    <a:pt x="1074" y="502"/>
                                  </a:lnTo>
                                  <a:lnTo>
                                    <a:pt x="1067" y="489"/>
                                  </a:lnTo>
                                  <a:lnTo>
                                    <a:pt x="1058" y="475"/>
                                  </a:lnTo>
                                  <a:lnTo>
                                    <a:pt x="1048" y="462"/>
                                  </a:lnTo>
                                  <a:lnTo>
                                    <a:pt x="1039" y="448"/>
                                  </a:lnTo>
                                  <a:lnTo>
                                    <a:pt x="1027" y="434"/>
                                  </a:lnTo>
                                  <a:lnTo>
                                    <a:pt x="1001" y="405"/>
                                  </a:lnTo>
                                  <a:lnTo>
                                    <a:pt x="971" y="377"/>
                                  </a:lnTo>
                                  <a:lnTo>
                                    <a:pt x="939" y="349"/>
                                  </a:lnTo>
                                  <a:lnTo>
                                    <a:pt x="902" y="321"/>
                                  </a:lnTo>
                                  <a:lnTo>
                                    <a:pt x="863" y="292"/>
                                  </a:lnTo>
                                  <a:lnTo>
                                    <a:pt x="820" y="264"/>
                                  </a:lnTo>
                                  <a:lnTo>
                                    <a:pt x="774" y="237"/>
                                  </a:lnTo>
                                  <a:lnTo>
                                    <a:pt x="726" y="210"/>
                                  </a:lnTo>
                                  <a:lnTo>
                                    <a:pt x="677" y="185"/>
                                  </a:lnTo>
                                  <a:lnTo>
                                    <a:pt x="625" y="161"/>
                                  </a:lnTo>
                                  <a:lnTo>
                                    <a:pt x="573" y="140"/>
                                  </a:lnTo>
                                  <a:lnTo>
                                    <a:pt x="521" y="120"/>
                                  </a:lnTo>
                                  <a:lnTo>
                                    <a:pt x="470" y="103"/>
                                  </a:lnTo>
                                  <a:lnTo>
                                    <a:pt x="421" y="87"/>
                                  </a:lnTo>
                                  <a:lnTo>
                                    <a:pt x="373" y="76"/>
                                  </a:lnTo>
                                  <a:lnTo>
                                    <a:pt x="325" y="66"/>
                                  </a:lnTo>
                                  <a:lnTo>
                                    <a:pt x="282" y="58"/>
                                  </a:lnTo>
                                  <a:lnTo>
                                    <a:pt x="238" y="52"/>
                                  </a:lnTo>
                                  <a:lnTo>
                                    <a:pt x="197" y="49"/>
                                  </a:lnTo>
                                  <a:lnTo>
                                    <a:pt x="161" y="49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93" y="56"/>
                                  </a:lnTo>
                                  <a:lnTo>
                                    <a:pt x="78" y="59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51" y="67"/>
                                  </a:lnTo>
                                  <a:lnTo>
                                    <a:pt x="40" y="72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9" y="91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3" y="87"/>
                                  </a:lnTo>
                                  <a:lnTo>
                                    <a:pt x="7" y="76"/>
                                  </a:lnTo>
                                  <a:lnTo>
                                    <a:pt x="11" y="66"/>
                                  </a:lnTo>
                                  <a:lnTo>
                                    <a:pt x="18" y="56"/>
                                  </a:lnTo>
                                  <a:lnTo>
                                    <a:pt x="27" y="48"/>
                                  </a:lnTo>
                                  <a:lnTo>
                                    <a:pt x="35" y="39"/>
                                  </a:lnTo>
                                  <a:lnTo>
                                    <a:pt x="47" y="32"/>
                                  </a:lnTo>
                                  <a:lnTo>
                                    <a:pt x="58" y="25"/>
                                  </a:lnTo>
                                  <a:lnTo>
                                    <a:pt x="71" y="1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100" y="9"/>
                                  </a:lnTo>
                                  <a:lnTo>
                                    <a:pt x="116" y="7"/>
                                  </a:lnTo>
                                  <a:lnTo>
                                    <a:pt x="134" y="4"/>
                                  </a:lnTo>
                                  <a:lnTo>
                                    <a:pt x="151" y="1"/>
                                  </a:lnTo>
                                  <a:lnTo>
                                    <a:pt x="170" y="0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232" y="1"/>
                                  </a:lnTo>
                                  <a:lnTo>
                                    <a:pt x="277" y="4"/>
                                  </a:lnTo>
                                  <a:lnTo>
                                    <a:pt x="325" y="11"/>
                                  </a:lnTo>
                                  <a:lnTo>
                                    <a:pt x="374" y="21"/>
                                  </a:lnTo>
                                  <a:lnTo>
                                    <a:pt x="427" y="34"/>
                                  </a:lnTo>
                                  <a:lnTo>
                                    <a:pt x="480" y="49"/>
                                  </a:lnTo>
                                  <a:lnTo>
                                    <a:pt x="536" y="67"/>
                                  </a:lnTo>
                                  <a:lnTo>
                                    <a:pt x="591" y="87"/>
                                  </a:lnTo>
                                  <a:lnTo>
                                    <a:pt x="649" y="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191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305"/>
                          <wps:cNvSpPr>
                            <a:spLocks noEditPoints="1"/>
                          </wps:cNvSpPr>
                          <wps:spPr bwMode="auto">
                            <a:xfrm>
                              <a:off x="1311" y="0"/>
                              <a:ext cx="2895" cy="3364"/>
                            </a:xfrm>
                            <a:custGeom>
                              <a:avLst/>
                              <a:gdLst>
                                <a:gd name="T0" fmla="*/ 2521 w 8684"/>
                                <a:gd name="T1" fmla="*/ 214 h 10093"/>
                                <a:gd name="T2" fmla="*/ 3533 w 8684"/>
                                <a:gd name="T3" fmla="*/ 6 h 10093"/>
                                <a:gd name="T4" fmla="*/ 4576 w 8684"/>
                                <a:gd name="T5" fmla="*/ 96 h 10093"/>
                                <a:gd name="T6" fmla="*/ 5600 w 8684"/>
                                <a:gd name="T7" fmla="*/ 469 h 10093"/>
                                <a:gd name="T8" fmla="*/ 6558 w 8684"/>
                                <a:gd name="T9" fmla="*/ 1110 h 10093"/>
                                <a:gd name="T10" fmla="*/ 7404 w 8684"/>
                                <a:gd name="T11" fmla="*/ 2001 h 10093"/>
                                <a:gd name="T12" fmla="*/ 8082 w 8684"/>
                                <a:gd name="T13" fmla="*/ 3116 h 10093"/>
                                <a:gd name="T14" fmla="*/ 8510 w 8684"/>
                                <a:gd name="T15" fmla="*/ 4321 h 10093"/>
                                <a:gd name="T16" fmla="*/ 8680 w 8684"/>
                                <a:gd name="T17" fmla="*/ 5541 h 10093"/>
                                <a:gd name="T18" fmla="*/ 8600 w 8684"/>
                                <a:gd name="T19" fmla="*/ 6722 h 10093"/>
                                <a:gd name="T20" fmla="*/ 8273 w 8684"/>
                                <a:gd name="T21" fmla="*/ 7808 h 10093"/>
                                <a:gd name="T22" fmla="*/ 7712 w 8684"/>
                                <a:gd name="T23" fmla="*/ 8748 h 10093"/>
                                <a:gd name="T24" fmla="*/ 6920 w 8684"/>
                                <a:gd name="T25" fmla="*/ 9486 h 10093"/>
                                <a:gd name="T26" fmla="*/ 5966 w 8684"/>
                                <a:gd name="T27" fmla="*/ 9946 h 10093"/>
                                <a:gd name="T28" fmla="*/ 4943 w 8684"/>
                                <a:gd name="T29" fmla="*/ 10093 h 10093"/>
                                <a:gd name="T30" fmla="*/ 3902 w 8684"/>
                                <a:gd name="T31" fmla="*/ 9944 h 10093"/>
                                <a:gd name="T32" fmla="*/ 2886 w 8684"/>
                                <a:gd name="T33" fmla="*/ 9516 h 10093"/>
                                <a:gd name="T34" fmla="*/ 1946 w 8684"/>
                                <a:gd name="T35" fmla="*/ 8824 h 10093"/>
                                <a:gd name="T36" fmla="*/ 1130 w 8684"/>
                                <a:gd name="T37" fmla="*/ 7886 h 10093"/>
                                <a:gd name="T38" fmla="*/ 497 w 8684"/>
                                <a:gd name="T39" fmla="*/ 6740 h 10093"/>
                                <a:gd name="T40" fmla="*/ 120 w 8684"/>
                                <a:gd name="T41" fmla="*/ 5527 h 10093"/>
                                <a:gd name="T42" fmla="*/ 0 w 8684"/>
                                <a:gd name="T43" fmla="*/ 4311 h 10093"/>
                                <a:gd name="T44" fmla="*/ 131 w 8684"/>
                                <a:gd name="T45" fmla="*/ 3145 h 10093"/>
                                <a:gd name="T46" fmla="*/ 504 w 8684"/>
                                <a:gd name="T47" fmla="*/ 2084 h 10093"/>
                                <a:gd name="T48" fmla="*/ 1113 w 8684"/>
                                <a:gd name="T49" fmla="*/ 1179 h 10093"/>
                                <a:gd name="T50" fmla="*/ 1953 w 8684"/>
                                <a:gd name="T51" fmla="*/ 874 h 10093"/>
                                <a:gd name="T52" fmla="*/ 2839 w 8684"/>
                                <a:gd name="T53" fmla="*/ 448 h 10093"/>
                                <a:gd name="T54" fmla="*/ 3790 w 8684"/>
                                <a:gd name="T55" fmla="*/ 315 h 10093"/>
                                <a:gd name="T56" fmla="*/ 4763 w 8684"/>
                                <a:gd name="T57" fmla="*/ 457 h 10093"/>
                                <a:gd name="T58" fmla="*/ 5708 w 8684"/>
                                <a:gd name="T59" fmla="*/ 860 h 10093"/>
                                <a:gd name="T60" fmla="*/ 6586 w 8684"/>
                                <a:gd name="T61" fmla="*/ 1510 h 10093"/>
                                <a:gd name="T62" fmla="*/ 7349 w 8684"/>
                                <a:gd name="T63" fmla="*/ 2390 h 10093"/>
                                <a:gd name="T64" fmla="*/ 7943 w 8684"/>
                                <a:gd name="T65" fmla="*/ 3461 h 10093"/>
                                <a:gd name="T66" fmla="*/ 8297 w 8684"/>
                                <a:gd name="T67" fmla="*/ 4595 h 10093"/>
                                <a:gd name="T68" fmla="*/ 8412 w 8684"/>
                                <a:gd name="T69" fmla="*/ 5731 h 10093"/>
                                <a:gd name="T70" fmla="*/ 8296 w 8684"/>
                                <a:gd name="T71" fmla="*/ 6818 h 10093"/>
                                <a:gd name="T72" fmla="*/ 7951 w 8684"/>
                                <a:gd name="T73" fmla="*/ 7809 h 10093"/>
                                <a:gd name="T74" fmla="*/ 7388 w 8684"/>
                                <a:gd name="T75" fmla="*/ 8650 h 10093"/>
                                <a:gd name="T76" fmla="*/ 6613 w 8684"/>
                                <a:gd name="T77" fmla="*/ 9292 h 10093"/>
                                <a:gd name="T78" fmla="*/ 5710 w 8684"/>
                                <a:gd name="T79" fmla="*/ 9659 h 10093"/>
                                <a:gd name="T80" fmla="*/ 4750 w 8684"/>
                                <a:gd name="T81" fmla="*/ 9736 h 10093"/>
                                <a:gd name="T82" fmla="*/ 3781 w 8684"/>
                                <a:gd name="T83" fmla="*/ 9540 h 10093"/>
                                <a:gd name="T84" fmla="*/ 2845 w 8684"/>
                                <a:gd name="T85" fmla="*/ 9087 h 10093"/>
                                <a:gd name="T86" fmla="*/ 1987 w 8684"/>
                                <a:gd name="T87" fmla="*/ 8390 h 10093"/>
                                <a:gd name="T88" fmla="*/ 1251 w 8684"/>
                                <a:gd name="T89" fmla="*/ 7466 h 10093"/>
                                <a:gd name="T90" fmla="*/ 702 w 8684"/>
                                <a:gd name="T91" fmla="*/ 6373 h 10093"/>
                                <a:gd name="T92" fmla="*/ 395 w 8684"/>
                                <a:gd name="T93" fmla="*/ 5234 h 10093"/>
                                <a:gd name="T94" fmla="*/ 328 w 8684"/>
                                <a:gd name="T95" fmla="*/ 4105 h 10093"/>
                                <a:gd name="T96" fmla="*/ 491 w 8684"/>
                                <a:gd name="T97" fmla="*/ 3031 h 10093"/>
                                <a:gd name="T98" fmla="*/ 879 w 8684"/>
                                <a:gd name="T99" fmla="*/ 2067 h 10093"/>
                                <a:gd name="T100" fmla="*/ 1487 w 8684"/>
                                <a:gd name="T101" fmla="*/ 1261 h 100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8684" h="10093">
                                  <a:moveTo>
                                    <a:pt x="1764" y="607"/>
                                  </a:moveTo>
                                  <a:lnTo>
                                    <a:pt x="1947" y="489"/>
                                  </a:lnTo>
                                  <a:lnTo>
                                    <a:pt x="2134" y="385"/>
                                  </a:lnTo>
                                  <a:lnTo>
                                    <a:pt x="2326" y="293"/>
                                  </a:lnTo>
                                  <a:lnTo>
                                    <a:pt x="2521" y="214"/>
                                  </a:lnTo>
                                  <a:lnTo>
                                    <a:pt x="2718" y="147"/>
                                  </a:lnTo>
                                  <a:lnTo>
                                    <a:pt x="2920" y="93"/>
                                  </a:lnTo>
                                  <a:lnTo>
                                    <a:pt x="3122" y="52"/>
                                  </a:lnTo>
                                  <a:lnTo>
                                    <a:pt x="3328" y="23"/>
                                  </a:lnTo>
                                  <a:lnTo>
                                    <a:pt x="3533" y="6"/>
                                  </a:lnTo>
                                  <a:lnTo>
                                    <a:pt x="3741" y="0"/>
                                  </a:lnTo>
                                  <a:lnTo>
                                    <a:pt x="3949" y="7"/>
                                  </a:lnTo>
                                  <a:lnTo>
                                    <a:pt x="4158" y="25"/>
                                  </a:lnTo>
                                  <a:lnTo>
                                    <a:pt x="4367" y="55"/>
                                  </a:lnTo>
                                  <a:lnTo>
                                    <a:pt x="4576" y="96"/>
                                  </a:lnTo>
                                  <a:lnTo>
                                    <a:pt x="4784" y="148"/>
                                  </a:lnTo>
                                  <a:lnTo>
                                    <a:pt x="4991" y="212"/>
                                  </a:lnTo>
                                  <a:lnTo>
                                    <a:pt x="5195" y="287"/>
                                  </a:lnTo>
                                  <a:lnTo>
                                    <a:pt x="5399" y="373"/>
                                  </a:lnTo>
                                  <a:lnTo>
                                    <a:pt x="5600" y="469"/>
                                  </a:lnTo>
                                  <a:lnTo>
                                    <a:pt x="5798" y="577"/>
                                  </a:lnTo>
                                  <a:lnTo>
                                    <a:pt x="5994" y="694"/>
                                  </a:lnTo>
                                  <a:lnTo>
                                    <a:pt x="6185" y="823"/>
                                  </a:lnTo>
                                  <a:lnTo>
                                    <a:pt x="6374" y="961"/>
                                  </a:lnTo>
                                  <a:lnTo>
                                    <a:pt x="6558" y="1110"/>
                                  </a:lnTo>
                                  <a:lnTo>
                                    <a:pt x="6738" y="1268"/>
                                  </a:lnTo>
                                  <a:lnTo>
                                    <a:pt x="6913" y="1437"/>
                                  </a:lnTo>
                                  <a:lnTo>
                                    <a:pt x="7081" y="1616"/>
                                  </a:lnTo>
                                  <a:lnTo>
                                    <a:pt x="7246" y="1803"/>
                                  </a:lnTo>
                                  <a:lnTo>
                                    <a:pt x="7404" y="2001"/>
                                  </a:lnTo>
                                  <a:lnTo>
                                    <a:pt x="7554" y="2209"/>
                                  </a:lnTo>
                                  <a:lnTo>
                                    <a:pt x="7699" y="2423"/>
                                  </a:lnTo>
                                  <a:lnTo>
                                    <a:pt x="7836" y="2650"/>
                                  </a:lnTo>
                                  <a:lnTo>
                                    <a:pt x="7964" y="2882"/>
                                  </a:lnTo>
                                  <a:lnTo>
                                    <a:pt x="8082" y="3116"/>
                                  </a:lnTo>
                                  <a:lnTo>
                                    <a:pt x="8189" y="3354"/>
                                  </a:lnTo>
                                  <a:lnTo>
                                    <a:pt x="8284" y="3593"/>
                                  </a:lnTo>
                                  <a:lnTo>
                                    <a:pt x="8370" y="3835"/>
                                  </a:lnTo>
                                  <a:lnTo>
                                    <a:pt x="8445" y="4078"/>
                                  </a:lnTo>
                                  <a:lnTo>
                                    <a:pt x="8510" y="4321"/>
                                  </a:lnTo>
                                  <a:lnTo>
                                    <a:pt x="8564" y="4566"/>
                                  </a:lnTo>
                                  <a:lnTo>
                                    <a:pt x="8609" y="4810"/>
                                  </a:lnTo>
                                  <a:lnTo>
                                    <a:pt x="8643" y="5055"/>
                                  </a:lnTo>
                                  <a:lnTo>
                                    <a:pt x="8667" y="5298"/>
                                  </a:lnTo>
                                  <a:lnTo>
                                    <a:pt x="8680" y="5541"/>
                                  </a:lnTo>
                                  <a:lnTo>
                                    <a:pt x="8684" y="5782"/>
                                  </a:lnTo>
                                  <a:lnTo>
                                    <a:pt x="8677" y="6021"/>
                                  </a:lnTo>
                                  <a:lnTo>
                                    <a:pt x="8661" y="6258"/>
                                  </a:lnTo>
                                  <a:lnTo>
                                    <a:pt x="8635" y="6491"/>
                                  </a:lnTo>
                                  <a:lnTo>
                                    <a:pt x="8600" y="6722"/>
                                  </a:lnTo>
                                  <a:lnTo>
                                    <a:pt x="8553" y="6948"/>
                                  </a:lnTo>
                                  <a:lnTo>
                                    <a:pt x="8498" y="7170"/>
                                  </a:lnTo>
                                  <a:lnTo>
                                    <a:pt x="8432" y="7388"/>
                                  </a:lnTo>
                                  <a:lnTo>
                                    <a:pt x="8358" y="7601"/>
                                  </a:lnTo>
                                  <a:lnTo>
                                    <a:pt x="8273" y="7808"/>
                                  </a:lnTo>
                                  <a:lnTo>
                                    <a:pt x="8180" y="8010"/>
                                  </a:lnTo>
                                  <a:lnTo>
                                    <a:pt x="8078" y="8205"/>
                                  </a:lnTo>
                                  <a:lnTo>
                                    <a:pt x="7965" y="8393"/>
                                  </a:lnTo>
                                  <a:lnTo>
                                    <a:pt x="7843" y="8574"/>
                                  </a:lnTo>
                                  <a:lnTo>
                                    <a:pt x="7712" y="8748"/>
                                  </a:lnTo>
                                  <a:lnTo>
                                    <a:pt x="7571" y="8913"/>
                                  </a:lnTo>
                                  <a:lnTo>
                                    <a:pt x="7422" y="9070"/>
                                  </a:lnTo>
                                  <a:lnTo>
                                    <a:pt x="7263" y="9219"/>
                                  </a:lnTo>
                                  <a:lnTo>
                                    <a:pt x="7095" y="9357"/>
                                  </a:lnTo>
                                  <a:lnTo>
                                    <a:pt x="6920" y="9486"/>
                                  </a:lnTo>
                                  <a:lnTo>
                                    <a:pt x="6737" y="9603"/>
                                  </a:lnTo>
                                  <a:lnTo>
                                    <a:pt x="6550" y="9708"/>
                                  </a:lnTo>
                                  <a:lnTo>
                                    <a:pt x="6358" y="9800"/>
                                  </a:lnTo>
                                  <a:lnTo>
                                    <a:pt x="6163" y="9879"/>
                                  </a:lnTo>
                                  <a:lnTo>
                                    <a:pt x="5966" y="9946"/>
                                  </a:lnTo>
                                  <a:lnTo>
                                    <a:pt x="5764" y="9999"/>
                                  </a:lnTo>
                                  <a:lnTo>
                                    <a:pt x="5562" y="10040"/>
                                  </a:lnTo>
                                  <a:lnTo>
                                    <a:pt x="5358" y="10070"/>
                                  </a:lnTo>
                                  <a:lnTo>
                                    <a:pt x="5151" y="10087"/>
                                  </a:lnTo>
                                  <a:lnTo>
                                    <a:pt x="4943" y="10093"/>
                                  </a:lnTo>
                                  <a:lnTo>
                                    <a:pt x="4735" y="10087"/>
                                  </a:lnTo>
                                  <a:lnTo>
                                    <a:pt x="4526" y="10069"/>
                                  </a:lnTo>
                                  <a:lnTo>
                                    <a:pt x="4317" y="10039"/>
                                  </a:lnTo>
                                  <a:lnTo>
                                    <a:pt x="4108" y="9997"/>
                                  </a:lnTo>
                                  <a:lnTo>
                                    <a:pt x="3902" y="9944"/>
                                  </a:lnTo>
                                  <a:lnTo>
                                    <a:pt x="3695" y="9881"/>
                                  </a:lnTo>
                                  <a:lnTo>
                                    <a:pt x="3489" y="9806"/>
                                  </a:lnTo>
                                  <a:lnTo>
                                    <a:pt x="3285" y="9719"/>
                                  </a:lnTo>
                                  <a:lnTo>
                                    <a:pt x="3084" y="9623"/>
                                  </a:lnTo>
                                  <a:lnTo>
                                    <a:pt x="2886" y="9516"/>
                                  </a:lnTo>
                                  <a:lnTo>
                                    <a:pt x="2690" y="9398"/>
                                  </a:lnTo>
                                  <a:lnTo>
                                    <a:pt x="2499" y="9270"/>
                                  </a:lnTo>
                                  <a:lnTo>
                                    <a:pt x="2310" y="9131"/>
                                  </a:lnTo>
                                  <a:lnTo>
                                    <a:pt x="2126" y="8983"/>
                                  </a:lnTo>
                                  <a:lnTo>
                                    <a:pt x="1946" y="8824"/>
                                  </a:lnTo>
                                  <a:lnTo>
                                    <a:pt x="1771" y="8656"/>
                                  </a:lnTo>
                                  <a:lnTo>
                                    <a:pt x="1603" y="8478"/>
                                  </a:lnTo>
                                  <a:lnTo>
                                    <a:pt x="1439" y="8290"/>
                                  </a:lnTo>
                                  <a:lnTo>
                                    <a:pt x="1280" y="8092"/>
                                  </a:lnTo>
                                  <a:lnTo>
                                    <a:pt x="1130" y="7886"/>
                                  </a:lnTo>
                                  <a:lnTo>
                                    <a:pt x="985" y="7669"/>
                                  </a:lnTo>
                                  <a:lnTo>
                                    <a:pt x="848" y="7443"/>
                                  </a:lnTo>
                                  <a:lnTo>
                                    <a:pt x="720" y="7211"/>
                                  </a:lnTo>
                                  <a:lnTo>
                                    <a:pt x="602" y="6976"/>
                                  </a:lnTo>
                                  <a:lnTo>
                                    <a:pt x="497" y="6740"/>
                                  </a:lnTo>
                                  <a:lnTo>
                                    <a:pt x="400" y="6500"/>
                                  </a:lnTo>
                                  <a:lnTo>
                                    <a:pt x="314" y="6258"/>
                                  </a:lnTo>
                                  <a:lnTo>
                                    <a:pt x="239" y="6015"/>
                                  </a:lnTo>
                                  <a:lnTo>
                                    <a:pt x="174" y="5772"/>
                                  </a:lnTo>
                                  <a:lnTo>
                                    <a:pt x="120" y="5527"/>
                                  </a:lnTo>
                                  <a:lnTo>
                                    <a:pt x="76" y="5282"/>
                                  </a:lnTo>
                                  <a:lnTo>
                                    <a:pt x="42" y="5038"/>
                                  </a:lnTo>
                                  <a:lnTo>
                                    <a:pt x="18" y="4795"/>
                                  </a:lnTo>
                                  <a:lnTo>
                                    <a:pt x="4" y="4551"/>
                                  </a:lnTo>
                                  <a:lnTo>
                                    <a:pt x="0" y="4311"/>
                                  </a:lnTo>
                                  <a:lnTo>
                                    <a:pt x="7" y="4072"/>
                                  </a:lnTo>
                                  <a:lnTo>
                                    <a:pt x="22" y="3836"/>
                                  </a:lnTo>
                                  <a:lnTo>
                                    <a:pt x="49" y="3601"/>
                                  </a:lnTo>
                                  <a:lnTo>
                                    <a:pt x="86" y="3372"/>
                                  </a:lnTo>
                                  <a:lnTo>
                                    <a:pt x="131" y="3145"/>
                                  </a:lnTo>
                                  <a:lnTo>
                                    <a:pt x="187" y="2923"/>
                                  </a:lnTo>
                                  <a:lnTo>
                                    <a:pt x="252" y="2705"/>
                                  </a:lnTo>
                                  <a:lnTo>
                                    <a:pt x="326" y="2493"/>
                                  </a:lnTo>
                                  <a:lnTo>
                                    <a:pt x="411" y="2285"/>
                                  </a:lnTo>
                                  <a:lnTo>
                                    <a:pt x="504" y="2084"/>
                                  </a:lnTo>
                                  <a:lnTo>
                                    <a:pt x="608" y="1889"/>
                                  </a:lnTo>
                                  <a:lnTo>
                                    <a:pt x="720" y="1700"/>
                                  </a:lnTo>
                                  <a:lnTo>
                                    <a:pt x="841" y="1519"/>
                                  </a:lnTo>
                                  <a:lnTo>
                                    <a:pt x="972" y="1345"/>
                                  </a:lnTo>
                                  <a:lnTo>
                                    <a:pt x="1113" y="1179"/>
                                  </a:lnTo>
                                  <a:lnTo>
                                    <a:pt x="1262" y="1022"/>
                                  </a:lnTo>
                                  <a:lnTo>
                                    <a:pt x="1421" y="874"/>
                                  </a:lnTo>
                                  <a:lnTo>
                                    <a:pt x="1588" y="735"/>
                                  </a:lnTo>
                                  <a:lnTo>
                                    <a:pt x="1764" y="607"/>
                                  </a:lnTo>
                                  <a:close/>
                                  <a:moveTo>
                                    <a:pt x="1953" y="874"/>
                                  </a:moveTo>
                                  <a:lnTo>
                                    <a:pt x="2123" y="765"/>
                                  </a:lnTo>
                                  <a:lnTo>
                                    <a:pt x="2298" y="669"/>
                                  </a:lnTo>
                                  <a:lnTo>
                                    <a:pt x="2475" y="584"/>
                                  </a:lnTo>
                                  <a:lnTo>
                                    <a:pt x="2656" y="510"/>
                                  </a:lnTo>
                                  <a:lnTo>
                                    <a:pt x="2839" y="448"/>
                                  </a:lnTo>
                                  <a:lnTo>
                                    <a:pt x="3026" y="399"/>
                                  </a:lnTo>
                                  <a:lnTo>
                                    <a:pt x="3215" y="361"/>
                                  </a:lnTo>
                                  <a:lnTo>
                                    <a:pt x="3406" y="335"/>
                                  </a:lnTo>
                                  <a:lnTo>
                                    <a:pt x="3598" y="320"/>
                                  </a:lnTo>
                                  <a:lnTo>
                                    <a:pt x="3790" y="315"/>
                                  </a:lnTo>
                                  <a:lnTo>
                                    <a:pt x="3985" y="321"/>
                                  </a:lnTo>
                                  <a:lnTo>
                                    <a:pt x="4180" y="339"/>
                                  </a:lnTo>
                                  <a:lnTo>
                                    <a:pt x="4374" y="368"/>
                                  </a:lnTo>
                                  <a:lnTo>
                                    <a:pt x="4569" y="407"/>
                                  </a:lnTo>
                                  <a:lnTo>
                                    <a:pt x="4763" y="457"/>
                                  </a:lnTo>
                                  <a:lnTo>
                                    <a:pt x="4954" y="518"/>
                                  </a:lnTo>
                                  <a:lnTo>
                                    <a:pt x="5145" y="588"/>
                                  </a:lnTo>
                                  <a:lnTo>
                                    <a:pt x="5335" y="669"/>
                                  </a:lnTo>
                                  <a:lnTo>
                                    <a:pt x="5522" y="759"/>
                                  </a:lnTo>
                                  <a:lnTo>
                                    <a:pt x="5708" y="860"/>
                                  </a:lnTo>
                                  <a:lnTo>
                                    <a:pt x="5891" y="971"/>
                                  </a:lnTo>
                                  <a:lnTo>
                                    <a:pt x="6070" y="1092"/>
                                  </a:lnTo>
                                  <a:lnTo>
                                    <a:pt x="6246" y="1222"/>
                                  </a:lnTo>
                                  <a:lnTo>
                                    <a:pt x="6417" y="1360"/>
                                  </a:lnTo>
                                  <a:lnTo>
                                    <a:pt x="6586" y="1510"/>
                                  </a:lnTo>
                                  <a:lnTo>
                                    <a:pt x="6749" y="1667"/>
                                  </a:lnTo>
                                  <a:lnTo>
                                    <a:pt x="6907" y="1835"/>
                                  </a:lnTo>
                                  <a:lnTo>
                                    <a:pt x="7060" y="2011"/>
                                  </a:lnTo>
                                  <a:lnTo>
                                    <a:pt x="7208" y="2196"/>
                                  </a:lnTo>
                                  <a:lnTo>
                                    <a:pt x="7349" y="2390"/>
                                  </a:lnTo>
                                  <a:lnTo>
                                    <a:pt x="7484" y="2592"/>
                                  </a:lnTo>
                                  <a:lnTo>
                                    <a:pt x="7613" y="2802"/>
                                  </a:lnTo>
                                  <a:lnTo>
                                    <a:pt x="7733" y="3019"/>
                                  </a:lnTo>
                                  <a:lnTo>
                                    <a:pt x="7843" y="3239"/>
                                  </a:lnTo>
                                  <a:lnTo>
                                    <a:pt x="7943" y="3461"/>
                                  </a:lnTo>
                                  <a:lnTo>
                                    <a:pt x="8034" y="3685"/>
                                  </a:lnTo>
                                  <a:lnTo>
                                    <a:pt x="8114" y="3911"/>
                                  </a:lnTo>
                                  <a:lnTo>
                                    <a:pt x="8185" y="4139"/>
                                  </a:lnTo>
                                  <a:lnTo>
                                    <a:pt x="8246" y="4366"/>
                                  </a:lnTo>
                                  <a:lnTo>
                                    <a:pt x="8297" y="4595"/>
                                  </a:lnTo>
                                  <a:lnTo>
                                    <a:pt x="8339" y="4823"/>
                                  </a:lnTo>
                                  <a:lnTo>
                                    <a:pt x="8372" y="5052"/>
                                  </a:lnTo>
                                  <a:lnTo>
                                    <a:pt x="8396" y="5280"/>
                                  </a:lnTo>
                                  <a:lnTo>
                                    <a:pt x="8408" y="5506"/>
                                  </a:lnTo>
                                  <a:lnTo>
                                    <a:pt x="8412" y="5731"/>
                                  </a:lnTo>
                                  <a:lnTo>
                                    <a:pt x="8408" y="5954"/>
                                  </a:lnTo>
                                  <a:lnTo>
                                    <a:pt x="8393" y="6175"/>
                                  </a:lnTo>
                                  <a:lnTo>
                                    <a:pt x="8370" y="6392"/>
                                  </a:lnTo>
                                  <a:lnTo>
                                    <a:pt x="8336" y="6607"/>
                                  </a:lnTo>
                                  <a:lnTo>
                                    <a:pt x="8296" y="6818"/>
                                  </a:lnTo>
                                  <a:lnTo>
                                    <a:pt x="8244" y="7026"/>
                                  </a:lnTo>
                                  <a:lnTo>
                                    <a:pt x="8185" y="7229"/>
                                  </a:lnTo>
                                  <a:lnTo>
                                    <a:pt x="8116" y="7427"/>
                                  </a:lnTo>
                                  <a:lnTo>
                                    <a:pt x="8038" y="7621"/>
                                  </a:lnTo>
                                  <a:lnTo>
                                    <a:pt x="7951" y="7809"/>
                                  </a:lnTo>
                                  <a:lnTo>
                                    <a:pt x="7855" y="7990"/>
                                  </a:lnTo>
                                  <a:lnTo>
                                    <a:pt x="7751" y="8165"/>
                                  </a:lnTo>
                                  <a:lnTo>
                                    <a:pt x="7639" y="8335"/>
                                  </a:lnTo>
                                  <a:lnTo>
                                    <a:pt x="7518" y="8496"/>
                                  </a:lnTo>
                                  <a:lnTo>
                                    <a:pt x="7388" y="8650"/>
                                  </a:lnTo>
                                  <a:lnTo>
                                    <a:pt x="7249" y="8796"/>
                                  </a:lnTo>
                                  <a:lnTo>
                                    <a:pt x="7103" y="8935"/>
                                  </a:lnTo>
                                  <a:lnTo>
                                    <a:pt x="6946" y="9063"/>
                                  </a:lnTo>
                                  <a:lnTo>
                                    <a:pt x="6783" y="9184"/>
                                  </a:lnTo>
                                  <a:lnTo>
                                    <a:pt x="6613" y="9292"/>
                                  </a:lnTo>
                                  <a:lnTo>
                                    <a:pt x="6438" y="9390"/>
                                  </a:lnTo>
                                  <a:lnTo>
                                    <a:pt x="6261" y="9475"/>
                                  </a:lnTo>
                                  <a:lnTo>
                                    <a:pt x="6080" y="9547"/>
                                  </a:lnTo>
                                  <a:lnTo>
                                    <a:pt x="5895" y="9609"/>
                                  </a:lnTo>
                                  <a:lnTo>
                                    <a:pt x="5710" y="9659"/>
                                  </a:lnTo>
                                  <a:lnTo>
                                    <a:pt x="5521" y="9697"/>
                                  </a:lnTo>
                                  <a:lnTo>
                                    <a:pt x="5330" y="9724"/>
                                  </a:lnTo>
                                  <a:lnTo>
                                    <a:pt x="5138" y="9739"/>
                                  </a:lnTo>
                                  <a:lnTo>
                                    <a:pt x="4944" y="9743"/>
                                  </a:lnTo>
                                  <a:lnTo>
                                    <a:pt x="4750" y="9736"/>
                                  </a:lnTo>
                                  <a:lnTo>
                                    <a:pt x="4556" y="9718"/>
                                  </a:lnTo>
                                  <a:lnTo>
                                    <a:pt x="4362" y="9690"/>
                                  </a:lnTo>
                                  <a:lnTo>
                                    <a:pt x="4168" y="9650"/>
                                  </a:lnTo>
                                  <a:lnTo>
                                    <a:pt x="3973" y="9601"/>
                                  </a:lnTo>
                                  <a:lnTo>
                                    <a:pt x="3781" y="9540"/>
                                  </a:lnTo>
                                  <a:lnTo>
                                    <a:pt x="3589" y="9471"/>
                                  </a:lnTo>
                                  <a:lnTo>
                                    <a:pt x="3399" y="9389"/>
                                  </a:lnTo>
                                  <a:lnTo>
                                    <a:pt x="3212" y="9298"/>
                                  </a:lnTo>
                                  <a:lnTo>
                                    <a:pt x="3028" y="9198"/>
                                  </a:lnTo>
                                  <a:lnTo>
                                    <a:pt x="2845" y="9087"/>
                                  </a:lnTo>
                                  <a:lnTo>
                                    <a:pt x="2665" y="8966"/>
                                  </a:lnTo>
                                  <a:lnTo>
                                    <a:pt x="2490" y="8837"/>
                                  </a:lnTo>
                                  <a:lnTo>
                                    <a:pt x="2317" y="8697"/>
                                  </a:lnTo>
                                  <a:lnTo>
                                    <a:pt x="2150" y="8549"/>
                                  </a:lnTo>
                                  <a:lnTo>
                                    <a:pt x="1987" y="8390"/>
                                  </a:lnTo>
                                  <a:lnTo>
                                    <a:pt x="1829" y="8223"/>
                                  </a:lnTo>
                                  <a:lnTo>
                                    <a:pt x="1676" y="8047"/>
                                  </a:lnTo>
                                  <a:lnTo>
                                    <a:pt x="1528" y="7861"/>
                                  </a:lnTo>
                                  <a:lnTo>
                                    <a:pt x="1386" y="7668"/>
                                  </a:lnTo>
                                  <a:lnTo>
                                    <a:pt x="1251" y="7466"/>
                                  </a:lnTo>
                                  <a:lnTo>
                                    <a:pt x="1123" y="7255"/>
                                  </a:lnTo>
                                  <a:lnTo>
                                    <a:pt x="1003" y="7039"/>
                                  </a:lnTo>
                                  <a:lnTo>
                                    <a:pt x="892" y="6819"/>
                                  </a:lnTo>
                                  <a:lnTo>
                                    <a:pt x="792" y="6596"/>
                                  </a:lnTo>
                                  <a:lnTo>
                                    <a:pt x="702" y="6373"/>
                                  </a:lnTo>
                                  <a:lnTo>
                                    <a:pt x="622" y="6146"/>
                                  </a:lnTo>
                                  <a:lnTo>
                                    <a:pt x="550" y="5920"/>
                                  </a:lnTo>
                                  <a:lnTo>
                                    <a:pt x="490" y="5691"/>
                                  </a:lnTo>
                                  <a:lnTo>
                                    <a:pt x="438" y="5463"/>
                                  </a:lnTo>
                                  <a:lnTo>
                                    <a:pt x="395" y="5234"/>
                                  </a:lnTo>
                                  <a:lnTo>
                                    <a:pt x="363" y="5007"/>
                                  </a:lnTo>
                                  <a:lnTo>
                                    <a:pt x="340" y="4779"/>
                                  </a:lnTo>
                                  <a:lnTo>
                                    <a:pt x="326" y="4551"/>
                                  </a:lnTo>
                                  <a:lnTo>
                                    <a:pt x="322" y="4327"/>
                                  </a:lnTo>
                                  <a:lnTo>
                                    <a:pt x="328" y="4105"/>
                                  </a:lnTo>
                                  <a:lnTo>
                                    <a:pt x="342" y="3883"/>
                                  </a:lnTo>
                                  <a:lnTo>
                                    <a:pt x="366" y="3665"/>
                                  </a:lnTo>
                                  <a:lnTo>
                                    <a:pt x="398" y="3450"/>
                                  </a:lnTo>
                                  <a:lnTo>
                                    <a:pt x="440" y="3239"/>
                                  </a:lnTo>
                                  <a:lnTo>
                                    <a:pt x="491" y="3031"/>
                                  </a:lnTo>
                                  <a:lnTo>
                                    <a:pt x="552" y="2828"/>
                                  </a:lnTo>
                                  <a:lnTo>
                                    <a:pt x="620" y="2630"/>
                                  </a:lnTo>
                                  <a:lnTo>
                                    <a:pt x="698" y="2436"/>
                                  </a:lnTo>
                                  <a:lnTo>
                                    <a:pt x="784" y="2250"/>
                                  </a:lnTo>
                                  <a:lnTo>
                                    <a:pt x="879" y="2067"/>
                                  </a:lnTo>
                                  <a:lnTo>
                                    <a:pt x="983" y="1892"/>
                                  </a:lnTo>
                                  <a:lnTo>
                                    <a:pt x="1096" y="1724"/>
                                  </a:lnTo>
                                  <a:lnTo>
                                    <a:pt x="1218" y="1561"/>
                                  </a:lnTo>
                                  <a:lnTo>
                                    <a:pt x="1348" y="1407"/>
                                  </a:lnTo>
                                  <a:lnTo>
                                    <a:pt x="1487" y="1261"/>
                                  </a:lnTo>
                                  <a:lnTo>
                                    <a:pt x="1634" y="1124"/>
                                  </a:lnTo>
                                  <a:lnTo>
                                    <a:pt x="1790" y="994"/>
                                  </a:lnTo>
                                  <a:lnTo>
                                    <a:pt x="1953" y="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306"/>
                          <wps:cNvSpPr>
                            <a:spLocks/>
                          </wps:cNvSpPr>
                          <wps:spPr bwMode="auto">
                            <a:xfrm>
                              <a:off x="1419" y="181"/>
                              <a:ext cx="2568" cy="3067"/>
                            </a:xfrm>
                            <a:custGeom>
                              <a:avLst/>
                              <a:gdLst>
                                <a:gd name="T0" fmla="*/ 1084 w 7704"/>
                                <a:gd name="T1" fmla="*/ 798 h 9199"/>
                                <a:gd name="T2" fmla="*/ 726 w 7704"/>
                                <a:gd name="T3" fmla="*/ 1246 h 9199"/>
                                <a:gd name="T4" fmla="*/ 439 w 7704"/>
                                <a:gd name="T5" fmla="*/ 1751 h 9199"/>
                                <a:gd name="T6" fmla="*/ 222 w 7704"/>
                                <a:gd name="T7" fmla="*/ 2304 h 9199"/>
                                <a:gd name="T8" fmla="*/ 77 w 7704"/>
                                <a:gd name="T9" fmla="*/ 2893 h 9199"/>
                                <a:gd name="T10" fmla="*/ 7 w 7704"/>
                                <a:gd name="T11" fmla="*/ 3511 h 9199"/>
                                <a:gd name="T12" fmla="*/ 11 w 7704"/>
                                <a:gd name="T13" fmla="*/ 4149 h 9199"/>
                                <a:gd name="T14" fmla="*/ 91 w 7704"/>
                                <a:gd name="T15" fmla="*/ 4798 h 9199"/>
                                <a:gd name="T16" fmla="*/ 247 w 7704"/>
                                <a:gd name="T17" fmla="*/ 5447 h 9199"/>
                                <a:gd name="T18" fmla="*/ 484 w 7704"/>
                                <a:gd name="T19" fmla="*/ 6087 h 9199"/>
                                <a:gd name="T20" fmla="*/ 799 w 7704"/>
                                <a:gd name="T21" fmla="*/ 6711 h 9199"/>
                                <a:gd name="T22" fmla="*/ 1082 w 7704"/>
                                <a:gd name="T23" fmla="*/ 7152 h 9199"/>
                                <a:gd name="T24" fmla="*/ 1394 w 7704"/>
                                <a:gd name="T25" fmla="*/ 7554 h 9199"/>
                                <a:gd name="T26" fmla="*/ 1732 w 7704"/>
                                <a:gd name="T27" fmla="*/ 7914 h 9199"/>
                                <a:gd name="T28" fmla="*/ 2090 w 7704"/>
                                <a:gd name="T29" fmla="*/ 8234 h 9199"/>
                                <a:gd name="T30" fmla="*/ 2469 w 7704"/>
                                <a:gd name="T31" fmla="*/ 8508 h 9199"/>
                                <a:gd name="T32" fmla="*/ 2860 w 7704"/>
                                <a:gd name="T33" fmla="*/ 8740 h 9199"/>
                                <a:gd name="T34" fmla="*/ 3264 w 7704"/>
                                <a:gd name="T35" fmla="*/ 8925 h 9199"/>
                                <a:gd name="T36" fmla="*/ 3675 w 7704"/>
                                <a:gd name="T37" fmla="*/ 9064 h 9199"/>
                                <a:gd name="T38" fmla="*/ 4091 w 7704"/>
                                <a:gd name="T39" fmla="*/ 9154 h 9199"/>
                                <a:gd name="T40" fmla="*/ 4508 w 7704"/>
                                <a:gd name="T41" fmla="*/ 9197 h 9199"/>
                                <a:gd name="T42" fmla="*/ 5051 w 7704"/>
                                <a:gd name="T43" fmla="*/ 9137 h 9199"/>
                                <a:gd name="T44" fmla="*/ 5764 w 7704"/>
                                <a:gd name="T45" fmla="*/ 8894 h 9199"/>
                                <a:gd name="T46" fmla="*/ 6352 w 7704"/>
                                <a:gd name="T47" fmla="*/ 8559 h 9199"/>
                                <a:gd name="T48" fmla="*/ 6822 w 7704"/>
                                <a:gd name="T49" fmla="*/ 8145 h 9199"/>
                                <a:gd name="T50" fmla="*/ 7182 w 7704"/>
                                <a:gd name="T51" fmla="*/ 7662 h 9199"/>
                                <a:gd name="T52" fmla="*/ 7443 w 7704"/>
                                <a:gd name="T53" fmla="*/ 7127 h 9199"/>
                                <a:gd name="T54" fmla="*/ 7609 w 7704"/>
                                <a:gd name="T55" fmla="*/ 6547 h 9199"/>
                                <a:gd name="T56" fmla="*/ 7692 w 7704"/>
                                <a:gd name="T57" fmla="*/ 5937 h 9199"/>
                                <a:gd name="T58" fmla="*/ 7699 w 7704"/>
                                <a:gd name="T59" fmla="*/ 5310 h 9199"/>
                                <a:gd name="T60" fmla="*/ 7638 w 7704"/>
                                <a:gd name="T61" fmla="*/ 4675 h 9199"/>
                                <a:gd name="T62" fmla="*/ 7519 w 7704"/>
                                <a:gd name="T63" fmla="*/ 4047 h 9199"/>
                                <a:gd name="T64" fmla="*/ 7302 w 7704"/>
                                <a:gd name="T65" fmla="*/ 3312 h 9199"/>
                                <a:gd name="T66" fmla="*/ 6973 w 7704"/>
                                <a:gd name="T67" fmla="*/ 2568 h 9199"/>
                                <a:gd name="T68" fmla="*/ 6558 w 7704"/>
                                <a:gd name="T69" fmla="*/ 1894 h 9199"/>
                                <a:gd name="T70" fmla="*/ 6065 w 7704"/>
                                <a:gd name="T71" fmla="*/ 1303 h 9199"/>
                                <a:gd name="T72" fmla="*/ 5508 w 7704"/>
                                <a:gd name="T73" fmla="*/ 805 h 9199"/>
                                <a:gd name="T74" fmla="*/ 4895 w 7704"/>
                                <a:gd name="T75" fmla="*/ 416 h 9199"/>
                                <a:gd name="T76" fmla="*/ 4236 w 7704"/>
                                <a:gd name="T77" fmla="*/ 147 h 9199"/>
                                <a:gd name="T78" fmla="*/ 3544 w 7704"/>
                                <a:gd name="T79" fmla="*/ 13 h 9199"/>
                                <a:gd name="T80" fmla="*/ 2826 w 7704"/>
                                <a:gd name="T81" fmla="*/ 24 h 9199"/>
                                <a:gd name="T82" fmla="*/ 2095 w 7704"/>
                                <a:gd name="T83" fmla="*/ 194 h 9199"/>
                                <a:gd name="T84" fmla="*/ 1362 w 7704"/>
                                <a:gd name="T85" fmla="*/ 535 h 91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7704" h="9199">
                                  <a:moveTo>
                                    <a:pt x="1362" y="535"/>
                                  </a:moveTo>
                                  <a:lnTo>
                                    <a:pt x="1218" y="664"/>
                                  </a:lnTo>
                                  <a:lnTo>
                                    <a:pt x="1084" y="798"/>
                                  </a:lnTo>
                                  <a:lnTo>
                                    <a:pt x="956" y="941"/>
                                  </a:lnTo>
                                  <a:lnTo>
                                    <a:pt x="838" y="1091"/>
                                  </a:lnTo>
                                  <a:lnTo>
                                    <a:pt x="726" y="1246"/>
                                  </a:lnTo>
                                  <a:lnTo>
                                    <a:pt x="623" y="1409"/>
                                  </a:lnTo>
                                  <a:lnTo>
                                    <a:pt x="526" y="1577"/>
                                  </a:lnTo>
                                  <a:lnTo>
                                    <a:pt x="439" y="1751"/>
                                  </a:lnTo>
                                  <a:lnTo>
                                    <a:pt x="358" y="1930"/>
                                  </a:lnTo>
                                  <a:lnTo>
                                    <a:pt x="285" y="2114"/>
                                  </a:lnTo>
                                  <a:lnTo>
                                    <a:pt x="222" y="2304"/>
                                  </a:lnTo>
                                  <a:lnTo>
                                    <a:pt x="166" y="2496"/>
                                  </a:lnTo>
                                  <a:lnTo>
                                    <a:pt x="116" y="2693"/>
                                  </a:lnTo>
                                  <a:lnTo>
                                    <a:pt x="77" y="2893"/>
                                  </a:lnTo>
                                  <a:lnTo>
                                    <a:pt x="45" y="3097"/>
                                  </a:lnTo>
                                  <a:lnTo>
                                    <a:pt x="22" y="3302"/>
                                  </a:lnTo>
                                  <a:lnTo>
                                    <a:pt x="7" y="3511"/>
                                  </a:lnTo>
                                  <a:lnTo>
                                    <a:pt x="0" y="3722"/>
                                  </a:lnTo>
                                  <a:lnTo>
                                    <a:pt x="1" y="3935"/>
                                  </a:lnTo>
                                  <a:lnTo>
                                    <a:pt x="11" y="4149"/>
                                  </a:lnTo>
                                  <a:lnTo>
                                    <a:pt x="29" y="4365"/>
                                  </a:lnTo>
                                  <a:lnTo>
                                    <a:pt x="56" y="4580"/>
                                  </a:lnTo>
                                  <a:lnTo>
                                    <a:pt x="91" y="4798"/>
                                  </a:lnTo>
                                  <a:lnTo>
                                    <a:pt x="135" y="5014"/>
                                  </a:lnTo>
                                  <a:lnTo>
                                    <a:pt x="187" y="5231"/>
                                  </a:lnTo>
                                  <a:lnTo>
                                    <a:pt x="247" y="5447"/>
                                  </a:lnTo>
                                  <a:lnTo>
                                    <a:pt x="318" y="5662"/>
                                  </a:lnTo>
                                  <a:lnTo>
                                    <a:pt x="396" y="5875"/>
                                  </a:lnTo>
                                  <a:lnTo>
                                    <a:pt x="484" y="6087"/>
                                  </a:lnTo>
                                  <a:lnTo>
                                    <a:pt x="579" y="6298"/>
                                  </a:lnTo>
                                  <a:lnTo>
                                    <a:pt x="685" y="6506"/>
                                  </a:lnTo>
                                  <a:lnTo>
                                    <a:pt x="799" y="6711"/>
                                  </a:lnTo>
                                  <a:lnTo>
                                    <a:pt x="890" y="6862"/>
                                  </a:lnTo>
                                  <a:lnTo>
                                    <a:pt x="984" y="7009"/>
                                  </a:lnTo>
                                  <a:lnTo>
                                    <a:pt x="1082" y="7152"/>
                                  </a:lnTo>
                                  <a:lnTo>
                                    <a:pt x="1183" y="7291"/>
                                  </a:lnTo>
                                  <a:lnTo>
                                    <a:pt x="1287" y="7425"/>
                                  </a:lnTo>
                                  <a:lnTo>
                                    <a:pt x="1394" y="7554"/>
                                  </a:lnTo>
                                  <a:lnTo>
                                    <a:pt x="1504" y="7678"/>
                                  </a:lnTo>
                                  <a:lnTo>
                                    <a:pt x="1616" y="7798"/>
                                  </a:lnTo>
                                  <a:lnTo>
                                    <a:pt x="1732" y="7914"/>
                                  </a:lnTo>
                                  <a:lnTo>
                                    <a:pt x="1848" y="8026"/>
                                  </a:lnTo>
                                  <a:lnTo>
                                    <a:pt x="1969" y="8132"/>
                                  </a:lnTo>
                                  <a:lnTo>
                                    <a:pt x="2090" y="8234"/>
                                  </a:lnTo>
                                  <a:lnTo>
                                    <a:pt x="2214" y="8330"/>
                                  </a:lnTo>
                                  <a:lnTo>
                                    <a:pt x="2341" y="8422"/>
                                  </a:lnTo>
                                  <a:lnTo>
                                    <a:pt x="2469" y="8508"/>
                                  </a:lnTo>
                                  <a:lnTo>
                                    <a:pt x="2597" y="8590"/>
                                  </a:lnTo>
                                  <a:lnTo>
                                    <a:pt x="2728" y="8668"/>
                                  </a:lnTo>
                                  <a:lnTo>
                                    <a:pt x="2860" y="8740"/>
                                  </a:lnTo>
                                  <a:lnTo>
                                    <a:pt x="2994" y="8806"/>
                                  </a:lnTo>
                                  <a:lnTo>
                                    <a:pt x="3129" y="8869"/>
                                  </a:lnTo>
                                  <a:lnTo>
                                    <a:pt x="3264" y="8925"/>
                                  </a:lnTo>
                                  <a:lnTo>
                                    <a:pt x="3400" y="8976"/>
                                  </a:lnTo>
                                  <a:lnTo>
                                    <a:pt x="3538" y="9023"/>
                                  </a:lnTo>
                                  <a:lnTo>
                                    <a:pt x="3675" y="9064"/>
                                  </a:lnTo>
                                  <a:lnTo>
                                    <a:pt x="3814" y="9099"/>
                                  </a:lnTo>
                                  <a:lnTo>
                                    <a:pt x="3952" y="9130"/>
                                  </a:lnTo>
                                  <a:lnTo>
                                    <a:pt x="4091" y="9154"/>
                                  </a:lnTo>
                                  <a:lnTo>
                                    <a:pt x="4230" y="9174"/>
                                  </a:lnTo>
                                  <a:lnTo>
                                    <a:pt x="4368" y="9188"/>
                                  </a:lnTo>
                                  <a:lnTo>
                                    <a:pt x="4508" y="9197"/>
                                  </a:lnTo>
                                  <a:lnTo>
                                    <a:pt x="4646" y="9199"/>
                                  </a:lnTo>
                                  <a:lnTo>
                                    <a:pt x="4783" y="9197"/>
                                  </a:lnTo>
                                  <a:lnTo>
                                    <a:pt x="5051" y="9137"/>
                                  </a:lnTo>
                                  <a:lnTo>
                                    <a:pt x="5304" y="9067"/>
                                  </a:lnTo>
                                  <a:lnTo>
                                    <a:pt x="5542" y="8986"/>
                                  </a:lnTo>
                                  <a:lnTo>
                                    <a:pt x="5764" y="8894"/>
                                  </a:lnTo>
                                  <a:lnTo>
                                    <a:pt x="5974" y="8792"/>
                                  </a:lnTo>
                                  <a:lnTo>
                                    <a:pt x="6169" y="8681"/>
                                  </a:lnTo>
                                  <a:lnTo>
                                    <a:pt x="6352" y="8559"/>
                                  </a:lnTo>
                                  <a:lnTo>
                                    <a:pt x="6521" y="8429"/>
                                  </a:lnTo>
                                  <a:lnTo>
                                    <a:pt x="6679" y="8290"/>
                                  </a:lnTo>
                                  <a:lnTo>
                                    <a:pt x="6822" y="8145"/>
                                  </a:lnTo>
                                  <a:lnTo>
                                    <a:pt x="6954" y="7991"/>
                                  </a:lnTo>
                                  <a:lnTo>
                                    <a:pt x="7074" y="7831"/>
                                  </a:lnTo>
                                  <a:lnTo>
                                    <a:pt x="7182" y="7662"/>
                                  </a:lnTo>
                                  <a:lnTo>
                                    <a:pt x="7279" y="7490"/>
                                  </a:lnTo>
                                  <a:lnTo>
                                    <a:pt x="7367" y="7310"/>
                                  </a:lnTo>
                                  <a:lnTo>
                                    <a:pt x="7443" y="7127"/>
                                  </a:lnTo>
                                  <a:lnTo>
                                    <a:pt x="7507" y="6937"/>
                                  </a:lnTo>
                                  <a:lnTo>
                                    <a:pt x="7564" y="6745"/>
                                  </a:lnTo>
                                  <a:lnTo>
                                    <a:pt x="7609" y="6547"/>
                                  </a:lnTo>
                                  <a:lnTo>
                                    <a:pt x="7645" y="6346"/>
                                  </a:lnTo>
                                  <a:lnTo>
                                    <a:pt x="7673" y="6144"/>
                                  </a:lnTo>
                                  <a:lnTo>
                                    <a:pt x="7692" y="5937"/>
                                  </a:lnTo>
                                  <a:lnTo>
                                    <a:pt x="7703" y="5730"/>
                                  </a:lnTo>
                                  <a:lnTo>
                                    <a:pt x="7704" y="5520"/>
                                  </a:lnTo>
                                  <a:lnTo>
                                    <a:pt x="7699" y="5310"/>
                                  </a:lnTo>
                                  <a:lnTo>
                                    <a:pt x="7686" y="5098"/>
                                  </a:lnTo>
                                  <a:lnTo>
                                    <a:pt x="7665" y="4887"/>
                                  </a:lnTo>
                                  <a:lnTo>
                                    <a:pt x="7638" y="4675"/>
                                  </a:lnTo>
                                  <a:lnTo>
                                    <a:pt x="7604" y="4464"/>
                                  </a:lnTo>
                                  <a:lnTo>
                                    <a:pt x="7565" y="4255"/>
                                  </a:lnTo>
                                  <a:lnTo>
                                    <a:pt x="7519" y="4047"/>
                                  </a:lnTo>
                                  <a:lnTo>
                                    <a:pt x="7467" y="3841"/>
                                  </a:lnTo>
                                  <a:lnTo>
                                    <a:pt x="7391" y="3573"/>
                                  </a:lnTo>
                                  <a:lnTo>
                                    <a:pt x="7302" y="3312"/>
                                  </a:lnTo>
                                  <a:lnTo>
                                    <a:pt x="7202" y="3057"/>
                                  </a:lnTo>
                                  <a:lnTo>
                                    <a:pt x="7092" y="2810"/>
                                  </a:lnTo>
                                  <a:lnTo>
                                    <a:pt x="6973" y="2568"/>
                                  </a:lnTo>
                                  <a:lnTo>
                                    <a:pt x="6843" y="2335"/>
                                  </a:lnTo>
                                  <a:lnTo>
                                    <a:pt x="6704" y="2110"/>
                                  </a:lnTo>
                                  <a:lnTo>
                                    <a:pt x="6558" y="1894"/>
                                  </a:lnTo>
                                  <a:lnTo>
                                    <a:pt x="6401" y="1687"/>
                                  </a:lnTo>
                                  <a:lnTo>
                                    <a:pt x="6237" y="1489"/>
                                  </a:lnTo>
                                  <a:lnTo>
                                    <a:pt x="6065" y="1303"/>
                                  </a:lnTo>
                                  <a:lnTo>
                                    <a:pt x="5886" y="1124"/>
                                  </a:lnTo>
                                  <a:lnTo>
                                    <a:pt x="5701" y="959"/>
                                  </a:lnTo>
                                  <a:lnTo>
                                    <a:pt x="5508" y="805"/>
                                  </a:lnTo>
                                  <a:lnTo>
                                    <a:pt x="5310" y="664"/>
                                  </a:lnTo>
                                  <a:lnTo>
                                    <a:pt x="5104" y="533"/>
                                  </a:lnTo>
                                  <a:lnTo>
                                    <a:pt x="4895" y="416"/>
                                  </a:lnTo>
                                  <a:lnTo>
                                    <a:pt x="4679" y="313"/>
                                  </a:lnTo>
                                  <a:lnTo>
                                    <a:pt x="4460" y="224"/>
                                  </a:lnTo>
                                  <a:lnTo>
                                    <a:pt x="4236" y="147"/>
                                  </a:lnTo>
                                  <a:lnTo>
                                    <a:pt x="4008" y="88"/>
                                  </a:lnTo>
                                  <a:lnTo>
                                    <a:pt x="3777" y="43"/>
                                  </a:lnTo>
                                  <a:lnTo>
                                    <a:pt x="3544" y="13"/>
                                  </a:lnTo>
                                  <a:lnTo>
                                    <a:pt x="3306" y="0"/>
                                  </a:lnTo>
                                  <a:lnTo>
                                    <a:pt x="3067" y="3"/>
                                  </a:lnTo>
                                  <a:lnTo>
                                    <a:pt x="2826" y="24"/>
                                  </a:lnTo>
                                  <a:lnTo>
                                    <a:pt x="2584" y="63"/>
                                  </a:lnTo>
                                  <a:lnTo>
                                    <a:pt x="2339" y="119"/>
                                  </a:lnTo>
                                  <a:lnTo>
                                    <a:pt x="2095" y="194"/>
                                  </a:lnTo>
                                  <a:lnTo>
                                    <a:pt x="1850" y="287"/>
                                  </a:lnTo>
                                  <a:lnTo>
                                    <a:pt x="1605" y="402"/>
                                  </a:lnTo>
                                  <a:lnTo>
                                    <a:pt x="1362" y="5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5">
                                <a:alpha val="50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307"/>
                          <wps:cNvSpPr>
                            <a:spLocks/>
                          </wps:cNvSpPr>
                          <wps:spPr bwMode="auto">
                            <a:xfrm>
                              <a:off x="621" y="2000"/>
                              <a:ext cx="2548" cy="3646"/>
                            </a:xfrm>
                            <a:custGeom>
                              <a:avLst/>
                              <a:gdLst>
                                <a:gd name="T0" fmla="*/ 7143 w 7643"/>
                                <a:gd name="T1" fmla="*/ 518 h 10940"/>
                                <a:gd name="T2" fmla="*/ 7354 w 7643"/>
                                <a:gd name="T3" fmla="*/ 1416 h 10940"/>
                                <a:gd name="T4" fmla="*/ 7292 w 7643"/>
                                <a:gd name="T5" fmla="*/ 2157 h 10940"/>
                                <a:gd name="T6" fmla="*/ 6997 w 7643"/>
                                <a:gd name="T7" fmla="*/ 2766 h 10940"/>
                                <a:gd name="T8" fmla="*/ 6509 w 7643"/>
                                <a:gd name="T9" fmla="*/ 3274 h 10940"/>
                                <a:gd name="T10" fmla="*/ 5870 w 7643"/>
                                <a:gd name="T11" fmla="*/ 3709 h 10940"/>
                                <a:gd name="T12" fmla="*/ 5119 w 7643"/>
                                <a:gd name="T13" fmla="*/ 4098 h 10940"/>
                                <a:gd name="T14" fmla="*/ 4297 w 7643"/>
                                <a:gd name="T15" fmla="*/ 4471 h 10940"/>
                                <a:gd name="T16" fmla="*/ 3447 w 7643"/>
                                <a:gd name="T17" fmla="*/ 4854 h 10940"/>
                                <a:gd name="T18" fmla="*/ 2607 w 7643"/>
                                <a:gd name="T19" fmla="*/ 5277 h 10940"/>
                                <a:gd name="T20" fmla="*/ 1819 w 7643"/>
                                <a:gd name="T21" fmla="*/ 5768 h 10940"/>
                                <a:gd name="T22" fmla="*/ 1124 w 7643"/>
                                <a:gd name="T23" fmla="*/ 6355 h 10940"/>
                                <a:gd name="T24" fmla="*/ 561 w 7643"/>
                                <a:gd name="T25" fmla="*/ 7066 h 10940"/>
                                <a:gd name="T26" fmla="*/ 173 w 7643"/>
                                <a:gd name="T27" fmla="*/ 7928 h 10940"/>
                                <a:gd name="T28" fmla="*/ 0 w 7643"/>
                                <a:gd name="T29" fmla="*/ 8973 h 10940"/>
                                <a:gd name="T30" fmla="*/ 81 w 7643"/>
                                <a:gd name="T31" fmla="*/ 10226 h 10940"/>
                                <a:gd name="T32" fmla="*/ 964 w 7643"/>
                                <a:gd name="T33" fmla="*/ 9229 h 10940"/>
                                <a:gd name="T34" fmla="*/ 1400 w 7643"/>
                                <a:gd name="T35" fmla="*/ 8682 h 10940"/>
                                <a:gd name="T36" fmla="*/ 1927 w 7643"/>
                                <a:gd name="T37" fmla="*/ 8198 h 10940"/>
                                <a:gd name="T38" fmla="*/ 2525 w 7643"/>
                                <a:gd name="T39" fmla="*/ 7763 h 10940"/>
                                <a:gd name="T40" fmla="*/ 3171 w 7643"/>
                                <a:gd name="T41" fmla="*/ 7361 h 10940"/>
                                <a:gd name="T42" fmla="*/ 3845 w 7643"/>
                                <a:gd name="T43" fmla="*/ 6981 h 10940"/>
                                <a:gd name="T44" fmla="*/ 4525 w 7643"/>
                                <a:gd name="T45" fmla="*/ 6605 h 10940"/>
                                <a:gd name="T46" fmla="*/ 5189 w 7643"/>
                                <a:gd name="T47" fmla="*/ 6220 h 10940"/>
                                <a:gd name="T48" fmla="*/ 5816 w 7643"/>
                                <a:gd name="T49" fmla="*/ 5813 h 10940"/>
                                <a:gd name="T50" fmla="*/ 6385 w 7643"/>
                                <a:gd name="T51" fmla="*/ 5369 h 10940"/>
                                <a:gd name="T52" fmla="*/ 6873 w 7643"/>
                                <a:gd name="T53" fmla="*/ 4871 h 10940"/>
                                <a:gd name="T54" fmla="*/ 7260 w 7643"/>
                                <a:gd name="T55" fmla="*/ 4309 h 10940"/>
                                <a:gd name="T56" fmla="*/ 7523 w 7643"/>
                                <a:gd name="T57" fmla="*/ 3665 h 10940"/>
                                <a:gd name="T58" fmla="*/ 7643 w 7643"/>
                                <a:gd name="T59" fmla="*/ 2927 h 10940"/>
                                <a:gd name="T60" fmla="*/ 7598 w 7643"/>
                                <a:gd name="T61" fmla="*/ 2080 h 10940"/>
                                <a:gd name="T62" fmla="*/ 7364 w 7643"/>
                                <a:gd name="T63" fmla="*/ 1109 h 10940"/>
                                <a:gd name="T64" fmla="*/ 6922 w 7643"/>
                                <a:gd name="T65" fmla="*/ 0 h 109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643" h="10940">
                                  <a:moveTo>
                                    <a:pt x="6922" y="0"/>
                                  </a:moveTo>
                                  <a:lnTo>
                                    <a:pt x="7143" y="518"/>
                                  </a:lnTo>
                                  <a:lnTo>
                                    <a:pt x="7285" y="989"/>
                                  </a:lnTo>
                                  <a:lnTo>
                                    <a:pt x="7354" y="1416"/>
                                  </a:lnTo>
                                  <a:lnTo>
                                    <a:pt x="7356" y="1805"/>
                                  </a:lnTo>
                                  <a:lnTo>
                                    <a:pt x="7292" y="2157"/>
                                  </a:lnTo>
                                  <a:lnTo>
                                    <a:pt x="7171" y="2476"/>
                                  </a:lnTo>
                                  <a:lnTo>
                                    <a:pt x="6997" y="2766"/>
                                  </a:lnTo>
                                  <a:lnTo>
                                    <a:pt x="6775" y="3032"/>
                                  </a:lnTo>
                                  <a:lnTo>
                                    <a:pt x="6509" y="3274"/>
                                  </a:lnTo>
                                  <a:lnTo>
                                    <a:pt x="6206" y="3498"/>
                                  </a:lnTo>
                                  <a:lnTo>
                                    <a:pt x="5870" y="3709"/>
                                  </a:lnTo>
                                  <a:lnTo>
                                    <a:pt x="5505" y="3907"/>
                                  </a:lnTo>
                                  <a:lnTo>
                                    <a:pt x="5119" y="4098"/>
                                  </a:lnTo>
                                  <a:lnTo>
                                    <a:pt x="4715" y="4285"/>
                                  </a:lnTo>
                                  <a:lnTo>
                                    <a:pt x="4297" y="4471"/>
                                  </a:lnTo>
                                  <a:lnTo>
                                    <a:pt x="3873" y="4659"/>
                                  </a:lnTo>
                                  <a:lnTo>
                                    <a:pt x="3447" y="4854"/>
                                  </a:lnTo>
                                  <a:lnTo>
                                    <a:pt x="3022" y="5059"/>
                                  </a:lnTo>
                                  <a:lnTo>
                                    <a:pt x="2607" y="5277"/>
                                  </a:lnTo>
                                  <a:lnTo>
                                    <a:pt x="2203" y="5512"/>
                                  </a:lnTo>
                                  <a:lnTo>
                                    <a:pt x="1819" y="5768"/>
                                  </a:lnTo>
                                  <a:lnTo>
                                    <a:pt x="1458" y="6048"/>
                                  </a:lnTo>
                                  <a:lnTo>
                                    <a:pt x="1124" y="6355"/>
                                  </a:lnTo>
                                  <a:lnTo>
                                    <a:pt x="823" y="6693"/>
                                  </a:lnTo>
                                  <a:lnTo>
                                    <a:pt x="561" y="7066"/>
                                  </a:lnTo>
                                  <a:lnTo>
                                    <a:pt x="343" y="7476"/>
                                  </a:lnTo>
                                  <a:lnTo>
                                    <a:pt x="173" y="7928"/>
                                  </a:lnTo>
                                  <a:lnTo>
                                    <a:pt x="58" y="8426"/>
                                  </a:lnTo>
                                  <a:lnTo>
                                    <a:pt x="0" y="8973"/>
                                  </a:lnTo>
                                  <a:lnTo>
                                    <a:pt x="5" y="9571"/>
                                  </a:lnTo>
                                  <a:lnTo>
                                    <a:pt x="81" y="10226"/>
                                  </a:lnTo>
                                  <a:lnTo>
                                    <a:pt x="231" y="10940"/>
                                  </a:lnTo>
                                  <a:lnTo>
                                    <a:pt x="964" y="9229"/>
                                  </a:lnTo>
                                  <a:lnTo>
                                    <a:pt x="1169" y="8948"/>
                                  </a:lnTo>
                                  <a:lnTo>
                                    <a:pt x="1400" y="8682"/>
                                  </a:lnTo>
                                  <a:lnTo>
                                    <a:pt x="1653" y="8433"/>
                                  </a:lnTo>
                                  <a:lnTo>
                                    <a:pt x="1927" y="8198"/>
                                  </a:lnTo>
                                  <a:lnTo>
                                    <a:pt x="2219" y="7975"/>
                                  </a:lnTo>
                                  <a:lnTo>
                                    <a:pt x="2525" y="7763"/>
                                  </a:lnTo>
                                  <a:lnTo>
                                    <a:pt x="2843" y="7559"/>
                                  </a:lnTo>
                                  <a:lnTo>
                                    <a:pt x="3171" y="7361"/>
                                  </a:lnTo>
                                  <a:lnTo>
                                    <a:pt x="3506" y="7169"/>
                                  </a:lnTo>
                                  <a:lnTo>
                                    <a:pt x="3845" y="6981"/>
                                  </a:lnTo>
                                  <a:lnTo>
                                    <a:pt x="4186" y="6793"/>
                                  </a:lnTo>
                                  <a:lnTo>
                                    <a:pt x="4525" y="6605"/>
                                  </a:lnTo>
                                  <a:lnTo>
                                    <a:pt x="4861" y="6415"/>
                                  </a:lnTo>
                                  <a:lnTo>
                                    <a:pt x="5189" y="6220"/>
                                  </a:lnTo>
                                  <a:lnTo>
                                    <a:pt x="5508" y="6021"/>
                                  </a:lnTo>
                                  <a:lnTo>
                                    <a:pt x="5816" y="5813"/>
                                  </a:lnTo>
                                  <a:lnTo>
                                    <a:pt x="6109" y="5597"/>
                                  </a:lnTo>
                                  <a:lnTo>
                                    <a:pt x="6385" y="5369"/>
                                  </a:lnTo>
                                  <a:lnTo>
                                    <a:pt x="6640" y="5127"/>
                                  </a:lnTo>
                                  <a:lnTo>
                                    <a:pt x="6873" y="4871"/>
                                  </a:lnTo>
                                  <a:lnTo>
                                    <a:pt x="7080" y="4600"/>
                                  </a:lnTo>
                                  <a:lnTo>
                                    <a:pt x="7260" y="4309"/>
                                  </a:lnTo>
                                  <a:lnTo>
                                    <a:pt x="7408" y="3998"/>
                                  </a:lnTo>
                                  <a:lnTo>
                                    <a:pt x="7523" y="3665"/>
                                  </a:lnTo>
                                  <a:lnTo>
                                    <a:pt x="7603" y="3309"/>
                                  </a:lnTo>
                                  <a:lnTo>
                                    <a:pt x="7643" y="2927"/>
                                  </a:lnTo>
                                  <a:lnTo>
                                    <a:pt x="7643" y="2519"/>
                                  </a:lnTo>
                                  <a:lnTo>
                                    <a:pt x="7598" y="2080"/>
                                  </a:lnTo>
                                  <a:lnTo>
                                    <a:pt x="7505" y="1611"/>
                                  </a:lnTo>
                                  <a:lnTo>
                                    <a:pt x="7364" y="1109"/>
                                  </a:lnTo>
                                  <a:lnTo>
                                    <a:pt x="7170" y="573"/>
                                  </a:lnTo>
                                  <a:lnTo>
                                    <a:pt x="69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" name="Freeform 308"/>
                        <wps:cNvSpPr>
                          <a:spLocks/>
                        </wps:cNvSpPr>
                        <wps:spPr bwMode="auto">
                          <a:xfrm>
                            <a:off x="1883" y="915"/>
                            <a:ext cx="1060" cy="1715"/>
                          </a:xfrm>
                          <a:custGeom>
                            <a:avLst/>
                            <a:gdLst>
                              <a:gd name="T0" fmla="*/ 7 w 3181"/>
                              <a:gd name="T1" fmla="*/ 82 h 5146"/>
                              <a:gd name="T2" fmla="*/ 3 w 3181"/>
                              <a:gd name="T3" fmla="*/ 73 h 5146"/>
                              <a:gd name="T4" fmla="*/ 0 w 3181"/>
                              <a:gd name="T5" fmla="*/ 63 h 5146"/>
                              <a:gd name="T6" fmla="*/ 0 w 3181"/>
                              <a:gd name="T7" fmla="*/ 51 h 5146"/>
                              <a:gd name="T8" fmla="*/ 1 w 3181"/>
                              <a:gd name="T9" fmla="*/ 41 h 5146"/>
                              <a:gd name="T10" fmla="*/ 4 w 3181"/>
                              <a:gd name="T11" fmla="*/ 32 h 5146"/>
                              <a:gd name="T12" fmla="*/ 10 w 3181"/>
                              <a:gd name="T13" fmla="*/ 23 h 5146"/>
                              <a:gd name="T14" fmla="*/ 17 w 3181"/>
                              <a:gd name="T15" fmla="*/ 15 h 5146"/>
                              <a:gd name="T16" fmla="*/ 25 w 3181"/>
                              <a:gd name="T17" fmla="*/ 8 h 5146"/>
                              <a:gd name="T18" fmla="*/ 35 w 3181"/>
                              <a:gd name="T19" fmla="*/ 3 h 5146"/>
                              <a:gd name="T20" fmla="*/ 45 w 3181"/>
                              <a:gd name="T21" fmla="*/ 0 h 5146"/>
                              <a:gd name="T22" fmla="*/ 56 w 3181"/>
                              <a:gd name="T23" fmla="*/ 0 h 5146"/>
                              <a:gd name="T24" fmla="*/ 66 w 3181"/>
                              <a:gd name="T25" fmla="*/ 2 h 5146"/>
                              <a:gd name="T26" fmla="*/ 76 w 3181"/>
                              <a:gd name="T27" fmla="*/ 5 h 5146"/>
                              <a:gd name="T28" fmla="*/ 84 w 3181"/>
                              <a:gd name="T29" fmla="*/ 10 h 5146"/>
                              <a:gd name="T30" fmla="*/ 93 w 3181"/>
                              <a:gd name="T31" fmla="*/ 17 h 5146"/>
                              <a:gd name="T32" fmla="*/ 100 w 3181"/>
                              <a:gd name="T33" fmla="*/ 26 h 5146"/>
                              <a:gd name="T34" fmla="*/ 3174 w 3181"/>
                              <a:gd name="T35" fmla="*/ 5062 h 5146"/>
                              <a:gd name="T36" fmla="*/ 3178 w 3181"/>
                              <a:gd name="T37" fmla="*/ 5072 h 5146"/>
                              <a:gd name="T38" fmla="*/ 3181 w 3181"/>
                              <a:gd name="T39" fmla="*/ 5084 h 5146"/>
                              <a:gd name="T40" fmla="*/ 3181 w 3181"/>
                              <a:gd name="T41" fmla="*/ 5093 h 5146"/>
                              <a:gd name="T42" fmla="*/ 3180 w 3181"/>
                              <a:gd name="T43" fmla="*/ 5103 h 5146"/>
                              <a:gd name="T44" fmla="*/ 3177 w 3181"/>
                              <a:gd name="T45" fmla="*/ 5113 h 5146"/>
                              <a:gd name="T46" fmla="*/ 3171 w 3181"/>
                              <a:gd name="T47" fmla="*/ 5123 h 5146"/>
                              <a:gd name="T48" fmla="*/ 3164 w 3181"/>
                              <a:gd name="T49" fmla="*/ 5130 h 5146"/>
                              <a:gd name="T50" fmla="*/ 3156 w 3181"/>
                              <a:gd name="T51" fmla="*/ 5137 h 5146"/>
                              <a:gd name="T52" fmla="*/ 3146 w 3181"/>
                              <a:gd name="T53" fmla="*/ 5142 h 5146"/>
                              <a:gd name="T54" fmla="*/ 3135 w 3181"/>
                              <a:gd name="T55" fmla="*/ 5144 h 5146"/>
                              <a:gd name="T56" fmla="*/ 3125 w 3181"/>
                              <a:gd name="T57" fmla="*/ 5146 h 5146"/>
                              <a:gd name="T58" fmla="*/ 3115 w 3181"/>
                              <a:gd name="T59" fmla="*/ 5144 h 5146"/>
                              <a:gd name="T60" fmla="*/ 3105 w 3181"/>
                              <a:gd name="T61" fmla="*/ 5140 h 5146"/>
                              <a:gd name="T62" fmla="*/ 3095 w 3181"/>
                              <a:gd name="T63" fmla="*/ 5134 h 5146"/>
                              <a:gd name="T64" fmla="*/ 3088 w 3181"/>
                              <a:gd name="T65" fmla="*/ 5127 h 5146"/>
                              <a:gd name="T66" fmla="*/ 3081 w 3181"/>
                              <a:gd name="T67" fmla="*/ 5119 h 5146"/>
                              <a:gd name="T68" fmla="*/ 7 w 3181"/>
                              <a:gd name="T69" fmla="*/ 82 h 5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181" h="5146">
                                <a:moveTo>
                                  <a:pt x="7" y="82"/>
                                </a:moveTo>
                                <a:lnTo>
                                  <a:pt x="3" y="73"/>
                                </a:lnTo>
                                <a:lnTo>
                                  <a:pt x="0" y="63"/>
                                </a:lnTo>
                                <a:lnTo>
                                  <a:pt x="0" y="51"/>
                                </a:lnTo>
                                <a:lnTo>
                                  <a:pt x="1" y="41"/>
                                </a:lnTo>
                                <a:lnTo>
                                  <a:pt x="4" y="32"/>
                                </a:lnTo>
                                <a:lnTo>
                                  <a:pt x="10" y="23"/>
                                </a:lnTo>
                                <a:lnTo>
                                  <a:pt x="17" y="15"/>
                                </a:lnTo>
                                <a:lnTo>
                                  <a:pt x="25" y="8"/>
                                </a:lnTo>
                                <a:lnTo>
                                  <a:pt x="35" y="3"/>
                                </a:lnTo>
                                <a:lnTo>
                                  <a:pt x="45" y="0"/>
                                </a:lnTo>
                                <a:lnTo>
                                  <a:pt x="56" y="0"/>
                                </a:lnTo>
                                <a:lnTo>
                                  <a:pt x="66" y="2"/>
                                </a:lnTo>
                                <a:lnTo>
                                  <a:pt x="76" y="5"/>
                                </a:lnTo>
                                <a:lnTo>
                                  <a:pt x="84" y="10"/>
                                </a:lnTo>
                                <a:lnTo>
                                  <a:pt x="93" y="17"/>
                                </a:lnTo>
                                <a:lnTo>
                                  <a:pt x="100" y="26"/>
                                </a:lnTo>
                                <a:lnTo>
                                  <a:pt x="3174" y="5062"/>
                                </a:lnTo>
                                <a:lnTo>
                                  <a:pt x="3178" y="5072"/>
                                </a:lnTo>
                                <a:lnTo>
                                  <a:pt x="3181" y="5084"/>
                                </a:lnTo>
                                <a:lnTo>
                                  <a:pt x="3181" y="5093"/>
                                </a:lnTo>
                                <a:lnTo>
                                  <a:pt x="3180" y="5103"/>
                                </a:lnTo>
                                <a:lnTo>
                                  <a:pt x="3177" y="5113"/>
                                </a:lnTo>
                                <a:lnTo>
                                  <a:pt x="3171" y="5123"/>
                                </a:lnTo>
                                <a:lnTo>
                                  <a:pt x="3164" y="5130"/>
                                </a:lnTo>
                                <a:lnTo>
                                  <a:pt x="3156" y="5137"/>
                                </a:lnTo>
                                <a:lnTo>
                                  <a:pt x="3146" y="5142"/>
                                </a:lnTo>
                                <a:lnTo>
                                  <a:pt x="3135" y="5144"/>
                                </a:lnTo>
                                <a:lnTo>
                                  <a:pt x="3125" y="5146"/>
                                </a:lnTo>
                                <a:lnTo>
                                  <a:pt x="3115" y="5144"/>
                                </a:lnTo>
                                <a:lnTo>
                                  <a:pt x="3105" y="5140"/>
                                </a:lnTo>
                                <a:lnTo>
                                  <a:pt x="3095" y="5134"/>
                                </a:lnTo>
                                <a:lnTo>
                                  <a:pt x="3088" y="5127"/>
                                </a:lnTo>
                                <a:lnTo>
                                  <a:pt x="3081" y="5119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309"/>
                        <wps:cNvSpPr>
                          <a:spLocks/>
                        </wps:cNvSpPr>
                        <wps:spPr bwMode="auto">
                          <a:xfrm>
                            <a:off x="1900" y="682"/>
                            <a:ext cx="908" cy="1465"/>
                          </a:xfrm>
                          <a:custGeom>
                            <a:avLst/>
                            <a:gdLst>
                              <a:gd name="T0" fmla="*/ 7 w 2724"/>
                              <a:gd name="T1" fmla="*/ 82 h 4395"/>
                              <a:gd name="T2" fmla="*/ 3 w 2724"/>
                              <a:gd name="T3" fmla="*/ 72 h 4395"/>
                              <a:gd name="T4" fmla="*/ 0 w 2724"/>
                              <a:gd name="T5" fmla="*/ 63 h 4395"/>
                              <a:gd name="T6" fmla="*/ 0 w 2724"/>
                              <a:gd name="T7" fmla="*/ 53 h 4395"/>
                              <a:gd name="T8" fmla="*/ 2 w 2724"/>
                              <a:gd name="T9" fmla="*/ 41 h 4395"/>
                              <a:gd name="T10" fmla="*/ 4 w 2724"/>
                              <a:gd name="T11" fmla="*/ 33 h 4395"/>
                              <a:gd name="T12" fmla="*/ 10 w 2724"/>
                              <a:gd name="T13" fmla="*/ 23 h 4395"/>
                              <a:gd name="T14" fmla="*/ 17 w 2724"/>
                              <a:gd name="T15" fmla="*/ 15 h 4395"/>
                              <a:gd name="T16" fmla="*/ 26 w 2724"/>
                              <a:gd name="T17" fmla="*/ 9 h 4395"/>
                              <a:gd name="T18" fmla="*/ 35 w 2724"/>
                              <a:gd name="T19" fmla="*/ 3 h 4395"/>
                              <a:gd name="T20" fmla="*/ 45 w 2724"/>
                              <a:gd name="T21" fmla="*/ 2 h 4395"/>
                              <a:gd name="T22" fmla="*/ 56 w 2724"/>
                              <a:gd name="T23" fmla="*/ 0 h 4395"/>
                              <a:gd name="T24" fmla="*/ 66 w 2724"/>
                              <a:gd name="T25" fmla="*/ 2 h 4395"/>
                              <a:gd name="T26" fmla="*/ 76 w 2724"/>
                              <a:gd name="T27" fmla="*/ 6 h 4395"/>
                              <a:gd name="T28" fmla="*/ 85 w 2724"/>
                              <a:gd name="T29" fmla="*/ 10 h 4395"/>
                              <a:gd name="T30" fmla="*/ 93 w 2724"/>
                              <a:gd name="T31" fmla="*/ 17 h 4395"/>
                              <a:gd name="T32" fmla="*/ 100 w 2724"/>
                              <a:gd name="T33" fmla="*/ 27 h 4395"/>
                              <a:gd name="T34" fmla="*/ 2716 w 2724"/>
                              <a:gd name="T35" fmla="*/ 4313 h 4395"/>
                              <a:gd name="T36" fmla="*/ 2720 w 2724"/>
                              <a:gd name="T37" fmla="*/ 4323 h 4395"/>
                              <a:gd name="T38" fmla="*/ 2723 w 2724"/>
                              <a:gd name="T39" fmla="*/ 4333 h 4395"/>
                              <a:gd name="T40" fmla="*/ 2724 w 2724"/>
                              <a:gd name="T41" fmla="*/ 4344 h 4395"/>
                              <a:gd name="T42" fmla="*/ 2723 w 2724"/>
                              <a:gd name="T43" fmla="*/ 4354 h 4395"/>
                              <a:gd name="T44" fmla="*/ 2719 w 2724"/>
                              <a:gd name="T45" fmla="*/ 4364 h 4395"/>
                              <a:gd name="T46" fmla="*/ 2713 w 2724"/>
                              <a:gd name="T47" fmla="*/ 4372 h 4395"/>
                              <a:gd name="T48" fmla="*/ 2706 w 2724"/>
                              <a:gd name="T49" fmla="*/ 4381 h 4395"/>
                              <a:gd name="T50" fmla="*/ 2697 w 2724"/>
                              <a:gd name="T51" fmla="*/ 4388 h 4395"/>
                              <a:gd name="T52" fmla="*/ 2688 w 2724"/>
                              <a:gd name="T53" fmla="*/ 4392 h 4395"/>
                              <a:gd name="T54" fmla="*/ 2678 w 2724"/>
                              <a:gd name="T55" fmla="*/ 4395 h 4395"/>
                              <a:gd name="T56" fmla="*/ 2668 w 2724"/>
                              <a:gd name="T57" fmla="*/ 4395 h 4395"/>
                              <a:gd name="T58" fmla="*/ 2657 w 2724"/>
                              <a:gd name="T59" fmla="*/ 4393 h 4395"/>
                              <a:gd name="T60" fmla="*/ 2647 w 2724"/>
                              <a:gd name="T61" fmla="*/ 4391 h 4395"/>
                              <a:gd name="T62" fmla="*/ 2638 w 2724"/>
                              <a:gd name="T63" fmla="*/ 4385 h 4395"/>
                              <a:gd name="T64" fmla="*/ 2630 w 2724"/>
                              <a:gd name="T65" fmla="*/ 4378 h 4395"/>
                              <a:gd name="T66" fmla="*/ 2624 w 2724"/>
                              <a:gd name="T67" fmla="*/ 4369 h 4395"/>
                              <a:gd name="T68" fmla="*/ 7 w 2724"/>
                              <a:gd name="T69" fmla="*/ 82 h 4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724" h="4395">
                                <a:moveTo>
                                  <a:pt x="7" y="82"/>
                                </a:moveTo>
                                <a:lnTo>
                                  <a:pt x="3" y="72"/>
                                </a:lnTo>
                                <a:lnTo>
                                  <a:pt x="0" y="63"/>
                                </a:lnTo>
                                <a:lnTo>
                                  <a:pt x="0" y="53"/>
                                </a:lnTo>
                                <a:lnTo>
                                  <a:pt x="2" y="41"/>
                                </a:lnTo>
                                <a:lnTo>
                                  <a:pt x="4" y="33"/>
                                </a:lnTo>
                                <a:lnTo>
                                  <a:pt x="10" y="23"/>
                                </a:lnTo>
                                <a:lnTo>
                                  <a:pt x="17" y="15"/>
                                </a:lnTo>
                                <a:lnTo>
                                  <a:pt x="26" y="9"/>
                                </a:lnTo>
                                <a:lnTo>
                                  <a:pt x="35" y="3"/>
                                </a:lnTo>
                                <a:lnTo>
                                  <a:pt x="45" y="2"/>
                                </a:lnTo>
                                <a:lnTo>
                                  <a:pt x="56" y="0"/>
                                </a:lnTo>
                                <a:lnTo>
                                  <a:pt x="66" y="2"/>
                                </a:lnTo>
                                <a:lnTo>
                                  <a:pt x="76" y="6"/>
                                </a:lnTo>
                                <a:lnTo>
                                  <a:pt x="85" y="10"/>
                                </a:lnTo>
                                <a:lnTo>
                                  <a:pt x="93" y="17"/>
                                </a:lnTo>
                                <a:lnTo>
                                  <a:pt x="100" y="27"/>
                                </a:lnTo>
                                <a:lnTo>
                                  <a:pt x="2716" y="4313"/>
                                </a:lnTo>
                                <a:lnTo>
                                  <a:pt x="2720" y="4323"/>
                                </a:lnTo>
                                <a:lnTo>
                                  <a:pt x="2723" y="4333"/>
                                </a:lnTo>
                                <a:lnTo>
                                  <a:pt x="2724" y="4344"/>
                                </a:lnTo>
                                <a:lnTo>
                                  <a:pt x="2723" y="4354"/>
                                </a:lnTo>
                                <a:lnTo>
                                  <a:pt x="2719" y="4364"/>
                                </a:lnTo>
                                <a:lnTo>
                                  <a:pt x="2713" y="4372"/>
                                </a:lnTo>
                                <a:lnTo>
                                  <a:pt x="2706" y="4381"/>
                                </a:lnTo>
                                <a:lnTo>
                                  <a:pt x="2697" y="4388"/>
                                </a:lnTo>
                                <a:lnTo>
                                  <a:pt x="2688" y="4392"/>
                                </a:lnTo>
                                <a:lnTo>
                                  <a:pt x="2678" y="4395"/>
                                </a:lnTo>
                                <a:lnTo>
                                  <a:pt x="2668" y="4395"/>
                                </a:lnTo>
                                <a:lnTo>
                                  <a:pt x="2657" y="4393"/>
                                </a:lnTo>
                                <a:lnTo>
                                  <a:pt x="2647" y="4391"/>
                                </a:lnTo>
                                <a:lnTo>
                                  <a:pt x="2638" y="4385"/>
                                </a:lnTo>
                                <a:lnTo>
                                  <a:pt x="2630" y="4378"/>
                                </a:lnTo>
                                <a:lnTo>
                                  <a:pt x="2624" y="4369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7" o:spid="_x0000_s1026" style="position:absolute;margin-left:61.25pt;margin-top:406.45pt;width:141.95pt;height:254.5pt;z-index:-251538432;mso-position-horizontal-relative:margin;mso-position-vertical-relative:margin" coordsize="4206,7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">
                <v:group id="Group 288" o:spid="_x0000_s1027" style="position:absolute;width:4206;height:7541" coordsize="4206,7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289" o:spid="_x0000_s1028" style="position:absolute;left:648;top:4447;width:732;height:2069;visibility:visible;mso-wrap-style:square;v-text-anchor:top" coordsize="2196,6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+NdsQA&#10;AADbAAAADwAAAGRycy9kb3ducmV2LnhtbESPQWvCQBSE74X+h+UVvBTdqFAldZUqKB5tLBRvr9ln&#10;Epp9G3Y3Mf57VxA8DjPzDbNY9aYWHTlfWVYwHiUgiHOrKy4U/By3wzkIH5A11pZJwZU8rJavLwtM&#10;tb3wN3VZKESEsE9RQRlCk0rp85IM+pFtiKN3ts5giNIVUju8RLip5SRJPqTBiuNCiQ1tSsr/s9Yo&#10;OHfv2SnZtC6brw/Y7v7Wv/tZr9Tgrf/6BBGoD8/wo73XCqZjuH+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jXbEAAAA2wAAAA8AAAAAAAAAAAAAAAAAmAIAAGRycy9k&#10;b3ducmV2LnhtbFBLBQYAAAAABAAEAPUAAACJAwAAAAA=&#10;" path="m2196,657r-129,84l1943,836,1826,939r-109,113l1614,1175r-96,131l1430,1445r-82,147l1275,1746r-66,161l1150,2076r-51,172l1057,2426r-35,184l996,2798r-18,191l968,3184r,199l975,3584r17,202l1019,3990r34,206l1098,4402r53,206l1214,4814r73,205l1369,5223r93,202l1565,5625r112,198l1801,6016r134,191l1684,6091,1451,5943,1237,5762,1038,5554,860,5321,697,5065,552,4790,424,4500,314,4196,220,3884,142,3563,82,3239,38,2915,11,2593,,2276,4,1968,27,1671,63,1388r54,-265l186,879,270,657,370,464,485,300,616,168,761,72,923,14,1098,r191,30l1494,107r220,129l1947,418r249,239xe" fillcolor="#8db3e2 [1311]" stroked="f">
                    <v:path arrowok="t" o:connecttype="custom" o:connectlocs="689,247;609,313;538,392;477,482;425,582;383,692;352,809;332,933;323,1061;325,1195;340,1330;366,1467;405,1605;456,1741;522,1875;600,2005;561,2030;412,1921;287,1774;184,1597;105,1399;47,1188;13,972;0,759;9,557;39,374;90,219;162,100;254,24;366,0;498,36;649,139" o:connectangles="0,0,0,0,0,0,0,0,0,0,0,0,0,0,0,0,0,0,0,0,0,0,0,0,0,0,0,0,0,0,0,0"/>
                  </v:shape>
                  <v:shape id="Freeform 290" o:spid="_x0000_s1029" style="position:absolute;top:1311;width:3114;height:2537;visibility:visible;mso-wrap-style:square;v-text-anchor:top" coordsize="9341,7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jcsIA&#10;AADbAAAADwAAAGRycy9kb3ducmV2LnhtbESPzarCMBSE9xd8h3AEd9fUH0SrUUQR5LqyFsTdoTm2&#10;xeakNFHr25sLgsthZr5hFqvWVOJBjSstKxj0IxDEmdUl5wrS0+53CsJ5ZI2VZVLwIgerZedngbG2&#10;Tz7SI/G5CBB2MSoovK9jKV1WkEHXtzVx8K62MeiDbHKpG3wGuKnkMIom0mDJYaHAmjYFZbfkbhTM&#10;Dlv5Gl/Oo7PeJOPob5DS4ZYq1eu26zkIT63/hj/tvVYwGsL/l/A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2aNywgAAANsAAAAPAAAAAAAAAAAAAAAAAJgCAABkcnMvZG93&#10;bnJldi54bWxQSwUGAAAAAAQABAD1AAAAhwMAAAAA&#10;" path="m2835,4159r6,-67l2848,4026r8,-64l2866,3898r13,-63l2891,3774r14,-61l2922,3654r17,-58l2958,3538r21,-57l3000,3426r22,-54l3046,3319r25,-53l3098,3215r28,-49l3155,3116r30,-48l3216,3022r33,-46l3281,2931r35,-44l3351,2845r37,-42l3425,2763r39,-40l3503,2684r40,-37l3584,2610r42,-36l3668,2540r-22,-46l3623,2448r-20,-51l3584,2344r-19,-55l3550,2233r-16,-60l3520,2114r-12,-62l3496,1990r-11,-65l3477,1859r-10,-65l3460,1728r-7,-66l3447,1595r-8,-133l3432,1331r-5,-128l3426,1080r,-116l3427,856r3,-99l3433,669r-117,55l3202,783r-114,64l2977,914r-108,69l2761,1056r-105,77l2554,1213r-102,84l2355,1383r-95,90l2168,1568r-90,98l1991,1766r-83,103l1828,1978r-78,111l1676,2203r-71,117l1539,2442r-63,124l1417,2695r-55,132l1310,2961r-47,139l1220,3241r-38,144l1148,3534r-29,151l1093,3839r-19,158l1059,4159,,4159r972,835l1946,5830r972,-836l3890,4159r-1055,xm4439,2446r106,-87l4673,2291r146,-50l4984,2212r178,-13l5354,2206r199,24l5760,2271r211,59l6184,2407r212,92l6604,2606r202,124l6998,2869r182,156l7347,3193r152,184l7630,3575r110,210l7826,4010r59,236l7914,4496r-4,263l7874,5032r-76,286l7682,5615r-157,308l7322,6241r-250,328l6770,6907r-353,348l6008,7613r21,-27l6060,7566r45,-14l6158,7542r65,-6l6296,7534r83,l6469,7534r97,1l6671,7535r111,l6896,7531r121,-7l7141,7512r126,-15l7397,7474r130,-29l7660,7408r132,-47l7924,7306r132,-66l8186,7162r128,-91l8439,6968r121,-117l8677,6718r111,-149l8894,6404r100,-184l9086,6018r85,-221l9248,5554r52,-387l9331,4792r10,-362l9331,4084r-28,-334l9255,3430r-66,-306l9108,2832r-99,-278l8895,2291,8768,2040,8626,1804,8472,1584,8306,1376,8128,1184,7940,1004,7741,840,7536,692,7321,556,7100,436,6872,330,6637,238,6399,161,6157,99,5911,52,5663,20,5414,2,5164,,4913,13,4664,40,4417,84r-247,56l4169,221r,80l4170,385r2,85l4175,554r2,87l4182,727r5,88l4200,990r14,174l4232,1334r19,166l4272,1660r22,151l4318,1953r24,130l4355,2142r11,57l4379,2251r12,48l4404,2343r11,40l4428,2417r11,29xe" fillcolor="#c6d9f1 [671]" stroked="f">
                    <v:path arrowok="t" o:connecttype="custom" o:connectlocs="952,1320;968,1237;993,1160;1024,1088;1062,1022;1105,962;1155,907;1209,858;1201,799;1178,724;1162,641;1151,554;1142,401;1143,252;1029,282;885,378;753,491;636,623;535,773;454,942;394,1128;358,1332;649,1943;1480,815;1662,737;1920,757;2202,868;2449,1064;2609,1336;2625,1677;2441,2080;2003,2537;2053,2513;2157,2511;2299,2510;2466,2491;2642,2435;2813,2322;2965,2134;3083,1851;3111,1361;3036,944;2876,601;2647,335;2367,145;2053,33;1722,0;1390,47;1391,157;1396,272;1417,500;1447,694;1464,766;1480,815" o:connectangles="0,0,0,0,0,0,0,0,0,0,0,0,0,0,0,0,0,0,0,0,0,0,0,0,0,0,0,0,0,0,0,0,0,0,0,0,0,0,0,0,0,0,0,0,0,0,0,0,0,0,0,0,0,0"/>
                    <o:lock v:ext="edit" verticies="t"/>
                  </v:shape>
                  <v:shape id="Freeform 291" o:spid="_x0000_s1030" style="position:absolute;left:1044;top:6762;width:776;height:779;visibility:visible;mso-wrap-style:square;v-text-anchor:top" coordsize="2326,2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TgCMQA&#10;AADbAAAADwAAAGRycy9kb3ducmV2LnhtbESP3WoCMRSE7wt9h3AK3pSabVdL2RpFhAWvBH8e4HRz&#10;9oduTtYkrqtPbwTBy2FmvmFmi8G0oifnG8sKPscJCOLC6oYrBYd9/vEDwgdkja1lUnAhD4v568sM&#10;M23PvKV+FyoRIewzVFCH0GVS+qImg35sO+LoldYZDFG6SmqH5wg3rfxKkm9psOG4UGNHq5qK/93J&#10;KNiya8vNdfKeT9LpenU69vlfKZUavQ3LXxCBhvAMP9prrSBN4f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U4AjEAAAA2wAAAA8AAAAAAAAAAAAAAAAAmAIAAGRycy9k&#10;b3ducmV2LnhtbFBLBQYAAAAABAAEAPUAAACJAwAAAAA=&#10;" path="m1163,r60,1l1282,5r58,9l1398,24r56,13l1509,52r55,18l1616,92r52,24l1717,141r49,28l1813,199r46,33l1903,267r42,37l1986,342r38,41l2060,425r35,44l2128,514r29,49l2185,612r26,49l2235,714r21,52l2274,821r16,55l2302,933r10,58l2321,1049r4,59l2326,1169r-1,59l2321,1288r-9,58l2302,1404r-12,56l2274,1516r-18,55l2235,1623r-24,52l2185,1726r-28,48l2128,1822r-33,46l2060,1911r-36,43l1986,1995r-41,38l1903,2070r-44,35l1813,2138r-47,29l1717,2196r-49,26l1616,2245r-52,21l1509,2285r-55,15l1398,2313r-58,11l1282,2331r-59,5l1163,2337r-60,-1l1044,2331r-57,-7l929,2313r-56,-13l818,2285r-55,-19l711,2245r-52,-23l608,2196r-48,-29l513,2138r-45,-33l422,2070r-42,-37l341,1995r-40,-41l265,1911r-34,-43l199,1822r-31,-48l140,1726r-26,-51l92,1623,71,1571,52,1516,37,1460,23,1404,13,1346,6,1288,2,1228,,1169r2,-61l6,1049r7,-58l23,933,37,876,52,821,71,766,92,714r22,-53l140,612r28,-49l199,514r32,-45l265,425r36,-42l341,342r39,-38l422,267r46,-35l513,199r47,-30l608,141r51,-25l711,92,763,70,818,52,873,37,929,24,987,14r57,-9l1103,1,1163,xe" fillcolor="#c6d9f1 [671]" stroked="f">
                    <v:path arrowok="t" o:connecttype="custom" o:connectlocs="428,2;485,12;539,31;589,56;635,89;675,128;710,171;738,220;759,274;771,330;776,390;771,449;759,505;738,558;710,607;675,651;635,690;589,722;539,748;485,767;428,777;368,779;310,771;255,755;203,732;156,702;114,665;77,623;47,575;24,524;8,468;1,409;2,350;12,292;31,238;56,188;88,142;127,101;171,66;220,39;273,17;329,5;388,0" o:connectangles="0,0,0,0,0,0,0,0,0,0,0,0,0,0,0,0,0,0,0,0,0,0,0,0,0,0,0,0,0,0,0,0,0,0,0,0,0,0,0,0,0,0,0"/>
                  </v:shape>
                  <v:shape id="Freeform 292" o:spid="_x0000_s1031" style="position:absolute;left:1101;top:237;width:2481;height:3177;visibility:visible;mso-wrap-style:square;v-text-anchor:top" coordsize="7441,9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iyQsQA&#10;AADbAAAADwAAAGRycy9kb3ducmV2LnhtbESPQWsCMRSE70L/Q3iF3jSr24psN4oIBWkvrYrn181z&#10;s+zmZUlS3fbXN4LgcZiZb5hyNdhOnMmHxrGC6SQDQVw53XCt4LB/Gy9AhIissXNMCn4pwGr5MCqx&#10;0O7CX3TexVokCIcCFZgY+0LKUBmyGCauJ07eyXmLMUlfS+3xkuC2k7Msm0uLDacFgz1tDFXt7scq&#10;OLrjdy69fsn3f9v2vfpYm4X7VOrpcVi/gog0xHv41t5qBfkzXL+k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oskLEAAAA2wAAAA8AAAAAAAAAAAAAAAAAmAIAAGRycy9k&#10;b3ducmV2LnhtbFBLBQYAAAAABAAEAPUAAACJAwAAAAA=&#10;" path="m2228,l2085,140,1948,287,1817,443,1692,604,1575,772,1464,946r-104,181l1263,1312r-89,191l1091,1698r-74,201l951,2103r-59,208l840,2523r-43,215l762,2954r-26,219l717,3395r-8,223l707,3842r9,226l734,4293r27,226l796,4745r46,225l897,5195r65,223l1038,5640r84,221l1218,6079r106,215l1440,6506r126,206l1699,6912r140,190l1984,7286r151,174l2294,7627r164,158l2625,7935r173,142l2975,8210r182,123l3343,8447r188,105l3721,8648r194,86l4111,8809r197,66l4508,8932r199,47l4907,9015r201,26l5310,9055r201,4l5711,9054r198,-17l6106,9007r196,-40l6494,8917r192,-64l6873,8779r184,-87l7237,8594r-8,10l7225,8613r,4l7229,8621r8,3l7249,8624r14,l7278,8624r37,-3l7353,8618r18,l7388,8618r17,2l7417,8622r12,6l7437,8635r4,9l7441,8655r-5,14l7426,8687r-16,22l7388,8733r-30,28l7322,8795r-45,37l7225,8874r-62,47l7091,8973r-82,58l6918,9095r-104,65l6696,9222r-130,56l6424,9331r-152,48l6110,9421r-173,36l5757,9486r-188,23l5373,9524r-203,8l4964,9530r-213,-10l4534,9500r-219,-29l4091,9430r-224,-51l3642,9317r-226,-74l3191,9157r-224,-99l2745,8945,2525,8819,2309,8678,2097,8523,1891,8352,1689,8166,1494,7964,1307,7746,1128,7510,956,7255,796,6984,683,6780,578,6571,481,6356,392,6138,312,5915,240,5688,177,5459,123,5228,78,4993,43,4758,19,4521,4,4282,,4043,5,3805,24,3566,52,3329,91,3092r52,-234l206,2626r75,-231l370,2169,470,1946,584,1727,710,1512,851,1301r153,-205l1172,897,1355,704,1550,518,1761,338,1988,166,2228,xe" fillcolor="#bfbfbf [2412]" stroked="f">
                    <v:path arrowok="t" o:connecttype="custom" o:connectlocs="650,96;525,257;421,437;339,633;280,841;245,1058;236,1281;254,1506;299,1731;374,1953;480,2168;613,2367;765,2542;933,2692;1115,2815;1305,2911;1503,2977;1703,3013;1904,3018;2101,2989;2292,2926;2410,2868;2410,2873;2422,2874;2452,2872;2469,2873;2480,2878;2479,2889;2463,2911;2426,2944;2364,2991;2272,3053;2142,3110;1980,3152;1791,3174;1584,3173;1364,3143;1139,3081;915,2981;699,2841;498,2654;319,2418;193,2190;104,1971;41,1742;6,1507;2,1268;30,1031;94,798;195,576;335,365;517,173;743,0" o:connectangles="0,0,0,0,0,0,0,0,0,0,0,0,0,0,0,0,0,0,0,0,0,0,0,0,0,0,0,0,0,0,0,0,0,0,0,0,0,0,0,0,0,0,0,0,0,0,0,0,0,0,0,0,0"/>
                  </v:shape>
                  <v:shape id="Freeform 293" o:spid="_x0000_s1032" style="position:absolute;left:1762;top:57;width:2397;height:3235;visibility:visible;mso-wrap-style:square;v-text-anchor:top" coordsize="7192,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H6cYA&#10;AADbAAAADwAAAGRycy9kb3ducmV2LnhtbESPQWvCQBSE74L/YXlCL1I3bVFs6ipVKFTworaH3B7Z&#10;100w+zZk15j467uC4HGYmW+YxaqzlWip8aVjBS+TBARx7nTJRsHP8et5DsIHZI2VY1LQk4fVcjhY&#10;YKrdhffUHoIREcI+RQVFCHUqpc8LsugnriaO3p9rLIYoGyN1g5cIt5V8TZKZtFhyXCiwpk1B+elw&#10;tgp2pv3NTn593VzHu2zaz7PevG+Vehp1nx8gAnXhEb63v7WCtyncvsQf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VH6cYAAADbAAAADwAAAAAAAAAAAAAAAACYAgAAZHJz&#10;L2Rvd25yZXYueG1sUEsFBgAAAAAEAAQA9QAAAIsDAAAAAA==&#10;" path="m,1038l548,839,1079,708r511,-62l2081,648r471,59l2999,822r425,166l3824,1201r374,254l4546,1749r321,327l5156,2435r261,384l5646,3227r197,424l6006,4091r128,449l6227,4996r56,456l6302,5906r-23,450l6217,6793r-102,424l5970,7623r-190,381l5545,8361r-280,325l4938,8976r-375,250l4138,9435r-476,161l3136,9705r18,-5l3177,9694r28,-3l3237,9688r79,-2l3412,9686r112,l3651,9683r67,-2l3790,9677r75,-4l3941,9666r80,-9l4103,9646r84,-13l4273,9618r88,-17l4450,9580r92,-26l4634,9526r95,-31l4823,9459r96,-39l5016,9376r97,-50l5210,9273r97,-58l5404,9150r405,-300l6158,8518r294,-361l6696,7770r191,-410l7032,6931r97,-442l7181,6035r11,-463l7161,5107r-70,-468l6985,4175,6843,3719,6669,3272,6462,2838,6227,2422,5964,2026,5674,1656,5362,1314,5027,1003,4674,725,4301,489,3913,294,3509,146,3094,45,2669,,2234,10,1794,81,1348,215,899,417,449,690,,1038xe" fillcolor="#bfbfbf [2412]" stroked="f">
                    <v:path arrowok="t" o:connecttype="custom" o:connectlocs="183,280;530,215;851,236;1141,329;1399,485;1622,692;1805,940;1947,1217;2044,1513;2094,1817;2093,2119;2038,2406;1926,2668;1755,2895;1521,3075;1220,3199;1051,3233;1068,3230;1105,3229;1175,3229;1239,3227;1288,3224;1340,3219;1395,3211;1453,3200;1514,3185;1576,3165;1639,3140;1704,3109;1769,3072;1936,2950;2150,2719;2295,2453;2376,2163;2397,1857;2363,1546;2281,1240;2154,946;1988,675;1787,438;1558,242;1304,98;1031,15;745,3;449,72;150,230" o:connectangles="0,0,0,0,0,0,0,0,0,0,0,0,0,0,0,0,0,0,0,0,0,0,0,0,0,0,0,0,0,0,0,0,0,0,0,0,0,0,0,0,0,0,0,0,0,0"/>
                  </v:shape>
                  <v:shape id="Freeform 294" o:spid="_x0000_s1033" style="position:absolute;left:1617;top:3020;width:544;height:665;visibility:visible;mso-wrap-style:square;v-text-anchor:top" coordsize="1631,1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9YqcIA&#10;AADbAAAADwAAAGRycy9kb3ducmV2LnhtbESP0WoCMRRE34X+Q7iFvmlWK7psjdJKpb4VXT/gsrnN&#10;LiY3SxJ1+/eNIPRxmJkzzGozOCuuFGLnWcF0UoAgbrzu2Cg41btxCSImZI3WMyn4pQib9dNohZX2&#10;Nz7Q9ZiMyBCOFSpoU+orKWPTksM48T1x9n58cJiyDEbqgLcMd1bOimIhHXacF1rsadtScz5enIJl&#10;LecfSzMz33XA0y6W9rP8skq9PA/vbyASDek//GjvtYLXBdy/5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/1ipwgAAANsAAAAPAAAAAAAAAAAAAAAAAJgCAABkcnMvZG93&#10;bnJldi54bWxQSwUGAAAAAAQABAD1AAAAhwMAAAAA&#10;" path="m1624,543l995,1990r-6,5l978,1997r-15,l942,1994r-24,-4l888,1981r-31,-8l822,1961r-79,-27l657,1902r-90,-37l473,1825r-91,-41l293,1742r-83,-41l137,1663r-31,-18l78,1628,52,1611,33,1596,16,1582,6,1571,,1561r,-8l629,106,643,81,663,58,687,40,714,26,745,14,778,6,815,2,854,r43,2l939,7r45,7l1030,24r47,11l1123,51r47,16l1216,86r45,20l1306,129r44,24l1390,178r40,27l1466,232r36,30l1533,291r26,30l1583,352r20,31l1617,416r10,32l1631,479r,33l1624,543xe" fillcolor="#d8d8d8 [2732]" stroked="f">
                    <v:path arrowok="t" o:connecttype="custom" o:connectlocs="542,181;332,663;330,664;326,665;321,665;314,664;306,663;296,660;286,657;274,653;248,644;219,633;189,621;158,608;127,594;98,580;70,566;46,554;35,548;26,542;17,536;11,531;5,527;2,523;0,520;0,517;210,35;214,27;221,19;229,13;238,9;248,5;259,2;272,1;285,0;299,1;313,2;328,5;344,8;359,12;375,17;390,22;406,29;421,35;436,43;450,51;464,59;477,68;489,77;501,87;511,97;520,107;528,117;535,128;539,139;543,149;544,160;544,170;542,181" o:connectangles="0,0,0,0,0,0,0,0,0,0,0,0,0,0,0,0,0,0,0,0,0,0,0,0,0,0,0,0,0,0,0,0,0,0,0,0,0,0,0,0,0,0,0,0,0,0,0,0,0,0,0,0,0,0,0,0,0,0,0"/>
                  </v:shape>
                  <v:shape id="Freeform 295" o:spid="_x0000_s1034" style="position:absolute;left:1604;top:3477;width:373;height:213;visibility:visible;mso-wrap-style:square;v-text-anchor:top" coordsize="1120,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vkwsEA&#10;AADbAAAADwAAAGRycy9kb3ducmV2LnhtbESPzarCMBSE94LvEI7gTlOvoFKNIoIowl34A24PzbEt&#10;Nic1ydXq098IgsthZr5hZovGVOJOzpeWFQz6CQjizOqScwWn47o3AeEDssbKMil4kofFvN2aYart&#10;g/d0P4RcRAj7FBUUIdSplD4ryKDv25o4ehfrDIYoXS61w0eEm0r+JMlIGiw5LhRY06qg7Hr4Mwoc&#10;jneD8LvX+vxaHTe39ZC8PCvV7TTLKYhATfiGP+2tVjAcw/tL/A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r5MLBAAAA2wAAAA8AAAAAAAAAAAAAAAAAmAIAAGRycy9kb3du&#10;cmV2LnhtbFBLBQYAAAAABAAEAPUAAACGAwAAAAA=&#10;" path="m650,112r56,25l759,164r51,30l858,222r43,30l942,283r38,30l1014,344r14,15l1042,375r14,14l1067,404r12,15l1087,433r9,14l1103,461r7,14l1114,489r3,13l1118,515r2,12l1118,539r-3,11l1111,561r-4,10l1100,581r-9,9l1082,598r-10,7l1060,612r-12,6l1034,622r-16,4l1001,631r-17,2l968,635r-20,1l928,638r-21,l886,636r-45,-4l793,626r-49,-9l692,604,638,588,582,570,526,550,469,526,413,499,360,472,309,444,261,416,218,385,177,355,139,324,105,294,91,279,77,263,63,249,52,233,40,219,32,204,23,189,16,175,9,163,5,148,2,136,1,123,,110,1,99,4,88,8,76,12,66r7,-9l28,48,38,40r9,-7l59,25,71,20,85,14r16,-4l118,7,135,4,151,1,171,r20,l212,r21,1l278,4r48,7l375,21r52,13l481,50r56,16l593,88r57,24xe" fillcolor="#bfbfbf [2412]" stroked="f">
                    <v:path arrowok="t" o:connecttype="custom" o:connectlocs="235,46;270,65;300,84;326,104;342,120;352,130;359,140;365,149;370,159;372,168;373,176;371,184;369,191;363,197;357,202;349,206;339,209;328,211;316,212;302,213;280,211;248,206;212,196;175,184;138,167;103,148;73,129;46,108;30,93;21,83;13,73;8,63;3,54;1,45;0,37;1,29;4,22;9,16;16,11;24,7;34,3;45,1;57,0;71,0;93,1;125,7;160,17;197,29" o:connectangles="0,0,0,0,0,0,0,0,0,0,0,0,0,0,0,0,0,0,0,0,0,0,0,0,0,0,0,0,0,0,0,0,0,0,0,0,0,0,0,0,0,0,0,0,0,0,0,0"/>
                  </v:shape>
                  <v:shape id="Freeform 296" o:spid="_x0000_s1035" style="position:absolute;left:1622;top:3533;width:244;height:294;visibility:visible;mso-wrap-style:square;v-text-anchor:top" coordsize="733,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6H8MA&#10;AADbAAAADwAAAGRycy9kb3ducmV2LnhtbESPwW7CMAyG70i8Q2Sk3SABVDR1BDSYpm1HOrSz1Zi2&#10;o3GqJqPl7efDpB2t3/9nf9v96Ft1oz42gS0sFwYUcRlcw5WF8+fr/BFUTMgO28Bk4U4R9rvpZIu5&#10;CwOf6FakSgmEY44W6pS6XOtY1uQxLkJHLNkl9B6TjH2lXY+DwH2rV8ZstMeG5UKNHR1rKq/FjxfK&#10;IXv5Hkz4uDZf1f3torPz2mTWPszG5ydQicb0v/zXfncW1vKsuIgH6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a6H8MAAADbAAAADwAAAAAAAAAAAAAAAACYAgAAZHJzL2Rv&#10;d25yZXYueG1sUEsFBgAAAAAEAAQA9QAAAIgDAAAAAA==&#10;" path="m469,878l725,287r6,-16l733,254r,-17l731,220r-6,-18l718,185,708,168,697,153,684,136,669,120,652,105,635,90,615,76,596,64,576,51,553,41,532,31,510,22,487,14,466,8,444,4,421,1,400,,379,1,359,3,341,8r-18,6l307,22,292,34,279,48,266,64r-8,18l,673r,3l3,679r6,5l17,690r21,13l67,720r35,17l141,756r41,19l226,795r43,19l313,831r39,16l389,861r31,10l445,878r8,1l461,881r5,-2l469,878xe" fillcolor="#d8d8d8 [2732]" stroked="f">
                    <v:path arrowok="t" o:connecttype="custom" o:connectlocs="156,293;241,96;243,90;244,85;244,79;243,73;241,67;239,62;236,56;232,51;228,45;223,40;217,35;211,30;205,25;198,21;192,17;184,14;177,10;170,7;162,5;155,3;148,1;140,0;133,0;126,0;120,1;114,3;108,5;102,7;97,11;93,16;89,21;86,27;0,225;0,226;1,227;3,228;6,230;13,235;22,240;34,246;47,252;61,259;75,265;90,272;104,277;117,283;129,287;140,291;148,293;151,293;153,294;155,293;156,293" o:connectangles="0,0,0,0,0,0,0,0,0,0,0,0,0,0,0,0,0,0,0,0,0,0,0,0,0,0,0,0,0,0,0,0,0,0,0,0,0,0,0,0,0,0,0,0,0,0,0,0,0,0,0,0,0,0,0"/>
                  </v:shape>
                  <v:shape id="Freeform 297" o:spid="_x0000_s1036" style="position:absolute;left:1634;top:3543;width:128;height:240;visibility:visible;mso-wrap-style:square;v-text-anchor:top" coordsize="385,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8tscA&#10;AADbAAAADwAAAGRycy9kb3ducmV2LnhtbESPQWvCQBCF74L/YZmCF6kbY2vb1FUkIBQPQtMi9DZk&#10;p0kwOxuyaxL99V2h4PHx5n1v3mozmFp01LrKsoL5LAJBnFtdcaHg+2v3+ArCeWSNtWVScCEHm/V4&#10;tMJE254/qct8IQKEXYIKSu+bREqXl2TQzWxDHLxf2xr0QbaF1C32AW5qGUfRUhqsODSU2FBaUn7K&#10;zia8cXw5xfnxOn1aHtKfbP9Mc19PlZo8DNt3EJ4Gfz/+T39oBYs3uG0JAJ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YPLbHAAAA2wAAAA8AAAAAAAAAAAAAAAAAmAIAAGRy&#10;cy9kb3ducmV2LnhtbFBLBQYAAAAABAAEAPUAAACMAwAAAAA=&#10;" path="m125,715l363,166r7,-15l374,137r4,-14l381,108r3,-12l385,84r,-11l385,62,384,52,382,42r-3,-8l377,26r-3,-7l370,14,364,8,358,5,353,2,347,1,340,r-6,l326,2r-7,3l312,9r-8,6l295,22r-7,9l280,39r-9,11l263,63r-9,14l247,94r-8,17l,660r,4l2,670r5,5l14,681r18,13l54,705r12,6l77,715r11,3l99,719r9,2l115,721r6,-3l125,715xe" fillcolor="#a5a5a5 [2092]" stroked="f">
                    <v:path arrowok="t" o:connecttype="custom" o:connectlocs="42,238;121,55;123,50;124,46;126,41;127,36;128,32;128,28;128,24;128,21;128,17;127,14;126,11;125,9;124,6;123,5;121,3;119,2;117,1;115,0;113,0;111,0;108,1;106,2;104,3;101,5;98,7;96,10;93,13;90,17;87,21;84,26;82,31;79,37;0,220;0,221;1,223;2,225;5,227;11,231;18,235;22,237;26,238;29,239;33,239;36,240;38,240;40,239;42,238" o:connectangles="0,0,0,0,0,0,0,0,0,0,0,0,0,0,0,0,0,0,0,0,0,0,0,0,0,0,0,0,0,0,0,0,0,0,0,0,0,0,0,0,0,0,0,0,0,0,0,0,0"/>
                  </v:shape>
                  <v:shape id="Freeform 298" o:spid="_x0000_s1037" style="position:absolute;left:295;top:3711;width:1560;height:3039;visibility:visible;mso-wrap-style:square;v-text-anchor:top" coordsize="4680,9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byc8AA&#10;AADbAAAADwAAAGRycy9kb3ducmV2LnhtbERPy4rCMBTdC/5DuII7TR0ckWoUHRFcjAsfiMtLc22L&#10;zU1sotb5+slCcHk47+m8MZV4UO1LywoG/QQEcWZ1ybmC42HdG4PwAVljZZkUvMjDfNZuTTHV9sk7&#10;euxDLmII+xQVFCG4VEqfFWTQ960jjtzF1gZDhHUudY3PGG4q+ZUkI2mw5NhQoKOfgrLr/m4UfJ8W&#10;S5/QLVvdj39u/bt1K3N2SnU7zWICIlATPuK3e6MVDOP6+CX+AD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byc8AAAADbAAAADwAAAAAAAAAAAAAAAACYAgAAZHJzL2Rvd25y&#10;ZXYueG1sUEsFBgAAAAAEAAQA9QAAAIUDAAAAAA==&#10;" path="m4662,573l1019,8950r-20,37l977,9017r-28,26l918,9066r-35,18l845,9097r-40,10l763,9114r-45,3l672,9116r-47,-3l577,9104r-49,-10l480,9082r-48,-16l385,9048r-47,-21l293,9002r-44,-25l209,8950r-38,-30l135,8889r-32,-32l75,8823,51,8788,30,8751,16,8713,5,8674,,8635r2,-40l10,8554r14,-39l3667,136r17,-31l3706,78r26,-23l3761,37r34,-14l3830,11r40,-7l3912,1,3954,r47,3l4047,8r46,9l4141,28r49,14l4238,59r47,19l4331,99r45,23l4420,146r41,26l4500,201r37,28l4569,260r29,33l4624,325r21,34l4662,393r11,35l4680,464r,36l4674,536r-12,37xe" fillcolor="#7f7f7f [1612]" stroked="f">
                    <v:path arrowok="t" o:connecttype="custom" o:connectlocs="340,2983;326,3006;306,3022;282,3032;254,3038;224,3039;192,3035;160,3027;128,3016;98,3001;70,2983;45,2963;25,2941;10,2917;2,2891;1,2865;8,2838;1228,35;1244,18;1265,8;1290,1;1318,0;1349,3;1380,9;1413,20;1444,33;1473,49;1500,67;1523,87;1541,108;1554,131;1560,155;1558,179" o:connectangles="0,0,0,0,0,0,0,0,0,0,0,0,0,0,0,0,0,0,0,0,0,0,0,0,0,0,0,0,0,0,0,0,0"/>
                  </v:shape>
                  <v:shape id="Freeform 299" o:spid="_x0000_s1038" style="position:absolute;left:370;top:4055;width:1120;height:2548;visibility:visible;mso-wrap-style:square;v-text-anchor:top" coordsize="3361,7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ByfMYA&#10;AADbAAAADwAAAGRycy9kb3ducmV2LnhtbESPQWvCQBSE70L/w/KE3urGKlJiVhHBUks9NPXS20v2&#10;mQSzb0N266b++q5Q8DjMzDdMth5MKy7Uu8aygukkAUFcWt1wpeD4tXt6AeE8ssbWMin4JQfr1cMo&#10;w1TbwJ90yX0lIoRdigpq77tUSlfWZNBNbEccvZPtDfoo+0rqHkOEm1Y+J8lCGmw4LtTY0bam8pz/&#10;GAXFd6AwbK6vs9nx47Artvvwvtgr9TgeNksQngZ/D/+337SC+RRuX+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ByfMYAAADbAAAADwAAAAAAAAAAAAAAAACYAgAAZHJz&#10;L2Rvd25yZXYueG1sUEsFBgAAAAAEAAQA9QAAAIsDAAAAAA==&#10;" path="m3301,264l197,7401r-14,32l170,7461r-14,27l142,7513r-13,23l116,7556r-12,18l91,7590r-11,14l70,7615r-11,10l49,7633r-8,5l32,7642r-7,1l18,7642r-6,-3l8,7633r-4,-7l1,7618,,7607r,-15l,7577r3,-17l5,7540r6,-21l17,7495r8,-26l33,7441r12,-30l57,7380r14,-34l3175,209r13,-27l3201,156r11,-22l3225,111r11,-18l3248,74r12,-15l3270,45r11,-12l3291,22r10,-7l3310,8r9,-4l3327,1r7,-1l3340,1r7,3l3351,9r4,6l3358,24r2,9l3361,46r,14l3360,76r-3,17l3354,111r-6,21l3341,155r-7,26l3324,206r-11,28l3301,264xe" fillcolor="#d8d8d8 [2732]" stroked="f">
                    <v:path arrowok="t" o:connecttype="custom" o:connectlocs="66,2467;57,2487;47,2505;39,2519;30,2530;23,2539;16,2545;11,2548;6,2548;3,2545;0,2540;0,2531;1,2520;4,2507;8,2490;15,2471;24,2449;1062,61;1070,45;1078,31;1086,20;1093,11;1100,5;1106,1;1111,0;1115,1;1118,5;1120,11;1120,20;1119,31;1116,44;1111,60;1104,78" o:connectangles="0,0,0,0,0,0,0,0,0,0,0,0,0,0,0,0,0,0,0,0,0,0,0,0,0,0,0,0,0,0,0,0,0"/>
                  </v:shape>
                  <v:shape id="Freeform 300" o:spid="_x0000_s1039" style="position:absolute;left:451;top:6168;width:349;height:182;visibility:visible;mso-wrap-style:square;v-text-anchor:top" coordsize="1046,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tksEA&#10;AADbAAAADwAAAGRycy9kb3ducmV2LnhtbESPS4vCMBSF9wP+h3AFd2PqY0SqUaQiiCvHiri8NNe2&#10;2NyUJmr990YQXB7O4+PMl62pxJ0aV1pWMOhHIIgzq0vOFRzTze8UhPPIGivLpOBJDpaLzs8cY20f&#10;/E/3g89FGGEXo4LC+zqW0mUFGXR9WxMH72Ibgz7IJpe6wUcYN5UcRtFEGiw5EAqsKSkoux5uJkCe&#10;19NqPUrlJLHb/S4/p3/JaK1Ur9uuZiA8tf4b/rS3WsF4C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4rZLBAAAA2wAAAA8AAAAAAAAAAAAAAAAAmAIAAGRycy9kb3du&#10;cmV2LnhtbFBLBQYAAAAABAAEAPUAAACGAwAAAAA=&#10;" path="m46,l76,27r28,25l133,76r28,24l191,124r29,21l250,167r30,21l310,206r30,20l371,243r31,17l431,277r31,14l493,307r33,12l557,332r31,13l620,356r32,11l683,377r33,9l748,394r32,7l814,408r33,7l879,421r34,4l979,434r67,4l1035,465r-13,27l1011,519r-11,27l932,540,866,530,800,519,735,505,671,488,606,468,575,458,543,447,512,434,479,421,448,407,417,393,386,377,356,362,325,345,295,326,264,309,235,290,205,270,174,249,144,227,116,205,87,182,57,158,28,133,,107,11,80,23,54,35,27,46,xe" fillcolor="#f2f2f2 [3052]" stroked="f">
                    <v:path arrowok="t" o:connecttype="custom" o:connectlocs="25,9;44,25;64,41;83,56;103,69;124,81;144,92;164,102;186,111;207,119;228,126;250,131;272,136;293,140;327,145;345,155;337,173;311,180;267,173;224,163;192,153;171,145;149,136;129,126;108,115;88,103;68,90;48,76;29,61;9,44;4,27;12,9" o:connectangles="0,0,0,0,0,0,0,0,0,0,0,0,0,0,0,0,0,0,0,0,0,0,0,0,0,0,0,0,0,0,0,0"/>
                  </v:shape>
                  <v:shape id="Freeform 301" o:spid="_x0000_s1040" style="position:absolute;left:410;top:6261;width:349;height:182;visibility:visible;mso-wrap-style:square;v-text-anchor:top" coordsize="1047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kFxcMA&#10;AADbAAAADwAAAGRycy9kb3ducmV2LnhtbESPQYvCMBSE7wv+h/AEL4um2kW0GkWEBS8urAr2+Gie&#10;TbF5KU1W6783C4LHYWa+YZbrztbiRq2vHCsYjxIQxIXTFZcKTsfv4QyED8gaa8ek4EEe1qvexxIz&#10;7e78S7dDKEWEsM9QgQmhyaT0hSGLfuQa4uhdXGsxRNmWUrd4j3Bby0mSTKXFiuOCwYa2horr4c8q&#10;SK+Um59u8ph+ppvjOeTzfDzbKzXod5sFiEBdeIdf7Z1W8JXC/5f4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kFxcMAAADbAAAADwAAAAAAAAAAAAAAAACYAgAAZHJzL2Rv&#10;d25yZXYueG1sUEsFBgAAAAAEAAQA9QAAAIgDAAAAAA==&#10;" path="m48,l76,27r28,25l134,76r29,24l193,124r28,21l252,167r30,21l311,206r31,20l372,243r31,17l433,277r31,14l495,307r31,12l557,333r33,12l621,356r32,11l685,377r33,9l750,394r32,9l815,410r32,5l881,421r32,4l981,434r66,4l1036,465r-12,27l1012,520r-11,27l934,540,867,530,802,519,736,505,671,488,608,469,576,458,545,447,512,434,481,421,450,407,419,393,388,377,358,362,327,345,296,328,266,309,235,290,206,270,176,249,146,227,117,205,87,182,58,158,30,133,,107,13,80,24,53,35,27,48,xe" fillcolor="#f2f2f2 [3052]" stroked="f">
                    <v:path arrowok="t" o:connecttype="custom" o:connectlocs="25,9;45,25;64,41;84,56;104,69;124,81;144,92;165,102;186,111;207,118;228,125;250,131;272,136;294,140;327,144;345,155;337,173;311,180;267,173;224,162;192,152;171,144;150,135;129,125;109,115;89,103;69,90;49,76;29,61;10,44;4,27;12,9" o:connectangles="0,0,0,0,0,0,0,0,0,0,0,0,0,0,0,0,0,0,0,0,0,0,0,0,0,0,0,0,0,0,0,0"/>
                  </v:shape>
                  <v:shape id="Freeform 302" o:spid="_x0000_s1041" style="position:absolute;left:1824;top:3009;width:340;height:201;visibility:visible;mso-wrap-style:square;v-text-anchor:top" coordsize="1021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Jy8IA&#10;AADbAAAADwAAAGRycy9kb3ducmV2LnhtbESPQWvCQBSE74L/YXmCN91YRELqRkqt4KVCNb0/sq/Z&#10;pNm3YXfV9N+7hUKPw8x8w2x3o+3FjXxoHStYLTMQxLXTLTcKqsthkYMIEVlj75gU/FCAXTmdbLHQ&#10;7s4fdDvHRiQIhwIVmBiHQspQG7IYlm4gTt6X8xZjkr6R2uM9wW0vn7JsIy22nBYMDvRqqP4+X62C&#10;tvJvwUhb5Tmfxvfusj996k6p+Wx8eQYRaYz/4b/2UStYr+H3S/oBs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YnLwgAAANsAAAAPAAAAAAAAAAAAAAAAAJgCAABkcnMvZG93&#10;bnJldi54bWxQSwUGAAAAAAQABAD1AAAAhwMAAAAA&#10;" path="m626,77r25,12l677,101r24,13l724,127r23,14l769,155r22,14l812,183r19,16l850,214r18,16l885,246r17,17l917,278r14,17l944,312r13,17l968,345r11,17l988,379r8,16l1003,412r6,16l1014,445r3,17l1020,477r1,16l1021,509r-1,15l1017,540r-4,14l1007,568r-10,18l986,603r3,-14l990,575r,-14l989,545r-1,-14l985,516r-4,-16l975,485r-6,-16l962,453r-8,-15l945,422,934,407,924,391,912,376,899,360,872,329,841,299,806,270,769,241,730,214,688,189,643,165,595,142,549,124,501,107,454,93,409,83,364,75,321,69,278,66r-40,l218,66r-20,3l180,70r-18,3l145,77r-17,5l111,86,96,91,81,99r-14,5l53,113r-12,7l29,130r-11,8l8,148,,159,4,144r6,-14l15,116r9,-13l32,90,43,79,55,69,66,59,80,49,94,41r16,-7l125,26r17,-5l160,15r19,-4l198,7,218,4,239,2,260,1,281,r23,l328,1r22,1l374,5r24,4l423,14r24,4l473,25r25,6l523,39r26,9l574,56r27,10l626,77xe" fillcolor="#191919" stroked="f">
                    <v:path arrowok="t" o:connecttype="custom" o:connectlocs="217,30;233,38;249,47;263,56;277,66;289,77;300,88;310,98;319,110;326,121;332,132;336,143;339,154;340,164;340,175;337,185;332,195;329,196;330,187;329,177;327,167;323,156;318,146;311,136;304,125;290,110;268,90;243,71;214,55;183,41;151,31;121,25;93,22;73,22;60,23;48,26;37,29;27,33;18,38;10,43;3,49;1,48;5,39;11,30;18,23;27,16;37,11;47,7;60,4;73,1;87,0;101,0;117,1;133,3;149,6;166,10;183,16;200,22" o:connectangles="0,0,0,0,0,0,0,0,0,0,0,0,0,0,0,0,0,0,0,0,0,0,0,0,0,0,0,0,0,0,0,0,0,0,0,0,0,0,0,0,0,0,0,0,0,0,0,0,0,0,0,0,0,0,0,0,0,0"/>
                  </v:shape>
                  <v:shape id="Freeform 303" o:spid="_x0000_s1042" style="position:absolute;left:1729;top:3065;width:190;height:414;visibility:visible;mso-wrap-style:square;v-text-anchor:top" coordsize="568,1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y3cEA&#10;AADbAAAADwAAAGRycy9kb3ducmV2LnhtbESPQYvCMBSE74L/ITxhb5p2V0WqUWTBxeuqF2+P5tmU&#10;Ni+1iW3335sFweMwM98wm91ga9FR60vHCtJZAoI4d7rkQsHlfJiuQPiArLF2TAr+yMNuOx5tMNOu&#10;51/qTqEQEcI+QwUmhCaT0ueGLPqZa4ijd3OtxRBlW0jdYh/htpafSbKUFkuOCwYb+jaUV6eHVfCV&#10;/gy9ud5SHRb3an4pqn13rpT6mAz7NYhAQ3iHX+2jVjBfwP+X+AP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JMt3BAAAA2wAAAA8AAAAAAAAAAAAAAAAAmAIAAGRycy9kb3du&#10;cmV2LnhtbFBLBQYAAAAABAAEAPUAAACGAwAAAAA=&#10;" path="m59,1214l562,58r3,-10l568,38r,-8l568,21r-3,-6l562,10,558,5,554,1,548,r-5,l536,1r-6,3l523,8r-6,6l512,22r-6,12l4,1190r-3,9l,1207r,7l,1221r2,6l5,1233r4,4l15,1240r6,1l26,1243r6,-2l38,1240r5,-4l49,1230r5,-7l59,1214xe" fillcolor="#7f7f7f" stroked="f">
                    <v:path arrowok="t" o:connecttype="custom" o:connectlocs="20,404;188,19;189,16;190,13;190,10;190,7;189,5;188,3;187,2;185,0;183,0;182,0;179,0;177,1;175,3;173,5;171,7;169,11;1,396;0,399;0,402;0,404;0,407;1,409;2,411;3,412;5,413;7,413;9,414;11,413;13,413;14,412;16,410;18,407;20,404" o:connectangles="0,0,0,0,0,0,0,0,0,0,0,0,0,0,0,0,0,0,0,0,0,0,0,0,0,0,0,0,0,0,0,0,0,0,0"/>
                  </v:shape>
                  <v:shape id="Freeform 304" o:spid="_x0000_s1043" style="position:absolute;left:1608;top:3469;width:372;height:195;visibility:visible;mso-wrap-style:square;v-text-anchor:top" coordsize="1117,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lGsIA&#10;AADbAAAADwAAAGRycy9kb3ducmV2LnhtbESPzarCMBSE94LvEI7gTlNFpPQaxWsVFFz4x10fmnPb&#10;YnNSmqj17Y0guBxm5htmtmhNJe7UuNKygtEwAkGcWV1yruBy3gxiEM4ja6wsk4InOVjMu50ZJto+&#10;+Ej3k89FgLBLUEHhfZ1I6bKCDLqhrYmD928bgz7IJpe6wUeAm0qOo2gqDZYcFgqsaVVQdj3djAIv&#10;b2m8a2O9vv5GqUz3h+ffZKlUv9cuf0B4av03/GlvtYLJFN5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CUawgAAANsAAAAPAAAAAAAAAAAAAAAAAJgCAABkcnMvZG93&#10;bnJldi54bWxQSwUGAAAAAAQABAD1AAAAhwMAAAAA&#10;" path="m649,111r56,26l759,165r50,28l856,222r45,29l941,282r38,31l1012,343r15,16l1041,374r13,14l1067,404r11,14l1086,432r9,14l1102,461r6,14l1113,489r3,13l1117,514r,13l1117,538r-2,12l1110,561r-2,7l1103,575r-5,6l1092,586r1,-10l1093,564r-1,-12l1089,540r-4,-12l1079,516r-5,-14l1067,489r-9,-14l1048,462r-9,-14l1027,434r-26,-29l971,377,939,349,902,321,863,292,820,264,774,237,726,210,677,185,625,161,573,140,521,120,470,103,421,87,373,76,325,66,282,58,238,52,197,49r-36,l125,52,93,56,78,59,65,63,51,67,40,72,28,79,17,84,9,91,,99,3,87,7,76,11,66,18,56r9,-8l35,39,47,32,58,25,71,19,85,14,100,9,116,7,134,4,151,1,170,r20,l210,r22,1l277,4r48,7l374,21r53,13l480,49r56,18l591,87r58,24xe" fillcolor="#191919" stroked="f">
                    <v:path arrowok="t" o:connecttype="custom" o:connectlocs="235,46;269,64;300,84;326,104;342,119;351,129;359,139;365,148;369,158;372,167;372,175;371,183;369,189;366,193;364,192;364,184;361,176;358,167;352,158;346,149;333,135;313,116;287,97;258,79;225,62;191,47;157,34;124,25;94,19;66,16;42,17;26,20;17,22;9,26;3,30;1,29;4,22;9,16;16,11;24,6;33,3;45,1;57,0;70,0;92,1;125,7;160,16;197,29" o:connectangles="0,0,0,0,0,0,0,0,0,0,0,0,0,0,0,0,0,0,0,0,0,0,0,0,0,0,0,0,0,0,0,0,0,0,0,0,0,0,0,0,0,0,0,0,0,0,0,0"/>
                  </v:shape>
                  <v:shape id="Freeform 305" o:spid="_x0000_s1044" style="position:absolute;left:1311;width:2895;height:3364;visibility:visible;mso-wrap-style:square;v-text-anchor:top" coordsize="8684,10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DXcUA&#10;AADbAAAADwAAAGRycy9kb3ducmV2LnhtbESPQWvCQBSE74X+h+UVvNWXFltD6ipFVKynVgX19si+&#10;JqHZt2F31fTfdwuFHoeZ+YaZzHrbqgv70DjR8DDMQLGUzjRSadjvlvc5qBBJDLVOWMM3B5hNb28m&#10;VBh3lQ++bGOlEkRCQRrqGLsCMZQ1WwpD17Ek79N5SzFJX6HxdE1w2+Jjlj2jpUbSQk0dz2suv7Zn&#10;q2GOmxzfV0/+MMJ8uTptjm924bQe3PWvL6Ai9/E//NdeGw2jMfx+ST8Ap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AINdxQAAANsAAAAPAAAAAAAAAAAAAAAAAJgCAABkcnMv&#10;ZG93bnJldi54bWxQSwUGAAAAAAQABAD1AAAAigMAAAAA&#10;" path="m1764,607l1947,489,2134,385r192,-92l2521,214r197,-67l2920,93,3122,52,3328,23,3533,6,3741,r208,7l4158,25r209,30l4576,96r208,52l4991,212r204,75l5399,373r201,96l5798,577r196,117l6185,823r189,138l6558,1110r180,158l6913,1437r168,179l7246,1803r158,198l7554,2209r145,214l7836,2650r128,232l8082,3116r107,238l8284,3593r86,242l8445,4078r65,243l8564,4566r45,244l8643,5055r24,243l8680,5541r4,241l8677,6021r-16,237l8635,6491r-35,231l8553,6948r-55,222l8432,7388r-74,213l8273,7808r-93,202l8078,8205r-113,188l7843,8574r-131,174l7571,8913r-149,157l7263,9219r-168,138l6920,9486r-183,117l6550,9708r-192,92l6163,9879r-197,67l5764,9999r-202,41l5358,10070r-207,17l4943,10093r-208,-6l4526,10069r-209,-30l4108,9997r-206,-53l3695,9881r-206,-75l3285,9719r-201,-96l2886,9516,2690,9398,2499,9270,2310,9131,2126,8983,1946,8824,1771,8656,1603,8478,1439,8290,1280,8092,1130,7886,985,7669,848,7443,720,7211,602,6976,497,6740,400,6500,314,6258,239,6015,174,5772,120,5527,76,5282,42,5038,18,4795,4,4551,,4311,7,4072,22,3836,49,3601,86,3372r45,-227l187,2923r65,-218l326,2493r85,-208l504,2084,608,1889,720,1700,841,1519,972,1345r141,-166l1262,1022,1421,874,1588,735,1764,607xm1953,874l2123,765r175,-96l2475,584r181,-74l2839,448r187,-49l3215,361r191,-26l3598,320r192,-5l3985,321r195,18l4374,368r195,39l4763,457r191,61l5145,588r190,81l5522,759r186,101l5891,971r179,121l6246,1222r171,138l6586,1510r163,157l6907,1835r153,176l7208,2196r141,194l7484,2592r129,210l7733,3019r110,220l7943,3461r91,224l8114,3911r71,228l8246,4366r51,229l8339,4823r33,229l8396,5280r12,226l8412,5731r-4,223l8393,6175r-23,217l8336,6607r-40,211l8244,7026r-59,203l8116,7427r-78,194l7951,7809r-96,181l7751,8165r-112,170l7518,8496r-130,154l7249,8796r-146,139l6946,9063r-163,121l6613,9292r-175,98l6261,9475r-181,72l5895,9609r-185,50l5521,9697r-191,27l5138,9739r-194,4l4750,9736r-194,-18l4362,9690r-194,-40l3973,9601r-192,-61l3589,9471r-190,-82l3212,9298,3028,9198,2845,9087,2665,8966,2490,8837,2317,8697,2150,8549,1987,8390,1829,8223,1676,8047,1528,7861,1386,7668,1251,7466,1123,7255,1003,7039,892,6819,792,6596,702,6373,622,6146,550,5920,490,5691,438,5463,395,5234,363,5007,340,4779,326,4551r-4,-224l328,4105r14,-222l366,3665r32,-215l440,3239r51,-208l552,2828r68,-198l698,2436r86,-186l879,2067,983,1892r113,-168l1218,1561r130,-154l1487,1261r147,-137l1790,994,1953,874xe" fillcolor="#a5a5a5 [2092]" stroked="f">
                    <v:path arrowok="t" o:connecttype="custom" o:connectlocs="840,71;1178,2;1526,32;1867,156;2186,370;2468,667;2694,1039;2837,1440;2894,1847;2867,2240;2758,2602;2571,2916;2307,3162;1989,3315;1648,3364;1301,3314;962,3172;649,2941;377,2628;166,2246;40,1842;0,1437;44,1048;168,695;371,393;651,291;946,149;1263,105;1588,152;1903,287;2196,503;2450,797;2648,1154;2766,1532;2804,1910;2766,2272;2651,2603;2463,2883;2205,3097;1904,3219;1584,3245;1260,3180;948,3029;662,2796;417,2488;234,2124;132,1744;109,1368;164,1010;293,689;496,420" o:connectangles="0,0,0,0,0,0,0,0,0,0,0,0,0,0,0,0,0,0,0,0,0,0,0,0,0,0,0,0,0,0,0,0,0,0,0,0,0,0,0,0,0,0,0,0,0,0,0,0,0,0,0"/>
                    <o:lock v:ext="edit" verticies="t"/>
                  </v:shape>
                  <v:shape id="Freeform 306" o:spid="_x0000_s1045" style="position:absolute;left:1419;top:181;width:2568;height:3067;visibility:visible;mso-wrap-style:square;v-text-anchor:top" coordsize="7704,9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xKZ8EA&#10;AADbAAAADwAAAGRycy9kb3ducmV2LnhtbERPy4rCMBTdC/5DuII7TR1EpGNaBsXHQgUfA7O8NLcP&#10;bG46TdTO308WgsvDeS/SztTiQa2rLCuYjCMQxJnVFRcKrpf1aA7CeWSNtWVS8EcO0qTfW2Cs7ZNP&#10;9Dj7QoQQdjEqKL1vYildVpJBN7YNceBy2xr0AbaF1C0+Q7ip5UcUzaTBikNDiQ0tS8pu57tRcMj3&#10;KA/71fE3X/8sq8t8ct9uvpUaDrqvTxCeOv8Wv9w7rWAaxoYv4Qf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MSmfBAAAA2wAAAA8AAAAAAAAAAAAAAAAAmAIAAGRycy9kb3du&#10;cmV2LnhtbFBLBQYAAAAABAAEAPUAAACGAwAAAAA=&#10;" path="m1362,535l1218,664,1084,798,956,941,838,1091,726,1246,623,1409r-97,168l439,1751r-81,179l285,2114r-63,190l166,2496r-50,197l77,2893,45,3097,22,3302,7,3511,,3722r1,213l11,4149r18,216l56,4580r35,218l135,5014r52,217l247,5447r71,215l396,5875r88,212l579,6298r106,208l799,6711r91,151l984,7009r98,143l1183,7291r104,134l1394,7554r110,124l1616,7798r116,116l1848,8026r121,106l2090,8234r124,96l2341,8422r128,86l2597,8590r131,78l2860,8740r134,66l3129,8869r135,56l3400,8976r138,47l3675,9064r139,35l3952,9130r139,24l4230,9174r138,14l4508,9197r138,2l4783,9197r268,-60l5304,9067r238,-81l5764,8894r210,-102l6169,8681r183,-122l6521,8429r158,-139l6822,8145r132,-154l7074,7831r108,-169l7279,7490r88,-180l7443,7127r64,-190l7564,6745r45,-198l7645,6346r28,-202l7692,5937r11,-207l7704,5520r-5,-210l7686,5098r-21,-211l7638,4675r-34,-211l7565,4255r-46,-208l7467,3841r-76,-268l7302,3312,7202,3057,7092,2810,6973,2568,6843,2335,6704,2110,6558,1894,6401,1687,6237,1489,6065,1303,5886,1124,5701,959,5508,805,5310,664,5104,533,4895,416,4679,313,4460,224,4236,147,4008,88,3777,43,3544,13,3306,,3067,3,2826,24,2584,63r-245,56l2095,194r-245,93l1605,402,1362,535xe" fillcolor="#e5e5e5" stroked="f">
                    <v:fill opacity="33410f"/>
                    <v:path arrowok="t" o:connecttype="custom" o:connectlocs="361,266;242,415;146,584;74,768;26,965;2,1171;4,1383;30,1600;82,1816;161,2029;266,2237;361,2385;465,2519;577,2639;697,2745;823,2837;953,2914;1088,2976;1225,3022;1364,3052;1503,3066;1684,3046;1921,2965;2117,2854;2274,2716;2394,2555;2481,2376;2536,2183;2564,1979;2566,1770;2546,1559;2506,1349;2434,1104;2324,856;2186,631;2022,434;1836,268;1632,139;1412,49;1181,4;942,8;698,65;454,178" o:connectangles="0,0,0,0,0,0,0,0,0,0,0,0,0,0,0,0,0,0,0,0,0,0,0,0,0,0,0,0,0,0,0,0,0,0,0,0,0,0,0,0,0,0,0"/>
                  </v:shape>
                  <v:shape id="Freeform 307" o:spid="_x0000_s1046" style="position:absolute;left:621;top:2000;width:2548;height:3646;visibility:visible;mso-wrap-style:square;v-text-anchor:top" coordsize="7643,10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mF0cUA&#10;AADbAAAADwAAAGRycy9kb3ducmV2LnhtbESPQWsCMRSE74X+h/AEbzWxVEm3Rum2CCKFUuvF22Pz&#10;uru6eVk2cV3/vSkUehxm5htmsRpcI3rqQu3ZwHSiQBAX3tZcGth/rx80iBCRLTaeycCVAqyW93cL&#10;zKy/8Bf1u1iKBOGQoYEqxjaTMhQVOQwT3xIn78d3DmOSXSlth5cEd418VGouHdacFips6a2i4rQ7&#10;OwPzfKZ1yD/VuzqqvN9+6PoQtDHj0fD6AiLSEP/Df+2NNfD0DL9f0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YXRxQAAANsAAAAPAAAAAAAAAAAAAAAAAJgCAABkcnMv&#10;ZG93bnJldi54bWxQSwUGAAAAAAQABAD1AAAAigMAAAAA&#10;" path="m6922,r221,518l7285,989r69,427l7356,1805r-64,352l7171,2476r-174,290l6775,3032r-266,242l6206,3498r-336,211l5505,3907r-386,191l4715,4285r-418,186l3873,4659r-426,195l3022,5059r-415,218l2203,5512r-384,256l1458,6048r-334,307l823,6693,561,7066,343,7476,173,7928,58,8426,,8973r5,598l81,10226r150,714l964,9229r205,-281l1400,8682r253,-249l1927,8198r292,-223l2525,7763r318,-204l3171,7361r335,-192l3845,6981r341,-188l4525,6605r336,-190l5189,6220r319,-199l5816,5813r293,-216l6385,5369r255,-242l6873,4871r207,-271l7260,4309r148,-311l7523,3665r80,-356l7643,2927r,-408l7598,2080r-93,-469l7364,1109,7170,573,6922,xe" fillcolor="#c6d9f1 [671]" stroked="f">
                    <v:path arrowok="t" o:connecttype="custom" o:connectlocs="2381,173;2452,472;2431,719;2333,922;2170,1091;1957,1236;1707,1366;1433,1490;1149,1618;869,1759;606,1922;375,2118;187,2355;58,2642;0,2990;27,3408;321,3076;467,2893;642,2732;842,2587;1057,2453;1282,2327;1509,2201;1730,2073;1939,1937;2129,1789;2291,1623;2420,1436;2508,1221;2548,975;2533,693;2455,370;2308,0" o:connectangles="0,0,0,0,0,0,0,0,0,0,0,0,0,0,0,0,0,0,0,0,0,0,0,0,0,0,0,0,0,0,0,0,0"/>
                  </v:shape>
                </v:group>
                <v:shape id="Freeform 308" o:spid="_x0000_s1047" style="position:absolute;left:1883;top:915;width:1060;height:1715;visibility:visible;mso-wrap-style:square;v-text-anchor:top" coordsize="3181,5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spZ8EA&#10;AADbAAAADwAAAGRycy9kb3ducmV2LnhtbERPy2oCMRTdC/5DuEJ3mlFQ6mgUUbQVSsH39jK5zgQn&#10;N8Mk1dGvbxaFLg/nPZ03thR3qr1xrKDfS0AQZ04bzhUcD+vuOwgfkDWWjknBkzzMZ+3WFFPtHryj&#10;+z7kIoawT1FBEUKVSumzgiz6nquII3d1tcUQYZ1LXeMjhttSDpJkJC0ajg0FVrQsKLvtf6yC8cuM&#10;b8uz+ZYf2+ry5U/9VbMplXrrNIsJiEBN+Bf/uT+1gmFcH7/EHy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KWfBAAAA2wAAAA8AAAAAAAAAAAAAAAAAmAIAAGRycy9kb3du&#10;cmV2LnhtbFBLBQYAAAAABAAEAPUAAACGAwAAAAA=&#10;" path="m7,82l3,73,,63,,51,1,41,4,32r6,-9l17,15,25,8,35,3,45,,56,,66,2,76,5r8,5l93,17r7,9l3174,5062r4,10l3181,5084r,9l3180,5103r-3,10l3171,5123r-7,7l3156,5137r-10,5l3135,5144r-10,2l3115,5144r-10,-4l3095,5134r-7,-7l3081,5119,7,82xe" fillcolor="white [3212]" stroked="f">
                  <v:path arrowok="t" o:connecttype="custom" o:connectlocs="2,27;1,24;0,21;0,17;0,14;1,11;3,8;6,5;8,3;12,1;15,0;19,0;22,1;25,2;28,3;31,6;33,9;1058,1687;1059,1690;1060,1694;1060,1697;1060,1701;1059,1704;1057,1707;1054,1710;1052,1712;1048,1714;1045,1714;1041,1715;1038,1714;1035,1713;1031,1711;1029,1709;1027,1706;2,27" o:connectangles="0,0,0,0,0,0,0,0,0,0,0,0,0,0,0,0,0,0,0,0,0,0,0,0,0,0,0,0,0,0,0,0,0,0,0"/>
                </v:shape>
                <v:shape id="Freeform 309" o:spid="_x0000_s1048" style="position:absolute;left:1900;top:682;width:908;height:1465;visibility:visible;mso-wrap-style:square;v-text-anchor:top" coordsize="2724,4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UzsIA&#10;AADcAAAADwAAAGRycy9kb3ducmV2LnhtbERPTWvCQBC9F/wPywheim4spdXUVUKg1PZWlRZvQ3aa&#10;DWZmQ3bV9N93C4Xe5vE+Z7UZuFUX6kPjxcB8loEiqbxtpDZw2D9PF6BCRLHYeiED3xRgsx7drDC3&#10;/irvdNnFWqUQCTkacDF2udahcsQYZr4jSdyX7xljgn2tbY/XFM6tvsuyB83YSGpw2FHpqDrtzmyg&#10;3L5+Hp2jpRRl+XZLzB8vBRszGQ/FE6hIQ/wX/7m3Ns1/vIffZ9IF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0FTOwgAAANwAAAAPAAAAAAAAAAAAAAAAAJgCAABkcnMvZG93&#10;bnJldi54bWxQSwUGAAAAAAQABAD1AAAAhwMAAAAA&#10;" path="m7,82l3,72,,63,,53,2,41,4,33,10,23r7,-8l26,9,35,3,45,2,56,,66,2,76,6r9,4l93,17r7,10l2716,4313r4,10l2723,4333r1,11l2723,4354r-4,10l2713,4372r-7,9l2697,4388r-9,4l2678,4395r-10,l2657,4393r-10,-2l2638,4385r-8,-7l2624,4369,7,82xe" fillcolor="white [3212]" stroked="f">
                  <v:path arrowok="t" o:connecttype="custom" o:connectlocs="2,27;1,24;0,21;0,18;1,14;1,11;3,8;6,5;9,3;12,1;15,1;19,0;22,1;25,2;28,3;31,6;33,9;905,1438;907,1441;908,1444;908,1448;908,1451;906,1455;904,1457;902,1460;899,1463;896,1464;893,1465;889,1465;886,1464;882,1464;879,1462;877,1459;875,1456;2,27" o:connectangles="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:rsidR="00036946" w:rsidRPr="001D5639" w:rsidRDefault="00036946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1D5639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1D5639" w:rsidRDefault="000C2760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F164F8" wp14:editId="74BB352A">
                <wp:simplePos x="0" y="0"/>
                <wp:positionH relativeFrom="margin">
                  <wp:posOffset>505460</wp:posOffset>
                </wp:positionH>
                <wp:positionV relativeFrom="paragraph">
                  <wp:posOffset>42545</wp:posOffset>
                </wp:positionV>
                <wp:extent cx="1125220" cy="1064260"/>
                <wp:effectExtent l="0" t="0" r="17780" b="2540"/>
                <wp:wrapNone/>
                <wp:docPr id="51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noProof/>
                                <w:lang w:bidi="ar-SA"/>
                              </w:rPr>
                              <w:id w:val="-1655598329"/>
                              <w:picture/>
                            </w:sdtPr>
                            <w:sdtEndPr/>
                            <w:sdtContent>
                              <w:p w:rsidR="005D792C" w:rsidRDefault="000C2760"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2D295815" wp14:editId="2624ECD4">
                                      <wp:extent cx="1064895" cy="561228"/>
                                      <wp:effectExtent l="19050" t="0" r="20955" b="201295"/>
                                      <wp:docPr id="18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64895" cy="561228"/>
                                              </a:xfrm>
                                              <a:prstGeom prst="roundRect">
                                                <a:avLst>
                                                  <a:gd name="adj" fmla="val 8594"/>
                                                </a:avLst>
                                              </a:prstGeom>
                                              <a:solidFill>
                                                <a:srgbClr val="FFFFFF">
                                                  <a:shade val="85000"/>
                                                </a:srgb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reflection blurRad="12700" stA="38000" endPos="28000" dist="5000" dir="5400000" sy="-100000" algn="bl" rotWithShape="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3" o:spid="_x0000_s1032" type="#_x0000_t202" style="position:absolute;margin-left:39.8pt;margin-top:3.35pt;width:88.6pt;height:83.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" filled="f" stroked="f">
                <v:textbox inset="0,0,0,0">
                  <w:txbxContent>
                    <w:sdt>
                      <w:sdtPr>
                        <w:rPr>
                          <w:noProof/>
                          <w:lang w:bidi="ar-SA"/>
                        </w:rPr>
                        <w:id w:val="-1655598329"/>
                        <w:picture/>
                      </w:sdtPr>
                      <w:sdtEndPr/>
                      <w:sdtContent>
                        <w:p w:rsidR="005D792C" w:rsidRDefault="000C2760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6D651624" wp14:editId="5A0F42C3">
                                <wp:extent cx="1064895" cy="561228"/>
                                <wp:effectExtent l="19050" t="0" r="20955" b="201295"/>
                                <wp:docPr id="18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64895" cy="561228"/>
                                        </a:xfrm>
                                        <a:prstGeom prst="roundRect">
                                          <a:avLst>
                                            <a:gd name="adj" fmla="val 8594"/>
                                          </a:avLst>
                                        </a:prstGeom>
                                        <a:solidFill>
                                          <a:srgbClr val="FFFFFF">
                                            <a:shade val="85000"/>
                                          </a:srgbClr>
                                        </a:solidFill>
                                        <a:ln>
                                          <a:noFill/>
                                        </a:ln>
                                        <a:effectLst>
                                          <a:reflection blurRad="12700" stA="38000" endPos="28000" dist="5000" dir="5400000" sy="-100000" algn="bl" rotWithShape="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p w:rsidR="00131B62" w:rsidRPr="001D5639" w:rsidRDefault="00C53DA5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 w:rsidRPr="001D5639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F37981" wp14:editId="33891D42">
                <wp:simplePos x="0" y="0"/>
                <wp:positionH relativeFrom="column">
                  <wp:posOffset>2136685</wp:posOffset>
                </wp:positionH>
                <wp:positionV relativeFrom="paragraph">
                  <wp:posOffset>121751</wp:posOffset>
                </wp:positionV>
                <wp:extent cx="4857462" cy="2835798"/>
                <wp:effectExtent l="0" t="0" r="635" b="3175"/>
                <wp:wrapNone/>
                <wp:docPr id="59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462" cy="2835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760" w:rsidRPr="000C2760" w:rsidRDefault="000C2760" w:rsidP="00252EEC">
                            <w:pPr>
                              <w:pStyle w:val="CompanyBrief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{#Chapters}{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text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}{/Chapters}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0" o:spid="_x0000_s1033" type="#_x0000_t202" style="position:absolute;margin-left:168.25pt;margin-top:9.6pt;width:382.5pt;height:223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qctQ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" filled="f" stroked="f">
                <v:textbox inset="0,0,0,0">
                  <w:txbxContent>
                    <w:p w:rsidR="000C2760" w:rsidRPr="000C2760" w:rsidRDefault="000C2760" w:rsidP="00252EEC">
                      <w:pPr>
                        <w:pStyle w:val="CompanyBrief"/>
                        <w:jc w:val="left"/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{#Chapters}{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text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}{/Chapters}</w:t>
                      </w:r>
                    </w:p>
                  </w:txbxContent>
                </v:textbox>
              </v:shape>
            </w:pict>
          </mc:Fallback>
        </mc:AlternateContent>
      </w:r>
    </w:p>
    <w:p w:rsidR="00891AAB" w:rsidRPr="001D5639" w:rsidRDefault="00891AAB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tabs>
          <w:tab w:val="left" w:pos="7473"/>
        </w:tabs>
        <w:rPr>
          <w:rFonts w:ascii="Arial" w:hAnsi="Arial" w:cs="Arial"/>
        </w:rPr>
      </w:pPr>
      <w:r w:rsidRPr="001D5639">
        <w:rPr>
          <w:rFonts w:ascii="Arial" w:hAnsi="Arial" w:cs="Arial"/>
        </w:rPr>
        <w:tab/>
      </w:r>
    </w:p>
    <w:p w:rsidR="00891AAB" w:rsidRPr="001D5639" w:rsidRDefault="00891AAB" w:rsidP="00891AAB">
      <w:pPr>
        <w:rPr>
          <w:rFonts w:ascii="Arial" w:hAnsi="Arial" w:cs="Arial"/>
        </w:rPr>
      </w:pPr>
    </w:p>
    <w:p w:rsidR="00891AAB" w:rsidRPr="001D5639" w:rsidRDefault="00891AAB" w:rsidP="00891AAB">
      <w:pPr>
        <w:rPr>
          <w:rFonts w:ascii="Arial" w:hAnsi="Arial" w:cs="Arial"/>
        </w:rPr>
      </w:pPr>
    </w:p>
    <w:p w:rsidR="00131B62" w:rsidRPr="001D5639" w:rsidRDefault="00131B62" w:rsidP="00891AAB">
      <w:pPr>
        <w:rPr>
          <w:rFonts w:ascii="Arial" w:hAnsi="Arial" w:cs="Arial"/>
        </w:rPr>
        <w:sectPr w:rsidR="00131B62" w:rsidRPr="001D5639" w:rsidSect="006D54FB">
          <w:pgSz w:w="12240" w:h="15840" w:code="1"/>
          <w:pgMar w:top="1296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cols w:space="720"/>
          <w:docGrid w:linePitch="360"/>
        </w:sectPr>
      </w:pPr>
    </w:p>
    <w:sdt>
      <w:sdtPr>
        <w:rPr>
          <w:rFonts w:ascii="Arial" w:hAnsi="Arial" w:cs="Arial"/>
        </w:rPr>
        <w:id w:val="301442922"/>
        <w:placeholder>
          <w:docPart w:val="4AF20EC238114D06B870EF36D04F5A9B"/>
        </w:placeholder>
      </w:sdtPr>
      <w:sdtEndPr/>
      <w:sdtContent>
        <w:p w:rsidR="00131B62" w:rsidRPr="001D5639" w:rsidRDefault="00131B62" w:rsidP="00131B62">
          <w:pPr>
            <w:pStyle w:val="PageTitle"/>
            <w:jc w:val="center"/>
            <w:rPr>
              <w:rFonts w:ascii="Arial" w:hAnsi="Arial" w:cs="Arial"/>
            </w:rPr>
          </w:pPr>
          <w:r w:rsidRPr="001D5639">
            <w:rPr>
              <w:rFonts w:ascii="Arial" w:hAnsi="Arial" w:cs="Arial"/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789312" behindDoc="0" locked="0" layoutInCell="1" allowOverlap="1" wp14:anchorId="2E344D30" wp14:editId="2781E69B">
                    <wp:simplePos x="0" y="0"/>
                    <wp:positionH relativeFrom="column">
                      <wp:posOffset>512180</wp:posOffset>
                    </wp:positionH>
                    <wp:positionV relativeFrom="paragraph">
                      <wp:posOffset>-92598</wp:posOffset>
                    </wp:positionV>
                    <wp:extent cx="6252494" cy="8478777"/>
                    <wp:effectExtent l="0" t="0" r="0" b="0"/>
                    <wp:wrapNone/>
                    <wp:docPr id="179" name="Text Box 1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52494" cy="8478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inorEastAsia" w:hAnsi="Arial" w:cs="Arial"/>
                                    <w:b w:val="0"/>
                                    <w:bCs w:val="0"/>
                                    <w:color w:val="auto"/>
                                    <w:sz w:val="16"/>
                                    <w:szCs w:val="16"/>
                                    <w:lang w:eastAsia="ja-JP" w:bidi="ar-SA"/>
                                  </w:rPr>
                                  <w:id w:val="1385289450"/>
                                  <w:docPartObj>
                                    <w:docPartGallery w:val="Table of Contents"/>
                                    <w:docPartUnique/>
                                  </w:docPartObj>
                                </w:sdtPr>
                                <w:sdtEndPr>
                                  <w:rPr>
                                    <w:sz w:val="22"/>
                                    <w:szCs w:val="22"/>
                                  </w:rPr>
                                </w:sdtEndPr>
                                <w:sdtContent>
                                  <w:p w:rsidR="00131B62" w:rsidRPr="001D5639" w:rsidRDefault="00131B62">
                                    <w:pPr>
                                      <w:pStyle w:val="TOCHeading"/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</w:pPr>
                                    <w:r w:rsidRPr="001D5639">
                                      <w:rPr>
                                        <w:rFonts w:ascii="Arial" w:hAnsi="Arial" w:cs="Arial"/>
                                        <w:sz w:val="32"/>
                                        <w:szCs w:val="32"/>
                                      </w:rPr>
                                      <w:t xml:space="preserve">                                        </w:t>
                                    </w:r>
                                    <w:r w:rsidR="00C53DA5" w:rsidRPr="001D5639">
                                      <w:rPr>
                                        <w:rFonts w:ascii="Arial" w:hAnsi="Arial" w:cs="Arial"/>
                                        <w:sz w:val="32"/>
                                        <w:szCs w:val="32"/>
                                      </w:rPr>
                                      <w:t xml:space="preserve">   </w:t>
                                    </w:r>
                                    <w:r w:rsidRPr="001D5639">
                                      <w:rPr>
                                        <w:rFonts w:ascii="Arial" w:hAnsi="Arial" w:cs="Arial"/>
                                        <w:sz w:val="40"/>
                                        <w:szCs w:val="40"/>
                                      </w:rPr>
                                      <w:t>Table of Contents</w:t>
                                    </w:r>
                                  </w:p>
                                  <w:p w:rsidR="00131B62" w:rsidRPr="001D5639" w:rsidRDefault="00891AAB" w:rsidP="00C53DA5">
                                    <w:pPr>
                                      <w:pStyle w:val="Heading1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1D5639">
                                      <w:rPr>
                                        <w:rFonts w:ascii="Arial" w:hAnsi="Arial" w:cs="Arial"/>
                                      </w:rPr>
                                      <w:t>{#Chapters}</w:t>
                                    </w:r>
                                  </w:p>
                                  <w:p w:rsidR="00131B62" w:rsidRPr="001D5639" w:rsidRDefault="00891AAB">
                                    <w:pPr>
                                      <w:pStyle w:val="TOC1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1D563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{</w:t>
                                    </w:r>
                                    <w:proofErr w:type="spellStart"/>
                                    <w:r w:rsidRPr="001D563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ChapterName</w:t>
                                    </w:r>
                                    <w:proofErr w:type="spellEnd"/>
                                    <w:r w:rsidRPr="001D563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}</w:t>
                                    </w:r>
                                    <w:r w:rsidR="00131B62" w:rsidRPr="001D5639">
                                      <w:rPr>
                                        <w:rFonts w:ascii="Arial" w:hAnsi="Arial" w:cs="Arial"/>
                                      </w:rPr>
                                      <w:ptab w:relativeTo="margin" w:alignment="right" w:leader="dot"/>
                                    </w:r>
                                    <w:r w:rsidR="00131B62" w:rsidRPr="001D563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</w:rPr>
                                      <w:t>1</w:t>
                                    </w:r>
                                  </w:p>
                                  <w:p w:rsidR="00131B62" w:rsidRPr="001D5639" w:rsidRDefault="00891AAB" w:rsidP="00891AAB">
                                    <w:pPr>
                                      <w:pStyle w:val="TOC2"/>
                                      <w:ind w:left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1D5639">
                                      <w:rPr>
                                        <w:rFonts w:ascii="Arial" w:hAnsi="Arial" w:cs="Arial"/>
                                      </w:rPr>
                                      <w:t xml:space="preserve"> {#Topic}</w:t>
                                    </w:r>
                                    <w:r w:rsidRPr="001D5639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{</w:t>
                                    </w:r>
                                    <w:proofErr w:type="spellStart"/>
                                    <w:r w:rsidRPr="001D5639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TopicName</w:t>
                                    </w:r>
                                    <w:proofErr w:type="spellEnd"/>
                                    <w:r w:rsidRPr="001D5639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}</w:t>
                                    </w:r>
                                    <w:r w:rsidR="00131B62" w:rsidRPr="001D5639">
                                      <w:rPr>
                                        <w:rFonts w:ascii="Arial" w:hAnsi="Arial" w:cs="Arial"/>
                                      </w:rPr>
                                      <w:ptab w:relativeTo="margin" w:alignment="right" w:leader="dot"/>
                                    </w:r>
                                    <w:r w:rsidR="00131B62" w:rsidRPr="001D5639">
                                      <w:rPr>
                                        <w:rFonts w:ascii="Arial" w:hAnsi="Arial" w:cs="Arial"/>
                                      </w:rPr>
                                      <w:t>2</w:t>
                                    </w:r>
                                  </w:p>
                                  <w:p w:rsidR="00A622BE" w:rsidRPr="001D5639" w:rsidRDefault="0038591A" w:rsidP="00A622BE">
                                    <w:pPr>
                                      <w:pStyle w:val="TOC3"/>
                                      <w:ind w:left="446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 w:rsidRPr="001D5639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{#</w:t>
                                    </w:r>
                                    <w:proofErr w:type="spellStart"/>
                                    <w:r w:rsidRPr="001D5639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SubTopic</w:t>
                                    </w:r>
                                    <w:proofErr w:type="spellEnd"/>
                                    <w:r w:rsidRPr="001D5639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}</w:t>
                                    </w:r>
                                    <w:r w:rsidR="00891AAB" w:rsidRPr="001D5639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{</w:t>
                                    </w:r>
                                    <w:proofErr w:type="spellStart"/>
                                    <w:r w:rsidR="00891AAB" w:rsidRPr="001D5639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SubTopicName</w:t>
                                    </w:r>
                                    <w:proofErr w:type="spellEnd"/>
                                    <w:r w:rsidR="00891AAB" w:rsidRPr="001D5639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}</w:t>
                                    </w:r>
                                    <w:r w:rsidR="00131B62" w:rsidRPr="001D5639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ptab w:relativeTo="margin" w:alignment="right" w:leader="dot"/>
                                    </w:r>
                                    <w:r w:rsidR="00131B62" w:rsidRPr="001D5639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  <w:p w:rsidR="00131B62" w:rsidRPr="001D5639" w:rsidRDefault="00A622BE" w:rsidP="00E67D93">
                                    <w:pPr>
                                      <w:pStyle w:val="TOC3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 w:rsidRPr="001D5639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{</w:t>
                                    </w:r>
                                    <w:r w:rsidR="00E502A4" w:rsidRPr="001D5639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/</w:t>
                                    </w:r>
                                    <w:proofErr w:type="spellStart"/>
                                    <w:r w:rsidRPr="001D5639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SubTopic</w:t>
                                    </w:r>
                                    <w:proofErr w:type="spellEnd"/>
                                    <w:r w:rsidRPr="001D5639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}{</w:t>
                                    </w:r>
                                    <w:r w:rsidR="00E502A4" w:rsidRPr="001D5639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/</w:t>
                                    </w:r>
                                    <w:r w:rsidRPr="001D5639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Topic}</w:t>
                                    </w:r>
                                    <w:r w:rsidR="00891AAB" w:rsidRPr="001D5639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{/Chapters}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79" o:spid="_x0000_s1034" type="#_x0000_t202" style="position:absolute;left:0;text-align:left;margin-left:40.35pt;margin-top:-7.3pt;width:492.3pt;height:667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="Arial" w:eastAsiaTheme="minorEastAsia" w:hAnsi="Arial" w:cs="Arial"/>
                              <w:b w:val="0"/>
                              <w:bCs w:val="0"/>
                              <w:color w:val="auto"/>
                              <w:sz w:val="16"/>
                              <w:szCs w:val="16"/>
                              <w:lang w:eastAsia="ja-JP" w:bidi="ar-SA"/>
                            </w:rPr>
                            <w:id w:val="1385289450"/>
                            <w:docPartObj>
                              <w:docPartGallery w:val="Table of Contents"/>
                              <w:docPartUnique/>
                            </w:docPartObj>
                          </w:sdtPr>
                          <w:sdtEndPr>
                            <w:rPr>
                              <w:sz w:val="22"/>
                              <w:szCs w:val="22"/>
                            </w:rPr>
                          </w:sdtEndPr>
                          <w:sdtContent>
                            <w:p w:rsidR="00131B62" w:rsidRPr="001D5639" w:rsidRDefault="00131B62">
                              <w:pPr>
                                <w:pStyle w:val="TOCHeading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1D5639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                                       </w:t>
                              </w:r>
                              <w:r w:rsidR="00C53DA5" w:rsidRPr="001D5639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Pr="001D5639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Table of Contents</w:t>
                              </w:r>
                            </w:p>
                            <w:p w:rsidR="00131B62" w:rsidRPr="001D5639" w:rsidRDefault="00891AAB" w:rsidP="00C53DA5">
                              <w:pPr>
                                <w:pStyle w:val="Heading1"/>
                                <w:rPr>
                                  <w:rFonts w:ascii="Arial" w:hAnsi="Arial" w:cs="Arial"/>
                                </w:rPr>
                              </w:pPr>
                              <w:r w:rsidRPr="001D5639">
                                <w:rPr>
                                  <w:rFonts w:ascii="Arial" w:hAnsi="Arial" w:cs="Arial"/>
                                </w:rPr>
                                <w:t>{#Chapters}</w:t>
                              </w:r>
                            </w:p>
                            <w:p w:rsidR="00131B62" w:rsidRPr="001D5639" w:rsidRDefault="00891AAB">
                              <w:pPr>
                                <w:pStyle w:val="TOC1"/>
                                <w:rPr>
                                  <w:rFonts w:ascii="Arial" w:hAnsi="Arial" w:cs="Arial"/>
                                </w:rPr>
                              </w:pPr>
                              <w:r w:rsidRPr="001D5639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{</w:t>
                              </w:r>
                              <w:proofErr w:type="spellStart"/>
                              <w:r w:rsidRPr="001D5639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ChapterName</w:t>
                              </w:r>
                              <w:proofErr w:type="spellEnd"/>
                              <w:r w:rsidRPr="001D5639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}</w:t>
                              </w:r>
                              <w:r w:rsidR="00131B62" w:rsidRPr="001D5639">
                                <w:rPr>
                                  <w:rFonts w:ascii="Arial" w:hAnsi="Arial" w:cs="Arial"/>
                                </w:rPr>
                                <w:ptab w:relativeTo="margin" w:alignment="right" w:leader="dot"/>
                              </w:r>
                              <w:r w:rsidR="00131B62" w:rsidRPr="001D5639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  <w:p w:rsidR="00131B62" w:rsidRPr="001D5639" w:rsidRDefault="00891AAB" w:rsidP="00891AAB">
                              <w:pPr>
                                <w:pStyle w:val="TOC2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  <w:r w:rsidRPr="001D5639">
                                <w:rPr>
                                  <w:rFonts w:ascii="Arial" w:hAnsi="Arial" w:cs="Arial"/>
                                </w:rPr>
                                <w:t xml:space="preserve"> {#Topic}</w:t>
                              </w:r>
                              <w:r w:rsidRPr="001D563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{</w:t>
                              </w:r>
                              <w:proofErr w:type="spellStart"/>
                              <w:r w:rsidRPr="001D563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TopicName</w:t>
                              </w:r>
                              <w:proofErr w:type="spellEnd"/>
                              <w:r w:rsidRPr="001D563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}</w:t>
                              </w:r>
                              <w:r w:rsidR="00131B62" w:rsidRPr="001D5639">
                                <w:rPr>
                                  <w:rFonts w:ascii="Arial" w:hAnsi="Arial" w:cs="Arial"/>
                                </w:rPr>
                                <w:ptab w:relativeTo="margin" w:alignment="right" w:leader="dot"/>
                              </w:r>
                              <w:r w:rsidR="00131B62" w:rsidRPr="001D5639">
                                <w:rPr>
                                  <w:rFonts w:ascii="Arial" w:hAnsi="Arial" w:cs="Arial"/>
                                </w:rPr>
                                <w:t>2</w:t>
                              </w:r>
                            </w:p>
                            <w:p w:rsidR="00A622BE" w:rsidRPr="001D5639" w:rsidRDefault="0038591A" w:rsidP="00A622BE">
                              <w:pPr>
                                <w:pStyle w:val="TOC3"/>
                                <w:ind w:left="446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D563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{#</w:t>
                              </w:r>
                              <w:proofErr w:type="spellStart"/>
                              <w:r w:rsidRPr="001D563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SubTopic</w:t>
                              </w:r>
                              <w:proofErr w:type="spellEnd"/>
                              <w:r w:rsidRPr="001D563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}</w:t>
                              </w:r>
                              <w:r w:rsidR="00891AAB" w:rsidRPr="001D563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{</w:t>
                              </w:r>
                              <w:proofErr w:type="spellStart"/>
                              <w:r w:rsidR="00891AAB" w:rsidRPr="001D563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SubTopicName</w:t>
                              </w:r>
                              <w:proofErr w:type="spellEnd"/>
                              <w:r w:rsidR="00891AAB" w:rsidRPr="001D563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}</w:t>
                              </w:r>
                              <w:r w:rsidR="00131B62" w:rsidRPr="001D563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ptab w:relativeTo="margin" w:alignment="right" w:leader="dot"/>
                              </w:r>
                              <w:r w:rsidR="00131B62" w:rsidRPr="001D563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  <w:p w:rsidR="00131B62" w:rsidRPr="001D5639" w:rsidRDefault="00A622BE" w:rsidP="00E67D93">
                              <w:pPr>
                                <w:pStyle w:val="TOC3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D563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{</w:t>
                              </w:r>
                              <w:r w:rsidR="00E502A4" w:rsidRPr="001D563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1D563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SubTopic</w:t>
                              </w:r>
                              <w:proofErr w:type="spellEnd"/>
                              <w:r w:rsidRPr="001D563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}{</w:t>
                              </w:r>
                              <w:r w:rsidR="00E502A4" w:rsidRPr="001D563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/</w:t>
                              </w:r>
                              <w:r w:rsidRPr="001D563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Topic}</w:t>
                              </w:r>
                              <w:r w:rsidR="00891AAB" w:rsidRPr="001D563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{/Chapters}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  <w:p w:rsidR="00E838EB" w:rsidRPr="001D5639" w:rsidRDefault="00332AAB" w:rsidP="00131B62">
          <w:pPr>
            <w:pStyle w:val="PageTitle"/>
            <w:tabs>
              <w:tab w:val="left" w:pos="0"/>
              <w:tab w:val="left" w:pos="450"/>
              <w:tab w:val="left" w:pos="720"/>
            </w:tabs>
            <w:ind w:hanging="360"/>
            <w:rPr>
              <w:rFonts w:ascii="Arial" w:hAnsi="Arial" w:cs="Arial"/>
            </w:rPr>
          </w:pPr>
        </w:p>
      </w:sdtContent>
    </w:sdt>
    <w:tbl>
      <w:tblPr>
        <w:tblStyle w:val="TableGrid"/>
        <w:tblpPr w:leftFromText="187" w:rightFromText="187" w:vertAnchor="text" w:horzAnchor="margin" w:tblpX="721" w:tblpY="14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</w:tblGrid>
      <w:tr w:rsidR="00131B62" w:rsidRPr="001D5639" w:rsidTr="00131B62">
        <w:trPr>
          <w:trHeight w:val="91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12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12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12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12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12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24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12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12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12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12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12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12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24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12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12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12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12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12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1D5639" w:rsidTr="00131B62">
        <w:trPr>
          <w:trHeight w:val="122"/>
        </w:trPr>
        <w:tc>
          <w:tcPr>
            <w:tcW w:w="1709" w:type="dxa"/>
            <w:vAlign w:val="bottom"/>
          </w:tcPr>
          <w:p w:rsidR="00131B62" w:rsidRPr="001D5639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</w:tbl>
    <w:p w:rsidR="0089779B" w:rsidRPr="001D5639" w:rsidRDefault="0089779B" w:rsidP="002A31A8">
      <w:pPr>
        <w:rPr>
          <w:rFonts w:ascii="Arial" w:hAnsi="Arial" w:cs="Arial"/>
        </w:rPr>
      </w:pPr>
    </w:p>
    <w:p w:rsidR="0089779B" w:rsidRPr="001D5639" w:rsidRDefault="0089779B" w:rsidP="0089779B">
      <w:pPr>
        <w:pStyle w:val="Heading1"/>
        <w:rPr>
          <w:rFonts w:ascii="Arial" w:hAnsi="Arial" w:cs="Arial"/>
        </w:rPr>
      </w:pPr>
    </w:p>
    <w:p w:rsidR="0089779B" w:rsidRPr="001D5639" w:rsidRDefault="0089779B" w:rsidP="002A31A8">
      <w:pPr>
        <w:rPr>
          <w:rFonts w:ascii="Arial" w:hAnsi="Arial" w:cs="Arial"/>
        </w:rPr>
      </w:pPr>
    </w:p>
    <w:p w:rsidR="0089779B" w:rsidRPr="001D5639" w:rsidRDefault="0089779B" w:rsidP="002A31A8">
      <w:pPr>
        <w:rPr>
          <w:rFonts w:ascii="Arial" w:hAnsi="Arial" w:cs="Arial"/>
        </w:rPr>
      </w:pPr>
    </w:p>
    <w:p w:rsidR="0089779B" w:rsidRPr="001D5639" w:rsidRDefault="0089779B" w:rsidP="002A31A8">
      <w:pPr>
        <w:rPr>
          <w:rFonts w:ascii="Arial" w:hAnsi="Arial" w:cs="Arial"/>
        </w:rPr>
      </w:pPr>
    </w:p>
    <w:p w:rsidR="0089779B" w:rsidRPr="001D5639" w:rsidRDefault="0089779B" w:rsidP="002A31A8">
      <w:pPr>
        <w:rPr>
          <w:rFonts w:ascii="Arial" w:hAnsi="Arial" w:cs="Arial"/>
        </w:rPr>
      </w:pPr>
    </w:p>
    <w:p w:rsidR="0089779B" w:rsidRPr="001D5639" w:rsidRDefault="0089779B" w:rsidP="002A31A8">
      <w:pPr>
        <w:rPr>
          <w:rFonts w:ascii="Arial" w:hAnsi="Arial" w:cs="Arial"/>
        </w:rPr>
      </w:pPr>
    </w:p>
    <w:p w:rsidR="002A31A8" w:rsidRPr="001D5639" w:rsidRDefault="002A31A8" w:rsidP="002A31A8">
      <w:pPr>
        <w:rPr>
          <w:rFonts w:ascii="Arial" w:hAnsi="Arial" w:cs="Arial"/>
        </w:rPr>
      </w:pPr>
      <w:r w:rsidRPr="001D5639">
        <w:rPr>
          <w:rFonts w:ascii="Arial" w:hAnsi="Arial" w:cs="Arial"/>
        </w:rPr>
        <w:br w:type="page"/>
      </w:r>
    </w:p>
    <w:p w:rsidR="00630FF3" w:rsidRPr="001D5639" w:rsidRDefault="00630FF3" w:rsidP="00ED7116">
      <w:pPr>
        <w:pStyle w:val="PageTitle"/>
        <w:ind w:left="5760"/>
        <w:jc w:val="center"/>
        <w:rPr>
          <w:rFonts w:ascii="Arial" w:hAnsi="Arial" w:cs="Arial"/>
        </w:rPr>
      </w:pPr>
    </w:p>
    <w:bookmarkStart w:id="0" w:name="_GoBack" w:displacedByCustomXml="next"/>
    <w:sdt>
      <w:sdtPr>
        <w:rPr>
          <w:rFonts w:ascii="Arial" w:hAnsi="Arial" w:cs="Arial"/>
        </w:rPr>
        <w:id w:val="301442925"/>
        <w:placeholder>
          <w:docPart w:val="237B9B6F9A9E44488565E7E7C0B68FF4"/>
        </w:placeholder>
      </w:sdtPr>
      <w:sdtEndPr/>
      <w:sdtContent>
        <w:p w:rsidR="00ED7116" w:rsidRPr="001D5639" w:rsidRDefault="00B92C46" w:rsidP="00B92C46">
          <w:pPr>
            <w:pStyle w:val="PageTitle"/>
            <w:ind w:left="2160" w:firstLine="720"/>
            <w:jc w:val="left"/>
            <w:rPr>
              <w:rFonts w:ascii="Arial" w:hAnsi="Arial" w:cs="Arial"/>
            </w:rPr>
          </w:pPr>
          <w:r w:rsidRPr="001D5639">
            <w:rPr>
              <w:rFonts w:ascii="Arial" w:hAnsi="Arial" w:cs="Arial"/>
              <w:b w:val="0"/>
              <w:sz w:val="24"/>
            </w:rPr>
            <w:t>{</w:t>
          </w:r>
          <w:r w:rsidR="00E42903">
            <w:rPr>
              <w:rFonts w:ascii="Arial" w:hAnsi="Arial" w:cs="Arial"/>
              <w:b w:val="0"/>
              <w:sz w:val="24"/>
            </w:rPr>
            <w:t>#</w:t>
          </w:r>
          <w:r w:rsidRPr="001D5639">
            <w:rPr>
              <w:rFonts w:ascii="Arial" w:hAnsi="Arial" w:cs="Arial"/>
              <w:b w:val="0"/>
              <w:sz w:val="24"/>
            </w:rPr>
            <w:t>Chapters}</w:t>
          </w:r>
          <w:r w:rsidR="00ED7116" w:rsidRPr="001D5639">
            <w:rPr>
              <w:rFonts w:ascii="Arial" w:hAnsi="Arial" w:cs="Arial"/>
              <w:sz w:val="24"/>
            </w:rPr>
            <w:t xml:space="preserve">  </w:t>
          </w:r>
          <w:r w:rsidR="00ED7116" w:rsidRPr="001D5639">
            <w:rPr>
              <w:rFonts w:ascii="Arial" w:hAnsi="Arial" w:cs="Arial"/>
            </w:rPr>
            <w:t>Chapter {</w:t>
          </w:r>
          <w:proofErr w:type="spellStart"/>
          <w:r w:rsidR="00ED7116" w:rsidRPr="001D5639">
            <w:rPr>
              <w:rFonts w:ascii="Arial" w:hAnsi="Arial" w:cs="Arial"/>
            </w:rPr>
            <w:t>chno</w:t>
          </w:r>
          <w:proofErr w:type="spellEnd"/>
          <w:r w:rsidR="00ED7116" w:rsidRPr="001D5639">
            <w:rPr>
              <w:rFonts w:ascii="Arial" w:hAnsi="Arial" w:cs="Arial"/>
            </w:rPr>
            <w:t xml:space="preserve">}  </w:t>
          </w:r>
        </w:p>
        <w:bookmarkEnd w:id="0"/>
        <w:p w:rsidR="002A31A8" w:rsidRPr="001D5639" w:rsidRDefault="00630FF3" w:rsidP="00ED7116">
          <w:pPr>
            <w:pStyle w:val="PageTitle"/>
            <w:jc w:val="center"/>
            <w:rPr>
              <w:rFonts w:ascii="Arial" w:hAnsi="Arial" w:cs="Arial"/>
            </w:rPr>
          </w:pPr>
          <w:r w:rsidRPr="001D5639">
            <w:rPr>
              <w:rFonts w:ascii="Arial" w:hAnsi="Arial" w:cs="Arial"/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791360" behindDoc="0" locked="0" layoutInCell="1" allowOverlap="1" wp14:anchorId="3D789CAE" wp14:editId="571F86EB">
                    <wp:simplePos x="0" y="0"/>
                    <wp:positionH relativeFrom="column">
                      <wp:posOffset>364524</wp:posOffset>
                    </wp:positionH>
                    <wp:positionV relativeFrom="paragraph">
                      <wp:posOffset>751651</wp:posOffset>
                    </wp:positionV>
                    <wp:extent cx="6559281" cy="7241060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59281" cy="72410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719C" w:rsidRPr="001D5639" w:rsidRDefault="0013719C" w:rsidP="006A44CD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{#intents}</w:t>
                                </w:r>
                              </w:p>
                              <w:p w:rsidR="006A44CD" w:rsidRPr="001D5639" w:rsidRDefault="0013719C" w:rsidP="006A44CD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{</w:t>
                                </w:r>
                                <w:proofErr w:type="spellStart"/>
                                <w:r w:rsidRPr="001D5639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intent_label</w:t>
                                </w:r>
                                <w:proofErr w:type="spellEnd"/>
                                <w:r w:rsidR="0048041B" w:rsidRPr="001D5639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}</w:t>
                                </w:r>
                                <w:r w:rsidR="0048041B" w:rsidRPr="001D56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:</w:t>
                                </w:r>
                              </w:p>
                              <w:p w:rsidR="0048041B" w:rsidRPr="001D5639" w:rsidRDefault="0048041B" w:rsidP="006A44CD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{</w:t>
                                </w:r>
                                <w:proofErr w:type="spellStart"/>
                                <w:r w:rsidR="0013719C" w:rsidRPr="001D563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intent_value</w:t>
                                </w:r>
                                <w:proofErr w:type="spellEnd"/>
                                <w:r w:rsidRPr="001D563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}</w:t>
                                </w:r>
                              </w:p>
                              <w:p w:rsidR="006A44CD" w:rsidRPr="001D5639" w:rsidRDefault="0013719C" w:rsidP="0013719C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ascii="Arial" w:hAnsi="Arial" w:cs="Arial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</w:rPr>
                                  <w:t>{/intents}</w:t>
                                </w:r>
                                <w:r w:rsidR="006A44CD" w:rsidRPr="001D5639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</w:p>
                              <w:p w:rsidR="00652FBA" w:rsidRPr="001D5639" w:rsidRDefault="0048041B" w:rsidP="00652FBA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</w:rPr>
                                  <w:t>{#Topic}</w:t>
                                </w:r>
                              </w:p>
                              <w:p w:rsidR="00652FBA" w:rsidRPr="001D5639" w:rsidRDefault="00652FBA" w:rsidP="00652FBA">
                                <w:pP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Pr="001D56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chno</w:t>
                                </w:r>
                                <w:proofErr w:type="spellEnd"/>
                                <w:proofErr w:type="gramEnd"/>
                                <w:r w:rsidRPr="001D56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}.{</w:t>
                                </w:r>
                                <w:proofErr w:type="spellStart"/>
                                <w:r w:rsidRPr="001D56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topicno</w:t>
                                </w:r>
                                <w:proofErr w:type="spellEnd"/>
                                <w:r w:rsidRPr="001D56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}</w:t>
                                </w:r>
                                <w:r w:rsidRPr="001D5639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="0048041B" w:rsidRPr="001D5639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{</w:t>
                                </w:r>
                                <w:proofErr w:type="spellStart"/>
                                <w:r w:rsidR="0048041B" w:rsidRPr="001D5639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Topicname</w:t>
                                </w:r>
                                <w:proofErr w:type="spellEnd"/>
                                <w:r w:rsidR="0048041B" w:rsidRPr="001D5639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}</w:t>
                                </w:r>
                              </w:p>
                              <w:p w:rsidR="00652FBA" w:rsidRPr="001D5639" w:rsidRDefault="00652FBA" w:rsidP="00652FBA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{#intents}</w:t>
                                </w:r>
                              </w:p>
                              <w:p w:rsidR="00652FBA" w:rsidRPr="001D5639" w:rsidRDefault="00652FBA" w:rsidP="00652FBA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{</w:t>
                                </w:r>
                                <w:proofErr w:type="spellStart"/>
                                <w:r w:rsidRPr="001D5639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intent_label</w:t>
                                </w:r>
                                <w:proofErr w:type="spellEnd"/>
                                <w:r w:rsidRPr="001D5639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}</w:t>
                                </w:r>
                                <w:r w:rsidRPr="001D56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:</w:t>
                                </w:r>
                              </w:p>
                              <w:p w:rsidR="00652FBA" w:rsidRPr="001D5639" w:rsidRDefault="00652FBA" w:rsidP="00652FBA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{</w:t>
                                </w:r>
                                <w:proofErr w:type="spellStart"/>
                                <w:r w:rsidRPr="001D563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intent_value</w:t>
                                </w:r>
                                <w:proofErr w:type="spellEnd"/>
                                <w:r w:rsidRPr="001D563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}</w:t>
                                </w:r>
                              </w:p>
                              <w:p w:rsidR="00652FBA" w:rsidRPr="001D5639" w:rsidRDefault="00652FBA" w:rsidP="00652FBA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ascii="Arial" w:hAnsi="Arial" w:cs="Arial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</w:rPr>
                                  <w:t>{/intents}</w:t>
                                </w:r>
                              </w:p>
                              <w:p w:rsidR="00323B9B" w:rsidRPr="001D5639" w:rsidRDefault="00323B9B" w:rsidP="00652FBA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{#subtopic}</w:t>
                                </w:r>
                              </w:p>
                              <w:p w:rsidR="004D3A9B" w:rsidRPr="001D5639" w:rsidRDefault="004D3A9B" w:rsidP="00652FBA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Pr="001D56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chno</w:t>
                                </w:r>
                                <w:proofErr w:type="spellEnd"/>
                                <w:proofErr w:type="gramEnd"/>
                                <w:r w:rsidRPr="001D56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}.{</w:t>
                                </w:r>
                                <w:proofErr w:type="spellStart"/>
                                <w:r w:rsidRPr="001D56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topicno</w:t>
                                </w:r>
                                <w:proofErr w:type="spellEnd"/>
                                <w:r w:rsidRPr="001D56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}.{</w:t>
                                </w:r>
                                <w:proofErr w:type="spellStart"/>
                                <w:r w:rsidRPr="001D56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subtopicno</w:t>
                                </w:r>
                                <w:proofErr w:type="spellEnd"/>
                                <w:r w:rsidRPr="001D56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} </w:t>
                                </w:r>
                                <w:r w:rsidRPr="001D5639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{</w:t>
                                </w:r>
                                <w:proofErr w:type="spellStart"/>
                                <w:r w:rsidRPr="001D5639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SubTopicname</w:t>
                                </w:r>
                                <w:proofErr w:type="spellEnd"/>
                                <w:r w:rsidRPr="001D5639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}</w:t>
                                </w:r>
                              </w:p>
                              <w:p w:rsidR="004D3A9B" w:rsidRPr="001D5639" w:rsidRDefault="004D3A9B" w:rsidP="004D3A9B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{#intents}</w:t>
                                </w:r>
                              </w:p>
                              <w:p w:rsidR="004D3A9B" w:rsidRPr="001D5639" w:rsidRDefault="004D3A9B" w:rsidP="004D3A9B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{</w:t>
                                </w:r>
                                <w:proofErr w:type="spellStart"/>
                                <w:r w:rsidRPr="001D5639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intent_label</w:t>
                                </w:r>
                                <w:proofErr w:type="spellEnd"/>
                                <w:r w:rsidRPr="001D5639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}</w:t>
                                </w:r>
                                <w:r w:rsidRPr="001D5639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:</w:t>
                                </w:r>
                              </w:p>
                              <w:p w:rsidR="004D3A9B" w:rsidRPr="001D5639" w:rsidRDefault="004D3A9B" w:rsidP="004D3A9B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{</w:t>
                                </w:r>
                                <w:proofErr w:type="spellStart"/>
                                <w:r w:rsidRPr="001D563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intent_value</w:t>
                                </w:r>
                                <w:proofErr w:type="spellEnd"/>
                                <w:r w:rsidRPr="001D563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}</w:t>
                                </w:r>
                              </w:p>
                              <w:p w:rsidR="004D3A9B" w:rsidRPr="001D5639" w:rsidRDefault="004D3A9B" w:rsidP="004D3A9B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</w:rPr>
                                  <w:t>{/intents}</w:t>
                                </w:r>
                              </w:p>
                              <w:p w:rsidR="00323B9B" w:rsidRPr="001D5639" w:rsidRDefault="00323B9B" w:rsidP="00652FBA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{/subtopic}</w:t>
                                </w:r>
                              </w:p>
                              <w:p w:rsidR="00B92C46" w:rsidRPr="001D5639" w:rsidRDefault="0048041B" w:rsidP="00652FBA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ascii="Arial" w:hAnsi="Arial" w:cs="Arial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</w:rPr>
                                  <w:t>{/Topic}</w:t>
                                </w:r>
                                <w:r w:rsidR="00B92C46" w:rsidRPr="001D5639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</w:p>
                              <w:p w:rsidR="00B92C46" w:rsidRPr="001D5639" w:rsidRDefault="00B92C46" w:rsidP="00B92C46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ascii="Arial" w:hAnsi="Arial" w:cs="Arial"/>
                                  </w:rPr>
                                </w:pPr>
                                <w:r w:rsidRPr="001D5639">
                                  <w:rPr>
                                    <w:rFonts w:ascii="Arial" w:hAnsi="Arial" w:cs="Arial"/>
                                  </w:rPr>
                                  <w:t>{/Chapters}</w:t>
                                </w:r>
                              </w:p>
                              <w:p w:rsidR="004D3A9B" w:rsidRPr="00652FBA" w:rsidRDefault="004D3A9B" w:rsidP="00B92C46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5" type="#_x0000_t202" style="position:absolute;left:0;text-align:left;margin-left:28.7pt;margin-top:59.2pt;width:516.5pt;height:570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" filled="f" stroked="f">
                    <v:textbox>
                      <w:txbxContent>
                        <w:p w:rsidR="0013719C" w:rsidRPr="001D5639" w:rsidRDefault="0013719C" w:rsidP="006A44CD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{#intents}</w:t>
                          </w:r>
                        </w:p>
                        <w:p w:rsidR="006A44CD" w:rsidRPr="001D5639" w:rsidRDefault="0013719C" w:rsidP="006A44CD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{</w:t>
                          </w:r>
                          <w:proofErr w:type="spellStart"/>
                          <w:r w:rsidRPr="001D5639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intent_label</w:t>
                          </w:r>
                          <w:proofErr w:type="spellEnd"/>
                          <w:r w:rsidR="0048041B" w:rsidRPr="001D5639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}</w:t>
                          </w:r>
                          <w:r w:rsidR="0048041B" w:rsidRPr="001D56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:</w:t>
                          </w:r>
                        </w:p>
                        <w:p w:rsidR="0048041B" w:rsidRPr="001D5639" w:rsidRDefault="0048041B" w:rsidP="006A44CD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 w:rsidR="0013719C" w:rsidRPr="001D5639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intent_value</w:t>
                          </w:r>
                          <w:proofErr w:type="spellEnd"/>
                          <w:r w:rsidRPr="001D5639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}</w:t>
                          </w:r>
                        </w:p>
                        <w:p w:rsidR="006A44CD" w:rsidRPr="001D5639" w:rsidRDefault="0013719C" w:rsidP="0013719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Arial" w:hAnsi="Arial" w:cs="Arial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</w:rPr>
                            <w:t>{/intents}</w:t>
                          </w:r>
                          <w:r w:rsidR="006A44CD" w:rsidRPr="001D5639">
                            <w:rPr>
                              <w:rFonts w:ascii="Arial" w:hAnsi="Arial" w:cs="Arial"/>
                            </w:rPr>
                            <w:tab/>
                          </w:r>
                        </w:p>
                        <w:p w:rsidR="00652FBA" w:rsidRPr="001D5639" w:rsidRDefault="0048041B" w:rsidP="00652FBA">
                          <w:pPr>
                            <w:rPr>
                              <w:rFonts w:ascii="Arial" w:hAnsi="Arial" w:cs="Arial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</w:rPr>
                            <w:t>{#Topic}</w:t>
                          </w:r>
                        </w:p>
                        <w:p w:rsidR="00652FBA" w:rsidRPr="001D5639" w:rsidRDefault="00652FBA" w:rsidP="00652FBA">
                          <w:pP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{</w:t>
                          </w:r>
                          <w:proofErr w:type="spellStart"/>
                          <w:proofErr w:type="gramStart"/>
                          <w:r w:rsidRPr="001D56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chno</w:t>
                          </w:r>
                          <w:proofErr w:type="spellEnd"/>
                          <w:proofErr w:type="gramEnd"/>
                          <w:r w:rsidRPr="001D56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}.{</w:t>
                          </w:r>
                          <w:proofErr w:type="spellStart"/>
                          <w:r w:rsidRPr="001D56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topicno</w:t>
                          </w:r>
                          <w:proofErr w:type="spellEnd"/>
                          <w:r w:rsidRPr="001D56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}</w:t>
                          </w:r>
                          <w:r w:rsidRPr="001D5639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48041B" w:rsidRPr="001D5639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{</w:t>
                          </w:r>
                          <w:proofErr w:type="spellStart"/>
                          <w:r w:rsidR="0048041B" w:rsidRPr="001D5639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Topicname</w:t>
                          </w:r>
                          <w:proofErr w:type="spellEnd"/>
                          <w:r w:rsidR="0048041B" w:rsidRPr="001D5639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}</w:t>
                          </w:r>
                        </w:p>
                        <w:p w:rsidR="00652FBA" w:rsidRPr="001D5639" w:rsidRDefault="00652FBA" w:rsidP="00652FBA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{#intents}</w:t>
                          </w:r>
                        </w:p>
                        <w:p w:rsidR="00652FBA" w:rsidRPr="001D5639" w:rsidRDefault="00652FBA" w:rsidP="00652FBA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{</w:t>
                          </w:r>
                          <w:proofErr w:type="spellStart"/>
                          <w:r w:rsidRPr="001D5639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intent_label</w:t>
                          </w:r>
                          <w:proofErr w:type="spellEnd"/>
                          <w:r w:rsidRPr="001D5639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}</w:t>
                          </w:r>
                          <w:r w:rsidRPr="001D56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:</w:t>
                          </w:r>
                        </w:p>
                        <w:p w:rsidR="00652FBA" w:rsidRPr="001D5639" w:rsidRDefault="00652FBA" w:rsidP="00652FBA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 w:rsidRPr="001D5639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intent_value</w:t>
                          </w:r>
                          <w:proofErr w:type="spellEnd"/>
                          <w:r w:rsidRPr="001D5639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}</w:t>
                          </w:r>
                        </w:p>
                        <w:p w:rsidR="00652FBA" w:rsidRPr="001D5639" w:rsidRDefault="00652FBA" w:rsidP="00652FB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Arial" w:hAnsi="Arial" w:cs="Arial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</w:rPr>
                            <w:t>{/intents}</w:t>
                          </w:r>
                        </w:p>
                        <w:p w:rsidR="00323B9B" w:rsidRPr="001D5639" w:rsidRDefault="00323B9B" w:rsidP="00652FB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{#subtopic}</w:t>
                          </w:r>
                        </w:p>
                        <w:p w:rsidR="004D3A9B" w:rsidRPr="001D5639" w:rsidRDefault="004D3A9B" w:rsidP="00652FB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{</w:t>
                          </w:r>
                          <w:proofErr w:type="spellStart"/>
                          <w:proofErr w:type="gramStart"/>
                          <w:r w:rsidRPr="001D56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chno</w:t>
                          </w:r>
                          <w:proofErr w:type="spellEnd"/>
                          <w:proofErr w:type="gramEnd"/>
                          <w:r w:rsidRPr="001D56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}.{</w:t>
                          </w:r>
                          <w:proofErr w:type="spellStart"/>
                          <w:r w:rsidRPr="001D56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topicno</w:t>
                          </w:r>
                          <w:proofErr w:type="spellEnd"/>
                          <w:r w:rsidRPr="001D56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}.{</w:t>
                          </w:r>
                          <w:proofErr w:type="spellStart"/>
                          <w:r w:rsidRPr="001D56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subtopicno</w:t>
                          </w:r>
                          <w:proofErr w:type="spellEnd"/>
                          <w:r w:rsidRPr="001D56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} </w:t>
                          </w:r>
                          <w:r w:rsidRPr="001D5639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{</w:t>
                          </w:r>
                          <w:proofErr w:type="spellStart"/>
                          <w:r w:rsidRPr="001D5639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SubTopicname</w:t>
                          </w:r>
                          <w:proofErr w:type="spellEnd"/>
                          <w:r w:rsidRPr="001D5639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}</w:t>
                          </w:r>
                        </w:p>
                        <w:p w:rsidR="004D3A9B" w:rsidRPr="001D5639" w:rsidRDefault="004D3A9B" w:rsidP="004D3A9B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{#intents}</w:t>
                          </w:r>
                        </w:p>
                        <w:p w:rsidR="004D3A9B" w:rsidRPr="001D5639" w:rsidRDefault="004D3A9B" w:rsidP="004D3A9B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{</w:t>
                          </w:r>
                          <w:proofErr w:type="spellStart"/>
                          <w:r w:rsidRPr="001D5639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intent_label</w:t>
                          </w:r>
                          <w:proofErr w:type="spellEnd"/>
                          <w:r w:rsidRPr="001D5639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}</w:t>
                          </w:r>
                          <w:r w:rsidRPr="001D563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:</w:t>
                          </w:r>
                        </w:p>
                        <w:p w:rsidR="004D3A9B" w:rsidRPr="001D5639" w:rsidRDefault="004D3A9B" w:rsidP="004D3A9B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 w:rsidRPr="001D5639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intent_value</w:t>
                          </w:r>
                          <w:proofErr w:type="spellEnd"/>
                          <w:r w:rsidRPr="001D5639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}</w:t>
                          </w:r>
                        </w:p>
                        <w:p w:rsidR="004D3A9B" w:rsidRPr="001D5639" w:rsidRDefault="004D3A9B" w:rsidP="004D3A9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</w:rPr>
                            <w:t>{/intents}</w:t>
                          </w:r>
                        </w:p>
                        <w:p w:rsidR="00323B9B" w:rsidRPr="001D5639" w:rsidRDefault="00323B9B" w:rsidP="00652FB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{/subtopic}</w:t>
                          </w:r>
                        </w:p>
                        <w:p w:rsidR="00B92C46" w:rsidRPr="001D5639" w:rsidRDefault="0048041B" w:rsidP="00652FB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Arial" w:hAnsi="Arial" w:cs="Arial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</w:rPr>
                            <w:t>{/Topic}</w:t>
                          </w:r>
                          <w:r w:rsidR="00B92C46" w:rsidRPr="001D5639">
                            <w:rPr>
                              <w:rFonts w:ascii="Arial" w:hAnsi="Arial" w:cs="Arial"/>
                            </w:rPr>
                            <w:tab/>
                          </w:r>
                        </w:p>
                        <w:p w:rsidR="00B92C46" w:rsidRPr="001D5639" w:rsidRDefault="00B92C46" w:rsidP="00B92C4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Arial" w:hAnsi="Arial" w:cs="Arial"/>
                            </w:rPr>
                          </w:pPr>
                          <w:r w:rsidRPr="001D5639">
                            <w:rPr>
                              <w:rFonts w:ascii="Arial" w:hAnsi="Arial" w:cs="Arial"/>
                            </w:rPr>
                            <w:t>{/Chapters}</w:t>
                          </w:r>
                        </w:p>
                        <w:p w:rsidR="004D3A9B" w:rsidRPr="00652FBA" w:rsidRDefault="004D3A9B" w:rsidP="00B92C4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D7116" w:rsidRPr="001D5639">
            <w:rPr>
              <w:rFonts w:ascii="Arial" w:hAnsi="Arial" w:cs="Arial"/>
            </w:rPr>
            <w:t xml:space="preserve">                                                                                  </w:t>
          </w:r>
          <w:r w:rsidR="001D5639">
            <w:rPr>
              <w:rFonts w:ascii="Arial" w:hAnsi="Arial" w:cs="Arial"/>
            </w:rPr>
            <w:t xml:space="preserve">        </w:t>
          </w:r>
          <w:r w:rsidR="00ED7116" w:rsidRPr="001D5639">
            <w:rPr>
              <w:rFonts w:ascii="Arial" w:hAnsi="Arial" w:cs="Arial"/>
            </w:rPr>
            <w:t>{</w:t>
          </w:r>
          <w:proofErr w:type="spellStart"/>
          <w:r w:rsidR="00ED7116" w:rsidRPr="001D5639">
            <w:rPr>
              <w:rFonts w:ascii="Arial" w:hAnsi="Arial" w:cs="Arial"/>
            </w:rPr>
            <w:t>ChapterName</w:t>
          </w:r>
          <w:proofErr w:type="spellEnd"/>
          <w:r w:rsidR="00ED7116" w:rsidRPr="001D5639">
            <w:rPr>
              <w:rFonts w:ascii="Arial" w:hAnsi="Arial" w:cs="Arial"/>
            </w:rPr>
            <w:t>}</w:t>
          </w:r>
        </w:p>
      </w:sdtContent>
    </w:sdt>
    <w:tbl>
      <w:tblPr>
        <w:tblStyle w:val="TableGrid"/>
        <w:tblpPr w:leftFromText="187" w:rightFromText="187" w:vertAnchor="text" w:horzAnchor="margin" w:tblpX="721" w:tblpY="14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</w:tblGrid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72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72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72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1D5639" w:rsidTr="00070AC5">
        <w:trPr>
          <w:trHeight w:val="360"/>
        </w:trPr>
        <w:tc>
          <w:tcPr>
            <w:tcW w:w="3888" w:type="dxa"/>
            <w:vAlign w:val="bottom"/>
          </w:tcPr>
          <w:p w:rsidR="00ED7116" w:rsidRPr="001D5639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</w:tbl>
    <w:p w:rsidR="002A31A8" w:rsidRPr="001D5639" w:rsidRDefault="002A31A8" w:rsidP="002A31A8">
      <w:pPr>
        <w:rPr>
          <w:rFonts w:ascii="Arial" w:hAnsi="Arial" w:cs="Arial"/>
        </w:rPr>
      </w:pPr>
    </w:p>
    <w:p w:rsidR="004D3A9B" w:rsidRPr="001D5639" w:rsidRDefault="004D3A9B" w:rsidP="004D3A9B">
      <w:pPr>
        <w:pStyle w:val="Heading1"/>
        <w:rPr>
          <w:rFonts w:ascii="Arial" w:hAnsi="Arial" w:cs="Arial"/>
        </w:rPr>
      </w:pPr>
    </w:p>
    <w:p w:rsidR="004D3A9B" w:rsidRPr="001D5639" w:rsidRDefault="004D3A9B" w:rsidP="004D3A9B">
      <w:pPr>
        <w:rPr>
          <w:rFonts w:ascii="Arial" w:hAnsi="Arial" w:cs="Arial"/>
        </w:rPr>
      </w:pPr>
    </w:p>
    <w:p w:rsidR="004D3A9B" w:rsidRPr="001D5639" w:rsidRDefault="004D3A9B" w:rsidP="004D3A9B">
      <w:pPr>
        <w:pStyle w:val="Heading1"/>
        <w:rPr>
          <w:rFonts w:ascii="Arial" w:hAnsi="Arial" w:cs="Arial"/>
        </w:rPr>
      </w:pPr>
    </w:p>
    <w:p w:rsidR="004D3A9B" w:rsidRPr="001D5639" w:rsidRDefault="004D3A9B" w:rsidP="004D3A9B">
      <w:pPr>
        <w:rPr>
          <w:rFonts w:ascii="Arial" w:hAnsi="Arial" w:cs="Arial"/>
        </w:rPr>
      </w:pPr>
    </w:p>
    <w:p w:rsidR="004D3A9B" w:rsidRPr="001D5639" w:rsidRDefault="004D3A9B" w:rsidP="004D3A9B">
      <w:pPr>
        <w:pStyle w:val="Heading1"/>
        <w:rPr>
          <w:rFonts w:ascii="Arial" w:hAnsi="Arial" w:cs="Arial"/>
        </w:rPr>
      </w:pPr>
    </w:p>
    <w:p w:rsidR="004D3A9B" w:rsidRPr="001D5639" w:rsidRDefault="004D3A9B" w:rsidP="004D3A9B">
      <w:pPr>
        <w:rPr>
          <w:rFonts w:ascii="Arial" w:hAnsi="Arial" w:cs="Arial"/>
        </w:rPr>
      </w:pPr>
    </w:p>
    <w:p w:rsidR="004D3A9B" w:rsidRPr="001D5639" w:rsidRDefault="004D3A9B" w:rsidP="004D3A9B">
      <w:pPr>
        <w:pStyle w:val="Heading1"/>
        <w:rPr>
          <w:rFonts w:ascii="Arial" w:hAnsi="Arial" w:cs="Arial"/>
        </w:rPr>
      </w:pPr>
    </w:p>
    <w:p w:rsidR="004D3A9B" w:rsidRPr="001D5639" w:rsidRDefault="004D3A9B" w:rsidP="004D3A9B">
      <w:pPr>
        <w:rPr>
          <w:rFonts w:ascii="Arial" w:hAnsi="Arial" w:cs="Arial"/>
        </w:rPr>
      </w:pPr>
    </w:p>
    <w:p w:rsidR="004D3A9B" w:rsidRPr="001D5639" w:rsidRDefault="004D3A9B" w:rsidP="004D3A9B">
      <w:pPr>
        <w:pStyle w:val="Heading1"/>
        <w:rPr>
          <w:rFonts w:ascii="Arial" w:hAnsi="Arial" w:cs="Arial"/>
        </w:rPr>
      </w:pPr>
    </w:p>
    <w:p w:rsidR="004D3A9B" w:rsidRPr="001D5639" w:rsidRDefault="004D3A9B" w:rsidP="004D3A9B">
      <w:pPr>
        <w:pStyle w:val="Heading1"/>
        <w:rPr>
          <w:rFonts w:ascii="Arial" w:hAnsi="Arial" w:cs="Arial"/>
        </w:rPr>
      </w:pPr>
    </w:p>
    <w:p w:rsidR="004D3A9B" w:rsidRPr="001D5639" w:rsidRDefault="004D3A9B" w:rsidP="004D3A9B">
      <w:pPr>
        <w:rPr>
          <w:rFonts w:ascii="Arial" w:hAnsi="Arial" w:cs="Arial"/>
        </w:rPr>
      </w:pPr>
    </w:p>
    <w:p w:rsidR="004D3A9B" w:rsidRPr="001D5639" w:rsidRDefault="004D3A9B" w:rsidP="004D3A9B">
      <w:pPr>
        <w:pStyle w:val="Heading1"/>
        <w:rPr>
          <w:rFonts w:ascii="Arial" w:hAnsi="Arial" w:cs="Arial"/>
        </w:rPr>
      </w:pPr>
    </w:p>
    <w:p w:rsidR="004D3A9B" w:rsidRPr="001D5639" w:rsidRDefault="004D3A9B" w:rsidP="004D3A9B">
      <w:pPr>
        <w:rPr>
          <w:rFonts w:ascii="Arial" w:hAnsi="Arial" w:cs="Arial"/>
        </w:rPr>
      </w:pPr>
    </w:p>
    <w:p w:rsidR="004D3A9B" w:rsidRPr="001D5639" w:rsidRDefault="004D3A9B" w:rsidP="004D3A9B">
      <w:pPr>
        <w:pStyle w:val="Heading1"/>
        <w:rPr>
          <w:rFonts w:ascii="Arial" w:hAnsi="Arial" w:cs="Arial"/>
        </w:rPr>
      </w:pPr>
    </w:p>
    <w:p w:rsidR="004D3A9B" w:rsidRPr="001D5639" w:rsidRDefault="004D3A9B" w:rsidP="004D3A9B">
      <w:pPr>
        <w:rPr>
          <w:rFonts w:ascii="Arial" w:hAnsi="Arial" w:cs="Arial"/>
        </w:rPr>
      </w:pPr>
    </w:p>
    <w:p w:rsidR="004D3A9B" w:rsidRPr="001D5639" w:rsidRDefault="004D3A9B" w:rsidP="004D3A9B">
      <w:pPr>
        <w:pStyle w:val="Heading1"/>
        <w:rPr>
          <w:rFonts w:ascii="Arial" w:hAnsi="Arial" w:cs="Arial"/>
        </w:rPr>
      </w:pPr>
    </w:p>
    <w:p w:rsidR="004D3A9B" w:rsidRPr="001D5639" w:rsidRDefault="004D3A9B" w:rsidP="004D3A9B">
      <w:pPr>
        <w:rPr>
          <w:rFonts w:ascii="Arial" w:hAnsi="Arial" w:cs="Arial"/>
        </w:rPr>
      </w:pPr>
    </w:p>
    <w:p w:rsidR="004D3A9B" w:rsidRPr="001D5639" w:rsidRDefault="004D3A9B" w:rsidP="004D3A9B">
      <w:pPr>
        <w:pStyle w:val="Heading1"/>
        <w:rPr>
          <w:rFonts w:ascii="Arial" w:hAnsi="Arial" w:cs="Arial"/>
        </w:rPr>
      </w:pPr>
    </w:p>
    <w:p w:rsidR="004D3A9B" w:rsidRPr="001D5639" w:rsidRDefault="004D3A9B" w:rsidP="004D3A9B">
      <w:pPr>
        <w:rPr>
          <w:rFonts w:ascii="Arial" w:hAnsi="Arial" w:cs="Arial"/>
        </w:rPr>
      </w:pPr>
    </w:p>
    <w:p w:rsidR="004D3A9B" w:rsidRPr="001D5639" w:rsidRDefault="004D3A9B" w:rsidP="004D3A9B">
      <w:pPr>
        <w:pStyle w:val="Heading1"/>
        <w:rPr>
          <w:rFonts w:ascii="Arial" w:hAnsi="Arial" w:cs="Arial"/>
        </w:rPr>
      </w:pPr>
    </w:p>
    <w:p w:rsidR="004D3A9B" w:rsidRPr="001D5639" w:rsidRDefault="004D3A9B" w:rsidP="004D3A9B">
      <w:pPr>
        <w:rPr>
          <w:rFonts w:ascii="Arial" w:hAnsi="Arial" w:cs="Arial"/>
        </w:rPr>
      </w:pPr>
    </w:p>
    <w:p w:rsidR="004D3A9B" w:rsidRPr="001D5639" w:rsidRDefault="004D3A9B" w:rsidP="004D3A9B">
      <w:pPr>
        <w:pStyle w:val="Heading1"/>
        <w:rPr>
          <w:rFonts w:ascii="Arial" w:hAnsi="Arial" w:cs="Arial"/>
        </w:rPr>
      </w:pPr>
    </w:p>
    <w:p w:rsidR="004D3A9B" w:rsidRPr="001D5639" w:rsidRDefault="004D3A9B" w:rsidP="004D3A9B">
      <w:pPr>
        <w:pStyle w:val="Heading1"/>
        <w:rPr>
          <w:rFonts w:ascii="Arial" w:hAnsi="Arial" w:cs="Arial"/>
        </w:rPr>
      </w:pPr>
    </w:p>
    <w:sectPr w:rsidR="004D3A9B" w:rsidRPr="001D5639" w:rsidSect="00E838EB">
      <w:pgSz w:w="12240" w:h="15840" w:code="1"/>
      <w:pgMar w:top="1440" w:right="360" w:bottom="360" w:left="360" w:header="720" w:footer="720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AAB" w:rsidRDefault="00332AAB" w:rsidP="00A64179">
      <w:r>
        <w:separator/>
      </w:r>
    </w:p>
  </w:endnote>
  <w:endnote w:type="continuationSeparator" w:id="0">
    <w:p w:rsidR="00332AAB" w:rsidRDefault="00332AAB" w:rsidP="00A6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5C5" w:rsidRDefault="008C05C5">
    <w:pPr>
      <w:pStyle w:val="Footer"/>
    </w:pPr>
  </w:p>
  <w:p w:rsidR="006D54FB" w:rsidRDefault="00FB26D4">
    <w:pPr>
      <w:pStyle w:val="Footer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B27056E" wp14:editId="53083D21">
              <wp:simplePos x="0" y="0"/>
              <wp:positionH relativeFrom="margin">
                <wp:posOffset>289560</wp:posOffset>
              </wp:positionH>
              <wp:positionV relativeFrom="bottomMargin">
                <wp:posOffset>-2082800</wp:posOffset>
              </wp:positionV>
              <wp:extent cx="1203960" cy="2159000"/>
              <wp:effectExtent l="3810" t="3175" r="1905" b="0"/>
              <wp:wrapNone/>
              <wp:docPr id="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03960" cy="2159000"/>
                        <a:chOff x="0" y="0"/>
                        <a:chExt cx="4206" cy="7541"/>
                      </a:xfrm>
                    </wpg:grpSpPr>
                    <wpg:grpSp>
                      <wpg:cNvPr id="3" name="Group 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6" cy="7541"/>
                          <a:chOff x="0" y="0"/>
                          <a:chExt cx="4206" cy="7541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648" y="4447"/>
                            <a:ext cx="732" cy="2069"/>
                          </a:xfrm>
                          <a:custGeom>
                            <a:avLst/>
                            <a:gdLst>
                              <a:gd name="T0" fmla="*/ 2067 w 2196"/>
                              <a:gd name="T1" fmla="*/ 741 h 6207"/>
                              <a:gd name="T2" fmla="*/ 1826 w 2196"/>
                              <a:gd name="T3" fmla="*/ 939 h 6207"/>
                              <a:gd name="T4" fmla="*/ 1614 w 2196"/>
                              <a:gd name="T5" fmla="*/ 1175 h 6207"/>
                              <a:gd name="T6" fmla="*/ 1430 w 2196"/>
                              <a:gd name="T7" fmla="*/ 1445 h 6207"/>
                              <a:gd name="T8" fmla="*/ 1275 w 2196"/>
                              <a:gd name="T9" fmla="*/ 1746 h 6207"/>
                              <a:gd name="T10" fmla="*/ 1150 w 2196"/>
                              <a:gd name="T11" fmla="*/ 2076 h 6207"/>
                              <a:gd name="T12" fmla="*/ 1057 w 2196"/>
                              <a:gd name="T13" fmla="*/ 2426 h 6207"/>
                              <a:gd name="T14" fmla="*/ 996 w 2196"/>
                              <a:gd name="T15" fmla="*/ 2798 h 6207"/>
                              <a:gd name="T16" fmla="*/ 968 w 2196"/>
                              <a:gd name="T17" fmla="*/ 3184 h 6207"/>
                              <a:gd name="T18" fmla="*/ 975 w 2196"/>
                              <a:gd name="T19" fmla="*/ 3584 h 6207"/>
                              <a:gd name="T20" fmla="*/ 1019 w 2196"/>
                              <a:gd name="T21" fmla="*/ 3990 h 6207"/>
                              <a:gd name="T22" fmla="*/ 1098 w 2196"/>
                              <a:gd name="T23" fmla="*/ 4402 h 6207"/>
                              <a:gd name="T24" fmla="*/ 1214 w 2196"/>
                              <a:gd name="T25" fmla="*/ 4814 h 6207"/>
                              <a:gd name="T26" fmla="*/ 1369 w 2196"/>
                              <a:gd name="T27" fmla="*/ 5223 h 6207"/>
                              <a:gd name="T28" fmla="*/ 1565 w 2196"/>
                              <a:gd name="T29" fmla="*/ 5625 h 6207"/>
                              <a:gd name="T30" fmla="*/ 1801 w 2196"/>
                              <a:gd name="T31" fmla="*/ 6016 h 6207"/>
                              <a:gd name="T32" fmla="*/ 1684 w 2196"/>
                              <a:gd name="T33" fmla="*/ 6091 h 6207"/>
                              <a:gd name="T34" fmla="*/ 1237 w 2196"/>
                              <a:gd name="T35" fmla="*/ 5762 h 6207"/>
                              <a:gd name="T36" fmla="*/ 860 w 2196"/>
                              <a:gd name="T37" fmla="*/ 5321 h 6207"/>
                              <a:gd name="T38" fmla="*/ 552 w 2196"/>
                              <a:gd name="T39" fmla="*/ 4790 h 6207"/>
                              <a:gd name="T40" fmla="*/ 314 w 2196"/>
                              <a:gd name="T41" fmla="*/ 4196 h 6207"/>
                              <a:gd name="T42" fmla="*/ 142 w 2196"/>
                              <a:gd name="T43" fmla="*/ 3563 h 6207"/>
                              <a:gd name="T44" fmla="*/ 38 w 2196"/>
                              <a:gd name="T45" fmla="*/ 2915 h 6207"/>
                              <a:gd name="T46" fmla="*/ 0 w 2196"/>
                              <a:gd name="T47" fmla="*/ 2276 h 6207"/>
                              <a:gd name="T48" fmla="*/ 27 w 2196"/>
                              <a:gd name="T49" fmla="*/ 1671 h 6207"/>
                              <a:gd name="T50" fmla="*/ 117 w 2196"/>
                              <a:gd name="T51" fmla="*/ 1123 h 6207"/>
                              <a:gd name="T52" fmla="*/ 270 w 2196"/>
                              <a:gd name="T53" fmla="*/ 657 h 6207"/>
                              <a:gd name="T54" fmla="*/ 485 w 2196"/>
                              <a:gd name="T55" fmla="*/ 300 h 6207"/>
                              <a:gd name="T56" fmla="*/ 761 w 2196"/>
                              <a:gd name="T57" fmla="*/ 72 h 6207"/>
                              <a:gd name="T58" fmla="*/ 1098 w 2196"/>
                              <a:gd name="T59" fmla="*/ 0 h 6207"/>
                              <a:gd name="T60" fmla="*/ 1494 w 2196"/>
                              <a:gd name="T61" fmla="*/ 107 h 6207"/>
                              <a:gd name="T62" fmla="*/ 1947 w 2196"/>
                              <a:gd name="T63" fmla="*/ 418 h 6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196" h="6207">
                                <a:moveTo>
                                  <a:pt x="2196" y="657"/>
                                </a:moveTo>
                                <a:lnTo>
                                  <a:pt x="2067" y="741"/>
                                </a:lnTo>
                                <a:lnTo>
                                  <a:pt x="1943" y="836"/>
                                </a:lnTo>
                                <a:lnTo>
                                  <a:pt x="1826" y="939"/>
                                </a:lnTo>
                                <a:lnTo>
                                  <a:pt x="1717" y="1052"/>
                                </a:lnTo>
                                <a:lnTo>
                                  <a:pt x="1614" y="1175"/>
                                </a:lnTo>
                                <a:lnTo>
                                  <a:pt x="1518" y="1306"/>
                                </a:lnTo>
                                <a:lnTo>
                                  <a:pt x="1430" y="1445"/>
                                </a:lnTo>
                                <a:lnTo>
                                  <a:pt x="1348" y="1592"/>
                                </a:lnTo>
                                <a:lnTo>
                                  <a:pt x="1275" y="1746"/>
                                </a:lnTo>
                                <a:lnTo>
                                  <a:pt x="1209" y="1907"/>
                                </a:lnTo>
                                <a:lnTo>
                                  <a:pt x="1150" y="2076"/>
                                </a:lnTo>
                                <a:lnTo>
                                  <a:pt x="1099" y="2248"/>
                                </a:lnTo>
                                <a:lnTo>
                                  <a:pt x="1057" y="2426"/>
                                </a:lnTo>
                                <a:lnTo>
                                  <a:pt x="1022" y="2610"/>
                                </a:lnTo>
                                <a:lnTo>
                                  <a:pt x="996" y="2798"/>
                                </a:lnTo>
                                <a:lnTo>
                                  <a:pt x="978" y="2989"/>
                                </a:lnTo>
                                <a:lnTo>
                                  <a:pt x="968" y="3184"/>
                                </a:lnTo>
                                <a:lnTo>
                                  <a:pt x="968" y="3383"/>
                                </a:lnTo>
                                <a:lnTo>
                                  <a:pt x="975" y="3584"/>
                                </a:lnTo>
                                <a:lnTo>
                                  <a:pt x="992" y="3786"/>
                                </a:lnTo>
                                <a:lnTo>
                                  <a:pt x="1019" y="3990"/>
                                </a:lnTo>
                                <a:lnTo>
                                  <a:pt x="1053" y="4196"/>
                                </a:lnTo>
                                <a:lnTo>
                                  <a:pt x="1098" y="4402"/>
                                </a:lnTo>
                                <a:lnTo>
                                  <a:pt x="1151" y="4608"/>
                                </a:lnTo>
                                <a:lnTo>
                                  <a:pt x="1214" y="4814"/>
                                </a:lnTo>
                                <a:lnTo>
                                  <a:pt x="1287" y="5019"/>
                                </a:lnTo>
                                <a:lnTo>
                                  <a:pt x="1369" y="5223"/>
                                </a:lnTo>
                                <a:lnTo>
                                  <a:pt x="1462" y="5425"/>
                                </a:lnTo>
                                <a:lnTo>
                                  <a:pt x="1565" y="5625"/>
                                </a:lnTo>
                                <a:lnTo>
                                  <a:pt x="1677" y="5823"/>
                                </a:lnTo>
                                <a:lnTo>
                                  <a:pt x="1801" y="6016"/>
                                </a:lnTo>
                                <a:lnTo>
                                  <a:pt x="1935" y="6207"/>
                                </a:lnTo>
                                <a:lnTo>
                                  <a:pt x="1684" y="6091"/>
                                </a:lnTo>
                                <a:lnTo>
                                  <a:pt x="1451" y="5943"/>
                                </a:lnTo>
                                <a:lnTo>
                                  <a:pt x="1237" y="5762"/>
                                </a:lnTo>
                                <a:lnTo>
                                  <a:pt x="1038" y="5554"/>
                                </a:lnTo>
                                <a:lnTo>
                                  <a:pt x="860" y="5321"/>
                                </a:lnTo>
                                <a:lnTo>
                                  <a:pt x="697" y="5065"/>
                                </a:lnTo>
                                <a:lnTo>
                                  <a:pt x="552" y="4790"/>
                                </a:lnTo>
                                <a:lnTo>
                                  <a:pt x="424" y="4500"/>
                                </a:lnTo>
                                <a:lnTo>
                                  <a:pt x="314" y="4196"/>
                                </a:lnTo>
                                <a:lnTo>
                                  <a:pt x="220" y="3884"/>
                                </a:lnTo>
                                <a:lnTo>
                                  <a:pt x="142" y="3563"/>
                                </a:lnTo>
                                <a:lnTo>
                                  <a:pt x="82" y="3239"/>
                                </a:lnTo>
                                <a:lnTo>
                                  <a:pt x="38" y="2915"/>
                                </a:lnTo>
                                <a:lnTo>
                                  <a:pt x="11" y="2593"/>
                                </a:lnTo>
                                <a:lnTo>
                                  <a:pt x="0" y="2276"/>
                                </a:lnTo>
                                <a:lnTo>
                                  <a:pt x="4" y="1968"/>
                                </a:lnTo>
                                <a:lnTo>
                                  <a:pt x="27" y="1671"/>
                                </a:lnTo>
                                <a:lnTo>
                                  <a:pt x="63" y="1388"/>
                                </a:lnTo>
                                <a:lnTo>
                                  <a:pt x="117" y="1123"/>
                                </a:lnTo>
                                <a:lnTo>
                                  <a:pt x="186" y="879"/>
                                </a:lnTo>
                                <a:lnTo>
                                  <a:pt x="270" y="657"/>
                                </a:lnTo>
                                <a:lnTo>
                                  <a:pt x="370" y="464"/>
                                </a:lnTo>
                                <a:lnTo>
                                  <a:pt x="485" y="300"/>
                                </a:lnTo>
                                <a:lnTo>
                                  <a:pt x="616" y="168"/>
                                </a:lnTo>
                                <a:lnTo>
                                  <a:pt x="761" y="72"/>
                                </a:lnTo>
                                <a:lnTo>
                                  <a:pt x="923" y="14"/>
                                </a:lnTo>
                                <a:lnTo>
                                  <a:pt x="1098" y="0"/>
                                </a:lnTo>
                                <a:lnTo>
                                  <a:pt x="1289" y="30"/>
                                </a:lnTo>
                                <a:lnTo>
                                  <a:pt x="1494" y="107"/>
                                </a:lnTo>
                                <a:lnTo>
                                  <a:pt x="1714" y="236"/>
                                </a:lnTo>
                                <a:lnTo>
                                  <a:pt x="1947" y="418"/>
                                </a:lnTo>
                                <a:lnTo>
                                  <a:pt x="2196" y="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 noEditPoints="1"/>
                        </wps:cNvSpPr>
                        <wps:spPr bwMode="auto">
                          <a:xfrm>
                            <a:off x="0" y="1311"/>
                            <a:ext cx="3114" cy="2537"/>
                          </a:xfrm>
                          <a:custGeom>
                            <a:avLst/>
                            <a:gdLst>
                              <a:gd name="T0" fmla="*/ 2856 w 9341"/>
                              <a:gd name="T1" fmla="*/ 3962 h 7613"/>
                              <a:gd name="T2" fmla="*/ 2905 w 9341"/>
                              <a:gd name="T3" fmla="*/ 3713 h 7613"/>
                              <a:gd name="T4" fmla="*/ 2979 w 9341"/>
                              <a:gd name="T5" fmla="*/ 3481 h 7613"/>
                              <a:gd name="T6" fmla="*/ 3071 w 9341"/>
                              <a:gd name="T7" fmla="*/ 3266 h 7613"/>
                              <a:gd name="T8" fmla="*/ 3185 w 9341"/>
                              <a:gd name="T9" fmla="*/ 3068 h 7613"/>
                              <a:gd name="T10" fmla="*/ 3316 w 9341"/>
                              <a:gd name="T11" fmla="*/ 2887 h 7613"/>
                              <a:gd name="T12" fmla="*/ 3464 w 9341"/>
                              <a:gd name="T13" fmla="*/ 2723 h 7613"/>
                              <a:gd name="T14" fmla="*/ 3626 w 9341"/>
                              <a:gd name="T15" fmla="*/ 2574 h 7613"/>
                              <a:gd name="T16" fmla="*/ 3603 w 9341"/>
                              <a:gd name="T17" fmla="*/ 2397 h 7613"/>
                              <a:gd name="T18" fmla="*/ 3534 w 9341"/>
                              <a:gd name="T19" fmla="*/ 2173 h 7613"/>
                              <a:gd name="T20" fmla="*/ 3485 w 9341"/>
                              <a:gd name="T21" fmla="*/ 1925 h 7613"/>
                              <a:gd name="T22" fmla="*/ 3453 w 9341"/>
                              <a:gd name="T23" fmla="*/ 1662 h 7613"/>
                              <a:gd name="T24" fmla="*/ 3427 w 9341"/>
                              <a:gd name="T25" fmla="*/ 1203 h 7613"/>
                              <a:gd name="T26" fmla="*/ 3430 w 9341"/>
                              <a:gd name="T27" fmla="*/ 757 h 7613"/>
                              <a:gd name="T28" fmla="*/ 3088 w 9341"/>
                              <a:gd name="T29" fmla="*/ 847 h 7613"/>
                              <a:gd name="T30" fmla="*/ 2656 w 9341"/>
                              <a:gd name="T31" fmla="*/ 1133 h 7613"/>
                              <a:gd name="T32" fmla="*/ 2260 w 9341"/>
                              <a:gd name="T33" fmla="*/ 1473 h 7613"/>
                              <a:gd name="T34" fmla="*/ 1908 w 9341"/>
                              <a:gd name="T35" fmla="*/ 1869 h 7613"/>
                              <a:gd name="T36" fmla="*/ 1605 w 9341"/>
                              <a:gd name="T37" fmla="*/ 2320 h 7613"/>
                              <a:gd name="T38" fmla="*/ 1362 w 9341"/>
                              <a:gd name="T39" fmla="*/ 2827 h 7613"/>
                              <a:gd name="T40" fmla="*/ 1182 w 9341"/>
                              <a:gd name="T41" fmla="*/ 3385 h 7613"/>
                              <a:gd name="T42" fmla="*/ 1074 w 9341"/>
                              <a:gd name="T43" fmla="*/ 3997 h 7613"/>
                              <a:gd name="T44" fmla="*/ 1946 w 9341"/>
                              <a:gd name="T45" fmla="*/ 5830 h 7613"/>
                              <a:gd name="T46" fmla="*/ 4439 w 9341"/>
                              <a:gd name="T47" fmla="*/ 2446 h 7613"/>
                              <a:gd name="T48" fmla="*/ 4984 w 9341"/>
                              <a:gd name="T49" fmla="*/ 2212 h 7613"/>
                              <a:gd name="T50" fmla="*/ 5760 w 9341"/>
                              <a:gd name="T51" fmla="*/ 2271 h 7613"/>
                              <a:gd name="T52" fmla="*/ 6604 w 9341"/>
                              <a:gd name="T53" fmla="*/ 2606 h 7613"/>
                              <a:gd name="T54" fmla="*/ 7347 w 9341"/>
                              <a:gd name="T55" fmla="*/ 3193 h 7613"/>
                              <a:gd name="T56" fmla="*/ 7826 w 9341"/>
                              <a:gd name="T57" fmla="*/ 4010 h 7613"/>
                              <a:gd name="T58" fmla="*/ 7874 w 9341"/>
                              <a:gd name="T59" fmla="*/ 5032 h 7613"/>
                              <a:gd name="T60" fmla="*/ 7322 w 9341"/>
                              <a:gd name="T61" fmla="*/ 6241 h 7613"/>
                              <a:gd name="T62" fmla="*/ 6008 w 9341"/>
                              <a:gd name="T63" fmla="*/ 7613 h 7613"/>
                              <a:gd name="T64" fmla="*/ 6158 w 9341"/>
                              <a:gd name="T65" fmla="*/ 7542 h 7613"/>
                              <a:gd name="T66" fmla="*/ 6469 w 9341"/>
                              <a:gd name="T67" fmla="*/ 7534 h 7613"/>
                              <a:gd name="T68" fmla="*/ 6896 w 9341"/>
                              <a:gd name="T69" fmla="*/ 7531 h 7613"/>
                              <a:gd name="T70" fmla="*/ 7397 w 9341"/>
                              <a:gd name="T71" fmla="*/ 7474 h 7613"/>
                              <a:gd name="T72" fmla="*/ 7924 w 9341"/>
                              <a:gd name="T73" fmla="*/ 7306 h 7613"/>
                              <a:gd name="T74" fmla="*/ 8439 w 9341"/>
                              <a:gd name="T75" fmla="*/ 6968 h 7613"/>
                              <a:gd name="T76" fmla="*/ 8894 w 9341"/>
                              <a:gd name="T77" fmla="*/ 6404 h 7613"/>
                              <a:gd name="T78" fmla="*/ 9248 w 9341"/>
                              <a:gd name="T79" fmla="*/ 5554 h 7613"/>
                              <a:gd name="T80" fmla="*/ 9331 w 9341"/>
                              <a:gd name="T81" fmla="*/ 4084 h 7613"/>
                              <a:gd name="T82" fmla="*/ 9108 w 9341"/>
                              <a:gd name="T83" fmla="*/ 2832 h 7613"/>
                              <a:gd name="T84" fmla="*/ 8626 w 9341"/>
                              <a:gd name="T85" fmla="*/ 1804 h 7613"/>
                              <a:gd name="T86" fmla="*/ 7940 w 9341"/>
                              <a:gd name="T87" fmla="*/ 1004 h 7613"/>
                              <a:gd name="T88" fmla="*/ 7100 w 9341"/>
                              <a:gd name="T89" fmla="*/ 436 h 7613"/>
                              <a:gd name="T90" fmla="*/ 6157 w 9341"/>
                              <a:gd name="T91" fmla="*/ 99 h 7613"/>
                              <a:gd name="T92" fmla="*/ 5164 w 9341"/>
                              <a:gd name="T93" fmla="*/ 0 h 7613"/>
                              <a:gd name="T94" fmla="*/ 4170 w 9341"/>
                              <a:gd name="T95" fmla="*/ 140 h 7613"/>
                              <a:gd name="T96" fmla="*/ 4172 w 9341"/>
                              <a:gd name="T97" fmla="*/ 470 h 7613"/>
                              <a:gd name="T98" fmla="*/ 4187 w 9341"/>
                              <a:gd name="T99" fmla="*/ 815 h 7613"/>
                              <a:gd name="T100" fmla="*/ 4251 w 9341"/>
                              <a:gd name="T101" fmla="*/ 1500 h 7613"/>
                              <a:gd name="T102" fmla="*/ 4342 w 9341"/>
                              <a:gd name="T103" fmla="*/ 2083 h 7613"/>
                              <a:gd name="T104" fmla="*/ 4391 w 9341"/>
                              <a:gd name="T105" fmla="*/ 2299 h 7613"/>
                              <a:gd name="T106" fmla="*/ 4439 w 9341"/>
                              <a:gd name="T107" fmla="*/ 2446 h 7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9341" h="7613">
                                <a:moveTo>
                                  <a:pt x="2835" y="4159"/>
                                </a:moveTo>
                                <a:lnTo>
                                  <a:pt x="2841" y="4092"/>
                                </a:lnTo>
                                <a:lnTo>
                                  <a:pt x="2848" y="4026"/>
                                </a:lnTo>
                                <a:lnTo>
                                  <a:pt x="2856" y="3962"/>
                                </a:lnTo>
                                <a:lnTo>
                                  <a:pt x="2866" y="3898"/>
                                </a:lnTo>
                                <a:lnTo>
                                  <a:pt x="2879" y="3835"/>
                                </a:lnTo>
                                <a:lnTo>
                                  <a:pt x="2891" y="3774"/>
                                </a:lnTo>
                                <a:lnTo>
                                  <a:pt x="2905" y="3713"/>
                                </a:lnTo>
                                <a:lnTo>
                                  <a:pt x="2922" y="3654"/>
                                </a:lnTo>
                                <a:lnTo>
                                  <a:pt x="2939" y="3596"/>
                                </a:lnTo>
                                <a:lnTo>
                                  <a:pt x="2958" y="3538"/>
                                </a:lnTo>
                                <a:lnTo>
                                  <a:pt x="2979" y="3481"/>
                                </a:lnTo>
                                <a:lnTo>
                                  <a:pt x="3000" y="3426"/>
                                </a:lnTo>
                                <a:lnTo>
                                  <a:pt x="3022" y="3372"/>
                                </a:lnTo>
                                <a:lnTo>
                                  <a:pt x="3046" y="3319"/>
                                </a:lnTo>
                                <a:lnTo>
                                  <a:pt x="3071" y="3266"/>
                                </a:lnTo>
                                <a:lnTo>
                                  <a:pt x="3098" y="3215"/>
                                </a:lnTo>
                                <a:lnTo>
                                  <a:pt x="3126" y="3166"/>
                                </a:lnTo>
                                <a:lnTo>
                                  <a:pt x="3155" y="3116"/>
                                </a:lnTo>
                                <a:lnTo>
                                  <a:pt x="3185" y="3068"/>
                                </a:lnTo>
                                <a:lnTo>
                                  <a:pt x="3216" y="3022"/>
                                </a:lnTo>
                                <a:lnTo>
                                  <a:pt x="3249" y="2976"/>
                                </a:lnTo>
                                <a:lnTo>
                                  <a:pt x="3281" y="2931"/>
                                </a:lnTo>
                                <a:lnTo>
                                  <a:pt x="3316" y="2887"/>
                                </a:lnTo>
                                <a:lnTo>
                                  <a:pt x="3351" y="2845"/>
                                </a:lnTo>
                                <a:lnTo>
                                  <a:pt x="3388" y="2803"/>
                                </a:lnTo>
                                <a:lnTo>
                                  <a:pt x="3425" y="2763"/>
                                </a:lnTo>
                                <a:lnTo>
                                  <a:pt x="3464" y="2723"/>
                                </a:lnTo>
                                <a:lnTo>
                                  <a:pt x="3503" y="2684"/>
                                </a:lnTo>
                                <a:lnTo>
                                  <a:pt x="3543" y="2647"/>
                                </a:lnTo>
                                <a:lnTo>
                                  <a:pt x="3584" y="2610"/>
                                </a:lnTo>
                                <a:lnTo>
                                  <a:pt x="3626" y="2574"/>
                                </a:lnTo>
                                <a:lnTo>
                                  <a:pt x="3668" y="2540"/>
                                </a:lnTo>
                                <a:lnTo>
                                  <a:pt x="3646" y="2494"/>
                                </a:lnTo>
                                <a:lnTo>
                                  <a:pt x="3623" y="2448"/>
                                </a:lnTo>
                                <a:lnTo>
                                  <a:pt x="3603" y="2397"/>
                                </a:lnTo>
                                <a:lnTo>
                                  <a:pt x="3584" y="2344"/>
                                </a:lnTo>
                                <a:lnTo>
                                  <a:pt x="3565" y="2289"/>
                                </a:lnTo>
                                <a:lnTo>
                                  <a:pt x="3550" y="2233"/>
                                </a:lnTo>
                                <a:lnTo>
                                  <a:pt x="3534" y="2173"/>
                                </a:lnTo>
                                <a:lnTo>
                                  <a:pt x="3520" y="2114"/>
                                </a:lnTo>
                                <a:lnTo>
                                  <a:pt x="3508" y="2052"/>
                                </a:lnTo>
                                <a:lnTo>
                                  <a:pt x="3496" y="1990"/>
                                </a:lnTo>
                                <a:lnTo>
                                  <a:pt x="3485" y="1925"/>
                                </a:lnTo>
                                <a:lnTo>
                                  <a:pt x="3477" y="1859"/>
                                </a:lnTo>
                                <a:lnTo>
                                  <a:pt x="3467" y="1794"/>
                                </a:lnTo>
                                <a:lnTo>
                                  <a:pt x="3460" y="1728"/>
                                </a:lnTo>
                                <a:lnTo>
                                  <a:pt x="3453" y="1662"/>
                                </a:lnTo>
                                <a:lnTo>
                                  <a:pt x="3447" y="1595"/>
                                </a:lnTo>
                                <a:lnTo>
                                  <a:pt x="3439" y="1462"/>
                                </a:lnTo>
                                <a:lnTo>
                                  <a:pt x="3432" y="1331"/>
                                </a:lnTo>
                                <a:lnTo>
                                  <a:pt x="3427" y="1203"/>
                                </a:lnTo>
                                <a:lnTo>
                                  <a:pt x="3426" y="1080"/>
                                </a:lnTo>
                                <a:lnTo>
                                  <a:pt x="3426" y="964"/>
                                </a:lnTo>
                                <a:lnTo>
                                  <a:pt x="3427" y="856"/>
                                </a:lnTo>
                                <a:lnTo>
                                  <a:pt x="3430" y="757"/>
                                </a:lnTo>
                                <a:lnTo>
                                  <a:pt x="3433" y="669"/>
                                </a:lnTo>
                                <a:lnTo>
                                  <a:pt x="3316" y="724"/>
                                </a:lnTo>
                                <a:lnTo>
                                  <a:pt x="3202" y="783"/>
                                </a:lnTo>
                                <a:lnTo>
                                  <a:pt x="3088" y="847"/>
                                </a:lnTo>
                                <a:lnTo>
                                  <a:pt x="2977" y="914"/>
                                </a:lnTo>
                                <a:lnTo>
                                  <a:pt x="2869" y="983"/>
                                </a:lnTo>
                                <a:lnTo>
                                  <a:pt x="2761" y="1056"/>
                                </a:lnTo>
                                <a:lnTo>
                                  <a:pt x="2656" y="1133"/>
                                </a:lnTo>
                                <a:lnTo>
                                  <a:pt x="2554" y="1213"/>
                                </a:lnTo>
                                <a:lnTo>
                                  <a:pt x="2452" y="1297"/>
                                </a:lnTo>
                                <a:lnTo>
                                  <a:pt x="2355" y="1383"/>
                                </a:lnTo>
                                <a:lnTo>
                                  <a:pt x="2260" y="1473"/>
                                </a:lnTo>
                                <a:lnTo>
                                  <a:pt x="2168" y="1568"/>
                                </a:lnTo>
                                <a:lnTo>
                                  <a:pt x="2078" y="1666"/>
                                </a:lnTo>
                                <a:lnTo>
                                  <a:pt x="1991" y="1766"/>
                                </a:lnTo>
                                <a:lnTo>
                                  <a:pt x="1908" y="1869"/>
                                </a:lnTo>
                                <a:lnTo>
                                  <a:pt x="1828" y="1978"/>
                                </a:lnTo>
                                <a:lnTo>
                                  <a:pt x="1750" y="2089"/>
                                </a:lnTo>
                                <a:lnTo>
                                  <a:pt x="1676" y="2203"/>
                                </a:lnTo>
                                <a:lnTo>
                                  <a:pt x="1605" y="2320"/>
                                </a:lnTo>
                                <a:lnTo>
                                  <a:pt x="1539" y="2442"/>
                                </a:lnTo>
                                <a:lnTo>
                                  <a:pt x="1476" y="2566"/>
                                </a:lnTo>
                                <a:lnTo>
                                  <a:pt x="1417" y="2695"/>
                                </a:lnTo>
                                <a:lnTo>
                                  <a:pt x="1362" y="2827"/>
                                </a:lnTo>
                                <a:lnTo>
                                  <a:pt x="1310" y="2961"/>
                                </a:lnTo>
                                <a:lnTo>
                                  <a:pt x="1263" y="3100"/>
                                </a:lnTo>
                                <a:lnTo>
                                  <a:pt x="1220" y="3241"/>
                                </a:lnTo>
                                <a:lnTo>
                                  <a:pt x="1182" y="3385"/>
                                </a:lnTo>
                                <a:lnTo>
                                  <a:pt x="1148" y="3534"/>
                                </a:lnTo>
                                <a:lnTo>
                                  <a:pt x="1119" y="3685"/>
                                </a:lnTo>
                                <a:lnTo>
                                  <a:pt x="1093" y="3839"/>
                                </a:lnTo>
                                <a:lnTo>
                                  <a:pt x="1074" y="3997"/>
                                </a:lnTo>
                                <a:lnTo>
                                  <a:pt x="1059" y="4159"/>
                                </a:lnTo>
                                <a:lnTo>
                                  <a:pt x="0" y="4159"/>
                                </a:lnTo>
                                <a:lnTo>
                                  <a:pt x="972" y="4994"/>
                                </a:lnTo>
                                <a:lnTo>
                                  <a:pt x="1946" y="5830"/>
                                </a:lnTo>
                                <a:lnTo>
                                  <a:pt x="2918" y="4994"/>
                                </a:lnTo>
                                <a:lnTo>
                                  <a:pt x="3890" y="4159"/>
                                </a:lnTo>
                                <a:lnTo>
                                  <a:pt x="2835" y="4159"/>
                                </a:lnTo>
                                <a:close/>
                                <a:moveTo>
                                  <a:pt x="4439" y="2446"/>
                                </a:moveTo>
                                <a:lnTo>
                                  <a:pt x="4545" y="2359"/>
                                </a:lnTo>
                                <a:lnTo>
                                  <a:pt x="4673" y="2291"/>
                                </a:lnTo>
                                <a:lnTo>
                                  <a:pt x="4819" y="2241"/>
                                </a:lnTo>
                                <a:lnTo>
                                  <a:pt x="4984" y="2212"/>
                                </a:lnTo>
                                <a:lnTo>
                                  <a:pt x="5162" y="2199"/>
                                </a:lnTo>
                                <a:lnTo>
                                  <a:pt x="5354" y="2206"/>
                                </a:lnTo>
                                <a:lnTo>
                                  <a:pt x="5553" y="2230"/>
                                </a:lnTo>
                                <a:lnTo>
                                  <a:pt x="5760" y="2271"/>
                                </a:lnTo>
                                <a:lnTo>
                                  <a:pt x="5971" y="2330"/>
                                </a:lnTo>
                                <a:lnTo>
                                  <a:pt x="6184" y="2407"/>
                                </a:lnTo>
                                <a:lnTo>
                                  <a:pt x="6396" y="2499"/>
                                </a:lnTo>
                                <a:lnTo>
                                  <a:pt x="6604" y="2606"/>
                                </a:lnTo>
                                <a:lnTo>
                                  <a:pt x="6806" y="2730"/>
                                </a:lnTo>
                                <a:lnTo>
                                  <a:pt x="6998" y="2869"/>
                                </a:lnTo>
                                <a:lnTo>
                                  <a:pt x="7180" y="3025"/>
                                </a:lnTo>
                                <a:lnTo>
                                  <a:pt x="7347" y="3193"/>
                                </a:lnTo>
                                <a:lnTo>
                                  <a:pt x="7499" y="3377"/>
                                </a:lnTo>
                                <a:lnTo>
                                  <a:pt x="7630" y="3575"/>
                                </a:lnTo>
                                <a:lnTo>
                                  <a:pt x="7740" y="3785"/>
                                </a:lnTo>
                                <a:lnTo>
                                  <a:pt x="7826" y="4010"/>
                                </a:lnTo>
                                <a:lnTo>
                                  <a:pt x="7885" y="4246"/>
                                </a:lnTo>
                                <a:lnTo>
                                  <a:pt x="7914" y="4496"/>
                                </a:lnTo>
                                <a:lnTo>
                                  <a:pt x="7910" y="4759"/>
                                </a:lnTo>
                                <a:lnTo>
                                  <a:pt x="7874" y="5032"/>
                                </a:lnTo>
                                <a:lnTo>
                                  <a:pt x="7798" y="5318"/>
                                </a:lnTo>
                                <a:lnTo>
                                  <a:pt x="7682" y="5615"/>
                                </a:lnTo>
                                <a:lnTo>
                                  <a:pt x="7525" y="5923"/>
                                </a:lnTo>
                                <a:lnTo>
                                  <a:pt x="7322" y="6241"/>
                                </a:lnTo>
                                <a:lnTo>
                                  <a:pt x="7072" y="6569"/>
                                </a:lnTo>
                                <a:lnTo>
                                  <a:pt x="6770" y="6907"/>
                                </a:lnTo>
                                <a:lnTo>
                                  <a:pt x="6417" y="7255"/>
                                </a:lnTo>
                                <a:lnTo>
                                  <a:pt x="6008" y="7613"/>
                                </a:lnTo>
                                <a:lnTo>
                                  <a:pt x="6029" y="7586"/>
                                </a:lnTo>
                                <a:lnTo>
                                  <a:pt x="6060" y="7566"/>
                                </a:lnTo>
                                <a:lnTo>
                                  <a:pt x="6105" y="7552"/>
                                </a:lnTo>
                                <a:lnTo>
                                  <a:pt x="6158" y="7542"/>
                                </a:lnTo>
                                <a:lnTo>
                                  <a:pt x="6223" y="7536"/>
                                </a:lnTo>
                                <a:lnTo>
                                  <a:pt x="6296" y="7534"/>
                                </a:lnTo>
                                <a:lnTo>
                                  <a:pt x="6379" y="7534"/>
                                </a:lnTo>
                                <a:lnTo>
                                  <a:pt x="6469" y="7534"/>
                                </a:lnTo>
                                <a:lnTo>
                                  <a:pt x="6566" y="7535"/>
                                </a:lnTo>
                                <a:lnTo>
                                  <a:pt x="6671" y="7535"/>
                                </a:lnTo>
                                <a:lnTo>
                                  <a:pt x="6782" y="7535"/>
                                </a:lnTo>
                                <a:lnTo>
                                  <a:pt x="6896" y="7531"/>
                                </a:lnTo>
                                <a:lnTo>
                                  <a:pt x="7017" y="7524"/>
                                </a:lnTo>
                                <a:lnTo>
                                  <a:pt x="7141" y="7512"/>
                                </a:lnTo>
                                <a:lnTo>
                                  <a:pt x="7267" y="7497"/>
                                </a:lnTo>
                                <a:lnTo>
                                  <a:pt x="7397" y="7474"/>
                                </a:lnTo>
                                <a:lnTo>
                                  <a:pt x="7527" y="7445"/>
                                </a:lnTo>
                                <a:lnTo>
                                  <a:pt x="7660" y="7408"/>
                                </a:lnTo>
                                <a:lnTo>
                                  <a:pt x="7792" y="7361"/>
                                </a:lnTo>
                                <a:lnTo>
                                  <a:pt x="7924" y="7306"/>
                                </a:lnTo>
                                <a:lnTo>
                                  <a:pt x="8056" y="7240"/>
                                </a:lnTo>
                                <a:lnTo>
                                  <a:pt x="8186" y="7162"/>
                                </a:lnTo>
                                <a:lnTo>
                                  <a:pt x="8314" y="7071"/>
                                </a:lnTo>
                                <a:lnTo>
                                  <a:pt x="8439" y="6968"/>
                                </a:lnTo>
                                <a:lnTo>
                                  <a:pt x="8560" y="6851"/>
                                </a:lnTo>
                                <a:lnTo>
                                  <a:pt x="8677" y="6718"/>
                                </a:lnTo>
                                <a:lnTo>
                                  <a:pt x="8788" y="6569"/>
                                </a:lnTo>
                                <a:lnTo>
                                  <a:pt x="8894" y="6404"/>
                                </a:lnTo>
                                <a:lnTo>
                                  <a:pt x="8994" y="6220"/>
                                </a:lnTo>
                                <a:lnTo>
                                  <a:pt x="9086" y="6018"/>
                                </a:lnTo>
                                <a:lnTo>
                                  <a:pt x="9171" y="5797"/>
                                </a:lnTo>
                                <a:lnTo>
                                  <a:pt x="9248" y="5554"/>
                                </a:lnTo>
                                <a:lnTo>
                                  <a:pt x="9300" y="5167"/>
                                </a:lnTo>
                                <a:lnTo>
                                  <a:pt x="9331" y="4792"/>
                                </a:lnTo>
                                <a:lnTo>
                                  <a:pt x="9341" y="4430"/>
                                </a:lnTo>
                                <a:lnTo>
                                  <a:pt x="9331" y="4084"/>
                                </a:lnTo>
                                <a:lnTo>
                                  <a:pt x="9303" y="3750"/>
                                </a:lnTo>
                                <a:lnTo>
                                  <a:pt x="9255" y="3430"/>
                                </a:lnTo>
                                <a:lnTo>
                                  <a:pt x="9189" y="3124"/>
                                </a:lnTo>
                                <a:lnTo>
                                  <a:pt x="9108" y="2832"/>
                                </a:lnTo>
                                <a:lnTo>
                                  <a:pt x="9009" y="2554"/>
                                </a:lnTo>
                                <a:lnTo>
                                  <a:pt x="8895" y="2291"/>
                                </a:lnTo>
                                <a:lnTo>
                                  <a:pt x="8768" y="2040"/>
                                </a:lnTo>
                                <a:lnTo>
                                  <a:pt x="8626" y="1804"/>
                                </a:lnTo>
                                <a:lnTo>
                                  <a:pt x="8472" y="1584"/>
                                </a:lnTo>
                                <a:lnTo>
                                  <a:pt x="8306" y="1376"/>
                                </a:lnTo>
                                <a:lnTo>
                                  <a:pt x="8128" y="1184"/>
                                </a:lnTo>
                                <a:lnTo>
                                  <a:pt x="7940" y="1004"/>
                                </a:lnTo>
                                <a:lnTo>
                                  <a:pt x="7741" y="840"/>
                                </a:lnTo>
                                <a:lnTo>
                                  <a:pt x="7536" y="692"/>
                                </a:lnTo>
                                <a:lnTo>
                                  <a:pt x="7321" y="556"/>
                                </a:lnTo>
                                <a:lnTo>
                                  <a:pt x="7100" y="436"/>
                                </a:lnTo>
                                <a:lnTo>
                                  <a:pt x="6872" y="330"/>
                                </a:lnTo>
                                <a:lnTo>
                                  <a:pt x="6637" y="238"/>
                                </a:lnTo>
                                <a:lnTo>
                                  <a:pt x="6399" y="161"/>
                                </a:lnTo>
                                <a:lnTo>
                                  <a:pt x="6157" y="99"/>
                                </a:lnTo>
                                <a:lnTo>
                                  <a:pt x="5911" y="52"/>
                                </a:lnTo>
                                <a:lnTo>
                                  <a:pt x="5663" y="20"/>
                                </a:lnTo>
                                <a:lnTo>
                                  <a:pt x="5414" y="2"/>
                                </a:lnTo>
                                <a:lnTo>
                                  <a:pt x="5164" y="0"/>
                                </a:lnTo>
                                <a:lnTo>
                                  <a:pt x="4913" y="13"/>
                                </a:lnTo>
                                <a:lnTo>
                                  <a:pt x="4664" y="40"/>
                                </a:lnTo>
                                <a:lnTo>
                                  <a:pt x="4417" y="84"/>
                                </a:lnTo>
                                <a:lnTo>
                                  <a:pt x="4170" y="140"/>
                                </a:lnTo>
                                <a:lnTo>
                                  <a:pt x="4169" y="221"/>
                                </a:lnTo>
                                <a:lnTo>
                                  <a:pt x="4169" y="301"/>
                                </a:lnTo>
                                <a:lnTo>
                                  <a:pt x="4170" y="385"/>
                                </a:lnTo>
                                <a:lnTo>
                                  <a:pt x="4172" y="470"/>
                                </a:lnTo>
                                <a:lnTo>
                                  <a:pt x="4175" y="554"/>
                                </a:lnTo>
                                <a:lnTo>
                                  <a:pt x="4177" y="641"/>
                                </a:lnTo>
                                <a:lnTo>
                                  <a:pt x="4182" y="727"/>
                                </a:lnTo>
                                <a:lnTo>
                                  <a:pt x="4187" y="815"/>
                                </a:lnTo>
                                <a:lnTo>
                                  <a:pt x="4200" y="990"/>
                                </a:lnTo>
                                <a:lnTo>
                                  <a:pt x="4214" y="1164"/>
                                </a:lnTo>
                                <a:lnTo>
                                  <a:pt x="4232" y="1334"/>
                                </a:lnTo>
                                <a:lnTo>
                                  <a:pt x="4251" y="1500"/>
                                </a:lnTo>
                                <a:lnTo>
                                  <a:pt x="4272" y="1660"/>
                                </a:lnTo>
                                <a:lnTo>
                                  <a:pt x="4294" y="1811"/>
                                </a:lnTo>
                                <a:lnTo>
                                  <a:pt x="4318" y="1953"/>
                                </a:lnTo>
                                <a:lnTo>
                                  <a:pt x="4342" y="2083"/>
                                </a:lnTo>
                                <a:lnTo>
                                  <a:pt x="4355" y="2142"/>
                                </a:lnTo>
                                <a:lnTo>
                                  <a:pt x="4366" y="2199"/>
                                </a:lnTo>
                                <a:lnTo>
                                  <a:pt x="4379" y="2251"/>
                                </a:lnTo>
                                <a:lnTo>
                                  <a:pt x="4391" y="2299"/>
                                </a:lnTo>
                                <a:lnTo>
                                  <a:pt x="4404" y="2343"/>
                                </a:lnTo>
                                <a:lnTo>
                                  <a:pt x="4415" y="2383"/>
                                </a:lnTo>
                                <a:lnTo>
                                  <a:pt x="4428" y="2417"/>
                                </a:lnTo>
                                <a:lnTo>
                                  <a:pt x="4439" y="2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044" y="6762"/>
                            <a:ext cx="776" cy="779"/>
                          </a:xfrm>
                          <a:custGeom>
                            <a:avLst/>
                            <a:gdLst>
                              <a:gd name="T0" fmla="*/ 1282 w 2326"/>
                              <a:gd name="T1" fmla="*/ 5 h 2337"/>
                              <a:gd name="T2" fmla="*/ 1454 w 2326"/>
                              <a:gd name="T3" fmla="*/ 37 h 2337"/>
                              <a:gd name="T4" fmla="*/ 1616 w 2326"/>
                              <a:gd name="T5" fmla="*/ 92 h 2337"/>
                              <a:gd name="T6" fmla="*/ 1766 w 2326"/>
                              <a:gd name="T7" fmla="*/ 169 h 2337"/>
                              <a:gd name="T8" fmla="*/ 1903 w 2326"/>
                              <a:gd name="T9" fmla="*/ 267 h 2337"/>
                              <a:gd name="T10" fmla="*/ 2024 w 2326"/>
                              <a:gd name="T11" fmla="*/ 383 h 2337"/>
                              <a:gd name="T12" fmla="*/ 2128 w 2326"/>
                              <a:gd name="T13" fmla="*/ 514 h 2337"/>
                              <a:gd name="T14" fmla="*/ 2211 w 2326"/>
                              <a:gd name="T15" fmla="*/ 661 h 2337"/>
                              <a:gd name="T16" fmla="*/ 2274 w 2326"/>
                              <a:gd name="T17" fmla="*/ 821 h 2337"/>
                              <a:gd name="T18" fmla="*/ 2312 w 2326"/>
                              <a:gd name="T19" fmla="*/ 991 h 2337"/>
                              <a:gd name="T20" fmla="*/ 2326 w 2326"/>
                              <a:gd name="T21" fmla="*/ 1169 h 2337"/>
                              <a:gd name="T22" fmla="*/ 2312 w 2326"/>
                              <a:gd name="T23" fmla="*/ 1346 h 2337"/>
                              <a:gd name="T24" fmla="*/ 2274 w 2326"/>
                              <a:gd name="T25" fmla="*/ 1516 h 2337"/>
                              <a:gd name="T26" fmla="*/ 2211 w 2326"/>
                              <a:gd name="T27" fmla="*/ 1675 h 2337"/>
                              <a:gd name="T28" fmla="*/ 2128 w 2326"/>
                              <a:gd name="T29" fmla="*/ 1822 h 2337"/>
                              <a:gd name="T30" fmla="*/ 2024 w 2326"/>
                              <a:gd name="T31" fmla="*/ 1954 h 2337"/>
                              <a:gd name="T32" fmla="*/ 1903 w 2326"/>
                              <a:gd name="T33" fmla="*/ 2070 h 2337"/>
                              <a:gd name="T34" fmla="*/ 1766 w 2326"/>
                              <a:gd name="T35" fmla="*/ 2167 h 2337"/>
                              <a:gd name="T36" fmla="*/ 1616 w 2326"/>
                              <a:gd name="T37" fmla="*/ 2245 h 2337"/>
                              <a:gd name="T38" fmla="*/ 1454 w 2326"/>
                              <a:gd name="T39" fmla="*/ 2300 h 2337"/>
                              <a:gd name="T40" fmla="*/ 1282 w 2326"/>
                              <a:gd name="T41" fmla="*/ 2331 h 2337"/>
                              <a:gd name="T42" fmla="*/ 1103 w 2326"/>
                              <a:gd name="T43" fmla="*/ 2336 h 2337"/>
                              <a:gd name="T44" fmla="*/ 929 w 2326"/>
                              <a:gd name="T45" fmla="*/ 2313 h 2337"/>
                              <a:gd name="T46" fmla="*/ 763 w 2326"/>
                              <a:gd name="T47" fmla="*/ 2266 h 2337"/>
                              <a:gd name="T48" fmla="*/ 608 w 2326"/>
                              <a:gd name="T49" fmla="*/ 2196 h 2337"/>
                              <a:gd name="T50" fmla="*/ 468 w 2326"/>
                              <a:gd name="T51" fmla="*/ 2105 h 2337"/>
                              <a:gd name="T52" fmla="*/ 341 w 2326"/>
                              <a:gd name="T53" fmla="*/ 1995 h 2337"/>
                              <a:gd name="T54" fmla="*/ 231 w 2326"/>
                              <a:gd name="T55" fmla="*/ 1868 h 2337"/>
                              <a:gd name="T56" fmla="*/ 140 w 2326"/>
                              <a:gd name="T57" fmla="*/ 1726 h 2337"/>
                              <a:gd name="T58" fmla="*/ 71 w 2326"/>
                              <a:gd name="T59" fmla="*/ 1571 h 2337"/>
                              <a:gd name="T60" fmla="*/ 23 w 2326"/>
                              <a:gd name="T61" fmla="*/ 1404 h 2337"/>
                              <a:gd name="T62" fmla="*/ 2 w 2326"/>
                              <a:gd name="T63" fmla="*/ 1228 h 2337"/>
                              <a:gd name="T64" fmla="*/ 6 w 2326"/>
                              <a:gd name="T65" fmla="*/ 1049 h 2337"/>
                              <a:gd name="T66" fmla="*/ 37 w 2326"/>
                              <a:gd name="T67" fmla="*/ 876 h 2337"/>
                              <a:gd name="T68" fmla="*/ 92 w 2326"/>
                              <a:gd name="T69" fmla="*/ 714 h 2337"/>
                              <a:gd name="T70" fmla="*/ 168 w 2326"/>
                              <a:gd name="T71" fmla="*/ 563 h 2337"/>
                              <a:gd name="T72" fmla="*/ 265 w 2326"/>
                              <a:gd name="T73" fmla="*/ 425 h 2337"/>
                              <a:gd name="T74" fmla="*/ 380 w 2326"/>
                              <a:gd name="T75" fmla="*/ 304 h 2337"/>
                              <a:gd name="T76" fmla="*/ 513 w 2326"/>
                              <a:gd name="T77" fmla="*/ 199 h 2337"/>
                              <a:gd name="T78" fmla="*/ 659 w 2326"/>
                              <a:gd name="T79" fmla="*/ 116 h 2337"/>
                              <a:gd name="T80" fmla="*/ 818 w 2326"/>
                              <a:gd name="T81" fmla="*/ 52 h 2337"/>
                              <a:gd name="T82" fmla="*/ 987 w 2326"/>
                              <a:gd name="T83" fmla="*/ 14 h 2337"/>
                              <a:gd name="T84" fmla="*/ 1163 w 2326"/>
                              <a:gd name="T85" fmla="*/ 0 h 2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326" h="2337">
                                <a:moveTo>
                                  <a:pt x="1163" y="0"/>
                                </a:moveTo>
                                <a:lnTo>
                                  <a:pt x="1223" y="1"/>
                                </a:lnTo>
                                <a:lnTo>
                                  <a:pt x="1282" y="5"/>
                                </a:lnTo>
                                <a:lnTo>
                                  <a:pt x="1340" y="14"/>
                                </a:lnTo>
                                <a:lnTo>
                                  <a:pt x="1398" y="24"/>
                                </a:lnTo>
                                <a:lnTo>
                                  <a:pt x="1454" y="37"/>
                                </a:lnTo>
                                <a:lnTo>
                                  <a:pt x="1509" y="52"/>
                                </a:lnTo>
                                <a:lnTo>
                                  <a:pt x="1564" y="70"/>
                                </a:lnTo>
                                <a:lnTo>
                                  <a:pt x="1616" y="92"/>
                                </a:lnTo>
                                <a:lnTo>
                                  <a:pt x="1668" y="116"/>
                                </a:lnTo>
                                <a:lnTo>
                                  <a:pt x="1717" y="141"/>
                                </a:lnTo>
                                <a:lnTo>
                                  <a:pt x="1766" y="169"/>
                                </a:lnTo>
                                <a:lnTo>
                                  <a:pt x="1813" y="199"/>
                                </a:lnTo>
                                <a:lnTo>
                                  <a:pt x="1859" y="232"/>
                                </a:lnTo>
                                <a:lnTo>
                                  <a:pt x="1903" y="267"/>
                                </a:lnTo>
                                <a:lnTo>
                                  <a:pt x="1945" y="304"/>
                                </a:lnTo>
                                <a:lnTo>
                                  <a:pt x="1986" y="342"/>
                                </a:lnTo>
                                <a:lnTo>
                                  <a:pt x="2024" y="383"/>
                                </a:lnTo>
                                <a:lnTo>
                                  <a:pt x="2060" y="425"/>
                                </a:lnTo>
                                <a:lnTo>
                                  <a:pt x="2095" y="469"/>
                                </a:lnTo>
                                <a:lnTo>
                                  <a:pt x="2128" y="514"/>
                                </a:lnTo>
                                <a:lnTo>
                                  <a:pt x="2157" y="563"/>
                                </a:lnTo>
                                <a:lnTo>
                                  <a:pt x="2185" y="612"/>
                                </a:lnTo>
                                <a:lnTo>
                                  <a:pt x="2211" y="661"/>
                                </a:lnTo>
                                <a:lnTo>
                                  <a:pt x="2235" y="714"/>
                                </a:lnTo>
                                <a:lnTo>
                                  <a:pt x="2256" y="766"/>
                                </a:lnTo>
                                <a:lnTo>
                                  <a:pt x="2274" y="821"/>
                                </a:lnTo>
                                <a:lnTo>
                                  <a:pt x="2290" y="876"/>
                                </a:lnTo>
                                <a:lnTo>
                                  <a:pt x="2302" y="933"/>
                                </a:lnTo>
                                <a:lnTo>
                                  <a:pt x="2312" y="991"/>
                                </a:lnTo>
                                <a:lnTo>
                                  <a:pt x="2321" y="1049"/>
                                </a:lnTo>
                                <a:lnTo>
                                  <a:pt x="2325" y="1108"/>
                                </a:lnTo>
                                <a:lnTo>
                                  <a:pt x="2326" y="1169"/>
                                </a:lnTo>
                                <a:lnTo>
                                  <a:pt x="2325" y="1228"/>
                                </a:lnTo>
                                <a:lnTo>
                                  <a:pt x="2321" y="1288"/>
                                </a:lnTo>
                                <a:lnTo>
                                  <a:pt x="2312" y="1346"/>
                                </a:lnTo>
                                <a:lnTo>
                                  <a:pt x="2302" y="1404"/>
                                </a:lnTo>
                                <a:lnTo>
                                  <a:pt x="2290" y="1460"/>
                                </a:lnTo>
                                <a:lnTo>
                                  <a:pt x="2274" y="1516"/>
                                </a:lnTo>
                                <a:lnTo>
                                  <a:pt x="2256" y="1571"/>
                                </a:lnTo>
                                <a:lnTo>
                                  <a:pt x="2235" y="1623"/>
                                </a:lnTo>
                                <a:lnTo>
                                  <a:pt x="2211" y="1675"/>
                                </a:lnTo>
                                <a:lnTo>
                                  <a:pt x="2185" y="1726"/>
                                </a:lnTo>
                                <a:lnTo>
                                  <a:pt x="2157" y="1774"/>
                                </a:lnTo>
                                <a:lnTo>
                                  <a:pt x="2128" y="1822"/>
                                </a:lnTo>
                                <a:lnTo>
                                  <a:pt x="2095" y="1868"/>
                                </a:lnTo>
                                <a:lnTo>
                                  <a:pt x="2060" y="1911"/>
                                </a:lnTo>
                                <a:lnTo>
                                  <a:pt x="2024" y="1954"/>
                                </a:lnTo>
                                <a:lnTo>
                                  <a:pt x="1986" y="1995"/>
                                </a:lnTo>
                                <a:lnTo>
                                  <a:pt x="1945" y="2033"/>
                                </a:lnTo>
                                <a:lnTo>
                                  <a:pt x="1903" y="2070"/>
                                </a:lnTo>
                                <a:lnTo>
                                  <a:pt x="1859" y="2105"/>
                                </a:lnTo>
                                <a:lnTo>
                                  <a:pt x="1813" y="2138"/>
                                </a:lnTo>
                                <a:lnTo>
                                  <a:pt x="1766" y="2167"/>
                                </a:lnTo>
                                <a:lnTo>
                                  <a:pt x="1717" y="2196"/>
                                </a:lnTo>
                                <a:lnTo>
                                  <a:pt x="1668" y="2222"/>
                                </a:lnTo>
                                <a:lnTo>
                                  <a:pt x="1616" y="2245"/>
                                </a:lnTo>
                                <a:lnTo>
                                  <a:pt x="1564" y="2266"/>
                                </a:lnTo>
                                <a:lnTo>
                                  <a:pt x="1509" y="2285"/>
                                </a:lnTo>
                                <a:lnTo>
                                  <a:pt x="1454" y="2300"/>
                                </a:lnTo>
                                <a:lnTo>
                                  <a:pt x="1398" y="2313"/>
                                </a:lnTo>
                                <a:lnTo>
                                  <a:pt x="1340" y="2324"/>
                                </a:lnTo>
                                <a:lnTo>
                                  <a:pt x="1282" y="2331"/>
                                </a:lnTo>
                                <a:lnTo>
                                  <a:pt x="1223" y="2336"/>
                                </a:lnTo>
                                <a:lnTo>
                                  <a:pt x="1163" y="2337"/>
                                </a:lnTo>
                                <a:lnTo>
                                  <a:pt x="1103" y="2336"/>
                                </a:lnTo>
                                <a:lnTo>
                                  <a:pt x="1044" y="2331"/>
                                </a:lnTo>
                                <a:lnTo>
                                  <a:pt x="987" y="2324"/>
                                </a:lnTo>
                                <a:lnTo>
                                  <a:pt x="929" y="2313"/>
                                </a:lnTo>
                                <a:lnTo>
                                  <a:pt x="873" y="2300"/>
                                </a:lnTo>
                                <a:lnTo>
                                  <a:pt x="818" y="2285"/>
                                </a:lnTo>
                                <a:lnTo>
                                  <a:pt x="763" y="2266"/>
                                </a:lnTo>
                                <a:lnTo>
                                  <a:pt x="711" y="2245"/>
                                </a:lnTo>
                                <a:lnTo>
                                  <a:pt x="659" y="2222"/>
                                </a:lnTo>
                                <a:lnTo>
                                  <a:pt x="608" y="2196"/>
                                </a:lnTo>
                                <a:lnTo>
                                  <a:pt x="560" y="2167"/>
                                </a:lnTo>
                                <a:lnTo>
                                  <a:pt x="513" y="2138"/>
                                </a:lnTo>
                                <a:lnTo>
                                  <a:pt x="468" y="2105"/>
                                </a:lnTo>
                                <a:lnTo>
                                  <a:pt x="422" y="2070"/>
                                </a:lnTo>
                                <a:lnTo>
                                  <a:pt x="380" y="2033"/>
                                </a:lnTo>
                                <a:lnTo>
                                  <a:pt x="341" y="1995"/>
                                </a:lnTo>
                                <a:lnTo>
                                  <a:pt x="301" y="1954"/>
                                </a:lnTo>
                                <a:lnTo>
                                  <a:pt x="265" y="1911"/>
                                </a:lnTo>
                                <a:lnTo>
                                  <a:pt x="231" y="1868"/>
                                </a:lnTo>
                                <a:lnTo>
                                  <a:pt x="199" y="1822"/>
                                </a:lnTo>
                                <a:lnTo>
                                  <a:pt x="168" y="1774"/>
                                </a:lnTo>
                                <a:lnTo>
                                  <a:pt x="140" y="1726"/>
                                </a:lnTo>
                                <a:lnTo>
                                  <a:pt x="114" y="1675"/>
                                </a:lnTo>
                                <a:lnTo>
                                  <a:pt x="92" y="1623"/>
                                </a:lnTo>
                                <a:lnTo>
                                  <a:pt x="71" y="1571"/>
                                </a:lnTo>
                                <a:lnTo>
                                  <a:pt x="52" y="1516"/>
                                </a:lnTo>
                                <a:lnTo>
                                  <a:pt x="37" y="1460"/>
                                </a:lnTo>
                                <a:lnTo>
                                  <a:pt x="23" y="1404"/>
                                </a:lnTo>
                                <a:lnTo>
                                  <a:pt x="13" y="1346"/>
                                </a:lnTo>
                                <a:lnTo>
                                  <a:pt x="6" y="1288"/>
                                </a:lnTo>
                                <a:lnTo>
                                  <a:pt x="2" y="1228"/>
                                </a:lnTo>
                                <a:lnTo>
                                  <a:pt x="0" y="1169"/>
                                </a:lnTo>
                                <a:lnTo>
                                  <a:pt x="2" y="1108"/>
                                </a:lnTo>
                                <a:lnTo>
                                  <a:pt x="6" y="1049"/>
                                </a:lnTo>
                                <a:lnTo>
                                  <a:pt x="13" y="991"/>
                                </a:lnTo>
                                <a:lnTo>
                                  <a:pt x="23" y="933"/>
                                </a:lnTo>
                                <a:lnTo>
                                  <a:pt x="37" y="876"/>
                                </a:lnTo>
                                <a:lnTo>
                                  <a:pt x="52" y="821"/>
                                </a:lnTo>
                                <a:lnTo>
                                  <a:pt x="71" y="766"/>
                                </a:lnTo>
                                <a:lnTo>
                                  <a:pt x="92" y="714"/>
                                </a:lnTo>
                                <a:lnTo>
                                  <a:pt x="114" y="661"/>
                                </a:lnTo>
                                <a:lnTo>
                                  <a:pt x="140" y="612"/>
                                </a:lnTo>
                                <a:lnTo>
                                  <a:pt x="168" y="563"/>
                                </a:lnTo>
                                <a:lnTo>
                                  <a:pt x="199" y="514"/>
                                </a:lnTo>
                                <a:lnTo>
                                  <a:pt x="231" y="469"/>
                                </a:lnTo>
                                <a:lnTo>
                                  <a:pt x="265" y="425"/>
                                </a:lnTo>
                                <a:lnTo>
                                  <a:pt x="301" y="383"/>
                                </a:lnTo>
                                <a:lnTo>
                                  <a:pt x="341" y="342"/>
                                </a:lnTo>
                                <a:lnTo>
                                  <a:pt x="380" y="304"/>
                                </a:lnTo>
                                <a:lnTo>
                                  <a:pt x="422" y="267"/>
                                </a:lnTo>
                                <a:lnTo>
                                  <a:pt x="468" y="232"/>
                                </a:lnTo>
                                <a:lnTo>
                                  <a:pt x="513" y="199"/>
                                </a:lnTo>
                                <a:lnTo>
                                  <a:pt x="560" y="169"/>
                                </a:lnTo>
                                <a:lnTo>
                                  <a:pt x="608" y="141"/>
                                </a:lnTo>
                                <a:lnTo>
                                  <a:pt x="659" y="116"/>
                                </a:lnTo>
                                <a:lnTo>
                                  <a:pt x="711" y="92"/>
                                </a:lnTo>
                                <a:lnTo>
                                  <a:pt x="763" y="70"/>
                                </a:lnTo>
                                <a:lnTo>
                                  <a:pt x="818" y="52"/>
                                </a:lnTo>
                                <a:lnTo>
                                  <a:pt x="873" y="37"/>
                                </a:lnTo>
                                <a:lnTo>
                                  <a:pt x="929" y="24"/>
                                </a:lnTo>
                                <a:lnTo>
                                  <a:pt x="987" y="14"/>
                                </a:lnTo>
                                <a:lnTo>
                                  <a:pt x="1044" y="5"/>
                                </a:lnTo>
                                <a:lnTo>
                                  <a:pt x="1103" y="1"/>
                                </a:lnTo>
                                <a:lnTo>
                                  <a:pt x="1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101" y="237"/>
                            <a:ext cx="2481" cy="3177"/>
                          </a:xfrm>
                          <a:custGeom>
                            <a:avLst/>
                            <a:gdLst>
                              <a:gd name="T0" fmla="*/ 1948 w 7441"/>
                              <a:gd name="T1" fmla="*/ 287 h 9532"/>
                              <a:gd name="T2" fmla="*/ 1575 w 7441"/>
                              <a:gd name="T3" fmla="*/ 772 h 9532"/>
                              <a:gd name="T4" fmla="*/ 1263 w 7441"/>
                              <a:gd name="T5" fmla="*/ 1312 h 9532"/>
                              <a:gd name="T6" fmla="*/ 1017 w 7441"/>
                              <a:gd name="T7" fmla="*/ 1899 h 9532"/>
                              <a:gd name="T8" fmla="*/ 840 w 7441"/>
                              <a:gd name="T9" fmla="*/ 2523 h 9532"/>
                              <a:gd name="T10" fmla="*/ 736 w 7441"/>
                              <a:gd name="T11" fmla="*/ 3173 h 9532"/>
                              <a:gd name="T12" fmla="*/ 707 w 7441"/>
                              <a:gd name="T13" fmla="*/ 3842 h 9532"/>
                              <a:gd name="T14" fmla="*/ 761 w 7441"/>
                              <a:gd name="T15" fmla="*/ 4519 h 9532"/>
                              <a:gd name="T16" fmla="*/ 897 w 7441"/>
                              <a:gd name="T17" fmla="*/ 5195 h 9532"/>
                              <a:gd name="T18" fmla="*/ 1122 w 7441"/>
                              <a:gd name="T19" fmla="*/ 5861 h 9532"/>
                              <a:gd name="T20" fmla="*/ 1440 w 7441"/>
                              <a:gd name="T21" fmla="*/ 6506 h 9532"/>
                              <a:gd name="T22" fmla="*/ 1839 w 7441"/>
                              <a:gd name="T23" fmla="*/ 7102 h 9532"/>
                              <a:gd name="T24" fmla="*/ 2294 w 7441"/>
                              <a:gd name="T25" fmla="*/ 7627 h 9532"/>
                              <a:gd name="T26" fmla="*/ 2798 w 7441"/>
                              <a:gd name="T27" fmla="*/ 8077 h 9532"/>
                              <a:gd name="T28" fmla="*/ 3343 w 7441"/>
                              <a:gd name="T29" fmla="*/ 8447 h 9532"/>
                              <a:gd name="T30" fmla="*/ 3915 w 7441"/>
                              <a:gd name="T31" fmla="*/ 8734 h 9532"/>
                              <a:gd name="T32" fmla="*/ 4508 w 7441"/>
                              <a:gd name="T33" fmla="*/ 8932 h 9532"/>
                              <a:gd name="T34" fmla="*/ 5108 w 7441"/>
                              <a:gd name="T35" fmla="*/ 9041 h 9532"/>
                              <a:gd name="T36" fmla="*/ 5711 w 7441"/>
                              <a:gd name="T37" fmla="*/ 9054 h 9532"/>
                              <a:gd name="T38" fmla="*/ 6302 w 7441"/>
                              <a:gd name="T39" fmla="*/ 8967 h 9532"/>
                              <a:gd name="T40" fmla="*/ 6873 w 7441"/>
                              <a:gd name="T41" fmla="*/ 8779 h 9532"/>
                              <a:gd name="T42" fmla="*/ 7229 w 7441"/>
                              <a:gd name="T43" fmla="*/ 8604 h 9532"/>
                              <a:gd name="T44" fmla="*/ 7229 w 7441"/>
                              <a:gd name="T45" fmla="*/ 8621 h 9532"/>
                              <a:gd name="T46" fmla="*/ 7263 w 7441"/>
                              <a:gd name="T47" fmla="*/ 8624 h 9532"/>
                              <a:gd name="T48" fmla="*/ 7353 w 7441"/>
                              <a:gd name="T49" fmla="*/ 8618 h 9532"/>
                              <a:gd name="T50" fmla="*/ 7405 w 7441"/>
                              <a:gd name="T51" fmla="*/ 8620 h 9532"/>
                              <a:gd name="T52" fmla="*/ 7437 w 7441"/>
                              <a:gd name="T53" fmla="*/ 8635 h 9532"/>
                              <a:gd name="T54" fmla="*/ 7436 w 7441"/>
                              <a:gd name="T55" fmla="*/ 8669 h 9532"/>
                              <a:gd name="T56" fmla="*/ 7388 w 7441"/>
                              <a:gd name="T57" fmla="*/ 8733 h 9532"/>
                              <a:gd name="T58" fmla="*/ 7277 w 7441"/>
                              <a:gd name="T59" fmla="*/ 8832 h 9532"/>
                              <a:gd name="T60" fmla="*/ 7091 w 7441"/>
                              <a:gd name="T61" fmla="*/ 8973 h 9532"/>
                              <a:gd name="T62" fmla="*/ 6814 w 7441"/>
                              <a:gd name="T63" fmla="*/ 9160 h 9532"/>
                              <a:gd name="T64" fmla="*/ 6424 w 7441"/>
                              <a:gd name="T65" fmla="*/ 9331 h 9532"/>
                              <a:gd name="T66" fmla="*/ 5937 w 7441"/>
                              <a:gd name="T67" fmla="*/ 9457 h 9532"/>
                              <a:gd name="T68" fmla="*/ 5373 w 7441"/>
                              <a:gd name="T69" fmla="*/ 9524 h 9532"/>
                              <a:gd name="T70" fmla="*/ 4751 w 7441"/>
                              <a:gd name="T71" fmla="*/ 9520 h 9532"/>
                              <a:gd name="T72" fmla="*/ 4091 w 7441"/>
                              <a:gd name="T73" fmla="*/ 9430 h 9532"/>
                              <a:gd name="T74" fmla="*/ 3416 w 7441"/>
                              <a:gd name="T75" fmla="*/ 9243 h 9532"/>
                              <a:gd name="T76" fmla="*/ 2745 w 7441"/>
                              <a:gd name="T77" fmla="*/ 8945 h 9532"/>
                              <a:gd name="T78" fmla="*/ 2097 w 7441"/>
                              <a:gd name="T79" fmla="*/ 8523 h 9532"/>
                              <a:gd name="T80" fmla="*/ 1494 w 7441"/>
                              <a:gd name="T81" fmla="*/ 7964 h 9532"/>
                              <a:gd name="T82" fmla="*/ 956 w 7441"/>
                              <a:gd name="T83" fmla="*/ 7255 h 9532"/>
                              <a:gd name="T84" fmla="*/ 578 w 7441"/>
                              <a:gd name="T85" fmla="*/ 6571 h 9532"/>
                              <a:gd name="T86" fmla="*/ 312 w 7441"/>
                              <a:gd name="T87" fmla="*/ 5915 h 9532"/>
                              <a:gd name="T88" fmla="*/ 123 w 7441"/>
                              <a:gd name="T89" fmla="*/ 5228 h 9532"/>
                              <a:gd name="T90" fmla="*/ 19 w 7441"/>
                              <a:gd name="T91" fmla="*/ 4521 h 9532"/>
                              <a:gd name="T92" fmla="*/ 5 w 7441"/>
                              <a:gd name="T93" fmla="*/ 3805 h 9532"/>
                              <a:gd name="T94" fmla="*/ 91 w 7441"/>
                              <a:gd name="T95" fmla="*/ 3092 h 9532"/>
                              <a:gd name="T96" fmla="*/ 281 w 7441"/>
                              <a:gd name="T97" fmla="*/ 2395 h 9532"/>
                              <a:gd name="T98" fmla="*/ 584 w 7441"/>
                              <a:gd name="T99" fmla="*/ 1727 h 9532"/>
                              <a:gd name="T100" fmla="*/ 1004 w 7441"/>
                              <a:gd name="T101" fmla="*/ 1096 h 9532"/>
                              <a:gd name="T102" fmla="*/ 1550 w 7441"/>
                              <a:gd name="T103" fmla="*/ 518 h 9532"/>
                              <a:gd name="T104" fmla="*/ 2228 w 7441"/>
                              <a:gd name="T105" fmla="*/ 0 h 9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7441" h="9532">
                                <a:moveTo>
                                  <a:pt x="2228" y="0"/>
                                </a:moveTo>
                                <a:lnTo>
                                  <a:pt x="2085" y="140"/>
                                </a:lnTo>
                                <a:lnTo>
                                  <a:pt x="1948" y="287"/>
                                </a:lnTo>
                                <a:lnTo>
                                  <a:pt x="1817" y="443"/>
                                </a:lnTo>
                                <a:lnTo>
                                  <a:pt x="1692" y="604"/>
                                </a:lnTo>
                                <a:lnTo>
                                  <a:pt x="1575" y="772"/>
                                </a:lnTo>
                                <a:lnTo>
                                  <a:pt x="1464" y="946"/>
                                </a:lnTo>
                                <a:lnTo>
                                  <a:pt x="1360" y="1127"/>
                                </a:lnTo>
                                <a:lnTo>
                                  <a:pt x="1263" y="1312"/>
                                </a:lnTo>
                                <a:lnTo>
                                  <a:pt x="1174" y="1503"/>
                                </a:lnTo>
                                <a:lnTo>
                                  <a:pt x="1091" y="1698"/>
                                </a:lnTo>
                                <a:lnTo>
                                  <a:pt x="1017" y="1899"/>
                                </a:lnTo>
                                <a:lnTo>
                                  <a:pt x="951" y="2103"/>
                                </a:lnTo>
                                <a:lnTo>
                                  <a:pt x="892" y="2311"/>
                                </a:lnTo>
                                <a:lnTo>
                                  <a:pt x="840" y="2523"/>
                                </a:lnTo>
                                <a:lnTo>
                                  <a:pt x="797" y="2738"/>
                                </a:lnTo>
                                <a:lnTo>
                                  <a:pt x="762" y="2954"/>
                                </a:lnTo>
                                <a:lnTo>
                                  <a:pt x="736" y="3173"/>
                                </a:lnTo>
                                <a:lnTo>
                                  <a:pt x="717" y="3395"/>
                                </a:lnTo>
                                <a:lnTo>
                                  <a:pt x="709" y="3618"/>
                                </a:lnTo>
                                <a:lnTo>
                                  <a:pt x="707" y="3842"/>
                                </a:lnTo>
                                <a:lnTo>
                                  <a:pt x="716" y="4068"/>
                                </a:lnTo>
                                <a:lnTo>
                                  <a:pt x="734" y="4293"/>
                                </a:lnTo>
                                <a:lnTo>
                                  <a:pt x="761" y="4519"/>
                                </a:lnTo>
                                <a:lnTo>
                                  <a:pt x="796" y="4745"/>
                                </a:lnTo>
                                <a:lnTo>
                                  <a:pt x="842" y="4970"/>
                                </a:lnTo>
                                <a:lnTo>
                                  <a:pt x="897" y="5195"/>
                                </a:lnTo>
                                <a:lnTo>
                                  <a:pt x="962" y="5418"/>
                                </a:lnTo>
                                <a:lnTo>
                                  <a:pt x="1038" y="5640"/>
                                </a:lnTo>
                                <a:lnTo>
                                  <a:pt x="1122" y="5861"/>
                                </a:lnTo>
                                <a:lnTo>
                                  <a:pt x="1218" y="6079"/>
                                </a:lnTo>
                                <a:lnTo>
                                  <a:pt x="1324" y="6294"/>
                                </a:lnTo>
                                <a:lnTo>
                                  <a:pt x="1440" y="6506"/>
                                </a:lnTo>
                                <a:lnTo>
                                  <a:pt x="1566" y="6712"/>
                                </a:lnTo>
                                <a:lnTo>
                                  <a:pt x="1699" y="6912"/>
                                </a:lnTo>
                                <a:lnTo>
                                  <a:pt x="1839" y="7102"/>
                                </a:lnTo>
                                <a:lnTo>
                                  <a:pt x="1984" y="7286"/>
                                </a:lnTo>
                                <a:lnTo>
                                  <a:pt x="2135" y="7460"/>
                                </a:lnTo>
                                <a:lnTo>
                                  <a:pt x="2294" y="7627"/>
                                </a:lnTo>
                                <a:lnTo>
                                  <a:pt x="2458" y="7785"/>
                                </a:lnTo>
                                <a:lnTo>
                                  <a:pt x="2625" y="7935"/>
                                </a:lnTo>
                                <a:lnTo>
                                  <a:pt x="2798" y="8077"/>
                                </a:lnTo>
                                <a:lnTo>
                                  <a:pt x="2975" y="8210"/>
                                </a:lnTo>
                                <a:lnTo>
                                  <a:pt x="3157" y="8333"/>
                                </a:lnTo>
                                <a:lnTo>
                                  <a:pt x="3343" y="8447"/>
                                </a:lnTo>
                                <a:lnTo>
                                  <a:pt x="3531" y="8552"/>
                                </a:lnTo>
                                <a:lnTo>
                                  <a:pt x="3721" y="8648"/>
                                </a:lnTo>
                                <a:lnTo>
                                  <a:pt x="3915" y="8734"/>
                                </a:lnTo>
                                <a:lnTo>
                                  <a:pt x="4111" y="8809"/>
                                </a:lnTo>
                                <a:lnTo>
                                  <a:pt x="4308" y="8875"/>
                                </a:lnTo>
                                <a:lnTo>
                                  <a:pt x="4508" y="8932"/>
                                </a:lnTo>
                                <a:lnTo>
                                  <a:pt x="4707" y="8979"/>
                                </a:lnTo>
                                <a:lnTo>
                                  <a:pt x="4907" y="9015"/>
                                </a:lnTo>
                                <a:lnTo>
                                  <a:pt x="5108" y="9041"/>
                                </a:lnTo>
                                <a:lnTo>
                                  <a:pt x="5310" y="9055"/>
                                </a:lnTo>
                                <a:lnTo>
                                  <a:pt x="5511" y="9059"/>
                                </a:lnTo>
                                <a:lnTo>
                                  <a:pt x="5711" y="9054"/>
                                </a:lnTo>
                                <a:lnTo>
                                  <a:pt x="5909" y="9037"/>
                                </a:lnTo>
                                <a:lnTo>
                                  <a:pt x="6106" y="9007"/>
                                </a:lnTo>
                                <a:lnTo>
                                  <a:pt x="6302" y="8967"/>
                                </a:lnTo>
                                <a:lnTo>
                                  <a:pt x="6494" y="8917"/>
                                </a:lnTo>
                                <a:lnTo>
                                  <a:pt x="6686" y="8853"/>
                                </a:lnTo>
                                <a:lnTo>
                                  <a:pt x="6873" y="8779"/>
                                </a:lnTo>
                                <a:lnTo>
                                  <a:pt x="7057" y="8692"/>
                                </a:lnTo>
                                <a:lnTo>
                                  <a:pt x="7237" y="8594"/>
                                </a:lnTo>
                                <a:lnTo>
                                  <a:pt x="7229" y="8604"/>
                                </a:lnTo>
                                <a:lnTo>
                                  <a:pt x="7225" y="8613"/>
                                </a:lnTo>
                                <a:lnTo>
                                  <a:pt x="7225" y="8617"/>
                                </a:lnTo>
                                <a:lnTo>
                                  <a:pt x="7229" y="8621"/>
                                </a:lnTo>
                                <a:lnTo>
                                  <a:pt x="7237" y="8624"/>
                                </a:lnTo>
                                <a:lnTo>
                                  <a:pt x="7249" y="8624"/>
                                </a:lnTo>
                                <a:lnTo>
                                  <a:pt x="7263" y="8624"/>
                                </a:lnTo>
                                <a:lnTo>
                                  <a:pt x="7278" y="8624"/>
                                </a:lnTo>
                                <a:lnTo>
                                  <a:pt x="7315" y="8621"/>
                                </a:lnTo>
                                <a:lnTo>
                                  <a:pt x="7353" y="8618"/>
                                </a:lnTo>
                                <a:lnTo>
                                  <a:pt x="7371" y="8618"/>
                                </a:lnTo>
                                <a:lnTo>
                                  <a:pt x="7388" y="8618"/>
                                </a:lnTo>
                                <a:lnTo>
                                  <a:pt x="7405" y="8620"/>
                                </a:lnTo>
                                <a:lnTo>
                                  <a:pt x="7417" y="8622"/>
                                </a:lnTo>
                                <a:lnTo>
                                  <a:pt x="7429" y="8628"/>
                                </a:lnTo>
                                <a:lnTo>
                                  <a:pt x="7437" y="8635"/>
                                </a:lnTo>
                                <a:lnTo>
                                  <a:pt x="7441" y="8644"/>
                                </a:lnTo>
                                <a:lnTo>
                                  <a:pt x="7441" y="8655"/>
                                </a:lnTo>
                                <a:lnTo>
                                  <a:pt x="7436" y="8669"/>
                                </a:lnTo>
                                <a:lnTo>
                                  <a:pt x="7426" y="8687"/>
                                </a:lnTo>
                                <a:lnTo>
                                  <a:pt x="7410" y="8709"/>
                                </a:lnTo>
                                <a:lnTo>
                                  <a:pt x="7388" y="8733"/>
                                </a:lnTo>
                                <a:lnTo>
                                  <a:pt x="7358" y="8761"/>
                                </a:lnTo>
                                <a:lnTo>
                                  <a:pt x="7322" y="8795"/>
                                </a:lnTo>
                                <a:lnTo>
                                  <a:pt x="7277" y="8832"/>
                                </a:lnTo>
                                <a:lnTo>
                                  <a:pt x="7225" y="8874"/>
                                </a:lnTo>
                                <a:lnTo>
                                  <a:pt x="7163" y="8921"/>
                                </a:lnTo>
                                <a:lnTo>
                                  <a:pt x="7091" y="8973"/>
                                </a:lnTo>
                                <a:lnTo>
                                  <a:pt x="7009" y="9031"/>
                                </a:lnTo>
                                <a:lnTo>
                                  <a:pt x="6918" y="9095"/>
                                </a:lnTo>
                                <a:lnTo>
                                  <a:pt x="6814" y="9160"/>
                                </a:lnTo>
                                <a:lnTo>
                                  <a:pt x="6696" y="9222"/>
                                </a:lnTo>
                                <a:lnTo>
                                  <a:pt x="6566" y="9278"/>
                                </a:lnTo>
                                <a:lnTo>
                                  <a:pt x="6424" y="9331"/>
                                </a:lnTo>
                                <a:lnTo>
                                  <a:pt x="6272" y="9379"/>
                                </a:lnTo>
                                <a:lnTo>
                                  <a:pt x="6110" y="9421"/>
                                </a:lnTo>
                                <a:lnTo>
                                  <a:pt x="5937" y="9457"/>
                                </a:lnTo>
                                <a:lnTo>
                                  <a:pt x="5757" y="9486"/>
                                </a:lnTo>
                                <a:lnTo>
                                  <a:pt x="5569" y="9509"/>
                                </a:lnTo>
                                <a:lnTo>
                                  <a:pt x="5373" y="9524"/>
                                </a:lnTo>
                                <a:lnTo>
                                  <a:pt x="5170" y="9532"/>
                                </a:lnTo>
                                <a:lnTo>
                                  <a:pt x="4964" y="9530"/>
                                </a:lnTo>
                                <a:lnTo>
                                  <a:pt x="4751" y="9520"/>
                                </a:lnTo>
                                <a:lnTo>
                                  <a:pt x="4534" y="9500"/>
                                </a:lnTo>
                                <a:lnTo>
                                  <a:pt x="4315" y="9471"/>
                                </a:lnTo>
                                <a:lnTo>
                                  <a:pt x="4091" y="9430"/>
                                </a:lnTo>
                                <a:lnTo>
                                  <a:pt x="3867" y="9379"/>
                                </a:lnTo>
                                <a:lnTo>
                                  <a:pt x="3642" y="9317"/>
                                </a:lnTo>
                                <a:lnTo>
                                  <a:pt x="3416" y="9243"/>
                                </a:lnTo>
                                <a:lnTo>
                                  <a:pt x="3191" y="9157"/>
                                </a:lnTo>
                                <a:lnTo>
                                  <a:pt x="2967" y="9058"/>
                                </a:lnTo>
                                <a:lnTo>
                                  <a:pt x="2745" y="8945"/>
                                </a:lnTo>
                                <a:lnTo>
                                  <a:pt x="2525" y="8819"/>
                                </a:lnTo>
                                <a:lnTo>
                                  <a:pt x="2309" y="8678"/>
                                </a:lnTo>
                                <a:lnTo>
                                  <a:pt x="2097" y="8523"/>
                                </a:lnTo>
                                <a:lnTo>
                                  <a:pt x="1891" y="8352"/>
                                </a:lnTo>
                                <a:lnTo>
                                  <a:pt x="1689" y="8166"/>
                                </a:lnTo>
                                <a:lnTo>
                                  <a:pt x="1494" y="7964"/>
                                </a:lnTo>
                                <a:lnTo>
                                  <a:pt x="1307" y="7746"/>
                                </a:lnTo>
                                <a:lnTo>
                                  <a:pt x="1128" y="7510"/>
                                </a:lnTo>
                                <a:lnTo>
                                  <a:pt x="956" y="7255"/>
                                </a:lnTo>
                                <a:lnTo>
                                  <a:pt x="796" y="6984"/>
                                </a:lnTo>
                                <a:lnTo>
                                  <a:pt x="683" y="6780"/>
                                </a:lnTo>
                                <a:lnTo>
                                  <a:pt x="578" y="6571"/>
                                </a:lnTo>
                                <a:lnTo>
                                  <a:pt x="481" y="6356"/>
                                </a:lnTo>
                                <a:lnTo>
                                  <a:pt x="392" y="6138"/>
                                </a:lnTo>
                                <a:lnTo>
                                  <a:pt x="312" y="5915"/>
                                </a:lnTo>
                                <a:lnTo>
                                  <a:pt x="240" y="5688"/>
                                </a:lnTo>
                                <a:lnTo>
                                  <a:pt x="177" y="5459"/>
                                </a:lnTo>
                                <a:lnTo>
                                  <a:pt x="123" y="5228"/>
                                </a:lnTo>
                                <a:lnTo>
                                  <a:pt x="78" y="4993"/>
                                </a:lnTo>
                                <a:lnTo>
                                  <a:pt x="43" y="4758"/>
                                </a:lnTo>
                                <a:lnTo>
                                  <a:pt x="19" y="4521"/>
                                </a:lnTo>
                                <a:lnTo>
                                  <a:pt x="4" y="4282"/>
                                </a:lnTo>
                                <a:lnTo>
                                  <a:pt x="0" y="4043"/>
                                </a:lnTo>
                                <a:lnTo>
                                  <a:pt x="5" y="3805"/>
                                </a:lnTo>
                                <a:lnTo>
                                  <a:pt x="24" y="3566"/>
                                </a:lnTo>
                                <a:lnTo>
                                  <a:pt x="52" y="3329"/>
                                </a:lnTo>
                                <a:lnTo>
                                  <a:pt x="91" y="3092"/>
                                </a:lnTo>
                                <a:lnTo>
                                  <a:pt x="143" y="2858"/>
                                </a:lnTo>
                                <a:lnTo>
                                  <a:pt x="206" y="2626"/>
                                </a:lnTo>
                                <a:lnTo>
                                  <a:pt x="281" y="2395"/>
                                </a:lnTo>
                                <a:lnTo>
                                  <a:pt x="370" y="2169"/>
                                </a:lnTo>
                                <a:lnTo>
                                  <a:pt x="470" y="1946"/>
                                </a:lnTo>
                                <a:lnTo>
                                  <a:pt x="584" y="1727"/>
                                </a:lnTo>
                                <a:lnTo>
                                  <a:pt x="710" y="1512"/>
                                </a:lnTo>
                                <a:lnTo>
                                  <a:pt x="851" y="1301"/>
                                </a:lnTo>
                                <a:lnTo>
                                  <a:pt x="1004" y="1096"/>
                                </a:lnTo>
                                <a:lnTo>
                                  <a:pt x="1172" y="897"/>
                                </a:lnTo>
                                <a:lnTo>
                                  <a:pt x="1355" y="704"/>
                                </a:lnTo>
                                <a:lnTo>
                                  <a:pt x="1550" y="518"/>
                                </a:lnTo>
                                <a:lnTo>
                                  <a:pt x="1761" y="338"/>
                                </a:lnTo>
                                <a:lnTo>
                                  <a:pt x="1988" y="166"/>
                                </a:lnTo>
                                <a:lnTo>
                                  <a:pt x="2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762" y="57"/>
                            <a:ext cx="2397" cy="3235"/>
                          </a:xfrm>
                          <a:custGeom>
                            <a:avLst/>
                            <a:gdLst>
                              <a:gd name="T0" fmla="*/ 548 w 7192"/>
                              <a:gd name="T1" fmla="*/ 839 h 9705"/>
                              <a:gd name="T2" fmla="*/ 1590 w 7192"/>
                              <a:gd name="T3" fmla="*/ 646 h 9705"/>
                              <a:gd name="T4" fmla="*/ 2552 w 7192"/>
                              <a:gd name="T5" fmla="*/ 707 h 9705"/>
                              <a:gd name="T6" fmla="*/ 3424 w 7192"/>
                              <a:gd name="T7" fmla="*/ 988 h 9705"/>
                              <a:gd name="T8" fmla="*/ 4198 w 7192"/>
                              <a:gd name="T9" fmla="*/ 1455 h 9705"/>
                              <a:gd name="T10" fmla="*/ 4867 w 7192"/>
                              <a:gd name="T11" fmla="*/ 2076 h 9705"/>
                              <a:gd name="T12" fmla="*/ 5417 w 7192"/>
                              <a:gd name="T13" fmla="*/ 2819 h 9705"/>
                              <a:gd name="T14" fmla="*/ 5843 w 7192"/>
                              <a:gd name="T15" fmla="*/ 3651 h 9705"/>
                              <a:gd name="T16" fmla="*/ 6134 w 7192"/>
                              <a:gd name="T17" fmla="*/ 4540 h 9705"/>
                              <a:gd name="T18" fmla="*/ 6283 w 7192"/>
                              <a:gd name="T19" fmla="*/ 5452 h 9705"/>
                              <a:gd name="T20" fmla="*/ 6279 w 7192"/>
                              <a:gd name="T21" fmla="*/ 6356 h 9705"/>
                              <a:gd name="T22" fmla="*/ 6115 w 7192"/>
                              <a:gd name="T23" fmla="*/ 7217 h 9705"/>
                              <a:gd name="T24" fmla="*/ 5780 w 7192"/>
                              <a:gd name="T25" fmla="*/ 8004 h 9705"/>
                              <a:gd name="T26" fmla="*/ 5265 w 7192"/>
                              <a:gd name="T27" fmla="*/ 8686 h 9705"/>
                              <a:gd name="T28" fmla="*/ 4563 w 7192"/>
                              <a:gd name="T29" fmla="*/ 9226 h 9705"/>
                              <a:gd name="T30" fmla="*/ 3662 w 7192"/>
                              <a:gd name="T31" fmla="*/ 9596 h 9705"/>
                              <a:gd name="T32" fmla="*/ 3154 w 7192"/>
                              <a:gd name="T33" fmla="*/ 9700 h 9705"/>
                              <a:gd name="T34" fmla="*/ 3205 w 7192"/>
                              <a:gd name="T35" fmla="*/ 9691 h 9705"/>
                              <a:gd name="T36" fmla="*/ 3316 w 7192"/>
                              <a:gd name="T37" fmla="*/ 9686 h 9705"/>
                              <a:gd name="T38" fmla="*/ 3524 w 7192"/>
                              <a:gd name="T39" fmla="*/ 9686 h 9705"/>
                              <a:gd name="T40" fmla="*/ 3718 w 7192"/>
                              <a:gd name="T41" fmla="*/ 9681 h 9705"/>
                              <a:gd name="T42" fmla="*/ 3865 w 7192"/>
                              <a:gd name="T43" fmla="*/ 9673 h 9705"/>
                              <a:gd name="T44" fmla="*/ 4021 w 7192"/>
                              <a:gd name="T45" fmla="*/ 9657 h 9705"/>
                              <a:gd name="T46" fmla="*/ 4187 w 7192"/>
                              <a:gd name="T47" fmla="*/ 9633 h 9705"/>
                              <a:gd name="T48" fmla="*/ 4361 w 7192"/>
                              <a:gd name="T49" fmla="*/ 9601 h 9705"/>
                              <a:gd name="T50" fmla="*/ 4542 w 7192"/>
                              <a:gd name="T51" fmla="*/ 9554 h 9705"/>
                              <a:gd name="T52" fmla="*/ 4729 w 7192"/>
                              <a:gd name="T53" fmla="*/ 9495 h 9705"/>
                              <a:gd name="T54" fmla="*/ 4919 w 7192"/>
                              <a:gd name="T55" fmla="*/ 9420 h 9705"/>
                              <a:gd name="T56" fmla="*/ 5113 w 7192"/>
                              <a:gd name="T57" fmla="*/ 9326 h 9705"/>
                              <a:gd name="T58" fmla="*/ 5307 w 7192"/>
                              <a:gd name="T59" fmla="*/ 9215 h 9705"/>
                              <a:gd name="T60" fmla="*/ 5809 w 7192"/>
                              <a:gd name="T61" fmla="*/ 8850 h 9705"/>
                              <a:gd name="T62" fmla="*/ 6452 w 7192"/>
                              <a:gd name="T63" fmla="*/ 8157 h 9705"/>
                              <a:gd name="T64" fmla="*/ 6887 w 7192"/>
                              <a:gd name="T65" fmla="*/ 7360 h 9705"/>
                              <a:gd name="T66" fmla="*/ 7129 w 7192"/>
                              <a:gd name="T67" fmla="*/ 6489 h 9705"/>
                              <a:gd name="T68" fmla="*/ 7192 w 7192"/>
                              <a:gd name="T69" fmla="*/ 5572 h 9705"/>
                              <a:gd name="T70" fmla="*/ 7091 w 7192"/>
                              <a:gd name="T71" fmla="*/ 4639 h 9705"/>
                              <a:gd name="T72" fmla="*/ 6843 w 7192"/>
                              <a:gd name="T73" fmla="*/ 3719 h 9705"/>
                              <a:gd name="T74" fmla="*/ 6462 w 7192"/>
                              <a:gd name="T75" fmla="*/ 2838 h 9705"/>
                              <a:gd name="T76" fmla="*/ 5964 w 7192"/>
                              <a:gd name="T77" fmla="*/ 2026 h 9705"/>
                              <a:gd name="T78" fmla="*/ 5362 w 7192"/>
                              <a:gd name="T79" fmla="*/ 1314 h 9705"/>
                              <a:gd name="T80" fmla="*/ 4674 w 7192"/>
                              <a:gd name="T81" fmla="*/ 725 h 9705"/>
                              <a:gd name="T82" fmla="*/ 3913 w 7192"/>
                              <a:gd name="T83" fmla="*/ 294 h 9705"/>
                              <a:gd name="T84" fmla="*/ 3094 w 7192"/>
                              <a:gd name="T85" fmla="*/ 45 h 9705"/>
                              <a:gd name="T86" fmla="*/ 2234 w 7192"/>
                              <a:gd name="T87" fmla="*/ 10 h 9705"/>
                              <a:gd name="T88" fmla="*/ 1348 w 7192"/>
                              <a:gd name="T89" fmla="*/ 215 h 9705"/>
                              <a:gd name="T90" fmla="*/ 449 w 7192"/>
                              <a:gd name="T91" fmla="*/ 690 h 9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7192" h="9705">
                                <a:moveTo>
                                  <a:pt x="0" y="1038"/>
                                </a:moveTo>
                                <a:lnTo>
                                  <a:pt x="548" y="839"/>
                                </a:lnTo>
                                <a:lnTo>
                                  <a:pt x="1079" y="708"/>
                                </a:lnTo>
                                <a:lnTo>
                                  <a:pt x="1590" y="646"/>
                                </a:lnTo>
                                <a:lnTo>
                                  <a:pt x="2081" y="648"/>
                                </a:lnTo>
                                <a:lnTo>
                                  <a:pt x="2552" y="707"/>
                                </a:lnTo>
                                <a:lnTo>
                                  <a:pt x="2999" y="822"/>
                                </a:lnTo>
                                <a:lnTo>
                                  <a:pt x="3424" y="988"/>
                                </a:lnTo>
                                <a:lnTo>
                                  <a:pt x="3824" y="1201"/>
                                </a:lnTo>
                                <a:lnTo>
                                  <a:pt x="4198" y="1455"/>
                                </a:lnTo>
                                <a:lnTo>
                                  <a:pt x="4546" y="1749"/>
                                </a:lnTo>
                                <a:lnTo>
                                  <a:pt x="4867" y="2076"/>
                                </a:lnTo>
                                <a:lnTo>
                                  <a:pt x="5156" y="2435"/>
                                </a:lnTo>
                                <a:lnTo>
                                  <a:pt x="5417" y="2819"/>
                                </a:lnTo>
                                <a:lnTo>
                                  <a:pt x="5646" y="3227"/>
                                </a:lnTo>
                                <a:lnTo>
                                  <a:pt x="5843" y="3651"/>
                                </a:lnTo>
                                <a:lnTo>
                                  <a:pt x="6006" y="4091"/>
                                </a:lnTo>
                                <a:lnTo>
                                  <a:pt x="6134" y="4540"/>
                                </a:lnTo>
                                <a:lnTo>
                                  <a:pt x="6227" y="4996"/>
                                </a:lnTo>
                                <a:lnTo>
                                  <a:pt x="6283" y="5452"/>
                                </a:lnTo>
                                <a:lnTo>
                                  <a:pt x="6302" y="5906"/>
                                </a:lnTo>
                                <a:lnTo>
                                  <a:pt x="6279" y="6356"/>
                                </a:lnTo>
                                <a:lnTo>
                                  <a:pt x="6217" y="6793"/>
                                </a:lnTo>
                                <a:lnTo>
                                  <a:pt x="6115" y="7217"/>
                                </a:lnTo>
                                <a:lnTo>
                                  <a:pt x="5970" y="7623"/>
                                </a:lnTo>
                                <a:lnTo>
                                  <a:pt x="5780" y="8004"/>
                                </a:lnTo>
                                <a:lnTo>
                                  <a:pt x="5545" y="8361"/>
                                </a:lnTo>
                                <a:lnTo>
                                  <a:pt x="5265" y="8686"/>
                                </a:lnTo>
                                <a:lnTo>
                                  <a:pt x="4938" y="8976"/>
                                </a:lnTo>
                                <a:lnTo>
                                  <a:pt x="4563" y="9226"/>
                                </a:lnTo>
                                <a:lnTo>
                                  <a:pt x="4138" y="9435"/>
                                </a:lnTo>
                                <a:lnTo>
                                  <a:pt x="3662" y="9596"/>
                                </a:lnTo>
                                <a:lnTo>
                                  <a:pt x="3136" y="9705"/>
                                </a:lnTo>
                                <a:lnTo>
                                  <a:pt x="3154" y="9700"/>
                                </a:lnTo>
                                <a:lnTo>
                                  <a:pt x="3177" y="9694"/>
                                </a:lnTo>
                                <a:lnTo>
                                  <a:pt x="3205" y="9691"/>
                                </a:lnTo>
                                <a:lnTo>
                                  <a:pt x="3237" y="9688"/>
                                </a:lnTo>
                                <a:lnTo>
                                  <a:pt x="3316" y="9686"/>
                                </a:lnTo>
                                <a:lnTo>
                                  <a:pt x="3412" y="9686"/>
                                </a:lnTo>
                                <a:lnTo>
                                  <a:pt x="3524" y="9686"/>
                                </a:lnTo>
                                <a:lnTo>
                                  <a:pt x="3651" y="9683"/>
                                </a:lnTo>
                                <a:lnTo>
                                  <a:pt x="3718" y="9681"/>
                                </a:lnTo>
                                <a:lnTo>
                                  <a:pt x="3790" y="9677"/>
                                </a:lnTo>
                                <a:lnTo>
                                  <a:pt x="3865" y="9673"/>
                                </a:lnTo>
                                <a:lnTo>
                                  <a:pt x="3941" y="9666"/>
                                </a:lnTo>
                                <a:lnTo>
                                  <a:pt x="4021" y="9657"/>
                                </a:lnTo>
                                <a:lnTo>
                                  <a:pt x="4103" y="9646"/>
                                </a:lnTo>
                                <a:lnTo>
                                  <a:pt x="4187" y="9633"/>
                                </a:lnTo>
                                <a:lnTo>
                                  <a:pt x="4273" y="9618"/>
                                </a:lnTo>
                                <a:lnTo>
                                  <a:pt x="4361" y="9601"/>
                                </a:lnTo>
                                <a:lnTo>
                                  <a:pt x="4450" y="9580"/>
                                </a:lnTo>
                                <a:lnTo>
                                  <a:pt x="4542" y="9554"/>
                                </a:lnTo>
                                <a:lnTo>
                                  <a:pt x="4634" y="9526"/>
                                </a:lnTo>
                                <a:lnTo>
                                  <a:pt x="4729" y="9495"/>
                                </a:lnTo>
                                <a:lnTo>
                                  <a:pt x="4823" y="9459"/>
                                </a:lnTo>
                                <a:lnTo>
                                  <a:pt x="4919" y="9420"/>
                                </a:lnTo>
                                <a:lnTo>
                                  <a:pt x="5016" y="9376"/>
                                </a:lnTo>
                                <a:lnTo>
                                  <a:pt x="5113" y="9326"/>
                                </a:lnTo>
                                <a:lnTo>
                                  <a:pt x="5210" y="9273"/>
                                </a:lnTo>
                                <a:lnTo>
                                  <a:pt x="5307" y="9215"/>
                                </a:lnTo>
                                <a:lnTo>
                                  <a:pt x="5404" y="9150"/>
                                </a:lnTo>
                                <a:lnTo>
                                  <a:pt x="5809" y="8850"/>
                                </a:lnTo>
                                <a:lnTo>
                                  <a:pt x="6158" y="8518"/>
                                </a:lnTo>
                                <a:lnTo>
                                  <a:pt x="6452" y="8157"/>
                                </a:lnTo>
                                <a:lnTo>
                                  <a:pt x="6696" y="7770"/>
                                </a:lnTo>
                                <a:lnTo>
                                  <a:pt x="6887" y="7360"/>
                                </a:lnTo>
                                <a:lnTo>
                                  <a:pt x="7032" y="6931"/>
                                </a:lnTo>
                                <a:lnTo>
                                  <a:pt x="7129" y="6489"/>
                                </a:lnTo>
                                <a:lnTo>
                                  <a:pt x="7181" y="6035"/>
                                </a:lnTo>
                                <a:lnTo>
                                  <a:pt x="7192" y="5572"/>
                                </a:lnTo>
                                <a:lnTo>
                                  <a:pt x="7161" y="5107"/>
                                </a:lnTo>
                                <a:lnTo>
                                  <a:pt x="7091" y="4639"/>
                                </a:lnTo>
                                <a:lnTo>
                                  <a:pt x="6985" y="4175"/>
                                </a:lnTo>
                                <a:lnTo>
                                  <a:pt x="6843" y="3719"/>
                                </a:lnTo>
                                <a:lnTo>
                                  <a:pt x="6669" y="3272"/>
                                </a:lnTo>
                                <a:lnTo>
                                  <a:pt x="6462" y="2838"/>
                                </a:lnTo>
                                <a:lnTo>
                                  <a:pt x="6227" y="2422"/>
                                </a:lnTo>
                                <a:lnTo>
                                  <a:pt x="5964" y="2026"/>
                                </a:lnTo>
                                <a:lnTo>
                                  <a:pt x="5674" y="1656"/>
                                </a:lnTo>
                                <a:lnTo>
                                  <a:pt x="5362" y="1314"/>
                                </a:lnTo>
                                <a:lnTo>
                                  <a:pt x="5027" y="1003"/>
                                </a:lnTo>
                                <a:lnTo>
                                  <a:pt x="4674" y="725"/>
                                </a:lnTo>
                                <a:lnTo>
                                  <a:pt x="4301" y="489"/>
                                </a:lnTo>
                                <a:lnTo>
                                  <a:pt x="3913" y="294"/>
                                </a:lnTo>
                                <a:lnTo>
                                  <a:pt x="3509" y="146"/>
                                </a:lnTo>
                                <a:lnTo>
                                  <a:pt x="3094" y="45"/>
                                </a:lnTo>
                                <a:lnTo>
                                  <a:pt x="2669" y="0"/>
                                </a:lnTo>
                                <a:lnTo>
                                  <a:pt x="2234" y="10"/>
                                </a:lnTo>
                                <a:lnTo>
                                  <a:pt x="1794" y="81"/>
                                </a:lnTo>
                                <a:lnTo>
                                  <a:pt x="1348" y="215"/>
                                </a:lnTo>
                                <a:lnTo>
                                  <a:pt x="899" y="417"/>
                                </a:lnTo>
                                <a:lnTo>
                                  <a:pt x="449" y="69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1617" y="3020"/>
                            <a:ext cx="544" cy="665"/>
                          </a:xfrm>
                          <a:custGeom>
                            <a:avLst/>
                            <a:gdLst>
                              <a:gd name="T0" fmla="*/ 1624 w 1631"/>
                              <a:gd name="T1" fmla="*/ 543 h 1997"/>
                              <a:gd name="T2" fmla="*/ 995 w 1631"/>
                              <a:gd name="T3" fmla="*/ 1990 h 1997"/>
                              <a:gd name="T4" fmla="*/ 989 w 1631"/>
                              <a:gd name="T5" fmla="*/ 1995 h 1997"/>
                              <a:gd name="T6" fmla="*/ 978 w 1631"/>
                              <a:gd name="T7" fmla="*/ 1997 h 1997"/>
                              <a:gd name="T8" fmla="*/ 963 w 1631"/>
                              <a:gd name="T9" fmla="*/ 1997 h 1997"/>
                              <a:gd name="T10" fmla="*/ 942 w 1631"/>
                              <a:gd name="T11" fmla="*/ 1994 h 1997"/>
                              <a:gd name="T12" fmla="*/ 918 w 1631"/>
                              <a:gd name="T13" fmla="*/ 1990 h 1997"/>
                              <a:gd name="T14" fmla="*/ 888 w 1631"/>
                              <a:gd name="T15" fmla="*/ 1981 h 1997"/>
                              <a:gd name="T16" fmla="*/ 857 w 1631"/>
                              <a:gd name="T17" fmla="*/ 1973 h 1997"/>
                              <a:gd name="T18" fmla="*/ 822 w 1631"/>
                              <a:gd name="T19" fmla="*/ 1961 h 1997"/>
                              <a:gd name="T20" fmla="*/ 743 w 1631"/>
                              <a:gd name="T21" fmla="*/ 1934 h 1997"/>
                              <a:gd name="T22" fmla="*/ 657 w 1631"/>
                              <a:gd name="T23" fmla="*/ 1902 h 1997"/>
                              <a:gd name="T24" fmla="*/ 567 w 1631"/>
                              <a:gd name="T25" fmla="*/ 1865 h 1997"/>
                              <a:gd name="T26" fmla="*/ 473 w 1631"/>
                              <a:gd name="T27" fmla="*/ 1825 h 1997"/>
                              <a:gd name="T28" fmla="*/ 382 w 1631"/>
                              <a:gd name="T29" fmla="*/ 1784 h 1997"/>
                              <a:gd name="T30" fmla="*/ 293 w 1631"/>
                              <a:gd name="T31" fmla="*/ 1742 h 1997"/>
                              <a:gd name="T32" fmla="*/ 210 w 1631"/>
                              <a:gd name="T33" fmla="*/ 1701 h 1997"/>
                              <a:gd name="T34" fmla="*/ 137 w 1631"/>
                              <a:gd name="T35" fmla="*/ 1663 h 1997"/>
                              <a:gd name="T36" fmla="*/ 106 w 1631"/>
                              <a:gd name="T37" fmla="*/ 1645 h 1997"/>
                              <a:gd name="T38" fmla="*/ 78 w 1631"/>
                              <a:gd name="T39" fmla="*/ 1628 h 1997"/>
                              <a:gd name="T40" fmla="*/ 52 w 1631"/>
                              <a:gd name="T41" fmla="*/ 1611 h 1997"/>
                              <a:gd name="T42" fmla="*/ 33 w 1631"/>
                              <a:gd name="T43" fmla="*/ 1596 h 1997"/>
                              <a:gd name="T44" fmla="*/ 16 w 1631"/>
                              <a:gd name="T45" fmla="*/ 1582 h 1997"/>
                              <a:gd name="T46" fmla="*/ 6 w 1631"/>
                              <a:gd name="T47" fmla="*/ 1571 h 1997"/>
                              <a:gd name="T48" fmla="*/ 0 w 1631"/>
                              <a:gd name="T49" fmla="*/ 1561 h 1997"/>
                              <a:gd name="T50" fmla="*/ 0 w 1631"/>
                              <a:gd name="T51" fmla="*/ 1553 h 1997"/>
                              <a:gd name="T52" fmla="*/ 629 w 1631"/>
                              <a:gd name="T53" fmla="*/ 106 h 1997"/>
                              <a:gd name="T54" fmla="*/ 643 w 1631"/>
                              <a:gd name="T55" fmla="*/ 81 h 1997"/>
                              <a:gd name="T56" fmla="*/ 663 w 1631"/>
                              <a:gd name="T57" fmla="*/ 58 h 1997"/>
                              <a:gd name="T58" fmla="*/ 687 w 1631"/>
                              <a:gd name="T59" fmla="*/ 40 h 1997"/>
                              <a:gd name="T60" fmla="*/ 714 w 1631"/>
                              <a:gd name="T61" fmla="*/ 26 h 1997"/>
                              <a:gd name="T62" fmla="*/ 745 w 1631"/>
                              <a:gd name="T63" fmla="*/ 14 h 1997"/>
                              <a:gd name="T64" fmla="*/ 778 w 1631"/>
                              <a:gd name="T65" fmla="*/ 6 h 1997"/>
                              <a:gd name="T66" fmla="*/ 815 w 1631"/>
                              <a:gd name="T67" fmla="*/ 2 h 1997"/>
                              <a:gd name="T68" fmla="*/ 854 w 1631"/>
                              <a:gd name="T69" fmla="*/ 0 h 1997"/>
                              <a:gd name="T70" fmla="*/ 897 w 1631"/>
                              <a:gd name="T71" fmla="*/ 2 h 1997"/>
                              <a:gd name="T72" fmla="*/ 939 w 1631"/>
                              <a:gd name="T73" fmla="*/ 7 h 1997"/>
                              <a:gd name="T74" fmla="*/ 984 w 1631"/>
                              <a:gd name="T75" fmla="*/ 14 h 1997"/>
                              <a:gd name="T76" fmla="*/ 1030 w 1631"/>
                              <a:gd name="T77" fmla="*/ 24 h 1997"/>
                              <a:gd name="T78" fmla="*/ 1077 w 1631"/>
                              <a:gd name="T79" fmla="*/ 35 h 1997"/>
                              <a:gd name="T80" fmla="*/ 1123 w 1631"/>
                              <a:gd name="T81" fmla="*/ 51 h 1997"/>
                              <a:gd name="T82" fmla="*/ 1170 w 1631"/>
                              <a:gd name="T83" fmla="*/ 67 h 1997"/>
                              <a:gd name="T84" fmla="*/ 1216 w 1631"/>
                              <a:gd name="T85" fmla="*/ 86 h 1997"/>
                              <a:gd name="T86" fmla="*/ 1261 w 1631"/>
                              <a:gd name="T87" fmla="*/ 106 h 1997"/>
                              <a:gd name="T88" fmla="*/ 1306 w 1631"/>
                              <a:gd name="T89" fmla="*/ 129 h 1997"/>
                              <a:gd name="T90" fmla="*/ 1350 w 1631"/>
                              <a:gd name="T91" fmla="*/ 153 h 1997"/>
                              <a:gd name="T92" fmla="*/ 1390 w 1631"/>
                              <a:gd name="T93" fmla="*/ 178 h 1997"/>
                              <a:gd name="T94" fmla="*/ 1430 w 1631"/>
                              <a:gd name="T95" fmla="*/ 205 h 1997"/>
                              <a:gd name="T96" fmla="*/ 1466 w 1631"/>
                              <a:gd name="T97" fmla="*/ 232 h 1997"/>
                              <a:gd name="T98" fmla="*/ 1502 w 1631"/>
                              <a:gd name="T99" fmla="*/ 262 h 1997"/>
                              <a:gd name="T100" fmla="*/ 1533 w 1631"/>
                              <a:gd name="T101" fmla="*/ 291 h 1997"/>
                              <a:gd name="T102" fmla="*/ 1559 w 1631"/>
                              <a:gd name="T103" fmla="*/ 321 h 1997"/>
                              <a:gd name="T104" fmla="*/ 1583 w 1631"/>
                              <a:gd name="T105" fmla="*/ 352 h 1997"/>
                              <a:gd name="T106" fmla="*/ 1603 w 1631"/>
                              <a:gd name="T107" fmla="*/ 383 h 1997"/>
                              <a:gd name="T108" fmla="*/ 1617 w 1631"/>
                              <a:gd name="T109" fmla="*/ 416 h 1997"/>
                              <a:gd name="T110" fmla="*/ 1627 w 1631"/>
                              <a:gd name="T111" fmla="*/ 448 h 1997"/>
                              <a:gd name="T112" fmla="*/ 1631 w 1631"/>
                              <a:gd name="T113" fmla="*/ 479 h 1997"/>
                              <a:gd name="T114" fmla="*/ 1631 w 1631"/>
                              <a:gd name="T115" fmla="*/ 512 h 1997"/>
                              <a:gd name="T116" fmla="*/ 1624 w 1631"/>
                              <a:gd name="T117" fmla="*/ 543 h 1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631" h="1997">
                                <a:moveTo>
                                  <a:pt x="1624" y="543"/>
                                </a:moveTo>
                                <a:lnTo>
                                  <a:pt x="995" y="1990"/>
                                </a:lnTo>
                                <a:lnTo>
                                  <a:pt x="989" y="1995"/>
                                </a:lnTo>
                                <a:lnTo>
                                  <a:pt x="978" y="1997"/>
                                </a:lnTo>
                                <a:lnTo>
                                  <a:pt x="963" y="1997"/>
                                </a:lnTo>
                                <a:lnTo>
                                  <a:pt x="942" y="1994"/>
                                </a:lnTo>
                                <a:lnTo>
                                  <a:pt x="918" y="1990"/>
                                </a:lnTo>
                                <a:lnTo>
                                  <a:pt x="888" y="1981"/>
                                </a:lnTo>
                                <a:lnTo>
                                  <a:pt x="857" y="1973"/>
                                </a:lnTo>
                                <a:lnTo>
                                  <a:pt x="822" y="1961"/>
                                </a:lnTo>
                                <a:lnTo>
                                  <a:pt x="743" y="1934"/>
                                </a:lnTo>
                                <a:lnTo>
                                  <a:pt x="657" y="1902"/>
                                </a:lnTo>
                                <a:lnTo>
                                  <a:pt x="567" y="1865"/>
                                </a:lnTo>
                                <a:lnTo>
                                  <a:pt x="473" y="1825"/>
                                </a:lnTo>
                                <a:lnTo>
                                  <a:pt x="382" y="1784"/>
                                </a:lnTo>
                                <a:lnTo>
                                  <a:pt x="293" y="1742"/>
                                </a:lnTo>
                                <a:lnTo>
                                  <a:pt x="210" y="1701"/>
                                </a:lnTo>
                                <a:lnTo>
                                  <a:pt x="137" y="1663"/>
                                </a:lnTo>
                                <a:lnTo>
                                  <a:pt x="106" y="1645"/>
                                </a:lnTo>
                                <a:lnTo>
                                  <a:pt x="78" y="1628"/>
                                </a:lnTo>
                                <a:lnTo>
                                  <a:pt x="52" y="1611"/>
                                </a:lnTo>
                                <a:lnTo>
                                  <a:pt x="33" y="1596"/>
                                </a:lnTo>
                                <a:lnTo>
                                  <a:pt x="16" y="1582"/>
                                </a:lnTo>
                                <a:lnTo>
                                  <a:pt x="6" y="1571"/>
                                </a:lnTo>
                                <a:lnTo>
                                  <a:pt x="0" y="1561"/>
                                </a:lnTo>
                                <a:lnTo>
                                  <a:pt x="0" y="1553"/>
                                </a:lnTo>
                                <a:lnTo>
                                  <a:pt x="629" y="106"/>
                                </a:lnTo>
                                <a:lnTo>
                                  <a:pt x="643" y="81"/>
                                </a:lnTo>
                                <a:lnTo>
                                  <a:pt x="663" y="58"/>
                                </a:lnTo>
                                <a:lnTo>
                                  <a:pt x="687" y="40"/>
                                </a:lnTo>
                                <a:lnTo>
                                  <a:pt x="714" y="26"/>
                                </a:lnTo>
                                <a:lnTo>
                                  <a:pt x="745" y="14"/>
                                </a:lnTo>
                                <a:lnTo>
                                  <a:pt x="778" y="6"/>
                                </a:lnTo>
                                <a:lnTo>
                                  <a:pt x="815" y="2"/>
                                </a:lnTo>
                                <a:lnTo>
                                  <a:pt x="854" y="0"/>
                                </a:lnTo>
                                <a:lnTo>
                                  <a:pt x="897" y="2"/>
                                </a:lnTo>
                                <a:lnTo>
                                  <a:pt x="939" y="7"/>
                                </a:lnTo>
                                <a:lnTo>
                                  <a:pt x="984" y="14"/>
                                </a:lnTo>
                                <a:lnTo>
                                  <a:pt x="1030" y="24"/>
                                </a:lnTo>
                                <a:lnTo>
                                  <a:pt x="1077" y="35"/>
                                </a:lnTo>
                                <a:lnTo>
                                  <a:pt x="1123" y="51"/>
                                </a:lnTo>
                                <a:lnTo>
                                  <a:pt x="1170" y="67"/>
                                </a:lnTo>
                                <a:lnTo>
                                  <a:pt x="1216" y="86"/>
                                </a:lnTo>
                                <a:lnTo>
                                  <a:pt x="1261" y="106"/>
                                </a:lnTo>
                                <a:lnTo>
                                  <a:pt x="1306" y="129"/>
                                </a:lnTo>
                                <a:lnTo>
                                  <a:pt x="1350" y="153"/>
                                </a:lnTo>
                                <a:lnTo>
                                  <a:pt x="1390" y="178"/>
                                </a:lnTo>
                                <a:lnTo>
                                  <a:pt x="1430" y="205"/>
                                </a:lnTo>
                                <a:lnTo>
                                  <a:pt x="1466" y="232"/>
                                </a:lnTo>
                                <a:lnTo>
                                  <a:pt x="1502" y="262"/>
                                </a:lnTo>
                                <a:lnTo>
                                  <a:pt x="1533" y="291"/>
                                </a:lnTo>
                                <a:lnTo>
                                  <a:pt x="1559" y="321"/>
                                </a:lnTo>
                                <a:lnTo>
                                  <a:pt x="1583" y="352"/>
                                </a:lnTo>
                                <a:lnTo>
                                  <a:pt x="1603" y="383"/>
                                </a:lnTo>
                                <a:lnTo>
                                  <a:pt x="1617" y="416"/>
                                </a:lnTo>
                                <a:lnTo>
                                  <a:pt x="1627" y="448"/>
                                </a:lnTo>
                                <a:lnTo>
                                  <a:pt x="1631" y="479"/>
                                </a:lnTo>
                                <a:lnTo>
                                  <a:pt x="1631" y="512"/>
                                </a:lnTo>
                                <a:lnTo>
                                  <a:pt x="1624" y="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604" y="3477"/>
                            <a:ext cx="373" cy="213"/>
                          </a:xfrm>
                          <a:custGeom>
                            <a:avLst/>
                            <a:gdLst>
                              <a:gd name="T0" fmla="*/ 706 w 1120"/>
                              <a:gd name="T1" fmla="*/ 137 h 638"/>
                              <a:gd name="T2" fmla="*/ 810 w 1120"/>
                              <a:gd name="T3" fmla="*/ 194 h 638"/>
                              <a:gd name="T4" fmla="*/ 901 w 1120"/>
                              <a:gd name="T5" fmla="*/ 252 h 638"/>
                              <a:gd name="T6" fmla="*/ 980 w 1120"/>
                              <a:gd name="T7" fmla="*/ 313 h 638"/>
                              <a:gd name="T8" fmla="*/ 1028 w 1120"/>
                              <a:gd name="T9" fmla="*/ 359 h 638"/>
                              <a:gd name="T10" fmla="*/ 1056 w 1120"/>
                              <a:gd name="T11" fmla="*/ 389 h 638"/>
                              <a:gd name="T12" fmla="*/ 1079 w 1120"/>
                              <a:gd name="T13" fmla="*/ 419 h 638"/>
                              <a:gd name="T14" fmla="*/ 1096 w 1120"/>
                              <a:gd name="T15" fmla="*/ 447 h 638"/>
                              <a:gd name="T16" fmla="*/ 1110 w 1120"/>
                              <a:gd name="T17" fmla="*/ 475 h 638"/>
                              <a:gd name="T18" fmla="*/ 1117 w 1120"/>
                              <a:gd name="T19" fmla="*/ 502 h 638"/>
                              <a:gd name="T20" fmla="*/ 1120 w 1120"/>
                              <a:gd name="T21" fmla="*/ 527 h 638"/>
                              <a:gd name="T22" fmla="*/ 1115 w 1120"/>
                              <a:gd name="T23" fmla="*/ 550 h 638"/>
                              <a:gd name="T24" fmla="*/ 1107 w 1120"/>
                              <a:gd name="T25" fmla="*/ 571 h 638"/>
                              <a:gd name="T26" fmla="*/ 1091 w 1120"/>
                              <a:gd name="T27" fmla="*/ 590 h 638"/>
                              <a:gd name="T28" fmla="*/ 1072 w 1120"/>
                              <a:gd name="T29" fmla="*/ 605 h 638"/>
                              <a:gd name="T30" fmla="*/ 1048 w 1120"/>
                              <a:gd name="T31" fmla="*/ 618 h 638"/>
                              <a:gd name="T32" fmla="*/ 1018 w 1120"/>
                              <a:gd name="T33" fmla="*/ 626 h 638"/>
                              <a:gd name="T34" fmla="*/ 984 w 1120"/>
                              <a:gd name="T35" fmla="*/ 633 h 638"/>
                              <a:gd name="T36" fmla="*/ 948 w 1120"/>
                              <a:gd name="T37" fmla="*/ 636 h 638"/>
                              <a:gd name="T38" fmla="*/ 907 w 1120"/>
                              <a:gd name="T39" fmla="*/ 638 h 638"/>
                              <a:gd name="T40" fmla="*/ 841 w 1120"/>
                              <a:gd name="T41" fmla="*/ 632 h 638"/>
                              <a:gd name="T42" fmla="*/ 744 w 1120"/>
                              <a:gd name="T43" fmla="*/ 617 h 638"/>
                              <a:gd name="T44" fmla="*/ 638 w 1120"/>
                              <a:gd name="T45" fmla="*/ 588 h 638"/>
                              <a:gd name="T46" fmla="*/ 526 w 1120"/>
                              <a:gd name="T47" fmla="*/ 550 h 638"/>
                              <a:gd name="T48" fmla="*/ 413 w 1120"/>
                              <a:gd name="T49" fmla="*/ 499 h 638"/>
                              <a:gd name="T50" fmla="*/ 309 w 1120"/>
                              <a:gd name="T51" fmla="*/ 444 h 638"/>
                              <a:gd name="T52" fmla="*/ 218 w 1120"/>
                              <a:gd name="T53" fmla="*/ 385 h 638"/>
                              <a:gd name="T54" fmla="*/ 139 w 1120"/>
                              <a:gd name="T55" fmla="*/ 324 h 638"/>
                              <a:gd name="T56" fmla="*/ 91 w 1120"/>
                              <a:gd name="T57" fmla="*/ 279 h 638"/>
                              <a:gd name="T58" fmla="*/ 63 w 1120"/>
                              <a:gd name="T59" fmla="*/ 249 h 638"/>
                              <a:gd name="T60" fmla="*/ 40 w 1120"/>
                              <a:gd name="T61" fmla="*/ 219 h 638"/>
                              <a:gd name="T62" fmla="*/ 23 w 1120"/>
                              <a:gd name="T63" fmla="*/ 189 h 638"/>
                              <a:gd name="T64" fmla="*/ 9 w 1120"/>
                              <a:gd name="T65" fmla="*/ 163 h 638"/>
                              <a:gd name="T66" fmla="*/ 2 w 1120"/>
                              <a:gd name="T67" fmla="*/ 136 h 638"/>
                              <a:gd name="T68" fmla="*/ 0 w 1120"/>
                              <a:gd name="T69" fmla="*/ 110 h 638"/>
                              <a:gd name="T70" fmla="*/ 4 w 1120"/>
                              <a:gd name="T71" fmla="*/ 88 h 638"/>
                              <a:gd name="T72" fmla="*/ 12 w 1120"/>
                              <a:gd name="T73" fmla="*/ 66 h 638"/>
                              <a:gd name="T74" fmla="*/ 28 w 1120"/>
                              <a:gd name="T75" fmla="*/ 48 h 638"/>
                              <a:gd name="T76" fmla="*/ 47 w 1120"/>
                              <a:gd name="T77" fmla="*/ 33 h 638"/>
                              <a:gd name="T78" fmla="*/ 71 w 1120"/>
                              <a:gd name="T79" fmla="*/ 20 h 638"/>
                              <a:gd name="T80" fmla="*/ 101 w 1120"/>
                              <a:gd name="T81" fmla="*/ 10 h 638"/>
                              <a:gd name="T82" fmla="*/ 135 w 1120"/>
                              <a:gd name="T83" fmla="*/ 4 h 638"/>
                              <a:gd name="T84" fmla="*/ 171 w 1120"/>
                              <a:gd name="T85" fmla="*/ 0 h 638"/>
                              <a:gd name="T86" fmla="*/ 212 w 1120"/>
                              <a:gd name="T87" fmla="*/ 0 h 638"/>
                              <a:gd name="T88" fmla="*/ 278 w 1120"/>
                              <a:gd name="T89" fmla="*/ 4 h 638"/>
                              <a:gd name="T90" fmla="*/ 375 w 1120"/>
                              <a:gd name="T91" fmla="*/ 21 h 638"/>
                              <a:gd name="T92" fmla="*/ 481 w 1120"/>
                              <a:gd name="T93" fmla="*/ 50 h 638"/>
                              <a:gd name="T94" fmla="*/ 593 w 1120"/>
                              <a:gd name="T95" fmla="*/ 88 h 6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120" h="638">
                                <a:moveTo>
                                  <a:pt x="650" y="112"/>
                                </a:moveTo>
                                <a:lnTo>
                                  <a:pt x="706" y="137"/>
                                </a:lnTo>
                                <a:lnTo>
                                  <a:pt x="759" y="164"/>
                                </a:lnTo>
                                <a:lnTo>
                                  <a:pt x="810" y="194"/>
                                </a:lnTo>
                                <a:lnTo>
                                  <a:pt x="858" y="222"/>
                                </a:lnTo>
                                <a:lnTo>
                                  <a:pt x="901" y="252"/>
                                </a:lnTo>
                                <a:lnTo>
                                  <a:pt x="942" y="283"/>
                                </a:lnTo>
                                <a:lnTo>
                                  <a:pt x="980" y="313"/>
                                </a:lnTo>
                                <a:lnTo>
                                  <a:pt x="1014" y="344"/>
                                </a:lnTo>
                                <a:lnTo>
                                  <a:pt x="1028" y="359"/>
                                </a:lnTo>
                                <a:lnTo>
                                  <a:pt x="1042" y="375"/>
                                </a:lnTo>
                                <a:lnTo>
                                  <a:pt x="1056" y="389"/>
                                </a:lnTo>
                                <a:lnTo>
                                  <a:pt x="1067" y="404"/>
                                </a:lnTo>
                                <a:lnTo>
                                  <a:pt x="1079" y="419"/>
                                </a:lnTo>
                                <a:lnTo>
                                  <a:pt x="1087" y="433"/>
                                </a:lnTo>
                                <a:lnTo>
                                  <a:pt x="1096" y="447"/>
                                </a:lnTo>
                                <a:lnTo>
                                  <a:pt x="1103" y="461"/>
                                </a:lnTo>
                                <a:lnTo>
                                  <a:pt x="1110" y="475"/>
                                </a:lnTo>
                                <a:lnTo>
                                  <a:pt x="1114" y="489"/>
                                </a:lnTo>
                                <a:lnTo>
                                  <a:pt x="1117" y="502"/>
                                </a:lnTo>
                                <a:lnTo>
                                  <a:pt x="1118" y="515"/>
                                </a:lnTo>
                                <a:lnTo>
                                  <a:pt x="1120" y="527"/>
                                </a:lnTo>
                                <a:lnTo>
                                  <a:pt x="1118" y="539"/>
                                </a:lnTo>
                                <a:lnTo>
                                  <a:pt x="1115" y="550"/>
                                </a:lnTo>
                                <a:lnTo>
                                  <a:pt x="1111" y="561"/>
                                </a:lnTo>
                                <a:lnTo>
                                  <a:pt x="1107" y="571"/>
                                </a:lnTo>
                                <a:lnTo>
                                  <a:pt x="1100" y="581"/>
                                </a:lnTo>
                                <a:lnTo>
                                  <a:pt x="1091" y="590"/>
                                </a:lnTo>
                                <a:lnTo>
                                  <a:pt x="1082" y="598"/>
                                </a:lnTo>
                                <a:lnTo>
                                  <a:pt x="1072" y="605"/>
                                </a:lnTo>
                                <a:lnTo>
                                  <a:pt x="1060" y="612"/>
                                </a:lnTo>
                                <a:lnTo>
                                  <a:pt x="1048" y="618"/>
                                </a:lnTo>
                                <a:lnTo>
                                  <a:pt x="1034" y="622"/>
                                </a:lnTo>
                                <a:lnTo>
                                  <a:pt x="1018" y="626"/>
                                </a:lnTo>
                                <a:lnTo>
                                  <a:pt x="1001" y="631"/>
                                </a:lnTo>
                                <a:lnTo>
                                  <a:pt x="984" y="633"/>
                                </a:lnTo>
                                <a:lnTo>
                                  <a:pt x="968" y="635"/>
                                </a:lnTo>
                                <a:lnTo>
                                  <a:pt x="948" y="636"/>
                                </a:lnTo>
                                <a:lnTo>
                                  <a:pt x="928" y="638"/>
                                </a:lnTo>
                                <a:lnTo>
                                  <a:pt x="907" y="638"/>
                                </a:lnTo>
                                <a:lnTo>
                                  <a:pt x="886" y="636"/>
                                </a:lnTo>
                                <a:lnTo>
                                  <a:pt x="841" y="632"/>
                                </a:lnTo>
                                <a:lnTo>
                                  <a:pt x="793" y="626"/>
                                </a:lnTo>
                                <a:lnTo>
                                  <a:pt x="744" y="617"/>
                                </a:lnTo>
                                <a:lnTo>
                                  <a:pt x="692" y="604"/>
                                </a:lnTo>
                                <a:lnTo>
                                  <a:pt x="638" y="588"/>
                                </a:lnTo>
                                <a:lnTo>
                                  <a:pt x="582" y="570"/>
                                </a:lnTo>
                                <a:lnTo>
                                  <a:pt x="526" y="550"/>
                                </a:lnTo>
                                <a:lnTo>
                                  <a:pt x="469" y="526"/>
                                </a:lnTo>
                                <a:lnTo>
                                  <a:pt x="413" y="499"/>
                                </a:lnTo>
                                <a:lnTo>
                                  <a:pt x="360" y="472"/>
                                </a:lnTo>
                                <a:lnTo>
                                  <a:pt x="309" y="444"/>
                                </a:lnTo>
                                <a:lnTo>
                                  <a:pt x="261" y="416"/>
                                </a:lnTo>
                                <a:lnTo>
                                  <a:pt x="218" y="385"/>
                                </a:lnTo>
                                <a:lnTo>
                                  <a:pt x="177" y="355"/>
                                </a:lnTo>
                                <a:lnTo>
                                  <a:pt x="139" y="324"/>
                                </a:lnTo>
                                <a:lnTo>
                                  <a:pt x="105" y="294"/>
                                </a:lnTo>
                                <a:lnTo>
                                  <a:pt x="91" y="279"/>
                                </a:lnTo>
                                <a:lnTo>
                                  <a:pt x="77" y="263"/>
                                </a:lnTo>
                                <a:lnTo>
                                  <a:pt x="63" y="249"/>
                                </a:lnTo>
                                <a:lnTo>
                                  <a:pt x="52" y="233"/>
                                </a:lnTo>
                                <a:lnTo>
                                  <a:pt x="40" y="219"/>
                                </a:lnTo>
                                <a:lnTo>
                                  <a:pt x="32" y="204"/>
                                </a:lnTo>
                                <a:lnTo>
                                  <a:pt x="23" y="189"/>
                                </a:lnTo>
                                <a:lnTo>
                                  <a:pt x="16" y="175"/>
                                </a:lnTo>
                                <a:lnTo>
                                  <a:pt x="9" y="163"/>
                                </a:lnTo>
                                <a:lnTo>
                                  <a:pt x="5" y="148"/>
                                </a:lnTo>
                                <a:lnTo>
                                  <a:pt x="2" y="136"/>
                                </a:lnTo>
                                <a:lnTo>
                                  <a:pt x="1" y="123"/>
                                </a:lnTo>
                                <a:lnTo>
                                  <a:pt x="0" y="110"/>
                                </a:lnTo>
                                <a:lnTo>
                                  <a:pt x="1" y="99"/>
                                </a:lnTo>
                                <a:lnTo>
                                  <a:pt x="4" y="88"/>
                                </a:lnTo>
                                <a:lnTo>
                                  <a:pt x="8" y="76"/>
                                </a:lnTo>
                                <a:lnTo>
                                  <a:pt x="12" y="66"/>
                                </a:lnTo>
                                <a:lnTo>
                                  <a:pt x="19" y="57"/>
                                </a:lnTo>
                                <a:lnTo>
                                  <a:pt x="28" y="48"/>
                                </a:lnTo>
                                <a:lnTo>
                                  <a:pt x="38" y="40"/>
                                </a:lnTo>
                                <a:lnTo>
                                  <a:pt x="47" y="33"/>
                                </a:lnTo>
                                <a:lnTo>
                                  <a:pt x="59" y="25"/>
                                </a:lnTo>
                                <a:lnTo>
                                  <a:pt x="71" y="20"/>
                                </a:lnTo>
                                <a:lnTo>
                                  <a:pt x="85" y="14"/>
                                </a:lnTo>
                                <a:lnTo>
                                  <a:pt x="101" y="10"/>
                                </a:lnTo>
                                <a:lnTo>
                                  <a:pt x="118" y="7"/>
                                </a:lnTo>
                                <a:lnTo>
                                  <a:pt x="135" y="4"/>
                                </a:lnTo>
                                <a:lnTo>
                                  <a:pt x="151" y="1"/>
                                </a:lnTo>
                                <a:lnTo>
                                  <a:pt x="171" y="0"/>
                                </a:lnTo>
                                <a:lnTo>
                                  <a:pt x="191" y="0"/>
                                </a:lnTo>
                                <a:lnTo>
                                  <a:pt x="212" y="0"/>
                                </a:lnTo>
                                <a:lnTo>
                                  <a:pt x="233" y="1"/>
                                </a:lnTo>
                                <a:lnTo>
                                  <a:pt x="278" y="4"/>
                                </a:lnTo>
                                <a:lnTo>
                                  <a:pt x="326" y="11"/>
                                </a:lnTo>
                                <a:lnTo>
                                  <a:pt x="375" y="21"/>
                                </a:lnTo>
                                <a:lnTo>
                                  <a:pt x="427" y="34"/>
                                </a:lnTo>
                                <a:lnTo>
                                  <a:pt x="481" y="50"/>
                                </a:lnTo>
                                <a:lnTo>
                                  <a:pt x="537" y="66"/>
                                </a:lnTo>
                                <a:lnTo>
                                  <a:pt x="593" y="88"/>
                                </a:lnTo>
                                <a:lnTo>
                                  <a:pt x="65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1622" y="3533"/>
                            <a:ext cx="244" cy="294"/>
                          </a:xfrm>
                          <a:custGeom>
                            <a:avLst/>
                            <a:gdLst>
                              <a:gd name="T0" fmla="*/ 469 w 733"/>
                              <a:gd name="T1" fmla="*/ 878 h 881"/>
                              <a:gd name="T2" fmla="*/ 725 w 733"/>
                              <a:gd name="T3" fmla="*/ 287 h 881"/>
                              <a:gd name="T4" fmla="*/ 731 w 733"/>
                              <a:gd name="T5" fmla="*/ 271 h 881"/>
                              <a:gd name="T6" fmla="*/ 733 w 733"/>
                              <a:gd name="T7" fmla="*/ 254 h 881"/>
                              <a:gd name="T8" fmla="*/ 733 w 733"/>
                              <a:gd name="T9" fmla="*/ 237 h 881"/>
                              <a:gd name="T10" fmla="*/ 731 w 733"/>
                              <a:gd name="T11" fmla="*/ 220 h 881"/>
                              <a:gd name="T12" fmla="*/ 725 w 733"/>
                              <a:gd name="T13" fmla="*/ 202 h 881"/>
                              <a:gd name="T14" fmla="*/ 718 w 733"/>
                              <a:gd name="T15" fmla="*/ 185 h 881"/>
                              <a:gd name="T16" fmla="*/ 708 w 733"/>
                              <a:gd name="T17" fmla="*/ 168 h 881"/>
                              <a:gd name="T18" fmla="*/ 697 w 733"/>
                              <a:gd name="T19" fmla="*/ 153 h 881"/>
                              <a:gd name="T20" fmla="*/ 684 w 733"/>
                              <a:gd name="T21" fmla="*/ 136 h 881"/>
                              <a:gd name="T22" fmla="*/ 669 w 733"/>
                              <a:gd name="T23" fmla="*/ 120 h 881"/>
                              <a:gd name="T24" fmla="*/ 652 w 733"/>
                              <a:gd name="T25" fmla="*/ 105 h 881"/>
                              <a:gd name="T26" fmla="*/ 635 w 733"/>
                              <a:gd name="T27" fmla="*/ 90 h 881"/>
                              <a:gd name="T28" fmla="*/ 615 w 733"/>
                              <a:gd name="T29" fmla="*/ 76 h 881"/>
                              <a:gd name="T30" fmla="*/ 596 w 733"/>
                              <a:gd name="T31" fmla="*/ 64 h 881"/>
                              <a:gd name="T32" fmla="*/ 576 w 733"/>
                              <a:gd name="T33" fmla="*/ 51 h 881"/>
                              <a:gd name="T34" fmla="*/ 553 w 733"/>
                              <a:gd name="T35" fmla="*/ 41 h 881"/>
                              <a:gd name="T36" fmla="*/ 532 w 733"/>
                              <a:gd name="T37" fmla="*/ 31 h 881"/>
                              <a:gd name="T38" fmla="*/ 510 w 733"/>
                              <a:gd name="T39" fmla="*/ 22 h 881"/>
                              <a:gd name="T40" fmla="*/ 487 w 733"/>
                              <a:gd name="T41" fmla="*/ 14 h 881"/>
                              <a:gd name="T42" fmla="*/ 466 w 733"/>
                              <a:gd name="T43" fmla="*/ 8 h 881"/>
                              <a:gd name="T44" fmla="*/ 444 w 733"/>
                              <a:gd name="T45" fmla="*/ 4 h 881"/>
                              <a:gd name="T46" fmla="*/ 421 w 733"/>
                              <a:gd name="T47" fmla="*/ 1 h 881"/>
                              <a:gd name="T48" fmla="*/ 400 w 733"/>
                              <a:gd name="T49" fmla="*/ 0 h 881"/>
                              <a:gd name="T50" fmla="*/ 379 w 733"/>
                              <a:gd name="T51" fmla="*/ 1 h 881"/>
                              <a:gd name="T52" fmla="*/ 359 w 733"/>
                              <a:gd name="T53" fmla="*/ 3 h 881"/>
                              <a:gd name="T54" fmla="*/ 341 w 733"/>
                              <a:gd name="T55" fmla="*/ 8 h 881"/>
                              <a:gd name="T56" fmla="*/ 323 w 733"/>
                              <a:gd name="T57" fmla="*/ 14 h 881"/>
                              <a:gd name="T58" fmla="*/ 307 w 733"/>
                              <a:gd name="T59" fmla="*/ 22 h 881"/>
                              <a:gd name="T60" fmla="*/ 292 w 733"/>
                              <a:gd name="T61" fmla="*/ 34 h 881"/>
                              <a:gd name="T62" fmla="*/ 279 w 733"/>
                              <a:gd name="T63" fmla="*/ 48 h 881"/>
                              <a:gd name="T64" fmla="*/ 266 w 733"/>
                              <a:gd name="T65" fmla="*/ 64 h 881"/>
                              <a:gd name="T66" fmla="*/ 258 w 733"/>
                              <a:gd name="T67" fmla="*/ 82 h 881"/>
                              <a:gd name="T68" fmla="*/ 0 w 733"/>
                              <a:gd name="T69" fmla="*/ 673 h 881"/>
                              <a:gd name="T70" fmla="*/ 0 w 733"/>
                              <a:gd name="T71" fmla="*/ 676 h 881"/>
                              <a:gd name="T72" fmla="*/ 3 w 733"/>
                              <a:gd name="T73" fmla="*/ 679 h 881"/>
                              <a:gd name="T74" fmla="*/ 9 w 733"/>
                              <a:gd name="T75" fmla="*/ 684 h 881"/>
                              <a:gd name="T76" fmla="*/ 17 w 733"/>
                              <a:gd name="T77" fmla="*/ 690 h 881"/>
                              <a:gd name="T78" fmla="*/ 38 w 733"/>
                              <a:gd name="T79" fmla="*/ 703 h 881"/>
                              <a:gd name="T80" fmla="*/ 67 w 733"/>
                              <a:gd name="T81" fmla="*/ 720 h 881"/>
                              <a:gd name="T82" fmla="*/ 102 w 733"/>
                              <a:gd name="T83" fmla="*/ 737 h 881"/>
                              <a:gd name="T84" fmla="*/ 141 w 733"/>
                              <a:gd name="T85" fmla="*/ 756 h 881"/>
                              <a:gd name="T86" fmla="*/ 182 w 733"/>
                              <a:gd name="T87" fmla="*/ 775 h 881"/>
                              <a:gd name="T88" fmla="*/ 226 w 733"/>
                              <a:gd name="T89" fmla="*/ 795 h 881"/>
                              <a:gd name="T90" fmla="*/ 269 w 733"/>
                              <a:gd name="T91" fmla="*/ 814 h 881"/>
                              <a:gd name="T92" fmla="*/ 313 w 733"/>
                              <a:gd name="T93" fmla="*/ 831 h 881"/>
                              <a:gd name="T94" fmla="*/ 352 w 733"/>
                              <a:gd name="T95" fmla="*/ 847 h 881"/>
                              <a:gd name="T96" fmla="*/ 389 w 733"/>
                              <a:gd name="T97" fmla="*/ 861 h 881"/>
                              <a:gd name="T98" fmla="*/ 420 w 733"/>
                              <a:gd name="T99" fmla="*/ 871 h 881"/>
                              <a:gd name="T100" fmla="*/ 445 w 733"/>
                              <a:gd name="T101" fmla="*/ 878 h 881"/>
                              <a:gd name="T102" fmla="*/ 453 w 733"/>
                              <a:gd name="T103" fmla="*/ 879 h 881"/>
                              <a:gd name="T104" fmla="*/ 461 w 733"/>
                              <a:gd name="T105" fmla="*/ 881 h 881"/>
                              <a:gd name="T106" fmla="*/ 466 w 733"/>
                              <a:gd name="T107" fmla="*/ 879 h 881"/>
                              <a:gd name="T108" fmla="*/ 469 w 733"/>
                              <a:gd name="T109" fmla="*/ 878 h 8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733" h="881">
                                <a:moveTo>
                                  <a:pt x="469" y="878"/>
                                </a:moveTo>
                                <a:lnTo>
                                  <a:pt x="725" y="287"/>
                                </a:lnTo>
                                <a:lnTo>
                                  <a:pt x="731" y="271"/>
                                </a:lnTo>
                                <a:lnTo>
                                  <a:pt x="733" y="254"/>
                                </a:lnTo>
                                <a:lnTo>
                                  <a:pt x="733" y="237"/>
                                </a:lnTo>
                                <a:lnTo>
                                  <a:pt x="731" y="220"/>
                                </a:lnTo>
                                <a:lnTo>
                                  <a:pt x="725" y="202"/>
                                </a:lnTo>
                                <a:lnTo>
                                  <a:pt x="718" y="185"/>
                                </a:lnTo>
                                <a:lnTo>
                                  <a:pt x="708" y="168"/>
                                </a:lnTo>
                                <a:lnTo>
                                  <a:pt x="697" y="153"/>
                                </a:lnTo>
                                <a:lnTo>
                                  <a:pt x="684" y="136"/>
                                </a:lnTo>
                                <a:lnTo>
                                  <a:pt x="669" y="120"/>
                                </a:lnTo>
                                <a:lnTo>
                                  <a:pt x="652" y="105"/>
                                </a:lnTo>
                                <a:lnTo>
                                  <a:pt x="635" y="90"/>
                                </a:lnTo>
                                <a:lnTo>
                                  <a:pt x="615" y="76"/>
                                </a:lnTo>
                                <a:lnTo>
                                  <a:pt x="596" y="64"/>
                                </a:lnTo>
                                <a:lnTo>
                                  <a:pt x="576" y="51"/>
                                </a:lnTo>
                                <a:lnTo>
                                  <a:pt x="553" y="41"/>
                                </a:lnTo>
                                <a:lnTo>
                                  <a:pt x="532" y="31"/>
                                </a:lnTo>
                                <a:lnTo>
                                  <a:pt x="510" y="22"/>
                                </a:lnTo>
                                <a:lnTo>
                                  <a:pt x="487" y="14"/>
                                </a:lnTo>
                                <a:lnTo>
                                  <a:pt x="466" y="8"/>
                                </a:lnTo>
                                <a:lnTo>
                                  <a:pt x="444" y="4"/>
                                </a:lnTo>
                                <a:lnTo>
                                  <a:pt x="421" y="1"/>
                                </a:lnTo>
                                <a:lnTo>
                                  <a:pt x="400" y="0"/>
                                </a:lnTo>
                                <a:lnTo>
                                  <a:pt x="379" y="1"/>
                                </a:lnTo>
                                <a:lnTo>
                                  <a:pt x="359" y="3"/>
                                </a:lnTo>
                                <a:lnTo>
                                  <a:pt x="341" y="8"/>
                                </a:lnTo>
                                <a:lnTo>
                                  <a:pt x="323" y="14"/>
                                </a:lnTo>
                                <a:lnTo>
                                  <a:pt x="307" y="22"/>
                                </a:lnTo>
                                <a:lnTo>
                                  <a:pt x="292" y="34"/>
                                </a:lnTo>
                                <a:lnTo>
                                  <a:pt x="279" y="48"/>
                                </a:lnTo>
                                <a:lnTo>
                                  <a:pt x="266" y="64"/>
                                </a:lnTo>
                                <a:lnTo>
                                  <a:pt x="258" y="82"/>
                                </a:lnTo>
                                <a:lnTo>
                                  <a:pt x="0" y="673"/>
                                </a:lnTo>
                                <a:lnTo>
                                  <a:pt x="0" y="676"/>
                                </a:lnTo>
                                <a:lnTo>
                                  <a:pt x="3" y="679"/>
                                </a:lnTo>
                                <a:lnTo>
                                  <a:pt x="9" y="684"/>
                                </a:lnTo>
                                <a:lnTo>
                                  <a:pt x="17" y="690"/>
                                </a:lnTo>
                                <a:lnTo>
                                  <a:pt x="38" y="703"/>
                                </a:lnTo>
                                <a:lnTo>
                                  <a:pt x="67" y="720"/>
                                </a:lnTo>
                                <a:lnTo>
                                  <a:pt x="102" y="737"/>
                                </a:lnTo>
                                <a:lnTo>
                                  <a:pt x="141" y="756"/>
                                </a:lnTo>
                                <a:lnTo>
                                  <a:pt x="182" y="775"/>
                                </a:lnTo>
                                <a:lnTo>
                                  <a:pt x="226" y="795"/>
                                </a:lnTo>
                                <a:lnTo>
                                  <a:pt x="269" y="814"/>
                                </a:lnTo>
                                <a:lnTo>
                                  <a:pt x="313" y="831"/>
                                </a:lnTo>
                                <a:lnTo>
                                  <a:pt x="352" y="847"/>
                                </a:lnTo>
                                <a:lnTo>
                                  <a:pt x="389" y="861"/>
                                </a:lnTo>
                                <a:lnTo>
                                  <a:pt x="420" y="871"/>
                                </a:lnTo>
                                <a:lnTo>
                                  <a:pt x="445" y="878"/>
                                </a:lnTo>
                                <a:lnTo>
                                  <a:pt x="453" y="879"/>
                                </a:lnTo>
                                <a:lnTo>
                                  <a:pt x="461" y="881"/>
                                </a:lnTo>
                                <a:lnTo>
                                  <a:pt x="466" y="879"/>
                                </a:lnTo>
                                <a:lnTo>
                                  <a:pt x="469" y="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1634" y="3543"/>
                            <a:ext cx="128" cy="240"/>
                          </a:xfrm>
                          <a:custGeom>
                            <a:avLst/>
                            <a:gdLst>
                              <a:gd name="T0" fmla="*/ 125 w 385"/>
                              <a:gd name="T1" fmla="*/ 715 h 721"/>
                              <a:gd name="T2" fmla="*/ 363 w 385"/>
                              <a:gd name="T3" fmla="*/ 166 h 721"/>
                              <a:gd name="T4" fmla="*/ 370 w 385"/>
                              <a:gd name="T5" fmla="*/ 151 h 721"/>
                              <a:gd name="T6" fmla="*/ 374 w 385"/>
                              <a:gd name="T7" fmla="*/ 137 h 721"/>
                              <a:gd name="T8" fmla="*/ 378 w 385"/>
                              <a:gd name="T9" fmla="*/ 123 h 721"/>
                              <a:gd name="T10" fmla="*/ 381 w 385"/>
                              <a:gd name="T11" fmla="*/ 108 h 721"/>
                              <a:gd name="T12" fmla="*/ 384 w 385"/>
                              <a:gd name="T13" fmla="*/ 96 h 721"/>
                              <a:gd name="T14" fmla="*/ 385 w 385"/>
                              <a:gd name="T15" fmla="*/ 84 h 721"/>
                              <a:gd name="T16" fmla="*/ 385 w 385"/>
                              <a:gd name="T17" fmla="*/ 73 h 721"/>
                              <a:gd name="T18" fmla="*/ 385 w 385"/>
                              <a:gd name="T19" fmla="*/ 62 h 721"/>
                              <a:gd name="T20" fmla="*/ 384 w 385"/>
                              <a:gd name="T21" fmla="*/ 52 h 721"/>
                              <a:gd name="T22" fmla="*/ 382 w 385"/>
                              <a:gd name="T23" fmla="*/ 42 h 721"/>
                              <a:gd name="T24" fmla="*/ 379 w 385"/>
                              <a:gd name="T25" fmla="*/ 34 h 721"/>
                              <a:gd name="T26" fmla="*/ 377 w 385"/>
                              <a:gd name="T27" fmla="*/ 26 h 721"/>
                              <a:gd name="T28" fmla="*/ 374 w 385"/>
                              <a:gd name="T29" fmla="*/ 19 h 721"/>
                              <a:gd name="T30" fmla="*/ 370 w 385"/>
                              <a:gd name="T31" fmla="*/ 14 h 721"/>
                              <a:gd name="T32" fmla="*/ 364 w 385"/>
                              <a:gd name="T33" fmla="*/ 8 h 721"/>
                              <a:gd name="T34" fmla="*/ 358 w 385"/>
                              <a:gd name="T35" fmla="*/ 5 h 721"/>
                              <a:gd name="T36" fmla="*/ 353 w 385"/>
                              <a:gd name="T37" fmla="*/ 2 h 721"/>
                              <a:gd name="T38" fmla="*/ 347 w 385"/>
                              <a:gd name="T39" fmla="*/ 1 h 721"/>
                              <a:gd name="T40" fmla="*/ 340 w 385"/>
                              <a:gd name="T41" fmla="*/ 0 h 721"/>
                              <a:gd name="T42" fmla="*/ 334 w 385"/>
                              <a:gd name="T43" fmla="*/ 0 h 721"/>
                              <a:gd name="T44" fmla="*/ 326 w 385"/>
                              <a:gd name="T45" fmla="*/ 2 h 721"/>
                              <a:gd name="T46" fmla="*/ 319 w 385"/>
                              <a:gd name="T47" fmla="*/ 5 h 721"/>
                              <a:gd name="T48" fmla="*/ 312 w 385"/>
                              <a:gd name="T49" fmla="*/ 9 h 721"/>
                              <a:gd name="T50" fmla="*/ 304 w 385"/>
                              <a:gd name="T51" fmla="*/ 15 h 721"/>
                              <a:gd name="T52" fmla="*/ 295 w 385"/>
                              <a:gd name="T53" fmla="*/ 22 h 721"/>
                              <a:gd name="T54" fmla="*/ 288 w 385"/>
                              <a:gd name="T55" fmla="*/ 31 h 721"/>
                              <a:gd name="T56" fmla="*/ 280 w 385"/>
                              <a:gd name="T57" fmla="*/ 39 h 721"/>
                              <a:gd name="T58" fmla="*/ 271 w 385"/>
                              <a:gd name="T59" fmla="*/ 50 h 721"/>
                              <a:gd name="T60" fmla="*/ 263 w 385"/>
                              <a:gd name="T61" fmla="*/ 63 h 721"/>
                              <a:gd name="T62" fmla="*/ 254 w 385"/>
                              <a:gd name="T63" fmla="*/ 77 h 721"/>
                              <a:gd name="T64" fmla="*/ 247 w 385"/>
                              <a:gd name="T65" fmla="*/ 94 h 721"/>
                              <a:gd name="T66" fmla="*/ 239 w 385"/>
                              <a:gd name="T67" fmla="*/ 111 h 721"/>
                              <a:gd name="T68" fmla="*/ 0 w 385"/>
                              <a:gd name="T69" fmla="*/ 660 h 721"/>
                              <a:gd name="T70" fmla="*/ 0 w 385"/>
                              <a:gd name="T71" fmla="*/ 664 h 721"/>
                              <a:gd name="T72" fmla="*/ 2 w 385"/>
                              <a:gd name="T73" fmla="*/ 670 h 721"/>
                              <a:gd name="T74" fmla="*/ 7 w 385"/>
                              <a:gd name="T75" fmla="*/ 675 h 721"/>
                              <a:gd name="T76" fmla="*/ 14 w 385"/>
                              <a:gd name="T77" fmla="*/ 681 h 721"/>
                              <a:gd name="T78" fmla="*/ 32 w 385"/>
                              <a:gd name="T79" fmla="*/ 694 h 721"/>
                              <a:gd name="T80" fmla="*/ 54 w 385"/>
                              <a:gd name="T81" fmla="*/ 705 h 721"/>
                              <a:gd name="T82" fmla="*/ 66 w 385"/>
                              <a:gd name="T83" fmla="*/ 711 h 721"/>
                              <a:gd name="T84" fmla="*/ 77 w 385"/>
                              <a:gd name="T85" fmla="*/ 715 h 721"/>
                              <a:gd name="T86" fmla="*/ 88 w 385"/>
                              <a:gd name="T87" fmla="*/ 718 h 721"/>
                              <a:gd name="T88" fmla="*/ 99 w 385"/>
                              <a:gd name="T89" fmla="*/ 719 h 721"/>
                              <a:gd name="T90" fmla="*/ 108 w 385"/>
                              <a:gd name="T91" fmla="*/ 721 h 721"/>
                              <a:gd name="T92" fmla="*/ 115 w 385"/>
                              <a:gd name="T93" fmla="*/ 721 h 721"/>
                              <a:gd name="T94" fmla="*/ 121 w 385"/>
                              <a:gd name="T95" fmla="*/ 718 h 721"/>
                              <a:gd name="T96" fmla="*/ 125 w 385"/>
                              <a:gd name="T97" fmla="*/ 715 h 7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5" h="721">
                                <a:moveTo>
                                  <a:pt x="125" y="715"/>
                                </a:moveTo>
                                <a:lnTo>
                                  <a:pt x="363" y="166"/>
                                </a:lnTo>
                                <a:lnTo>
                                  <a:pt x="370" y="151"/>
                                </a:lnTo>
                                <a:lnTo>
                                  <a:pt x="374" y="137"/>
                                </a:lnTo>
                                <a:lnTo>
                                  <a:pt x="378" y="123"/>
                                </a:lnTo>
                                <a:lnTo>
                                  <a:pt x="381" y="108"/>
                                </a:lnTo>
                                <a:lnTo>
                                  <a:pt x="384" y="96"/>
                                </a:lnTo>
                                <a:lnTo>
                                  <a:pt x="385" y="84"/>
                                </a:lnTo>
                                <a:lnTo>
                                  <a:pt x="385" y="73"/>
                                </a:lnTo>
                                <a:lnTo>
                                  <a:pt x="385" y="62"/>
                                </a:lnTo>
                                <a:lnTo>
                                  <a:pt x="384" y="52"/>
                                </a:lnTo>
                                <a:lnTo>
                                  <a:pt x="382" y="42"/>
                                </a:lnTo>
                                <a:lnTo>
                                  <a:pt x="379" y="34"/>
                                </a:lnTo>
                                <a:lnTo>
                                  <a:pt x="377" y="26"/>
                                </a:lnTo>
                                <a:lnTo>
                                  <a:pt x="374" y="19"/>
                                </a:lnTo>
                                <a:lnTo>
                                  <a:pt x="370" y="14"/>
                                </a:lnTo>
                                <a:lnTo>
                                  <a:pt x="364" y="8"/>
                                </a:lnTo>
                                <a:lnTo>
                                  <a:pt x="358" y="5"/>
                                </a:lnTo>
                                <a:lnTo>
                                  <a:pt x="353" y="2"/>
                                </a:lnTo>
                                <a:lnTo>
                                  <a:pt x="347" y="1"/>
                                </a:lnTo>
                                <a:lnTo>
                                  <a:pt x="340" y="0"/>
                                </a:lnTo>
                                <a:lnTo>
                                  <a:pt x="334" y="0"/>
                                </a:lnTo>
                                <a:lnTo>
                                  <a:pt x="326" y="2"/>
                                </a:lnTo>
                                <a:lnTo>
                                  <a:pt x="319" y="5"/>
                                </a:lnTo>
                                <a:lnTo>
                                  <a:pt x="312" y="9"/>
                                </a:lnTo>
                                <a:lnTo>
                                  <a:pt x="304" y="15"/>
                                </a:lnTo>
                                <a:lnTo>
                                  <a:pt x="295" y="22"/>
                                </a:lnTo>
                                <a:lnTo>
                                  <a:pt x="288" y="31"/>
                                </a:lnTo>
                                <a:lnTo>
                                  <a:pt x="280" y="39"/>
                                </a:lnTo>
                                <a:lnTo>
                                  <a:pt x="271" y="50"/>
                                </a:lnTo>
                                <a:lnTo>
                                  <a:pt x="263" y="63"/>
                                </a:lnTo>
                                <a:lnTo>
                                  <a:pt x="254" y="77"/>
                                </a:lnTo>
                                <a:lnTo>
                                  <a:pt x="247" y="94"/>
                                </a:lnTo>
                                <a:lnTo>
                                  <a:pt x="239" y="111"/>
                                </a:lnTo>
                                <a:lnTo>
                                  <a:pt x="0" y="660"/>
                                </a:lnTo>
                                <a:lnTo>
                                  <a:pt x="0" y="664"/>
                                </a:lnTo>
                                <a:lnTo>
                                  <a:pt x="2" y="670"/>
                                </a:lnTo>
                                <a:lnTo>
                                  <a:pt x="7" y="675"/>
                                </a:lnTo>
                                <a:lnTo>
                                  <a:pt x="14" y="681"/>
                                </a:lnTo>
                                <a:lnTo>
                                  <a:pt x="32" y="694"/>
                                </a:lnTo>
                                <a:lnTo>
                                  <a:pt x="54" y="705"/>
                                </a:lnTo>
                                <a:lnTo>
                                  <a:pt x="66" y="711"/>
                                </a:lnTo>
                                <a:lnTo>
                                  <a:pt x="77" y="715"/>
                                </a:lnTo>
                                <a:lnTo>
                                  <a:pt x="88" y="718"/>
                                </a:lnTo>
                                <a:lnTo>
                                  <a:pt x="99" y="719"/>
                                </a:lnTo>
                                <a:lnTo>
                                  <a:pt x="108" y="721"/>
                                </a:lnTo>
                                <a:lnTo>
                                  <a:pt x="115" y="721"/>
                                </a:lnTo>
                                <a:lnTo>
                                  <a:pt x="121" y="718"/>
                                </a:lnTo>
                                <a:lnTo>
                                  <a:pt x="125" y="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295" y="3711"/>
                            <a:ext cx="1560" cy="3039"/>
                          </a:xfrm>
                          <a:custGeom>
                            <a:avLst/>
                            <a:gdLst>
                              <a:gd name="T0" fmla="*/ 1019 w 4680"/>
                              <a:gd name="T1" fmla="*/ 8950 h 9117"/>
                              <a:gd name="T2" fmla="*/ 977 w 4680"/>
                              <a:gd name="T3" fmla="*/ 9017 h 9117"/>
                              <a:gd name="T4" fmla="*/ 918 w 4680"/>
                              <a:gd name="T5" fmla="*/ 9066 h 9117"/>
                              <a:gd name="T6" fmla="*/ 845 w 4680"/>
                              <a:gd name="T7" fmla="*/ 9097 h 9117"/>
                              <a:gd name="T8" fmla="*/ 763 w 4680"/>
                              <a:gd name="T9" fmla="*/ 9114 h 9117"/>
                              <a:gd name="T10" fmla="*/ 672 w 4680"/>
                              <a:gd name="T11" fmla="*/ 9116 h 9117"/>
                              <a:gd name="T12" fmla="*/ 577 w 4680"/>
                              <a:gd name="T13" fmla="*/ 9104 h 9117"/>
                              <a:gd name="T14" fmla="*/ 480 w 4680"/>
                              <a:gd name="T15" fmla="*/ 9082 h 9117"/>
                              <a:gd name="T16" fmla="*/ 385 w 4680"/>
                              <a:gd name="T17" fmla="*/ 9048 h 9117"/>
                              <a:gd name="T18" fmla="*/ 293 w 4680"/>
                              <a:gd name="T19" fmla="*/ 9002 h 9117"/>
                              <a:gd name="T20" fmla="*/ 209 w 4680"/>
                              <a:gd name="T21" fmla="*/ 8950 h 9117"/>
                              <a:gd name="T22" fmla="*/ 135 w 4680"/>
                              <a:gd name="T23" fmla="*/ 8889 h 9117"/>
                              <a:gd name="T24" fmla="*/ 75 w 4680"/>
                              <a:gd name="T25" fmla="*/ 8823 h 9117"/>
                              <a:gd name="T26" fmla="*/ 30 w 4680"/>
                              <a:gd name="T27" fmla="*/ 8751 h 9117"/>
                              <a:gd name="T28" fmla="*/ 5 w 4680"/>
                              <a:gd name="T29" fmla="*/ 8674 h 9117"/>
                              <a:gd name="T30" fmla="*/ 2 w 4680"/>
                              <a:gd name="T31" fmla="*/ 8595 h 9117"/>
                              <a:gd name="T32" fmla="*/ 24 w 4680"/>
                              <a:gd name="T33" fmla="*/ 8515 h 9117"/>
                              <a:gd name="T34" fmla="*/ 3684 w 4680"/>
                              <a:gd name="T35" fmla="*/ 105 h 9117"/>
                              <a:gd name="T36" fmla="*/ 3732 w 4680"/>
                              <a:gd name="T37" fmla="*/ 55 h 9117"/>
                              <a:gd name="T38" fmla="*/ 3795 w 4680"/>
                              <a:gd name="T39" fmla="*/ 23 h 9117"/>
                              <a:gd name="T40" fmla="*/ 3870 w 4680"/>
                              <a:gd name="T41" fmla="*/ 4 h 9117"/>
                              <a:gd name="T42" fmla="*/ 3954 w 4680"/>
                              <a:gd name="T43" fmla="*/ 0 h 9117"/>
                              <a:gd name="T44" fmla="*/ 4047 w 4680"/>
                              <a:gd name="T45" fmla="*/ 8 h 9117"/>
                              <a:gd name="T46" fmla="*/ 4141 w 4680"/>
                              <a:gd name="T47" fmla="*/ 28 h 9117"/>
                              <a:gd name="T48" fmla="*/ 4238 w 4680"/>
                              <a:gd name="T49" fmla="*/ 59 h 9117"/>
                              <a:gd name="T50" fmla="*/ 4331 w 4680"/>
                              <a:gd name="T51" fmla="*/ 99 h 9117"/>
                              <a:gd name="T52" fmla="*/ 4420 w 4680"/>
                              <a:gd name="T53" fmla="*/ 146 h 9117"/>
                              <a:gd name="T54" fmla="*/ 4500 w 4680"/>
                              <a:gd name="T55" fmla="*/ 201 h 9117"/>
                              <a:gd name="T56" fmla="*/ 4569 w 4680"/>
                              <a:gd name="T57" fmla="*/ 260 h 9117"/>
                              <a:gd name="T58" fmla="*/ 4624 w 4680"/>
                              <a:gd name="T59" fmla="*/ 325 h 9117"/>
                              <a:gd name="T60" fmla="*/ 4662 w 4680"/>
                              <a:gd name="T61" fmla="*/ 393 h 9117"/>
                              <a:gd name="T62" fmla="*/ 4680 w 4680"/>
                              <a:gd name="T63" fmla="*/ 464 h 9117"/>
                              <a:gd name="T64" fmla="*/ 4674 w 4680"/>
                              <a:gd name="T65" fmla="*/ 536 h 9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680" h="9117">
                                <a:moveTo>
                                  <a:pt x="4662" y="573"/>
                                </a:moveTo>
                                <a:lnTo>
                                  <a:pt x="1019" y="8950"/>
                                </a:lnTo>
                                <a:lnTo>
                                  <a:pt x="999" y="8987"/>
                                </a:lnTo>
                                <a:lnTo>
                                  <a:pt x="977" y="9017"/>
                                </a:lnTo>
                                <a:lnTo>
                                  <a:pt x="949" y="9043"/>
                                </a:lnTo>
                                <a:lnTo>
                                  <a:pt x="918" y="9066"/>
                                </a:lnTo>
                                <a:lnTo>
                                  <a:pt x="883" y="9084"/>
                                </a:lnTo>
                                <a:lnTo>
                                  <a:pt x="845" y="9097"/>
                                </a:lnTo>
                                <a:lnTo>
                                  <a:pt x="805" y="9107"/>
                                </a:lnTo>
                                <a:lnTo>
                                  <a:pt x="763" y="9114"/>
                                </a:lnTo>
                                <a:lnTo>
                                  <a:pt x="718" y="9117"/>
                                </a:lnTo>
                                <a:lnTo>
                                  <a:pt x="672" y="9116"/>
                                </a:lnTo>
                                <a:lnTo>
                                  <a:pt x="625" y="9113"/>
                                </a:lnTo>
                                <a:lnTo>
                                  <a:pt x="577" y="9104"/>
                                </a:lnTo>
                                <a:lnTo>
                                  <a:pt x="528" y="9094"/>
                                </a:lnTo>
                                <a:lnTo>
                                  <a:pt x="480" y="9082"/>
                                </a:lnTo>
                                <a:lnTo>
                                  <a:pt x="432" y="9066"/>
                                </a:lnTo>
                                <a:lnTo>
                                  <a:pt x="385" y="9048"/>
                                </a:lnTo>
                                <a:lnTo>
                                  <a:pt x="338" y="9027"/>
                                </a:lnTo>
                                <a:lnTo>
                                  <a:pt x="293" y="9002"/>
                                </a:lnTo>
                                <a:lnTo>
                                  <a:pt x="249" y="8977"/>
                                </a:lnTo>
                                <a:lnTo>
                                  <a:pt x="209" y="8950"/>
                                </a:lnTo>
                                <a:lnTo>
                                  <a:pt x="171" y="8920"/>
                                </a:lnTo>
                                <a:lnTo>
                                  <a:pt x="135" y="8889"/>
                                </a:lnTo>
                                <a:lnTo>
                                  <a:pt x="103" y="8857"/>
                                </a:lnTo>
                                <a:lnTo>
                                  <a:pt x="75" y="8823"/>
                                </a:lnTo>
                                <a:lnTo>
                                  <a:pt x="51" y="8788"/>
                                </a:lnTo>
                                <a:lnTo>
                                  <a:pt x="30" y="8751"/>
                                </a:lnTo>
                                <a:lnTo>
                                  <a:pt x="16" y="8713"/>
                                </a:lnTo>
                                <a:lnTo>
                                  <a:pt x="5" y="8674"/>
                                </a:lnTo>
                                <a:lnTo>
                                  <a:pt x="0" y="8635"/>
                                </a:lnTo>
                                <a:lnTo>
                                  <a:pt x="2" y="8595"/>
                                </a:lnTo>
                                <a:lnTo>
                                  <a:pt x="10" y="8554"/>
                                </a:lnTo>
                                <a:lnTo>
                                  <a:pt x="24" y="8515"/>
                                </a:lnTo>
                                <a:lnTo>
                                  <a:pt x="3667" y="136"/>
                                </a:lnTo>
                                <a:lnTo>
                                  <a:pt x="3684" y="105"/>
                                </a:lnTo>
                                <a:lnTo>
                                  <a:pt x="3706" y="78"/>
                                </a:lnTo>
                                <a:lnTo>
                                  <a:pt x="3732" y="55"/>
                                </a:lnTo>
                                <a:lnTo>
                                  <a:pt x="3761" y="37"/>
                                </a:lnTo>
                                <a:lnTo>
                                  <a:pt x="3795" y="23"/>
                                </a:lnTo>
                                <a:lnTo>
                                  <a:pt x="3830" y="11"/>
                                </a:lnTo>
                                <a:lnTo>
                                  <a:pt x="3870" y="4"/>
                                </a:lnTo>
                                <a:lnTo>
                                  <a:pt x="3912" y="1"/>
                                </a:lnTo>
                                <a:lnTo>
                                  <a:pt x="3954" y="0"/>
                                </a:lnTo>
                                <a:lnTo>
                                  <a:pt x="4001" y="3"/>
                                </a:lnTo>
                                <a:lnTo>
                                  <a:pt x="4047" y="8"/>
                                </a:lnTo>
                                <a:lnTo>
                                  <a:pt x="4093" y="17"/>
                                </a:lnTo>
                                <a:lnTo>
                                  <a:pt x="4141" y="28"/>
                                </a:lnTo>
                                <a:lnTo>
                                  <a:pt x="4190" y="42"/>
                                </a:lnTo>
                                <a:lnTo>
                                  <a:pt x="4238" y="59"/>
                                </a:lnTo>
                                <a:lnTo>
                                  <a:pt x="4285" y="78"/>
                                </a:lnTo>
                                <a:lnTo>
                                  <a:pt x="4331" y="99"/>
                                </a:lnTo>
                                <a:lnTo>
                                  <a:pt x="4376" y="122"/>
                                </a:lnTo>
                                <a:lnTo>
                                  <a:pt x="4420" y="146"/>
                                </a:lnTo>
                                <a:lnTo>
                                  <a:pt x="4461" y="172"/>
                                </a:lnTo>
                                <a:lnTo>
                                  <a:pt x="4500" y="201"/>
                                </a:lnTo>
                                <a:lnTo>
                                  <a:pt x="4537" y="229"/>
                                </a:lnTo>
                                <a:lnTo>
                                  <a:pt x="4569" y="260"/>
                                </a:lnTo>
                                <a:lnTo>
                                  <a:pt x="4598" y="293"/>
                                </a:lnTo>
                                <a:lnTo>
                                  <a:pt x="4624" y="325"/>
                                </a:lnTo>
                                <a:lnTo>
                                  <a:pt x="4645" y="359"/>
                                </a:lnTo>
                                <a:lnTo>
                                  <a:pt x="4662" y="393"/>
                                </a:lnTo>
                                <a:lnTo>
                                  <a:pt x="4673" y="428"/>
                                </a:lnTo>
                                <a:lnTo>
                                  <a:pt x="4680" y="464"/>
                                </a:lnTo>
                                <a:lnTo>
                                  <a:pt x="4680" y="500"/>
                                </a:lnTo>
                                <a:lnTo>
                                  <a:pt x="4674" y="536"/>
                                </a:lnTo>
                                <a:lnTo>
                                  <a:pt x="4662" y="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370" y="4055"/>
                            <a:ext cx="1120" cy="2548"/>
                          </a:xfrm>
                          <a:custGeom>
                            <a:avLst/>
                            <a:gdLst>
                              <a:gd name="T0" fmla="*/ 197 w 3361"/>
                              <a:gd name="T1" fmla="*/ 7401 h 7643"/>
                              <a:gd name="T2" fmla="*/ 170 w 3361"/>
                              <a:gd name="T3" fmla="*/ 7461 h 7643"/>
                              <a:gd name="T4" fmla="*/ 142 w 3361"/>
                              <a:gd name="T5" fmla="*/ 7513 h 7643"/>
                              <a:gd name="T6" fmla="*/ 116 w 3361"/>
                              <a:gd name="T7" fmla="*/ 7556 h 7643"/>
                              <a:gd name="T8" fmla="*/ 91 w 3361"/>
                              <a:gd name="T9" fmla="*/ 7590 h 7643"/>
                              <a:gd name="T10" fmla="*/ 70 w 3361"/>
                              <a:gd name="T11" fmla="*/ 7615 h 7643"/>
                              <a:gd name="T12" fmla="*/ 49 w 3361"/>
                              <a:gd name="T13" fmla="*/ 7633 h 7643"/>
                              <a:gd name="T14" fmla="*/ 32 w 3361"/>
                              <a:gd name="T15" fmla="*/ 7642 h 7643"/>
                              <a:gd name="T16" fmla="*/ 18 w 3361"/>
                              <a:gd name="T17" fmla="*/ 7642 h 7643"/>
                              <a:gd name="T18" fmla="*/ 8 w 3361"/>
                              <a:gd name="T19" fmla="*/ 7633 h 7643"/>
                              <a:gd name="T20" fmla="*/ 1 w 3361"/>
                              <a:gd name="T21" fmla="*/ 7618 h 7643"/>
                              <a:gd name="T22" fmla="*/ 0 w 3361"/>
                              <a:gd name="T23" fmla="*/ 7592 h 7643"/>
                              <a:gd name="T24" fmla="*/ 3 w 3361"/>
                              <a:gd name="T25" fmla="*/ 7560 h 7643"/>
                              <a:gd name="T26" fmla="*/ 11 w 3361"/>
                              <a:gd name="T27" fmla="*/ 7519 h 7643"/>
                              <a:gd name="T28" fmla="*/ 25 w 3361"/>
                              <a:gd name="T29" fmla="*/ 7469 h 7643"/>
                              <a:gd name="T30" fmla="*/ 45 w 3361"/>
                              <a:gd name="T31" fmla="*/ 7411 h 7643"/>
                              <a:gd name="T32" fmla="*/ 71 w 3361"/>
                              <a:gd name="T33" fmla="*/ 7346 h 7643"/>
                              <a:gd name="T34" fmla="*/ 3188 w 3361"/>
                              <a:gd name="T35" fmla="*/ 182 h 7643"/>
                              <a:gd name="T36" fmla="*/ 3212 w 3361"/>
                              <a:gd name="T37" fmla="*/ 134 h 7643"/>
                              <a:gd name="T38" fmla="*/ 3236 w 3361"/>
                              <a:gd name="T39" fmla="*/ 93 h 7643"/>
                              <a:gd name="T40" fmla="*/ 3260 w 3361"/>
                              <a:gd name="T41" fmla="*/ 59 h 7643"/>
                              <a:gd name="T42" fmla="*/ 3281 w 3361"/>
                              <a:gd name="T43" fmla="*/ 33 h 7643"/>
                              <a:gd name="T44" fmla="*/ 3301 w 3361"/>
                              <a:gd name="T45" fmla="*/ 15 h 7643"/>
                              <a:gd name="T46" fmla="*/ 3319 w 3361"/>
                              <a:gd name="T47" fmla="*/ 4 h 7643"/>
                              <a:gd name="T48" fmla="*/ 3334 w 3361"/>
                              <a:gd name="T49" fmla="*/ 0 h 7643"/>
                              <a:gd name="T50" fmla="*/ 3347 w 3361"/>
                              <a:gd name="T51" fmla="*/ 4 h 7643"/>
                              <a:gd name="T52" fmla="*/ 3355 w 3361"/>
                              <a:gd name="T53" fmla="*/ 15 h 7643"/>
                              <a:gd name="T54" fmla="*/ 3360 w 3361"/>
                              <a:gd name="T55" fmla="*/ 33 h 7643"/>
                              <a:gd name="T56" fmla="*/ 3361 w 3361"/>
                              <a:gd name="T57" fmla="*/ 60 h 7643"/>
                              <a:gd name="T58" fmla="*/ 3357 w 3361"/>
                              <a:gd name="T59" fmla="*/ 93 h 7643"/>
                              <a:gd name="T60" fmla="*/ 3348 w 3361"/>
                              <a:gd name="T61" fmla="*/ 132 h 7643"/>
                              <a:gd name="T62" fmla="*/ 3334 w 3361"/>
                              <a:gd name="T63" fmla="*/ 181 h 7643"/>
                              <a:gd name="T64" fmla="*/ 3313 w 3361"/>
                              <a:gd name="T65" fmla="*/ 234 h 76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361" h="7643">
                                <a:moveTo>
                                  <a:pt x="3301" y="264"/>
                                </a:moveTo>
                                <a:lnTo>
                                  <a:pt x="197" y="7401"/>
                                </a:lnTo>
                                <a:lnTo>
                                  <a:pt x="183" y="7433"/>
                                </a:lnTo>
                                <a:lnTo>
                                  <a:pt x="170" y="7461"/>
                                </a:lnTo>
                                <a:lnTo>
                                  <a:pt x="156" y="7488"/>
                                </a:lnTo>
                                <a:lnTo>
                                  <a:pt x="142" y="7513"/>
                                </a:lnTo>
                                <a:lnTo>
                                  <a:pt x="129" y="7536"/>
                                </a:lnTo>
                                <a:lnTo>
                                  <a:pt x="116" y="7556"/>
                                </a:lnTo>
                                <a:lnTo>
                                  <a:pt x="104" y="7574"/>
                                </a:lnTo>
                                <a:lnTo>
                                  <a:pt x="91" y="7590"/>
                                </a:lnTo>
                                <a:lnTo>
                                  <a:pt x="80" y="7604"/>
                                </a:lnTo>
                                <a:lnTo>
                                  <a:pt x="70" y="7615"/>
                                </a:lnTo>
                                <a:lnTo>
                                  <a:pt x="59" y="7625"/>
                                </a:lnTo>
                                <a:lnTo>
                                  <a:pt x="49" y="7633"/>
                                </a:lnTo>
                                <a:lnTo>
                                  <a:pt x="41" y="7638"/>
                                </a:lnTo>
                                <a:lnTo>
                                  <a:pt x="32" y="7642"/>
                                </a:lnTo>
                                <a:lnTo>
                                  <a:pt x="25" y="7643"/>
                                </a:lnTo>
                                <a:lnTo>
                                  <a:pt x="18" y="7642"/>
                                </a:lnTo>
                                <a:lnTo>
                                  <a:pt x="12" y="7639"/>
                                </a:lnTo>
                                <a:lnTo>
                                  <a:pt x="8" y="7633"/>
                                </a:lnTo>
                                <a:lnTo>
                                  <a:pt x="4" y="7626"/>
                                </a:lnTo>
                                <a:lnTo>
                                  <a:pt x="1" y="7618"/>
                                </a:lnTo>
                                <a:lnTo>
                                  <a:pt x="0" y="7607"/>
                                </a:lnTo>
                                <a:lnTo>
                                  <a:pt x="0" y="7592"/>
                                </a:lnTo>
                                <a:lnTo>
                                  <a:pt x="0" y="7577"/>
                                </a:lnTo>
                                <a:lnTo>
                                  <a:pt x="3" y="7560"/>
                                </a:lnTo>
                                <a:lnTo>
                                  <a:pt x="5" y="7540"/>
                                </a:lnTo>
                                <a:lnTo>
                                  <a:pt x="11" y="7519"/>
                                </a:lnTo>
                                <a:lnTo>
                                  <a:pt x="17" y="7495"/>
                                </a:lnTo>
                                <a:lnTo>
                                  <a:pt x="25" y="7469"/>
                                </a:lnTo>
                                <a:lnTo>
                                  <a:pt x="33" y="7441"/>
                                </a:lnTo>
                                <a:lnTo>
                                  <a:pt x="45" y="7411"/>
                                </a:lnTo>
                                <a:lnTo>
                                  <a:pt x="57" y="7380"/>
                                </a:lnTo>
                                <a:lnTo>
                                  <a:pt x="71" y="7346"/>
                                </a:lnTo>
                                <a:lnTo>
                                  <a:pt x="3175" y="209"/>
                                </a:lnTo>
                                <a:lnTo>
                                  <a:pt x="3188" y="182"/>
                                </a:lnTo>
                                <a:lnTo>
                                  <a:pt x="3201" y="156"/>
                                </a:lnTo>
                                <a:lnTo>
                                  <a:pt x="3212" y="134"/>
                                </a:lnTo>
                                <a:lnTo>
                                  <a:pt x="3225" y="111"/>
                                </a:lnTo>
                                <a:lnTo>
                                  <a:pt x="3236" y="93"/>
                                </a:lnTo>
                                <a:lnTo>
                                  <a:pt x="3248" y="74"/>
                                </a:lnTo>
                                <a:lnTo>
                                  <a:pt x="3260" y="59"/>
                                </a:lnTo>
                                <a:lnTo>
                                  <a:pt x="3270" y="45"/>
                                </a:lnTo>
                                <a:lnTo>
                                  <a:pt x="3281" y="33"/>
                                </a:lnTo>
                                <a:lnTo>
                                  <a:pt x="3291" y="22"/>
                                </a:lnTo>
                                <a:lnTo>
                                  <a:pt x="3301" y="15"/>
                                </a:lnTo>
                                <a:lnTo>
                                  <a:pt x="3310" y="8"/>
                                </a:lnTo>
                                <a:lnTo>
                                  <a:pt x="3319" y="4"/>
                                </a:lnTo>
                                <a:lnTo>
                                  <a:pt x="3327" y="1"/>
                                </a:lnTo>
                                <a:lnTo>
                                  <a:pt x="3334" y="0"/>
                                </a:lnTo>
                                <a:lnTo>
                                  <a:pt x="3340" y="1"/>
                                </a:lnTo>
                                <a:lnTo>
                                  <a:pt x="3347" y="4"/>
                                </a:lnTo>
                                <a:lnTo>
                                  <a:pt x="3351" y="9"/>
                                </a:lnTo>
                                <a:lnTo>
                                  <a:pt x="3355" y="15"/>
                                </a:lnTo>
                                <a:lnTo>
                                  <a:pt x="3358" y="24"/>
                                </a:lnTo>
                                <a:lnTo>
                                  <a:pt x="3360" y="33"/>
                                </a:lnTo>
                                <a:lnTo>
                                  <a:pt x="3361" y="46"/>
                                </a:lnTo>
                                <a:lnTo>
                                  <a:pt x="3361" y="60"/>
                                </a:lnTo>
                                <a:lnTo>
                                  <a:pt x="3360" y="76"/>
                                </a:lnTo>
                                <a:lnTo>
                                  <a:pt x="3357" y="93"/>
                                </a:lnTo>
                                <a:lnTo>
                                  <a:pt x="3354" y="111"/>
                                </a:lnTo>
                                <a:lnTo>
                                  <a:pt x="3348" y="132"/>
                                </a:lnTo>
                                <a:lnTo>
                                  <a:pt x="3341" y="155"/>
                                </a:lnTo>
                                <a:lnTo>
                                  <a:pt x="3334" y="181"/>
                                </a:lnTo>
                                <a:lnTo>
                                  <a:pt x="3324" y="206"/>
                                </a:lnTo>
                                <a:lnTo>
                                  <a:pt x="3313" y="234"/>
                                </a:lnTo>
                                <a:lnTo>
                                  <a:pt x="3301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451" y="6168"/>
                            <a:ext cx="349" cy="182"/>
                          </a:xfrm>
                          <a:custGeom>
                            <a:avLst/>
                            <a:gdLst>
                              <a:gd name="T0" fmla="*/ 76 w 1046"/>
                              <a:gd name="T1" fmla="*/ 27 h 546"/>
                              <a:gd name="T2" fmla="*/ 133 w 1046"/>
                              <a:gd name="T3" fmla="*/ 76 h 546"/>
                              <a:gd name="T4" fmla="*/ 191 w 1046"/>
                              <a:gd name="T5" fmla="*/ 124 h 546"/>
                              <a:gd name="T6" fmla="*/ 250 w 1046"/>
                              <a:gd name="T7" fmla="*/ 167 h 546"/>
                              <a:gd name="T8" fmla="*/ 310 w 1046"/>
                              <a:gd name="T9" fmla="*/ 206 h 546"/>
                              <a:gd name="T10" fmla="*/ 371 w 1046"/>
                              <a:gd name="T11" fmla="*/ 243 h 546"/>
                              <a:gd name="T12" fmla="*/ 431 w 1046"/>
                              <a:gd name="T13" fmla="*/ 277 h 546"/>
                              <a:gd name="T14" fmla="*/ 493 w 1046"/>
                              <a:gd name="T15" fmla="*/ 307 h 546"/>
                              <a:gd name="T16" fmla="*/ 557 w 1046"/>
                              <a:gd name="T17" fmla="*/ 332 h 546"/>
                              <a:gd name="T18" fmla="*/ 620 w 1046"/>
                              <a:gd name="T19" fmla="*/ 356 h 546"/>
                              <a:gd name="T20" fmla="*/ 683 w 1046"/>
                              <a:gd name="T21" fmla="*/ 377 h 546"/>
                              <a:gd name="T22" fmla="*/ 748 w 1046"/>
                              <a:gd name="T23" fmla="*/ 394 h 546"/>
                              <a:gd name="T24" fmla="*/ 814 w 1046"/>
                              <a:gd name="T25" fmla="*/ 408 h 546"/>
                              <a:gd name="T26" fmla="*/ 879 w 1046"/>
                              <a:gd name="T27" fmla="*/ 421 h 546"/>
                              <a:gd name="T28" fmla="*/ 979 w 1046"/>
                              <a:gd name="T29" fmla="*/ 434 h 546"/>
                              <a:gd name="T30" fmla="*/ 1035 w 1046"/>
                              <a:gd name="T31" fmla="*/ 465 h 546"/>
                              <a:gd name="T32" fmla="*/ 1011 w 1046"/>
                              <a:gd name="T33" fmla="*/ 519 h 546"/>
                              <a:gd name="T34" fmla="*/ 932 w 1046"/>
                              <a:gd name="T35" fmla="*/ 540 h 546"/>
                              <a:gd name="T36" fmla="*/ 800 w 1046"/>
                              <a:gd name="T37" fmla="*/ 519 h 546"/>
                              <a:gd name="T38" fmla="*/ 671 w 1046"/>
                              <a:gd name="T39" fmla="*/ 488 h 546"/>
                              <a:gd name="T40" fmla="*/ 575 w 1046"/>
                              <a:gd name="T41" fmla="*/ 458 h 546"/>
                              <a:gd name="T42" fmla="*/ 512 w 1046"/>
                              <a:gd name="T43" fmla="*/ 434 h 546"/>
                              <a:gd name="T44" fmla="*/ 448 w 1046"/>
                              <a:gd name="T45" fmla="*/ 407 h 546"/>
                              <a:gd name="T46" fmla="*/ 386 w 1046"/>
                              <a:gd name="T47" fmla="*/ 377 h 546"/>
                              <a:gd name="T48" fmla="*/ 325 w 1046"/>
                              <a:gd name="T49" fmla="*/ 345 h 546"/>
                              <a:gd name="T50" fmla="*/ 264 w 1046"/>
                              <a:gd name="T51" fmla="*/ 309 h 546"/>
                              <a:gd name="T52" fmla="*/ 205 w 1046"/>
                              <a:gd name="T53" fmla="*/ 270 h 546"/>
                              <a:gd name="T54" fmla="*/ 144 w 1046"/>
                              <a:gd name="T55" fmla="*/ 227 h 546"/>
                              <a:gd name="T56" fmla="*/ 87 w 1046"/>
                              <a:gd name="T57" fmla="*/ 182 h 546"/>
                              <a:gd name="T58" fmla="*/ 28 w 1046"/>
                              <a:gd name="T59" fmla="*/ 133 h 546"/>
                              <a:gd name="T60" fmla="*/ 11 w 1046"/>
                              <a:gd name="T61" fmla="*/ 80 h 546"/>
                              <a:gd name="T62" fmla="*/ 35 w 1046"/>
                              <a:gd name="T63" fmla="*/ 27 h 5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46" h="546">
                                <a:moveTo>
                                  <a:pt x="46" y="0"/>
                                </a:moveTo>
                                <a:lnTo>
                                  <a:pt x="76" y="27"/>
                                </a:lnTo>
                                <a:lnTo>
                                  <a:pt x="104" y="52"/>
                                </a:lnTo>
                                <a:lnTo>
                                  <a:pt x="133" y="76"/>
                                </a:lnTo>
                                <a:lnTo>
                                  <a:pt x="161" y="100"/>
                                </a:lnTo>
                                <a:lnTo>
                                  <a:pt x="191" y="124"/>
                                </a:lnTo>
                                <a:lnTo>
                                  <a:pt x="220" y="145"/>
                                </a:lnTo>
                                <a:lnTo>
                                  <a:pt x="250" y="167"/>
                                </a:lnTo>
                                <a:lnTo>
                                  <a:pt x="280" y="188"/>
                                </a:lnTo>
                                <a:lnTo>
                                  <a:pt x="310" y="206"/>
                                </a:lnTo>
                                <a:lnTo>
                                  <a:pt x="340" y="226"/>
                                </a:lnTo>
                                <a:lnTo>
                                  <a:pt x="371" y="243"/>
                                </a:lnTo>
                                <a:lnTo>
                                  <a:pt x="402" y="260"/>
                                </a:lnTo>
                                <a:lnTo>
                                  <a:pt x="431" y="277"/>
                                </a:lnTo>
                                <a:lnTo>
                                  <a:pt x="462" y="291"/>
                                </a:lnTo>
                                <a:lnTo>
                                  <a:pt x="493" y="307"/>
                                </a:lnTo>
                                <a:lnTo>
                                  <a:pt x="526" y="319"/>
                                </a:lnTo>
                                <a:lnTo>
                                  <a:pt x="557" y="332"/>
                                </a:lnTo>
                                <a:lnTo>
                                  <a:pt x="588" y="345"/>
                                </a:lnTo>
                                <a:lnTo>
                                  <a:pt x="620" y="356"/>
                                </a:lnTo>
                                <a:lnTo>
                                  <a:pt x="652" y="367"/>
                                </a:lnTo>
                                <a:lnTo>
                                  <a:pt x="683" y="377"/>
                                </a:lnTo>
                                <a:lnTo>
                                  <a:pt x="716" y="386"/>
                                </a:lnTo>
                                <a:lnTo>
                                  <a:pt x="748" y="394"/>
                                </a:lnTo>
                                <a:lnTo>
                                  <a:pt x="780" y="401"/>
                                </a:lnTo>
                                <a:lnTo>
                                  <a:pt x="814" y="408"/>
                                </a:lnTo>
                                <a:lnTo>
                                  <a:pt x="847" y="415"/>
                                </a:lnTo>
                                <a:lnTo>
                                  <a:pt x="879" y="421"/>
                                </a:lnTo>
                                <a:lnTo>
                                  <a:pt x="913" y="425"/>
                                </a:lnTo>
                                <a:lnTo>
                                  <a:pt x="979" y="434"/>
                                </a:lnTo>
                                <a:lnTo>
                                  <a:pt x="1046" y="438"/>
                                </a:lnTo>
                                <a:lnTo>
                                  <a:pt x="1035" y="465"/>
                                </a:lnTo>
                                <a:lnTo>
                                  <a:pt x="1022" y="492"/>
                                </a:lnTo>
                                <a:lnTo>
                                  <a:pt x="1011" y="519"/>
                                </a:lnTo>
                                <a:lnTo>
                                  <a:pt x="1000" y="546"/>
                                </a:lnTo>
                                <a:lnTo>
                                  <a:pt x="932" y="540"/>
                                </a:lnTo>
                                <a:lnTo>
                                  <a:pt x="866" y="530"/>
                                </a:lnTo>
                                <a:lnTo>
                                  <a:pt x="800" y="519"/>
                                </a:lnTo>
                                <a:lnTo>
                                  <a:pt x="735" y="505"/>
                                </a:lnTo>
                                <a:lnTo>
                                  <a:pt x="671" y="488"/>
                                </a:lnTo>
                                <a:lnTo>
                                  <a:pt x="606" y="468"/>
                                </a:lnTo>
                                <a:lnTo>
                                  <a:pt x="575" y="458"/>
                                </a:lnTo>
                                <a:lnTo>
                                  <a:pt x="543" y="447"/>
                                </a:lnTo>
                                <a:lnTo>
                                  <a:pt x="512" y="434"/>
                                </a:lnTo>
                                <a:lnTo>
                                  <a:pt x="479" y="421"/>
                                </a:lnTo>
                                <a:lnTo>
                                  <a:pt x="448" y="407"/>
                                </a:lnTo>
                                <a:lnTo>
                                  <a:pt x="417" y="393"/>
                                </a:lnTo>
                                <a:lnTo>
                                  <a:pt x="386" y="377"/>
                                </a:lnTo>
                                <a:lnTo>
                                  <a:pt x="356" y="362"/>
                                </a:lnTo>
                                <a:lnTo>
                                  <a:pt x="325" y="345"/>
                                </a:lnTo>
                                <a:lnTo>
                                  <a:pt x="295" y="326"/>
                                </a:lnTo>
                                <a:lnTo>
                                  <a:pt x="264" y="309"/>
                                </a:lnTo>
                                <a:lnTo>
                                  <a:pt x="235" y="290"/>
                                </a:lnTo>
                                <a:lnTo>
                                  <a:pt x="205" y="270"/>
                                </a:lnTo>
                                <a:lnTo>
                                  <a:pt x="174" y="249"/>
                                </a:lnTo>
                                <a:lnTo>
                                  <a:pt x="144" y="227"/>
                                </a:lnTo>
                                <a:lnTo>
                                  <a:pt x="116" y="205"/>
                                </a:lnTo>
                                <a:lnTo>
                                  <a:pt x="87" y="182"/>
                                </a:lnTo>
                                <a:lnTo>
                                  <a:pt x="57" y="158"/>
                                </a:lnTo>
                                <a:lnTo>
                                  <a:pt x="28" y="133"/>
                                </a:lnTo>
                                <a:lnTo>
                                  <a:pt x="0" y="107"/>
                                </a:lnTo>
                                <a:lnTo>
                                  <a:pt x="11" y="80"/>
                                </a:lnTo>
                                <a:lnTo>
                                  <a:pt x="23" y="54"/>
                                </a:lnTo>
                                <a:lnTo>
                                  <a:pt x="35" y="27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>
                            <a:off x="410" y="6261"/>
                            <a:ext cx="349" cy="182"/>
                          </a:xfrm>
                          <a:custGeom>
                            <a:avLst/>
                            <a:gdLst>
                              <a:gd name="T0" fmla="*/ 76 w 1047"/>
                              <a:gd name="T1" fmla="*/ 27 h 547"/>
                              <a:gd name="T2" fmla="*/ 134 w 1047"/>
                              <a:gd name="T3" fmla="*/ 76 h 547"/>
                              <a:gd name="T4" fmla="*/ 193 w 1047"/>
                              <a:gd name="T5" fmla="*/ 124 h 547"/>
                              <a:gd name="T6" fmla="*/ 252 w 1047"/>
                              <a:gd name="T7" fmla="*/ 167 h 547"/>
                              <a:gd name="T8" fmla="*/ 311 w 1047"/>
                              <a:gd name="T9" fmla="*/ 206 h 547"/>
                              <a:gd name="T10" fmla="*/ 372 w 1047"/>
                              <a:gd name="T11" fmla="*/ 243 h 547"/>
                              <a:gd name="T12" fmla="*/ 433 w 1047"/>
                              <a:gd name="T13" fmla="*/ 277 h 547"/>
                              <a:gd name="T14" fmla="*/ 495 w 1047"/>
                              <a:gd name="T15" fmla="*/ 307 h 547"/>
                              <a:gd name="T16" fmla="*/ 557 w 1047"/>
                              <a:gd name="T17" fmla="*/ 333 h 547"/>
                              <a:gd name="T18" fmla="*/ 621 w 1047"/>
                              <a:gd name="T19" fmla="*/ 356 h 547"/>
                              <a:gd name="T20" fmla="*/ 685 w 1047"/>
                              <a:gd name="T21" fmla="*/ 377 h 547"/>
                              <a:gd name="T22" fmla="*/ 750 w 1047"/>
                              <a:gd name="T23" fmla="*/ 394 h 547"/>
                              <a:gd name="T24" fmla="*/ 815 w 1047"/>
                              <a:gd name="T25" fmla="*/ 410 h 547"/>
                              <a:gd name="T26" fmla="*/ 881 w 1047"/>
                              <a:gd name="T27" fmla="*/ 421 h 547"/>
                              <a:gd name="T28" fmla="*/ 981 w 1047"/>
                              <a:gd name="T29" fmla="*/ 434 h 547"/>
                              <a:gd name="T30" fmla="*/ 1036 w 1047"/>
                              <a:gd name="T31" fmla="*/ 465 h 547"/>
                              <a:gd name="T32" fmla="*/ 1012 w 1047"/>
                              <a:gd name="T33" fmla="*/ 520 h 547"/>
                              <a:gd name="T34" fmla="*/ 934 w 1047"/>
                              <a:gd name="T35" fmla="*/ 540 h 547"/>
                              <a:gd name="T36" fmla="*/ 802 w 1047"/>
                              <a:gd name="T37" fmla="*/ 519 h 547"/>
                              <a:gd name="T38" fmla="*/ 671 w 1047"/>
                              <a:gd name="T39" fmla="*/ 488 h 547"/>
                              <a:gd name="T40" fmla="*/ 576 w 1047"/>
                              <a:gd name="T41" fmla="*/ 458 h 547"/>
                              <a:gd name="T42" fmla="*/ 512 w 1047"/>
                              <a:gd name="T43" fmla="*/ 434 h 547"/>
                              <a:gd name="T44" fmla="*/ 450 w 1047"/>
                              <a:gd name="T45" fmla="*/ 407 h 547"/>
                              <a:gd name="T46" fmla="*/ 388 w 1047"/>
                              <a:gd name="T47" fmla="*/ 377 h 547"/>
                              <a:gd name="T48" fmla="*/ 327 w 1047"/>
                              <a:gd name="T49" fmla="*/ 345 h 547"/>
                              <a:gd name="T50" fmla="*/ 266 w 1047"/>
                              <a:gd name="T51" fmla="*/ 309 h 547"/>
                              <a:gd name="T52" fmla="*/ 206 w 1047"/>
                              <a:gd name="T53" fmla="*/ 270 h 547"/>
                              <a:gd name="T54" fmla="*/ 146 w 1047"/>
                              <a:gd name="T55" fmla="*/ 227 h 547"/>
                              <a:gd name="T56" fmla="*/ 87 w 1047"/>
                              <a:gd name="T57" fmla="*/ 182 h 547"/>
                              <a:gd name="T58" fmla="*/ 30 w 1047"/>
                              <a:gd name="T59" fmla="*/ 133 h 547"/>
                              <a:gd name="T60" fmla="*/ 13 w 1047"/>
                              <a:gd name="T61" fmla="*/ 80 h 547"/>
                              <a:gd name="T62" fmla="*/ 35 w 1047"/>
                              <a:gd name="T63" fmla="*/ 27 h 5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47" h="547">
                                <a:moveTo>
                                  <a:pt x="48" y="0"/>
                                </a:moveTo>
                                <a:lnTo>
                                  <a:pt x="76" y="27"/>
                                </a:lnTo>
                                <a:lnTo>
                                  <a:pt x="104" y="52"/>
                                </a:lnTo>
                                <a:lnTo>
                                  <a:pt x="134" y="76"/>
                                </a:lnTo>
                                <a:lnTo>
                                  <a:pt x="163" y="100"/>
                                </a:lnTo>
                                <a:lnTo>
                                  <a:pt x="193" y="124"/>
                                </a:lnTo>
                                <a:lnTo>
                                  <a:pt x="221" y="145"/>
                                </a:lnTo>
                                <a:lnTo>
                                  <a:pt x="252" y="167"/>
                                </a:lnTo>
                                <a:lnTo>
                                  <a:pt x="282" y="188"/>
                                </a:lnTo>
                                <a:lnTo>
                                  <a:pt x="311" y="206"/>
                                </a:lnTo>
                                <a:lnTo>
                                  <a:pt x="342" y="226"/>
                                </a:lnTo>
                                <a:lnTo>
                                  <a:pt x="372" y="243"/>
                                </a:lnTo>
                                <a:lnTo>
                                  <a:pt x="403" y="260"/>
                                </a:lnTo>
                                <a:lnTo>
                                  <a:pt x="433" y="277"/>
                                </a:lnTo>
                                <a:lnTo>
                                  <a:pt x="464" y="291"/>
                                </a:lnTo>
                                <a:lnTo>
                                  <a:pt x="495" y="307"/>
                                </a:lnTo>
                                <a:lnTo>
                                  <a:pt x="526" y="319"/>
                                </a:lnTo>
                                <a:lnTo>
                                  <a:pt x="557" y="333"/>
                                </a:lnTo>
                                <a:lnTo>
                                  <a:pt x="590" y="345"/>
                                </a:lnTo>
                                <a:lnTo>
                                  <a:pt x="621" y="356"/>
                                </a:lnTo>
                                <a:lnTo>
                                  <a:pt x="653" y="367"/>
                                </a:lnTo>
                                <a:lnTo>
                                  <a:pt x="685" y="377"/>
                                </a:lnTo>
                                <a:lnTo>
                                  <a:pt x="718" y="386"/>
                                </a:lnTo>
                                <a:lnTo>
                                  <a:pt x="750" y="394"/>
                                </a:lnTo>
                                <a:lnTo>
                                  <a:pt x="782" y="403"/>
                                </a:lnTo>
                                <a:lnTo>
                                  <a:pt x="815" y="410"/>
                                </a:lnTo>
                                <a:lnTo>
                                  <a:pt x="847" y="415"/>
                                </a:lnTo>
                                <a:lnTo>
                                  <a:pt x="881" y="421"/>
                                </a:lnTo>
                                <a:lnTo>
                                  <a:pt x="913" y="425"/>
                                </a:lnTo>
                                <a:lnTo>
                                  <a:pt x="981" y="434"/>
                                </a:lnTo>
                                <a:lnTo>
                                  <a:pt x="1047" y="438"/>
                                </a:lnTo>
                                <a:lnTo>
                                  <a:pt x="1036" y="465"/>
                                </a:lnTo>
                                <a:lnTo>
                                  <a:pt x="1024" y="492"/>
                                </a:lnTo>
                                <a:lnTo>
                                  <a:pt x="1012" y="520"/>
                                </a:lnTo>
                                <a:lnTo>
                                  <a:pt x="1001" y="547"/>
                                </a:lnTo>
                                <a:lnTo>
                                  <a:pt x="934" y="540"/>
                                </a:lnTo>
                                <a:lnTo>
                                  <a:pt x="867" y="530"/>
                                </a:lnTo>
                                <a:lnTo>
                                  <a:pt x="802" y="519"/>
                                </a:lnTo>
                                <a:lnTo>
                                  <a:pt x="736" y="505"/>
                                </a:lnTo>
                                <a:lnTo>
                                  <a:pt x="671" y="488"/>
                                </a:lnTo>
                                <a:lnTo>
                                  <a:pt x="608" y="469"/>
                                </a:lnTo>
                                <a:lnTo>
                                  <a:pt x="576" y="458"/>
                                </a:lnTo>
                                <a:lnTo>
                                  <a:pt x="545" y="447"/>
                                </a:lnTo>
                                <a:lnTo>
                                  <a:pt x="512" y="434"/>
                                </a:lnTo>
                                <a:lnTo>
                                  <a:pt x="481" y="421"/>
                                </a:lnTo>
                                <a:lnTo>
                                  <a:pt x="450" y="407"/>
                                </a:lnTo>
                                <a:lnTo>
                                  <a:pt x="419" y="393"/>
                                </a:lnTo>
                                <a:lnTo>
                                  <a:pt x="388" y="377"/>
                                </a:lnTo>
                                <a:lnTo>
                                  <a:pt x="358" y="362"/>
                                </a:lnTo>
                                <a:lnTo>
                                  <a:pt x="327" y="345"/>
                                </a:lnTo>
                                <a:lnTo>
                                  <a:pt x="296" y="328"/>
                                </a:lnTo>
                                <a:lnTo>
                                  <a:pt x="266" y="309"/>
                                </a:lnTo>
                                <a:lnTo>
                                  <a:pt x="235" y="290"/>
                                </a:lnTo>
                                <a:lnTo>
                                  <a:pt x="206" y="270"/>
                                </a:lnTo>
                                <a:lnTo>
                                  <a:pt x="176" y="249"/>
                                </a:lnTo>
                                <a:lnTo>
                                  <a:pt x="146" y="227"/>
                                </a:lnTo>
                                <a:lnTo>
                                  <a:pt x="117" y="205"/>
                                </a:lnTo>
                                <a:lnTo>
                                  <a:pt x="87" y="182"/>
                                </a:lnTo>
                                <a:lnTo>
                                  <a:pt x="58" y="158"/>
                                </a:lnTo>
                                <a:lnTo>
                                  <a:pt x="30" y="133"/>
                                </a:lnTo>
                                <a:lnTo>
                                  <a:pt x="0" y="107"/>
                                </a:lnTo>
                                <a:lnTo>
                                  <a:pt x="13" y="80"/>
                                </a:lnTo>
                                <a:lnTo>
                                  <a:pt x="24" y="53"/>
                                </a:lnTo>
                                <a:lnTo>
                                  <a:pt x="35" y="27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1824" y="3009"/>
                            <a:ext cx="340" cy="201"/>
                          </a:xfrm>
                          <a:custGeom>
                            <a:avLst/>
                            <a:gdLst>
                              <a:gd name="T0" fmla="*/ 651 w 1021"/>
                              <a:gd name="T1" fmla="*/ 89 h 603"/>
                              <a:gd name="T2" fmla="*/ 701 w 1021"/>
                              <a:gd name="T3" fmla="*/ 114 h 603"/>
                              <a:gd name="T4" fmla="*/ 747 w 1021"/>
                              <a:gd name="T5" fmla="*/ 141 h 603"/>
                              <a:gd name="T6" fmla="*/ 791 w 1021"/>
                              <a:gd name="T7" fmla="*/ 169 h 603"/>
                              <a:gd name="T8" fmla="*/ 831 w 1021"/>
                              <a:gd name="T9" fmla="*/ 199 h 603"/>
                              <a:gd name="T10" fmla="*/ 868 w 1021"/>
                              <a:gd name="T11" fmla="*/ 230 h 603"/>
                              <a:gd name="T12" fmla="*/ 902 w 1021"/>
                              <a:gd name="T13" fmla="*/ 263 h 603"/>
                              <a:gd name="T14" fmla="*/ 931 w 1021"/>
                              <a:gd name="T15" fmla="*/ 295 h 603"/>
                              <a:gd name="T16" fmla="*/ 957 w 1021"/>
                              <a:gd name="T17" fmla="*/ 329 h 603"/>
                              <a:gd name="T18" fmla="*/ 979 w 1021"/>
                              <a:gd name="T19" fmla="*/ 362 h 603"/>
                              <a:gd name="T20" fmla="*/ 996 w 1021"/>
                              <a:gd name="T21" fmla="*/ 395 h 603"/>
                              <a:gd name="T22" fmla="*/ 1009 w 1021"/>
                              <a:gd name="T23" fmla="*/ 428 h 603"/>
                              <a:gd name="T24" fmla="*/ 1017 w 1021"/>
                              <a:gd name="T25" fmla="*/ 462 h 603"/>
                              <a:gd name="T26" fmla="*/ 1021 w 1021"/>
                              <a:gd name="T27" fmla="*/ 493 h 603"/>
                              <a:gd name="T28" fmla="*/ 1020 w 1021"/>
                              <a:gd name="T29" fmla="*/ 524 h 603"/>
                              <a:gd name="T30" fmla="*/ 1013 w 1021"/>
                              <a:gd name="T31" fmla="*/ 554 h 603"/>
                              <a:gd name="T32" fmla="*/ 997 w 1021"/>
                              <a:gd name="T33" fmla="*/ 586 h 603"/>
                              <a:gd name="T34" fmla="*/ 989 w 1021"/>
                              <a:gd name="T35" fmla="*/ 589 h 603"/>
                              <a:gd name="T36" fmla="*/ 990 w 1021"/>
                              <a:gd name="T37" fmla="*/ 561 h 603"/>
                              <a:gd name="T38" fmla="*/ 988 w 1021"/>
                              <a:gd name="T39" fmla="*/ 531 h 603"/>
                              <a:gd name="T40" fmla="*/ 981 w 1021"/>
                              <a:gd name="T41" fmla="*/ 500 h 603"/>
                              <a:gd name="T42" fmla="*/ 969 w 1021"/>
                              <a:gd name="T43" fmla="*/ 469 h 603"/>
                              <a:gd name="T44" fmla="*/ 954 w 1021"/>
                              <a:gd name="T45" fmla="*/ 438 h 603"/>
                              <a:gd name="T46" fmla="*/ 934 w 1021"/>
                              <a:gd name="T47" fmla="*/ 407 h 603"/>
                              <a:gd name="T48" fmla="*/ 912 w 1021"/>
                              <a:gd name="T49" fmla="*/ 376 h 603"/>
                              <a:gd name="T50" fmla="*/ 872 w 1021"/>
                              <a:gd name="T51" fmla="*/ 329 h 603"/>
                              <a:gd name="T52" fmla="*/ 806 w 1021"/>
                              <a:gd name="T53" fmla="*/ 270 h 603"/>
                              <a:gd name="T54" fmla="*/ 730 w 1021"/>
                              <a:gd name="T55" fmla="*/ 214 h 603"/>
                              <a:gd name="T56" fmla="*/ 643 w 1021"/>
                              <a:gd name="T57" fmla="*/ 165 h 603"/>
                              <a:gd name="T58" fmla="*/ 549 w 1021"/>
                              <a:gd name="T59" fmla="*/ 124 h 603"/>
                              <a:gd name="T60" fmla="*/ 454 w 1021"/>
                              <a:gd name="T61" fmla="*/ 93 h 603"/>
                              <a:gd name="T62" fmla="*/ 364 w 1021"/>
                              <a:gd name="T63" fmla="*/ 75 h 603"/>
                              <a:gd name="T64" fmla="*/ 278 w 1021"/>
                              <a:gd name="T65" fmla="*/ 66 h 603"/>
                              <a:gd name="T66" fmla="*/ 218 w 1021"/>
                              <a:gd name="T67" fmla="*/ 66 h 603"/>
                              <a:gd name="T68" fmla="*/ 180 w 1021"/>
                              <a:gd name="T69" fmla="*/ 70 h 603"/>
                              <a:gd name="T70" fmla="*/ 145 w 1021"/>
                              <a:gd name="T71" fmla="*/ 77 h 603"/>
                              <a:gd name="T72" fmla="*/ 111 w 1021"/>
                              <a:gd name="T73" fmla="*/ 86 h 603"/>
                              <a:gd name="T74" fmla="*/ 81 w 1021"/>
                              <a:gd name="T75" fmla="*/ 99 h 603"/>
                              <a:gd name="T76" fmla="*/ 53 w 1021"/>
                              <a:gd name="T77" fmla="*/ 113 h 603"/>
                              <a:gd name="T78" fmla="*/ 29 w 1021"/>
                              <a:gd name="T79" fmla="*/ 130 h 603"/>
                              <a:gd name="T80" fmla="*/ 8 w 1021"/>
                              <a:gd name="T81" fmla="*/ 148 h 603"/>
                              <a:gd name="T82" fmla="*/ 4 w 1021"/>
                              <a:gd name="T83" fmla="*/ 144 h 603"/>
                              <a:gd name="T84" fmla="*/ 15 w 1021"/>
                              <a:gd name="T85" fmla="*/ 116 h 603"/>
                              <a:gd name="T86" fmla="*/ 32 w 1021"/>
                              <a:gd name="T87" fmla="*/ 90 h 603"/>
                              <a:gd name="T88" fmla="*/ 55 w 1021"/>
                              <a:gd name="T89" fmla="*/ 69 h 603"/>
                              <a:gd name="T90" fmla="*/ 80 w 1021"/>
                              <a:gd name="T91" fmla="*/ 49 h 603"/>
                              <a:gd name="T92" fmla="*/ 110 w 1021"/>
                              <a:gd name="T93" fmla="*/ 34 h 603"/>
                              <a:gd name="T94" fmla="*/ 142 w 1021"/>
                              <a:gd name="T95" fmla="*/ 21 h 603"/>
                              <a:gd name="T96" fmla="*/ 179 w 1021"/>
                              <a:gd name="T97" fmla="*/ 11 h 603"/>
                              <a:gd name="T98" fmla="*/ 218 w 1021"/>
                              <a:gd name="T99" fmla="*/ 4 h 603"/>
                              <a:gd name="T100" fmla="*/ 260 w 1021"/>
                              <a:gd name="T101" fmla="*/ 1 h 603"/>
                              <a:gd name="T102" fmla="*/ 304 w 1021"/>
                              <a:gd name="T103" fmla="*/ 0 h 603"/>
                              <a:gd name="T104" fmla="*/ 350 w 1021"/>
                              <a:gd name="T105" fmla="*/ 2 h 603"/>
                              <a:gd name="T106" fmla="*/ 398 w 1021"/>
                              <a:gd name="T107" fmla="*/ 9 h 603"/>
                              <a:gd name="T108" fmla="*/ 447 w 1021"/>
                              <a:gd name="T109" fmla="*/ 18 h 603"/>
                              <a:gd name="T110" fmla="*/ 498 w 1021"/>
                              <a:gd name="T111" fmla="*/ 31 h 603"/>
                              <a:gd name="T112" fmla="*/ 549 w 1021"/>
                              <a:gd name="T113" fmla="*/ 48 h 603"/>
                              <a:gd name="T114" fmla="*/ 601 w 1021"/>
                              <a:gd name="T115" fmla="*/ 66 h 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021" h="603">
                                <a:moveTo>
                                  <a:pt x="626" y="77"/>
                                </a:moveTo>
                                <a:lnTo>
                                  <a:pt x="651" y="89"/>
                                </a:lnTo>
                                <a:lnTo>
                                  <a:pt x="677" y="101"/>
                                </a:lnTo>
                                <a:lnTo>
                                  <a:pt x="701" y="114"/>
                                </a:lnTo>
                                <a:lnTo>
                                  <a:pt x="724" y="127"/>
                                </a:lnTo>
                                <a:lnTo>
                                  <a:pt x="747" y="141"/>
                                </a:lnTo>
                                <a:lnTo>
                                  <a:pt x="769" y="155"/>
                                </a:lnTo>
                                <a:lnTo>
                                  <a:pt x="791" y="169"/>
                                </a:lnTo>
                                <a:lnTo>
                                  <a:pt x="812" y="183"/>
                                </a:lnTo>
                                <a:lnTo>
                                  <a:pt x="831" y="199"/>
                                </a:lnTo>
                                <a:lnTo>
                                  <a:pt x="850" y="214"/>
                                </a:lnTo>
                                <a:lnTo>
                                  <a:pt x="868" y="230"/>
                                </a:lnTo>
                                <a:lnTo>
                                  <a:pt x="885" y="246"/>
                                </a:lnTo>
                                <a:lnTo>
                                  <a:pt x="902" y="263"/>
                                </a:lnTo>
                                <a:lnTo>
                                  <a:pt x="917" y="278"/>
                                </a:lnTo>
                                <a:lnTo>
                                  <a:pt x="931" y="295"/>
                                </a:lnTo>
                                <a:lnTo>
                                  <a:pt x="944" y="312"/>
                                </a:lnTo>
                                <a:lnTo>
                                  <a:pt x="957" y="329"/>
                                </a:lnTo>
                                <a:lnTo>
                                  <a:pt x="968" y="345"/>
                                </a:lnTo>
                                <a:lnTo>
                                  <a:pt x="979" y="362"/>
                                </a:lnTo>
                                <a:lnTo>
                                  <a:pt x="988" y="379"/>
                                </a:lnTo>
                                <a:lnTo>
                                  <a:pt x="996" y="395"/>
                                </a:lnTo>
                                <a:lnTo>
                                  <a:pt x="1003" y="412"/>
                                </a:lnTo>
                                <a:lnTo>
                                  <a:pt x="1009" y="428"/>
                                </a:lnTo>
                                <a:lnTo>
                                  <a:pt x="1014" y="445"/>
                                </a:lnTo>
                                <a:lnTo>
                                  <a:pt x="1017" y="462"/>
                                </a:lnTo>
                                <a:lnTo>
                                  <a:pt x="1020" y="477"/>
                                </a:lnTo>
                                <a:lnTo>
                                  <a:pt x="1021" y="493"/>
                                </a:lnTo>
                                <a:lnTo>
                                  <a:pt x="1021" y="509"/>
                                </a:lnTo>
                                <a:lnTo>
                                  <a:pt x="1020" y="524"/>
                                </a:lnTo>
                                <a:lnTo>
                                  <a:pt x="1017" y="540"/>
                                </a:lnTo>
                                <a:lnTo>
                                  <a:pt x="1013" y="554"/>
                                </a:lnTo>
                                <a:lnTo>
                                  <a:pt x="1007" y="568"/>
                                </a:lnTo>
                                <a:lnTo>
                                  <a:pt x="997" y="586"/>
                                </a:lnTo>
                                <a:lnTo>
                                  <a:pt x="986" y="603"/>
                                </a:lnTo>
                                <a:lnTo>
                                  <a:pt x="989" y="589"/>
                                </a:lnTo>
                                <a:lnTo>
                                  <a:pt x="990" y="575"/>
                                </a:lnTo>
                                <a:lnTo>
                                  <a:pt x="990" y="561"/>
                                </a:lnTo>
                                <a:lnTo>
                                  <a:pt x="989" y="545"/>
                                </a:lnTo>
                                <a:lnTo>
                                  <a:pt x="988" y="531"/>
                                </a:lnTo>
                                <a:lnTo>
                                  <a:pt x="985" y="516"/>
                                </a:lnTo>
                                <a:lnTo>
                                  <a:pt x="981" y="500"/>
                                </a:lnTo>
                                <a:lnTo>
                                  <a:pt x="975" y="485"/>
                                </a:lnTo>
                                <a:lnTo>
                                  <a:pt x="969" y="469"/>
                                </a:lnTo>
                                <a:lnTo>
                                  <a:pt x="962" y="453"/>
                                </a:lnTo>
                                <a:lnTo>
                                  <a:pt x="954" y="438"/>
                                </a:lnTo>
                                <a:lnTo>
                                  <a:pt x="945" y="422"/>
                                </a:lnTo>
                                <a:lnTo>
                                  <a:pt x="934" y="407"/>
                                </a:lnTo>
                                <a:lnTo>
                                  <a:pt x="924" y="391"/>
                                </a:lnTo>
                                <a:lnTo>
                                  <a:pt x="912" y="376"/>
                                </a:lnTo>
                                <a:lnTo>
                                  <a:pt x="899" y="360"/>
                                </a:lnTo>
                                <a:lnTo>
                                  <a:pt x="872" y="329"/>
                                </a:lnTo>
                                <a:lnTo>
                                  <a:pt x="841" y="299"/>
                                </a:lnTo>
                                <a:lnTo>
                                  <a:pt x="806" y="270"/>
                                </a:lnTo>
                                <a:lnTo>
                                  <a:pt x="769" y="241"/>
                                </a:lnTo>
                                <a:lnTo>
                                  <a:pt x="730" y="214"/>
                                </a:lnTo>
                                <a:lnTo>
                                  <a:pt x="688" y="189"/>
                                </a:lnTo>
                                <a:lnTo>
                                  <a:pt x="643" y="165"/>
                                </a:lnTo>
                                <a:lnTo>
                                  <a:pt x="595" y="142"/>
                                </a:lnTo>
                                <a:lnTo>
                                  <a:pt x="549" y="124"/>
                                </a:lnTo>
                                <a:lnTo>
                                  <a:pt x="501" y="107"/>
                                </a:lnTo>
                                <a:lnTo>
                                  <a:pt x="454" y="93"/>
                                </a:lnTo>
                                <a:lnTo>
                                  <a:pt x="409" y="83"/>
                                </a:lnTo>
                                <a:lnTo>
                                  <a:pt x="364" y="75"/>
                                </a:lnTo>
                                <a:lnTo>
                                  <a:pt x="321" y="69"/>
                                </a:lnTo>
                                <a:lnTo>
                                  <a:pt x="278" y="66"/>
                                </a:lnTo>
                                <a:lnTo>
                                  <a:pt x="238" y="66"/>
                                </a:lnTo>
                                <a:lnTo>
                                  <a:pt x="218" y="66"/>
                                </a:lnTo>
                                <a:lnTo>
                                  <a:pt x="198" y="69"/>
                                </a:lnTo>
                                <a:lnTo>
                                  <a:pt x="180" y="70"/>
                                </a:lnTo>
                                <a:lnTo>
                                  <a:pt x="162" y="73"/>
                                </a:lnTo>
                                <a:lnTo>
                                  <a:pt x="145" y="77"/>
                                </a:lnTo>
                                <a:lnTo>
                                  <a:pt x="128" y="82"/>
                                </a:lnTo>
                                <a:lnTo>
                                  <a:pt x="111" y="86"/>
                                </a:lnTo>
                                <a:lnTo>
                                  <a:pt x="96" y="91"/>
                                </a:lnTo>
                                <a:lnTo>
                                  <a:pt x="81" y="99"/>
                                </a:lnTo>
                                <a:lnTo>
                                  <a:pt x="67" y="104"/>
                                </a:lnTo>
                                <a:lnTo>
                                  <a:pt x="53" y="113"/>
                                </a:lnTo>
                                <a:lnTo>
                                  <a:pt x="41" y="120"/>
                                </a:lnTo>
                                <a:lnTo>
                                  <a:pt x="29" y="130"/>
                                </a:lnTo>
                                <a:lnTo>
                                  <a:pt x="18" y="138"/>
                                </a:lnTo>
                                <a:lnTo>
                                  <a:pt x="8" y="148"/>
                                </a:lnTo>
                                <a:lnTo>
                                  <a:pt x="0" y="159"/>
                                </a:lnTo>
                                <a:lnTo>
                                  <a:pt x="4" y="144"/>
                                </a:lnTo>
                                <a:lnTo>
                                  <a:pt x="10" y="130"/>
                                </a:lnTo>
                                <a:lnTo>
                                  <a:pt x="15" y="116"/>
                                </a:lnTo>
                                <a:lnTo>
                                  <a:pt x="24" y="103"/>
                                </a:lnTo>
                                <a:lnTo>
                                  <a:pt x="32" y="90"/>
                                </a:lnTo>
                                <a:lnTo>
                                  <a:pt x="43" y="79"/>
                                </a:lnTo>
                                <a:lnTo>
                                  <a:pt x="55" y="69"/>
                                </a:lnTo>
                                <a:lnTo>
                                  <a:pt x="66" y="59"/>
                                </a:lnTo>
                                <a:lnTo>
                                  <a:pt x="80" y="49"/>
                                </a:lnTo>
                                <a:lnTo>
                                  <a:pt x="94" y="41"/>
                                </a:lnTo>
                                <a:lnTo>
                                  <a:pt x="110" y="34"/>
                                </a:lnTo>
                                <a:lnTo>
                                  <a:pt x="125" y="26"/>
                                </a:lnTo>
                                <a:lnTo>
                                  <a:pt x="142" y="21"/>
                                </a:lnTo>
                                <a:lnTo>
                                  <a:pt x="160" y="15"/>
                                </a:lnTo>
                                <a:lnTo>
                                  <a:pt x="179" y="11"/>
                                </a:lnTo>
                                <a:lnTo>
                                  <a:pt x="198" y="7"/>
                                </a:lnTo>
                                <a:lnTo>
                                  <a:pt x="218" y="4"/>
                                </a:lnTo>
                                <a:lnTo>
                                  <a:pt x="239" y="2"/>
                                </a:lnTo>
                                <a:lnTo>
                                  <a:pt x="260" y="1"/>
                                </a:lnTo>
                                <a:lnTo>
                                  <a:pt x="281" y="0"/>
                                </a:lnTo>
                                <a:lnTo>
                                  <a:pt x="304" y="0"/>
                                </a:lnTo>
                                <a:lnTo>
                                  <a:pt x="328" y="1"/>
                                </a:lnTo>
                                <a:lnTo>
                                  <a:pt x="350" y="2"/>
                                </a:lnTo>
                                <a:lnTo>
                                  <a:pt x="374" y="5"/>
                                </a:lnTo>
                                <a:lnTo>
                                  <a:pt x="398" y="9"/>
                                </a:lnTo>
                                <a:lnTo>
                                  <a:pt x="423" y="14"/>
                                </a:lnTo>
                                <a:lnTo>
                                  <a:pt x="447" y="18"/>
                                </a:lnTo>
                                <a:lnTo>
                                  <a:pt x="473" y="25"/>
                                </a:lnTo>
                                <a:lnTo>
                                  <a:pt x="498" y="31"/>
                                </a:lnTo>
                                <a:lnTo>
                                  <a:pt x="523" y="39"/>
                                </a:lnTo>
                                <a:lnTo>
                                  <a:pt x="549" y="48"/>
                                </a:lnTo>
                                <a:lnTo>
                                  <a:pt x="574" y="56"/>
                                </a:lnTo>
                                <a:lnTo>
                                  <a:pt x="601" y="66"/>
                                </a:lnTo>
                                <a:lnTo>
                                  <a:pt x="626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91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1729" y="3065"/>
                            <a:ext cx="190" cy="414"/>
                          </a:xfrm>
                          <a:custGeom>
                            <a:avLst/>
                            <a:gdLst>
                              <a:gd name="T0" fmla="*/ 59 w 568"/>
                              <a:gd name="T1" fmla="*/ 1214 h 1243"/>
                              <a:gd name="T2" fmla="*/ 562 w 568"/>
                              <a:gd name="T3" fmla="*/ 58 h 1243"/>
                              <a:gd name="T4" fmla="*/ 565 w 568"/>
                              <a:gd name="T5" fmla="*/ 48 h 1243"/>
                              <a:gd name="T6" fmla="*/ 568 w 568"/>
                              <a:gd name="T7" fmla="*/ 38 h 1243"/>
                              <a:gd name="T8" fmla="*/ 568 w 568"/>
                              <a:gd name="T9" fmla="*/ 30 h 1243"/>
                              <a:gd name="T10" fmla="*/ 568 w 568"/>
                              <a:gd name="T11" fmla="*/ 21 h 1243"/>
                              <a:gd name="T12" fmla="*/ 565 w 568"/>
                              <a:gd name="T13" fmla="*/ 15 h 1243"/>
                              <a:gd name="T14" fmla="*/ 562 w 568"/>
                              <a:gd name="T15" fmla="*/ 10 h 1243"/>
                              <a:gd name="T16" fmla="*/ 558 w 568"/>
                              <a:gd name="T17" fmla="*/ 5 h 1243"/>
                              <a:gd name="T18" fmla="*/ 554 w 568"/>
                              <a:gd name="T19" fmla="*/ 1 h 1243"/>
                              <a:gd name="T20" fmla="*/ 548 w 568"/>
                              <a:gd name="T21" fmla="*/ 0 h 1243"/>
                              <a:gd name="T22" fmla="*/ 543 w 568"/>
                              <a:gd name="T23" fmla="*/ 0 h 1243"/>
                              <a:gd name="T24" fmla="*/ 536 w 568"/>
                              <a:gd name="T25" fmla="*/ 1 h 1243"/>
                              <a:gd name="T26" fmla="*/ 530 w 568"/>
                              <a:gd name="T27" fmla="*/ 4 h 1243"/>
                              <a:gd name="T28" fmla="*/ 523 w 568"/>
                              <a:gd name="T29" fmla="*/ 8 h 1243"/>
                              <a:gd name="T30" fmla="*/ 517 w 568"/>
                              <a:gd name="T31" fmla="*/ 14 h 1243"/>
                              <a:gd name="T32" fmla="*/ 512 w 568"/>
                              <a:gd name="T33" fmla="*/ 22 h 1243"/>
                              <a:gd name="T34" fmla="*/ 506 w 568"/>
                              <a:gd name="T35" fmla="*/ 34 h 1243"/>
                              <a:gd name="T36" fmla="*/ 4 w 568"/>
                              <a:gd name="T37" fmla="*/ 1190 h 1243"/>
                              <a:gd name="T38" fmla="*/ 1 w 568"/>
                              <a:gd name="T39" fmla="*/ 1199 h 1243"/>
                              <a:gd name="T40" fmla="*/ 0 w 568"/>
                              <a:gd name="T41" fmla="*/ 1207 h 1243"/>
                              <a:gd name="T42" fmla="*/ 0 w 568"/>
                              <a:gd name="T43" fmla="*/ 1214 h 1243"/>
                              <a:gd name="T44" fmla="*/ 0 w 568"/>
                              <a:gd name="T45" fmla="*/ 1221 h 1243"/>
                              <a:gd name="T46" fmla="*/ 2 w 568"/>
                              <a:gd name="T47" fmla="*/ 1227 h 1243"/>
                              <a:gd name="T48" fmla="*/ 5 w 568"/>
                              <a:gd name="T49" fmla="*/ 1233 h 1243"/>
                              <a:gd name="T50" fmla="*/ 9 w 568"/>
                              <a:gd name="T51" fmla="*/ 1237 h 1243"/>
                              <a:gd name="T52" fmla="*/ 15 w 568"/>
                              <a:gd name="T53" fmla="*/ 1240 h 1243"/>
                              <a:gd name="T54" fmla="*/ 21 w 568"/>
                              <a:gd name="T55" fmla="*/ 1241 h 1243"/>
                              <a:gd name="T56" fmla="*/ 26 w 568"/>
                              <a:gd name="T57" fmla="*/ 1243 h 1243"/>
                              <a:gd name="T58" fmla="*/ 32 w 568"/>
                              <a:gd name="T59" fmla="*/ 1241 h 1243"/>
                              <a:gd name="T60" fmla="*/ 38 w 568"/>
                              <a:gd name="T61" fmla="*/ 1240 h 1243"/>
                              <a:gd name="T62" fmla="*/ 43 w 568"/>
                              <a:gd name="T63" fmla="*/ 1236 h 1243"/>
                              <a:gd name="T64" fmla="*/ 49 w 568"/>
                              <a:gd name="T65" fmla="*/ 1230 h 1243"/>
                              <a:gd name="T66" fmla="*/ 54 w 568"/>
                              <a:gd name="T67" fmla="*/ 1223 h 1243"/>
                              <a:gd name="T68" fmla="*/ 59 w 568"/>
                              <a:gd name="T69" fmla="*/ 1214 h 1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68" h="1243">
                                <a:moveTo>
                                  <a:pt x="59" y="1214"/>
                                </a:moveTo>
                                <a:lnTo>
                                  <a:pt x="562" y="58"/>
                                </a:lnTo>
                                <a:lnTo>
                                  <a:pt x="565" y="48"/>
                                </a:lnTo>
                                <a:lnTo>
                                  <a:pt x="568" y="38"/>
                                </a:lnTo>
                                <a:lnTo>
                                  <a:pt x="568" y="30"/>
                                </a:lnTo>
                                <a:lnTo>
                                  <a:pt x="568" y="21"/>
                                </a:lnTo>
                                <a:lnTo>
                                  <a:pt x="565" y="15"/>
                                </a:lnTo>
                                <a:lnTo>
                                  <a:pt x="562" y="10"/>
                                </a:lnTo>
                                <a:lnTo>
                                  <a:pt x="558" y="5"/>
                                </a:lnTo>
                                <a:lnTo>
                                  <a:pt x="554" y="1"/>
                                </a:lnTo>
                                <a:lnTo>
                                  <a:pt x="548" y="0"/>
                                </a:lnTo>
                                <a:lnTo>
                                  <a:pt x="543" y="0"/>
                                </a:lnTo>
                                <a:lnTo>
                                  <a:pt x="536" y="1"/>
                                </a:lnTo>
                                <a:lnTo>
                                  <a:pt x="530" y="4"/>
                                </a:lnTo>
                                <a:lnTo>
                                  <a:pt x="523" y="8"/>
                                </a:lnTo>
                                <a:lnTo>
                                  <a:pt x="517" y="14"/>
                                </a:lnTo>
                                <a:lnTo>
                                  <a:pt x="512" y="22"/>
                                </a:lnTo>
                                <a:lnTo>
                                  <a:pt x="506" y="34"/>
                                </a:lnTo>
                                <a:lnTo>
                                  <a:pt x="4" y="1190"/>
                                </a:lnTo>
                                <a:lnTo>
                                  <a:pt x="1" y="1199"/>
                                </a:lnTo>
                                <a:lnTo>
                                  <a:pt x="0" y="1207"/>
                                </a:lnTo>
                                <a:lnTo>
                                  <a:pt x="0" y="1214"/>
                                </a:lnTo>
                                <a:lnTo>
                                  <a:pt x="0" y="1221"/>
                                </a:lnTo>
                                <a:lnTo>
                                  <a:pt x="2" y="1227"/>
                                </a:lnTo>
                                <a:lnTo>
                                  <a:pt x="5" y="1233"/>
                                </a:lnTo>
                                <a:lnTo>
                                  <a:pt x="9" y="1237"/>
                                </a:lnTo>
                                <a:lnTo>
                                  <a:pt x="15" y="1240"/>
                                </a:lnTo>
                                <a:lnTo>
                                  <a:pt x="21" y="1241"/>
                                </a:lnTo>
                                <a:lnTo>
                                  <a:pt x="26" y="1243"/>
                                </a:lnTo>
                                <a:lnTo>
                                  <a:pt x="32" y="1241"/>
                                </a:lnTo>
                                <a:lnTo>
                                  <a:pt x="38" y="1240"/>
                                </a:lnTo>
                                <a:lnTo>
                                  <a:pt x="43" y="1236"/>
                                </a:lnTo>
                                <a:lnTo>
                                  <a:pt x="49" y="1230"/>
                                </a:lnTo>
                                <a:lnTo>
                                  <a:pt x="54" y="1223"/>
                                </a:lnTo>
                                <a:lnTo>
                                  <a:pt x="59" y="1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1608" y="3469"/>
                            <a:ext cx="372" cy="195"/>
                          </a:xfrm>
                          <a:custGeom>
                            <a:avLst/>
                            <a:gdLst>
                              <a:gd name="T0" fmla="*/ 705 w 1117"/>
                              <a:gd name="T1" fmla="*/ 137 h 586"/>
                              <a:gd name="T2" fmla="*/ 809 w 1117"/>
                              <a:gd name="T3" fmla="*/ 193 h 586"/>
                              <a:gd name="T4" fmla="*/ 901 w 1117"/>
                              <a:gd name="T5" fmla="*/ 251 h 586"/>
                              <a:gd name="T6" fmla="*/ 979 w 1117"/>
                              <a:gd name="T7" fmla="*/ 313 h 586"/>
                              <a:gd name="T8" fmla="*/ 1027 w 1117"/>
                              <a:gd name="T9" fmla="*/ 359 h 586"/>
                              <a:gd name="T10" fmla="*/ 1054 w 1117"/>
                              <a:gd name="T11" fmla="*/ 388 h 586"/>
                              <a:gd name="T12" fmla="*/ 1078 w 1117"/>
                              <a:gd name="T13" fmla="*/ 418 h 586"/>
                              <a:gd name="T14" fmla="*/ 1095 w 1117"/>
                              <a:gd name="T15" fmla="*/ 446 h 586"/>
                              <a:gd name="T16" fmla="*/ 1108 w 1117"/>
                              <a:gd name="T17" fmla="*/ 475 h 586"/>
                              <a:gd name="T18" fmla="*/ 1116 w 1117"/>
                              <a:gd name="T19" fmla="*/ 502 h 586"/>
                              <a:gd name="T20" fmla="*/ 1117 w 1117"/>
                              <a:gd name="T21" fmla="*/ 527 h 586"/>
                              <a:gd name="T22" fmla="*/ 1115 w 1117"/>
                              <a:gd name="T23" fmla="*/ 550 h 586"/>
                              <a:gd name="T24" fmla="*/ 1108 w 1117"/>
                              <a:gd name="T25" fmla="*/ 568 h 586"/>
                              <a:gd name="T26" fmla="*/ 1098 w 1117"/>
                              <a:gd name="T27" fmla="*/ 581 h 586"/>
                              <a:gd name="T28" fmla="*/ 1093 w 1117"/>
                              <a:gd name="T29" fmla="*/ 576 h 586"/>
                              <a:gd name="T30" fmla="*/ 1092 w 1117"/>
                              <a:gd name="T31" fmla="*/ 552 h 586"/>
                              <a:gd name="T32" fmla="*/ 1085 w 1117"/>
                              <a:gd name="T33" fmla="*/ 528 h 586"/>
                              <a:gd name="T34" fmla="*/ 1074 w 1117"/>
                              <a:gd name="T35" fmla="*/ 502 h 586"/>
                              <a:gd name="T36" fmla="*/ 1058 w 1117"/>
                              <a:gd name="T37" fmla="*/ 475 h 586"/>
                              <a:gd name="T38" fmla="*/ 1039 w 1117"/>
                              <a:gd name="T39" fmla="*/ 448 h 586"/>
                              <a:gd name="T40" fmla="*/ 1001 w 1117"/>
                              <a:gd name="T41" fmla="*/ 405 h 586"/>
                              <a:gd name="T42" fmla="*/ 939 w 1117"/>
                              <a:gd name="T43" fmla="*/ 349 h 586"/>
                              <a:gd name="T44" fmla="*/ 863 w 1117"/>
                              <a:gd name="T45" fmla="*/ 292 h 586"/>
                              <a:gd name="T46" fmla="*/ 774 w 1117"/>
                              <a:gd name="T47" fmla="*/ 237 h 586"/>
                              <a:gd name="T48" fmla="*/ 677 w 1117"/>
                              <a:gd name="T49" fmla="*/ 185 h 586"/>
                              <a:gd name="T50" fmla="*/ 573 w 1117"/>
                              <a:gd name="T51" fmla="*/ 140 h 586"/>
                              <a:gd name="T52" fmla="*/ 470 w 1117"/>
                              <a:gd name="T53" fmla="*/ 103 h 586"/>
                              <a:gd name="T54" fmla="*/ 373 w 1117"/>
                              <a:gd name="T55" fmla="*/ 76 h 586"/>
                              <a:gd name="T56" fmla="*/ 282 w 1117"/>
                              <a:gd name="T57" fmla="*/ 58 h 586"/>
                              <a:gd name="T58" fmla="*/ 197 w 1117"/>
                              <a:gd name="T59" fmla="*/ 49 h 586"/>
                              <a:gd name="T60" fmla="*/ 125 w 1117"/>
                              <a:gd name="T61" fmla="*/ 52 h 586"/>
                              <a:gd name="T62" fmla="*/ 78 w 1117"/>
                              <a:gd name="T63" fmla="*/ 59 h 586"/>
                              <a:gd name="T64" fmla="*/ 51 w 1117"/>
                              <a:gd name="T65" fmla="*/ 67 h 586"/>
                              <a:gd name="T66" fmla="*/ 28 w 1117"/>
                              <a:gd name="T67" fmla="*/ 79 h 586"/>
                              <a:gd name="T68" fmla="*/ 9 w 1117"/>
                              <a:gd name="T69" fmla="*/ 91 h 586"/>
                              <a:gd name="T70" fmla="*/ 3 w 1117"/>
                              <a:gd name="T71" fmla="*/ 87 h 586"/>
                              <a:gd name="T72" fmla="*/ 11 w 1117"/>
                              <a:gd name="T73" fmla="*/ 66 h 586"/>
                              <a:gd name="T74" fmla="*/ 27 w 1117"/>
                              <a:gd name="T75" fmla="*/ 48 h 586"/>
                              <a:gd name="T76" fmla="*/ 47 w 1117"/>
                              <a:gd name="T77" fmla="*/ 32 h 586"/>
                              <a:gd name="T78" fmla="*/ 71 w 1117"/>
                              <a:gd name="T79" fmla="*/ 19 h 586"/>
                              <a:gd name="T80" fmla="*/ 100 w 1117"/>
                              <a:gd name="T81" fmla="*/ 9 h 586"/>
                              <a:gd name="T82" fmla="*/ 134 w 1117"/>
                              <a:gd name="T83" fmla="*/ 4 h 586"/>
                              <a:gd name="T84" fmla="*/ 170 w 1117"/>
                              <a:gd name="T85" fmla="*/ 0 h 586"/>
                              <a:gd name="T86" fmla="*/ 210 w 1117"/>
                              <a:gd name="T87" fmla="*/ 0 h 586"/>
                              <a:gd name="T88" fmla="*/ 277 w 1117"/>
                              <a:gd name="T89" fmla="*/ 4 h 586"/>
                              <a:gd name="T90" fmla="*/ 374 w 1117"/>
                              <a:gd name="T91" fmla="*/ 21 h 586"/>
                              <a:gd name="T92" fmla="*/ 480 w 1117"/>
                              <a:gd name="T93" fmla="*/ 49 h 586"/>
                              <a:gd name="T94" fmla="*/ 591 w 1117"/>
                              <a:gd name="T95" fmla="*/ 87 h 5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117" h="586">
                                <a:moveTo>
                                  <a:pt x="649" y="111"/>
                                </a:moveTo>
                                <a:lnTo>
                                  <a:pt x="705" y="137"/>
                                </a:lnTo>
                                <a:lnTo>
                                  <a:pt x="759" y="165"/>
                                </a:lnTo>
                                <a:lnTo>
                                  <a:pt x="809" y="193"/>
                                </a:lnTo>
                                <a:lnTo>
                                  <a:pt x="856" y="222"/>
                                </a:lnTo>
                                <a:lnTo>
                                  <a:pt x="901" y="251"/>
                                </a:lnTo>
                                <a:lnTo>
                                  <a:pt x="941" y="282"/>
                                </a:lnTo>
                                <a:lnTo>
                                  <a:pt x="979" y="313"/>
                                </a:lnTo>
                                <a:lnTo>
                                  <a:pt x="1012" y="343"/>
                                </a:lnTo>
                                <a:lnTo>
                                  <a:pt x="1027" y="359"/>
                                </a:lnTo>
                                <a:lnTo>
                                  <a:pt x="1041" y="374"/>
                                </a:lnTo>
                                <a:lnTo>
                                  <a:pt x="1054" y="388"/>
                                </a:lnTo>
                                <a:lnTo>
                                  <a:pt x="1067" y="404"/>
                                </a:lnTo>
                                <a:lnTo>
                                  <a:pt x="1078" y="418"/>
                                </a:lnTo>
                                <a:lnTo>
                                  <a:pt x="1086" y="432"/>
                                </a:lnTo>
                                <a:lnTo>
                                  <a:pt x="1095" y="446"/>
                                </a:lnTo>
                                <a:lnTo>
                                  <a:pt x="1102" y="461"/>
                                </a:lnTo>
                                <a:lnTo>
                                  <a:pt x="1108" y="475"/>
                                </a:lnTo>
                                <a:lnTo>
                                  <a:pt x="1113" y="489"/>
                                </a:lnTo>
                                <a:lnTo>
                                  <a:pt x="1116" y="502"/>
                                </a:lnTo>
                                <a:lnTo>
                                  <a:pt x="1117" y="514"/>
                                </a:lnTo>
                                <a:lnTo>
                                  <a:pt x="1117" y="527"/>
                                </a:lnTo>
                                <a:lnTo>
                                  <a:pt x="1117" y="538"/>
                                </a:lnTo>
                                <a:lnTo>
                                  <a:pt x="1115" y="550"/>
                                </a:lnTo>
                                <a:lnTo>
                                  <a:pt x="1110" y="561"/>
                                </a:lnTo>
                                <a:lnTo>
                                  <a:pt x="1108" y="568"/>
                                </a:lnTo>
                                <a:lnTo>
                                  <a:pt x="1103" y="575"/>
                                </a:lnTo>
                                <a:lnTo>
                                  <a:pt x="1098" y="581"/>
                                </a:lnTo>
                                <a:lnTo>
                                  <a:pt x="1092" y="586"/>
                                </a:lnTo>
                                <a:lnTo>
                                  <a:pt x="1093" y="576"/>
                                </a:lnTo>
                                <a:lnTo>
                                  <a:pt x="1093" y="564"/>
                                </a:lnTo>
                                <a:lnTo>
                                  <a:pt x="1092" y="552"/>
                                </a:lnTo>
                                <a:lnTo>
                                  <a:pt x="1089" y="540"/>
                                </a:lnTo>
                                <a:lnTo>
                                  <a:pt x="1085" y="528"/>
                                </a:lnTo>
                                <a:lnTo>
                                  <a:pt x="1079" y="516"/>
                                </a:lnTo>
                                <a:lnTo>
                                  <a:pt x="1074" y="502"/>
                                </a:lnTo>
                                <a:lnTo>
                                  <a:pt x="1067" y="489"/>
                                </a:lnTo>
                                <a:lnTo>
                                  <a:pt x="1058" y="475"/>
                                </a:lnTo>
                                <a:lnTo>
                                  <a:pt x="1048" y="462"/>
                                </a:lnTo>
                                <a:lnTo>
                                  <a:pt x="1039" y="448"/>
                                </a:lnTo>
                                <a:lnTo>
                                  <a:pt x="1027" y="434"/>
                                </a:lnTo>
                                <a:lnTo>
                                  <a:pt x="1001" y="405"/>
                                </a:lnTo>
                                <a:lnTo>
                                  <a:pt x="971" y="377"/>
                                </a:lnTo>
                                <a:lnTo>
                                  <a:pt x="939" y="349"/>
                                </a:lnTo>
                                <a:lnTo>
                                  <a:pt x="902" y="321"/>
                                </a:lnTo>
                                <a:lnTo>
                                  <a:pt x="863" y="292"/>
                                </a:lnTo>
                                <a:lnTo>
                                  <a:pt x="820" y="264"/>
                                </a:lnTo>
                                <a:lnTo>
                                  <a:pt x="774" y="237"/>
                                </a:lnTo>
                                <a:lnTo>
                                  <a:pt x="726" y="210"/>
                                </a:lnTo>
                                <a:lnTo>
                                  <a:pt x="677" y="185"/>
                                </a:lnTo>
                                <a:lnTo>
                                  <a:pt x="625" y="161"/>
                                </a:lnTo>
                                <a:lnTo>
                                  <a:pt x="573" y="140"/>
                                </a:lnTo>
                                <a:lnTo>
                                  <a:pt x="521" y="120"/>
                                </a:lnTo>
                                <a:lnTo>
                                  <a:pt x="470" y="103"/>
                                </a:lnTo>
                                <a:lnTo>
                                  <a:pt x="421" y="87"/>
                                </a:lnTo>
                                <a:lnTo>
                                  <a:pt x="373" y="76"/>
                                </a:lnTo>
                                <a:lnTo>
                                  <a:pt x="325" y="66"/>
                                </a:lnTo>
                                <a:lnTo>
                                  <a:pt x="282" y="58"/>
                                </a:lnTo>
                                <a:lnTo>
                                  <a:pt x="238" y="52"/>
                                </a:lnTo>
                                <a:lnTo>
                                  <a:pt x="197" y="49"/>
                                </a:lnTo>
                                <a:lnTo>
                                  <a:pt x="161" y="49"/>
                                </a:lnTo>
                                <a:lnTo>
                                  <a:pt x="125" y="52"/>
                                </a:lnTo>
                                <a:lnTo>
                                  <a:pt x="93" y="56"/>
                                </a:lnTo>
                                <a:lnTo>
                                  <a:pt x="78" y="59"/>
                                </a:lnTo>
                                <a:lnTo>
                                  <a:pt x="65" y="63"/>
                                </a:lnTo>
                                <a:lnTo>
                                  <a:pt x="51" y="67"/>
                                </a:lnTo>
                                <a:lnTo>
                                  <a:pt x="40" y="72"/>
                                </a:lnTo>
                                <a:lnTo>
                                  <a:pt x="28" y="79"/>
                                </a:lnTo>
                                <a:lnTo>
                                  <a:pt x="17" y="84"/>
                                </a:lnTo>
                                <a:lnTo>
                                  <a:pt x="9" y="91"/>
                                </a:lnTo>
                                <a:lnTo>
                                  <a:pt x="0" y="99"/>
                                </a:lnTo>
                                <a:lnTo>
                                  <a:pt x="3" y="87"/>
                                </a:lnTo>
                                <a:lnTo>
                                  <a:pt x="7" y="76"/>
                                </a:lnTo>
                                <a:lnTo>
                                  <a:pt x="11" y="66"/>
                                </a:lnTo>
                                <a:lnTo>
                                  <a:pt x="18" y="56"/>
                                </a:lnTo>
                                <a:lnTo>
                                  <a:pt x="27" y="48"/>
                                </a:lnTo>
                                <a:lnTo>
                                  <a:pt x="35" y="39"/>
                                </a:lnTo>
                                <a:lnTo>
                                  <a:pt x="47" y="32"/>
                                </a:lnTo>
                                <a:lnTo>
                                  <a:pt x="58" y="25"/>
                                </a:lnTo>
                                <a:lnTo>
                                  <a:pt x="71" y="19"/>
                                </a:lnTo>
                                <a:lnTo>
                                  <a:pt x="85" y="14"/>
                                </a:lnTo>
                                <a:lnTo>
                                  <a:pt x="100" y="9"/>
                                </a:lnTo>
                                <a:lnTo>
                                  <a:pt x="116" y="7"/>
                                </a:lnTo>
                                <a:lnTo>
                                  <a:pt x="134" y="4"/>
                                </a:lnTo>
                                <a:lnTo>
                                  <a:pt x="151" y="1"/>
                                </a:lnTo>
                                <a:lnTo>
                                  <a:pt x="170" y="0"/>
                                </a:lnTo>
                                <a:lnTo>
                                  <a:pt x="190" y="0"/>
                                </a:lnTo>
                                <a:lnTo>
                                  <a:pt x="210" y="0"/>
                                </a:lnTo>
                                <a:lnTo>
                                  <a:pt x="232" y="1"/>
                                </a:lnTo>
                                <a:lnTo>
                                  <a:pt x="277" y="4"/>
                                </a:lnTo>
                                <a:lnTo>
                                  <a:pt x="325" y="11"/>
                                </a:lnTo>
                                <a:lnTo>
                                  <a:pt x="374" y="21"/>
                                </a:lnTo>
                                <a:lnTo>
                                  <a:pt x="427" y="34"/>
                                </a:lnTo>
                                <a:lnTo>
                                  <a:pt x="480" y="49"/>
                                </a:lnTo>
                                <a:lnTo>
                                  <a:pt x="536" y="67"/>
                                </a:lnTo>
                                <a:lnTo>
                                  <a:pt x="591" y="87"/>
                                </a:lnTo>
                                <a:lnTo>
                                  <a:pt x="649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91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 noEditPoints="1"/>
                        </wps:cNvSpPr>
                        <wps:spPr bwMode="auto">
                          <a:xfrm>
                            <a:off x="1311" y="0"/>
                            <a:ext cx="2895" cy="3364"/>
                          </a:xfrm>
                          <a:custGeom>
                            <a:avLst/>
                            <a:gdLst>
                              <a:gd name="T0" fmla="*/ 2521 w 8684"/>
                              <a:gd name="T1" fmla="*/ 214 h 10093"/>
                              <a:gd name="T2" fmla="*/ 3533 w 8684"/>
                              <a:gd name="T3" fmla="*/ 6 h 10093"/>
                              <a:gd name="T4" fmla="*/ 4576 w 8684"/>
                              <a:gd name="T5" fmla="*/ 96 h 10093"/>
                              <a:gd name="T6" fmla="*/ 5600 w 8684"/>
                              <a:gd name="T7" fmla="*/ 469 h 10093"/>
                              <a:gd name="T8" fmla="*/ 6558 w 8684"/>
                              <a:gd name="T9" fmla="*/ 1110 h 10093"/>
                              <a:gd name="T10" fmla="*/ 7404 w 8684"/>
                              <a:gd name="T11" fmla="*/ 2001 h 10093"/>
                              <a:gd name="T12" fmla="*/ 8082 w 8684"/>
                              <a:gd name="T13" fmla="*/ 3116 h 10093"/>
                              <a:gd name="T14" fmla="*/ 8510 w 8684"/>
                              <a:gd name="T15" fmla="*/ 4321 h 10093"/>
                              <a:gd name="T16" fmla="*/ 8680 w 8684"/>
                              <a:gd name="T17" fmla="*/ 5541 h 10093"/>
                              <a:gd name="T18" fmla="*/ 8600 w 8684"/>
                              <a:gd name="T19" fmla="*/ 6722 h 10093"/>
                              <a:gd name="T20" fmla="*/ 8273 w 8684"/>
                              <a:gd name="T21" fmla="*/ 7808 h 10093"/>
                              <a:gd name="T22" fmla="*/ 7712 w 8684"/>
                              <a:gd name="T23" fmla="*/ 8748 h 10093"/>
                              <a:gd name="T24" fmla="*/ 6920 w 8684"/>
                              <a:gd name="T25" fmla="*/ 9486 h 10093"/>
                              <a:gd name="T26" fmla="*/ 5966 w 8684"/>
                              <a:gd name="T27" fmla="*/ 9946 h 10093"/>
                              <a:gd name="T28" fmla="*/ 4943 w 8684"/>
                              <a:gd name="T29" fmla="*/ 10093 h 10093"/>
                              <a:gd name="T30" fmla="*/ 3902 w 8684"/>
                              <a:gd name="T31" fmla="*/ 9944 h 10093"/>
                              <a:gd name="T32" fmla="*/ 2886 w 8684"/>
                              <a:gd name="T33" fmla="*/ 9516 h 10093"/>
                              <a:gd name="T34" fmla="*/ 1946 w 8684"/>
                              <a:gd name="T35" fmla="*/ 8824 h 10093"/>
                              <a:gd name="T36" fmla="*/ 1130 w 8684"/>
                              <a:gd name="T37" fmla="*/ 7886 h 10093"/>
                              <a:gd name="T38" fmla="*/ 497 w 8684"/>
                              <a:gd name="T39" fmla="*/ 6740 h 10093"/>
                              <a:gd name="T40" fmla="*/ 120 w 8684"/>
                              <a:gd name="T41" fmla="*/ 5527 h 10093"/>
                              <a:gd name="T42" fmla="*/ 0 w 8684"/>
                              <a:gd name="T43" fmla="*/ 4311 h 10093"/>
                              <a:gd name="T44" fmla="*/ 131 w 8684"/>
                              <a:gd name="T45" fmla="*/ 3145 h 10093"/>
                              <a:gd name="T46" fmla="*/ 504 w 8684"/>
                              <a:gd name="T47" fmla="*/ 2084 h 10093"/>
                              <a:gd name="T48" fmla="*/ 1113 w 8684"/>
                              <a:gd name="T49" fmla="*/ 1179 h 10093"/>
                              <a:gd name="T50" fmla="*/ 1953 w 8684"/>
                              <a:gd name="T51" fmla="*/ 874 h 10093"/>
                              <a:gd name="T52" fmla="*/ 2839 w 8684"/>
                              <a:gd name="T53" fmla="*/ 448 h 10093"/>
                              <a:gd name="T54" fmla="*/ 3790 w 8684"/>
                              <a:gd name="T55" fmla="*/ 315 h 10093"/>
                              <a:gd name="T56" fmla="*/ 4763 w 8684"/>
                              <a:gd name="T57" fmla="*/ 457 h 10093"/>
                              <a:gd name="T58" fmla="*/ 5708 w 8684"/>
                              <a:gd name="T59" fmla="*/ 860 h 10093"/>
                              <a:gd name="T60" fmla="*/ 6586 w 8684"/>
                              <a:gd name="T61" fmla="*/ 1510 h 10093"/>
                              <a:gd name="T62" fmla="*/ 7349 w 8684"/>
                              <a:gd name="T63" fmla="*/ 2390 h 10093"/>
                              <a:gd name="T64" fmla="*/ 7943 w 8684"/>
                              <a:gd name="T65" fmla="*/ 3461 h 10093"/>
                              <a:gd name="T66" fmla="*/ 8297 w 8684"/>
                              <a:gd name="T67" fmla="*/ 4595 h 10093"/>
                              <a:gd name="T68" fmla="*/ 8412 w 8684"/>
                              <a:gd name="T69" fmla="*/ 5731 h 10093"/>
                              <a:gd name="T70" fmla="*/ 8296 w 8684"/>
                              <a:gd name="T71" fmla="*/ 6818 h 10093"/>
                              <a:gd name="T72" fmla="*/ 7951 w 8684"/>
                              <a:gd name="T73" fmla="*/ 7809 h 10093"/>
                              <a:gd name="T74" fmla="*/ 7388 w 8684"/>
                              <a:gd name="T75" fmla="*/ 8650 h 10093"/>
                              <a:gd name="T76" fmla="*/ 6613 w 8684"/>
                              <a:gd name="T77" fmla="*/ 9292 h 10093"/>
                              <a:gd name="T78" fmla="*/ 5710 w 8684"/>
                              <a:gd name="T79" fmla="*/ 9659 h 10093"/>
                              <a:gd name="T80" fmla="*/ 4750 w 8684"/>
                              <a:gd name="T81" fmla="*/ 9736 h 10093"/>
                              <a:gd name="T82" fmla="*/ 3781 w 8684"/>
                              <a:gd name="T83" fmla="*/ 9540 h 10093"/>
                              <a:gd name="T84" fmla="*/ 2845 w 8684"/>
                              <a:gd name="T85" fmla="*/ 9087 h 10093"/>
                              <a:gd name="T86" fmla="*/ 1987 w 8684"/>
                              <a:gd name="T87" fmla="*/ 8390 h 10093"/>
                              <a:gd name="T88" fmla="*/ 1251 w 8684"/>
                              <a:gd name="T89" fmla="*/ 7466 h 10093"/>
                              <a:gd name="T90" fmla="*/ 702 w 8684"/>
                              <a:gd name="T91" fmla="*/ 6373 h 10093"/>
                              <a:gd name="T92" fmla="*/ 395 w 8684"/>
                              <a:gd name="T93" fmla="*/ 5234 h 10093"/>
                              <a:gd name="T94" fmla="*/ 328 w 8684"/>
                              <a:gd name="T95" fmla="*/ 4105 h 10093"/>
                              <a:gd name="T96" fmla="*/ 491 w 8684"/>
                              <a:gd name="T97" fmla="*/ 3031 h 10093"/>
                              <a:gd name="T98" fmla="*/ 879 w 8684"/>
                              <a:gd name="T99" fmla="*/ 2067 h 10093"/>
                              <a:gd name="T100" fmla="*/ 1487 w 8684"/>
                              <a:gd name="T101" fmla="*/ 1261 h 100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684" h="10093">
                                <a:moveTo>
                                  <a:pt x="1764" y="607"/>
                                </a:moveTo>
                                <a:lnTo>
                                  <a:pt x="1947" y="489"/>
                                </a:lnTo>
                                <a:lnTo>
                                  <a:pt x="2134" y="385"/>
                                </a:lnTo>
                                <a:lnTo>
                                  <a:pt x="2326" y="293"/>
                                </a:lnTo>
                                <a:lnTo>
                                  <a:pt x="2521" y="214"/>
                                </a:lnTo>
                                <a:lnTo>
                                  <a:pt x="2718" y="147"/>
                                </a:lnTo>
                                <a:lnTo>
                                  <a:pt x="2920" y="93"/>
                                </a:lnTo>
                                <a:lnTo>
                                  <a:pt x="3122" y="52"/>
                                </a:lnTo>
                                <a:lnTo>
                                  <a:pt x="3328" y="23"/>
                                </a:lnTo>
                                <a:lnTo>
                                  <a:pt x="3533" y="6"/>
                                </a:lnTo>
                                <a:lnTo>
                                  <a:pt x="3741" y="0"/>
                                </a:lnTo>
                                <a:lnTo>
                                  <a:pt x="3949" y="7"/>
                                </a:lnTo>
                                <a:lnTo>
                                  <a:pt x="4158" y="25"/>
                                </a:lnTo>
                                <a:lnTo>
                                  <a:pt x="4367" y="55"/>
                                </a:lnTo>
                                <a:lnTo>
                                  <a:pt x="4576" y="96"/>
                                </a:lnTo>
                                <a:lnTo>
                                  <a:pt x="4784" y="148"/>
                                </a:lnTo>
                                <a:lnTo>
                                  <a:pt x="4991" y="212"/>
                                </a:lnTo>
                                <a:lnTo>
                                  <a:pt x="5195" y="287"/>
                                </a:lnTo>
                                <a:lnTo>
                                  <a:pt x="5399" y="373"/>
                                </a:lnTo>
                                <a:lnTo>
                                  <a:pt x="5600" y="469"/>
                                </a:lnTo>
                                <a:lnTo>
                                  <a:pt x="5798" y="577"/>
                                </a:lnTo>
                                <a:lnTo>
                                  <a:pt x="5994" y="694"/>
                                </a:lnTo>
                                <a:lnTo>
                                  <a:pt x="6185" y="823"/>
                                </a:lnTo>
                                <a:lnTo>
                                  <a:pt x="6374" y="961"/>
                                </a:lnTo>
                                <a:lnTo>
                                  <a:pt x="6558" y="1110"/>
                                </a:lnTo>
                                <a:lnTo>
                                  <a:pt x="6738" y="1268"/>
                                </a:lnTo>
                                <a:lnTo>
                                  <a:pt x="6913" y="1437"/>
                                </a:lnTo>
                                <a:lnTo>
                                  <a:pt x="7081" y="1616"/>
                                </a:lnTo>
                                <a:lnTo>
                                  <a:pt x="7246" y="1803"/>
                                </a:lnTo>
                                <a:lnTo>
                                  <a:pt x="7404" y="2001"/>
                                </a:lnTo>
                                <a:lnTo>
                                  <a:pt x="7554" y="2209"/>
                                </a:lnTo>
                                <a:lnTo>
                                  <a:pt x="7699" y="2423"/>
                                </a:lnTo>
                                <a:lnTo>
                                  <a:pt x="7836" y="2650"/>
                                </a:lnTo>
                                <a:lnTo>
                                  <a:pt x="7964" y="2882"/>
                                </a:lnTo>
                                <a:lnTo>
                                  <a:pt x="8082" y="3116"/>
                                </a:lnTo>
                                <a:lnTo>
                                  <a:pt x="8189" y="3354"/>
                                </a:lnTo>
                                <a:lnTo>
                                  <a:pt x="8284" y="3593"/>
                                </a:lnTo>
                                <a:lnTo>
                                  <a:pt x="8370" y="3835"/>
                                </a:lnTo>
                                <a:lnTo>
                                  <a:pt x="8445" y="4078"/>
                                </a:lnTo>
                                <a:lnTo>
                                  <a:pt x="8510" y="4321"/>
                                </a:lnTo>
                                <a:lnTo>
                                  <a:pt x="8564" y="4566"/>
                                </a:lnTo>
                                <a:lnTo>
                                  <a:pt x="8609" y="4810"/>
                                </a:lnTo>
                                <a:lnTo>
                                  <a:pt x="8643" y="5055"/>
                                </a:lnTo>
                                <a:lnTo>
                                  <a:pt x="8667" y="5298"/>
                                </a:lnTo>
                                <a:lnTo>
                                  <a:pt x="8680" y="5541"/>
                                </a:lnTo>
                                <a:lnTo>
                                  <a:pt x="8684" y="5782"/>
                                </a:lnTo>
                                <a:lnTo>
                                  <a:pt x="8677" y="6021"/>
                                </a:lnTo>
                                <a:lnTo>
                                  <a:pt x="8661" y="6258"/>
                                </a:lnTo>
                                <a:lnTo>
                                  <a:pt x="8635" y="6491"/>
                                </a:lnTo>
                                <a:lnTo>
                                  <a:pt x="8600" y="6722"/>
                                </a:lnTo>
                                <a:lnTo>
                                  <a:pt x="8553" y="6948"/>
                                </a:lnTo>
                                <a:lnTo>
                                  <a:pt x="8498" y="7170"/>
                                </a:lnTo>
                                <a:lnTo>
                                  <a:pt x="8432" y="7388"/>
                                </a:lnTo>
                                <a:lnTo>
                                  <a:pt x="8358" y="7601"/>
                                </a:lnTo>
                                <a:lnTo>
                                  <a:pt x="8273" y="7808"/>
                                </a:lnTo>
                                <a:lnTo>
                                  <a:pt x="8180" y="8010"/>
                                </a:lnTo>
                                <a:lnTo>
                                  <a:pt x="8078" y="8205"/>
                                </a:lnTo>
                                <a:lnTo>
                                  <a:pt x="7965" y="8393"/>
                                </a:lnTo>
                                <a:lnTo>
                                  <a:pt x="7843" y="8574"/>
                                </a:lnTo>
                                <a:lnTo>
                                  <a:pt x="7712" y="8748"/>
                                </a:lnTo>
                                <a:lnTo>
                                  <a:pt x="7571" y="8913"/>
                                </a:lnTo>
                                <a:lnTo>
                                  <a:pt x="7422" y="9070"/>
                                </a:lnTo>
                                <a:lnTo>
                                  <a:pt x="7263" y="9219"/>
                                </a:lnTo>
                                <a:lnTo>
                                  <a:pt x="7095" y="9357"/>
                                </a:lnTo>
                                <a:lnTo>
                                  <a:pt x="6920" y="9486"/>
                                </a:lnTo>
                                <a:lnTo>
                                  <a:pt x="6737" y="9603"/>
                                </a:lnTo>
                                <a:lnTo>
                                  <a:pt x="6550" y="9708"/>
                                </a:lnTo>
                                <a:lnTo>
                                  <a:pt x="6358" y="9800"/>
                                </a:lnTo>
                                <a:lnTo>
                                  <a:pt x="6163" y="9879"/>
                                </a:lnTo>
                                <a:lnTo>
                                  <a:pt x="5966" y="9946"/>
                                </a:lnTo>
                                <a:lnTo>
                                  <a:pt x="5764" y="9999"/>
                                </a:lnTo>
                                <a:lnTo>
                                  <a:pt x="5562" y="10040"/>
                                </a:lnTo>
                                <a:lnTo>
                                  <a:pt x="5358" y="10070"/>
                                </a:lnTo>
                                <a:lnTo>
                                  <a:pt x="5151" y="10087"/>
                                </a:lnTo>
                                <a:lnTo>
                                  <a:pt x="4943" y="10093"/>
                                </a:lnTo>
                                <a:lnTo>
                                  <a:pt x="4735" y="10087"/>
                                </a:lnTo>
                                <a:lnTo>
                                  <a:pt x="4526" y="10069"/>
                                </a:lnTo>
                                <a:lnTo>
                                  <a:pt x="4317" y="10039"/>
                                </a:lnTo>
                                <a:lnTo>
                                  <a:pt x="4108" y="9997"/>
                                </a:lnTo>
                                <a:lnTo>
                                  <a:pt x="3902" y="9944"/>
                                </a:lnTo>
                                <a:lnTo>
                                  <a:pt x="3695" y="9881"/>
                                </a:lnTo>
                                <a:lnTo>
                                  <a:pt x="3489" y="9806"/>
                                </a:lnTo>
                                <a:lnTo>
                                  <a:pt x="3285" y="9719"/>
                                </a:lnTo>
                                <a:lnTo>
                                  <a:pt x="3084" y="9623"/>
                                </a:lnTo>
                                <a:lnTo>
                                  <a:pt x="2886" y="9516"/>
                                </a:lnTo>
                                <a:lnTo>
                                  <a:pt x="2690" y="9398"/>
                                </a:lnTo>
                                <a:lnTo>
                                  <a:pt x="2499" y="9270"/>
                                </a:lnTo>
                                <a:lnTo>
                                  <a:pt x="2310" y="9131"/>
                                </a:lnTo>
                                <a:lnTo>
                                  <a:pt x="2126" y="8983"/>
                                </a:lnTo>
                                <a:lnTo>
                                  <a:pt x="1946" y="8824"/>
                                </a:lnTo>
                                <a:lnTo>
                                  <a:pt x="1771" y="8656"/>
                                </a:lnTo>
                                <a:lnTo>
                                  <a:pt x="1603" y="8478"/>
                                </a:lnTo>
                                <a:lnTo>
                                  <a:pt x="1439" y="8290"/>
                                </a:lnTo>
                                <a:lnTo>
                                  <a:pt x="1280" y="8092"/>
                                </a:lnTo>
                                <a:lnTo>
                                  <a:pt x="1130" y="7886"/>
                                </a:lnTo>
                                <a:lnTo>
                                  <a:pt x="985" y="7669"/>
                                </a:lnTo>
                                <a:lnTo>
                                  <a:pt x="848" y="7443"/>
                                </a:lnTo>
                                <a:lnTo>
                                  <a:pt x="720" y="7211"/>
                                </a:lnTo>
                                <a:lnTo>
                                  <a:pt x="602" y="6976"/>
                                </a:lnTo>
                                <a:lnTo>
                                  <a:pt x="497" y="6740"/>
                                </a:lnTo>
                                <a:lnTo>
                                  <a:pt x="400" y="6500"/>
                                </a:lnTo>
                                <a:lnTo>
                                  <a:pt x="314" y="6258"/>
                                </a:lnTo>
                                <a:lnTo>
                                  <a:pt x="239" y="6015"/>
                                </a:lnTo>
                                <a:lnTo>
                                  <a:pt x="174" y="5772"/>
                                </a:lnTo>
                                <a:lnTo>
                                  <a:pt x="120" y="5527"/>
                                </a:lnTo>
                                <a:lnTo>
                                  <a:pt x="76" y="5282"/>
                                </a:lnTo>
                                <a:lnTo>
                                  <a:pt x="42" y="5038"/>
                                </a:lnTo>
                                <a:lnTo>
                                  <a:pt x="18" y="4795"/>
                                </a:lnTo>
                                <a:lnTo>
                                  <a:pt x="4" y="4551"/>
                                </a:lnTo>
                                <a:lnTo>
                                  <a:pt x="0" y="4311"/>
                                </a:lnTo>
                                <a:lnTo>
                                  <a:pt x="7" y="4072"/>
                                </a:lnTo>
                                <a:lnTo>
                                  <a:pt x="22" y="3836"/>
                                </a:lnTo>
                                <a:lnTo>
                                  <a:pt x="49" y="3601"/>
                                </a:lnTo>
                                <a:lnTo>
                                  <a:pt x="86" y="3372"/>
                                </a:lnTo>
                                <a:lnTo>
                                  <a:pt x="131" y="3145"/>
                                </a:lnTo>
                                <a:lnTo>
                                  <a:pt x="187" y="2923"/>
                                </a:lnTo>
                                <a:lnTo>
                                  <a:pt x="252" y="2705"/>
                                </a:lnTo>
                                <a:lnTo>
                                  <a:pt x="326" y="2493"/>
                                </a:lnTo>
                                <a:lnTo>
                                  <a:pt x="411" y="2285"/>
                                </a:lnTo>
                                <a:lnTo>
                                  <a:pt x="504" y="2084"/>
                                </a:lnTo>
                                <a:lnTo>
                                  <a:pt x="608" y="1889"/>
                                </a:lnTo>
                                <a:lnTo>
                                  <a:pt x="720" y="1700"/>
                                </a:lnTo>
                                <a:lnTo>
                                  <a:pt x="841" y="1519"/>
                                </a:lnTo>
                                <a:lnTo>
                                  <a:pt x="972" y="1345"/>
                                </a:lnTo>
                                <a:lnTo>
                                  <a:pt x="1113" y="1179"/>
                                </a:lnTo>
                                <a:lnTo>
                                  <a:pt x="1262" y="1022"/>
                                </a:lnTo>
                                <a:lnTo>
                                  <a:pt x="1421" y="874"/>
                                </a:lnTo>
                                <a:lnTo>
                                  <a:pt x="1588" y="735"/>
                                </a:lnTo>
                                <a:lnTo>
                                  <a:pt x="1764" y="607"/>
                                </a:lnTo>
                                <a:close/>
                                <a:moveTo>
                                  <a:pt x="1953" y="874"/>
                                </a:moveTo>
                                <a:lnTo>
                                  <a:pt x="2123" y="765"/>
                                </a:lnTo>
                                <a:lnTo>
                                  <a:pt x="2298" y="669"/>
                                </a:lnTo>
                                <a:lnTo>
                                  <a:pt x="2475" y="584"/>
                                </a:lnTo>
                                <a:lnTo>
                                  <a:pt x="2656" y="510"/>
                                </a:lnTo>
                                <a:lnTo>
                                  <a:pt x="2839" y="448"/>
                                </a:lnTo>
                                <a:lnTo>
                                  <a:pt x="3026" y="399"/>
                                </a:lnTo>
                                <a:lnTo>
                                  <a:pt x="3215" y="361"/>
                                </a:lnTo>
                                <a:lnTo>
                                  <a:pt x="3406" y="335"/>
                                </a:lnTo>
                                <a:lnTo>
                                  <a:pt x="3598" y="320"/>
                                </a:lnTo>
                                <a:lnTo>
                                  <a:pt x="3790" y="315"/>
                                </a:lnTo>
                                <a:lnTo>
                                  <a:pt x="3985" y="321"/>
                                </a:lnTo>
                                <a:lnTo>
                                  <a:pt x="4180" y="339"/>
                                </a:lnTo>
                                <a:lnTo>
                                  <a:pt x="4374" y="368"/>
                                </a:lnTo>
                                <a:lnTo>
                                  <a:pt x="4569" y="407"/>
                                </a:lnTo>
                                <a:lnTo>
                                  <a:pt x="4763" y="457"/>
                                </a:lnTo>
                                <a:lnTo>
                                  <a:pt x="4954" y="518"/>
                                </a:lnTo>
                                <a:lnTo>
                                  <a:pt x="5145" y="588"/>
                                </a:lnTo>
                                <a:lnTo>
                                  <a:pt x="5335" y="669"/>
                                </a:lnTo>
                                <a:lnTo>
                                  <a:pt x="5522" y="759"/>
                                </a:lnTo>
                                <a:lnTo>
                                  <a:pt x="5708" y="860"/>
                                </a:lnTo>
                                <a:lnTo>
                                  <a:pt x="5891" y="971"/>
                                </a:lnTo>
                                <a:lnTo>
                                  <a:pt x="6070" y="1092"/>
                                </a:lnTo>
                                <a:lnTo>
                                  <a:pt x="6246" y="1222"/>
                                </a:lnTo>
                                <a:lnTo>
                                  <a:pt x="6417" y="1360"/>
                                </a:lnTo>
                                <a:lnTo>
                                  <a:pt x="6586" y="1510"/>
                                </a:lnTo>
                                <a:lnTo>
                                  <a:pt x="6749" y="1667"/>
                                </a:lnTo>
                                <a:lnTo>
                                  <a:pt x="6907" y="1835"/>
                                </a:lnTo>
                                <a:lnTo>
                                  <a:pt x="7060" y="2011"/>
                                </a:lnTo>
                                <a:lnTo>
                                  <a:pt x="7208" y="2196"/>
                                </a:lnTo>
                                <a:lnTo>
                                  <a:pt x="7349" y="2390"/>
                                </a:lnTo>
                                <a:lnTo>
                                  <a:pt x="7484" y="2592"/>
                                </a:lnTo>
                                <a:lnTo>
                                  <a:pt x="7613" y="2802"/>
                                </a:lnTo>
                                <a:lnTo>
                                  <a:pt x="7733" y="3019"/>
                                </a:lnTo>
                                <a:lnTo>
                                  <a:pt x="7843" y="3239"/>
                                </a:lnTo>
                                <a:lnTo>
                                  <a:pt x="7943" y="3461"/>
                                </a:lnTo>
                                <a:lnTo>
                                  <a:pt x="8034" y="3685"/>
                                </a:lnTo>
                                <a:lnTo>
                                  <a:pt x="8114" y="3911"/>
                                </a:lnTo>
                                <a:lnTo>
                                  <a:pt x="8185" y="4139"/>
                                </a:lnTo>
                                <a:lnTo>
                                  <a:pt x="8246" y="4366"/>
                                </a:lnTo>
                                <a:lnTo>
                                  <a:pt x="8297" y="4595"/>
                                </a:lnTo>
                                <a:lnTo>
                                  <a:pt x="8339" y="4823"/>
                                </a:lnTo>
                                <a:lnTo>
                                  <a:pt x="8372" y="5052"/>
                                </a:lnTo>
                                <a:lnTo>
                                  <a:pt x="8396" y="5280"/>
                                </a:lnTo>
                                <a:lnTo>
                                  <a:pt x="8408" y="5506"/>
                                </a:lnTo>
                                <a:lnTo>
                                  <a:pt x="8412" y="5731"/>
                                </a:lnTo>
                                <a:lnTo>
                                  <a:pt x="8408" y="5954"/>
                                </a:lnTo>
                                <a:lnTo>
                                  <a:pt x="8393" y="6175"/>
                                </a:lnTo>
                                <a:lnTo>
                                  <a:pt x="8370" y="6392"/>
                                </a:lnTo>
                                <a:lnTo>
                                  <a:pt x="8336" y="6607"/>
                                </a:lnTo>
                                <a:lnTo>
                                  <a:pt x="8296" y="6818"/>
                                </a:lnTo>
                                <a:lnTo>
                                  <a:pt x="8244" y="7026"/>
                                </a:lnTo>
                                <a:lnTo>
                                  <a:pt x="8185" y="7229"/>
                                </a:lnTo>
                                <a:lnTo>
                                  <a:pt x="8116" y="7427"/>
                                </a:lnTo>
                                <a:lnTo>
                                  <a:pt x="8038" y="7621"/>
                                </a:lnTo>
                                <a:lnTo>
                                  <a:pt x="7951" y="7809"/>
                                </a:lnTo>
                                <a:lnTo>
                                  <a:pt x="7855" y="7990"/>
                                </a:lnTo>
                                <a:lnTo>
                                  <a:pt x="7751" y="8165"/>
                                </a:lnTo>
                                <a:lnTo>
                                  <a:pt x="7639" y="8335"/>
                                </a:lnTo>
                                <a:lnTo>
                                  <a:pt x="7518" y="8496"/>
                                </a:lnTo>
                                <a:lnTo>
                                  <a:pt x="7388" y="8650"/>
                                </a:lnTo>
                                <a:lnTo>
                                  <a:pt x="7249" y="8796"/>
                                </a:lnTo>
                                <a:lnTo>
                                  <a:pt x="7103" y="8935"/>
                                </a:lnTo>
                                <a:lnTo>
                                  <a:pt x="6946" y="9063"/>
                                </a:lnTo>
                                <a:lnTo>
                                  <a:pt x="6783" y="9184"/>
                                </a:lnTo>
                                <a:lnTo>
                                  <a:pt x="6613" y="9292"/>
                                </a:lnTo>
                                <a:lnTo>
                                  <a:pt x="6438" y="9390"/>
                                </a:lnTo>
                                <a:lnTo>
                                  <a:pt x="6261" y="9475"/>
                                </a:lnTo>
                                <a:lnTo>
                                  <a:pt x="6080" y="9547"/>
                                </a:lnTo>
                                <a:lnTo>
                                  <a:pt x="5895" y="9609"/>
                                </a:lnTo>
                                <a:lnTo>
                                  <a:pt x="5710" y="9659"/>
                                </a:lnTo>
                                <a:lnTo>
                                  <a:pt x="5521" y="9697"/>
                                </a:lnTo>
                                <a:lnTo>
                                  <a:pt x="5330" y="9724"/>
                                </a:lnTo>
                                <a:lnTo>
                                  <a:pt x="5138" y="9739"/>
                                </a:lnTo>
                                <a:lnTo>
                                  <a:pt x="4944" y="9743"/>
                                </a:lnTo>
                                <a:lnTo>
                                  <a:pt x="4750" y="9736"/>
                                </a:lnTo>
                                <a:lnTo>
                                  <a:pt x="4556" y="9718"/>
                                </a:lnTo>
                                <a:lnTo>
                                  <a:pt x="4362" y="9690"/>
                                </a:lnTo>
                                <a:lnTo>
                                  <a:pt x="4168" y="9650"/>
                                </a:lnTo>
                                <a:lnTo>
                                  <a:pt x="3973" y="9601"/>
                                </a:lnTo>
                                <a:lnTo>
                                  <a:pt x="3781" y="9540"/>
                                </a:lnTo>
                                <a:lnTo>
                                  <a:pt x="3589" y="9471"/>
                                </a:lnTo>
                                <a:lnTo>
                                  <a:pt x="3399" y="9389"/>
                                </a:lnTo>
                                <a:lnTo>
                                  <a:pt x="3212" y="9298"/>
                                </a:lnTo>
                                <a:lnTo>
                                  <a:pt x="3028" y="9198"/>
                                </a:lnTo>
                                <a:lnTo>
                                  <a:pt x="2845" y="9087"/>
                                </a:lnTo>
                                <a:lnTo>
                                  <a:pt x="2665" y="8966"/>
                                </a:lnTo>
                                <a:lnTo>
                                  <a:pt x="2490" y="8837"/>
                                </a:lnTo>
                                <a:lnTo>
                                  <a:pt x="2317" y="8697"/>
                                </a:lnTo>
                                <a:lnTo>
                                  <a:pt x="2150" y="8549"/>
                                </a:lnTo>
                                <a:lnTo>
                                  <a:pt x="1987" y="8390"/>
                                </a:lnTo>
                                <a:lnTo>
                                  <a:pt x="1829" y="8223"/>
                                </a:lnTo>
                                <a:lnTo>
                                  <a:pt x="1676" y="8047"/>
                                </a:lnTo>
                                <a:lnTo>
                                  <a:pt x="1528" y="7861"/>
                                </a:lnTo>
                                <a:lnTo>
                                  <a:pt x="1386" y="7668"/>
                                </a:lnTo>
                                <a:lnTo>
                                  <a:pt x="1251" y="7466"/>
                                </a:lnTo>
                                <a:lnTo>
                                  <a:pt x="1123" y="7255"/>
                                </a:lnTo>
                                <a:lnTo>
                                  <a:pt x="1003" y="7039"/>
                                </a:lnTo>
                                <a:lnTo>
                                  <a:pt x="892" y="6819"/>
                                </a:lnTo>
                                <a:lnTo>
                                  <a:pt x="792" y="6596"/>
                                </a:lnTo>
                                <a:lnTo>
                                  <a:pt x="702" y="6373"/>
                                </a:lnTo>
                                <a:lnTo>
                                  <a:pt x="622" y="6146"/>
                                </a:lnTo>
                                <a:lnTo>
                                  <a:pt x="550" y="5920"/>
                                </a:lnTo>
                                <a:lnTo>
                                  <a:pt x="490" y="5691"/>
                                </a:lnTo>
                                <a:lnTo>
                                  <a:pt x="438" y="5463"/>
                                </a:lnTo>
                                <a:lnTo>
                                  <a:pt x="395" y="5234"/>
                                </a:lnTo>
                                <a:lnTo>
                                  <a:pt x="363" y="5007"/>
                                </a:lnTo>
                                <a:lnTo>
                                  <a:pt x="340" y="4779"/>
                                </a:lnTo>
                                <a:lnTo>
                                  <a:pt x="326" y="4551"/>
                                </a:lnTo>
                                <a:lnTo>
                                  <a:pt x="322" y="4327"/>
                                </a:lnTo>
                                <a:lnTo>
                                  <a:pt x="328" y="4105"/>
                                </a:lnTo>
                                <a:lnTo>
                                  <a:pt x="342" y="3883"/>
                                </a:lnTo>
                                <a:lnTo>
                                  <a:pt x="366" y="3665"/>
                                </a:lnTo>
                                <a:lnTo>
                                  <a:pt x="398" y="3450"/>
                                </a:lnTo>
                                <a:lnTo>
                                  <a:pt x="440" y="3239"/>
                                </a:lnTo>
                                <a:lnTo>
                                  <a:pt x="491" y="3031"/>
                                </a:lnTo>
                                <a:lnTo>
                                  <a:pt x="552" y="2828"/>
                                </a:lnTo>
                                <a:lnTo>
                                  <a:pt x="620" y="2630"/>
                                </a:lnTo>
                                <a:lnTo>
                                  <a:pt x="698" y="2436"/>
                                </a:lnTo>
                                <a:lnTo>
                                  <a:pt x="784" y="2250"/>
                                </a:lnTo>
                                <a:lnTo>
                                  <a:pt x="879" y="2067"/>
                                </a:lnTo>
                                <a:lnTo>
                                  <a:pt x="983" y="1892"/>
                                </a:lnTo>
                                <a:lnTo>
                                  <a:pt x="1096" y="1724"/>
                                </a:lnTo>
                                <a:lnTo>
                                  <a:pt x="1218" y="1561"/>
                                </a:lnTo>
                                <a:lnTo>
                                  <a:pt x="1348" y="1407"/>
                                </a:lnTo>
                                <a:lnTo>
                                  <a:pt x="1487" y="1261"/>
                                </a:lnTo>
                                <a:lnTo>
                                  <a:pt x="1634" y="1124"/>
                                </a:lnTo>
                                <a:lnTo>
                                  <a:pt x="1790" y="994"/>
                                </a:lnTo>
                                <a:lnTo>
                                  <a:pt x="1953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1419" y="181"/>
                            <a:ext cx="2568" cy="3067"/>
                          </a:xfrm>
                          <a:custGeom>
                            <a:avLst/>
                            <a:gdLst>
                              <a:gd name="T0" fmla="*/ 1084 w 7704"/>
                              <a:gd name="T1" fmla="*/ 798 h 9199"/>
                              <a:gd name="T2" fmla="*/ 726 w 7704"/>
                              <a:gd name="T3" fmla="*/ 1246 h 9199"/>
                              <a:gd name="T4" fmla="*/ 439 w 7704"/>
                              <a:gd name="T5" fmla="*/ 1751 h 9199"/>
                              <a:gd name="T6" fmla="*/ 222 w 7704"/>
                              <a:gd name="T7" fmla="*/ 2304 h 9199"/>
                              <a:gd name="T8" fmla="*/ 77 w 7704"/>
                              <a:gd name="T9" fmla="*/ 2893 h 9199"/>
                              <a:gd name="T10" fmla="*/ 7 w 7704"/>
                              <a:gd name="T11" fmla="*/ 3511 h 9199"/>
                              <a:gd name="T12" fmla="*/ 11 w 7704"/>
                              <a:gd name="T13" fmla="*/ 4149 h 9199"/>
                              <a:gd name="T14" fmla="*/ 91 w 7704"/>
                              <a:gd name="T15" fmla="*/ 4798 h 9199"/>
                              <a:gd name="T16" fmla="*/ 247 w 7704"/>
                              <a:gd name="T17" fmla="*/ 5447 h 9199"/>
                              <a:gd name="T18" fmla="*/ 484 w 7704"/>
                              <a:gd name="T19" fmla="*/ 6087 h 9199"/>
                              <a:gd name="T20" fmla="*/ 799 w 7704"/>
                              <a:gd name="T21" fmla="*/ 6711 h 9199"/>
                              <a:gd name="T22" fmla="*/ 1082 w 7704"/>
                              <a:gd name="T23" fmla="*/ 7152 h 9199"/>
                              <a:gd name="T24" fmla="*/ 1394 w 7704"/>
                              <a:gd name="T25" fmla="*/ 7554 h 9199"/>
                              <a:gd name="T26" fmla="*/ 1732 w 7704"/>
                              <a:gd name="T27" fmla="*/ 7914 h 9199"/>
                              <a:gd name="T28" fmla="*/ 2090 w 7704"/>
                              <a:gd name="T29" fmla="*/ 8234 h 9199"/>
                              <a:gd name="T30" fmla="*/ 2469 w 7704"/>
                              <a:gd name="T31" fmla="*/ 8508 h 9199"/>
                              <a:gd name="T32" fmla="*/ 2860 w 7704"/>
                              <a:gd name="T33" fmla="*/ 8740 h 9199"/>
                              <a:gd name="T34" fmla="*/ 3264 w 7704"/>
                              <a:gd name="T35" fmla="*/ 8925 h 9199"/>
                              <a:gd name="T36" fmla="*/ 3675 w 7704"/>
                              <a:gd name="T37" fmla="*/ 9064 h 9199"/>
                              <a:gd name="T38" fmla="*/ 4091 w 7704"/>
                              <a:gd name="T39" fmla="*/ 9154 h 9199"/>
                              <a:gd name="T40" fmla="*/ 4508 w 7704"/>
                              <a:gd name="T41" fmla="*/ 9197 h 9199"/>
                              <a:gd name="T42" fmla="*/ 5051 w 7704"/>
                              <a:gd name="T43" fmla="*/ 9137 h 9199"/>
                              <a:gd name="T44" fmla="*/ 5764 w 7704"/>
                              <a:gd name="T45" fmla="*/ 8894 h 9199"/>
                              <a:gd name="T46" fmla="*/ 6352 w 7704"/>
                              <a:gd name="T47" fmla="*/ 8559 h 9199"/>
                              <a:gd name="T48" fmla="*/ 6822 w 7704"/>
                              <a:gd name="T49" fmla="*/ 8145 h 9199"/>
                              <a:gd name="T50" fmla="*/ 7182 w 7704"/>
                              <a:gd name="T51" fmla="*/ 7662 h 9199"/>
                              <a:gd name="T52" fmla="*/ 7443 w 7704"/>
                              <a:gd name="T53" fmla="*/ 7127 h 9199"/>
                              <a:gd name="T54" fmla="*/ 7609 w 7704"/>
                              <a:gd name="T55" fmla="*/ 6547 h 9199"/>
                              <a:gd name="T56" fmla="*/ 7692 w 7704"/>
                              <a:gd name="T57" fmla="*/ 5937 h 9199"/>
                              <a:gd name="T58" fmla="*/ 7699 w 7704"/>
                              <a:gd name="T59" fmla="*/ 5310 h 9199"/>
                              <a:gd name="T60" fmla="*/ 7638 w 7704"/>
                              <a:gd name="T61" fmla="*/ 4675 h 9199"/>
                              <a:gd name="T62" fmla="*/ 7519 w 7704"/>
                              <a:gd name="T63" fmla="*/ 4047 h 9199"/>
                              <a:gd name="T64" fmla="*/ 7302 w 7704"/>
                              <a:gd name="T65" fmla="*/ 3312 h 9199"/>
                              <a:gd name="T66" fmla="*/ 6973 w 7704"/>
                              <a:gd name="T67" fmla="*/ 2568 h 9199"/>
                              <a:gd name="T68" fmla="*/ 6558 w 7704"/>
                              <a:gd name="T69" fmla="*/ 1894 h 9199"/>
                              <a:gd name="T70" fmla="*/ 6065 w 7704"/>
                              <a:gd name="T71" fmla="*/ 1303 h 9199"/>
                              <a:gd name="T72" fmla="*/ 5508 w 7704"/>
                              <a:gd name="T73" fmla="*/ 805 h 9199"/>
                              <a:gd name="T74" fmla="*/ 4895 w 7704"/>
                              <a:gd name="T75" fmla="*/ 416 h 9199"/>
                              <a:gd name="T76" fmla="*/ 4236 w 7704"/>
                              <a:gd name="T77" fmla="*/ 147 h 9199"/>
                              <a:gd name="T78" fmla="*/ 3544 w 7704"/>
                              <a:gd name="T79" fmla="*/ 13 h 9199"/>
                              <a:gd name="T80" fmla="*/ 2826 w 7704"/>
                              <a:gd name="T81" fmla="*/ 24 h 9199"/>
                              <a:gd name="T82" fmla="*/ 2095 w 7704"/>
                              <a:gd name="T83" fmla="*/ 194 h 9199"/>
                              <a:gd name="T84" fmla="*/ 1362 w 7704"/>
                              <a:gd name="T85" fmla="*/ 535 h 9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704" h="9199">
                                <a:moveTo>
                                  <a:pt x="1362" y="535"/>
                                </a:moveTo>
                                <a:lnTo>
                                  <a:pt x="1218" y="664"/>
                                </a:lnTo>
                                <a:lnTo>
                                  <a:pt x="1084" y="798"/>
                                </a:lnTo>
                                <a:lnTo>
                                  <a:pt x="956" y="941"/>
                                </a:lnTo>
                                <a:lnTo>
                                  <a:pt x="838" y="1091"/>
                                </a:lnTo>
                                <a:lnTo>
                                  <a:pt x="726" y="1246"/>
                                </a:lnTo>
                                <a:lnTo>
                                  <a:pt x="623" y="1409"/>
                                </a:lnTo>
                                <a:lnTo>
                                  <a:pt x="526" y="1577"/>
                                </a:lnTo>
                                <a:lnTo>
                                  <a:pt x="439" y="1751"/>
                                </a:lnTo>
                                <a:lnTo>
                                  <a:pt x="358" y="1930"/>
                                </a:lnTo>
                                <a:lnTo>
                                  <a:pt x="285" y="2114"/>
                                </a:lnTo>
                                <a:lnTo>
                                  <a:pt x="222" y="2304"/>
                                </a:lnTo>
                                <a:lnTo>
                                  <a:pt x="166" y="2496"/>
                                </a:lnTo>
                                <a:lnTo>
                                  <a:pt x="116" y="2693"/>
                                </a:lnTo>
                                <a:lnTo>
                                  <a:pt x="77" y="2893"/>
                                </a:lnTo>
                                <a:lnTo>
                                  <a:pt x="45" y="3097"/>
                                </a:lnTo>
                                <a:lnTo>
                                  <a:pt x="22" y="3302"/>
                                </a:lnTo>
                                <a:lnTo>
                                  <a:pt x="7" y="3511"/>
                                </a:lnTo>
                                <a:lnTo>
                                  <a:pt x="0" y="3722"/>
                                </a:lnTo>
                                <a:lnTo>
                                  <a:pt x="1" y="3935"/>
                                </a:lnTo>
                                <a:lnTo>
                                  <a:pt x="11" y="4149"/>
                                </a:lnTo>
                                <a:lnTo>
                                  <a:pt x="29" y="4365"/>
                                </a:lnTo>
                                <a:lnTo>
                                  <a:pt x="56" y="4580"/>
                                </a:lnTo>
                                <a:lnTo>
                                  <a:pt x="91" y="4798"/>
                                </a:lnTo>
                                <a:lnTo>
                                  <a:pt x="135" y="5014"/>
                                </a:lnTo>
                                <a:lnTo>
                                  <a:pt x="187" y="5231"/>
                                </a:lnTo>
                                <a:lnTo>
                                  <a:pt x="247" y="5447"/>
                                </a:lnTo>
                                <a:lnTo>
                                  <a:pt x="318" y="5662"/>
                                </a:lnTo>
                                <a:lnTo>
                                  <a:pt x="396" y="5875"/>
                                </a:lnTo>
                                <a:lnTo>
                                  <a:pt x="484" y="6087"/>
                                </a:lnTo>
                                <a:lnTo>
                                  <a:pt x="579" y="6298"/>
                                </a:lnTo>
                                <a:lnTo>
                                  <a:pt x="685" y="6506"/>
                                </a:lnTo>
                                <a:lnTo>
                                  <a:pt x="799" y="6711"/>
                                </a:lnTo>
                                <a:lnTo>
                                  <a:pt x="890" y="6862"/>
                                </a:lnTo>
                                <a:lnTo>
                                  <a:pt x="984" y="7009"/>
                                </a:lnTo>
                                <a:lnTo>
                                  <a:pt x="1082" y="7152"/>
                                </a:lnTo>
                                <a:lnTo>
                                  <a:pt x="1183" y="7291"/>
                                </a:lnTo>
                                <a:lnTo>
                                  <a:pt x="1287" y="7425"/>
                                </a:lnTo>
                                <a:lnTo>
                                  <a:pt x="1394" y="7554"/>
                                </a:lnTo>
                                <a:lnTo>
                                  <a:pt x="1504" y="7678"/>
                                </a:lnTo>
                                <a:lnTo>
                                  <a:pt x="1616" y="7798"/>
                                </a:lnTo>
                                <a:lnTo>
                                  <a:pt x="1732" y="7914"/>
                                </a:lnTo>
                                <a:lnTo>
                                  <a:pt x="1848" y="8026"/>
                                </a:lnTo>
                                <a:lnTo>
                                  <a:pt x="1969" y="8132"/>
                                </a:lnTo>
                                <a:lnTo>
                                  <a:pt x="2090" y="8234"/>
                                </a:lnTo>
                                <a:lnTo>
                                  <a:pt x="2214" y="8330"/>
                                </a:lnTo>
                                <a:lnTo>
                                  <a:pt x="2341" y="8422"/>
                                </a:lnTo>
                                <a:lnTo>
                                  <a:pt x="2469" y="8508"/>
                                </a:lnTo>
                                <a:lnTo>
                                  <a:pt x="2597" y="8590"/>
                                </a:lnTo>
                                <a:lnTo>
                                  <a:pt x="2728" y="8668"/>
                                </a:lnTo>
                                <a:lnTo>
                                  <a:pt x="2860" y="8740"/>
                                </a:lnTo>
                                <a:lnTo>
                                  <a:pt x="2994" y="8806"/>
                                </a:lnTo>
                                <a:lnTo>
                                  <a:pt x="3129" y="8869"/>
                                </a:lnTo>
                                <a:lnTo>
                                  <a:pt x="3264" y="8925"/>
                                </a:lnTo>
                                <a:lnTo>
                                  <a:pt x="3400" y="8976"/>
                                </a:lnTo>
                                <a:lnTo>
                                  <a:pt x="3538" y="9023"/>
                                </a:lnTo>
                                <a:lnTo>
                                  <a:pt x="3675" y="9064"/>
                                </a:lnTo>
                                <a:lnTo>
                                  <a:pt x="3814" y="9099"/>
                                </a:lnTo>
                                <a:lnTo>
                                  <a:pt x="3952" y="9130"/>
                                </a:lnTo>
                                <a:lnTo>
                                  <a:pt x="4091" y="9154"/>
                                </a:lnTo>
                                <a:lnTo>
                                  <a:pt x="4230" y="9174"/>
                                </a:lnTo>
                                <a:lnTo>
                                  <a:pt x="4368" y="9188"/>
                                </a:lnTo>
                                <a:lnTo>
                                  <a:pt x="4508" y="9197"/>
                                </a:lnTo>
                                <a:lnTo>
                                  <a:pt x="4646" y="9199"/>
                                </a:lnTo>
                                <a:lnTo>
                                  <a:pt x="4783" y="9197"/>
                                </a:lnTo>
                                <a:lnTo>
                                  <a:pt x="5051" y="9137"/>
                                </a:lnTo>
                                <a:lnTo>
                                  <a:pt x="5304" y="9067"/>
                                </a:lnTo>
                                <a:lnTo>
                                  <a:pt x="5542" y="8986"/>
                                </a:lnTo>
                                <a:lnTo>
                                  <a:pt x="5764" y="8894"/>
                                </a:lnTo>
                                <a:lnTo>
                                  <a:pt x="5974" y="8792"/>
                                </a:lnTo>
                                <a:lnTo>
                                  <a:pt x="6169" y="8681"/>
                                </a:lnTo>
                                <a:lnTo>
                                  <a:pt x="6352" y="8559"/>
                                </a:lnTo>
                                <a:lnTo>
                                  <a:pt x="6521" y="8429"/>
                                </a:lnTo>
                                <a:lnTo>
                                  <a:pt x="6679" y="8290"/>
                                </a:lnTo>
                                <a:lnTo>
                                  <a:pt x="6822" y="8145"/>
                                </a:lnTo>
                                <a:lnTo>
                                  <a:pt x="6954" y="7991"/>
                                </a:lnTo>
                                <a:lnTo>
                                  <a:pt x="7074" y="7831"/>
                                </a:lnTo>
                                <a:lnTo>
                                  <a:pt x="7182" y="7662"/>
                                </a:lnTo>
                                <a:lnTo>
                                  <a:pt x="7279" y="7490"/>
                                </a:lnTo>
                                <a:lnTo>
                                  <a:pt x="7367" y="7310"/>
                                </a:lnTo>
                                <a:lnTo>
                                  <a:pt x="7443" y="7127"/>
                                </a:lnTo>
                                <a:lnTo>
                                  <a:pt x="7507" y="6937"/>
                                </a:lnTo>
                                <a:lnTo>
                                  <a:pt x="7564" y="6745"/>
                                </a:lnTo>
                                <a:lnTo>
                                  <a:pt x="7609" y="6547"/>
                                </a:lnTo>
                                <a:lnTo>
                                  <a:pt x="7645" y="6346"/>
                                </a:lnTo>
                                <a:lnTo>
                                  <a:pt x="7673" y="6144"/>
                                </a:lnTo>
                                <a:lnTo>
                                  <a:pt x="7692" y="5937"/>
                                </a:lnTo>
                                <a:lnTo>
                                  <a:pt x="7703" y="5730"/>
                                </a:lnTo>
                                <a:lnTo>
                                  <a:pt x="7704" y="5520"/>
                                </a:lnTo>
                                <a:lnTo>
                                  <a:pt x="7699" y="5310"/>
                                </a:lnTo>
                                <a:lnTo>
                                  <a:pt x="7686" y="5098"/>
                                </a:lnTo>
                                <a:lnTo>
                                  <a:pt x="7665" y="4887"/>
                                </a:lnTo>
                                <a:lnTo>
                                  <a:pt x="7638" y="4675"/>
                                </a:lnTo>
                                <a:lnTo>
                                  <a:pt x="7604" y="4464"/>
                                </a:lnTo>
                                <a:lnTo>
                                  <a:pt x="7565" y="4255"/>
                                </a:lnTo>
                                <a:lnTo>
                                  <a:pt x="7519" y="4047"/>
                                </a:lnTo>
                                <a:lnTo>
                                  <a:pt x="7467" y="3841"/>
                                </a:lnTo>
                                <a:lnTo>
                                  <a:pt x="7391" y="3573"/>
                                </a:lnTo>
                                <a:lnTo>
                                  <a:pt x="7302" y="3312"/>
                                </a:lnTo>
                                <a:lnTo>
                                  <a:pt x="7202" y="3057"/>
                                </a:lnTo>
                                <a:lnTo>
                                  <a:pt x="7092" y="2810"/>
                                </a:lnTo>
                                <a:lnTo>
                                  <a:pt x="6973" y="2568"/>
                                </a:lnTo>
                                <a:lnTo>
                                  <a:pt x="6843" y="2335"/>
                                </a:lnTo>
                                <a:lnTo>
                                  <a:pt x="6704" y="2110"/>
                                </a:lnTo>
                                <a:lnTo>
                                  <a:pt x="6558" y="1894"/>
                                </a:lnTo>
                                <a:lnTo>
                                  <a:pt x="6401" y="1687"/>
                                </a:lnTo>
                                <a:lnTo>
                                  <a:pt x="6237" y="1489"/>
                                </a:lnTo>
                                <a:lnTo>
                                  <a:pt x="6065" y="1303"/>
                                </a:lnTo>
                                <a:lnTo>
                                  <a:pt x="5886" y="1124"/>
                                </a:lnTo>
                                <a:lnTo>
                                  <a:pt x="5701" y="959"/>
                                </a:lnTo>
                                <a:lnTo>
                                  <a:pt x="5508" y="805"/>
                                </a:lnTo>
                                <a:lnTo>
                                  <a:pt x="5310" y="664"/>
                                </a:lnTo>
                                <a:lnTo>
                                  <a:pt x="5104" y="533"/>
                                </a:lnTo>
                                <a:lnTo>
                                  <a:pt x="4895" y="416"/>
                                </a:lnTo>
                                <a:lnTo>
                                  <a:pt x="4679" y="313"/>
                                </a:lnTo>
                                <a:lnTo>
                                  <a:pt x="4460" y="224"/>
                                </a:lnTo>
                                <a:lnTo>
                                  <a:pt x="4236" y="147"/>
                                </a:lnTo>
                                <a:lnTo>
                                  <a:pt x="4008" y="88"/>
                                </a:lnTo>
                                <a:lnTo>
                                  <a:pt x="3777" y="43"/>
                                </a:lnTo>
                                <a:lnTo>
                                  <a:pt x="3544" y="13"/>
                                </a:lnTo>
                                <a:lnTo>
                                  <a:pt x="3306" y="0"/>
                                </a:lnTo>
                                <a:lnTo>
                                  <a:pt x="3067" y="3"/>
                                </a:lnTo>
                                <a:lnTo>
                                  <a:pt x="2826" y="24"/>
                                </a:lnTo>
                                <a:lnTo>
                                  <a:pt x="2584" y="63"/>
                                </a:lnTo>
                                <a:lnTo>
                                  <a:pt x="2339" y="119"/>
                                </a:lnTo>
                                <a:lnTo>
                                  <a:pt x="2095" y="194"/>
                                </a:lnTo>
                                <a:lnTo>
                                  <a:pt x="1850" y="287"/>
                                </a:lnTo>
                                <a:lnTo>
                                  <a:pt x="1605" y="402"/>
                                </a:lnTo>
                                <a:lnTo>
                                  <a:pt x="1362" y="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621" y="2000"/>
                            <a:ext cx="2548" cy="3646"/>
                          </a:xfrm>
                          <a:custGeom>
                            <a:avLst/>
                            <a:gdLst>
                              <a:gd name="T0" fmla="*/ 7143 w 7643"/>
                              <a:gd name="T1" fmla="*/ 518 h 10940"/>
                              <a:gd name="T2" fmla="*/ 7354 w 7643"/>
                              <a:gd name="T3" fmla="*/ 1416 h 10940"/>
                              <a:gd name="T4" fmla="*/ 7292 w 7643"/>
                              <a:gd name="T5" fmla="*/ 2157 h 10940"/>
                              <a:gd name="T6" fmla="*/ 6997 w 7643"/>
                              <a:gd name="T7" fmla="*/ 2766 h 10940"/>
                              <a:gd name="T8" fmla="*/ 6509 w 7643"/>
                              <a:gd name="T9" fmla="*/ 3274 h 10940"/>
                              <a:gd name="T10" fmla="*/ 5870 w 7643"/>
                              <a:gd name="T11" fmla="*/ 3709 h 10940"/>
                              <a:gd name="T12" fmla="*/ 5119 w 7643"/>
                              <a:gd name="T13" fmla="*/ 4098 h 10940"/>
                              <a:gd name="T14" fmla="*/ 4297 w 7643"/>
                              <a:gd name="T15" fmla="*/ 4471 h 10940"/>
                              <a:gd name="T16" fmla="*/ 3447 w 7643"/>
                              <a:gd name="T17" fmla="*/ 4854 h 10940"/>
                              <a:gd name="T18" fmla="*/ 2607 w 7643"/>
                              <a:gd name="T19" fmla="*/ 5277 h 10940"/>
                              <a:gd name="T20" fmla="*/ 1819 w 7643"/>
                              <a:gd name="T21" fmla="*/ 5768 h 10940"/>
                              <a:gd name="T22" fmla="*/ 1124 w 7643"/>
                              <a:gd name="T23" fmla="*/ 6355 h 10940"/>
                              <a:gd name="T24" fmla="*/ 561 w 7643"/>
                              <a:gd name="T25" fmla="*/ 7066 h 10940"/>
                              <a:gd name="T26" fmla="*/ 173 w 7643"/>
                              <a:gd name="T27" fmla="*/ 7928 h 10940"/>
                              <a:gd name="T28" fmla="*/ 0 w 7643"/>
                              <a:gd name="T29" fmla="*/ 8973 h 10940"/>
                              <a:gd name="T30" fmla="*/ 81 w 7643"/>
                              <a:gd name="T31" fmla="*/ 10226 h 10940"/>
                              <a:gd name="T32" fmla="*/ 964 w 7643"/>
                              <a:gd name="T33" fmla="*/ 9229 h 10940"/>
                              <a:gd name="T34" fmla="*/ 1400 w 7643"/>
                              <a:gd name="T35" fmla="*/ 8682 h 10940"/>
                              <a:gd name="T36" fmla="*/ 1927 w 7643"/>
                              <a:gd name="T37" fmla="*/ 8198 h 10940"/>
                              <a:gd name="T38" fmla="*/ 2525 w 7643"/>
                              <a:gd name="T39" fmla="*/ 7763 h 10940"/>
                              <a:gd name="T40" fmla="*/ 3171 w 7643"/>
                              <a:gd name="T41" fmla="*/ 7361 h 10940"/>
                              <a:gd name="T42" fmla="*/ 3845 w 7643"/>
                              <a:gd name="T43" fmla="*/ 6981 h 10940"/>
                              <a:gd name="T44" fmla="*/ 4525 w 7643"/>
                              <a:gd name="T45" fmla="*/ 6605 h 10940"/>
                              <a:gd name="T46" fmla="*/ 5189 w 7643"/>
                              <a:gd name="T47" fmla="*/ 6220 h 10940"/>
                              <a:gd name="T48" fmla="*/ 5816 w 7643"/>
                              <a:gd name="T49" fmla="*/ 5813 h 10940"/>
                              <a:gd name="T50" fmla="*/ 6385 w 7643"/>
                              <a:gd name="T51" fmla="*/ 5369 h 10940"/>
                              <a:gd name="T52" fmla="*/ 6873 w 7643"/>
                              <a:gd name="T53" fmla="*/ 4871 h 10940"/>
                              <a:gd name="T54" fmla="*/ 7260 w 7643"/>
                              <a:gd name="T55" fmla="*/ 4309 h 10940"/>
                              <a:gd name="T56" fmla="*/ 7523 w 7643"/>
                              <a:gd name="T57" fmla="*/ 3665 h 10940"/>
                              <a:gd name="T58" fmla="*/ 7643 w 7643"/>
                              <a:gd name="T59" fmla="*/ 2927 h 10940"/>
                              <a:gd name="T60" fmla="*/ 7598 w 7643"/>
                              <a:gd name="T61" fmla="*/ 2080 h 10940"/>
                              <a:gd name="T62" fmla="*/ 7364 w 7643"/>
                              <a:gd name="T63" fmla="*/ 1109 h 10940"/>
                              <a:gd name="T64" fmla="*/ 6922 w 7643"/>
                              <a:gd name="T65" fmla="*/ 0 h 109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643" h="10940">
                                <a:moveTo>
                                  <a:pt x="6922" y="0"/>
                                </a:moveTo>
                                <a:lnTo>
                                  <a:pt x="7143" y="518"/>
                                </a:lnTo>
                                <a:lnTo>
                                  <a:pt x="7285" y="989"/>
                                </a:lnTo>
                                <a:lnTo>
                                  <a:pt x="7354" y="1416"/>
                                </a:lnTo>
                                <a:lnTo>
                                  <a:pt x="7356" y="1805"/>
                                </a:lnTo>
                                <a:lnTo>
                                  <a:pt x="7292" y="2157"/>
                                </a:lnTo>
                                <a:lnTo>
                                  <a:pt x="7171" y="2476"/>
                                </a:lnTo>
                                <a:lnTo>
                                  <a:pt x="6997" y="2766"/>
                                </a:lnTo>
                                <a:lnTo>
                                  <a:pt x="6775" y="3032"/>
                                </a:lnTo>
                                <a:lnTo>
                                  <a:pt x="6509" y="3274"/>
                                </a:lnTo>
                                <a:lnTo>
                                  <a:pt x="6206" y="3498"/>
                                </a:lnTo>
                                <a:lnTo>
                                  <a:pt x="5870" y="3709"/>
                                </a:lnTo>
                                <a:lnTo>
                                  <a:pt x="5505" y="3907"/>
                                </a:lnTo>
                                <a:lnTo>
                                  <a:pt x="5119" y="4098"/>
                                </a:lnTo>
                                <a:lnTo>
                                  <a:pt x="4715" y="4285"/>
                                </a:lnTo>
                                <a:lnTo>
                                  <a:pt x="4297" y="4471"/>
                                </a:lnTo>
                                <a:lnTo>
                                  <a:pt x="3873" y="4659"/>
                                </a:lnTo>
                                <a:lnTo>
                                  <a:pt x="3447" y="4854"/>
                                </a:lnTo>
                                <a:lnTo>
                                  <a:pt x="3022" y="5059"/>
                                </a:lnTo>
                                <a:lnTo>
                                  <a:pt x="2607" y="5277"/>
                                </a:lnTo>
                                <a:lnTo>
                                  <a:pt x="2203" y="5512"/>
                                </a:lnTo>
                                <a:lnTo>
                                  <a:pt x="1819" y="5768"/>
                                </a:lnTo>
                                <a:lnTo>
                                  <a:pt x="1458" y="6048"/>
                                </a:lnTo>
                                <a:lnTo>
                                  <a:pt x="1124" y="6355"/>
                                </a:lnTo>
                                <a:lnTo>
                                  <a:pt x="823" y="6693"/>
                                </a:lnTo>
                                <a:lnTo>
                                  <a:pt x="561" y="7066"/>
                                </a:lnTo>
                                <a:lnTo>
                                  <a:pt x="343" y="7476"/>
                                </a:lnTo>
                                <a:lnTo>
                                  <a:pt x="173" y="7928"/>
                                </a:lnTo>
                                <a:lnTo>
                                  <a:pt x="58" y="8426"/>
                                </a:lnTo>
                                <a:lnTo>
                                  <a:pt x="0" y="8973"/>
                                </a:lnTo>
                                <a:lnTo>
                                  <a:pt x="5" y="9571"/>
                                </a:lnTo>
                                <a:lnTo>
                                  <a:pt x="81" y="10226"/>
                                </a:lnTo>
                                <a:lnTo>
                                  <a:pt x="231" y="10940"/>
                                </a:lnTo>
                                <a:lnTo>
                                  <a:pt x="964" y="9229"/>
                                </a:lnTo>
                                <a:lnTo>
                                  <a:pt x="1169" y="8948"/>
                                </a:lnTo>
                                <a:lnTo>
                                  <a:pt x="1400" y="8682"/>
                                </a:lnTo>
                                <a:lnTo>
                                  <a:pt x="1653" y="8433"/>
                                </a:lnTo>
                                <a:lnTo>
                                  <a:pt x="1927" y="8198"/>
                                </a:lnTo>
                                <a:lnTo>
                                  <a:pt x="2219" y="7975"/>
                                </a:lnTo>
                                <a:lnTo>
                                  <a:pt x="2525" y="7763"/>
                                </a:lnTo>
                                <a:lnTo>
                                  <a:pt x="2843" y="7559"/>
                                </a:lnTo>
                                <a:lnTo>
                                  <a:pt x="3171" y="7361"/>
                                </a:lnTo>
                                <a:lnTo>
                                  <a:pt x="3506" y="7169"/>
                                </a:lnTo>
                                <a:lnTo>
                                  <a:pt x="3845" y="6981"/>
                                </a:lnTo>
                                <a:lnTo>
                                  <a:pt x="4186" y="6793"/>
                                </a:lnTo>
                                <a:lnTo>
                                  <a:pt x="4525" y="6605"/>
                                </a:lnTo>
                                <a:lnTo>
                                  <a:pt x="4861" y="6415"/>
                                </a:lnTo>
                                <a:lnTo>
                                  <a:pt x="5189" y="6220"/>
                                </a:lnTo>
                                <a:lnTo>
                                  <a:pt x="5508" y="6021"/>
                                </a:lnTo>
                                <a:lnTo>
                                  <a:pt x="5816" y="5813"/>
                                </a:lnTo>
                                <a:lnTo>
                                  <a:pt x="6109" y="5597"/>
                                </a:lnTo>
                                <a:lnTo>
                                  <a:pt x="6385" y="5369"/>
                                </a:lnTo>
                                <a:lnTo>
                                  <a:pt x="6640" y="5127"/>
                                </a:lnTo>
                                <a:lnTo>
                                  <a:pt x="6873" y="4871"/>
                                </a:lnTo>
                                <a:lnTo>
                                  <a:pt x="7080" y="4600"/>
                                </a:lnTo>
                                <a:lnTo>
                                  <a:pt x="7260" y="4309"/>
                                </a:lnTo>
                                <a:lnTo>
                                  <a:pt x="7408" y="3998"/>
                                </a:lnTo>
                                <a:lnTo>
                                  <a:pt x="7523" y="3665"/>
                                </a:lnTo>
                                <a:lnTo>
                                  <a:pt x="7603" y="3309"/>
                                </a:lnTo>
                                <a:lnTo>
                                  <a:pt x="7643" y="2927"/>
                                </a:lnTo>
                                <a:lnTo>
                                  <a:pt x="7643" y="2519"/>
                                </a:lnTo>
                                <a:lnTo>
                                  <a:pt x="7598" y="2080"/>
                                </a:lnTo>
                                <a:lnTo>
                                  <a:pt x="7505" y="1611"/>
                                </a:lnTo>
                                <a:lnTo>
                                  <a:pt x="7364" y="1109"/>
                                </a:lnTo>
                                <a:lnTo>
                                  <a:pt x="7170" y="573"/>
                                </a:lnTo>
                                <a:lnTo>
                                  <a:pt x="6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  <a:alpha val="2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5" name="Freeform 24"/>
                      <wps:cNvSpPr>
                        <a:spLocks/>
                      </wps:cNvSpPr>
                      <wps:spPr bwMode="auto">
                        <a:xfrm>
                          <a:off x="1883" y="915"/>
                          <a:ext cx="1060" cy="1715"/>
                        </a:xfrm>
                        <a:custGeom>
                          <a:avLst/>
                          <a:gdLst>
                            <a:gd name="T0" fmla="*/ 7 w 3181"/>
                            <a:gd name="T1" fmla="*/ 82 h 5146"/>
                            <a:gd name="T2" fmla="*/ 3 w 3181"/>
                            <a:gd name="T3" fmla="*/ 73 h 5146"/>
                            <a:gd name="T4" fmla="*/ 0 w 3181"/>
                            <a:gd name="T5" fmla="*/ 63 h 5146"/>
                            <a:gd name="T6" fmla="*/ 0 w 3181"/>
                            <a:gd name="T7" fmla="*/ 51 h 5146"/>
                            <a:gd name="T8" fmla="*/ 1 w 3181"/>
                            <a:gd name="T9" fmla="*/ 41 h 5146"/>
                            <a:gd name="T10" fmla="*/ 4 w 3181"/>
                            <a:gd name="T11" fmla="*/ 32 h 5146"/>
                            <a:gd name="T12" fmla="*/ 10 w 3181"/>
                            <a:gd name="T13" fmla="*/ 23 h 5146"/>
                            <a:gd name="T14" fmla="*/ 17 w 3181"/>
                            <a:gd name="T15" fmla="*/ 15 h 5146"/>
                            <a:gd name="T16" fmla="*/ 25 w 3181"/>
                            <a:gd name="T17" fmla="*/ 8 h 5146"/>
                            <a:gd name="T18" fmla="*/ 35 w 3181"/>
                            <a:gd name="T19" fmla="*/ 3 h 5146"/>
                            <a:gd name="T20" fmla="*/ 45 w 3181"/>
                            <a:gd name="T21" fmla="*/ 0 h 5146"/>
                            <a:gd name="T22" fmla="*/ 56 w 3181"/>
                            <a:gd name="T23" fmla="*/ 0 h 5146"/>
                            <a:gd name="T24" fmla="*/ 66 w 3181"/>
                            <a:gd name="T25" fmla="*/ 2 h 5146"/>
                            <a:gd name="T26" fmla="*/ 76 w 3181"/>
                            <a:gd name="T27" fmla="*/ 5 h 5146"/>
                            <a:gd name="T28" fmla="*/ 84 w 3181"/>
                            <a:gd name="T29" fmla="*/ 10 h 5146"/>
                            <a:gd name="T30" fmla="*/ 93 w 3181"/>
                            <a:gd name="T31" fmla="*/ 17 h 5146"/>
                            <a:gd name="T32" fmla="*/ 100 w 3181"/>
                            <a:gd name="T33" fmla="*/ 26 h 5146"/>
                            <a:gd name="T34" fmla="*/ 3174 w 3181"/>
                            <a:gd name="T35" fmla="*/ 5062 h 5146"/>
                            <a:gd name="T36" fmla="*/ 3178 w 3181"/>
                            <a:gd name="T37" fmla="*/ 5072 h 5146"/>
                            <a:gd name="T38" fmla="*/ 3181 w 3181"/>
                            <a:gd name="T39" fmla="*/ 5084 h 5146"/>
                            <a:gd name="T40" fmla="*/ 3181 w 3181"/>
                            <a:gd name="T41" fmla="*/ 5093 h 5146"/>
                            <a:gd name="T42" fmla="*/ 3180 w 3181"/>
                            <a:gd name="T43" fmla="*/ 5103 h 5146"/>
                            <a:gd name="T44" fmla="*/ 3177 w 3181"/>
                            <a:gd name="T45" fmla="*/ 5113 h 5146"/>
                            <a:gd name="T46" fmla="*/ 3171 w 3181"/>
                            <a:gd name="T47" fmla="*/ 5123 h 5146"/>
                            <a:gd name="T48" fmla="*/ 3164 w 3181"/>
                            <a:gd name="T49" fmla="*/ 5130 h 5146"/>
                            <a:gd name="T50" fmla="*/ 3156 w 3181"/>
                            <a:gd name="T51" fmla="*/ 5137 h 5146"/>
                            <a:gd name="T52" fmla="*/ 3146 w 3181"/>
                            <a:gd name="T53" fmla="*/ 5142 h 5146"/>
                            <a:gd name="T54" fmla="*/ 3135 w 3181"/>
                            <a:gd name="T55" fmla="*/ 5144 h 5146"/>
                            <a:gd name="T56" fmla="*/ 3125 w 3181"/>
                            <a:gd name="T57" fmla="*/ 5146 h 5146"/>
                            <a:gd name="T58" fmla="*/ 3115 w 3181"/>
                            <a:gd name="T59" fmla="*/ 5144 h 5146"/>
                            <a:gd name="T60" fmla="*/ 3105 w 3181"/>
                            <a:gd name="T61" fmla="*/ 5140 h 5146"/>
                            <a:gd name="T62" fmla="*/ 3095 w 3181"/>
                            <a:gd name="T63" fmla="*/ 5134 h 5146"/>
                            <a:gd name="T64" fmla="*/ 3088 w 3181"/>
                            <a:gd name="T65" fmla="*/ 5127 h 5146"/>
                            <a:gd name="T66" fmla="*/ 3081 w 3181"/>
                            <a:gd name="T67" fmla="*/ 5119 h 5146"/>
                            <a:gd name="T68" fmla="*/ 7 w 3181"/>
                            <a:gd name="T69" fmla="*/ 82 h 51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181" h="5146">
                              <a:moveTo>
                                <a:pt x="7" y="82"/>
                              </a:moveTo>
                              <a:lnTo>
                                <a:pt x="3" y="73"/>
                              </a:lnTo>
                              <a:lnTo>
                                <a:pt x="0" y="63"/>
                              </a:lnTo>
                              <a:lnTo>
                                <a:pt x="0" y="51"/>
                              </a:lnTo>
                              <a:lnTo>
                                <a:pt x="1" y="41"/>
                              </a:lnTo>
                              <a:lnTo>
                                <a:pt x="4" y="32"/>
                              </a:lnTo>
                              <a:lnTo>
                                <a:pt x="10" y="23"/>
                              </a:lnTo>
                              <a:lnTo>
                                <a:pt x="17" y="15"/>
                              </a:lnTo>
                              <a:lnTo>
                                <a:pt x="25" y="8"/>
                              </a:lnTo>
                              <a:lnTo>
                                <a:pt x="35" y="3"/>
                              </a:lnTo>
                              <a:lnTo>
                                <a:pt x="45" y="0"/>
                              </a:lnTo>
                              <a:lnTo>
                                <a:pt x="56" y="0"/>
                              </a:lnTo>
                              <a:lnTo>
                                <a:pt x="66" y="2"/>
                              </a:lnTo>
                              <a:lnTo>
                                <a:pt x="76" y="5"/>
                              </a:lnTo>
                              <a:lnTo>
                                <a:pt x="84" y="10"/>
                              </a:lnTo>
                              <a:lnTo>
                                <a:pt x="93" y="17"/>
                              </a:lnTo>
                              <a:lnTo>
                                <a:pt x="100" y="26"/>
                              </a:lnTo>
                              <a:lnTo>
                                <a:pt x="3174" y="5062"/>
                              </a:lnTo>
                              <a:lnTo>
                                <a:pt x="3178" y="5072"/>
                              </a:lnTo>
                              <a:lnTo>
                                <a:pt x="3181" y="5084"/>
                              </a:lnTo>
                              <a:lnTo>
                                <a:pt x="3181" y="5093"/>
                              </a:lnTo>
                              <a:lnTo>
                                <a:pt x="3180" y="5103"/>
                              </a:lnTo>
                              <a:lnTo>
                                <a:pt x="3177" y="5113"/>
                              </a:lnTo>
                              <a:lnTo>
                                <a:pt x="3171" y="5123"/>
                              </a:lnTo>
                              <a:lnTo>
                                <a:pt x="3164" y="5130"/>
                              </a:lnTo>
                              <a:lnTo>
                                <a:pt x="3156" y="5137"/>
                              </a:lnTo>
                              <a:lnTo>
                                <a:pt x="3146" y="5142"/>
                              </a:lnTo>
                              <a:lnTo>
                                <a:pt x="3135" y="5144"/>
                              </a:lnTo>
                              <a:lnTo>
                                <a:pt x="3125" y="5146"/>
                              </a:lnTo>
                              <a:lnTo>
                                <a:pt x="3115" y="5144"/>
                              </a:lnTo>
                              <a:lnTo>
                                <a:pt x="3105" y="5140"/>
                              </a:lnTo>
                              <a:lnTo>
                                <a:pt x="3095" y="5134"/>
                              </a:lnTo>
                              <a:lnTo>
                                <a:pt x="3088" y="5127"/>
                              </a:lnTo>
                              <a:lnTo>
                                <a:pt x="3081" y="5119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  <a:alpha val="2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25"/>
                      <wps:cNvSpPr>
                        <a:spLocks/>
                      </wps:cNvSpPr>
                      <wps:spPr bwMode="auto">
                        <a:xfrm>
                          <a:off x="1900" y="682"/>
                          <a:ext cx="908" cy="1465"/>
                        </a:xfrm>
                        <a:custGeom>
                          <a:avLst/>
                          <a:gdLst>
                            <a:gd name="T0" fmla="*/ 7 w 2724"/>
                            <a:gd name="T1" fmla="*/ 82 h 4395"/>
                            <a:gd name="T2" fmla="*/ 3 w 2724"/>
                            <a:gd name="T3" fmla="*/ 72 h 4395"/>
                            <a:gd name="T4" fmla="*/ 0 w 2724"/>
                            <a:gd name="T5" fmla="*/ 63 h 4395"/>
                            <a:gd name="T6" fmla="*/ 0 w 2724"/>
                            <a:gd name="T7" fmla="*/ 53 h 4395"/>
                            <a:gd name="T8" fmla="*/ 2 w 2724"/>
                            <a:gd name="T9" fmla="*/ 41 h 4395"/>
                            <a:gd name="T10" fmla="*/ 4 w 2724"/>
                            <a:gd name="T11" fmla="*/ 33 h 4395"/>
                            <a:gd name="T12" fmla="*/ 10 w 2724"/>
                            <a:gd name="T13" fmla="*/ 23 h 4395"/>
                            <a:gd name="T14" fmla="*/ 17 w 2724"/>
                            <a:gd name="T15" fmla="*/ 15 h 4395"/>
                            <a:gd name="T16" fmla="*/ 26 w 2724"/>
                            <a:gd name="T17" fmla="*/ 9 h 4395"/>
                            <a:gd name="T18" fmla="*/ 35 w 2724"/>
                            <a:gd name="T19" fmla="*/ 3 h 4395"/>
                            <a:gd name="T20" fmla="*/ 45 w 2724"/>
                            <a:gd name="T21" fmla="*/ 2 h 4395"/>
                            <a:gd name="T22" fmla="*/ 56 w 2724"/>
                            <a:gd name="T23" fmla="*/ 0 h 4395"/>
                            <a:gd name="T24" fmla="*/ 66 w 2724"/>
                            <a:gd name="T25" fmla="*/ 2 h 4395"/>
                            <a:gd name="T26" fmla="*/ 76 w 2724"/>
                            <a:gd name="T27" fmla="*/ 6 h 4395"/>
                            <a:gd name="T28" fmla="*/ 85 w 2724"/>
                            <a:gd name="T29" fmla="*/ 10 h 4395"/>
                            <a:gd name="T30" fmla="*/ 93 w 2724"/>
                            <a:gd name="T31" fmla="*/ 17 h 4395"/>
                            <a:gd name="T32" fmla="*/ 100 w 2724"/>
                            <a:gd name="T33" fmla="*/ 27 h 4395"/>
                            <a:gd name="T34" fmla="*/ 2716 w 2724"/>
                            <a:gd name="T35" fmla="*/ 4313 h 4395"/>
                            <a:gd name="T36" fmla="*/ 2720 w 2724"/>
                            <a:gd name="T37" fmla="*/ 4323 h 4395"/>
                            <a:gd name="T38" fmla="*/ 2723 w 2724"/>
                            <a:gd name="T39" fmla="*/ 4333 h 4395"/>
                            <a:gd name="T40" fmla="*/ 2724 w 2724"/>
                            <a:gd name="T41" fmla="*/ 4344 h 4395"/>
                            <a:gd name="T42" fmla="*/ 2723 w 2724"/>
                            <a:gd name="T43" fmla="*/ 4354 h 4395"/>
                            <a:gd name="T44" fmla="*/ 2719 w 2724"/>
                            <a:gd name="T45" fmla="*/ 4364 h 4395"/>
                            <a:gd name="T46" fmla="*/ 2713 w 2724"/>
                            <a:gd name="T47" fmla="*/ 4372 h 4395"/>
                            <a:gd name="T48" fmla="*/ 2706 w 2724"/>
                            <a:gd name="T49" fmla="*/ 4381 h 4395"/>
                            <a:gd name="T50" fmla="*/ 2697 w 2724"/>
                            <a:gd name="T51" fmla="*/ 4388 h 4395"/>
                            <a:gd name="T52" fmla="*/ 2688 w 2724"/>
                            <a:gd name="T53" fmla="*/ 4392 h 4395"/>
                            <a:gd name="T54" fmla="*/ 2678 w 2724"/>
                            <a:gd name="T55" fmla="*/ 4395 h 4395"/>
                            <a:gd name="T56" fmla="*/ 2668 w 2724"/>
                            <a:gd name="T57" fmla="*/ 4395 h 4395"/>
                            <a:gd name="T58" fmla="*/ 2657 w 2724"/>
                            <a:gd name="T59" fmla="*/ 4393 h 4395"/>
                            <a:gd name="T60" fmla="*/ 2647 w 2724"/>
                            <a:gd name="T61" fmla="*/ 4391 h 4395"/>
                            <a:gd name="T62" fmla="*/ 2638 w 2724"/>
                            <a:gd name="T63" fmla="*/ 4385 h 4395"/>
                            <a:gd name="T64" fmla="*/ 2630 w 2724"/>
                            <a:gd name="T65" fmla="*/ 4378 h 4395"/>
                            <a:gd name="T66" fmla="*/ 2624 w 2724"/>
                            <a:gd name="T67" fmla="*/ 4369 h 4395"/>
                            <a:gd name="T68" fmla="*/ 7 w 2724"/>
                            <a:gd name="T69" fmla="*/ 82 h 4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724" h="4395">
                              <a:moveTo>
                                <a:pt x="7" y="82"/>
                              </a:moveTo>
                              <a:lnTo>
                                <a:pt x="3" y="72"/>
                              </a:lnTo>
                              <a:lnTo>
                                <a:pt x="0" y="63"/>
                              </a:lnTo>
                              <a:lnTo>
                                <a:pt x="0" y="53"/>
                              </a:lnTo>
                              <a:lnTo>
                                <a:pt x="2" y="41"/>
                              </a:lnTo>
                              <a:lnTo>
                                <a:pt x="4" y="33"/>
                              </a:lnTo>
                              <a:lnTo>
                                <a:pt x="10" y="23"/>
                              </a:lnTo>
                              <a:lnTo>
                                <a:pt x="17" y="15"/>
                              </a:lnTo>
                              <a:lnTo>
                                <a:pt x="26" y="9"/>
                              </a:lnTo>
                              <a:lnTo>
                                <a:pt x="35" y="3"/>
                              </a:lnTo>
                              <a:lnTo>
                                <a:pt x="45" y="2"/>
                              </a:lnTo>
                              <a:lnTo>
                                <a:pt x="56" y="0"/>
                              </a:lnTo>
                              <a:lnTo>
                                <a:pt x="66" y="2"/>
                              </a:lnTo>
                              <a:lnTo>
                                <a:pt x="76" y="6"/>
                              </a:lnTo>
                              <a:lnTo>
                                <a:pt x="85" y="10"/>
                              </a:lnTo>
                              <a:lnTo>
                                <a:pt x="93" y="17"/>
                              </a:lnTo>
                              <a:lnTo>
                                <a:pt x="100" y="27"/>
                              </a:lnTo>
                              <a:lnTo>
                                <a:pt x="2716" y="4313"/>
                              </a:lnTo>
                              <a:lnTo>
                                <a:pt x="2720" y="4323"/>
                              </a:lnTo>
                              <a:lnTo>
                                <a:pt x="2723" y="4333"/>
                              </a:lnTo>
                              <a:lnTo>
                                <a:pt x="2724" y="4344"/>
                              </a:lnTo>
                              <a:lnTo>
                                <a:pt x="2723" y="4354"/>
                              </a:lnTo>
                              <a:lnTo>
                                <a:pt x="2719" y="4364"/>
                              </a:lnTo>
                              <a:lnTo>
                                <a:pt x="2713" y="4372"/>
                              </a:lnTo>
                              <a:lnTo>
                                <a:pt x="2706" y="4381"/>
                              </a:lnTo>
                              <a:lnTo>
                                <a:pt x="2697" y="4388"/>
                              </a:lnTo>
                              <a:lnTo>
                                <a:pt x="2688" y="4392"/>
                              </a:lnTo>
                              <a:lnTo>
                                <a:pt x="2678" y="4395"/>
                              </a:lnTo>
                              <a:lnTo>
                                <a:pt x="2668" y="4395"/>
                              </a:lnTo>
                              <a:lnTo>
                                <a:pt x="2657" y="4393"/>
                              </a:lnTo>
                              <a:lnTo>
                                <a:pt x="2647" y="4391"/>
                              </a:lnTo>
                              <a:lnTo>
                                <a:pt x="2638" y="4385"/>
                              </a:lnTo>
                              <a:lnTo>
                                <a:pt x="2630" y="4378"/>
                              </a:lnTo>
                              <a:lnTo>
                                <a:pt x="2624" y="4369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  <a:alpha val="2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22.8pt;margin-top:-164pt;width:94.8pt;height:170pt;z-index:-251656192;mso-position-horizontal-relative:margin;mso-position-vertical-relative:bottom-margin-area" coordsize="4206,7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">
              <v:group id="Group 4" o:spid="_x0000_s1027" style="position:absolute;width:4206;height:7541" coordsize="4206,7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Freeform 5" o:spid="_x0000_s1028" style="position:absolute;left:648;top:4447;width:732;height:2069;visibility:visible;mso-wrap-style:square;v-text-anchor:top" coordsize="2196,6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nW8IA&#10;AADaAAAADwAAAGRycy9kb3ducmV2LnhtbESPzWrDMBCE74G+g9hCb4mcUoJxo4SmxRCXXvLzAFtr&#10;a5lYKyOptvP2VaCQ4zDzzTDr7WQ7MZAPrWMFy0UGgrh2uuVGwflUznMQISJr7ByTgisF2G4eZmss&#10;tBv5QMMxNiKVcChQgYmxL6QMtSGLYeF64uT9OG8xJukbqT2Oqdx28jnLVtJiy2nBYE/vhurL8dcq&#10;eNkPn7uPZXmpcvZf391gKnPdKfX0OL29gog0xXv4n97rxMHtSro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qCdbwgAAANoAAAAPAAAAAAAAAAAAAAAAAJgCAABkcnMvZG93&#10;bnJldi54bWxQSwUGAAAAAAQABAD1AAAAhwMAAAAA&#10;" path="m2196,657r-129,84l1943,836,1826,939r-109,113l1614,1175r-96,131l1430,1445r-82,147l1275,1746r-66,161l1150,2076r-51,172l1057,2426r-35,184l996,2798r-18,191l968,3184r,199l975,3584r17,202l1019,3990r34,206l1098,4402r53,206l1214,4814r73,205l1369,5223r93,202l1565,5625r112,198l1801,6016r134,191l1684,6091,1451,5943,1237,5762,1038,5554,860,5321,697,5065,552,4790,424,4500,314,4196,220,3884,142,3563,82,3239,38,2915,11,2593,,2276,4,1968,27,1671,63,1388r54,-265l186,879,270,657,370,464,485,300,616,168,761,72,923,14,1098,r191,30l1494,107r220,129l1947,418r249,239xe" fillcolor="#8db3e2 [1311]" stroked="f">
                  <v:fill opacity="13107f"/>
                  <v:path arrowok="t" o:connecttype="custom" o:connectlocs="689,247;609,313;538,392;477,482;425,582;383,692;352,809;332,933;323,1061;325,1195;340,1330;366,1467;405,1605;456,1741;522,1875;600,2005;561,2030;412,1921;287,1774;184,1597;105,1399;47,1188;13,972;0,759;9,557;39,374;90,219;162,100;254,24;366,0;498,36;649,139" o:connectangles="0,0,0,0,0,0,0,0,0,0,0,0,0,0,0,0,0,0,0,0,0,0,0,0,0,0,0,0,0,0,0,0"/>
                </v:shape>
                <v:shape id="Freeform 6" o:spid="_x0000_s1029" style="position:absolute;top:1311;width:3114;height:2537;visibility:visible;mso-wrap-style:square;v-text-anchor:top" coordsize="9341,7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YScMA&#10;AADaAAAADwAAAGRycy9kb3ducmV2LnhtbESPzWrDMBCE74G+g9hALyGR25LEuJZDiCmUnpofyHWR&#10;traJtTKSkrhvXxUKPQ4z8w1Tbkbbixv50DlW8LTIQBBrZzpuFJyOb/McRIjIBnvHpOCbAmyqh0mJ&#10;hXF33tPtEBuRIBwKVNDGOBRSBt2SxbBwA3Hyvpy3GJP0jTQe7wlue/mcZStpseO00OJAu5b05XC1&#10;CrYfXNfLfb/W55fPGdczneU+V+pxOm5fQUQa43/4r/1uFKzg90q6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aYScMAAADaAAAADwAAAAAAAAAAAAAAAACYAgAAZHJzL2Rv&#10;d25yZXYueG1sUEsFBgAAAAAEAAQA9QAAAIgDAAAAAA==&#10;" path="m2835,4159r6,-67l2848,4026r8,-64l2866,3898r13,-63l2891,3774r14,-61l2922,3654r17,-58l2958,3538r21,-57l3000,3426r22,-54l3046,3319r25,-53l3098,3215r28,-49l3155,3116r30,-48l3216,3022r33,-46l3281,2931r35,-44l3351,2845r37,-42l3425,2763r39,-40l3503,2684r40,-37l3584,2610r42,-36l3668,2540r-22,-46l3623,2448r-20,-51l3584,2344r-19,-55l3550,2233r-16,-60l3520,2114r-12,-62l3496,1990r-11,-65l3477,1859r-10,-65l3460,1728r-7,-66l3447,1595r-8,-133l3432,1331r-5,-128l3426,1080r,-116l3427,856r3,-99l3433,669r-117,55l3202,783r-114,64l2977,914r-108,69l2761,1056r-105,77l2554,1213r-102,84l2355,1383r-95,90l2168,1568r-90,98l1991,1766r-83,103l1828,1978r-78,111l1676,2203r-71,117l1539,2442r-63,124l1417,2695r-55,132l1310,2961r-47,139l1220,3241r-38,144l1148,3534r-29,151l1093,3839r-19,158l1059,4159,,4159r972,835l1946,5830r972,-836l3890,4159r-1055,xm4439,2446r106,-87l4673,2291r146,-50l4984,2212r178,-13l5354,2206r199,24l5760,2271r211,59l6184,2407r212,92l6604,2606r202,124l6998,2869r182,156l7347,3193r152,184l7630,3575r110,210l7826,4010r59,236l7914,4496r-4,263l7874,5032r-76,286l7682,5615r-157,308l7322,6241r-250,328l6770,6907r-353,348l6008,7613r21,-27l6060,7566r45,-14l6158,7542r65,-6l6296,7534r83,l6469,7534r97,1l6671,7535r111,l6896,7531r121,-7l7141,7512r126,-15l7397,7474r130,-29l7660,7408r132,-47l7924,7306r132,-66l8186,7162r128,-91l8439,6968r121,-117l8677,6718r111,-149l8894,6404r100,-184l9086,6018r85,-221l9248,5554r52,-387l9331,4792r10,-362l9331,4084r-28,-334l9255,3430r-66,-306l9108,2832r-99,-278l8895,2291,8768,2040,8626,1804,8472,1584,8306,1376,8128,1184,7940,1004,7741,840,7536,692,7321,556,7100,436,6872,330,6637,238,6399,161,6157,99,5911,52,5663,20,5414,2,5164,,4913,13,4664,40,4417,84r-247,56l4169,221r,80l4170,385r2,85l4175,554r2,87l4182,727r5,88l4200,990r14,174l4232,1334r19,166l4272,1660r22,151l4318,1953r24,130l4355,2142r11,57l4379,2251r12,48l4404,2343r11,40l4428,2417r11,29xe" fillcolor="#c6d9f1 [671]" stroked="f">
                  <v:fill opacity="13107f"/>
                  <v:path arrowok="t" o:connecttype="custom" o:connectlocs="952,1320;968,1237;993,1160;1024,1088;1062,1022;1105,962;1155,907;1209,858;1201,799;1178,724;1162,641;1151,554;1142,401;1143,252;1029,282;885,378;753,491;636,623;535,773;454,942;394,1128;358,1332;649,1943;1480,815;1662,737;1920,757;2202,868;2449,1064;2609,1336;2625,1677;2441,2080;2003,2537;2053,2513;2157,2511;2299,2510;2466,2491;2642,2435;2813,2322;2965,2134;3083,1851;3111,1361;3036,944;2876,601;2647,335;2367,145;2053,33;1722,0;1390,47;1391,157;1396,272;1417,500;1447,694;1464,766;1480,815" o:connectangles="0,0,0,0,0,0,0,0,0,0,0,0,0,0,0,0,0,0,0,0,0,0,0,0,0,0,0,0,0,0,0,0,0,0,0,0,0,0,0,0,0,0,0,0,0,0,0,0,0,0,0,0,0,0"/>
                  <o:lock v:ext="edit" verticies="t"/>
                </v:shape>
                <v:shape id="Freeform 7" o:spid="_x0000_s1030" style="position:absolute;left:1044;top:6762;width:776;height:779;visibility:visible;mso-wrap-style:square;v-text-anchor:top" coordsize="2326,2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R8sQA&#10;AADaAAAADwAAAGRycy9kb3ducmV2LnhtbESPQWvCQBSE74L/YXmCl9BstBhLdBUplLZQCI099PjI&#10;PpNo9m3Ibk38926h0OMwM98w2/1oWnGl3jWWFSziBARxaXXDlYKv48vDEwjnkTW2lknBjRzsd9PJ&#10;FjNtB/6ka+ErESDsMlRQe99lUrqyJoMuth1x8E62N+iD7CupexwC3LRymSSpNNhwWKixo+eaykvx&#10;YxTkMi+j1y5Kff6e8rd8/DjrlVNqPhsPGxCeRv8f/mu/aQVr+L0Sbo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akfLEAAAA2gAAAA8AAAAAAAAAAAAAAAAAmAIAAGRycy9k&#10;b3ducmV2LnhtbFBLBQYAAAAABAAEAPUAAACJAwAAAAA=&#10;" path="m1163,r60,1l1282,5r58,9l1398,24r56,13l1509,52r55,18l1616,92r52,24l1717,141r49,28l1813,199r46,33l1903,267r42,37l1986,342r38,41l2060,425r35,44l2128,514r29,49l2185,612r26,49l2235,714r21,52l2274,821r16,55l2302,933r10,58l2321,1049r4,59l2326,1169r-1,59l2321,1288r-9,58l2302,1404r-12,56l2274,1516r-18,55l2235,1623r-24,52l2185,1726r-28,48l2128,1822r-33,46l2060,1911r-36,43l1986,1995r-41,38l1903,2070r-44,35l1813,2138r-47,29l1717,2196r-49,26l1616,2245r-52,21l1509,2285r-55,15l1398,2313r-58,11l1282,2331r-59,5l1163,2337r-60,-1l1044,2331r-57,-7l929,2313r-56,-13l818,2285r-55,-19l711,2245r-52,-23l608,2196r-48,-29l513,2138r-45,-33l422,2070r-42,-37l341,1995r-40,-41l265,1911r-34,-43l199,1822r-31,-48l140,1726r-26,-51l92,1623,71,1571,52,1516,37,1460,23,1404,13,1346,6,1288,2,1228,,1169r2,-61l6,1049r7,-58l23,933,37,876,52,821,71,766,92,714r22,-53l140,612r28,-49l199,514r32,-45l265,425r36,-42l341,342r39,-38l422,267r46,-35l513,199r47,-30l608,141r51,-25l711,92,763,70,818,52,873,37,929,24,987,14r57,-9l1103,1,1163,xe" fillcolor="#c6d9f1 [671]" stroked="f">
                  <v:fill opacity="13107f"/>
                  <v:path arrowok="t" o:connecttype="custom" o:connectlocs="428,2;485,12;539,31;589,56;635,89;675,128;710,171;738,220;759,274;771,330;776,390;771,449;759,505;738,558;710,607;675,651;635,690;589,722;539,748;485,767;428,777;368,779;310,771;255,755;203,732;156,702;114,665;77,623;47,575;24,524;8,468;1,409;2,350;12,292;31,238;56,188;88,142;127,101;171,66;220,39;273,17;329,5;388,0" o:connectangles="0,0,0,0,0,0,0,0,0,0,0,0,0,0,0,0,0,0,0,0,0,0,0,0,0,0,0,0,0,0,0,0,0,0,0,0,0,0,0,0,0,0,0"/>
                </v:shape>
                <v:shape id="Freeform 8" o:spid="_x0000_s1031" style="position:absolute;left:1101;top:237;width:2481;height:3177;visibility:visible;mso-wrap-style:square;v-text-anchor:top" coordsize="7441,9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ReWcAA&#10;AADaAAAADwAAAGRycy9kb3ducmV2LnhtbERPy4rCMBTdC/MP4Q7MRqapLkQ6puIMOii48bFxd22u&#10;bW1zU5po69+bheDycN6zeW9qcafWlZYVjKIYBHFmdcm5guNh9T0F4TyyxtoyKXiQg3n6MZhhom3H&#10;O7rvfS5CCLsEFRTeN4mULivIoItsQxy4i20N+gDbXOoWuxBuajmO44k0WHJoKLChv4Kyan8zCg75&#10;77LenCvN42s1/N+eumNvOqW+PvvFDwhPvX+LX+61VhC2hi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ReWcAAAADaAAAADwAAAAAAAAAAAAAAAACYAgAAZHJzL2Rvd25y&#10;ZXYueG1sUEsFBgAAAAAEAAQA9QAAAIUDAAAAAA==&#10;" path="m2228,l2085,140,1948,287,1817,443,1692,604,1575,772,1464,946r-104,181l1263,1312r-89,191l1091,1698r-74,201l951,2103r-59,208l840,2523r-43,215l762,2954r-26,219l717,3395r-8,223l707,3842r9,226l734,4293r27,226l796,4745r46,225l897,5195r65,223l1038,5640r84,221l1218,6079r106,215l1440,6506r126,206l1699,6912r140,190l1984,7286r151,174l2294,7627r164,158l2625,7935r173,142l2975,8210r182,123l3343,8447r188,105l3721,8648r194,86l4111,8809r197,66l4508,8932r199,47l4907,9015r201,26l5310,9055r201,4l5711,9054r198,-17l6106,9007r196,-40l6494,8917r192,-64l6873,8779r184,-87l7237,8594r-8,10l7225,8613r,4l7229,8621r8,3l7249,8624r14,l7278,8624r37,-3l7353,8618r18,l7388,8618r17,2l7417,8622r12,6l7437,8635r4,9l7441,8655r-5,14l7426,8687r-16,22l7388,8733r-30,28l7322,8795r-45,37l7225,8874r-62,47l7091,8973r-82,58l6918,9095r-104,65l6696,9222r-130,56l6424,9331r-152,48l6110,9421r-173,36l5757,9486r-188,23l5373,9524r-203,8l4964,9530r-213,-10l4534,9500r-219,-29l4091,9430r-224,-51l3642,9317r-226,-74l3191,9157r-224,-99l2745,8945,2525,8819,2309,8678,2097,8523,1891,8352,1689,8166,1494,7964,1307,7746,1128,7510,956,7255,796,6984,683,6780,578,6571,481,6356,392,6138,312,5915,240,5688,177,5459,123,5228,78,4993,43,4758,19,4521,4,4282,,4043,5,3805,24,3566,52,3329,91,3092r52,-234l206,2626r75,-231l370,2169,470,1946,584,1727,710,1512,851,1301r153,-205l1172,897,1355,704,1550,518,1761,338,1988,166,2228,xe" fillcolor="#bfbfbf [2412]" stroked="f">
                  <v:fill opacity="13107f"/>
                  <v:path arrowok="t" o:connecttype="custom" o:connectlocs="650,96;525,257;421,437;339,633;280,841;245,1058;236,1281;254,1506;299,1731;374,1953;480,2168;613,2367;765,2542;933,2692;1115,2815;1305,2911;1503,2977;1703,3013;1904,3018;2101,2989;2292,2926;2410,2868;2410,2873;2422,2874;2452,2872;2469,2873;2480,2878;2479,2889;2463,2911;2426,2944;2364,2991;2272,3053;2142,3110;1980,3152;1791,3174;1584,3173;1364,3143;1139,3081;915,2981;699,2841;498,2654;319,2418;193,2190;104,1971;41,1742;6,1507;2,1268;30,1031;94,798;195,576;335,365;517,173;743,0" o:connectangles="0,0,0,0,0,0,0,0,0,0,0,0,0,0,0,0,0,0,0,0,0,0,0,0,0,0,0,0,0,0,0,0,0,0,0,0,0,0,0,0,0,0,0,0,0,0,0,0,0,0,0,0,0"/>
                </v:shape>
                <v:shape id="Freeform 9" o:spid="_x0000_s1032" style="position:absolute;left:1762;top:57;width:2397;height:3235;visibility:visible;mso-wrap-style:square;v-text-anchor:top" coordsize="7192,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7xBMMA&#10;AADbAAAADwAAAGRycy9kb3ducmV2LnhtbESPT2/CMAzF75P4DpGRuI2UHdgoBFQhbeKyw/hztxrT&#10;VDROlQTo+PTzYRI3W+/5vZ9Xm8F36kYxtYENzKYFKOI62JYbA8fD5+sHqJSRLXaBycAvJdisRy8r&#10;LG248w/d9rlREsKpRAMu577UOtWOPKZp6IlFO4foMcsaG20j3iXcd/qtKObaY8vS4LCnraP6sr96&#10;A75fhKGq3t3jK1669mpPi+/jzJjJeKiWoDIN+Wn+v95ZwRd6+UUG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7xBMMAAADbAAAADwAAAAAAAAAAAAAAAACYAgAAZHJzL2Rv&#10;d25yZXYueG1sUEsFBgAAAAAEAAQA9QAAAIgDAAAAAA==&#10;" path="m,1038l548,839,1079,708r511,-62l2081,648r471,59l2999,822r425,166l3824,1201r374,254l4546,1749r321,327l5156,2435r261,384l5646,3227r197,424l6006,4091r128,449l6227,4996r56,456l6302,5906r-23,450l6217,6793r-102,424l5970,7623r-190,381l5545,8361r-280,325l4938,8976r-375,250l4138,9435r-476,161l3136,9705r18,-5l3177,9694r28,-3l3237,9688r79,-2l3412,9686r112,l3651,9683r67,-2l3790,9677r75,-4l3941,9666r80,-9l4103,9646r84,-13l4273,9618r88,-17l4450,9580r92,-26l4634,9526r95,-31l4823,9459r96,-39l5016,9376r97,-50l5210,9273r97,-58l5404,9150r405,-300l6158,8518r294,-361l6696,7770r191,-410l7032,6931r97,-442l7181,6035r11,-463l7161,5107r-70,-468l6985,4175,6843,3719,6669,3272,6462,2838,6227,2422,5964,2026,5674,1656,5362,1314,5027,1003,4674,725,4301,489,3913,294,3509,146,3094,45,2669,,2234,10,1794,81,1348,215,899,417,449,690,,1038xe" fillcolor="#bfbfbf [2412]" stroked="f">
                  <v:fill opacity="13107f"/>
                  <v:path arrowok="t" o:connecttype="custom" o:connectlocs="183,280;530,215;851,236;1141,329;1399,485;1622,692;1805,940;1947,1217;2044,1513;2094,1817;2093,2119;2038,2406;1926,2668;1755,2895;1521,3075;1220,3199;1051,3233;1068,3230;1105,3229;1175,3229;1239,3227;1288,3224;1340,3219;1395,3211;1453,3200;1514,3185;1576,3165;1639,3140;1704,3109;1769,3072;1936,2950;2150,2719;2295,2453;2376,2163;2397,1857;2363,1546;2281,1240;2154,946;1988,675;1787,438;1558,242;1304,98;1031,15;745,3;449,72;150,230" o:connectangles="0,0,0,0,0,0,0,0,0,0,0,0,0,0,0,0,0,0,0,0,0,0,0,0,0,0,0,0,0,0,0,0,0,0,0,0,0,0,0,0,0,0,0,0,0,0"/>
                </v:shape>
                <v:shape id="Freeform 10" o:spid="_x0000_s1033" style="position:absolute;left:1617;top:3020;width:544;height:665;visibility:visible;mso-wrap-style:square;v-text-anchor:top" coordsize="1631,1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L5r8A&#10;AADbAAAADwAAAGRycy9kb3ducmV2LnhtbERPS4vCMBC+L/gfwgh726a664NqFBF3UfBi1fvQjG2x&#10;mZQm1u6/N4LgbT6+58yXnalES40rLSsYRDEI4szqknMFp+Pv1xSE88gaK8uk4J8cLBe9jzkm2t75&#10;QG3qcxFC2CWooPC+TqR0WUEGXWRr4sBdbGPQB9jkUjd4D+GmksM4HkuDJYeGAmtaF5Rd05tR4O0+&#10;3Tnc//xNNufRd6szGXdOqc9+t5qB8NT5t/jl3uowfwDPX8IBcvE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t4vmvwAAANsAAAAPAAAAAAAAAAAAAAAAAJgCAABkcnMvZG93bnJl&#10;di54bWxQSwUGAAAAAAQABAD1AAAAhAMAAAAA&#10;" path="m1624,543l995,1990r-6,5l978,1997r-15,l942,1994r-24,-4l888,1981r-31,-8l822,1961r-79,-27l657,1902r-90,-37l473,1825r-91,-41l293,1742r-83,-41l137,1663r-31,-18l78,1628,52,1611,33,1596,16,1582,6,1571,,1561r,-8l629,106,643,81,663,58,687,40,714,26,745,14,778,6,815,2,854,r43,2l939,7r45,7l1030,24r47,11l1123,51r47,16l1216,86r45,20l1306,129r44,24l1390,178r40,27l1466,232r36,30l1533,291r26,30l1583,352r20,31l1617,416r10,32l1631,479r,33l1624,543xe" fillcolor="#d8d8d8 [2732]" stroked="f">
                  <v:fill opacity="13107f"/>
                  <v:path arrowok="t" o:connecttype="custom" o:connectlocs="542,181;332,663;330,664;326,665;321,665;314,664;306,663;296,660;286,657;274,653;248,644;219,633;189,621;158,608;127,594;98,580;70,566;46,554;35,548;26,542;17,536;11,531;5,527;2,523;0,520;0,517;210,35;214,27;221,19;229,13;238,9;248,5;259,2;272,1;285,0;299,1;313,2;328,5;344,8;359,12;375,17;390,22;406,29;421,35;436,43;450,51;464,59;477,68;489,77;501,87;511,97;520,107;528,117;535,128;539,139;543,149;544,160;544,170;542,181" o:connectangles="0,0,0,0,0,0,0,0,0,0,0,0,0,0,0,0,0,0,0,0,0,0,0,0,0,0,0,0,0,0,0,0,0,0,0,0,0,0,0,0,0,0,0,0,0,0,0,0,0,0,0,0,0,0,0,0,0,0,0"/>
                </v:shape>
                <v:shape id="Freeform 11" o:spid="_x0000_s1034" style="position:absolute;left:1604;top:3477;width:373;height:213;visibility:visible;mso-wrap-style:square;v-text-anchor:top" coordsize="1120,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2OpbwA&#10;AADbAAAADwAAAGRycy9kb3ducmV2LnhtbERPSwrCMBDdC94hjODOphYUqUYRwQ9uxM8BhmZsq82k&#10;NFHr7Y0guJvH+85s0ZpKPKlxpWUFwygGQZxZXXKu4HJeDyYgnEfWWFkmBW9ysJh3OzNMtX3xkZ4n&#10;n4sQwi5FBYX3dSqlywoy6CJbEwfuahuDPsAml7rBVwg3lUzieCwNlhwaCqxpVVB2Pz2MAtT7g6k2&#10;N6ndHesSk+31ONoq1e+1yykIT63/i3/unQ7zE/j+Eg6Q8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B/Y6lvAAAANsAAAAPAAAAAAAAAAAAAAAAAJgCAABkcnMvZG93bnJldi54&#10;bWxQSwUGAAAAAAQABAD1AAAAgQMAAAAA&#10;" path="m650,112r56,25l759,164r51,30l858,222r43,30l942,283r38,30l1014,344r14,15l1042,375r14,14l1067,404r12,15l1087,433r9,14l1103,461r7,14l1114,489r3,13l1118,515r2,12l1118,539r-3,11l1111,561r-4,10l1100,581r-9,9l1082,598r-10,7l1060,612r-12,6l1034,622r-16,4l1001,631r-17,2l968,635r-20,1l928,638r-21,l886,636r-45,-4l793,626r-49,-9l692,604,638,588,582,570,526,550,469,526,413,499,360,472,309,444,261,416,218,385,177,355,139,324,105,294,91,279,77,263,63,249,52,233,40,219,32,204,23,189,16,175,9,163,5,148,2,136,1,123,,110,1,99,4,88,8,76,12,66r7,-9l28,48,38,40r9,-7l59,25,71,20,85,14r16,-4l118,7,135,4,151,1,171,r20,l212,r21,1l278,4r48,7l375,21r52,13l481,50r56,16l593,88r57,24xe" fillcolor="#bfbfbf [2412]" stroked="f">
                  <v:fill opacity="13107f"/>
                  <v:path arrowok="t" o:connecttype="custom" o:connectlocs="235,46;270,65;300,84;326,104;342,120;352,130;359,140;365,149;370,159;372,168;373,176;371,184;369,191;363,197;357,202;349,206;339,209;328,211;316,212;302,213;280,211;248,206;212,196;175,184;138,167;103,148;73,129;46,108;30,93;21,83;13,73;8,63;3,54;1,45;0,37;1,29;4,22;9,16;16,11;24,7;34,3;45,1;57,0;71,0;93,1;125,7;160,17;197,29" o:connectangles="0,0,0,0,0,0,0,0,0,0,0,0,0,0,0,0,0,0,0,0,0,0,0,0,0,0,0,0,0,0,0,0,0,0,0,0,0,0,0,0,0,0,0,0,0,0,0,0"/>
                </v:shape>
                <v:shape id="Freeform 12" o:spid="_x0000_s1035" style="position:absolute;left:1622;top:3533;width:244;height:294;visibility:visible;mso-wrap-style:square;v-text-anchor:top" coordsize="733,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5vcAA&#10;AADbAAAADwAAAGRycy9kb3ducmV2LnhtbERPTWvCQBC9F/oflhF6qxsVxEZXsUrFq2kDPQ7ZMQlm&#10;Z0N21OivdwsFb/N4n7NY9a5RF+pC7dnAaJiAIi68rbk08PP99T4DFQTZYuOZDNwowGr5+rLA1Por&#10;H+iSSaliCIcUDVQibap1KCpyGIa+JY7c0XcOJcKu1LbDawx3jR4nyVQ7rDk2VNjSpqLilJ2dgXx7&#10;P8jv8faRnXI7+dw3lMiOjHkb9Os5KKFenuJ/997G+RP4+yUeo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J5vcAAAADbAAAADwAAAAAAAAAAAAAAAACYAgAAZHJzL2Rvd25y&#10;ZXYueG1sUEsFBgAAAAAEAAQA9QAAAIUDAAAAAA==&#10;" path="m469,878l725,287r6,-16l733,254r,-17l731,220r-6,-18l718,185,708,168,697,153,684,136,669,120,652,105,635,90,615,76,596,64,576,51,553,41,532,31,510,22,487,14,466,8,444,4,421,1,400,,379,1,359,3,341,8r-18,6l307,22,292,34,279,48,266,64r-8,18l,673r,3l3,679r6,5l17,690r21,13l67,720r35,17l141,756r41,19l226,795r43,19l313,831r39,16l389,861r31,10l445,878r8,1l461,881r5,-2l469,878xe" fillcolor="#d8d8d8 [2732]" stroked="f">
                  <v:fill opacity="13107f"/>
                  <v:path arrowok="t" o:connecttype="custom" o:connectlocs="156,293;241,96;243,90;244,85;244,79;243,73;241,67;239,62;236,56;232,51;228,45;223,40;217,35;211,30;205,25;198,21;192,17;184,14;177,10;170,7;162,5;155,3;148,1;140,0;133,0;126,0;120,1;114,3;108,5;102,7;97,11;93,16;89,21;86,27;0,225;0,226;1,227;3,228;6,230;13,235;22,240;34,246;47,252;61,259;75,265;90,272;104,277;117,283;129,287;140,291;148,293;151,293;153,294;155,293;156,293" o:connectangles="0,0,0,0,0,0,0,0,0,0,0,0,0,0,0,0,0,0,0,0,0,0,0,0,0,0,0,0,0,0,0,0,0,0,0,0,0,0,0,0,0,0,0,0,0,0,0,0,0,0,0,0,0,0,0"/>
                </v:shape>
                <v:shape id="Freeform 13" o:spid="_x0000_s1036" style="position:absolute;left:1634;top:3543;width:128;height:240;visibility:visible;mso-wrap-style:square;v-text-anchor:top" coordsize="385,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P8bcEA&#10;AADbAAAADwAAAGRycy9kb3ducmV2LnhtbERPS4vCMBC+C/6HMMJeRNMVkdI1yuoiePO14nVIxrbY&#10;TEoTteuvN4Kwt/n4njOdt7YSN2p86VjB5zABQaydKTlX8HtYDVIQPiAbrByTgj/yMJ91O1PMjLvz&#10;jm77kIsYwj5DBUUIdSal1wVZ9ENXE0fu7BqLIcIml6bBewy3lRwlyURaLDk2FFjTsiB92V+tgqs+&#10;jTehf9w+jpdDufY/6YLPWqmPXvv9BSJQG/7Fb/faxPljeP0SD5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j/G3BAAAA2wAAAA8AAAAAAAAAAAAAAAAAmAIAAGRycy9kb3du&#10;cmV2LnhtbFBLBQYAAAAABAAEAPUAAACGAwAAAAA=&#10;" path="m125,715l363,166r7,-15l374,137r4,-14l381,108r3,-12l385,84r,-11l385,62,384,52,382,42r-3,-8l377,26r-3,-7l370,14,364,8,358,5,353,2,347,1,340,r-6,l326,2r-7,3l312,9r-8,6l295,22r-7,9l280,39r-9,11l263,63r-9,14l247,94r-8,17l,660r,4l2,670r5,5l14,681r18,13l54,705r12,6l77,715r11,3l99,719r9,2l115,721r6,-3l125,715xe" fillcolor="#a5a5a5 [2092]" stroked="f">
                  <v:fill opacity="13107f"/>
                  <v:path arrowok="t" o:connecttype="custom" o:connectlocs="42,238;121,55;123,50;124,46;126,41;127,36;128,32;128,28;128,24;128,21;128,17;127,14;126,11;125,9;124,6;123,5;121,3;119,2;117,1;115,0;113,0;111,0;108,1;106,2;104,3;101,5;98,7;96,10;93,13;90,17;87,21;84,26;82,31;79,37;0,220;0,221;1,223;2,225;5,227;11,231;18,235;22,237;26,238;29,239;33,239;36,240;38,240;40,239;42,238" o:connectangles="0,0,0,0,0,0,0,0,0,0,0,0,0,0,0,0,0,0,0,0,0,0,0,0,0,0,0,0,0,0,0,0,0,0,0,0,0,0,0,0,0,0,0,0,0,0,0,0,0"/>
                </v:shape>
                <v:shape id="Freeform 14" o:spid="_x0000_s1037" style="position:absolute;left:295;top:3711;width:1560;height:3039;visibility:visible;mso-wrap-style:square;v-text-anchor:top" coordsize="4680,9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SC5MMA&#10;AADbAAAADwAAAGRycy9kb3ducmV2LnhtbERPTWvCQBC9F/wPywheim4MtGjqKiqWCr3YKOpxyE6z&#10;abOzIbvV+O/dQqG3ebzPmS06W4sLtb5yrGA8SkAQF05XXCo47F+HExA+IGusHZOCG3lYzHsPM8y0&#10;u/IHXfJQihjCPkMFJoQmk9IXhiz6kWuII/fpWoshwraUusVrDLe1TJPkWVqsODYYbGhtqPjOf6yC&#10;5C3/Sh/T6ZGKo7ltJqvz7vTulBr0u+ULiEBd+Bf/ubc6zn+C31/i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SC5MMAAADbAAAADwAAAAAAAAAAAAAAAACYAgAAZHJzL2Rv&#10;d25yZXYueG1sUEsFBgAAAAAEAAQA9QAAAIgDAAAAAA==&#10;" path="m4662,573l1019,8950r-20,37l977,9017r-28,26l918,9066r-35,18l845,9097r-40,10l763,9114r-45,3l672,9116r-47,-3l577,9104r-49,-10l480,9082r-48,-16l385,9048r-47,-21l293,9002r-44,-25l209,8950r-38,-30l135,8889r-32,-32l75,8823,51,8788,30,8751,16,8713,5,8674,,8635r2,-40l10,8554r14,-39l3667,136r17,-31l3706,78r26,-23l3761,37r34,-14l3830,11r40,-7l3912,1,3954,r47,3l4047,8r46,9l4141,28r49,14l4238,59r47,19l4331,99r45,23l4420,146r41,26l4500,201r37,28l4569,260r29,33l4624,325r21,34l4662,393r11,35l4680,464r,36l4674,536r-12,37xe" fillcolor="#7f7f7f [1612]" stroked="f">
                  <v:fill opacity="13107f"/>
                  <v:path arrowok="t" o:connecttype="custom" o:connectlocs="340,2983;326,3006;306,3022;282,3032;254,3038;224,3039;192,3035;160,3027;128,3016;98,3001;70,2983;45,2963;25,2941;10,2917;2,2891;1,2865;8,2838;1228,35;1244,18;1265,8;1290,1;1318,0;1349,3;1380,9;1413,20;1444,33;1473,49;1500,67;1523,87;1541,108;1554,131;1560,155;1558,179" o:connectangles="0,0,0,0,0,0,0,0,0,0,0,0,0,0,0,0,0,0,0,0,0,0,0,0,0,0,0,0,0,0,0,0,0"/>
                </v:shape>
                <v:shape id="Freeform 15" o:spid="_x0000_s1038" style="position:absolute;left:370;top:4055;width:1120;height:2548;visibility:visible;mso-wrap-style:square;v-text-anchor:top" coordsize="3361,7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i074A&#10;AADbAAAADwAAAGRycy9kb3ducmV2LnhtbERPS4vCMBC+L/gfwgheFk3toSzVKCII3tTseh+a6UOb&#10;SWmi1n9vBGFv8/E9Z7kebCvu1PvGsYL5LAFBXDjTcKXg73c3/QHhA7LB1jEpeJKH9Wr0tcTcuAef&#10;6K5DJWII+xwV1CF0uZS+qMmin7mOOHKl6y2GCPtKmh4fMdy2Mk2STFpsODbU2NG2puKqb1ZBoU/n&#10;wTSkL2mZ6ufxcMvK+bdSk/GwWYAINIR/8ce9N3F+Bu9f4gF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i7YtO+AAAA2wAAAA8AAAAAAAAAAAAAAAAAmAIAAGRycy9kb3ducmV2&#10;LnhtbFBLBQYAAAAABAAEAPUAAACDAwAAAAA=&#10;" path="m3301,264l197,7401r-14,32l170,7461r-14,27l142,7513r-13,23l116,7556r-12,18l91,7590r-11,14l70,7615r-11,10l49,7633r-8,5l32,7642r-7,1l18,7642r-6,-3l8,7633r-4,-7l1,7618,,7607r,-15l,7577r3,-17l5,7540r6,-21l17,7495r8,-26l33,7441r12,-30l57,7380r14,-34l3175,209r13,-27l3201,156r11,-22l3225,111r11,-18l3248,74r12,-15l3270,45r11,-12l3291,22r10,-7l3310,8r9,-4l3327,1r7,-1l3340,1r7,3l3351,9r4,6l3358,24r2,9l3361,46r,14l3360,76r-3,17l3354,111r-6,21l3341,155r-7,26l3324,206r-11,28l3301,264xe" fillcolor="#d8d8d8 [2732]" stroked="f">
                  <v:fill opacity="13107f"/>
                  <v:path arrowok="t" o:connecttype="custom" o:connectlocs="66,2467;57,2487;47,2505;39,2519;30,2530;23,2539;16,2545;11,2548;6,2548;3,2545;0,2540;0,2531;1,2520;4,2507;8,2490;15,2471;24,2449;1062,61;1070,45;1078,31;1086,20;1093,11;1100,5;1106,1;1111,0;1115,1;1118,5;1120,11;1120,20;1119,31;1116,44;1111,60;1104,78" o:connectangles="0,0,0,0,0,0,0,0,0,0,0,0,0,0,0,0,0,0,0,0,0,0,0,0,0,0,0,0,0,0,0,0,0"/>
                </v:shape>
                <v:shape id="Freeform 16" o:spid="_x0000_s1039" style="position:absolute;left:451;top:6168;width:349;height:182;visibility:visible;mso-wrap-style:square;v-text-anchor:top" coordsize="1046,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x4CcEA&#10;AADbAAAADwAAAGRycy9kb3ducmV2LnhtbERPyWrDMBC9B/oPYgq9xXJcaIwbJYRCIadA3RLIbZCm&#10;tok1Mpa81F9fFQq5zeOtszvMthUj9b5xrGCTpCCItTMNVwq+Pt/XOQgfkA22jknBD3k47B9WOyyM&#10;m/iDxjJUIoawL1BBHUJXSOl1TRZ94jriyH273mKIsK+k6XGK4baVWZq+SIsNx4YaO3qrSd/KwSpY&#10;zoNesmuun4mzcx5cdhpvF6WeHufjK4hAc7iL/90nE+dv4e+XeI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MeAnBAAAA2wAAAA8AAAAAAAAAAAAAAAAAmAIAAGRycy9kb3du&#10;cmV2LnhtbFBLBQYAAAAABAAEAPUAAACGAwAAAAA=&#10;" path="m46,l76,27r28,25l133,76r28,24l191,124r29,21l250,167r30,21l310,206r30,20l371,243r31,17l431,277r31,14l493,307r33,12l557,332r31,13l620,356r32,11l683,377r33,9l748,394r32,7l814,408r33,7l879,421r34,4l979,434r67,4l1035,465r-13,27l1011,519r-11,27l932,540,866,530,800,519,735,505,671,488,606,468,575,458,543,447,512,434,479,421,448,407,417,393,386,377,356,362,325,345,295,326,264,309,235,290,205,270,174,249,144,227,116,205,87,182,57,158,28,133,,107,11,80,23,54,35,27,46,xe" fillcolor="#f2f2f2 [3052]" stroked="f">
                  <v:fill opacity="13107f"/>
                  <v:path arrowok="t" o:connecttype="custom" o:connectlocs="25,9;44,25;64,41;83,56;103,69;124,81;144,92;164,102;186,111;207,119;228,126;250,131;272,136;293,140;327,145;345,155;337,173;311,180;267,173;224,163;192,153;171,145;149,136;129,126;108,115;88,103;68,90;48,76;29,61;9,44;4,27;12,9" o:connectangles="0,0,0,0,0,0,0,0,0,0,0,0,0,0,0,0,0,0,0,0,0,0,0,0,0,0,0,0,0,0,0,0"/>
                </v:shape>
                <v:shape id="Freeform 17" o:spid="_x0000_s1040" style="position:absolute;left:410;top:6261;width:349;height:182;visibility:visible;mso-wrap-style:square;v-text-anchor:top" coordsize="1047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8JbsQA&#10;AADbAAAADwAAAGRycy9kb3ducmV2LnhtbESPQWvDMAyF74P9B6PBbquzwUpJ65aSMdhhl6Wl9Chi&#10;JU4byyH20nS/fjoUepN4T+99Wm0m36mRhtgGNvA6y0ARV8G23BjY7z5fFqBiQrbYBSYDV4qwWT8+&#10;rDC34cI/NJapURLCMUcDLqU+1zpWjjzGWeiJRavD4DHJOjTaDniRcN/ptyyba48tS4PDngpH1bn8&#10;9Qb+vuvrqcax2n+8UzouXBGKQ2nM89O0XYJKNKW7+Xb9ZQ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/CW7EAAAA2wAAAA8AAAAAAAAAAAAAAAAAmAIAAGRycy9k&#10;b3ducmV2LnhtbFBLBQYAAAAABAAEAPUAAACJAwAAAAA=&#10;" path="m48,l76,27r28,25l134,76r29,24l193,124r28,21l252,167r30,21l311,206r31,20l372,243r31,17l433,277r31,14l495,307r31,12l557,333r33,12l621,356r32,11l685,377r33,9l750,394r32,9l815,410r32,5l881,421r32,4l981,434r66,4l1036,465r-12,27l1012,520r-11,27l934,540,867,530,802,519,736,505,671,488,608,469,576,458,545,447,512,434,481,421,450,407,419,393,388,377,358,362,327,345,296,328,266,309,235,290,206,270,176,249,146,227,117,205,87,182,58,158,30,133,,107,13,80,24,53,35,27,48,xe" fillcolor="#f2f2f2 [3052]" stroked="f">
                  <v:fill opacity="13107f"/>
                  <v:path arrowok="t" o:connecttype="custom" o:connectlocs="25,9;45,25;64,41;84,56;104,69;124,81;144,92;165,102;186,111;207,118;228,125;250,131;272,136;294,140;327,144;345,155;337,173;311,180;267,173;224,162;192,152;171,144;150,135;129,125;109,115;89,103;69,90;49,76;29,61;10,44;4,27;12,9" o:connectangles="0,0,0,0,0,0,0,0,0,0,0,0,0,0,0,0,0,0,0,0,0,0,0,0,0,0,0,0,0,0,0,0"/>
                </v:shape>
                <v:shape id="Freeform 18" o:spid="_x0000_s1041" style="position:absolute;left:1824;top:3009;width:340;height:201;visibility:visible;mso-wrap-style:square;v-text-anchor:top" coordsize="1021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S5DcIA&#10;AADbAAAADwAAAGRycy9kb3ducmV2LnhtbERPTWvCQBC9C/6HZYTezEYpxaauIlrBetNqW29Ddkyi&#10;2dk0u2r8964geJvH+5zhuDGlOFPtCssKelEMgji1uuBMweZ73h2AcB5ZY2mZFFzJwXjUbg0x0fbC&#10;KzqvfSZCCLsEFeTeV4mULs3JoItsRRy4va0N+gDrTOoaLyHclLIfx2/SYMGhIceKpjmlx/XJKJhv&#10;Z6bapeX/388X/prlfqNfD59KvXSayQcIT41/ih/uhQ7z3+H+SzhAj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LkNwgAAANsAAAAPAAAAAAAAAAAAAAAAAJgCAABkcnMvZG93&#10;bnJldi54bWxQSwUGAAAAAAQABAD1AAAAhwMAAAAA&#10;" path="m626,77r25,12l677,101r24,13l724,127r23,14l769,155r22,14l812,183r19,16l850,214r18,16l885,246r17,17l917,278r14,17l944,312r13,17l968,345r11,17l988,379r8,16l1003,412r6,16l1014,445r3,17l1020,477r1,16l1021,509r-1,15l1017,540r-4,14l1007,568r-10,18l986,603r3,-14l990,575r,-14l989,545r-1,-14l985,516r-4,-16l975,485r-6,-16l962,453r-8,-15l945,422,934,407,924,391,912,376,899,360,872,329,841,299,806,270,769,241,730,214,688,189,643,165,595,142,549,124,501,107,454,93,409,83,364,75,321,69,278,66r-40,l218,66r-20,3l180,70r-18,3l145,77r-17,5l111,86,96,91,81,99r-14,5l53,113r-12,7l29,130r-11,8l8,148,,159,4,144r6,-14l15,116r9,-13l32,90,43,79,55,69,66,59,80,49,94,41r16,-7l125,26r17,-5l160,15r19,-4l198,7,218,4,239,2,260,1,281,r23,l328,1r22,1l374,5r24,4l423,14r24,4l473,25r25,6l523,39r26,9l574,56r27,10l626,77xe" fillcolor="#191919" stroked="f">
                  <v:fill opacity="13107f"/>
                  <v:path arrowok="t" o:connecttype="custom" o:connectlocs="217,30;233,38;249,47;263,56;277,66;289,77;300,88;310,98;319,110;326,121;332,132;336,143;339,154;340,164;340,175;337,185;332,195;329,196;330,187;329,177;327,167;323,156;318,146;311,136;304,125;290,110;268,90;243,71;214,55;183,41;151,31;121,25;93,22;73,22;60,23;48,26;37,29;27,33;18,38;10,43;3,49;1,48;5,39;11,30;18,23;27,16;37,11;47,7;60,4;73,1;87,0;101,0;117,1;133,3;149,6;166,10;183,16;200,22" o:connectangles="0,0,0,0,0,0,0,0,0,0,0,0,0,0,0,0,0,0,0,0,0,0,0,0,0,0,0,0,0,0,0,0,0,0,0,0,0,0,0,0,0,0,0,0,0,0,0,0,0,0,0,0,0,0,0,0,0,0"/>
                </v:shape>
                <v:shape id="Freeform 19" o:spid="_x0000_s1042" style="position:absolute;left:1729;top:3065;width:190;height:414;visibility:visible;mso-wrap-style:square;v-text-anchor:top" coordsize="568,1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yl2sEA&#10;AADbAAAADwAAAGRycy9kb3ducmV2LnhtbERPz2vCMBS+C/sfwhvsIjO1oEhnlDERdhFcK4Pe3ppn&#10;W2xeShNj/e/NYeDx4/u93o6mE4EG11pWMJ8lIIgrq1uuFZyK/fsKhPPIGjvLpOBODrabl8kaM21v&#10;/EMh97WIIewyVNB432dSuqohg25me+LIne1g0Ec41FIPeIvhppNpkiylwZZjQ4M9fTVUXfKrUXAp&#10;d+k5HMu/aTjkvxyKBS1cqdTb6/j5AcLT6J/if/e3VpDG9fF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MpdrBAAAA2wAAAA8AAAAAAAAAAAAAAAAAmAIAAGRycy9kb3du&#10;cmV2LnhtbFBLBQYAAAAABAAEAPUAAACGAwAAAAA=&#10;" path="m59,1214l562,58r3,-10l568,38r,-8l568,21r-3,-6l562,10,558,5,554,1,548,r-5,l536,1r-6,3l523,8r-6,6l512,22r-6,12l4,1190r-3,9l,1207r,7l,1221r2,6l5,1233r4,4l15,1240r6,1l26,1243r6,-2l38,1240r5,-4l49,1230r5,-7l59,1214xe" fillcolor="#7f7f7f" stroked="f">
                  <v:fill opacity="13107f"/>
                  <v:path arrowok="t" o:connecttype="custom" o:connectlocs="20,404;188,19;189,16;190,13;190,10;190,7;189,5;188,3;187,2;185,0;183,0;182,0;179,0;177,1;175,3;173,5;171,7;169,11;1,396;0,399;0,402;0,404;0,407;1,409;2,411;3,412;5,413;7,413;9,414;11,413;13,413;14,412;16,410;18,407;20,404" o:connectangles="0,0,0,0,0,0,0,0,0,0,0,0,0,0,0,0,0,0,0,0,0,0,0,0,0,0,0,0,0,0,0,0,0,0,0"/>
                </v:shape>
                <v:shape id="Freeform 20" o:spid="_x0000_s1043" style="position:absolute;left:1608;top:3469;width:372;height:195;visibility:visible;mso-wrap-style:square;v-text-anchor:top" coordsize="1117,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nbQ8EA&#10;AADbAAAADwAAAGRycy9kb3ducmV2LnhtbESPQYvCMBSE7wv+h/CEvSxrWg9l6RpFFNGrugePj+bZ&#10;BpuXkkRt/fUbQfA4zMw3zGzR21bcyAfjWEE+yUAQV04brhX8HTffPyBCRNbYOiYFAwVYzEcfMyy1&#10;u/OebodYiwThUKKCJsaulDJUDVkME9cRJ+/svMWYpK+l9nhPcNvKaZYV0qLhtNBgR6uGqsvhahVs&#10;6eTN0XzlQ9GuqhM/imG9KZT6HPfLXxCR+vgOv9o7rWCaw/NL+g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20PBAAAA2wAAAA8AAAAAAAAAAAAAAAAAmAIAAGRycy9kb3du&#10;cmV2LnhtbFBLBQYAAAAABAAEAPUAAACGAwAAAAA=&#10;" path="m649,111r56,26l759,165r50,28l856,222r45,29l941,282r38,31l1012,343r15,16l1041,374r13,14l1067,404r11,14l1086,432r9,14l1102,461r6,14l1113,489r3,13l1117,514r,13l1117,538r-2,12l1110,561r-2,7l1103,575r-5,6l1092,586r1,-10l1093,564r-1,-12l1089,540r-4,-12l1079,516r-5,-14l1067,489r-9,-14l1048,462r-9,-14l1027,434r-26,-29l971,377,939,349,902,321,863,292,820,264,774,237,726,210,677,185,625,161,573,140,521,120,470,103,421,87,373,76,325,66,282,58,238,52,197,49r-36,l125,52,93,56,78,59,65,63,51,67,40,72,28,79,17,84,9,91,,99,3,87,7,76,11,66,18,56r9,-8l35,39,47,32,58,25,71,19,85,14,100,9,116,7,134,4,151,1,170,r20,l210,r22,1l277,4r48,7l374,21r53,13l480,49r56,18l591,87r58,24xe" fillcolor="#191919" stroked="f">
                  <v:fill opacity="13107f"/>
                  <v:path arrowok="t" o:connecttype="custom" o:connectlocs="235,46;269,64;300,84;326,104;342,119;351,129;359,139;365,148;369,158;372,167;372,175;371,183;369,189;366,193;364,192;364,184;361,176;358,167;352,158;346,149;333,135;313,116;287,97;258,79;225,62;191,47;157,34;124,25;94,19;66,16;42,17;26,20;17,22;9,26;3,30;1,29;4,22;9,16;16,11;24,6;33,3;45,1;57,0;70,0;92,1;125,7;160,16;197,29" o:connectangles="0,0,0,0,0,0,0,0,0,0,0,0,0,0,0,0,0,0,0,0,0,0,0,0,0,0,0,0,0,0,0,0,0,0,0,0,0,0,0,0,0,0,0,0,0,0,0,0"/>
                </v:shape>
                <v:shape id="Freeform 21" o:spid="_x0000_s1044" style="position:absolute;left:1311;width:2895;height:3364;visibility:visible;mso-wrap-style:square;v-text-anchor:top" coordsize="8684,10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LspMQA&#10;AADbAAAADwAAAGRycy9kb3ducmV2LnhtbESPzWrDMBCE74W+g9hCbo1cH0JwI4ckNNBSEoibB1is&#10;9U9irYyl2GqfvgoUehxm5htmtQ6mEyMNrrWs4GWegCAurW65VnD+2j8vQTiPrLGzTAq+ycE6f3xY&#10;YabtxCcaC1+LCGGXoYLG+z6T0pUNGXRz2xNHr7KDQR/lUEs94BThppNpkiykwZbjQoM97Roqr8XN&#10;KHjbXE+Blsfx5+MQPi+VCdORtkrNnsLmFYSn4P/Df+13rSBN4f4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C7KTEAAAA2wAAAA8AAAAAAAAAAAAAAAAAmAIAAGRycy9k&#10;b3ducmV2LnhtbFBLBQYAAAAABAAEAPUAAACJAwAAAAA=&#10;" path="m1764,607l1947,489,2134,385r192,-92l2521,214r197,-67l2920,93,3122,52,3328,23,3533,6,3741,r208,7l4158,25r209,30l4576,96r208,52l4991,212r204,75l5399,373r201,96l5798,577r196,117l6185,823r189,138l6558,1110r180,158l6913,1437r168,179l7246,1803r158,198l7554,2209r145,214l7836,2650r128,232l8082,3116r107,238l8284,3593r86,242l8445,4078r65,243l8564,4566r45,244l8643,5055r24,243l8680,5541r4,241l8677,6021r-16,237l8635,6491r-35,231l8553,6948r-55,222l8432,7388r-74,213l8273,7808r-93,202l8078,8205r-113,188l7843,8574r-131,174l7571,8913r-149,157l7263,9219r-168,138l6920,9486r-183,117l6550,9708r-192,92l6163,9879r-197,67l5764,9999r-202,41l5358,10070r-207,17l4943,10093r-208,-6l4526,10069r-209,-30l4108,9997r-206,-53l3695,9881r-206,-75l3285,9719r-201,-96l2886,9516,2690,9398,2499,9270,2310,9131,2126,8983,1946,8824,1771,8656,1603,8478,1439,8290,1280,8092,1130,7886,985,7669,848,7443,720,7211,602,6976,497,6740,400,6500,314,6258,239,6015,174,5772,120,5527,76,5282,42,5038,18,4795,4,4551,,4311,7,4072,22,3836,49,3601,86,3372r45,-227l187,2923r65,-218l326,2493r85,-208l504,2084,608,1889,720,1700,841,1519,972,1345r141,-166l1262,1022,1421,874,1588,735,1764,607xm1953,874l2123,765r175,-96l2475,584r181,-74l2839,448r187,-49l3215,361r191,-26l3598,320r192,-5l3985,321r195,18l4374,368r195,39l4763,457r191,61l5145,588r190,81l5522,759r186,101l5891,971r179,121l6246,1222r171,138l6586,1510r163,157l6907,1835r153,176l7208,2196r141,194l7484,2592r129,210l7733,3019r110,220l7943,3461r91,224l8114,3911r71,228l8246,4366r51,229l8339,4823r33,229l8396,5280r12,226l8412,5731r-4,223l8393,6175r-23,217l8336,6607r-40,211l8244,7026r-59,203l8116,7427r-78,194l7951,7809r-96,181l7751,8165r-112,170l7518,8496r-130,154l7249,8796r-146,139l6946,9063r-163,121l6613,9292r-175,98l6261,9475r-181,72l5895,9609r-185,50l5521,9697r-191,27l5138,9739r-194,4l4750,9736r-194,-18l4362,9690r-194,-40l3973,9601r-192,-61l3589,9471r-190,-82l3212,9298,3028,9198,2845,9087,2665,8966,2490,8837,2317,8697,2150,8549,1987,8390,1829,8223,1676,8047,1528,7861,1386,7668,1251,7466,1123,7255,1003,7039,892,6819,792,6596,702,6373,622,6146,550,5920,490,5691,438,5463,395,5234,363,5007,340,4779,326,4551r-4,-224l328,4105r14,-222l366,3665r32,-215l440,3239r51,-208l552,2828r68,-198l698,2436r86,-186l879,2067,983,1892r113,-168l1218,1561r130,-154l1487,1261r147,-137l1790,994,1953,874xe" fillcolor="#a5a5a5 [2092]" stroked="f">
                  <v:fill opacity="13107f"/>
                  <v:path arrowok="t" o:connecttype="custom" o:connectlocs="840,71;1178,2;1526,32;1867,156;2186,370;2468,667;2694,1039;2837,1440;2894,1847;2867,2240;2758,2602;2571,2916;2307,3162;1989,3315;1648,3364;1301,3314;962,3172;649,2941;377,2628;166,2246;40,1842;0,1437;44,1048;168,695;371,393;651,291;946,149;1263,105;1588,152;1903,287;2196,503;2450,797;2648,1154;2766,1532;2804,1910;2766,2272;2651,2603;2463,2883;2205,3097;1904,3219;1584,3245;1260,3180;948,3029;662,2796;417,2488;234,2124;132,1744;109,1368;164,1010;293,689;496,420" o:connectangles="0,0,0,0,0,0,0,0,0,0,0,0,0,0,0,0,0,0,0,0,0,0,0,0,0,0,0,0,0,0,0,0,0,0,0,0,0,0,0,0,0,0,0,0,0,0,0,0,0,0,0"/>
                  <o:lock v:ext="edit" verticies="t"/>
                </v:shape>
                <v:shape id="Freeform 22" o:spid="_x0000_s1045" style="position:absolute;left:1419;top:181;width:2568;height:3067;visibility:visible;mso-wrap-style:square;v-text-anchor:top" coordsize="7704,9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Vr8MA&#10;AADbAAAADwAAAGRycy9kb3ducmV2LnhtbESPQWvCQBSE7wX/w/IEL0U3JlUkuooWAtJbtdDrM/tM&#10;gtm3IbtN4r93C4LHYb6ZYTa7wdSio9ZVlhXMZxEI4tzqigsFP+dsugLhPLLG2jIpuJOD3Xb0tsFU&#10;256/qTv5QoQSdikqKL1vUildXpJBN7MNcfCutjXog2wLqVvsQ7mpZRxFS2mw4rBQYkOfJeW3059R&#10;8BGwS34+HPjrfZncsv0i+40WSk3Gw34NwtPgX/AzfdQK4gT+v4Qf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GVr8MAAADbAAAADwAAAAAAAAAAAAAAAACYAgAAZHJzL2Rv&#10;d25yZXYueG1sUEsFBgAAAAAEAAQA9QAAAIgDAAAAAA==&#10;" path="m1362,535l1218,664,1084,798,956,941,838,1091,726,1246,623,1409r-97,168l439,1751r-81,179l285,2114r-63,190l166,2496r-50,197l77,2893,45,3097,22,3302,7,3511,,3722r1,213l11,4149r18,216l56,4580r35,218l135,5014r52,217l247,5447r71,215l396,5875r88,212l579,6298r106,208l799,6711r91,151l984,7009r98,143l1183,7291r104,134l1394,7554r110,124l1616,7798r116,116l1848,8026r121,106l2090,8234r124,96l2341,8422r128,86l2597,8590r131,78l2860,8740r134,66l3129,8869r135,56l3400,8976r138,47l3675,9064r139,35l3952,9130r139,24l4230,9174r138,14l4508,9197r138,2l4783,9197r268,-60l5304,9067r238,-81l5764,8894r210,-102l6169,8681r183,-122l6521,8429r158,-139l6822,8145r132,-154l7074,7831r108,-169l7279,7490r88,-180l7443,7127r64,-190l7564,6745r45,-198l7645,6346r28,-202l7692,5937r11,-207l7704,5520r-5,-210l7686,5098r-21,-211l7638,4675r-34,-211l7565,4255r-46,-208l7467,3841r-76,-268l7302,3312,7202,3057,7092,2810,6973,2568,6843,2335,6704,2110,6558,1894,6401,1687,6237,1489,6065,1303,5886,1124,5701,959,5508,805,5310,664,5104,533,4895,416,4679,313,4460,224,4236,147,4008,88,3777,43,3544,13,3306,,3067,3,2826,24,2584,63r-245,56l2095,194r-245,93l1605,402,1362,535xe" fillcolor="#e5e5e5" stroked="f">
                  <v:fill opacity="13107f"/>
                  <v:path arrowok="t" o:connecttype="custom" o:connectlocs="361,266;242,415;146,584;74,768;26,965;2,1171;4,1383;30,1600;82,1816;161,2029;266,2237;361,2385;465,2519;577,2639;697,2745;823,2837;953,2914;1088,2976;1225,3022;1364,3052;1503,3066;1684,3046;1921,2965;2117,2854;2274,2716;2394,2555;2481,2376;2536,2183;2564,1979;2566,1770;2546,1559;2506,1349;2434,1104;2324,856;2186,631;2022,434;1836,268;1632,139;1412,49;1181,4;942,8;698,65;454,178" o:connectangles="0,0,0,0,0,0,0,0,0,0,0,0,0,0,0,0,0,0,0,0,0,0,0,0,0,0,0,0,0,0,0,0,0,0,0,0,0,0,0,0,0,0,0"/>
                </v:shape>
                <v:shape id="Freeform 23" o:spid="_x0000_s1046" style="position:absolute;left:621;top:2000;width:2548;height:3646;visibility:visible;mso-wrap-style:square;v-text-anchor:top" coordsize="7643,10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x4NcIA&#10;AADbAAAADwAAAGRycy9kb3ducmV2LnhtbESP3YrCMBSE7xd8h3AE79ZUEdFqFFmoeKEX/jzAoTm2&#10;1eakJtla394IC3s5zMw3zHLdmVq05HxlWcFomIAgzq2uuFBwOWffMxA+IGusLZOCF3lYr3pfS0y1&#10;ffKR2lMoRISwT1FBGUKTSunzkgz6oW2Io3e1zmCI0hVSO3xGuKnlOEmm0mDFcaHEhn5Kyu+nX6Ng&#10;28ppvZnvj/vsIbP2cPPBzWdKDfrdZgEiUBf+w3/tnVYwnsDnS/wB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Hg1wgAAANsAAAAPAAAAAAAAAAAAAAAAAJgCAABkcnMvZG93&#10;bnJldi54bWxQSwUGAAAAAAQABAD1AAAAhwMAAAAA&#10;" path="m6922,r221,518l7285,989r69,427l7356,1805r-64,352l7171,2476r-174,290l6775,3032r-266,242l6206,3498r-336,211l5505,3907r-386,191l4715,4285r-418,186l3873,4659r-426,195l3022,5059r-415,218l2203,5512r-384,256l1458,6048r-334,307l823,6693,561,7066,343,7476,173,7928,58,8426,,8973r5,598l81,10226r150,714l964,9229r205,-281l1400,8682r253,-249l1927,8198r292,-223l2525,7763r318,-204l3171,7361r335,-192l3845,6981r341,-188l4525,6605r336,-190l5189,6220r319,-199l5816,5813r293,-216l6385,5369r255,-242l6873,4871r207,-271l7260,4309r148,-311l7523,3665r80,-356l7643,2927r,-408l7598,2080r-93,-469l7364,1109,7170,573,6922,xe" fillcolor="#c6d9f1 [671]" stroked="f">
                  <v:fill opacity="13107f"/>
                  <v:path arrowok="t" o:connecttype="custom" o:connectlocs="2381,173;2452,472;2431,719;2333,922;2170,1091;1957,1236;1707,1366;1433,1490;1149,1618;869,1759;606,1922;375,2118;187,2355;58,2642;0,2990;27,3408;321,3076;467,2893;642,2732;842,2587;1057,2453;1282,2327;1509,2201;1730,2073;1939,1937;2129,1789;2291,1623;2420,1436;2508,1221;2548,975;2533,693;2455,370;2308,0" o:connectangles="0,0,0,0,0,0,0,0,0,0,0,0,0,0,0,0,0,0,0,0,0,0,0,0,0,0,0,0,0,0,0,0,0"/>
                </v:shape>
              </v:group>
              <v:shape id="Freeform 24" o:spid="_x0000_s1047" style="position:absolute;left:1883;top:915;width:1060;height:1715;visibility:visible;mso-wrap-style:square;v-text-anchor:top" coordsize="3181,5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00AMUA&#10;AADbAAAADwAAAGRycy9kb3ducmV2LnhtbESPQWvCQBSE7wX/w/IEL0U3FawaXUUsogg9VEXw9sw+&#10;k2D2bciuSfz3bqHQ4zAz3zDzZWsKUVPlcssKPgYRCOLE6pxTBafjpj8B4TyyxsIyKXiSg+Wi8zbH&#10;WNuGf6g++FQECLsYFWTel7GULsnIoBvYkjh4N1sZ9EFWqdQVNgFuCjmMok9pMOewkGFJ64yS++Fh&#10;FFymdbNdu+s2H+2f75fx93ly/jJK9brtagbCU+v/w3/tnVYwHMHvl/A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TQAxQAAANsAAAAPAAAAAAAAAAAAAAAAAJgCAABkcnMv&#10;ZG93bnJldi54bWxQSwUGAAAAAAQABAD1AAAAigMAAAAA&#10;" path="m7,82l3,73,,63,,51,1,41,4,32r6,-9l17,15,25,8,35,3,45,,56,,66,2,76,5r8,5l93,17r7,9l3174,5062r4,10l3181,5084r,9l3180,5103r-3,10l3171,5123r-7,7l3156,5137r-10,5l3135,5144r-10,2l3115,5144r-10,-4l3095,5134r-7,-7l3081,5119,7,82xe" fillcolor="white [3212]" stroked="f">
                <v:fill opacity="13107f"/>
                <v:path arrowok="t" o:connecttype="custom" o:connectlocs="2,27;1,24;0,21;0,17;0,14;1,11;3,8;6,5;8,3;12,1;15,0;19,0;22,1;25,2;28,3;31,6;33,9;1058,1687;1059,1690;1060,1694;1060,1697;1060,1701;1059,1704;1057,1707;1054,1710;1052,1712;1048,1714;1045,1714;1041,1715;1038,1714;1035,1713;1031,1711;1029,1709;1027,1706;2,27" o:connectangles="0,0,0,0,0,0,0,0,0,0,0,0,0,0,0,0,0,0,0,0,0,0,0,0,0,0,0,0,0,0,0,0,0,0,0"/>
              </v:shape>
              <v:shape id="Freeform 25" o:spid="_x0000_s1048" style="position:absolute;left:1900;top:682;width:908;height:1465;visibility:visible;mso-wrap-style:square;v-text-anchor:top" coordsize="2724,4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j+MQA&#10;AADbAAAADwAAAGRycy9kb3ducmV2LnhtbESPQWvCQBSE74L/YXmF3uqmFmOJriKiRfFiteD1NftM&#10;gtm3YXdr4r93hYLHYWa+YabzztTiSs5XlhW8DxIQxLnVFRcKfo7rt08QPiBrrC2Tght5mM/6vSlm&#10;2rb8TddDKESEsM9QQRlCk0np85IM+oFtiKN3ts5giNIVUjtsI9zUcpgkqTRYcVwosaFlSfnl8GcU&#10;bMeb8Wj3sUqPX79de94vTs7hSanXl24xARGoC8/wf3ujFQxTeHyJP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Xo/jEAAAA2wAAAA8AAAAAAAAAAAAAAAAAmAIAAGRycy9k&#10;b3ducmV2LnhtbFBLBQYAAAAABAAEAPUAAACJAwAAAAA=&#10;" path="m7,82l3,72,,63,,53,2,41,4,33,10,23r7,-8l26,9,35,3,45,2,56,,66,2,76,6r9,4l93,17r7,10l2716,4313r4,10l2723,4333r1,11l2723,4354r-4,10l2713,4372r-7,9l2697,4388r-9,4l2678,4395r-10,l2657,4393r-10,-2l2638,4385r-8,-7l2624,4369,7,82xe" fillcolor="white [3212]" stroked="f">
                <v:fill opacity="13107f"/>
                <v:path arrowok="t" o:connecttype="custom" o:connectlocs="2,27;1,24;0,21;0,18;1,14;1,11;3,8;6,5;9,3;12,1;15,1;19,0;22,1;25,2;28,3;31,6;33,9;905,1438;907,1441;908,1444;908,1448;908,1451;906,1455;904,1457;902,1460;899,1463;896,1464;893,1465;889,1465;886,1464;882,1464;879,1462;877,1459;875,1456;2,27" o:connectangles="0,0,0,0,0,0,0,0,0,0,0,0,0,0,0,0,0,0,0,0,0,0,0,0,0,0,0,0,0,0,0,0,0,0,0"/>
              </v:shape>
              <w10:wrap anchorx="margin" anchory="margin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E1DF1AD" wp14:editId="5DCD801E">
              <wp:simplePos x="0" y="0"/>
              <wp:positionH relativeFrom="margin">
                <wp:align>center</wp:align>
              </wp:positionH>
              <wp:positionV relativeFrom="page">
                <wp:posOffset>320040</wp:posOffset>
              </wp:positionV>
              <wp:extent cx="7068185" cy="9389745"/>
              <wp:effectExtent l="0" t="5715" r="8890" b="571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8185" cy="938974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58000"/>
                            </a:schemeClr>
                          </a:gs>
                          <a:gs pos="100000">
                            <a:schemeClr val="accent1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25.2pt;width:556.55pt;height:739.3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" fillcolor="#dbe5f1 [660]" stroked="f">
              <v:fill opacity="38010f" color2="#dbe5f1 [660]" rotate="t" focus="100%" type="gradient"/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AAB" w:rsidRDefault="00332AAB" w:rsidP="00A64179">
      <w:r>
        <w:separator/>
      </w:r>
    </w:p>
  </w:footnote>
  <w:footnote w:type="continuationSeparator" w:id="0">
    <w:p w:rsidR="00332AAB" w:rsidRDefault="00332AAB" w:rsidP="00A64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946" w:rsidRDefault="00FB26D4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B33556" wp14:editId="6D121E73">
              <wp:simplePos x="0" y="0"/>
              <wp:positionH relativeFrom="margin">
                <wp:posOffset>180975</wp:posOffset>
              </wp:positionH>
              <wp:positionV relativeFrom="paragraph">
                <wp:posOffset>360680</wp:posOffset>
              </wp:positionV>
              <wp:extent cx="6955155" cy="1391920"/>
              <wp:effectExtent l="0" t="8255" r="7620" b="0"/>
              <wp:wrapNone/>
              <wp:docPr id="27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55155" cy="1391920"/>
                      </a:xfrm>
                      <a:custGeom>
                        <a:avLst/>
                        <a:gdLst>
                          <a:gd name="T0" fmla="*/ 21577 w 23040"/>
                          <a:gd name="T1" fmla="*/ 1458 h 6276"/>
                          <a:gd name="T2" fmla="*/ 20661 w 23040"/>
                          <a:gd name="T3" fmla="*/ 198 h 6276"/>
                          <a:gd name="T4" fmla="*/ 20619 w 23040"/>
                          <a:gd name="T5" fmla="*/ 151 h 6276"/>
                          <a:gd name="T6" fmla="*/ 20573 w 23040"/>
                          <a:gd name="T7" fmla="*/ 109 h 6276"/>
                          <a:gd name="T8" fmla="*/ 20520 w 23040"/>
                          <a:gd name="T9" fmla="*/ 73 h 6276"/>
                          <a:gd name="T10" fmla="*/ 20464 w 23040"/>
                          <a:gd name="T11" fmla="*/ 45 h 6276"/>
                          <a:gd name="T12" fmla="*/ 20403 w 23040"/>
                          <a:gd name="T13" fmla="*/ 23 h 6276"/>
                          <a:gd name="T14" fmla="*/ 20341 w 23040"/>
                          <a:gd name="T15" fmla="*/ 9 h 6276"/>
                          <a:gd name="T16" fmla="*/ 20280 w 23040"/>
                          <a:gd name="T17" fmla="*/ 1 h 6276"/>
                          <a:gd name="T18" fmla="*/ 12024 w 23040"/>
                          <a:gd name="T19" fmla="*/ 0 h 6276"/>
                          <a:gd name="T20" fmla="*/ 11949 w 23040"/>
                          <a:gd name="T21" fmla="*/ 4 h 6276"/>
                          <a:gd name="T22" fmla="*/ 11881 w 23040"/>
                          <a:gd name="T23" fmla="*/ 16 h 6276"/>
                          <a:gd name="T24" fmla="*/ 11820 w 23040"/>
                          <a:gd name="T25" fmla="*/ 37 h 6276"/>
                          <a:gd name="T26" fmla="*/ 11763 w 23040"/>
                          <a:gd name="T27" fmla="*/ 68 h 6276"/>
                          <a:gd name="T28" fmla="*/ 11709 w 23040"/>
                          <a:gd name="T29" fmla="*/ 109 h 6276"/>
                          <a:gd name="T30" fmla="*/ 11657 w 23040"/>
                          <a:gd name="T31" fmla="*/ 161 h 6276"/>
                          <a:gd name="T32" fmla="*/ 11606 w 23040"/>
                          <a:gd name="T33" fmla="*/ 226 h 6276"/>
                          <a:gd name="T34" fmla="*/ 11555 w 23040"/>
                          <a:gd name="T35" fmla="*/ 302 h 6276"/>
                          <a:gd name="T36" fmla="*/ 68 w 23040"/>
                          <a:gd name="T37" fmla="*/ 1446 h 6276"/>
                          <a:gd name="T38" fmla="*/ 39 w 23040"/>
                          <a:gd name="T39" fmla="*/ 1448 h 6276"/>
                          <a:gd name="T40" fmla="*/ 16 w 23040"/>
                          <a:gd name="T41" fmla="*/ 1456 h 6276"/>
                          <a:gd name="T42" fmla="*/ 9 w 23040"/>
                          <a:gd name="T43" fmla="*/ 1464 h 6276"/>
                          <a:gd name="T44" fmla="*/ 3 w 23040"/>
                          <a:gd name="T45" fmla="*/ 1474 h 6276"/>
                          <a:gd name="T46" fmla="*/ 0 w 23040"/>
                          <a:gd name="T47" fmla="*/ 1487 h 6276"/>
                          <a:gd name="T48" fmla="*/ 0 w 23040"/>
                          <a:gd name="T49" fmla="*/ 1503 h 6276"/>
                          <a:gd name="T50" fmla="*/ 23040 w 23040"/>
                          <a:gd name="T51" fmla="*/ 6276 h 6276"/>
                          <a:gd name="T52" fmla="*/ 23040 w 23040"/>
                          <a:gd name="T53" fmla="*/ 1576 h 6276"/>
                          <a:gd name="T54" fmla="*/ 23034 w 23040"/>
                          <a:gd name="T55" fmla="*/ 1541 h 6276"/>
                          <a:gd name="T56" fmla="*/ 23026 w 23040"/>
                          <a:gd name="T57" fmla="*/ 1514 h 6276"/>
                          <a:gd name="T58" fmla="*/ 23011 w 23040"/>
                          <a:gd name="T59" fmla="*/ 1492 h 6276"/>
                          <a:gd name="T60" fmla="*/ 22992 w 23040"/>
                          <a:gd name="T61" fmla="*/ 1477 h 6276"/>
                          <a:gd name="T62" fmla="*/ 22968 w 23040"/>
                          <a:gd name="T63" fmla="*/ 1467 h 6276"/>
                          <a:gd name="T64" fmla="*/ 22939 w 23040"/>
                          <a:gd name="T65" fmla="*/ 1461 h 6276"/>
                          <a:gd name="T66" fmla="*/ 22906 w 23040"/>
                          <a:gd name="T67" fmla="*/ 1458 h 627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</a:cxnLst>
                        <a:rect l="0" t="0" r="r" b="b"/>
                        <a:pathLst>
                          <a:path w="23040" h="6276">
                            <a:moveTo>
                              <a:pt x="22887" y="1458"/>
                            </a:moveTo>
                            <a:lnTo>
                              <a:pt x="21577" y="1458"/>
                            </a:lnTo>
                            <a:lnTo>
                              <a:pt x="20678" y="226"/>
                            </a:lnTo>
                            <a:lnTo>
                              <a:pt x="20661" y="198"/>
                            </a:lnTo>
                            <a:lnTo>
                              <a:pt x="20641" y="174"/>
                            </a:lnTo>
                            <a:lnTo>
                              <a:pt x="20619" y="151"/>
                            </a:lnTo>
                            <a:lnTo>
                              <a:pt x="20596" y="129"/>
                            </a:lnTo>
                            <a:lnTo>
                              <a:pt x="20573" y="109"/>
                            </a:lnTo>
                            <a:lnTo>
                              <a:pt x="20547" y="91"/>
                            </a:lnTo>
                            <a:lnTo>
                              <a:pt x="20520" y="73"/>
                            </a:lnTo>
                            <a:lnTo>
                              <a:pt x="20493" y="59"/>
                            </a:lnTo>
                            <a:lnTo>
                              <a:pt x="20464" y="45"/>
                            </a:lnTo>
                            <a:lnTo>
                              <a:pt x="20434" y="33"/>
                            </a:lnTo>
                            <a:lnTo>
                              <a:pt x="20403" y="23"/>
                            </a:lnTo>
                            <a:lnTo>
                              <a:pt x="20373" y="14"/>
                            </a:lnTo>
                            <a:lnTo>
                              <a:pt x="20341" y="9"/>
                            </a:lnTo>
                            <a:lnTo>
                              <a:pt x="20311" y="4"/>
                            </a:lnTo>
                            <a:lnTo>
                              <a:pt x="20280" y="1"/>
                            </a:lnTo>
                            <a:lnTo>
                              <a:pt x="20248" y="0"/>
                            </a:lnTo>
                            <a:lnTo>
                              <a:pt x="12024" y="0"/>
                            </a:lnTo>
                            <a:lnTo>
                              <a:pt x="11985" y="1"/>
                            </a:lnTo>
                            <a:lnTo>
                              <a:pt x="11949" y="4"/>
                            </a:lnTo>
                            <a:lnTo>
                              <a:pt x="11915" y="9"/>
                            </a:lnTo>
                            <a:lnTo>
                              <a:pt x="11881" y="16"/>
                            </a:lnTo>
                            <a:lnTo>
                              <a:pt x="11850" y="26"/>
                            </a:lnTo>
                            <a:lnTo>
                              <a:pt x="11820" y="37"/>
                            </a:lnTo>
                            <a:lnTo>
                              <a:pt x="11791" y="50"/>
                            </a:lnTo>
                            <a:lnTo>
                              <a:pt x="11763" y="68"/>
                            </a:lnTo>
                            <a:lnTo>
                              <a:pt x="11736" y="86"/>
                            </a:lnTo>
                            <a:lnTo>
                              <a:pt x="11709" y="109"/>
                            </a:lnTo>
                            <a:lnTo>
                              <a:pt x="11683" y="134"/>
                            </a:lnTo>
                            <a:lnTo>
                              <a:pt x="11657" y="161"/>
                            </a:lnTo>
                            <a:lnTo>
                              <a:pt x="11632" y="191"/>
                            </a:lnTo>
                            <a:lnTo>
                              <a:pt x="11606" y="226"/>
                            </a:lnTo>
                            <a:lnTo>
                              <a:pt x="11580" y="262"/>
                            </a:lnTo>
                            <a:lnTo>
                              <a:pt x="11555" y="302"/>
                            </a:lnTo>
                            <a:lnTo>
                              <a:pt x="10679" y="1446"/>
                            </a:lnTo>
                            <a:lnTo>
                              <a:pt x="68" y="1446"/>
                            </a:lnTo>
                            <a:lnTo>
                              <a:pt x="52" y="1446"/>
                            </a:lnTo>
                            <a:lnTo>
                              <a:pt x="39" y="1448"/>
                            </a:lnTo>
                            <a:lnTo>
                              <a:pt x="26" y="1451"/>
                            </a:lnTo>
                            <a:lnTo>
                              <a:pt x="16" y="1456"/>
                            </a:lnTo>
                            <a:lnTo>
                              <a:pt x="12" y="1459"/>
                            </a:lnTo>
                            <a:lnTo>
                              <a:pt x="9" y="1464"/>
                            </a:lnTo>
                            <a:lnTo>
                              <a:pt x="6" y="1468"/>
                            </a:lnTo>
                            <a:lnTo>
                              <a:pt x="3" y="1474"/>
                            </a:lnTo>
                            <a:lnTo>
                              <a:pt x="1" y="1479"/>
                            </a:lnTo>
                            <a:lnTo>
                              <a:pt x="0" y="1487"/>
                            </a:lnTo>
                            <a:lnTo>
                              <a:pt x="0" y="1494"/>
                            </a:lnTo>
                            <a:lnTo>
                              <a:pt x="0" y="1503"/>
                            </a:lnTo>
                            <a:lnTo>
                              <a:pt x="0" y="6276"/>
                            </a:lnTo>
                            <a:lnTo>
                              <a:pt x="23040" y="6276"/>
                            </a:lnTo>
                            <a:lnTo>
                              <a:pt x="23040" y="1595"/>
                            </a:lnTo>
                            <a:lnTo>
                              <a:pt x="23040" y="1576"/>
                            </a:lnTo>
                            <a:lnTo>
                              <a:pt x="23037" y="1557"/>
                            </a:lnTo>
                            <a:lnTo>
                              <a:pt x="23034" y="1541"/>
                            </a:lnTo>
                            <a:lnTo>
                              <a:pt x="23030" y="1527"/>
                            </a:lnTo>
                            <a:lnTo>
                              <a:pt x="23026" y="1514"/>
                            </a:lnTo>
                            <a:lnTo>
                              <a:pt x="23018" y="1503"/>
                            </a:lnTo>
                            <a:lnTo>
                              <a:pt x="23011" y="1492"/>
                            </a:lnTo>
                            <a:lnTo>
                              <a:pt x="23003" y="1484"/>
                            </a:lnTo>
                            <a:lnTo>
                              <a:pt x="22992" y="1477"/>
                            </a:lnTo>
                            <a:lnTo>
                              <a:pt x="22981" y="1471"/>
                            </a:lnTo>
                            <a:lnTo>
                              <a:pt x="22968" y="1467"/>
                            </a:lnTo>
                            <a:lnTo>
                              <a:pt x="22955" y="1462"/>
                            </a:lnTo>
                            <a:lnTo>
                              <a:pt x="22939" y="1461"/>
                            </a:lnTo>
                            <a:lnTo>
                              <a:pt x="22923" y="1459"/>
                            </a:lnTo>
                            <a:lnTo>
                              <a:pt x="22906" y="1458"/>
                            </a:lnTo>
                            <a:lnTo>
                              <a:pt x="22887" y="1458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tx2">
                              <a:lumMod val="40000"/>
                              <a:lumOff val="60000"/>
                              <a:alpha val="45000"/>
                            </a:schemeClr>
                          </a:gs>
                          <a:gs pos="100000">
                            <a:schemeClr val="tx2">
                              <a:lumMod val="40000"/>
                              <a:lumOff val="60000"/>
                              <a:gamma/>
                              <a:tint val="0"/>
                              <a:invGamma/>
                              <a:alpha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2" o:spid="_x0000_s1026" style="position:absolute;margin-left:14.25pt;margin-top:28.4pt;width:547.65pt;height:109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3040,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" path="m22887,1458r-1310,l20678,226r-17,-28l20641,174r-22,-23l20596,129r-23,-20l20547,91r-27,-18l20493,59r-29,-14l20434,33r-31,-10l20373,14r-32,-5l20311,4r-31,-3l20248,,12024,r-39,1l11949,4r-34,5l11881,16r-31,10l11820,37r-29,13l11763,68r-27,18l11709,109r-26,25l11657,161r-25,30l11606,226r-26,36l11555,302r-876,1144l68,1446r-16,l39,1448r-13,3l16,1456r-4,3l9,1464r-3,4l3,1474r-2,5l,1487r,7l,1503,,6276r23040,l23040,1595r,-19l23037,1557r-3,-16l23030,1527r-4,-13l23018,1503r-7,-11l23003,1484r-11,-7l22981,1471r-13,-4l22955,1462r-16,-1l22923,1459r-17,-1l22887,1458xe" fillcolor="#8db3e2 [1311]" stroked="f">
              <v:fill opacity="29491f" color2="#8db3e2 [1311]" o:opacity2="0" rotate="t" focus="100%" type="gradient"/>
              <v:path arrowok="t" o:connecttype="custom" o:connectlocs="6513515,323362;6236999,43913;6224320,33489;6210434,24175;6194435,16190;6177530,9980;6159116,5101;6140400,1996;6121985,222;3629722,0;3607081,887;3586554,3549;3568139,8206;3550933,15081;3534632,24175;3518934,35707;3503539,50123;3488143,66979;20527,320700;11773,321144;4830,322918;2717,324693;906,326910;0,329794;0,333342;6955155,1391920;6955155,349532;6953344,341770;6950929,335782;6946401,330903;6940665,327576;6933420,325358;6924666,324027;6914704,323362" o:connectangles="0,0,0,0,0,0,0,0,0,0,0,0,0,0,0,0,0,0,0,0,0,0,0,0,0,0,0,0,0,0,0,0,0,0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2889B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CC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9A6FB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36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E96E2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E4A2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42CA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2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8ED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EE1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4"/>
    <w:rsid w:val="00036946"/>
    <w:rsid w:val="0006014F"/>
    <w:rsid w:val="00097EBE"/>
    <w:rsid w:val="000C2760"/>
    <w:rsid w:val="00131B62"/>
    <w:rsid w:val="0013719C"/>
    <w:rsid w:val="00161A70"/>
    <w:rsid w:val="001C1C67"/>
    <w:rsid w:val="001D5639"/>
    <w:rsid w:val="00244F9B"/>
    <w:rsid w:val="00252EEC"/>
    <w:rsid w:val="00255662"/>
    <w:rsid w:val="002752E0"/>
    <w:rsid w:val="002A31A8"/>
    <w:rsid w:val="002A7304"/>
    <w:rsid w:val="00322B87"/>
    <w:rsid w:val="00323B9B"/>
    <w:rsid w:val="00332AAB"/>
    <w:rsid w:val="00372BAD"/>
    <w:rsid w:val="0038591A"/>
    <w:rsid w:val="00393C9D"/>
    <w:rsid w:val="003B1B89"/>
    <w:rsid w:val="003B48E6"/>
    <w:rsid w:val="003E4133"/>
    <w:rsid w:val="0041216E"/>
    <w:rsid w:val="004166EF"/>
    <w:rsid w:val="00443A54"/>
    <w:rsid w:val="0048041B"/>
    <w:rsid w:val="004B04D2"/>
    <w:rsid w:val="004B28A2"/>
    <w:rsid w:val="004B74EA"/>
    <w:rsid w:val="004D3A9B"/>
    <w:rsid w:val="00510412"/>
    <w:rsid w:val="00512D50"/>
    <w:rsid w:val="0058161E"/>
    <w:rsid w:val="00592012"/>
    <w:rsid w:val="005C0D55"/>
    <w:rsid w:val="005D792C"/>
    <w:rsid w:val="00630FF3"/>
    <w:rsid w:val="00652FBA"/>
    <w:rsid w:val="00681AC5"/>
    <w:rsid w:val="00693C0E"/>
    <w:rsid w:val="006A44CD"/>
    <w:rsid w:val="006B61BD"/>
    <w:rsid w:val="006C47A1"/>
    <w:rsid w:val="006D54FB"/>
    <w:rsid w:val="00711D83"/>
    <w:rsid w:val="00712A91"/>
    <w:rsid w:val="007603EF"/>
    <w:rsid w:val="00784A2A"/>
    <w:rsid w:val="008105D2"/>
    <w:rsid w:val="00886F7B"/>
    <w:rsid w:val="00891AAB"/>
    <w:rsid w:val="0089779B"/>
    <w:rsid w:val="008C05C5"/>
    <w:rsid w:val="008C46F9"/>
    <w:rsid w:val="00975A97"/>
    <w:rsid w:val="00A2106F"/>
    <w:rsid w:val="00A622BE"/>
    <w:rsid w:val="00A64179"/>
    <w:rsid w:val="00AA4883"/>
    <w:rsid w:val="00AE5474"/>
    <w:rsid w:val="00B92C46"/>
    <w:rsid w:val="00BD3E0E"/>
    <w:rsid w:val="00BD77A1"/>
    <w:rsid w:val="00C47BA3"/>
    <w:rsid w:val="00C53DA5"/>
    <w:rsid w:val="00C72D11"/>
    <w:rsid w:val="00C83F70"/>
    <w:rsid w:val="00CB5472"/>
    <w:rsid w:val="00CD3772"/>
    <w:rsid w:val="00D52B4D"/>
    <w:rsid w:val="00E175D3"/>
    <w:rsid w:val="00E30354"/>
    <w:rsid w:val="00E34639"/>
    <w:rsid w:val="00E42903"/>
    <w:rsid w:val="00E502A4"/>
    <w:rsid w:val="00E507A5"/>
    <w:rsid w:val="00E67D93"/>
    <w:rsid w:val="00E838EB"/>
    <w:rsid w:val="00ED7116"/>
    <w:rsid w:val="00F50BBE"/>
    <w:rsid w:val="00F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8161E"/>
    <w:pPr>
      <w:spacing w:after="100" w:line="276" w:lineRule="auto"/>
    </w:pPr>
    <w:rPr>
      <w:rFonts w:eastAsiaTheme="minorEastAsia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8161E"/>
    <w:pPr>
      <w:spacing w:after="100" w:line="276" w:lineRule="auto"/>
    </w:pPr>
    <w:rPr>
      <w:rFonts w:eastAsiaTheme="minorEastAsia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s\AppData\Roaming\Microsoft\Templates\CommServDirec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B385268F6744ECB773043DEFD56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3E1DB-FBD1-4C6F-B7F3-C8BE37DB3E1D}"/>
      </w:docPartPr>
      <w:docPartBody>
        <w:p w:rsidR="00B93064" w:rsidRDefault="00F46CDD">
          <w:pPr>
            <w:pStyle w:val="03B385268F6744ECB773043DEFD566EA"/>
          </w:pPr>
          <w:r w:rsidRPr="003B48E6">
            <w:t>Introduction</w:t>
          </w:r>
        </w:p>
      </w:docPartBody>
    </w:docPart>
    <w:docPart>
      <w:docPartPr>
        <w:name w:val="4AF20EC238114D06B870EF36D04F5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BCA11-EDE7-42C4-A7A2-8A20FB68A9A8}"/>
      </w:docPartPr>
      <w:docPartBody>
        <w:p w:rsidR="00B93064" w:rsidRDefault="00F46CDD">
          <w:pPr>
            <w:pStyle w:val="4AF20EC238114D06B870EF36D04F5A9B"/>
          </w:pPr>
          <w:r>
            <w:t>Service Title 01</w:t>
          </w:r>
        </w:p>
      </w:docPartBody>
    </w:docPart>
    <w:docPart>
      <w:docPartPr>
        <w:name w:val="237B9B6F9A9E44488565E7E7C0B68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F8E21-747A-4A7B-A751-BC65B7EFCC9A}"/>
      </w:docPartPr>
      <w:docPartBody>
        <w:p w:rsidR="00B93064" w:rsidRDefault="00F46CDD">
          <w:pPr>
            <w:pStyle w:val="237B9B6F9A9E44488565E7E7C0B68FF4"/>
          </w:pPr>
          <w:r>
            <w:t>Service Title 02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DD"/>
    <w:rsid w:val="0007101B"/>
    <w:rsid w:val="000F28F1"/>
    <w:rsid w:val="004767D5"/>
    <w:rsid w:val="007230A1"/>
    <w:rsid w:val="007E6FB7"/>
    <w:rsid w:val="00A134BC"/>
    <w:rsid w:val="00B93064"/>
    <w:rsid w:val="00F4316E"/>
    <w:rsid w:val="00F46CDD"/>
    <w:rsid w:val="00FA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irectory">
      <a:majorFont>
        <a:latin typeface="Copperplate Gothic Bold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CD88D-DB1E-4093-90FB-8C499A69B8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E0574-8EDC-41D5-BDD9-65FDED851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CommServDirectory</Template>
  <TotalTime>654</TotalTime>
  <Pages>6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services directory</vt:lpstr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services directory</dc:title>
  <dc:creator>sys</dc:creator>
  <cp:lastModifiedBy>sys</cp:lastModifiedBy>
  <cp:revision>50</cp:revision>
  <cp:lastPrinted>2009-04-08T13:35:00Z</cp:lastPrinted>
  <dcterms:created xsi:type="dcterms:W3CDTF">2017-05-16T07:32:00Z</dcterms:created>
  <dcterms:modified xsi:type="dcterms:W3CDTF">2017-05-18T04:54:00Z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TC103689099990</vt:lpwstr>
  </property>
</Properties>
</file>